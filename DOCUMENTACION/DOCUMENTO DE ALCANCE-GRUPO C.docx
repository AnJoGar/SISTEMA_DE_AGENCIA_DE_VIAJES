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846D8AF" w14:textId="77777777" w:rsidR="00547DD9" w:rsidRPr="000072D4" w:rsidRDefault="00547DD9">
      <w:pPr>
        <w:rPr>
          <w:rFonts w:ascii="Calibri" w:hAnsi="Calibri"/>
        </w:rPr>
      </w:pPr>
    </w:p>
    <w:p w14:paraId="686A5434" w14:textId="2DBE0088" w:rsidR="331D7046" w:rsidRPr="000072D4" w:rsidRDefault="331D7046" w:rsidP="331D7046">
      <w:pPr>
        <w:rPr>
          <w:rFonts w:ascii="Calibri" w:hAnsi="Calibri"/>
        </w:rPr>
      </w:pPr>
    </w:p>
    <w:p w14:paraId="30F3917C" w14:textId="77777777" w:rsidR="00547DD9" w:rsidRPr="000072D4" w:rsidRDefault="00547DD9">
      <w:pPr>
        <w:rPr>
          <w:rFonts w:ascii="Calibri" w:hAnsi="Calibri"/>
        </w:rPr>
      </w:pPr>
    </w:p>
    <w:p w14:paraId="0B2108B5" w14:textId="77777777" w:rsidR="00547DD9" w:rsidRPr="000072D4" w:rsidRDefault="00547DD9">
      <w:pPr>
        <w:rPr>
          <w:rFonts w:ascii="Calibri" w:hAnsi="Calibri"/>
        </w:rPr>
      </w:pPr>
    </w:p>
    <w:p w14:paraId="0D57C63F" w14:textId="77777777" w:rsidR="00547DD9" w:rsidRPr="000072D4" w:rsidRDefault="00547DD9">
      <w:pPr>
        <w:rPr>
          <w:rFonts w:ascii="Calibri" w:hAnsi="Calibri"/>
        </w:rPr>
      </w:pPr>
    </w:p>
    <w:p w14:paraId="7B5D2517" w14:textId="77777777" w:rsidR="00547DD9" w:rsidRPr="000072D4" w:rsidRDefault="00547DD9">
      <w:pPr>
        <w:rPr>
          <w:rFonts w:ascii="Calibri" w:hAnsi="Calibri"/>
        </w:rPr>
      </w:pPr>
    </w:p>
    <w:p w14:paraId="3F64EB20" w14:textId="77777777" w:rsidR="00547DD9" w:rsidRPr="000072D4" w:rsidRDefault="00547DD9">
      <w:pPr>
        <w:rPr>
          <w:rFonts w:ascii="Calibri" w:hAnsi="Calibri"/>
        </w:rPr>
      </w:pPr>
    </w:p>
    <w:p w14:paraId="1D9D0990" w14:textId="77777777" w:rsidR="00547DD9" w:rsidRPr="000072D4" w:rsidRDefault="00547DD9">
      <w:pPr>
        <w:rPr>
          <w:rFonts w:ascii="Calibri" w:hAnsi="Calibri"/>
        </w:rPr>
      </w:pPr>
    </w:p>
    <w:p w14:paraId="2C84921C" w14:textId="77777777" w:rsidR="00597881" w:rsidRPr="000072D4" w:rsidRDefault="00597881">
      <w:pPr>
        <w:rPr>
          <w:rFonts w:ascii="Calibri" w:hAnsi="Calibri"/>
        </w:rPr>
      </w:pPr>
    </w:p>
    <w:p w14:paraId="74E609DF" w14:textId="77777777" w:rsidR="00597881" w:rsidRPr="000072D4" w:rsidRDefault="00597881">
      <w:pPr>
        <w:rPr>
          <w:rFonts w:ascii="Calibri" w:hAnsi="Calibri"/>
        </w:rPr>
      </w:pPr>
    </w:p>
    <w:p w14:paraId="381597B7" w14:textId="77777777" w:rsidR="00597881" w:rsidRPr="000072D4" w:rsidRDefault="00597881">
      <w:pPr>
        <w:rPr>
          <w:rFonts w:ascii="Calibri" w:hAnsi="Calibri"/>
        </w:rPr>
      </w:pPr>
    </w:p>
    <w:p w14:paraId="2F6A09F1" w14:textId="77777777" w:rsidR="00597881" w:rsidRPr="000072D4" w:rsidRDefault="00597881">
      <w:pPr>
        <w:rPr>
          <w:rFonts w:ascii="Calibri" w:hAnsi="Calibri"/>
        </w:rPr>
      </w:pPr>
    </w:p>
    <w:p w14:paraId="120C40D0" w14:textId="77777777" w:rsidR="00597881" w:rsidRPr="000072D4" w:rsidRDefault="00597881">
      <w:pPr>
        <w:rPr>
          <w:rFonts w:ascii="Calibri" w:hAnsi="Calibri"/>
        </w:rPr>
      </w:pPr>
    </w:p>
    <w:p w14:paraId="7B1F325E" w14:textId="77777777" w:rsidR="00547DD9" w:rsidRPr="000072D4" w:rsidRDefault="00547DD9">
      <w:pPr>
        <w:rPr>
          <w:rFonts w:ascii="Calibri" w:hAnsi="Calibri"/>
        </w:rPr>
      </w:pPr>
    </w:p>
    <w:p w14:paraId="76DC32F0" w14:textId="77777777" w:rsidR="001E2593" w:rsidRPr="000072D4" w:rsidRDefault="001E2593">
      <w:pPr>
        <w:rPr>
          <w:rFonts w:ascii="Calibri" w:hAnsi="Calibri"/>
        </w:rPr>
      </w:pPr>
    </w:p>
    <w:p w14:paraId="789B0583" w14:textId="77777777" w:rsidR="00547DD9" w:rsidRPr="000072D4" w:rsidRDefault="00547DD9">
      <w:pPr>
        <w:rPr>
          <w:rFonts w:ascii="Calibri" w:hAnsi="Calibri"/>
        </w:rPr>
      </w:pPr>
    </w:p>
    <w:p w14:paraId="6E2F7B2E" w14:textId="77777777" w:rsidR="00547DD9" w:rsidRPr="000072D4" w:rsidRDefault="00547DD9">
      <w:pPr>
        <w:rPr>
          <w:rFonts w:ascii="Calibri" w:hAnsi="Calibri"/>
        </w:rPr>
      </w:pPr>
    </w:p>
    <w:p w14:paraId="2E959902" w14:textId="77777777" w:rsidR="00547DD9" w:rsidRPr="000072D4" w:rsidRDefault="00547DD9">
      <w:pPr>
        <w:rPr>
          <w:rFonts w:ascii="Calibri" w:hAnsi="Calibri"/>
        </w:rPr>
      </w:pPr>
    </w:p>
    <w:p w14:paraId="3C1BC0F6" w14:textId="77777777" w:rsidR="00547DD9" w:rsidRPr="000072D4" w:rsidRDefault="00521ED9" w:rsidP="008B2B05">
      <w:pPr>
        <w:pStyle w:val="Ttulo7"/>
        <w:rPr>
          <w:rFonts w:ascii="Calibri" w:hAnsi="Calibri"/>
        </w:rPr>
      </w:pPr>
      <w:r w:rsidRPr="000072D4">
        <w:rPr>
          <w:rFonts w:ascii="Calibri" w:hAnsi="Calibri"/>
        </w:rPr>
        <w:t>DOCUMENTO DE DISEÑO</w:t>
      </w:r>
      <w:r w:rsidR="00030173" w:rsidRPr="000072D4">
        <w:rPr>
          <w:rFonts w:ascii="Calibri" w:hAnsi="Calibri"/>
        </w:rPr>
        <w:t xml:space="preserve"> DE</w:t>
      </w:r>
      <w:r w:rsidR="000A702B" w:rsidRPr="000072D4">
        <w:rPr>
          <w:rFonts w:ascii="Calibri" w:hAnsi="Calibri"/>
        </w:rPr>
        <w:t>TALLADO DE</w:t>
      </w:r>
      <w:r w:rsidR="00030173" w:rsidRPr="000072D4">
        <w:rPr>
          <w:rFonts w:ascii="Calibri" w:hAnsi="Calibri"/>
        </w:rPr>
        <w:t xml:space="preserve"> SOFTWARE</w:t>
      </w:r>
    </w:p>
    <w:p w14:paraId="0FC6720A" w14:textId="77777777" w:rsidR="002B27F7" w:rsidRPr="000072D4" w:rsidRDefault="002B27F7" w:rsidP="002B27F7">
      <w:pPr>
        <w:numPr>
          <w:ilvl w:val="0"/>
          <w:numId w:val="1"/>
        </w:numPr>
        <w:jc w:val="center"/>
      </w:pPr>
      <w:r w:rsidRPr="000072D4">
        <w:t>Plantilla inspirada en el estándar IEEE 1016-2009 y adaptada a las necesidades del curso de Diseño y Arquitectura de Software</w:t>
      </w:r>
    </w:p>
    <w:p w14:paraId="4B11A6D9" w14:textId="77777777" w:rsidR="00E73D97" w:rsidRPr="000072D4" w:rsidRDefault="00E73D97" w:rsidP="00E73D97">
      <w:pPr>
        <w:jc w:val="center"/>
      </w:pPr>
    </w:p>
    <w:p w14:paraId="7F3ABC07" w14:textId="33C5FF73" w:rsidR="00E73D97" w:rsidRPr="000072D4" w:rsidRDefault="00E73D97" w:rsidP="00E73D97">
      <w:pPr>
        <w:jc w:val="center"/>
        <w:rPr>
          <w:b/>
          <w:bCs/>
        </w:rPr>
      </w:pPr>
      <w:r w:rsidRPr="000072D4">
        <w:rPr>
          <w:b/>
          <w:bCs/>
        </w:rPr>
        <w:t>SISTEMA DE AGENCIA DE VIAJES – ESPÍRITU VIAJERO</w:t>
      </w:r>
    </w:p>
    <w:p w14:paraId="0B4C59A6" w14:textId="78F4FCA2" w:rsidR="00E73D97" w:rsidRPr="000072D4" w:rsidRDefault="00E73D97" w:rsidP="00E73D97">
      <w:pPr>
        <w:jc w:val="center"/>
        <w:rPr>
          <w:b/>
          <w:bCs/>
        </w:rPr>
      </w:pPr>
      <w:r w:rsidRPr="000072D4">
        <w:rPr>
          <w:b/>
          <w:bCs/>
        </w:rPr>
        <w:t xml:space="preserve">GRUPO </w:t>
      </w:r>
      <w:r w:rsidR="00733F39">
        <w:rPr>
          <w:b/>
          <w:bCs/>
        </w:rPr>
        <w:t>C</w:t>
      </w:r>
    </w:p>
    <w:p w14:paraId="0B17E796" w14:textId="77777777" w:rsidR="00E73D97" w:rsidRPr="000072D4" w:rsidRDefault="00E73D97" w:rsidP="00E73D97">
      <w:pPr>
        <w:jc w:val="center"/>
      </w:pPr>
    </w:p>
    <w:p w14:paraId="2F1C1466" w14:textId="77777777" w:rsidR="001905F6" w:rsidRPr="000072D4" w:rsidRDefault="001905F6" w:rsidP="001905F6">
      <w:pPr>
        <w:jc w:val="center"/>
      </w:pPr>
      <w:r w:rsidRPr="000072D4">
        <w:t>(Plantilla compilada por Ph.D. Franklin Parrales B.)</w:t>
      </w:r>
    </w:p>
    <w:p w14:paraId="63475BA7" w14:textId="77777777" w:rsidR="00547DD9" w:rsidRPr="000072D4" w:rsidRDefault="00547DD9">
      <w:pPr>
        <w:rPr>
          <w:rFonts w:ascii="Calibri" w:hAnsi="Calibri"/>
        </w:rPr>
      </w:pPr>
    </w:p>
    <w:p w14:paraId="43940443" w14:textId="77777777" w:rsidR="00547DD9" w:rsidRPr="000072D4" w:rsidRDefault="00547DD9">
      <w:pPr>
        <w:rPr>
          <w:rFonts w:ascii="Calibri" w:hAnsi="Calibri"/>
        </w:rPr>
      </w:pPr>
    </w:p>
    <w:p w14:paraId="20745C14" w14:textId="77777777" w:rsidR="00547DD9" w:rsidRPr="000072D4" w:rsidRDefault="00547DD9">
      <w:pPr>
        <w:rPr>
          <w:rFonts w:ascii="Calibri" w:hAnsi="Calibri"/>
        </w:rPr>
      </w:pPr>
    </w:p>
    <w:p w14:paraId="2AFD27A9" w14:textId="77777777" w:rsidR="00547DD9" w:rsidRPr="000072D4" w:rsidRDefault="00547DD9">
      <w:pPr>
        <w:rPr>
          <w:rFonts w:ascii="Calibri" w:hAnsi="Calibri"/>
        </w:rPr>
      </w:pPr>
    </w:p>
    <w:p w14:paraId="4CE7414E" w14:textId="77777777" w:rsidR="00547DD9" w:rsidRPr="000072D4" w:rsidRDefault="00547DD9">
      <w:pPr>
        <w:rPr>
          <w:rFonts w:ascii="Calibri" w:hAnsi="Calibri"/>
        </w:rPr>
      </w:pPr>
    </w:p>
    <w:p w14:paraId="5EC12F0A" w14:textId="77777777" w:rsidR="00547DD9" w:rsidRPr="000072D4" w:rsidRDefault="00547DD9">
      <w:pPr>
        <w:rPr>
          <w:rFonts w:ascii="Calibri" w:hAnsi="Calibri"/>
        </w:rPr>
      </w:pPr>
    </w:p>
    <w:p w14:paraId="34368D71" w14:textId="77777777" w:rsidR="00547DD9" w:rsidRPr="000072D4" w:rsidRDefault="00547DD9">
      <w:pPr>
        <w:rPr>
          <w:rFonts w:ascii="Calibri" w:hAnsi="Calibri"/>
        </w:rPr>
      </w:pPr>
    </w:p>
    <w:p w14:paraId="2BDCF6BA" w14:textId="77777777" w:rsidR="00547DD9" w:rsidRPr="000072D4" w:rsidRDefault="00547DD9">
      <w:pPr>
        <w:rPr>
          <w:rFonts w:ascii="Calibri" w:hAnsi="Calibri"/>
        </w:rPr>
      </w:pPr>
    </w:p>
    <w:p w14:paraId="56F20CC5" w14:textId="77777777" w:rsidR="00547DD9" w:rsidRPr="000072D4" w:rsidRDefault="00547DD9">
      <w:pPr>
        <w:rPr>
          <w:rFonts w:ascii="Calibri" w:hAnsi="Calibri"/>
        </w:rPr>
      </w:pPr>
    </w:p>
    <w:p w14:paraId="1EE0BB2F" w14:textId="77777777" w:rsidR="00547DD9" w:rsidRPr="000072D4" w:rsidRDefault="00547DD9">
      <w:pPr>
        <w:rPr>
          <w:rFonts w:ascii="Calibri" w:hAnsi="Calibri"/>
        </w:rPr>
      </w:pPr>
    </w:p>
    <w:p w14:paraId="2E79B6D8" w14:textId="77777777" w:rsidR="00547DD9" w:rsidRPr="000072D4" w:rsidRDefault="00547DD9">
      <w:pPr>
        <w:rPr>
          <w:rFonts w:ascii="Calibri" w:hAnsi="Calibri"/>
        </w:rPr>
      </w:pPr>
    </w:p>
    <w:p w14:paraId="0E683BDD" w14:textId="77777777" w:rsidR="00547DD9" w:rsidRPr="000072D4" w:rsidRDefault="00547DD9">
      <w:pPr>
        <w:rPr>
          <w:rFonts w:ascii="Calibri" w:hAnsi="Calibri"/>
        </w:rPr>
      </w:pPr>
    </w:p>
    <w:p w14:paraId="4FCD3406" w14:textId="77777777" w:rsidR="00547DD9" w:rsidRPr="000072D4" w:rsidRDefault="00547DD9">
      <w:pPr>
        <w:rPr>
          <w:rFonts w:ascii="Calibri" w:hAnsi="Calibri"/>
        </w:rPr>
      </w:pPr>
    </w:p>
    <w:p w14:paraId="0E51A080" w14:textId="77777777" w:rsidR="00547DD9" w:rsidRPr="000072D4" w:rsidRDefault="00547DD9">
      <w:pPr>
        <w:rPr>
          <w:rFonts w:ascii="Calibri" w:hAnsi="Calibri"/>
        </w:rPr>
      </w:pPr>
    </w:p>
    <w:p w14:paraId="6C870B90" w14:textId="77777777" w:rsidR="00547DD9" w:rsidRPr="000072D4" w:rsidRDefault="00547DD9">
      <w:pPr>
        <w:rPr>
          <w:rFonts w:ascii="Calibri" w:hAnsi="Calibri"/>
        </w:rPr>
      </w:pPr>
    </w:p>
    <w:p w14:paraId="13D394F1" w14:textId="77777777" w:rsidR="00547DD9" w:rsidRPr="000072D4" w:rsidRDefault="00547DD9">
      <w:pPr>
        <w:rPr>
          <w:rFonts w:ascii="Calibri" w:hAnsi="Calibri"/>
        </w:rPr>
      </w:pPr>
    </w:p>
    <w:p w14:paraId="37059E52" w14:textId="77777777" w:rsidR="00547DD9" w:rsidRPr="000072D4" w:rsidRDefault="00547DD9">
      <w:pPr>
        <w:rPr>
          <w:rFonts w:ascii="Calibri" w:hAnsi="Calibri"/>
        </w:rPr>
      </w:pPr>
    </w:p>
    <w:p w14:paraId="6D976F2D" w14:textId="77777777" w:rsidR="00547DD9" w:rsidRPr="000072D4" w:rsidRDefault="00547DD9">
      <w:pPr>
        <w:rPr>
          <w:rFonts w:ascii="Calibri" w:hAnsi="Calibri"/>
        </w:rPr>
      </w:pPr>
    </w:p>
    <w:p w14:paraId="659104CF" w14:textId="77777777" w:rsidR="00547DD9" w:rsidRPr="000072D4" w:rsidRDefault="00547DD9">
      <w:pPr>
        <w:rPr>
          <w:rFonts w:ascii="Calibri" w:hAnsi="Calibri"/>
        </w:rPr>
      </w:pPr>
    </w:p>
    <w:p w14:paraId="077275F5" w14:textId="77777777" w:rsidR="00547DD9" w:rsidRPr="000072D4" w:rsidRDefault="00547DD9">
      <w:pPr>
        <w:rPr>
          <w:rFonts w:ascii="Calibri" w:hAnsi="Calibri"/>
        </w:rPr>
      </w:pPr>
    </w:p>
    <w:p w14:paraId="4D23FC0A" w14:textId="77777777" w:rsidR="00547DD9" w:rsidRPr="000072D4" w:rsidRDefault="00547DD9">
      <w:pPr>
        <w:rPr>
          <w:rFonts w:ascii="Calibri" w:hAnsi="Calibri"/>
        </w:rPr>
      </w:pPr>
    </w:p>
    <w:p w14:paraId="7888E2C5" w14:textId="77777777" w:rsidR="00547DD9" w:rsidRPr="000072D4" w:rsidRDefault="00547DD9">
      <w:pPr>
        <w:rPr>
          <w:rFonts w:ascii="Calibri" w:hAnsi="Calibri"/>
        </w:rPr>
      </w:pPr>
    </w:p>
    <w:p w14:paraId="3670A949" w14:textId="77777777" w:rsidR="00547DD9" w:rsidRPr="000072D4" w:rsidRDefault="00547DD9">
      <w:pPr>
        <w:rPr>
          <w:rFonts w:ascii="Calibri" w:hAnsi="Calibri"/>
        </w:rPr>
      </w:pPr>
    </w:p>
    <w:p w14:paraId="4DF9DFFB" w14:textId="77777777" w:rsidR="001A76E4" w:rsidRPr="000072D4" w:rsidRDefault="001A76E4" w:rsidP="0076707D">
      <w:pPr>
        <w:pStyle w:val="TtulodeTDC"/>
        <w:tabs>
          <w:tab w:val="left" w:pos="284"/>
        </w:tabs>
        <w:rPr>
          <w:rFonts w:ascii="Calibri" w:hAnsi="Calibri"/>
          <w:color w:val="auto"/>
          <w:sz w:val="16"/>
          <w:szCs w:val="16"/>
        </w:rPr>
      </w:pPr>
    </w:p>
    <w:p w14:paraId="061279E0" w14:textId="77777777" w:rsidR="007F1FAD" w:rsidRPr="000072D4" w:rsidRDefault="007F1FAD" w:rsidP="001A76E4">
      <w:pPr>
        <w:pStyle w:val="TtulodeTDC"/>
        <w:tabs>
          <w:tab w:val="left" w:pos="284"/>
        </w:tabs>
        <w:spacing w:before="0" w:line="240" w:lineRule="auto"/>
        <w:jc w:val="center"/>
        <w:rPr>
          <w:rFonts w:ascii="Calibri" w:hAnsi="Calibri"/>
          <w:color w:val="auto"/>
          <w:sz w:val="40"/>
          <w:szCs w:val="40"/>
        </w:rPr>
      </w:pPr>
      <w:r w:rsidRPr="000072D4">
        <w:rPr>
          <w:rFonts w:ascii="Calibri" w:hAnsi="Calibri"/>
          <w:color w:val="auto"/>
          <w:sz w:val="40"/>
          <w:szCs w:val="40"/>
        </w:rPr>
        <w:t>Tabla de contenido</w:t>
      </w:r>
    </w:p>
    <w:p w14:paraId="0DDA4A1D" w14:textId="35B9C43F" w:rsidR="00B31CF7" w:rsidRPr="000072D4" w:rsidRDefault="007F1FAD">
      <w:pPr>
        <w:pStyle w:val="TDC1"/>
        <w:tabs>
          <w:tab w:val="left" w:pos="480"/>
          <w:tab w:val="right" w:leader="dot" w:pos="9628"/>
        </w:tabs>
        <w:rPr>
          <w:b w:val="0"/>
          <w:bCs w:val="0"/>
          <w:caps w:val="0"/>
          <w:noProof/>
          <w:sz w:val="22"/>
          <w:szCs w:val="22"/>
          <w:lang w:eastAsia="es-ES"/>
        </w:rPr>
      </w:pPr>
      <w:r w:rsidRPr="000072D4">
        <w:rPr>
          <w:b w:val="0"/>
          <w:bCs w:val="0"/>
          <w:caps w:val="0"/>
        </w:rPr>
        <w:fldChar w:fldCharType="begin"/>
      </w:r>
      <w:r w:rsidRPr="000072D4">
        <w:rPr>
          <w:b w:val="0"/>
          <w:bCs w:val="0"/>
          <w:caps w:val="0"/>
        </w:rPr>
        <w:instrText xml:space="preserve"> TOC \o "1-3" \h \z \u </w:instrText>
      </w:r>
      <w:r w:rsidRPr="000072D4">
        <w:rPr>
          <w:b w:val="0"/>
          <w:bCs w:val="0"/>
          <w:caps w:val="0"/>
        </w:rPr>
        <w:fldChar w:fldCharType="separate"/>
      </w:r>
      <w:hyperlink w:anchor="_Toc61560546" w:history="1">
        <w:r w:rsidR="00B31CF7" w:rsidRPr="000072D4">
          <w:rPr>
            <w:rStyle w:val="Hipervnculo"/>
            <w:rFonts w:cs="Book Antiqua"/>
            <w:noProof/>
            <w:color w:val="auto"/>
          </w:rPr>
          <w:t>1.</w:t>
        </w:r>
        <w:r w:rsidR="00B31CF7" w:rsidRPr="000072D4">
          <w:rPr>
            <w:b w:val="0"/>
            <w:bCs w:val="0"/>
            <w:caps w:val="0"/>
            <w:noProof/>
            <w:sz w:val="22"/>
            <w:szCs w:val="22"/>
            <w:lang w:eastAsia="es-ES"/>
          </w:rPr>
          <w:tab/>
        </w:r>
        <w:r w:rsidR="00B31CF7" w:rsidRPr="000072D4">
          <w:rPr>
            <w:rStyle w:val="Hipervnculo"/>
            <w:rFonts w:cs="Book Antiqua"/>
            <w:noProof/>
            <w:color w:val="auto"/>
          </w:rPr>
          <w:t>Introducción</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_Toc61560546 \h </w:instrText>
        </w:r>
        <w:r w:rsidR="00B31CF7" w:rsidRPr="000072D4">
          <w:rPr>
            <w:noProof/>
            <w:webHidden/>
          </w:rPr>
        </w:r>
        <w:r w:rsidR="00B31CF7" w:rsidRPr="000072D4">
          <w:rPr>
            <w:noProof/>
            <w:webHidden/>
          </w:rPr>
          <w:fldChar w:fldCharType="separate"/>
        </w:r>
        <w:r w:rsidR="00B31CF7" w:rsidRPr="000072D4">
          <w:rPr>
            <w:noProof/>
            <w:webHidden/>
          </w:rPr>
          <w:t>3</w:t>
        </w:r>
        <w:r w:rsidR="00B31CF7" w:rsidRPr="000072D4">
          <w:rPr>
            <w:noProof/>
            <w:webHidden/>
          </w:rPr>
          <w:fldChar w:fldCharType="end"/>
        </w:r>
      </w:hyperlink>
    </w:p>
    <w:p w14:paraId="0A59F5CF" w14:textId="32AA6BB2" w:rsidR="00B31CF7" w:rsidRPr="000072D4" w:rsidRDefault="00000000">
      <w:pPr>
        <w:pStyle w:val="TDC2"/>
        <w:tabs>
          <w:tab w:val="left" w:pos="960"/>
          <w:tab w:val="right" w:leader="dot" w:pos="9628"/>
        </w:tabs>
        <w:rPr>
          <w:smallCaps w:val="0"/>
          <w:noProof/>
          <w:sz w:val="22"/>
          <w:szCs w:val="22"/>
          <w:lang w:eastAsia="es-ES"/>
        </w:rPr>
      </w:pPr>
      <w:hyperlink w:anchor="_Toc61560547" w:history="1">
        <w:r w:rsidR="00B31CF7" w:rsidRPr="000072D4">
          <w:rPr>
            <w:rStyle w:val="Hipervnculo"/>
            <w:rFonts w:cs="Book Antiqua"/>
            <w:noProof/>
            <w:color w:val="auto"/>
          </w:rPr>
          <w:t>1.1.</w:t>
        </w:r>
        <w:r w:rsidR="00B31CF7" w:rsidRPr="000072D4">
          <w:rPr>
            <w:smallCaps w:val="0"/>
            <w:noProof/>
            <w:sz w:val="22"/>
            <w:szCs w:val="22"/>
            <w:lang w:eastAsia="es-ES"/>
          </w:rPr>
          <w:tab/>
        </w:r>
        <w:r w:rsidR="00B31CF7" w:rsidRPr="000072D4">
          <w:rPr>
            <w:rStyle w:val="Hipervnculo"/>
            <w:rFonts w:cs="Book Antiqua"/>
            <w:noProof/>
            <w:color w:val="auto"/>
          </w:rPr>
          <w:t>Objetivo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_Toc61560547 \h </w:instrText>
        </w:r>
        <w:r w:rsidR="00B31CF7" w:rsidRPr="000072D4">
          <w:rPr>
            <w:noProof/>
            <w:webHidden/>
          </w:rPr>
        </w:r>
        <w:r w:rsidR="00B31CF7" w:rsidRPr="000072D4">
          <w:rPr>
            <w:noProof/>
            <w:webHidden/>
          </w:rPr>
          <w:fldChar w:fldCharType="separate"/>
        </w:r>
        <w:r w:rsidR="00B31CF7" w:rsidRPr="000072D4">
          <w:rPr>
            <w:noProof/>
            <w:webHidden/>
          </w:rPr>
          <w:t>3</w:t>
        </w:r>
        <w:r w:rsidR="00B31CF7" w:rsidRPr="000072D4">
          <w:rPr>
            <w:noProof/>
            <w:webHidden/>
          </w:rPr>
          <w:fldChar w:fldCharType="end"/>
        </w:r>
      </w:hyperlink>
    </w:p>
    <w:p w14:paraId="3837AD50" w14:textId="4EF25817" w:rsidR="00B31CF7" w:rsidRPr="000072D4" w:rsidRDefault="00000000">
      <w:pPr>
        <w:pStyle w:val="TDC2"/>
        <w:tabs>
          <w:tab w:val="left" w:pos="960"/>
          <w:tab w:val="right" w:leader="dot" w:pos="9628"/>
        </w:tabs>
        <w:rPr>
          <w:smallCaps w:val="0"/>
          <w:noProof/>
          <w:sz w:val="22"/>
          <w:szCs w:val="22"/>
          <w:lang w:eastAsia="es-ES"/>
        </w:rPr>
      </w:pPr>
      <w:hyperlink w:anchor="_Toc61560548" w:history="1">
        <w:r w:rsidR="00B31CF7" w:rsidRPr="000072D4">
          <w:rPr>
            <w:rStyle w:val="Hipervnculo"/>
            <w:rFonts w:cs="Book Antiqua"/>
            <w:noProof/>
            <w:color w:val="auto"/>
          </w:rPr>
          <w:t>1.2.</w:t>
        </w:r>
        <w:r w:rsidR="00B31CF7" w:rsidRPr="000072D4">
          <w:rPr>
            <w:smallCaps w:val="0"/>
            <w:noProof/>
            <w:sz w:val="22"/>
            <w:szCs w:val="22"/>
            <w:lang w:eastAsia="es-ES"/>
          </w:rPr>
          <w:tab/>
        </w:r>
        <w:r w:rsidR="00B31CF7" w:rsidRPr="000072D4">
          <w:rPr>
            <w:rStyle w:val="Hipervnculo"/>
            <w:rFonts w:cs="Book Antiqua"/>
            <w:noProof/>
            <w:color w:val="auto"/>
          </w:rPr>
          <w:t>Definiciones, Acrónimos y Abreviaturas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_Toc61560548 \h </w:instrText>
        </w:r>
        <w:r w:rsidR="00B31CF7" w:rsidRPr="000072D4">
          <w:rPr>
            <w:noProof/>
            <w:webHidden/>
          </w:rPr>
        </w:r>
        <w:r w:rsidR="00B31CF7" w:rsidRPr="000072D4">
          <w:rPr>
            <w:noProof/>
            <w:webHidden/>
          </w:rPr>
          <w:fldChar w:fldCharType="separate"/>
        </w:r>
        <w:r w:rsidR="00B31CF7" w:rsidRPr="000072D4">
          <w:rPr>
            <w:noProof/>
            <w:webHidden/>
          </w:rPr>
          <w:t>3</w:t>
        </w:r>
        <w:r w:rsidR="00B31CF7" w:rsidRPr="000072D4">
          <w:rPr>
            <w:noProof/>
            <w:webHidden/>
          </w:rPr>
          <w:fldChar w:fldCharType="end"/>
        </w:r>
      </w:hyperlink>
    </w:p>
    <w:p w14:paraId="4B00A8DC" w14:textId="422A4EAF" w:rsidR="00B31CF7" w:rsidRPr="000072D4" w:rsidRDefault="00000000">
      <w:pPr>
        <w:pStyle w:val="TDC2"/>
        <w:tabs>
          <w:tab w:val="left" w:pos="960"/>
          <w:tab w:val="right" w:leader="dot" w:pos="9628"/>
        </w:tabs>
        <w:rPr>
          <w:smallCaps w:val="0"/>
          <w:noProof/>
          <w:sz w:val="22"/>
          <w:szCs w:val="22"/>
          <w:lang w:eastAsia="es-ES"/>
        </w:rPr>
      </w:pPr>
      <w:hyperlink w:anchor="_Toc61560549" w:history="1">
        <w:r w:rsidR="00B31CF7" w:rsidRPr="000072D4">
          <w:rPr>
            <w:rStyle w:val="Hipervnculo"/>
            <w:rFonts w:cs="Book Antiqua"/>
            <w:noProof/>
            <w:color w:val="auto"/>
          </w:rPr>
          <w:t>1.3.</w:t>
        </w:r>
        <w:r w:rsidR="00B31CF7" w:rsidRPr="000072D4">
          <w:rPr>
            <w:smallCaps w:val="0"/>
            <w:noProof/>
            <w:sz w:val="22"/>
            <w:szCs w:val="22"/>
            <w:lang w:eastAsia="es-ES"/>
          </w:rPr>
          <w:tab/>
        </w:r>
        <w:r w:rsidR="00B31CF7" w:rsidRPr="000072D4">
          <w:rPr>
            <w:rStyle w:val="Hipervnculo"/>
            <w:rFonts w:cs="Book Antiqua"/>
            <w:noProof/>
            <w:color w:val="auto"/>
          </w:rPr>
          <w:t>Audiencia</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_Toc61560549 \h </w:instrText>
        </w:r>
        <w:r w:rsidR="00B31CF7" w:rsidRPr="000072D4">
          <w:rPr>
            <w:noProof/>
            <w:webHidden/>
          </w:rPr>
        </w:r>
        <w:r w:rsidR="00B31CF7" w:rsidRPr="000072D4">
          <w:rPr>
            <w:noProof/>
            <w:webHidden/>
          </w:rPr>
          <w:fldChar w:fldCharType="separate"/>
        </w:r>
        <w:r w:rsidR="00B31CF7" w:rsidRPr="000072D4">
          <w:rPr>
            <w:noProof/>
            <w:webHidden/>
          </w:rPr>
          <w:t>4</w:t>
        </w:r>
        <w:r w:rsidR="00B31CF7" w:rsidRPr="000072D4">
          <w:rPr>
            <w:noProof/>
            <w:webHidden/>
          </w:rPr>
          <w:fldChar w:fldCharType="end"/>
        </w:r>
      </w:hyperlink>
    </w:p>
    <w:p w14:paraId="735ACEBE" w14:textId="6C1971BA" w:rsidR="00B31CF7" w:rsidRPr="000072D4" w:rsidRDefault="00000000">
      <w:pPr>
        <w:pStyle w:val="TDC2"/>
        <w:tabs>
          <w:tab w:val="left" w:pos="960"/>
          <w:tab w:val="right" w:leader="dot" w:pos="9628"/>
        </w:tabs>
        <w:rPr>
          <w:smallCaps w:val="0"/>
          <w:noProof/>
          <w:sz w:val="22"/>
          <w:szCs w:val="22"/>
          <w:lang w:eastAsia="es-ES"/>
        </w:rPr>
      </w:pPr>
      <w:hyperlink w:anchor="_Toc61560550" w:history="1">
        <w:r w:rsidR="00B31CF7" w:rsidRPr="000072D4">
          <w:rPr>
            <w:rStyle w:val="Hipervnculo"/>
            <w:rFonts w:cs="Book Antiqua"/>
            <w:noProof/>
            <w:color w:val="auto"/>
          </w:rPr>
          <w:t>1.4.</w:t>
        </w:r>
        <w:r w:rsidR="00B31CF7" w:rsidRPr="000072D4">
          <w:rPr>
            <w:smallCaps w:val="0"/>
            <w:noProof/>
            <w:sz w:val="22"/>
            <w:szCs w:val="22"/>
            <w:lang w:eastAsia="es-ES"/>
          </w:rPr>
          <w:tab/>
        </w:r>
        <w:r w:rsidR="00B31CF7" w:rsidRPr="000072D4">
          <w:rPr>
            <w:rStyle w:val="Hipervnculo"/>
            <w:rFonts w:cs="Book Antiqua"/>
            <w:noProof/>
            <w:color w:val="auto"/>
          </w:rPr>
          <w:t>Alcance</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_Toc61560550 \h </w:instrText>
        </w:r>
        <w:r w:rsidR="00B31CF7" w:rsidRPr="000072D4">
          <w:rPr>
            <w:noProof/>
            <w:webHidden/>
          </w:rPr>
        </w:r>
        <w:r w:rsidR="00B31CF7" w:rsidRPr="000072D4">
          <w:rPr>
            <w:noProof/>
            <w:webHidden/>
          </w:rPr>
          <w:fldChar w:fldCharType="separate"/>
        </w:r>
        <w:r w:rsidR="00B31CF7" w:rsidRPr="000072D4">
          <w:rPr>
            <w:noProof/>
            <w:webHidden/>
          </w:rPr>
          <w:t>5</w:t>
        </w:r>
        <w:r w:rsidR="00B31CF7" w:rsidRPr="000072D4">
          <w:rPr>
            <w:noProof/>
            <w:webHidden/>
          </w:rPr>
          <w:fldChar w:fldCharType="end"/>
        </w:r>
      </w:hyperlink>
    </w:p>
    <w:p w14:paraId="7DBA5285" w14:textId="272CEAD4" w:rsidR="00B31CF7" w:rsidRPr="000072D4" w:rsidRDefault="00000000">
      <w:pPr>
        <w:pStyle w:val="TDC1"/>
        <w:tabs>
          <w:tab w:val="left" w:pos="480"/>
          <w:tab w:val="right" w:leader="dot" w:pos="9628"/>
        </w:tabs>
        <w:rPr>
          <w:b w:val="0"/>
          <w:bCs w:val="0"/>
          <w:caps w:val="0"/>
          <w:noProof/>
          <w:sz w:val="22"/>
          <w:szCs w:val="22"/>
          <w:lang w:eastAsia="es-ES"/>
        </w:rPr>
      </w:pPr>
      <w:hyperlink w:anchor="_Toc61560551" w:history="1">
        <w:r w:rsidR="00B31CF7" w:rsidRPr="000072D4">
          <w:rPr>
            <w:rStyle w:val="Hipervnculo"/>
            <w:rFonts w:cs="Book Antiqua"/>
            <w:noProof/>
            <w:color w:val="auto"/>
          </w:rPr>
          <w:t>2.</w:t>
        </w:r>
        <w:r w:rsidR="00B31CF7" w:rsidRPr="000072D4">
          <w:rPr>
            <w:b w:val="0"/>
            <w:bCs w:val="0"/>
            <w:caps w:val="0"/>
            <w:noProof/>
            <w:sz w:val="22"/>
            <w:szCs w:val="22"/>
            <w:lang w:eastAsia="es-ES"/>
          </w:rPr>
          <w:tab/>
        </w:r>
        <w:r w:rsidR="00B31CF7" w:rsidRPr="000072D4">
          <w:rPr>
            <w:rStyle w:val="Hipervnculo"/>
            <w:rFonts w:cs="Book Antiqua"/>
            <w:noProof/>
            <w:color w:val="auto"/>
          </w:rPr>
          <w:t>Presentación del Producto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_Toc61560551 \h </w:instrText>
        </w:r>
        <w:r w:rsidR="00B31CF7" w:rsidRPr="000072D4">
          <w:rPr>
            <w:noProof/>
            <w:webHidden/>
          </w:rPr>
        </w:r>
        <w:r w:rsidR="00B31CF7" w:rsidRPr="000072D4">
          <w:rPr>
            <w:noProof/>
            <w:webHidden/>
          </w:rPr>
          <w:fldChar w:fldCharType="separate"/>
        </w:r>
        <w:r w:rsidR="00B31CF7" w:rsidRPr="000072D4">
          <w:rPr>
            <w:noProof/>
            <w:webHidden/>
          </w:rPr>
          <w:t>5</w:t>
        </w:r>
        <w:r w:rsidR="00B31CF7" w:rsidRPr="000072D4">
          <w:rPr>
            <w:noProof/>
            <w:webHidden/>
          </w:rPr>
          <w:fldChar w:fldCharType="end"/>
        </w:r>
      </w:hyperlink>
    </w:p>
    <w:p w14:paraId="6FFCB020" w14:textId="01397D0B" w:rsidR="00B31CF7" w:rsidRPr="000072D4" w:rsidRDefault="00000000">
      <w:pPr>
        <w:pStyle w:val="TDC2"/>
        <w:tabs>
          <w:tab w:val="left" w:pos="960"/>
          <w:tab w:val="right" w:leader="dot" w:pos="9628"/>
        </w:tabs>
        <w:rPr>
          <w:smallCaps w:val="0"/>
          <w:noProof/>
          <w:sz w:val="22"/>
          <w:szCs w:val="22"/>
          <w:lang w:eastAsia="es-ES"/>
        </w:rPr>
      </w:pPr>
      <w:hyperlink w:anchor="_Toc61560552" w:history="1">
        <w:r w:rsidR="00B31CF7" w:rsidRPr="000072D4">
          <w:rPr>
            <w:rStyle w:val="Hipervnculo"/>
            <w:rFonts w:cs="Book Antiqua"/>
            <w:noProof/>
            <w:color w:val="auto"/>
          </w:rPr>
          <w:t>2.1.</w:t>
        </w:r>
        <w:r w:rsidR="00B31CF7" w:rsidRPr="000072D4">
          <w:rPr>
            <w:smallCaps w:val="0"/>
            <w:noProof/>
            <w:sz w:val="22"/>
            <w:szCs w:val="22"/>
            <w:lang w:eastAsia="es-ES"/>
          </w:rPr>
          <w:tab/>
        </w:r>
        <w:r w:rsidR="00B31CF7" w:rsidRPr="000072D4">
          <w:rPr>
            <w:rStyle w:val="Hipervnculo"/>
            <w:rFonts w:cs="Book Antiqua"/>
            <w:noProof/>
            <w:color w:val="auto"/>
          </w:rPr>
          <w:t>Propósito del Sistema</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_Toc61560552 \h </w:instrText>
        </w:r>
        <w:r w:rsidR="00B31CF7" w:rsidRPr="000072D4">
          <w:rPr>
            <w:noProof/>
            <w:webHidden/>
          </w:rPr>
        </w:r>
        <w:r w:rsidR="00B31CF7" w:rsidRPr="000072D4">
          <w:rPr>
            <w:noProof/>
            <w:webHidden/>
          </w:rPr>
          <w:fldChar w:fldCharType="separate"/>
        </w:r>
        <w:r w:rsidR="00B31CF7" w:rsidRPr="000072D4">
          <w:rPr>
            <w:noProof/>
            <w:webHidden/>
          </w:rPr>
          <w:t>5</w:t>
        </w:r>
        <w:r w:rsidR="00B31CF7" w:rsidRPr="000072D4">
          <w:rPr>
            <w:noProof/>
            <w:webHidden/>
          </w:rPr>
          <w:fldChar w:fldCharType="end"/>
        </w:r>
      </w:hyperlink>
    </w:p>
    <w:p w14:paraId="4BFDA68C" w14:textId="157EC10D" w:rsidR="00B31CF7" w:rsidRPr="000072D4" w:rsidRDefault="00000000">
      <w:pPr>
        <w:pStyle w:val="TDC3"/>
        <w:tabs>
          <w:tab w:val="left" w:pos="1200"/>
          <w:tab w:val="right" w:leader="dot" w:pos="9628"/>
        </w:tabs>
        <w:rPr>
          <w:i w:val="0"/>
          <w:iCs w:val="0"/>
          <w:noProof/>
          <w:sz w:val="22"/>
          <w:szCs w:val="22"/>
          <w:lang w:eastAsia="es-ES"/>
        </w:rPr>
      </w:pPr>
      <w:hyperlink w:anchor="_Toc61560553" w:history="1">
        <w:r w:rsidR="00B31CF7" w:rsidRPr="000072D4">
          <w:rPr>
            <w:rStyle w:val="Hipervnculo"/>
            <w:rFonts w:cs="Book Antiqua"/>
            <w:noProof/>
            <w:color w:val="auto"/>
          </w:rPr>
          <w:t>2.2.1.</w:t>
        </w:r>
        <w:r w:rsidR="00B31CF7" w:rsidRPr="000072D4">
          <w:rPr>
            <w:i w:val="0"/>
            <w:iCs w:val="0"/>
            <w:noProof/>
            <w:sz w:val="22"/>
            <w:szCs w:val="22"/>
            <w:lang w:eastAsia="es-ES"/>
          </w:rPr>
          <w:tab/>
        </w:r>
        <w:r w:rsidR="00B31CF7" w:rsidRPr="000072D4">
          <w:rPr>
            <w:rStyle w:val="Hipervnculo"/>
            <w:rFonts w:cs="Book Antiqua"/>
            <w:noProof/>
            <w:color w:val="auto"/>
          </w:rPr>
          <w:t>Planteamiento del problema</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_Toc61560553 \h </w:instrText>
        </w:r>
        <w:r w:rsidR="00B31CF7" w:rsidRPr="000072D4">
          <w:rPr>
            <w:noProof/>
            <w:webHidden/>
          </w:rPr>
        </w:r>
        <w:r w:rsidR="00B31CF7" w:rsidRPr="000072D4">
          <w:rPr>
            <w:noProof/>
            <w:webHidden/>
          </w:rPr>
          <w:fldChar w:fldCharType="separate"/>
        </w:r>
        <w:r w:rsidR="00B31CF7" w:rsidRPr="000072D4">
          <w:rPr>
            <w:noProof/>
            <w:webHidden/>
          </w:rPr>
          <w:t>5</w:t>
        </w:r>
        <w:r w:rsidR="00B31CF7" w:rsidRPr="000072D4">
          <w:rPr>
            <w:noProof/>
            <w:webHidden/>
          </w:rPr>
          <w:fldChar w:fldCharType="end"/>
        </w:r>
      </w:hyperlink>
    </w:p>
    <w:p w14:paraId="5CEB2A7D" w14:textId="3AC0D016" w:rsidR="00B31CF7" w:rsidRPr="000072D4" w:rsidRDefault="00000000">
      <w:pPr>
        <w:pStyle w:val="TDC3"/>
        <w:tabs>
          <w:tab w:val="left" w:pos="1200"/>
          <w:tab w:val="right" w:leader="dot" w:pos="9628"/>
        </w:tabs>
        <w:rPr>
          <w:i w:val="0"/>
          <w:iCs w:val="0"/>
          <w:noProof/>
          <w:sz w:val="22"/>
          <w:szCs w:val="22"/>
          <w:lang w:eastAsia="es-ES"/>
        </w:rPr>
      </w:pPr>
      <w:hyperlink w:anchor="_Toc61560554" w:history="1">
        <w:r w:rsidR="00B31CF7" w:rsidRPr="000072D4">
          <w:rPr>
            <w:rStyle w:val="Hipervnculo"/>
            <w:rFonts w:cs="Book Antiqua"/>
            <w:noProof/>
            <w:color w:val="auto"/>
          </w:rPr>
          <w:t>2.2.2.</w:t>
        </w:r>
        <w:r w:rsidR="00B31CF7" w:rsidRPr="000072D4">
          <w:rPr>
            <w:i w:val="0"/>
            <w:iCs w:val="0"/>
            <w:noProof/>
            <w:sz w:val="22"/>
            <w:szCs w:val="22"/>
            <w:lang w:eastAsia="es-ES"/>
          </w:rPr>
          <w:tab/>
        </w:r>
        <w:r w:rsidR="00B31CF7" w:rsidRPr="000072D4">
          <w:rPr>
            <w:rStyle w:val="Hipervnculo"/>
            <w:rFonts w:cs="Book Antiqua"/>
            <w:noProof/>
            <w:color w:val="auto"/>
          </w:rPr>
          <w:t>Objetivo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_Toc61560554 \h </w:instrText>
        </w:r>
        <w:r w:rsidR="00B31CF7" w:rsidRPr="000072D4">
          <w:rPr>
            <w:noProof/>
            <w:webHidden/>
          </w:rPr>
        </w:r>
        <w:r w:rsidR="00B31CF7" w:rsidRPr="000072D4">
          <w:rPr>
            <w:noProof/>
            <w:webHidden/>
          </w:rPr>
          <w:fldChar w:fldCharType="separate"/>
        </w:r>
        <w:r w:rsidR="00B31CF7" w:rsidRPr="000072D4">
          <w:rPr>
            <w:noProof/>
            <w:webHidden/>
          </w:rPr>
          <w:t>6</w:t>
        </w:r>
        <w:r w:rsidR="00B31CF7" w:rsidRPr="000072D4">
          <w:rPr>
            <w:noProof/>
            <w:webHidden/>
          </w:rPr>
          <w:fldChar w:fldCharType="end"/>
        </w:r>
      </w:hyperlink>
    </w:p>
    <w:p w14:paraId="44C9F140" w14:textId="11FBC276" w:rsidR="00B31CF7" w:rsidRPr="000072D4" w:rsidRDefault="00000000">
      <w:pPr>
        <w:pStyle w:val="TDC3"/>
        <w:tabs>
          <w:tab w:val="left" w:pos="1200"/>
          <w:tab w:val="right" w:leader="dot" w:pos="9628"/>
        </w:tabs>
        <w:rPr>
          <w:i w:val="0"/>
          <w:iCs w:val="0"/>
          <w:noProof/>
          <w:sz w:val="22"/>
          <w:szCs w:val="22"/>
          <w:lang w:eastAsia="es-ES"/>
        </w:rPr>
      </w:pPr>
      <w:hyperlink w:anchor="_Toc61560555" w:history="1">
        <w:r w:rsidR="00B31CF7" w:rsidRPr="000072D4">
          <w:rPr>
            <w:rStyle w:val="Hipervnculo"/>
            <w:rFonts w:cs="Book Antiqua"/>
            <w:noProof/>
            <w:color w:val="auto"/>
          </w:rPr>
          <w:t>2.2.3.</w:t>
        </w:r>
        <w:r w:rsidR="00B31CF7" w:rsidRPr="000072D4">
          <w:rPr>
            <w:i w:val="0"/>
            <w:iCs w:val="0"/>
            <w:noProof/>
            <w:sz w:val="22"/>
            <w:szCs w:val="22"/>
            <w:lang w:eastAsia="es-ES"/>
          </w:rPr>
          <w:tab/>
        </w:r>
        <w:r w:rsidR="00B31CF7" w:rsidRPr="000072D4">
          <w:rPr>
            <w:rStyle w:val="Hipervnculo"/>
            <w:rFonts w:cs="Book Antiqua"/>
            <w:noProof/>
            <w:color w:val="auto"/>
          </w:rPr>
          <w:t>Alcance</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_Toc61560555 \h </w:instrText>
        </w:r>
        <w:r w:rsidR="00B31CF7" w:rsidRPr="000072D4">
          <w:rPr>
            <w:noProof/>
            <w:webHidden/>
          </w:rPr>
        </w:r>
        <w:r w:rsidR="00B31CF7" w:rsidRPr="000072D4">
          <w:rPr>
            <w:noProof/>
            <w:webHidden/>
          </w:rPr>
          <w:fldChar w:fldCharType="separate"/>
        </w:r>
        <w:r w:rsidR="00B31CF7" w:rsidRPr="000072D4">
          <w:rPr>
            <w:noProof/>
            <w:webHidden/>
          </w:rPr>
          <w:t>6</w:t>
        </w:r>
        <w:r w:rsidR="00B31CF7" w:rsidRPr="000072D4">
          <w:rPr>
            <w:noProof/>
            <w:webHidden/>
          </w:rPr>
          <w:fldChar w:fldCharType="end"/>
        </w:r>
      </w:hyperlink>
    </w:p>
    <w:p w14:paraId="1238F70D" w14:textId="025FD83A" w:rsidR="00B31CF7" w:rsidRPr="000072D4" w:rsidRDefault="00000000">
      <w:pPr>
        <w:pStyle w:val="TDC3"/>
        <w:tabs>
          <w:tab w:val="left" w:pos="1200"/>
          <w:tab w:val="right" w:leader="dot" w:pos="9628"/>
        </w:tabs>
        <w:rPr>
          <w:i w:val="0"/>
          <w:iCs w:val="0"/>
          <w:noProof/>
          <w:sz w:val="22"/>
          <w:szCs w:val="22"/>
          <w:lang w:eastAsia="es-ES"/>
        </w:rPr>
      </w:pPr>
      <w:hyperlink w:anchor="_Toc61560556" w:history="1">
        <w:r w:rsidR="00B31CF7" w:rsidRPr="000072D4">
          <w:rPr>
            <w:rStyle w:val="Hipervnculo"/>
            <w:rFonts w:cs="Book Antiqua"/>
            <w:noProof/>
            <w:color w:val="auto"/>
          </w:rPr>
          <w:t>2.2.4.</w:t>
        </w:r>
        <w:r w:rsidR="00B31CF7" w:rsidRPr="000072D4">
          <w:rPr>
            <w:i w:val="0"/>
            <w:iCs w:val="0"/>
            <w:noProof/>
            <w:sz w:val="22"/>
            <w:szCs w:val="22"/>
            <w:lang w:eastAsia="es-ES"/>
          </w:rPr>
          <w:tab/>
        </w:r>
        <w:r w:rsidR="00B31CF7" w:rsidRPr="000072D4">
          <w:rPr>
            <w:rStyle w:val="Hipervnculo"/>
            <w:rFonts w:cs="Book Antiqua"/>
            <w:noProof/>
            <w:color w:val="auto"/>
          </w:rPr>
          <w:t>El Sistema no contempla</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_Toc61560556 \h </w:instrText>
        </w:r>
        <w:r w:rsidR="00B31CF7" w:rsidRPr="000072D4">
          <w:rPr>
            <w:noProof/>
            <w:webHidden/>
          </w:rPr>
        </w:r>
        <w:r w:rsidR="00B31CF7" w:rsidRPr="000072D4">
          <w:rPr>
            <w:noProof/>
            <w:webHidden/>
          </w:rPr>
          <w:fldChar w:fldCharType="separate"/>
        </w:r>
        <w:r w:rsidR="00B31CF7" w:rsidRPr="000072D4">
          <w:rPr>
            <w:noProof/>
            <w:webHidden/>
          </w:rPr>
          <w:t>7</w:t>
        </w:r>
        <w:r w:rsidR="00B31CF7" w:rsidRPr="000072D4">
          <w:rPr>
            <w:noProof/>
            <w:webHidden/>
          </w:rPr>
          <w:fldChar w:fldCharType="end"/>
        </w:r>
      </w:hyperlink>
    </w:p>
    <w:p w14:paraId="2E6A562F" w14:textId="31F6D4C1" w:rsidR="00B31CF7" w:rsidRPr="000072D4" w:rsidRDefault="00000000">
      <w:pPr>
        <w:pStyle w:val="TDC2"/>
        <w:tabs>
          <w:tab w:val="left" w:pos="960"/>
          <w:tab w:val="right" w:leader="dot" w:pos="9628"/>
        </w:tabs>
        <w:rPr>
          <w:smallCaps w:val="0"/>
          <w:noProof/>
          <w:sz w:val="22"/>
          <w:szCs w:val="22"/>
          <w:lang w:eastAsia="es-ES"/>
        </w:rPr>
      </w:pPr>
      <w:hyperlink w:anchor="_Toc61560557" w:history="1">
        <w:r w:rsidR="00B31CF7" w:rsidRPr="000072D4">
          <w:rPr>
            <w:rStyle w:val="Hipervnculo"/>
            <w:rFonts w:cs="Book Antiqua"/>
            <w:noProof/>
            <w:color w:val="auto"/>
          </w:rPr>
          <w:t>2.2.</w:t>
        </w:r>
        <w:r w:rsidR="00B31CF7" w:rsidRPr="000072D4">
          <w:rPr>
            <w:smallCaps w:val="0"/>
            <w:noProof/>
            <w:sz w:val="22"/>
            <w:szCs w:val="22"/>
            <w:lang w:eastAsia="es-ES"/>
          </w:rPr>
          <w:tab/>
        </w:r>
        <w:r w:rsidR="00B31CF7" w:rsidRPr="000072D4">
          <w:rPr>
            <w:rStyle w:val="Hipervnculo"/>
            <w:rFonts w:cs="Book Antiqua"/>
            <w:noProof/>
            <w:color w:val="auto"/>
          </w:rPr>
          <w:t>Riesgos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_Toc61560557 \h </w:instrText>
        </w:r>
        <w:r w:rsidR="00B31CF7" w:rsidRPr="000072D4">
          <w:rPr>
            <w:noProof/>
            <w:webHidden/>
          </w:rPr>
        </w:r>
        <w:r w:rsidR="00B31CF7" w:rsidRPr="000072D4">
          <w:rPr>
            <w:noProof/>
            <w:webHidden/>
          </w:rPr>
          <w:fldChar w:fldCharType="separate"/>
        </w:r>
        <w:r w:rsidR="00B31CF7" w:rsidRPr="000072D4">
          <w:rPr>
            <w:noProof/>
            <w:webHidden/>
          </w:rPr>
          <w:t>7</w:t>
        </w:r>
        <w:r w:rsidR="00B31CF7" w:rsidRPr="000072D4">
          <w:rPr>
            <w:noProof/>
            <w:webHidden/>
          </w:rPr>
          <w:fldChar w:fldCharType="end"/>
        </w:r>
      </w:hyperlink>
    </w:p>
    <w:p w14:paraId="40792636" w14:textId="654CC5FB" w:rsidR="00B31CF7" w:rsidRPr="000072D4" w:rsidRDefault="00000000">
      <w:pPr>
        <w:pStyle w:val="TDC1"/>
        <w:tabs>
          <w:tab w:val="left" w:pos="480"/>
          <w:tab w:val="right" w:leader="dot" w:pos="9628"/>
        </w:tabs>
        <w:rPr>
          <w:b w:val="0"/>
          <w:bCs w:val="0"/>
          <w:caps w:val="0"/>
          <w:noProof/>
          <w:sz w:val="22"/>
          <w:szCs w:val="22"/>
          <w:lang w:eastAsia="es-ES"/>
        </w:rPr>
      </w:pPr>
      <w:hyperlink w:anchor="_Toc61560558" w:history="1">
        <w:r w:rsidR="00B31CF7" w:rsidRPr="000072D4">
          <w:rPr>
            <w:rStyle w:val="Hipervnculo"/>
            <w:rFonts w:cs="Book Antiqua"/>
            <w:noProof/>
            <w:color w:val="auto"/>
          </w:rPr>
          <w:t>3.</w:t>
        </w:r>
        <w:r w:rsidR="00B31CF7" w:rsidRPr="000072D4">
          <w:rPr>
            <w:b w:val="0"/>
            <w:bCs w:val="0"/>
            <w:caps w:val="0"/>
            <w:noProof/>
            <w:sz w:val="22"/>
            <w:szCs w:val="22"/>
            <w:lang w:eastAsia="es-ES"/>
          </w:rPr>
          <w:tab/>
        </w:r>
        <w:r w:rsidR="00B31CF7" w:rsidRPr="000072D4">
          <w:rPr>
            <w:rStyle w:val="Hipervnculo"/>
            <w:rFonts w:cs="Book Antiqua"/>
            <w:noProof/>
            <w:color w:val="auto"/>
          </w:rPr>
          <w:t>Descripción General</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_Toc61560558 \h </w:instrText>
        </w:r>
        <w:r w:rsidR="00B31CF7" w:rsidRPr="000072D4">
          <w:rPr>
            <w:noProof/>
            <w:webHidden/>
          </w:rPr>
        </w:r>
        <w:r w:rsidR="00B31CF7" w:rsidRPr="000072D4">
          <w:rPr>
            <w:noProof/>
            <w:webHidden/>
          </w:rPr>
          <w:fldChar w:fldCharType="separate"/>
        </w:r>
        <w:r w:rsidR="00B31CF7" w:rsidRPr="000072D4">
          <w:rPr>
            <w:noProof/>
            <w:webHidden/>
          </w:rPr>
          <w:t>8</w:t>
        </w:r>
        <w:r w:rsidR="00B31CF7" w:rsidRPr="000072D4">
          <w:rPr>
            <w:noProof/>
            <w:webHidden/>
          </w:rPr>
          <w:fldChar w:fldCharType="end"/>
        </w:r>
      </w:hyperlink>
    </w:p>
    <w:p w14:paraId="02BBB6FE" w14:textId="4D54252B" w:rsidR="00B31CF7" w:rsidRPr="000072D4" w:rsidRDefault="00000000">
      <w:pPr>
        <w:pStyle w:val="TDC2"/>
        <w:tabs>
          <w:tab w:val="left" w:pos="960"/>
          <w:tab w:val="right" w:leader="dot" w:pos="9628"/>
        </w:tabs>
        <w:rPr>
          <w:smallCaps w:val="0"/>
          <w:noProof/>
          <w:sz w:val="22"/>
          <w:szCs w:val="22"/>
          <w:lang w:eastAsia="es-ES"/>
        </w:rPr>
      </w:pPr>
      <w:hyperlink w:anchor="_Toc61560559" w:history="1">
        <w:r w:rsidR="00B31CF7" w:rsidRPr="000072D4">
          <w:rPr>
            <w:rStyle w:val="Hipervnculo"/>
            <w:rFonts w:cs="Book Antiqua"/>
            <w:noProof/>
            <w:color w:val="auto"/>
          </w:rPr>
          <w:t>3.1.</w:t>
        </w:r>
        <w:r w:rsidR="00B31CF7" w:rsidRPr="000072D4">
          <w:rPr>
            <w:smallCaps w:val="0"/>
            <w:noProof/>
            <w:sz w:val="22"/>
            <w:szCs w:val="22"/>
            <w:lang w:eastAsia="es-ES"/>
          </w:rPr>
          <w:tab/>
        </w:r>
        <w:r w:rsidR="00B31CF7" w:rsidRPr="000072D4">
          <w:rPr>
            <w:rStyle w:val="Hipervnculo"/>
            <w:rFonts w:cs="Book Antiqua"/>
            <w:noProof/>
            <w:color w:val="auto"/>
          </w:rPr>
          <w:t>Contexto del Producto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_Toc61560559 \h </w:instrText>
        </w:r>
        <w:r w:rsidR="00B31CF7" w:rsidRPr="000072D4">
          <w:rPr>
            <w:noProof/>
            <w:webHidden/>
          </w:rPr>
        </w:r>
        <w:r w:rsidR="00B31CF7" w:rsidRPr="000072D4">
          <w:rPr>
            <w:noProof/>
            <w:webHidden/>
          </w:rPr>
          <w:fldChar w:fldCharType="separate"/>
        </w:r>
        <w:r w:rsidR="00B31CF7" w:rsidRPr="000072D4">
          <w:rPr>
            <w:noProof/>
            <w:webHidden/>
          </w:rPr>
          <w:t>8</w:t>
        </w:r>
        <w:r w:rsidR="00B31CF7" w:rsidRPr="000072D4">
          <w:rPr>
            <w:noProof/>
            <w:webHidden/>
          </w:rPr>
          <w:fldChar w:fldCharType="end"/>
        </w:r>
      </w:hyperlink>
    </w:p>
    <w:p w14:paraId="7667EBC9" w14:textId="3022CD8C" w:rsidR="00B31CF7" w:rsidRPr="000072D4" w:rsidRDefault="00000000">
      <w:pPr>
        <w:pStyle w:val="TDC2"/>
        <w:tabs>
          <w:tab w:val="left" w:pos="960"/>
          <w:tab w:val="right" w:leader="dot" w:pos="9628"/>
        </w:tabs>
        <w:rPr>
          <w:smallCaps w:val="0"/>
          <w:noProof/>
          <w:sz w:val="22"/>
          <w:szCs w:val="22"/>
          <w:lang w:eastAsia="es-ES"/>
        </w:rPr>
      </w:pPr>
      <w:hyperlink w:anchor="_Toc61560560" w:history="1">
        <w:r w:rsidR="00B31CF7" w:rsidRPr="000072D4">
          <w:rPr>
            <w:rStyle w:val="Hipervnculo"/>
            <w:rFonts w:cs="Book Antiqua"/>
            <w:noProof/>
            <w:color w:val="auto"/>
          </w:rPr>
          <w:t>3.2.</w:t>
        </w:r>
        <w:r w:rsidR="00B31CF7" w:rsidRPr="000072D4">
          <w:rPr>
            <w:smallCaps w:val="0"/>
            <w:noProof/>
            <w:sz w:val="22"/>
            <w:szCs w:val="22"/>
            <w:lang w:eastAsia="es-ES"/>
          </w:rPr>
          <w:tab/>
        </w:r>
        <w:r w:rsidR="00B31CF7" w:rsidRPr="000072D4">
          <w:rPr>
            <w:rStyle w:val="Hipervnculo"/>
            <w:rFonts w:cs="Book Antiqua"/>
            <w:noProof/>
            <w:color w:val="auto"/>
          </w:rPr>
          <w:t>Perspectivas futuras del producto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_Toc61560560 \h </w:instrText>
        </w:r>
        <w:r w:rsidR="00B31CF7" w:rsidRPr="000072D4">
          <w:rPr>
            <w:noProof/>
            <w:webHidden/>
          </w:rPr>
        </w:r>
        <w:r w:rsidR="00B31CF7" w:rsidRPr="000072D4">
          <w:rPr>
            <w:noProof/>
            <w:webHidden/>
          </w:rPr>
          <w:fldChar w:fldCharType="separate"/>
        </w:r>
        <w:r w:rsidR="00B31CF7" w:rsidRPr="000072D4">
          <w:rPr>
            <w:noProof/>
            <w:webHidden/>
          </w:rPr>
          <w:t>9</w:t>
        </w:r>
        <w:r w:rsidR="00B31CF7" w:rsidRPr="000072D4">
          <w:rPr>
            <w:noProof/>
            <w:webHidden/>
          </w:rPr>
          <w:fldChar w:fldCharType="end"/>
        </w:r>
      </w:hyperlink>
    </w:p>
    <w:p w14:paraId="0BCD8319" w14:textId="42342F0E" w:rsidR="00B31CF7" w:rsidRPr="000072D4" w:rsidRDefault="00000000">
      <w:pPr>
        <w:pStyle w:val="TDC2"/>
        <w:tabs>
          <w:tab w:val="left" w:pos="960"/>
          <w:tab w:val="right" w:leader="dot" w:pos="9628"/>
        </w:tabs>
        <w:rPr>
          <w:smallCaps w:val="0"/>
          <w:noProof/>
          <w:sz w:val="22"/>
          <w:szCs w:val="22"/>
          <w:lang w:eastAsia="es-ES"/>
        </w:rPr>
      </w:pPr>
      <w:hyperlink w:anchor="_Toc61560561" w:history="1">
        <w:r w:rsidR="00B31CF7" w:rsidRPr="000072D4">
          <w:rPr>
            <w:rStyle w:val="Hipervnculo"/>
            <w:rFonts w:cs="Book Antiqua"/>
            <w:noProof/>
            <w:color w:val="auto"/>
          </w:rPr>
          <w:t>3.3.</w:t>
        </w:r>
        <w:r w:rsidR="00B31CF7" w:rsidRPr="000072D4">
          <w:rPr>
            <w:smallCaps w:val="0"/>
            <w:noProof/>
            <w:sz w:val="22"/>
            <w:szCs w:val="22"/>
            <w:lang w:eastAsia="es-ES"/>
          </w:rPr>
          <w:tab/>
        </w:r>
        <w:r w:rsidR="00B31CF7" w:rsidRPr="000072D4">
          <w:rPr>
            <w:rStyle w:val="Hipervnculo"/>
            <w:rFonts w:cs="Book Antiqua"/>
            <w:noProof/>
            <w:color w:val="auto"/>
          </w:rPr>
          <w:t>Reglas y Funciones de Negocio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_Toc61560561 \h </w:instrText>
        </w:r>
        <w:r w:rsidR="00B31CF7" w:rsidRPr="000072D4">
          <w:rPr>
            <w:noProof/>
            <w:webHidden/>
          </w:rPr>
        </w:r>
        <w:r w:rsidR="00B31CF7" w:rsidRPr="000072D4">
          <w:rPr>
            <w:noProof/>
            <w:webHidden/>
          </w:rPr>
          <w:fldChar w:fldCharType="separate"/>
        </w:r>
        <w:r w:rsidR="00B31CF7" w:rsidRPr="000072D4">
          <w:rPr>
            <w:noProof/>
            <w:webHidden/>
          </w:rPr>
          <w:t>9</w:t>
        </w:r>
        <w:r w:rsidR="00B31CF7" w:rsidRPr="000072D4">
          <w:rPr>
            <w:noProof/>
            <w:webHidden/>
          </w:rPr>
          <w:fldChar w:fldCharType="end"/>
        </w:r>
      </w:hyperlink>
    </w:p>
    <w:p w14:paraId="662B110C" w14:textId="66FDF297" w:rsidR="00B31CF7" w:rsidRPr="000072D4" w:rsidRDefault="00000000">
      <w:pPr>
        <w:pStyle w:val="TDC1"/>
        <w:tabs>
          <w:tab w:val="left" w:pos="480"/>
          <w:tab w:val="right" w:leader="dot" w:pos="9628"/>
        </w:tabs>
        <w:rPr>
          <w:b w:val="0"/>
          <w:bCs w:val="0"/>
          <w:caps w:val="0"/>
          <w:noProof/>
          <w:sz w:val="22"/>
          <w:szCs w:val="22"/>
          <w:lang w:eastAsia="es-ES"/>
        </w:rPr>
      </w:pPr>
      <w:hyperlink w:anchor="_Toc61560562" w:history="1">
        <w:r w:rsidR="00B31CF7" w:rsidRPr="000072D4">
          <w:rPr>
            <w:rStyle w:val="Hipervnculo"/>
            <w:rFonts w:cs="Book Antiqua"/>
            <w:noProof/>
            <w:color w:val="auto"/>
          </w:rPr>
          <w:t>4.</w:t>
        </w:r>
        <w:r w:rsidR="00B31CF7" w:rsidRPr="000072D4">
          <w:rPr>
            <w:b w:val="0"/>
            <w:bCs w:val="0"/>
            <w:caps w:val="0"/>
            <w:noProof/>
            <w:sz w:val="22"/>
            <w:szCs w:val="22"/>
            <w:lang w:eastAsia="es-ES"/>
          </w:rPr>
          <w:tab/>
        </w:r>
        <w:r w:rsidR="00B31CF7" w:rsidRPr="000072D4">
          <w:rPr>
            <w:rStyle w:val="Hipervnculo"/>
            <w:rFonts w:cs="Book Antiqua"/>
            <w:noProof/>
            <w:color w:val="auto"/>
          </w:rPr>
          <w:t>REQUISITOS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_Toc61560562 \h </w:instrText>
        </w:r>
        <w:r w:rsidR="00B31CF7" w:rsidRPr="000072D4">
          <w:rPr>
            <w:noProof/>
            <w:webHidden/>
          </w:rPr>
        </w:r>
        <w:r w:rsidR="00B31CF7" w:rsidRPr="000072D4">
          <w:rPr>
            <w:noProof/>
            <w:webHidden/>
          </w:rPr>
          <w:fldChar w:fldCharType="separate"/>
        </w:r>
        <w:r w:rsidR="00B31CF7" w:rsidRPr="000072D4">
          <w:rPr>
            <w:noProof/>
            <w:webHidden/>
          </w:rPr>
          <w:t>9</w:t>
        </w:r>
        <w:r w:rsidR="00B31CF7" w:rsidRPr="000072D4">
          <w:rPr>
            <w:noProof/>
            <w:webHidden/>
          </w:rPr>
          <w:fldChar w:fldCharType="end"/>
        </w:r>
      </w:hyperlink>
    </w:p>
    <w:p w14:paraId="1D39F7B1" w14:textId="37508823" w:rsidR="00B31CF7" w:rsidRPr="000072D4" w:rsidRDefault="00000000">
      <w:pPr>
        <w:pStyle w:val="TDC2"/>
        <w:tabs>
          <w:tab w:val="left" w:pos="960"/>
          <w:tab w:val="right" w:leader="dot" w:pos="9628"/>
        </w:tabs>
        <w:rPr>
          <w:smallCaps w:val="0"/>
          <w:noProof/>
          <w:sz w:val="22"/>
          <w:szCs w:val="22"/>
          <w:lang w:eastAsia="es-ES"/>
        </w:rPr>
      </w:pPr>
      <w:hyperlink w:anchor="_Toc61560563" w:history="1">
        <w:r w:rsidR="00B31CF7" w:rsidRPr="000072D4">
          <w:rPr>
            <w:rStyle w:val="Hipervnculo"/>
            <w:rFonts w:cs="Book Antiqua"/>
            <w:noProof/>
            <w:color w:val="auto"/>
          </w:rPr>
          <w:t>4.1.</w:t>
        </w:r>
        <w:r w:rsidR="00B31CF7" w:rsidRPr="000072D4">
          <w:rPr>
            <w:smallCaps w:val="0"/>
            <w:noProof/>
            <w:sz w:val="22"/>
            <w:szCs w:val="22"/>
            <w:lang w:eastAsia="es-ES"/>
          </w:rPr>
          <w:tab/>
        </w:r>
        <w:r w:rsidR="00B31CF7" w:rsidRPr="000072D4">
          <w:rPr>
            <w:rStyle w:val="Hipervnculo"/>
            <w:rFonts w:cs="Book Antiqua"/>
            <w:noProof/>
            <w:color w:val="auto"/>
          </w:rPr>
          <w:t>Funcionales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_Toc61560563 \h </w:instrText>
        </w:r>
        <w:r w:rsidR="00B31CF7" w:rsidRPr="000072D4">
          <w:rPr>
            <w:noProof/>
            <w:webHidden/>
          </w:rPr>
        </w:r>
        <w:r w:rsidR="00B31CF7" w:rsidRPr="000072D4">
          <w:rPr>
            <w:noProof/>
            <w:webHidden/>
          </w:rPr>
          <w:fldChar w:fldCharType="separate"/>
        </w:r>
        <w:r w:rsidR="00B31CF7" w:rsidRPr="000072D4">
          <w:rPr>
            <w:noProof/>
            <w:webHidden/>
          </w:rPr>
          <w:t>9</w:t>
        </w:r>
        <w:r w:rsidR="00B31CF7" w:rsidRPr="000072D4">
          <w:rPr>
            <w:noProof/>
            <w:webHidden/>
          </w:rPr>
          <w:fldChar w:fldCharType="end"/>
        </w:r>
      </w:hyperlink>
    </w:p>
    <w:p w14:paraId="53DFFE37" w14:textId="2783752B" w:rsidR="00B31CF7" w:rsidRPr="000072D4" w:rsidRDefault="00000000">
      <w:pPr>
        <w:pStyle w:val="TDC2"/>
        <w:tabs>
          <w:tab w:val="left" w:pos="960"/>
          <w:tab w:val="right" w:leader="dot" w:pos="9628"/>
        </w:tabs>
        <w:rPr>
          <w:smallCaps w:val="0"/>
          <w:noProof/>
          <w:sz w:val="22"/>
          <w:szCs w:val="22"/>
          <w:lang w:eastAsia="es-ES"/>
        </w:rPr>
      </w:pPr>
      <w:hyperlink w:anchor="_Toc61560564" w:history="1">
        <w:r w:rsidR="00B31CF7" w:rsidRPr="000072D4">
          <w:rPr>
            <w:rStyle w:val="Hipervnculo"/>
            <w:rFonts w:cs="Book Antiqua"/>
            <w:noProof/>
            <w:color w:val="auto"/>
          </w:rPr>
          <w:t>4.2.</w:t>
        </w:r>
        <w:r w:rsidR="00B31CF7" w:rsidRPr="000072D4">
          <w:rPr>
            <w:smallCaps w:val="0"/>
            <w:noProof/>
            <w:sz w:val="22"/>
            <w:szCs w:val="22"/>
            <w:lang w:eastAsia="es-ES"/>
          </w:rPr>
          <w:tab/>
        </w:r>
        <w:r w:rsidR="00B31CF7" w:rsidRPr="000072D4">
          <w:rPr>
            <w:rStyle w:val="Hipervnculo"/>
            <w:rFonts w:cs="Book Antiqua"/>
            <w:noProof/>
            <w:color w:val="auto"/>
          </w:rPr>
          <w:t>No funcionales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_Toc61560564 \h </w:instrText>
        </w:r>
        <w:r w:rsidR="00B31CF7" w:rsidRPr="000072D4">
          <w:rPr>
            <w:noProof/>
            <w:webHidden/>
          </w:rPr>
        </w:r>
        <w:r w:rsidR="00B31CF7" w:rsidRPr="000072D4">
          <w:rPr>
            <w:noProof/>
            <w:webHidden/>
          </w:rPr>
          <w:fldChar w:fldCharType="separate"/>
        </w:r>
        <w:r w:rsidR="00B31CF7" w:rsidRPr="000072D4">
          <w:rPr>
            <w:noProof/>
            <w:webHidden/>
          </w:rPr>
          <w:t>10</w:t>
        </w:r>
        <w:r w:rsidR="00B31CF7" w:rsidRPr="000072D4">
          <w:rPr>
            <w:noProof/>
            <w:webHidden/>
          </w:rPr>
          <w:fldChar w:fldCharType="end"/>
        </w:r>
      </w:hyperlink>
    </w:p>
    <w:p w14:paraId="532877AB" w14:textId="7932ACEA" w:rsidR="00B31CF7" w:rsidRPr="000072D4" w:rsidRDefault="00000000">
      <w:pPr>
        <w:pStyle w:val="TDC3"/>
        <w:tabs>
          <w:tab w:val="left" w:pos="1200"/>
          <w:tab w:val="right" w:leader="dot" w:pos="9628"/>
        </w:tabs>
        <w:rPr>
          <w:i w:val="0"/>
          <w:iCs w:val="0"/>
          <w:noProof/>
          <w:sz w:val="22"/>
          <w:szCs w:val="22"/>
          <w:lang w:eastAsia="es-ES"/>
        </w:rPr>
      </w:pPr>
      <w:hyperlink w:anchor="_Toc61560565" w:history="1">
        <w:r w:rsidR="00B31CF7" w:rsidRPr="000072D4">
          <w:rPr>
            <w:rStyle w:val="Hipervnculo"/>
            <w:rFonts w:cs="Calibri"/>
            <w:noProof/>
            <w:color w:val="auto"/>
          </w:rPr>
          <w:t>4.2.1.</w:t>
        </w:r>
        <w:r w:rsidR="00B31CF7" w:rsidRPr="000072D4">
          <w:rPr>
            <w:i w:val="0"/>
            <w:iCs w:val="0"/>
            <w:noProof/>
            <w:sz w:val="22"/>
            <w:szCs w:val="22"/>
            <w:lang w:eastAsia="es-ES"/>
          </w:rPr>
          <w:tab/>
        </w:r>
        <w:r w:rsidR="00B31CF7" w:rsidRPr="000072D4">
          <w:rPr>
            <w:rStyle w:val="Hipervnculo"/>
            <w:rFonts w:cs="Calibri"/>
            <w:noProof/>
            <w:color w:val="auto"/>
          </w:rPr>
          <w:t>Tamaño y rendimiento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_Toc61560565 \h </w:instrText>
        </w:r>
        <w:r w:rsidR="00B31CF7" w:rsidRPr="000072D4">
          <w:rPr>
            <w:noProof/>
            <w:webHidden/>
          </w:rPr>
        </w:r>
        <w:r w:rsidR="00B31CF7" w:rsidRPr="000072D4">
          <w:rPr>
            <w:noProof/>
            <w:webHidden/>
          </w:rPr>
          <w:fldChar w:fldCharType="separate"/>
        </w:r>
        <w:r w:rsidR="00B31CF7" w:rsidRPr="000072D4">
          <w:rPr>
            <w:noProof/>
            <w:webHidden/>
          </w:rPr>
          <w:t>11</w:t>
        </w:r>
        <w:r w:rsidR="00B31CF7" w:rsidRPr="000072D4">
          <w:rPr>
            <w:noProof/>
            <w:webHidden/>
          </w:rPr>
          <w:fldChar w:fldCharType="end"/>
        </w:r>
      </w:hyperlink>
    </w:p>
    <w:p w14:paraId="5283C658" w14:textId="282072FD" w:rsidR="00B31CF7" w:rsidRPr="000072D4" w:rsidRDefault="00000000">
      <w:pPr>
        <w:pStyle w:val="TDC3"/>
        <w:tabs>
          <w:tab w:val="left" w:pos="1200"/>
          <w:tab w:val="right" w:leader="dot" w:pos="9628"/>
        </w:tabs>
        <w:rPr>
          <w:i w:val="0"/>
          <w:iCs w:val="0"/>
          <w:noProof/>
          <w:sz w:val="22"/>
          <w:szCs w:val="22"/>
          <w:lang w:eastAsia="es-ES"/>
        </w:rPr>
      </w:pPr>
      <w:hyperlink w:anchor="_Toc61560566" w:history="1">
        <w:r w:rsidR="00B31CF7" w:rsidRPr="000072D4">
          <w:rPr>
            <w:rStyle w:val="Hipervnculo"/>
            <w:rFonts w:cs="Calibri"/>
            <w:noProof/>
            <w:color w:val="auto"/>
          </w:rPr>
          <w:t>4.2.2.</w:t>
        </w:r>
        <w:r w:rsidR="00B31CF7" w:rsidRPr="000072D4">
          <w:rPr>
            <w:i w:val="0"/>
            <w:iCs w:val="0"/>
            <w:noProof/>
            <w:sz w:val="22"/>
            <w:szCs w:val="22"/>
            <w:lang w:eastAsia="es-ES"/>
          </w:rPr>
          <w:tab/>
        </w:r>
        <w:r w:rsidR="00B31CF7" w:rsidRPr="000072D4">
          <w:rPr>
            <w:rStyle w:val="Hipervnculo"/>
            <w:rFonts w:cs="Calibri"/>
            <w:noProof/>
            <w:color w:val="auto"/>
          </w:rPr>
          <w:t>Calidad</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_Toc61560566 \h </w:instrText>
        </w:r>
        <w:r w:rsidR="00B31CF7" w:rsidRPr="000072D4">
          <w:rPr>
            <w:noProof/>
            <w:webHidden/>
          </w:rPr>
        </w:r>
        <w:r w:rsidR="00B31CF7" w:rsidRPr="000072D4">
          <w:rPr>
            <w:noProof/>
            <w:webHidden/>
          </w:rPr>
          <w:fldChar w:fldCharType="separate"/>
        </w:r>
        <w:r w:rsidR="00B31CF7" w:rsidRPr="000072D4">
          <w:rPr>
            <w:noProof/>
            <w:webHidden/>
          </w:rPr>
          <w:t>11</w:t>
        </w:r>
        <w:r w:rsidR="00B31CF7" w:rsidRPr="000072D4">
          <w:rPr>
            <w:noProof/>
            <w:webHidden/>
          </w:rPr>
          <w:fldChar w:fldCharType="end"/>
        </w:r>
      </w:hyperlink>
    </w:p>
    <w:p w14:paraId="245CF50A" w14:textId="7FE80FA0" w:rsidR="00B31CF7" w:rsidRPr="000072D4" w:rsidRDefault="00000000">
      <w:pPr>
        <w:pStyle w:val="TDC3"/>
        <w:tabs>
          <w:tab w:val="left" w:pos="1200"/>
          <w:tab w:val="right" w:leader="dot" w:pos="9628"/>
        </w:tabs>
        <w:rPr>
          <w:i w:val="0"/>
          <w:iCs w:val="0"/>
          <w:noProof/>
          <w:sz w:val="22"/>
          <w:szCs w:val="22"/>
          <w:lang w:eastAsia="es-ES"/>
        </w:rPr>
      </w:pPr>
      <w:hyperlink w:anchor="_Toc61560567" w:history="1">
        <w:r w:rsidR="00B31CF7" w:rsidRPr="000072D4">
          <w:rPr>
            <w:rStyle w:val="Hipervnculo"/>
            <w:rFonts w:cs="Calibri"/>
            <w:noProof/>
            <w:color w:val="auto"/>
          </w:rPr>
          <w:t>4.2.3.</w:t>
        </w:r>
        <w:r w:rsidR="00B31CF7" w:rsidRPr="000072D4">
          <w:rPr>
            <w:i w:val="0"/>
            <w:iCs w:val="0"/>
            <w:noProof/>
            <w:sz w:val="22"/>
            <w:szCs w:val="22"/>
            <w:lang w:eastAsia="es-ES"/>
          </w:rPr>
          <w:tab/>
        </w:r>
        <w:r w:rsidR="00B31CF7" w:rsidRPr="000072D4">
          <w:rPr>
            <w:rStyle w:val="Hipervnculo"/>
            <w:rFonts w:cs="Calibri"/>
            <w:noProof/>
            <w:color w:val="auto"/>
          </w:rPr>
          <w:t>Otros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_Toc61560567 \h </w:instrText>
        </w:r>
        <w:r w:rsidR="00B31CF7" w:rsidRPr="000072D4">
          <w:rPr>
            <w:noProof/>
            <w:webHidden/>
          </w:rPr>
        </w:r>
        <w:r w:rsidR="00B31CF7" w:rsidRPr="000072D4">
          <w:rPr>
            <w:noProof/>
            <w:webHidden/>
          </w:rPr>
          <w:fldChar w:fldCharType="separate"/>
        </w:r>
        <w:r w:rsidR="00B31CF7" w:rsidRPr="000072D4">
          <w:rPr>
            <w:noProof/>
            <w:webHidden/>
          </w:rPr>
          <w:t>11</w:t>
        </w:r>
        <w:r w:rsidR="00B31CF7" w:rsidRPr="000072D4">
          <w:rPr>
            <w:noProof/>
            <w:webHidden/>
          </w:rPr>
          <w:fldChar w:fldCharType="end"/>
        </w:r>
      </w:hyperlink>
    </w:p>
    <w:p w14:paraId="1D3136A9" w14:textId="04AC646A" w:rsidR="00B31CF7" w:rsidRPr="000072D4" w:rsidRDefault="00000000">
      <w:pPr>
        <w:pStyle w:val="TDC1"/>
        <w:tabs>
          <w:tab w:val="left" w:pos="480"/>
          <w:tab w:val="right" w:leader="dot" w:pos="9628"/>
        </w:tabs>
        <w:rPr>
          <w:b w:val="0"/>
          <w:bCs w:val="0"/>
          <w:caps w:val="0"/>
          <w:noProof/>
          <w:sz w:val="22"/>
          <w:szCs w:val="22"/>
          <w:lang w:eastAsia="es-ES"/>
        </w:rPr>
      </w:pPr>
      <w:hyperlink w:anchor="_Toc61560568" w:history="1">
        <w:r w:rsidR="00B31CF7" w:rsidRPr="000072D4">
          <w:rPr>
            <w:rStyle w:val="Hipervnculo"/>
            <w:rFonts w:cs="Book Antiqua"/>
            <w:noProof/>
            <w:color w:val="auto"/>
          </w:rPr>
          <w:t>5.</w:t>
        </w:r>
        <w:r w:rsidR="00B31CF7" w:rsidRPr="000072D4">
          <w:rPr>
            <w:b w:val="0"/>
            <w:bCs w:val="0"/>
            <w:caps w:val="0"/>
            <w:noProof/>
            <w:sz w:val="22"/>
            <w:szCs w:val="22"/>
            <w:lang w:eastAsia="es-ES"/>
          </w:rPr>
          <w:tab/>
        </w:r>
        <w:r w:rsidR="00B31CF7" w:rsidRPr="000072D4">
          <w:rPr>
            <w:rStyle w:val="Hipervnculo"/>
            <w:rFonts w:cs="Book Antiqua"/>
            <w:noProof/>
            <w:color w:val="auto"/>
          </w:rPr>
          <w:t>Arquitectura del Producto/Sistema</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_Toc61560568 \h </w:instrText>
        </w:r>
        <w:r w:rsidR="00B31CF7" w:rsidRPr="000072D4">
          <w:rPr>
            <w:noProof/>
            <w:webHidden/>
          </w:rPr>
        </w:r>
        <w:r w:rsidR="00B31CF7" w:rsidRPr="000072D4">
          <w:rPr>
            <w:noProof/>
            <w:webHidden/>
          </w:rPr>
          <w:fldChar w:fldCharType="separate"/>
        </w:r>
        <w:r w:rsidR="00B31CF7" w:rsidRPr="000072D4">
          <w:rPr>
            <w:noProof/>
            <w:webHidden/>
          </w:rPr>
          <w:t>11</w:t>
        </w:r>
        <w:r w:rsidR="00B31CF7" w:rsidRPr="000072D4">
          <w:rPr>
            <w:noProof/>
            <w:webHidden/>
          </w:rPr>
          <w:fldChar w:fldCharType="end"/>
        </w:r>
      </w:hyperlink>
    </w:p>
    <w:p w14:paraId="040AA373" w14:textId="6494F093" w:rsidR="00B31CF7" w:rsidRPr="000072D4" w:rsidRDefault="00000000">
      <w:pPr>
        <w:pStyle w:val="TDC2"/>
        <w:tabs>
          <w:tab w:val="left" w:pos="960"/>
          <w:tab w:val="right" w:leader="dot" w:pos="9628"/>
        </w:tabs>
        <w:rPr>
          <w:smallCaps w:val="0"/>
          <w:noProof/>
          <w:sz w:val="22"/>
          <w:szCs w:val="22"/>
          <w:lang w:eastAsia="es-ES"/>
        </w:rPr>
      </w:pPr>
      <w:hyperlink w:anchor="_Toc61560569" w:history="1">
        <w:r w:rsidR="00B31CF7" w:rsidRPr="000072D4">
          <w:rPr>
            <w:rStyle w:val="Hipervnculo"/>
            <w:rFonts w:cs="Book Antiqua"/>
            <w:noProof/>
            <w:color w:val="auto"/>
          </w:rPr>
          <w:t>5.1.</w:t>
        </w:r>
        <w:r w:rsidR="00B31CF7" w:rsidRPr="000072D4">
          <w:rPr>
            <w:smallCaps w:val="0"/>
            <w:noProof/>
            <w:sz w:val="22"/>
            <w:szCs w:val="22"/>
            <w:lang w:eastAsia="es-ES"/>
          </w:rPr>
          <w:tab/>
        </w:r>
        <w:r w:rsidR="00B31CF7" w:rsidRPr="000072D4">
          <w:rPr>
            <w:rStyle w:val="Hipervnculo"/>
            <w:rFonts w:cs="Book Antiqua"/>
            <w:noProof/>
            <w:color w:val="auto"/>
          </w:rPr>
          <w:t>Vista de Casos de Uso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_Toc61560569 \h </w:instrText>
        </w:r>
        <w:r w:rsidR="00B31CF7" w:rsidRPr="000072D4">
          <w:rPr>
            <w:noProof/>
            <w:webHidden/>
          </w:rPr>
        </w:r>
        <w:r w:rsidR="00B31CF7" w:rsidRPr="000072D4">
          <w:rPr>
            <w:noProof/>
            <w:webHidden/>
          </w:rPr>
          <w:fldChar w:fldCharType="separate"/>
        </w:r>
        <w:r w:rsidR="00B31CF7" w:rsidRPr="000072D4">
          <w:rPr>
            <w:noProof/>
            <w:webHidden/>
          </w:rPr>
          <w:t>11</w:t>
        </w:r>
        <w:r w:rsidR="00B31CF7" w:rsidRPr="000072D4">
          <w:rPr>
            <w:noProof/>
            <w:webHidden/>
          </w:rPr>
          <w:fldChar w:fldCharType="end"/>
        </w:r>
      </w:hyperlink>
    </w:p>
    <w:p w14:paraId="272D3325" w14:textId="40DE2ED7" w:rsidR="00B31CF7" w:rsidRPr="000072D4" w:rsidRDefault="00000000">
      <w:pPr>
        <w:pStyle w:val="TDC3"/>
        <w:tabs>
          <w:tab w:val="left" w:pos="1200"/>
          <w:tab w:val="right" w:leader="dot" w:pos="9628"/>
        </w:tabs>
        <w:rPr>
          <w:i w:val="0"/>
          <w:iCs w:val="0"/>
          <w:noProof/>
          <w:sz w:val="22"/>
          <w:szCs w:val="22"/>
          <w:lang w:eastAsia="es-ES"/>
        </w:rPr>
      </w:pPr>
      <w:hyperlink w:anchor="_Toc61560570" w:history="1">
        <w:r w:rsidR="00B31CF7" w:rsidRPr="000072D4">
          <w:rPr>
            <w:rStyle w:val="Hipervnculo"/>
            <w:rFonts w:cs="Calibri"/>
            <w:noProof/>
            <w:color w:val="auto"/>
          </w:rPr>
          <w:t>5.1.1.</w:t>
        </w:r>
        <w:r w:rsidR="00B31CF7" w:rsidRPr="000072D4">
          <w:rPr>
            <w:i w:val="0"/>
            <w:iCs w:val="0"/>
            <w:noProof/>
            <w:sz w:val="22"/>
            <w:szCs w:val="22"/>
            <w:lang w:eastAsia="es-ES"/>
          </w:rPr>
          <w:tab/>
        </w:r>
        <w:r w:rsidR="00B31CF7" w:rsidRPr="000072D4">
          <w:rPr>
            <w:rStyle w:val="Hipervnculo"/>
            <w:rFonts w:cs="Calibri"/>
            <w:noProof/>
            <w:color w:val="auto"/>
          </w:rPr>
          <w:t>Actores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_Toc61560570 \h </w:instrText>
        </w:r>
        <w:r w:rsidR="00B31CF7" w:rsidRPr="000072D4">
          <w:rPr>
            <w:noProof/>
            <w:webHidden/>
          </w:rPr>
        </w:r>
        <w:r w:rsidR="00B31CF7" w:rsidRPr="000072D4">
          <w:rPr>
            <w:noProof/>
            <w:webHidden/>
          </w:rPr>
          <w:fldChar w:fldCharType="separate"/>
        </w:r>
        <w:r w:rsidR="00B31CF7" w:rsidRPr="000072D4">
          <w:rPr>
            <w:noProof/>
            <w:webHidden/>
          </w:rPr>
          <w:t>11</w:t>
        </w:r>
        <w:r w:rsidR="00B31CF7" w:rsidRPr="000072D4">
          <w:rPr>
            <w:noProof/>
            <w:webHidden/>
          </w:rPr>
          <w:fldChar w:fldCharType="end"/>
        </w:r>
      </w:hyperlink>
    </w:p>
    <w:p w14:paraId="0C0FC70B" w14:textId="26B7B61D" w:rsidR="00B31CF7" w:rsidRPr="000072D4" w:rsidRDefault="00000000">
      <w:pPr>
        <w:pStyle w:val="TDC3"/>
        <w:tabs>
          <w:tab w:val="left" w:pos="1200"/>
          <w:tab w:val="right" w:leader="dot" w:pos="9628"/>
        </w:tabs>
        <w:rPr>
          <w:i w:val="0"/>
          <w:iCs w:val="0"/>
          <w:noProof/>
          <w:sz w:val="22"/>
          <w:szCs w:val="22"/>
          <w:lang w:eastAsia="es-ES"/>
        </w:rPr>
      </w:pPr>
      <w:hyperlink w:anchor="_Toc61560571" w:history="1">
        <w:r w:rsidR="00B31CF7" w:rsidRPr="000072D4">
          <w:rPr>
            <w:rStyle w:val="Hipervnculo"/>
            <w:rFonts w:cs="Calibri"/>
            <w:noProof/>
            <w:color w:val="auto"/>
          </w:rPr>
          <w:t>5.1.2.</w:t>
        </w:r>
        <w:r w:rsidR="00B31CF7" w:rsidRPr="000072D4">
          <w:rPr>
            <w:i w:val="0"/>
            <w:iCs w:val="0"/>
            <w:noProof/>
            <w:sz w:val="22"/>
            <w:szCs w:val="22"/>
            <w:lang w:eastAsia="es-ES"/>
          </w:rPr>
          <w:tab/>
        </w:r>
        <w:r w:rsidR="00B31CF7" w:rsidRPr="000072D4">
          <w:rPr>
            <w:rStyle w:val="Hipervnculo"/>
            <w:rFonts w:cs="Calibri"/>
            <w:noProof/>
            <w:color w:val="auto"/>
          </w:rPr>
          <w:t>Modelo de casos de Uso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_Toc61560571 \h </w:instrText>
        </w:r>
        <w:r w:rsidR="00B31CF7" w:rsidRPr="000072D4">
          <w:rPr>
            <w:noProof/>
            <w:webHidden/>
          </w:rPr>
        </w:r>
        <w:r w:rsidR="00B31CF7" w:rsidRPr="000072D4">
          <w:rPr>
            <w:noProof/>
            <w:webHidden/>
          </w:rPr>
          <w:fldChar w:fldCharType="separate"/>
        </w:r>
        <w:r w:rsidR="00B31CF7" w:rsidRPr="000072D4">
          <w:rPr>
            <w:noProof/>
            <w:webHidden/>
          </w:rPr>
          <w:t>12</w:t>
        </w:r>
        <w:r w:rsidR="00B31CF7" w:rsidRPr="000072D4">
          <w:rPr>
            <w:noProof/>
            <w:webHidden/>
          </w:rPr>
          <w:fldChar w:fldCharType="end"/>
        </w:r>
      </w:hyperlink>
    </w:p>
    <w:p w14:paraId="5453B81A" w14:textId="70D23F5D" w:rsidR="00B31CF7" w:rsidRPr="000072D4" w:rsidRDefault="00000000">
      <w:pPr>
        <w:pStyle w:val="TDC3"/>
        <w:tabs>
          <w:tab w:val="left" w:pos="1200"/>
          <w:tab w:val="right" w:leader="dot" w:pos="9628"/>
        </w:tabs>
        <w:rPr>
          <w:i w:val="0"/>
          <w:iCs w:val="0"/>
          <w:noProof/>
          <w:sz w:val="22"/>
          <w:szCs w:val="22"/>
          <w:lang w:eastAsia="es-ES"/>
        </w:rPr>
      </w:pPr>
      <w:hyperlink w:anchor="_Toc61560572" w:history="1">
        <w:r w:rsidR="00B31CF7" w:rsidRPr="000072D4">
          <w:rPr>
            <w:rStyle w:val="Hipervnculo"/>
            <w:rFonts w:cs="Calibri"/>
            <w:noProof/>
            <w:color w:val="auto"/>
          </w:rPr>
          <w:t>5.1.3.</w:t>
        </w:r>
        <w:r w:rsidR="00B31CF7" w:rsidRPr="000072D4">
          <w:rPr>
            <w:i w:val="0"/>
            <w:iCs w:val="0"/>
            <w:noProof/>
            <w:sz w:val="22"/>
            <w:szCs w:val="22"/>
            <w:lang w:eastAsia="es-ES"/>
          </w:rPr>
          <w:tab/>
        </w:r>
        <w:r w:rsidR="00B31CF7" w:rsidRPr="000072D4">
          <w:rPr>
            <w:rStyle w:val="Hipervnculo"/>
            <w:rFonts w:cs="Calibri"/>
            <w:noProof/>
            <w:color w:val="auto"/>
          </w:rPr>
          <w:t>Lista de casos de Uso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_Toc61560572 \h </w:instrText>
        </w:r>
        <w:r w:rsidR="00B31CF7" w:rsidRPr="000072D4">
          <w:rPr>
            <w:noProof/>
            <w:webHidden/>
          </w:rPr>
        </w:r>
        <w:r w:rsidR="00B31CF7" w:rsidRPr="000072D4">
          <w:rPr>
            <w:noProof/>
            <w:webHidden/>
          </w:rPr>
          <w:fldChar w:fldCharType="separate"/>
        </w:r>
        <w:r w:rsidR="00B31CF7" w:rsidRPr="000072D4">
          <w:rPr>
            <w:noProof/>
            <w:webHidden/>
          </w:rPr>
          <w:t>13</w:t>
        </w:r>
        <w:r w:rsidR="00B31CF7" w:rsidRPr="000072D4">
          <w:rPr>
            <w:noProof/>
            <w:webHidden/>
          </w:rPr>
          <w:fldChar w:fldCharType="end"/>
        </w:r>
      </w:hyperlink>
    </w:p>
    <w:p w14:paraId="2ACAA5BF" w14:textId="4CD5C1E7" w:rsidR="00B31CF7" w:rsidRPr="000072D4" w:rsidRDefault="00000000">
      <w:pPr>
        <w:pStyle w:val="TDC3"/>
        <w:tabs>
          <w:tab w:val="left" w:pos="1200"/>
          <w:tab w:val="right" w:leader="dot" w:pos="9628"/>
        </w:tabs>
        <w:rPr>
          <w:i w:val="0"/>
          <w:iCs w:val="0"/>
          <w:noProof/>
          <w:sz w:val="22"/>
          <w:szCs w:val="22"/>
          <w:lang w:eastAsia="es-ES"/>
        </w:rPr>
      </w:pPr>
      <w:hyperlink w:anchor="_Toc61560573" w:history="1">
        <w:r w:rsidR="00B31CF7" w:rsidRPr="000072D4">
          <w:rPr>
            <w:rStyle w:val="Hipervnculo"/>
            <w:rFonts w:cs="Calibri"/>
            <w:noProof/>
            <w:color w:val="auto"/>
          </w:rPr>
          <w:t>5.1.4.</w:t>
        </w:r>
        <w:r w:rsidR="00B31CF7" w:rsidRPr="000072D4">
          <w:rPr>
            <w:i w:val="0"/>
            <w:iCs w:val="0"/>
            <w:noProof/>
            <w:sz w:val="22"/>
            <w:szCs w:val="22"/>
            <w:lang w:eastAsia="es-ES"/>
          </w:rPr>
          <w:tab/>
        </w:r>
        <w:r w:rsidR="00B31CF7" w:rsidRPr="000072D4">
          <w:rPr>
            <w:rStyle w:val="Hipervnculo"/>
            <w:rFonts w:cs="Calibri"/>
            <w:noProof/>
            <w:color w:val="auto"/>
          </w:rPr>
          <w:t>Descripción de los Casos de Uso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_Toc61560573 \h </w:instrText>
        </w:r>
        <w:r w:rsidR="00B31CF7" w:rsidRPr="000072D4">
          <w:rPr>
            <w:noProof/>
            <w:webHidden/>
          </w:rPr>
        </w:r>
        <w:r w:rsidR="00B31CF7" w:rsidRPr="000072D4">
          <w:rPr>
            <w:noProof/>
            <w:webHidden/>
          </w:rPr>
          <w:fldChar w:fldCharType="separate"/>
        </w:r>
        <w:r w:rsidR="00B31CF7" w:rsidRPr="000072D4">
          <w:rPr>
            <w:noProof/>
            <w:webHidden/>
          </w:rPr>
          <w:t>14</w:t>
        </w:r>
        <w:r w:rsidR="00B31CF7" w:rsidRPr="000072D4">
          <w:rPr>
            <w:noProof/>
            <w:webHidden/>
          </w:rPr>
          <w:fldChar w:fldCharType="end"/>
        </w:r>
      </w:hyperlink>
    </w:p>
    <w:p w14:paraId="3B45643B" w14:textId="3F7CA325" w:rsidR="00B31CF7" w:rsidRPr="000072D4" w:rsidRDefault="00000000">
      <w:pPr>
        <w:pStyle w:val="TDC2"/>
        <w:tabs>
          <w:tab w:val="left" w:pos="960"/>
          <w:tab w:val="right" w:leader="dot" w:pos="9628"/>
        </w:tabs>
        <w:rPr>
          <w:smallCaps w:val="0"/>
          <w:noProof/>
          <w:sz w:val="22"/>
          <w:szCs w:val="22"/>
          <w:lang w:eastAsia="es-ES"/>
        </w:rPr>
      </w:pPr>
      <w:hyperlink w:anchor="_Toc61560574" w:history="1">
        <w:r w:rsidR="00B31CF7" w:rsidRPr="000072D4">
          <w:rPr>
            <w:rStyle w:val="Hipervnculo"/>
            <w:rFonts w:cs="Book Antiqua"/>
            <w:noProof/>
            <w:color w:val="auto"/>
          </w:rPr>
          <w:t>5.2.</w:t>
        </w:r>
        <w:r w:rsidR="00B31CF7" w:rsidRPr="000072D4">
          <w:rPr>
            <w:smallCaps w:val="0"/>
            <w:noProof/>
            <w:sz w:val="22"/>
            <w:szCs w:val="22"/>
            <w:lang w:eastAsia="es-ES"/>
          </w:rPr>
          <w:tab/>
        </w:r>
        <w:r w:rsidR="00B31CF7" w:rsidRPr="000072D4">
          <w:rPr>
            <w:rStyle w:val="Hipervnculo"/>
            <w:rFonts w:cs="Book Antiqua"/>
            <w:noProof/>
            <w:color w:val="auto"/>
          </w:rPr>
          <w:t>Vista Funcional</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_Toc61560574 \h </w:instrText>
        </w:r>
        <w:r w:rsidR="00B31CF7" w:rsidRPr="000072D4">
          <w:rPr>
            <w:noProof/>
            <w:webHidden/>
          </w:rPr>
        </w:r>
        <w:r w:rsidR="00B31CF7" w:rsidRPr="000072D4">
          <w:rPr>
            <w:noProof/>
            <w:webHidden/>
          </w:rPr>
          <w:fldChar w:fldCharType="separate"/>
        </w:r>
        <w:r w:rsidR="00B31CF7" w:rsidRPr="000072D4">
          <w:rPr>
            <w:noProof/>
            <w:webHidden/>
          </w:rPr>
          <w:t>16</w:t>
        </w:r>
        <w:r w:rsidR="00B31CF7" w:rsidRPr="000072D4">
          <w:rPr>
            <w:noProof/>
            <w:webHidden/>
          </w:rPr>
          <w:fldChar w:fldCharType="end"/>
        </w:r>
      </w:hyperlink>
    </w:p>
    <w:p w14:paraId="70230F16" w14:textId="2B8B8F52" w:rsidR="00B31CF7" w:rsidRPr="000072D4" w:rsidRDefault="00000000">
      <w:pPr>
        <w:pStyle w:val="TDC3"/>
        <w:tabs>
          <w:tab w:val="left" w:pos="1200"/>
          <w:tab w:val="right" w:leader="dot" w:pos="9628"/>
        </w:tabs>
        <w:rPr>
          <w:i w:val="0"/>
          <w:iCs w:val="0"/>
          <w:noProof/>
          <w:sz w:val="22"/>
          <w:szCs w:val="22"/>
          <w:lang w:eastAsia="es-ES"/>
        </w:rPr>
      </w:pPr>
      <w:hyperlink w:anchor="_Toc61560575" w:history="1">
        <w:r w:rsidR="00B31CF7" w:rsidRPr="000072D4">
          <w:rPr>
            <w:rStyle w:val="Hipervnculo"/>
            <w:rFonts w:cs="Calibri"/>
            <w:noProof/>
            <w:color w:val="auto"/>
          </w:rPr>
          <w:t>5.2.1.</w:t>
        </w:r>
        <w:r w:rsidR="00B31CF7" w:rsidRPr="000072D4">
          <w:rPr>
            <w:i w:val="0"/>
            <w:iCs w:val="0"/>
            <w:noProof/>
            <w:sz w:val="22"/>
            <w:szCs w:val="22"/>
            <w:lang w:eastAsia="es-ES"/>
          </w:rPr>
          <w:tab/>
        </w:r>
        <w:r w:rsidR="00B31CF7" w:rsidRPr="000072D4">
          <w:rPr>
            <w:rStyle w:val="Hipervnculo"/>
            <w:rFonts w:cs="Calibri"/>
            <w:noProof/>
            <w:color w:val="auto"/>
          </w:rPr>
          <w:t>Modelo de Análisis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_Toc61560575 \h </w:instrText>
        </w:r>
        <w:r w:rsidR="00B31CF7" w:rsidRPr="000072D4">
          <w:rPr>
            <w:noProof/>
            <w:webHidden/>
          </w:rPr>
        </w:r>
        <w:r w:rsidR="00B31CF7" w:rsidRPr="000072D4">
          <w:rPr>
            <w:noProof/>
            <w:webHidden/>
          </w:rPr>
          <w:fldChar w:fldCharType="separate"/>
        </w:r>
        <w:r w:rsidR="00B31CF7" w:rsidRPr="000072D4">
          <w:rPr>
            <w:noProof/>
            <w:webHidden/>
          </w:rPr>
          <w:t>16</w:t>
        </w:r>
        <w:r w:rsidR="00B31CF7" w:rsidRPr="000072D4">
          <w:rPr>
            <w:noProof/>
            <w:webHidden/>
          </w:rPr>
          <w:fldChar w:fldCharType="end"/>
        </w:r>
      </w:hyperlink>
    </w:p>
    <w:p w14:paraId="0C06AF2A" w14:textId="2405FE34" w:rsidR="00B31CF7" w:rsidRPr="000072D4" w:rsidRDefault="00000000">
      <w:pPr>
        <w:pStyle w:val="TDC3"/>
        <w:tabs>
          <w:tab w:val="left" w:pos="1200"/>
          <w:tab w:val="right" w:leader="dot" w:pos="9628"/>
        </w:tabs>
        <w:rPr>
          <w:i w:val="0"/>
          <w:iCs w:val="0"/>
          <w:noProof/>
          <w:sz w:val="22"/>
          <w:szCs w:val="22"/>
          <w:lang w:eastAsia="es-ES"/>
        </w:rPr>
      </w:pPr>
      <w:hyperlink w:anchor="_Toc61560576" w:history="1">
        <w:r w:rsidR="00B31CF7" w:rsidRPr="000072D4">
          <w:rPr>
            <w:rStyle w:val="Hipervnculo"/>
            <w:rFonts w:cs="Calibri"/>
            <w:noProof/>
            <w:color w:val="auto"/>
          </w:rPr>
          <w:t>5.2.2.</w:t>
        </w:r>
        <w:r w:rsidR="00B31CF7" w:rsidRPr="000072D4">
          <w:rPr>
            <w:i w:val="0"/>
            <w:iCs w:val="0"/>
            <w:noProof/>
            <w:sz w:val="22"/>
            <w:szCs w:val="22"/>
            <w:lang w:eastAsia="es-ES"/>
          </w:rPr>
          <w:tab/>
        </w:r>
        <w:r w:rsidR="00B31CF7" w:rsidRPr="000072D4">
          <w:rPr>
            <w:rStyle w:val="Hipervnculo"/>
            <w:rFonts w:cs="Calibri"/>
            <w:noProof/>
            <w:color w:val="auto"/>
          </w:rPr>
          <w:t>Interfaces con el usuario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_Toc61560576 \h </w:instrText>
        </w:r>
        <w:r w:rsidR="00B31CF7" w:rsidRPr="000072D4">
          <w:rPr>
            <w:noProof/>
            <w:webHidden/>
          </w:rPr>
        </w:r>
        <w:r w:rsidR="00B31CF7" w:rsidRPr="000072D4">
          <w:rPr>
            <w:noProof/>
            <w:webHidden/>
          </w:rPr>
          <w:fldChar w:fldCharType="separate"/>
        </w:r>
        <w:r w:rsidR="00B31CF7" w:rsidRPr="000072D4">
          <w:rPr>
            <w:noProof/>
            <w:webHidden/>
          </w:rPr>
          <w:t>18</w:t>
        </w:r>
        <w:r w:rsidR="00B31CF7" w:rsidRPr="000072D4">
          <w:rPr>
            <w:noProof/>
            <w:webHidden/>
          </w:rPr>
          <w:fldChar w:fldCharType="end"/>
        </w:r>
      </w:hyperlink>
    </w:p>
    <w:p w14:paraId="777A8E95" w14:textId="14F5DA53" w:rsidR="00B31CF7" w:rsidRPr="000072D4" w:rsidRDefault="00000000">
      <w:pPr>
        <w:pStyle w:val="TDC2"/>
        <w:tabs>
          <w:tab w:val="left" w:pos="960"/>
          <w:tab w:val="right" w:leader="dot" w:pos="9628"/>
        </w:tabs>
        <w:rPr>
          <w:smallCaps w:val="0"/>
          <w:noProof/>
          <w:sz w:val="22"/>
          <w:szCs w:val="22"/>
          <w:lang w:eastAsia="es-ES"/>
        </w:rPr>
      </w:pPr>
      <w:hyperlink w:anchor="_Toc61560577" w:history="1">
        <w:r w:rsidR="00B31CF7" w:rsidRPr="000072D4">
          <w:rPr>
            <w:rStyle w:val="Hipervnculo"/>
            <w:rFonts w:cs="Book Antiqua"/>
            <w:noProof/>
            <w:color w:val="auto"/>
          </w:rPr>
          <w:t>5.3.</w:t>
        </w:r>
        <w:r w:rsidR="00B31CF7" w:rsidRPr="000072D4">
          <w:rPr>
            <w:smallCaps w:val="0"/>
            <w:noProof/>
            <w:sz w:val="22"/>
            <w:szCs w:val="22"/>
            <w:lang w:eastAsia="es-ES"/>
          </w:rPr>
          <w:tab/>
        </w:r>
        <w:r w:rsidR="00B31CF7" w:rsidRPr="000072D4">
          <w:rPr>
            <w:rStyle w:val="Hipervnculo"/>
            <w:rFonts w:cs="Book Antiqua"/>
            <w:noProof/>
            <w:color w:val="auto"/>
          </w:rPr>
          <w:t>Vista Lógica</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_Toc61560577 \h </w:instrText>
        </w:r>
        <w:r w:rsidR="00B31CF7" w:rsidRPr="000072D4">
          <w:rPr>
            <w:noProof/>
            <w:webHidden/>
          </w:rPr>
        </w:r>
        <w:r w:rsidR="00B31CF7" w:rsidRPr="000072D4">
          <w:rPr>
            <w:noProof/>
            <w:webHidden/>
          </w:rPr>
          <w:fldChar w:fldCharType="separate"/>
        </w:r>
        <w:r w:rsidR="00B31CF7" w:rsidRPr="000072D4">
          <w:rPr>
            <w:noProof/>
            <w:webHidden/>
          </w:rPr>
          <w:t>19</w:t>
        </w:r>
        <w:r w:rsidR="00B31CF7" w:rsidRPr="000072D4">
          <w:rPr>
            <w:noProof/>
            <w:webHidden/>
          </w:rPr>
          <w:fldChar w:fldCharType="end"/>
        </w:r>
      </w:hyperlink>
    </w:p>
    <w:p w14:paraId="33BCF067" w14:textId="36C555EE" w:rsidR="00B31CF7" w:rsidRPr="000072D4" w:rsidRDefault="00000000">
      <w:pPr>
        <w:pStyle w:val="TDC3"/>
        <w:tabs>
          <w:tab w:val="left" w:pos="1200"/>
          <w:tab w:val="right" w:leader="dot" w:pos="9628"/>
        </w:tabs>
        <w:rPr>
          <w:i w:val="0"/>
          <w:iCs w:val="0"/>
          <w:noProof/>
          <w:sz w:val="22"/>
          <w:szCs w:val="22"/>
          <w:lang w:eastAsia="es-ES"/>
        </w:rPr>
      </w:pPr>
      <w:hyperlink w:anchor="_Toc61560578" w:history="1">
        <w:r w:rsidR="00B31CF7" w:rsidRPr="000072D4">
          <w:rPr>
            <w:rStyle w:val="Hipervnculo"/>
            <w:rFonts w:cs="Calibri"/>
            <w:noProof/>
            <w:color w:val="auto"/>
          </w:rPr>
          <w:t>5.3.1.</w:t>
        </w:r>
        <w:r w:rsidR="00B31CF7" w:rsidRPr="000072D4">
          <w:rPr>
            <w:i w:val="0"/>
            <w:iCs w:val="0"/>
            <w:noProof/>
            <w:sz w:val="22"/>
            <w:szCs w:val="22"/>
            <w:lang w:eastAsia="es-ES"/>
          </w:rPr>
          <w:tab/>
        </w:r>
        <w:r w:rsidR="00B31CF7" w:rsidRPr="000072D4">
          <w:rPr>
            <w:rStyle w:val="Hipervnculo"/>
            <w:rFonts w:cs="Calibri"/>
            <w:noProof/>
            <w:color w:val="auto"/>
          </w:rPr>
          <w:t>Descripción</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_Toc61560578 \h </w:instrText>
        </w:r>
        <w:r w:rsidR="00B31CF7" w:rsidRPr="000072D4">
          <w:rPr>
            <w:noProof/>
            <w:webHidden/>
          </w:rPr>
        </w:r>
        <w:r w:rsidR="00B31CF7" w:rsidRPr="000072D4">
          <w:rPr>
            <w:noProof/>
            <w:webHidden/>
          </w:rPr>
          <w:fldChar w:fldCharType="separate"/>
        </w:r>
        <w:r w:rsidR="00B31CF7" w:rsidRPr="000072D4">
          <w:rPr>
            <w:noProof/>
            <w:webHidden/>
          </w:rPr>
          <w:t>19</w:t>
        </w:r>
        <w:r w:rsidR="00B31CF7" w:rsidRPr="000072D4">
          <w:rPr>
            <w:noProof/>
            <w:webHidden/>
          </w:rPr>
          <w:fldChar w:fldCharType="end"/>
        </w:r>
      </w:hyperlink>
    </w:p>
    <w:p w14:paraId="725F6613" w14:textId="4B7E52A4" w:rsidR="00B31CF7" w:rsidRPr="000072D4" w:rsidRDefault="00000000">
      <w:pPr>
        <w:pStyle w:val="TDC3"/>
        <w:tabs>
          <w:tab w:val="left" w:pos="1200"/>
          <w:tab w:val="right" w:leader="dot" w:pos="9628"/>
        </w:tabs>
        <w:rPr>
          <w:i w:val="0"/>
          <w:iCs w:val="0"/>
          <w:noProof/>
          <w:sz w:val="22"/>
          <w:szCs w:val="22"/>
          <w:lang w:eastAsia="es-ES"/>
        </w:rPr>
      </w:pPr>
      <w:hyperlink w:anchor="_Toc61560579" w:history="1">
        <w:r w:rsidR="00B31CF7" w:rsidRPr="000072D4">
          <w:rPr>
            <w:rStyle w:val="Hipervnculo"/>
            <w:rFonts w:cs="Calibri"/>
            <w:noProof/>
            <w:color w:val="auto"/>
          </w:rPr>
          <w:t>5.3.2.</w:t>
        </w:r>
        <w:r w:rsidR="00B31CF7" w:rsidRPr="000072D4">
          <w:rPr>
            <w:i w:val="0"/>
            <w:iCs w:val="0"/>
            <w:noProof/>
            <w:sz w:val="22"/>
            <w:szCs w:val="22"/>
            <w:lang w:eastAsia="es-ES"/>
          </w:rPr>
          <w:tab/>
        </w:r>
        <w:r w:rsidR="00B31CF7" w:rsidRPr="000072D4">
          <w:rPr>
            <w:rStyle w:val="Hipervnculo"/>
            <w:rFonts w:cs="Calibri"/>
            <w:noProof/>
            <w:color w:val="auto"/>
          </w:rPr>
          <w:t>Paquetes de Diseño Arquitectónicamente Significativos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_Toc61560579 \h </w:instrText>
        </w:r>
        <w:r w:rsidR="00B31CF7" w:rsidRPr="000072D4">
          <w:rPr>
            <w:noProof/>
            <w:webHidden/>
          </w:rPr>
        </w:r>
        <w:r w:rsidR="00B31CF7" w:rsidRPr="000072D4">
          <w:rPr>
            <w:noProof/>
            <w:webHidden/>
          </w:rPr>
          <w:fldChar w:fldCharType="separate"/>
        </w:r>
        <w:r w:rsidR="00B31CF7" w:rsidRPr="000072D4">
          <w:rPr>
            <w:noProof/>
            <w:webHidden/>
          </w:rPr>
          <w:t>21</w:t>
        </w:r>
        <w:r w:rsidR="00B31CF7" w:rsidRPr="000072D4">
          <w:rPr>
            <w:noProof/>
            <w:webHidden/>
          </w:rPr>
          <w:fldChar w:fldCharType="end"/>
        </w:r>
      </w:hyperlink>
    </w:p>
    <w:p w14:paraId="50DBCBC1" w14:textId="48354CD9" w:rsidR="00B31CF7" w:rsidRPr="000072D4" w:rsidRDefault="00000000">
      <w:pPr>
        <w:pStyle w:val="TDC3"/>
        <w:tabs>
          <w:tab w:val="left" w:pos="1200"/>
          <w:tab w:val="right" w:leader="dot" w:pos="9628"/>
        </w:tabs>
        <w:rPr>
          <w:i w:val="0"/>
          <w:iCs w:val="0"/>
          <w:noProof/>
          <w:sz w:val="22"/>
          <w:szCs w:val="22"/>
          <w:lang w:eastAsia="es-ES"/>
        </w:rPr>
      </w:pPr>
      <w:hyperlink w:anchor="_Toc61560580" w:history="1">
        <w:r w:rsidR="00B31CF7" w:rsidRPr="000072D4">
          <w:rPr>
            <w:rStyle w:val="Hipervnculo"/>
            <w:rFonts w:cs="Calibri"/>
            <w:noProof/>
            <w:color w:val="auto"/>
          </w:rPr>
          <w:t>5.3.3.</w:t>
        </w:r>
        <w:r w:rsidR="00B31CF7" w:rsidRPr="000072D4">
          <w:rPr>
            <w:i w:val="0"/>
            <w:iCs w:val="0"/>
            <w:noProof/>
            <w:sz w:val="22"/>
            <w:szCs w:val="22"/>
            <w:lang w:eastAsia="es-ES"/>
          </w:rPr>
          <w:tab/>
        </w:r>
        <w:r w:rsidR="00B31CF7" w:rsidRPr="000072D4">
          <w:rPr>
            <w:rStyle w:val="Hipervnculo"/>
            <w:rFonts w:cs="Calibri"/>
            <w:noProof/>
            <w:color w:val="auto"/>
          </w:rPr>
          <w:t>Vista de Implementación - Componentes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_Toc61560580 \h </w:instrText>
        </w:r>
        <w:r w:rsidR="00B31CF7" w:rsidRPr="000072D4">
          <w:rPr>
            <w:noProof/>
            <w:webHidden/>
          </w:rPr>
        </w:r>
        <w:r w:rsidR="00B31CF7" w:rsidRPr="000072D4">
          <w:rPr>
            <w:noProof/>
            <w:webHidden/>
          </w:rPr>
          <w:fldChar w:fldCharType="separate"/>
        </w:r>
        <w:r w:rsidR="00B31CF7" w:rsidRPr="000072D4">
          <w:rPr>
            <w:noProof/>
            <w:webHidden/>
          </w:rPr>
          <w:t>24</w:t>
        </w:r>
        <w:r w:rsidR="00B31CF7" w:rsidRPr="000072D4">
          <w:rPr>
            <w:noProof/>
            <w:webHidden/>
          </w:rPr>
          <w:fldChar w:fldCharType="end"/>
        </w:r>
      </w:hyperlink>
    </w:p>
    <w:p w14:paraId="1B2497D6" w14:textId="3FD1F08E" w:rsidR="00B31CF7" w:rsidRPr="000072D4" w:rsidRDefault="00000000">
      <w:pPr>
        <w:pStyle w:val="TDC2"/>
        <w:tabs>
          <w:tab w:val="left" w:pos="960"/>
          <w:tab w:val="right" w:leader="dot" w:pos="9628"/>
        </w:tabs>
        <w:rPr>
          <w:smallCaps w:val="0"/>
          <w:noProof/>
          <w:sz w:val="22"/>
          <w:szCs w:val="22"/>
          <w:lang w:eastAsia="es-ES"/>
        </w:rPr>
      </w:pPr>
      <w:hyperlink w:anchor="_Toc61560581" w:history="1">
        <w:r w:rsidR="00B31CF7" w:rsidRPr="000072D4">
          <w:rPr>
            <w:rStyle w:val="Hipervnculo"/>
            <w:rFonts w:cs="Book Antiqua"/>
            <w:noProof/>
            <w:color w:val="auto"/>
          </w:rPr>
          <w:t>5.4.</w:t>
        </w:r>
        <w:r w:rsidR="00B31CF7" w:rsidRPr="000072D4">
          <w:rPr>
            <w:smallCaps w:val="0"/>
            <w:noProof/>
            <w:sz w:val="22"/>
            <w:szCs w:val="22"/>
            <w:lang w:eastAsia="es-ES"/>
          </w:rPr>
          <w:tab/>
        </w:r>
        <w:r w:rsidR="00B31CF7" w:rsidRPr="000072D4">
          <w:rPr>
            <w:rStyle w:val="Hipervnculo"/>
            <w:rFonts w:cs="Book Antiqua"/>
            <w:noProof/>
            <w:color w:val="auto"/>
          </w:rPr>
          <w:t>Vista de Despliegue - Ambiente Físico</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_Toc61560581 \h </w:instrText>
        </w:r>
        <w:r w:rsidR="00B31CF7" w:rsidRPr="000072D4">
          <w:rPr>
            <w:noProof/>
            <w:webHidden/>
          </w:rPr>
        </w:r>
        <w:r w:rsidR="00B31CF7" w:rsidRPr="000072D4">
          <w:rPr>
            <w:noProof/>
            <w:webHidden/>
          </w:rPr>
          <w:fldChar w:fldCharType="separate"/>
        </w:r>
        <w:r w:rsidR="00B31CF7" w:rsidRPr="000072D4">
          <w:rPr>
            <w:noProof/>
            <w:webHidden/>
          </w:rPr>
          <w:t>25</w:t>
        </w:r>
        <w:r w:rsidR="00B31CF7" w:rsidRPr="000072D4">
          <w:rPr>
            <w:noProof/>
            <w:webHidden/>
          </w:rPr>
          <w:fldChar w:fldCharType="end"/>
        </w:r>
      </w:hyperlink>
    </w:p>
    <w:p w14:paraId="65E1B5B8" w14:textId="74065B9D" w:rsidR="00B31CF7" w:rsidRPr="000072D4" w:rsidRDefault="00000000">
      <w:pPr>
        <w:pStyle w:val="TDC2"/>
        <w:tabs>
          <w:tab w:val="left" w:pos="960"/>
          <w:tab w:val="right" w:leader="dot" w:pos="9628"/>
        </w:tabs>
        <w:rPr>
          <w:smallCaps w:val="0"/>
          <w:noProof/>
          <w:sz w:val="22"/>
          <w:szCs w:val="22"/>
          <w:lang w:eastAsia="es-ES"/>
        </w:rPr>
      </w:pPr>
      <w:hyperlink w:anchor="_Toc61560582" w:history="1">
        <w:r w:rsidR="00B31CF7" w:rsidRPr="000072D4">
          <w:rPr>
            <w:rStyle w:val="Hipervnculo"/>
            <w:rFonts w:cs="Book Antiqua"/>
            <w:noProof/>
            <w:color w:val="auto"/>
          </w:rPr>
          <w:t>5.5.</w:t>
        </w:r>
        <w:r w:rsidR="00B31CF7" w:rsidRPr="000072D4">
          <w:rPr>
            <w:smallCaps w:val="0"/>
            <w:noProof/>
            <w:sz w:val="22"/>
            <w:szCs w:val="22"/>
            <w:lang w:eastAsia="es-ES"/>
          </w:rPr>
          <w:tab/>
        </w:r>
        <w:r w:rsidR="00B31CF7" w:rsidRPr="000072D4">
          <w:rPr>
            <w:rStyle w:val="Hipervnculo"/>
            <w:rFonts w:cs="Book Antiqua"/>
            <w:noProof/>
            <w:color w:val="auto"/>
          </w:rPr>
          <w:t>Vista de Datos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_Toc61560582 \h </w:instrText>
        </w:r>
        <w:r w:rsidR="00B31CF7" w:rsidRPr="000072D4">
          <w:rPr>
            <w:noProof/>
            <w:webHidden/>
          </w:rPr>
        </w:r>
        <w:r w:rsidR="00B31CF7" w:rsidRPr="000072D4">
          <w:rPr>
            <w:noProof/>
            <w:webHidden/>
          </w:rPr>
          <w:fldChar w:fldCharType="separate"/>
        </w:r>
        <w:r w:rsidR="00B31CF7" w:rsidRPr="000072D4">
          <w:rPr>
            <w:noProof/>
            <w:webHidden/>
          </w:rPr>
          <w:t>26</w:t>
        </w:r>
        <w:r w:rsidR="00B31CF7" w:rsidRPr="000072D4">
          <w:rPr>
            <w:noProof/>
            <w:webHidden/>
          </w:rPr>
          <w:fldChar w:fldCharType="end"/>
        </w:r>
      </w:hyperlink>
    </w:p>
    <w:p w14:paraId="1F0550E7" w14:textId="32F582AF" w:rsidR="00B31CF7" w:rsidRPr="000072D4" w:rsidRDefault="00000000">
      <w:pPr>
        <w:pStyle w:val="TDC3"/>
        <w:tabs>
          <w:tab w:val="left" w:pos="1200"/>
          <w:tab w:val="right" w:leader="dot" w:pos="9628"/>
        </w:tabs>
        <w:rPr>
          <w:i w:val="0"/>
          <w:iCs w:val="0"/>
          <w:noProof/>
          <w:sz w:val="22"/>
          <w:szCs w:val="22"/>
          <w:lang w:eastAsia="es-ES"/>
        </w:rPr>
      </w:pPr>
      <w:hyperlink w:anchor="_Toc61560583" w:history="1">
        <w:r w:rsidR="00B31CF7" w:rsidRPr="000072D4">
          <w:rPr>
            <w:rStyle w:val="Hipervnculo"/>
            <w:rFonts w:cs="Calibri"/>
            <w:noProof/>
            <w:color w:val="auto"/>
          </w:rPr>
          <w:t>5.5.1.</w:t>
        </w:r>
        <w:r w:rsidR="00B31CF7" w:rsidRPr="000072D4">
          <w:rPr>
            <w:i w:val="0"/>
            <w:iCs w:val="0"/>
            <w:noProof/>
            <w:sz w:val="22"/>
            <w:szCs w:val="22"/>
            <w:lang w:eastAsia="es-ES"/>
          </w:rPr>
          <w:tab/>
        </w:r>
        <w:r w:rsidR="00B31CF7" w:rsidRPr="000072D4">
          <w:rPr>
            <w:rStyle w:val="Hipervnculo"/>
            <w:rFonts w:cs="Calibri"/>
            <w:noProof/>
            <w:color w:val="auto"/>
          </w:rPr>
          <w:t>Definiciones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_Toc61560583 \h </w:instrText>
        </w:r>
        <w:r w:rsidR="00B31CF7" w:rsidRPr="000072D4">
          <w:rPr>
            <w:noProof/>
            <w:webHidden/>
          </w:rPr>
        </w:r>
        <w:r w:rsidR="00B31CF7" w:rsidRPr="000072D4">
          <w:rPr>
            <w:noProof/>
            <w:webHidden/>
          </w:rPr>
          <w:fldChar w:fldCharType="separate"/>
        </w:r>
        <w:r w:rsidR="00B31CF7" w:rsidRPr="000072D4">
          <w:rPr>
            <w:noProof/>
            <w:webHidden/>
          </w:rPr>
          <w:t>26</w:t>
        </w:r>
        <w:r w:rsidR="00B31CF7" w:rsidRPr="000072D4">
          <w:rPr>
            <w:noProof/>
            <w:webHidden/>
          </w:rPr>
          <w:fldChar w:fldCharType="end"/>
        </w:r>
      </w:hyperlink>
    </w:p>
    <w:p w14:paraId="29FD6777" w14:textId="0FA335BD" w:rsidR="00B31CF7" w:rsidRPr="000072D4" w:rsidRDefault="00000000">
      <w:pPr>
        <w:pStyle w:val="TDC3"/>
        <w:tabs>
          <w:tab w:val="left" w:pos="1200"/>
          <w:tab w:val="right" w:leader="dot" w:pos="9628"/>
        </w:tabs>
        <w:rPr>
          <w:i w:val="0"/>
          <w:iCs w:val="0"/>
          <w:noProof/>
          <w:sz w:val="22"/>
          <w:szCs w:val="22"/>
          <w:lang w:eastAsia="es-ES"/>
        </w:rPr>
      </w:pPr>
      <w:hyperlink w:anchor="_Toc61560584" w:history="1">
        <w:r w:rsidR="00B31CF7" w:rsidRPr="000072D4">
          <w:rPr>
            <w:rStyle w:val="Hipervnculo"/>
            <w:rFonts w:cs="Calibri"/>
            <w:noProof/>
            <w:color w:val="auto"/>
          </w:rPr>
          <w:t>5.5.2.</w:t>
        </w:r>
        <w:r w:rsidR="00B31CF7" w:rsidRPr="000072D4">
          <w:rPr>
            <w:i w:val="0"/>
            <w:iCs w:val="0"/>
            <w:noProof/>
            <w:sz w:val="22"/>
            <w:szCs w:val="22"/>
            <w:lang w:eastAsia="es-ES"/>
          </w:rPr>
          <w:tab/>
        </w:r>
        <w:r w:rsidR="00B31CF7" w:rsidRPr="000072D4">
          <w:rPr>
            <w:rStyle w:val="Hipervnculo"/>
            <w:rFonts w:cs="Calibri"/>
            <w:noProof/>
            <w:color w:val="auto"/>
          </w:rPr>
          <w:t>Diseño de Base de Datos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_Toc61560584 \h </w:instrText>
        </w:r>
        <w:r w:rsidR="00B31CF7" w:rsidRPr="000072D4">
          <w:rPr>
            <w:noProof/>
            <w:webHidden/>
          </w:rPr>
        </w:r>
        <w:r w:rsidR="00B31CF7" w:rsidRPr="000072D4">
          <w:rPr>
            <w:noProof/>
            <w:webHidden/>
          </w:rPr>
          <w:fldChar w:fldCharType="separate"/>
        </w:r>
        <w:r w:rsidR="00B31CF7" w:rsidRPr="000072D4">
          <w:rPr>
            <w:noProof/>
            <w:webHidden/>
          </w:rPr>
          <w:t>27</w:t>
        </w:r>
        <w:r w:rsidR="00B31CF7" w:rsidRPr="000072D4">
          <w:rPr>
            <w:noProof/>
            <w:webHidden/>
          </w:rPr>
          <w:fldChar w:fldCharType="end"/>
        </w:r>
      </w:hyperlink>
    </w:p>
    <w:p w14:paraId="797706E2" w14:textId="0351560D" w:rsidR="00B31CF7" w:rsidRPr="000072D4" w:rsidRDefault="00000000">
      <w:pPr>
        <w:pStyle w:val="TDC2"/>
        <w:tabs>
          <w:tab w:val="left" w:pos="960"/>
          <w:tab w:val="right" w:leader="dot" w:pos="9628"/>
        </w:tabs>
        <w:rPr>
          <w:smallCaps w:val="0"/>
          <w:noProof/>
          <w:sz w:val="22"/>
          <w:szCs w:val="22"/>
          <w:lang w:eastAsia="es-ES"/>
        </w:rPr>
      </w:pPr>
      <w:hyperlink w:anchor="_Toc61560585" w:history="1">
        <w:r w:rsidR="00B31CF7" w:rsidRPr="000072D4">
          <w:rPr>
            <w:rStyle w:val="Hipervnculo"/>
            <w:rFonts w:cs="Book Antiqua"/>
            <w:noProof/>
            <w:color w:val="auto"/>
          </w:rPr>
          <w:t>5.6.</w:t>
        </w:r>
        <w:r w:rsidR="00B31CF7" w:rsidRPr="000072D4">
          <w:rPr>
            <w:smallCaps w:val="0"/>
            <w:noProof/>
            <w:sz w:val="22"/>
            <w:szCs w:val="22"/>
            <w:lang w:eastAsia="es-ES"/>
          </w:rPr>
          <w:tab/>
        </w:r>
        <w:r w:rsidR="00B31CF7" w:rsidRPr="000072D4">
          <w:rPr>
            <w:rStyle w:val="Hipervnculo"/>
            <w:rFonts w:cs="Book Antiqua"/>
            <w:noProof/>
            <w:color w:val="auto"/>
          </w:rPr>
          <w:t>Requisitos de Software/Hardware</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_Toc61560585 \h </w:instrText>
        </w:r>
        <w:r w:rsidR="00B31CF7" w:rsidRPr="000072D4">
          <w:rPr>
            <w:noProof/>
            <w:webHidden/>
          </w:rPr>
        </w:r>
        <w:r w:rsidR="00B31CF7" w:rsidRPr="000072D4">
          <w:rPr>
            <w:noProof/>
            <w:webHidden/>
          </w:rPr>
          <w:fldChar w:fldCharType="separate"/>
        </w:r>
        <w:r w:rsidR="00B31CF7" w:rsidRPr="000072D4">
          <w:rPr>
            <w:noProof/>
            <w:webHidden/>
          </w:rPr>
          <w:t>27</w:t>
        </w:r>
        <w:r w:rsidR="00B31CF7" w:rsidRPr="000072D4">
          <w:rPr>
            <w:noProof/>
            <w:webHidden/>
          </w:rPr>
          <w:fldChar w:fldCharType="end"/>
        </w:r>
      </w:hyperlink>
    </w:p>
    <w:p w14:paraId="66501751" w14:textId="625EE1A6" w:rsidR="00B31CF7" w:rsidRPr="000072D4" w:rsidRDefault="00000000">
      <w:pPr>
        <w:pStyle w:val="TDC1"/>
        <w:tabs>
          <w:tab w:val="left" w:pos="480"/>
          <w:tab w:val="right" w:leader="dot" w:pos="9628"/>
        </w:tabs>
        <w:rPr>
          <w:b w:val="0"/>
          <w:bCs w:val="0"/>
          <w:caps w:val="0"/>
          <w:noProof/>
          <w:sz w:val="22"/>
          <w:szCs w:val="22"/>
          <w:lang w:eastAsia="es-ES"/>
        </w:rPr>
      </w:pPr>
      <w:hyperlink w:anchor="_Toc61560586" w:history="1">
        <w:r w:rsidR="00B31CF7" w:rsidRPr="000072D4">
          <w:rPr>
            <w:rStyle w:val="Hipervnculo"/>
            <w:rFonts w:cs="Book Antiqua"/>
            <w:noProof/>
            <w:color w:val="auto"/>
          </w:rPr>
          <w:t>6.</w:t>
        </w:r>
        <w:r w:rsidR="00B31CF7" w:rsidRPr="000072D4">
          <w:rPr>
            <w:b w:val="0"/>
            <w:bCs w:val="0"/>
            <w:caps w:val="0"/>
            <w:noProof/>
            <w:sz w:val="22"/>
            <w:szCs w:val="22"/>
            <w:lang w:eastAsia="es-ES"/>
          </w:rPr>
          <w:tab/>
        </w:r>
        <w:r w:rsidR="00B31CF7" w:rsidRPr="000072D4">
          <w:rPr>
            <w:rStyle w:val="Hipervnculo"/>
            <w:rFonts w:cs="Book Antiqua"/>
            <w:noProof/>
            <w:color w:val="auto"/>
          </w:rPr>
          <w:t>Calidad</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_Toc61560586 \h </w:instrText>
        </w:r>
        <w:r w:rsidR="00B31CF7" w:rsidRPr="000072D4">
          <w:rPr>
            <w:noProof/>
            <w:webHidden/>
          </w:rPr>
        </w:r>
        <w:r w:rsidR="00B31CF7" w:rsidRPr="000072D4">
          <w:rPr>
            <w:noProof/>
            <w:webHidden/>
          </w:rPr>
          <w:fldChar w:fldCharType="separate"/>
        </w:r>
        <w:r w:rsidR="00B31CF7" w:rsidRPr="000072D4">
          <w:rPr>
            <w:noProof/>
            <w:webHidden/>
          </w:rPr>
          <w:t>28</w:t>
        </w:r>
        <w:r w:rsidR="00B31CF7" w:rsidRPr="000072D4">
          <w:rPr>
            <w:noProof/>
            <w:webHidden/>
          </w:rPr>
          <w:fldChar w:fldCharType="end"/>
        </w:r>
      </w:hyperlink>
    </w:p>
    <w:p w14:paraId="299B6B26" w14:textId="6D038E99" w:rsidR="00B31CF7" w:rsidRPr="000072D4" w:rsidRDefault="00000000">
      <w:pPr>
        <w:pStyle w:val="TDC1"/>
        <w:tabs>
          <w:tab w:val="left" w:pos="480"/>
          <w:tab w:val="right" w:leader="dot" w:pos="9628"/>
        </w:tabs>
        <w:rPr>
          <w:b w:val="0"/>
          <w:bCs w:val="0"/>
          <w:caps w:val="0"/>
          <w:noProof/>
          <w:sz w:val="22"/>
          <w:szCs w:val="22"/>
          <w:lang w:eastAsia="es-ES"/>
        </w:rPr>
      </w:pPr>
      <w:hyperlink w:anchor="_Toc61560587" w:history="1">
        <w:r w:rsidR="00B31CF7" w:rsidRPr="000072D4">
          <w:rPr>
            <w:rStyle w:val="Hipervnculo"/>
            <w:rFonts w:cs="Book Antiqua"/>
            <w:noProof/>
            <w:color w:val="auto"/>
          </w:rPr>
          <w:t>7.</w:t>
        </w:r>
        <w:r w:rsidR="00B31CF7" w:rsidRPr="000072D4">
          <w:rPr>
            <w:b w:val="0"/>
            <w:bCs w:val="0"/>
            <w:caps w:val="0"/>
            <w:noProof/>
            <w:sz w:val="22"/>
            <w:szCs w:val="22"/>
            <w:lang w:eastAsia="es-ES"/>
          </w:rPr>
          <w:tab/>
        </w:r>
        <w:r w:rsidR="00B31CF7" w:rsidRPr="000072D4">
          <w:rPr>
            <w:rStyle w:val="Hipervnculo"/>
            <w:rFonts w:cs="Book Antiqua"/>
            <w:noProof/>
            <w:color w:val="auto"/>
          </w:rPr>
          <w:t>Observaciones</w:t>
        </w:r>
        <w:r w:rsidR="00B31CF7" w:rsidRPr="000072D4">
          <w:rPr>
            <w:noProof/>
            <w:webHidden/>
          </w:rPr>
          <w:tab/>
        </w:r>
        <w:r w:rsidR="00B31CF7" w:rsidRPr="000072D4">
          <w:rPr>
            <w:noProof/>
            <w:webHidden/>
          </w:rPr>
          <w:fldChar w:fldCharType="begin"/>
        </w:r>
        <w:r w:rsidR="00B31CF7" w:rsidRPr="000072D4">
          <w:rPr>
            <w:noProof/>
            <w:webHidden/>
          </w:rPr>
          <w:instrText xml:space="preserve"> PAGEREF _Toc61560587 \h </w:instrText>
        </w:r>
        <w:r w:rsidR="00B31CF7" w:rsidRPr="000072D4">
          <w:rPr>
            <w:noProof/>
            <w:webHidden/>
          </w:rPr>
        </w:r>
        <w:r w:rsidR="00B31CF7" w:rsidRPr="000072D4">
          <w:rPr>
            <w:noProof/>
            <w:webHidden/>
          </w:rPr>
          <w:fldChar w:fldCharType="separate"/>
        </w:r>
        <w:r w:rsidR="00B31CF7" w:rsidRPr="000072D4">
          <w:rPr>
            <w:noProof/>
            <w:webHidden/>
          </w:rPr>
          <w:t>28</w:t>
        </w:r>
        <w:r w:rsidR="00B31CF7" w:rsidRPr="000072D4">
          <w:rPr>
            <w:noProof/>
            <w:webHidden/>
          </w:rPr>
          <w:fldChar w:fldCharType="end"/>
        </w:r>
      </w:hyperlink>
    </w:p>
    <w:p w14:paraId="4A6A59C9" w14:textId="77777777" w:rsidR="007F1FAD" w:rsidRPr="000072D4" w:rsidRDefault="007F1FAD">
      <w:r w:rsidRPr="000072D4">
        <w:rPr>
          <w:rFonts w:ascii="Calibri" w:hAnsi="Calibri"/>
          <w:b/>
          <w:bCs/>
          <w:caps/>
          <w:sz w:val="20"/>
          <w:szCs w:val="20"/>
        </w:rPr>
        <w:fldChar w:fldCharType="end"/>
      </w:r>
    </w:p>
    <w:p w14:paraId="6D034AB6" w14:textId="77777777" w:rsidR="00547DD9" w:rsidRPr="000072D4" w:rsidRDefault="00547DD9">
      <w:pPr>
        <w:rPr>
          <w:rFonts w:ascii="Calibri" w:hAnsi="Calibri" w:cs="Book Antiqua"/>
          <w:b/>
        </w:rPr>
      </w:pPr>
    </w:p>
    <w:p w14:paraId="32560807" w14:textId="77777777" w:rsidR="00547DD9" w:rsidRPr="000072D4" w:rsidRDefault="00547DD9">
      <w:pPr>
        <w:pStyle w:val="Textoindependiente"/>
        <w:pageBreakBefore/>
        <w:rPr>
          <w:rFonts w:ascii="Calibri" w:hAnsi="Calibri"/>
        </w:rPr>
      </w:pPr>
    </w:p>
    <w:p w14:paraId="297EBB34" w14:textId="77777777" w:rsidR="00547DD9" w:rsidRPr="000072D4" w:rsidRDefault="00547DD9" w:rsidP="00663A4B">
      <w:pPr>
        <w:pStyle w:val="Ttulo1"/>
        <w:numPr>
          <w:ilvl w:val="0"/>
          <w:numId w:val="2"/>
        </w:numPr>
        <w:spacing w:before="0" w:after="0"/>
        <w:rPr>
          <w:rFonts w:ascii="Calibri" w:hAnsi="Calibri" w:cs="Book Antiqua"/>
          <w:sz w:val="24"/>
        </w:rPr>
      </w:pPr>
      <w:bookmarkStart w:id="0" w:name="_Toc384282994"/>
      <w:bookmarkStart w:id="1" w:name="_Toc61560546"/>
      <w:r w:rsidRPr="000072D4">
        <w:rPr>
          <w:rFonts w:ascii="Calibri" w:hAnsi="Calibri" w:cs="Book Antiqua"/>
          <w:sz w:val="28"/>
        </w:rPr>
        <w:t>Introducción</w:t>
      </w:r>
      <w:bookmarkEnd w:id="0"/>
      <w:bookmarkEnd w:id="1"/>
      <w:r w:rsidRPr="000072D4">
        <w:rPr>
          <w:rFonts w:ascii="Calibri" w:hAnsi="Calibri" w:cs="Book Antiqua"/>
          <w:sz w:val="28"/>
        </w:rPr>
        <w:t xml:space="preserve">  </w:t>
      </w:r>
    </w:p>
    <w:p w14:paraId="27770DD0" w14:textId="3F19ECB8" w:rsidR="00E41F22" w:rsidRPr="000072D4" w:rsidRDefault="00DE5EB2" w:rsidP="0CBDA88A">
      <w:pPr>
        <w:pStyle w:val="Ttulo2"/>
        <w:numPr>
          <w:ilvl w:val="1"/>
          <w:numId w:val="2"/>
        </w:numPr>
        <w:ind w:left="1418"/>
        <w:rPr>
          <w:rFonts w:ascii="Calibri" w:hAnsi="Calibri" w:cs="Book Antiqua"/>
          <w:i w:val="0"/>
          <w:sz w:val="24"/>
          <w:szCs w:val="24"/>
        </w:rPr>
      </w:pPr>
      <w:bookmarkStart w:id="2" w:name="_Toc384282995"/>
      <w:bookmarkStart w:id="3" w:name="_Toc61560547"/>
      <w:r w:rsidRPr="000072D4">
        <w:rPr>
          <w:rFonts w:ascii="Calibri" w:hAnsi="Calibri" w:cs="Book Antiqua"/>
          <w:i w:val="0"/>
          <w:sz w:val="24"/>
          <w:szCs w:val="24"/>
        </w:rPr>
        <w:t>Objetivo</w:t>
      </w:r>
      <w:bookmarkEnd w:id="2"/>
      <w:bookmarkEnd w:id="3"/>
    </w:p>
    <w:p w14:paraId="1D599FAF" w14:textId="77777777" w:rsidR="00547DD9" w:rsidRPr="000072D4" w:rsidRDefault="00E41F22" w:rsidP="00E41F22">
      <w:pPr>
        <w:ind w:left="720"/>
        <w:jc w:val="both"/>
        <w:rPr>
          <w:rFonts w:ascii="Calibri" w:hAnsi="Calibri" w:cs="Calibri"/>
          <w:iCs/>
        </w:rPr>
      </w:pPr>
      <w:r w:rsidRPr="000072D4">
        <w:rPr>
          <w:rFonts w:ascii="Calibri" w:hAnsi="Calibri" w:cs="Calibri"/>
          <w:iCs/>
        </w:rPr>
        <w:t>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w:t>
      </w:r>
      <w:r w:rsidR="00220563" w:rsidRPr="000072D4">
        <w:rPr>
          <w:rFonts w:ascii="Calibri" w:hAnsi="Calibri" w:cs="Calibri"/>
          <w:iCs/>
        </w:rPr>
        <w:t xml:space="preserve">. </w:t>
      </w:r>
      <w:r w:rsidR="00220563" w:rsidRPr="000072D4">
        <w:rPr>
          <w:rFonts w:ascii="Calibri" w:hAnsi="Calibri" w:cs="Calibri"/>
          <w:lang w:val="es-EC"/>
        </w:rPr>
        <w:t>Los analistas y desarrolladores de la aplicación utilizarán este documento para propósitos informativos de entendimiento de la actual arquitectura, y para los propósitos del análisis para discernir si la arquitectura, como es, apoyará sus requisitos de la aplicación. El diseñador de la aplicación hará las modificaciones apropiadas entonces a este documento. Con esto se pretende documentar las decisiones de arquitectura más significativas que han sido tomadas en cuenta en el proyecto.</w:t>
      </w:r>
    </w:p>
    <w:p w14:paraId="17F07F93" w14:textId="335E602E" w:rsidR="001905F6" w:rsidRPr="000072D4" w:rsidRDefault="00547DD9" w:rsidP="0CBDA88A">
      <w:pPr>
        <w:pStyle w:val="Ttulo2"/>
        <w:numPr>
          <w:ilvl w:val="1"/>
          <w:numId w:val="2"/>
        </w:numPr>
        <w:ind w:left="1418"/>
        <w:rPr>
          <w:rFonts w:ascii="Calibri" w:hAnsi="Calibri" w:cs="Book Antiqua"/>
          <w:i w:val="0"/>
          <w:sz w:val="24"/>
          <w:szCs w:val="24"/>
        </w:rPr>
      </w:pPr>
      <w:bookmarkStart w:id="4" w:name="_Toc384282996"/>
      <w:bookmarkStart w:id="5" w:name="_Toc61560548"/>
      <w:r w:rsidRPr="000072D4">
        <w:rPr>
          <w:rFonts w:ascii="Calibri" w:hAnsi="Calibri" w:cs="Book Antiqua"/>
          <w:i w:val="0"/>
          <w:sz w:val="24"/>
          <w:szCs w:val="24"/>
        </w:rPr>
        <w:t>Definiciones, Acrónimos y Abreviaturas</w:t>
      </w:r>
      <w:bookmarkEnd w:id="4"/>
      <w:bookmarkEnd w:id="5"/>
    </w:p>
    <w:tbl>
      <w:tblPr>
        <w:tblW w:w="828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308"/>
        <w:gridCol w:w="4436"/>
        <w:gridCol w:w="1559"/>
        <w:gridCol w:w="980"/>
      </w:tblGrid>
      <w:tr w:rsidR="000072D4" w:rsidRPr="000072D4" w14:paraId="719B898D" w14:textId="77777777" w:rsidTr="00400059">
        <w:trPr>
          <w:trHeight w:val="271"/>
          <w:jc w:val="center"/>
        </w:trPr>
        <w:tc>
          <w:tcPr>
            <w:tcW w:w="1308" w:type="dxa"/>
            <w:shd w:val="clear" w:color="auto" w:fill="BFBFBF"/>
            <w:tcMar>
              <w:top w:w="15" w:type="dxa"/>
              <w:left w:w="15" w:type="dxa"/>
              <w:bottom w:w="0" w:type="dxa"/>
              <w:right w:w="15" w:type="dxa"/>
            </w:tcMar>
            <w:hideMark/>
          </w:tcPr>
          <w:p w14:paraId="005AF87B" w14:textId="77777777" w:rsidR="00E4055B" w:rsidRPr="000072D4" w:rsidRDefault="00E4055B" w:rsidP="009B5943">
            <w:pPr>
              <w:ind w:left="132"/>
              <w:jc w:val="both"/>
              <w:rPr>
                <w:rFonts w:ascii="Calibri" w:hAnsi="Calibri" w:cs="Book Antiqua"/>
                <w:b/>
              </w:rPr>
            </w:pPr>
            <w:r w:rsidRPr="000072D4">
              <w:rPr>
                <w:rFonts w:ascii="Calibri" w:hAnsi="Calibri" w:cs="Book Antiqua"/>
                <w:b/>
              </w:rPr>
              <w:t>Término</w:t>
            </w:r>
          </w:p>
        </w:tc>
        <w:tc>
          <w:tcPr>
            <w:tcW w:w="4436" w:type="dxa"/>
            <w:shd w:val="clear" w:color="auto" w:fill="BFBFBF"/>
            <w:tcMar>
              <w:top w:w="15" w:type="dxa"/>
              <w:left w:w="15" w:type="dxa"/>
              <w:bottom w:w="0" w:type="dxa"/>
              <w:right w:w="15" w:type="dxa"/>
            </w:tcMar>
            <w:hideMark/>
          </w:tcPr>
          <w:p w14:paraId="3CFB4480" w14:textId="77777777" w:rsidR="00E4055B" w:rsidRPr="000072D4" w:rsidRDefault="00E4055B" w:rsidP="009B5943">
            <w:pPr>
              <w:ind w:left="132"/>
              <w:jc w:val="both"/>
              <w:rPr>
                <w:rFonts w:ascii="Calibri" w:hAnsi="Calibri" w:cs="Book Antiqua"/>
                <w:b/>
              </w:rPr>
            </w:pPr>
            <w:r w:rsidRPr="000072D4">
              <w:rPr>
                <w:rFonts w:ascii="Calibri" w:hAnsi="Calibri" w:cs="Book Antiqua"/>
                <w:b/>
              </w:rPr>
              <w:t>Definición</w:t>
            </w:r>
          </w:p>
        </w:tc>
        <w:tc>
          <w:tcPr>
            <w:tcW w:w="1559" w:type="dxa"/>
            <w:shd w:val="clear" w:color="auto" w:fill="BFBFBF"/>
            <w:tcMar>
              <w:top w:w="15" w:type="dxa"/>
              <w:left w:w="15" w:type="dxa"/>
              <w:bottom w:w="0" w:type="dxa"/>
              <w:right w:w="15" w:type="dxa"/>
            </w:tcMar>
            <w:hideMark/>
          </w:tcPr>
          <w:p w14:paraId="0E7FB6B9" w14:textId="77777777" w:rsidR="00E4055B" w:rsidRPr="000072D4" w:rsidRDefault="00E4055B" w:rsidP="009B5943">
            <w:pPr>
              <w:ind w:left="132"/>
              <w:jc w:val="both"/>
              <w:rPr>
                <w:rFonts w:ascii="Calibri" w:hAnsi="Calibri" w:cs="Book Antiqua"/>
                <w:b/>
              </w:rPr>
            </w:pPr>
            <w:r w:rsidRPr="000072D4">
              <w:rPr>
                <w:rFonts w:ascii="Calibri" w:hAnsi="Calibri" w:cs="Book Antiqua"/>
                <w:b/>
              </w:rPr>
              <w:t>Alias</w:t>
            </w:r>
          </w:p>
        </w:tc>
        <w:tc>
          <w:tcPr>
            <w:tcW w:w="980" w:type="dxa"/>
            <w:shd w:val="clear" w:color="auto" w:fill="BFBFBF"/>
            <w:tcMar>
              <w:top w:w="15" w:type="dxa"/>
              <w:left w:w="15" w:type="dxa"/>
              <w:bottom w:w="0" w:type="dxa"/>
              <w:right w:w="15" w:type="dxa"/>
            </w:tcMar>
            <w:hideMark/>
          </w:tcPr>
          <w:p w14:paraId="54919F5D" w14:textId="77777777" w:rsidR="00E4055B" w:rsidRPr="000072D4" w:rsidRDefault="00E4055B" w:rsidP="009B5943">
            <w:pPr>
              <w:ind w:left="132"/>
              <w:jc w:val="both"/>
              <w:rPr>
                <w:rFonts w:ascii="Calibri" w:hAnsi="Calibri" w:cs="Book Antiqua"/>
                <w:b/>
              </w:rPr>
            </w:pPr>
            <w:r w:rsidRPr="000072D4">
              <w:rPr>
                <w:rFonts w:ascii="Calibri" w:hAnsi="Calibri" w:cs="Book Antiqua"/>
                <w:b/>
              </w:rPr>
              <w:t>Abreviatura</w:t>
            </w:r>
          </w:p>
        </w:tc>
      </w:tr>
      <w:tr w:rsidR="000072D4" w:rsidRPr="000072D4" w14:paraId="2D61AC63" w14:textId="77777777" w:rsidTr="00400059">
        <w:trPr>
          <w:trHeight w:val="164"/>
          <w:jc w:val="center"/>
        </w:trPr>
        <w:tc>
          <w:tcPr>
            <w:tcW w:w="1308" w:type="dxa"/>
            <w:shd w:val="clear" w:color="auto" w:fill="auto"/>
            <w:tcMar>
              <w:top w:w="15" w:type="dxa"/>
              <w:left w:w="15" w:type="dxa"/>
              <w:bottom w:w="0" w:type="dxa"/>
              <w:right w:w="15" w:type="dxa"/>
            </w:tcMar>
          </w:tcPr>
          <w:p w14:paraId="76F8CD19" w14:textId="77777777" w:rsidR="00E4055B" w:rsidRPr="000072D4" w:rsidRDefault="00400059" w:rsidP="009B5943">
            <w:pPr>
              <w:ind w:left="132"/>
              <w:jc w:val="both"/>
              <w:rPr>
                <w:rFonts w:ascii="Calibri" w:hAnsi="Calibri" w:cs="Book Antiqua"/>
                <w:i/>
              </w:rPr>
            </w:pPr>
            <w:r w:rsidRPr="000072D4">
              <w:rPr>
                <w:rFonts w:ascii="Calibri" w:hAnsi="Calibri" w:cs="Book Antiqua"/>
                <w:i/>
              </w:rPr>
              <w:t>Base de datos</w:t>
            </w:r>
          </w:p>
        </w:tc>
        <w:tc>
          <w:tcPr>
            <w:tcW w:w="4436" w:type="dxa"/>
            <w:shd w:val="clear" w:color="auto" w:fill="auto"/>
            <w:tcMar>
              <w:top w:w="15" w:type="dxa"/>
              <w:left w:w="15" w:type="dxa"/>
              <w:bottom w:w="0" w:type="dxa"/>
              <w:right w:w="15" w:type="dxa"/>
            </w:tcMar>
          </w:tcPr>
          <w:p w14:paraId="41E1210F" w14:textId="77777777" w:rsidR="00E4055B" w:rsidRPr="000072D4" w:rsidRDefault="00400059" w:rsidP="00045DA4">
            <w:pPr>
              <w:numPr>
                <w:ilvl w:val="0"/>
                <w:numId w:val="12"/>
              </w:numPr>
              <w:tabs>
                <w:tab w:val="clear" w:pos="720"/>
                <w:tab w:val="num" w:pos="283"/>
              </w:tabs>
              <w:ind w:left="132"/>
              <w:jc w:val="both"/>
              <w:rPr>
                <w:rFonts w:ascii="Calibri" w:hAnsi="Calibri" w:cs="Book Antiqua"/>
                <w:i/>
              </w:rPr>
            </w:pPr>
            <w:r w:rsidRPr="000072D4">
              <w:rPr>
                <w:rFonts w:ascii="Calibri" w:hAnsi="Calibri" w:cs="Book Antiqua"/>
                <w:i/>
              </w:rPr>
              <w:t>Conjunto de datos estructurados y definidos a través de un proceso especifica que busca evitar la redundancia y se almacenará en un medio almacenamiento masivo como un disco.</w:t>
            </w:r>
          </w:p>
        </w:tc>
        <w:tc>
          <w:tcPr>
            <w:tcW w:w="1559" w:type="dxa"/>
            <w:shd w:val="clear" w:color="auto" w:fill="auto"/>
            <w:tcMar>
              <w:top w:w="15" w:type="dxa"/>
              <w:left w:w="15" w:type="dxa"/>
              <w:bottom w:w="0" w:type="dxa"/>
              <w:right w:w="15" w:type="dxa"/>
            </w:tcMar>
          </w:tcPr>
          <w:p w14:paraId="74BE025B" w14:textId="77777777" w:rsidR="00E4055B" w:rsidRPr="000072D4" w:rsidRDefault="00400059" w:rsidP="009B5943">
            <w:pPr>
              <w:ind w:left="132"/>
              <w:jc w:val="both"/>
              <w:rPr>
                <w:rFonts w:ascii="Calibri" w:hAnsi="Calibri" w:cs="Book Antiqua"/>
                <w:i/>
              </w:rPr>
            </w:pPr>
            <w:r w:rsidRPr="000072D4">
              <w:rPr>
                <w:rFonts w:ascii="Calibri" w:hAnsi="Calibri" w:cs="Book Antiqua"/>
                <w:i/>
              </w:rPr>
              <w:t>BD</w:t>
            </w:r>
          </w:p>
        </w:tc>
        <w:tc>
          <w:tcPr>
            <w:tcW w:w="980" w:type="dxa"/>
            <w:shd w:val="clear" w:color="auto" w:fill="auto"/>
            <w:tcMar>
              <w:top w:w="15" w:type="dxa"/>
              <w:left w:w="15" w:type="dxa"/>
              <w:bottom w:w="0" w:type="dxa"/>
              <w:right w:w="15" w:type="dxa"/>
            </w:tcMar>
          </w:tcPr>
          <w:p w14:paraId="386D48F5" w14:textId="77777777" w:rsidR="00E4055B" w:rsidRPr="000072D4" w:rsidRDefault="00400059" w:rsidP="009B5943">
            <w:pPr>
              <w:ind w:left="128"/>
              <w:jc w:val="both"/>
              <w:rPr>
                <w:rFonts w:ascii="Calibri" w:hAnsi="Calibri" w:cs="Book Antiqua"/>
                <w:i/>
              </w:rPr>
            </w:pPr>
            <w:r w:rsidRPr="000072D4">
              <w:rPr>
                <w:rFonts w:ascii="Calibri" w:hAnsi="Calibri" w:cs="Book Antiqua"/>
                <w:i/>
              </w:rPr>
              <w:t>BD</w:t>
            </w:r>
          </w:p>
          <w:p w14:paraId="5394A80F" w14:textId="77777777" w:rsidR="00400059" w:rsidRPr="000072D4" w:rsidRDefault="00400059" w:rsidP="009B5943">
            <w:pPr>
              <w:ind w:left="128"/>
              <w:jc w:val="both"/>
              <w:rPr>
                <w:rFonts w:ascii="Calibri" w:hAnsi="Calibri" w:cs="Book Antiqua"/>
                <w:i/>
              </w:rPr>
            </w:pPr>
          </w:p>
          <w:p w14:paraId="0900251D" w14:textId="77777777" w:rsidR="00400059" w:rsidRPr="000072D4" w:rsidRDefault="00400059" w:rsidP="009B5943">
            <w:pPr>
              <w:ind w:left="128"/>
              <w:jc w:val="both"/>
              <w:rPr>
                <w:rFonts w:ascii="Calibri" w:hAnsi="Calibri" w:cs="Book Antiqua"/>
                <w:i/>
              </w:rPr>
            </w:pPr>
          </w:p>
          <w:p w14:paraId="659C7EF5" w14:textId="77777777" w:rsidR="00400059" w:rsidRPr="000072D4" w:rsidRDefault="00400059" w:rsidP="009B5943">
            <w:pPr>
              <w:ind w:left="128"/>
              <w:jc w:val="both"/>
              <w:rPr>
                <w:rFonts w:ascii="Calibri" w:hAnsi="Calibri" w:cs="Book Antiqua"/>
                <w:i/>
              </w:rPr>
            </w:pPr>
          </w:p>
          <w:p w14:paraId="3FBF6A66" w14:textId="77777777" w:rsidR="00400059" w:rsidRPr="000072D4" w:rsidRDefault="00400059" w:rsidP="00400059">
            <w:pPr>
              <w:jc w:val="both"/>
              <w:rPr>
                <w:rFonts w:ascii="Calibri" w:hAnsi="Calibri" w:cs="Book Antiqua"/>
                <w:i/>
              </w:rPr>
            </w:pPr>
          </w:p>
        </w:tc>
      </w:tr>
      <w:tr w:rsidR="000072D4" w:rsidRPr="000072D4" w14:paraId="1671EBBB" w14:textId="77777777" w:rsidTr="00400059">
        <w:trPr>
          <w:trHeight w:val="164"/>
          <w:jc w:val="center"/>
        </w:trPr>
        <w:tc>
          <w:tcPr>
            <w:tcW w:w="1308" w:type="dxa"/>
            <w:shd w:val="clear" w:color="auto" w:fill="auto"/>
            <w:tcMar>
              <w:top w:w="15" w:type="dxa"/>
              <w:left w:w="15" w:type="dxa"/>
              <w:bottom w:w="0" w:type="dxa"/>
              <w:right w:w="15" w:type="dxa"/>
            </w:tcMar>
          </w:tcPr>
          <w:p w14:paraId="171F29EF" w14:textId="77777777" w:rsidR="00400059" w:rsidRPr="000072D4" w:rsidRDefault="00400059" w:rsidP="009B5943">
            <w:pPr>
              <w:ind w:left="132"/>
              <w:jc w:val="both"/>
              <w:rPr>
                <w:rFonts w:ascii="Calibri" w:hAnsi="Calibri" w:cs="Book Antiqua"/>
                <w:i/>
              </w:rPr>
            </w:pPr>
            <w:r w:rsidRPr="000072D4">
              <w:rPr>
                <w:rFonts w:ascii="Calibri" w:hAnsi="Calibri" w:cs="Book Antiqua"/>
                <w:i/>
              </w:rPr>
              <w:t>Software</w:t>
            </w:r>
          </w:p>
        </w:tc>
        <w:tc>
          <w:tcPr>
            <w:tcW w:w="4436" w:type="dxa"/>
            <w:shd w:val="clear" w:color="auto" w:fill="auto"/>
            <w:tcMar>
              <w:top w:w="15" w:type="dxa"/>
              <w:left w:w="15" w:type="dxa"/>
              <w:bottom w:w="0" w:type="dxa"/>
              <w:right w:w="15" w:type="dxa"/>
            </w:tcMar>
          </w:tcPr>
          <w:p w14:paraId="219872BE" w14:textId="77777777" w:rsidR="00400059" w:rsidRPr="000072D4" w:rsidRDefault="00400059" w:rsidP="00400059">
            <w:pPr>
              <w:ind w:left="132"/>
              <w:jc w:val="both"/>
              <w:rPr>
                <w:rFonts w:ascii="Calibri" w:hAnsi="Calibri" w:cs="Book Antiqua"/>
                <w:i/>
              </w:rPr>
            </w:pPr>
            <w:r w:rsidRPr="000072D4">
              <w:rPr>
                <w:rFonts w:ascii="Calibri" w:hAnsi="Calibri" w:cs="Book Antiqua"/>
                <w:i/>
              </w:rPr>
              <w:t>Conjunto de programas que permiten a un dispositivo realizar determinadas tareas.</w:t>
            </w:r>
          </w:p>
        </w:tc>
        <w:tc>
          <w:tcPr>
            <w:tcW w:w="1559" w:type="dxa"/>
            <w:shd w:val="clear" w:color="auto" w:fill="auto"/>
            <w:tcMar>
              <w:top w:w="15" w:type="dxa"/>
              <w:left w:w="15" w:type="dxa"/>
              <w:bottom w:w="0" w:type="dxa"/>
              <w:right w:w="15" w:type="dxa"/>
            </w:tcMar>
          </w:tcPr>
          <w:p w14:paraId="7076B059" w14:textId="77777777" w:rsidR="00400059" w:rsidRPr="000072D4" w:rsidRDefault="00400059" w:rsidP="009B5943">
            <w:pPr>
              <w:ind w:left="132"/>
              <w:jc w:val="both"/>
              <w:rPr>
                <w:rFonts w:ascii="Calibri" w:hAnsi="Calibri" w:cs="Book Antiqua"/>
                <w:i/>
              </w:rPr>
            </w:pPr>
            <w:r w:rsidRPr="000072D4">
              <w:rPr>
                <w:rFonts w:ascii="Calibri" w:hAnsi="Calibri" w:cs="Book Antiqua"/>
                <w:i/>
              </w:rPr>
              <w:t>SW</w:t>
            </w:r>
          </w:p>
        </w:tc>
        <w:tc>
          <w:tcPr>
            <w:tcW w:w="980" w:type="dxa"/>
            <w:shd w:val="clear" w:color="auto" w:fill="auto"/>
            <w:tcMar>
              <w:top w:w="15" w:type="dxa"/>
              <w:left w:w="15" w:type="dxa"/>
              <w:bottom w:w="0" w:type="dxa"/>
              <w:right w:w="15" w:type="dxa"/>
            </w:tcMar>
          </w:tcPr>
          <w:p w14:paraId="1458318F" w14:textId="77777777" w:rsidR="00400059" w:rsidRPr="000072D4" w:rsidRDefault="00400059" w:rsidP="009B5943">
            <w:pPr>
              <w:ind w:left="128"/>
              <w:jc w:val="both"/>
              <w:rPr>
                <w:rFonts w:ascii="Calibri" w:hAnsi="Calibri" w:cs="Book Antiqua"/>
                <w:i/>
              </w:rPr>
            </w:pPr>
            <w:r w:rsidRPr="000072D4">
              <w:rPr>
                <w:rFonts w:ascii="Calibri" w:hAnsi="Calibri" w:cs="Book Antiqua"/>
                <w:i/>
              </w:rPr>
              <w:t>SW</w:t>
            </w:r>
          </w:p>
        </w:tc>
      </w:tr>
      <w:tr w:rsidR="00097BE5" w:rsidRPr="000072D4" w14:paraId="5CA2535B" w14:textId="77777777" w:rsidTr="00400059">
        <w:trPr>
          <w:trHeight w:val="164"/>
          <w:jc w:val="center"/>
        </w:trPr>
        <w:tc>
          <w:tcPr>
            <w:tcW w:w="1308" w:type="dxa"/>
            <w:shd w:val="clear" w:color="auto" w:fill="auto"/>
            <w:tcMar>
              <w:top w:w="15" w:type="dxa"/>
              <w:left w:w="15" w:type="dxa"/>
              <w:bottom w:w="0" w:type="dxa"/>
              <w:right w:w="15" w:type="dxa"/>
            </w:tcMar>
          </w:tcPr>
          <w:p w14:paraId="2B6D21ED" w14:textId="77777777" w:rsidR="00097BE5" w:rsidRPr="000072D4" w:rsidRDefault="00097BE5" w:rsidP="009B5943">
            <w:pPr>
              <w:ind w:left="132"/>
              <w:jc w:val="both"/>
              <w:rPr>
                <w:rFonts w:ascii="Calibri" w:hAnsi="Calibri" w:cs="Book Antiqua"/>
                <w:i/>
              </w:rPr>
            </w:pPr>
            <w:r w:rsidRPr="000072D4">
              <w:rPr>
                <w:rFonts w:ascii="Calibri" w:hAnsi="Calibri" w:cs="Book Antiqua"/>
                <w:i/>
              </w:rPr>
              <w:t>Caso de uso</w:t>
            </w:r>
          </w:p>
        </w:tc>
        <w:tc>
          <w:tcPr>
            <w:tcW w:w="4436" w:type="dxa"/>
            <w:shd w:val="clear" w:color="auto" w:fill="auto"/>
            <w:tcMar>
              <w:top w:w="15" w:type="dxa"/>
              <w:left w:w="15" w:type="dxa"/>
              <w:bottom w:w="0" w:type="dxa"/>
              <w:right w:w="15" w:type="dxa"/>
            </w:tcMar>
          </w:tcPr>
          <w:p w14:paraId="14BB5565" w14:textId="77777777" w:rsidR="00097BE5" w:rsidRPr="000072D4" w:rsidRDefault="00097BE5" w:rsidP="00400059">
            <w:pPr>
              <w:ind w:left="132"/>
              <w:jc w:val="both"/>
              <w:rPr>
                <w:rFonts w:ascii="Calibri" w:hAnsi="Calibri" w:cs="Book Antiqua"/>
                <w:i/>
              </w:rPr>
            </w:pPr>
            <w:r w:rsidRPr="000072D4">
              <w:rPr>
                <w:rFonts w:ascii="Calibri" w:hAnsi="Calibri" w:cs="Book Antiqua"/>
                <w:i/>
              </w:rPr>
              <w:t>Es la descripción de una acción o actividad.</w:t>
            </w:r>
          </w:p>
        </w:tc>
        <w:tc>
          <w:tcPr>
            <w:tcW w:w="1559" w:type="dxa"/>
            <w:shd w:val="clear" w:color="auto" w:fill="auto"/>
            <w:tcMar>
              <w:top w:w="15" w:type="dxa"/>
              <w:left w:w="15" w:type="dxa"/>
              <w:bottom w:w="0" w:type="dxa"/>
              <w:right w:w="15" w:type="dxa"/>
            </w:tcMar>
          </w:tcPr>
          <w:p w14:paraId="71C7C46D" w14:textId="77777777" w:rsidR="00097BE5" w:rsidRPr="000072D4" w:rsidRDefault="00097BE5" w:rsidP="009B5943">
            <w:pPr>
              <w:ind w:left="132"/>
              <w:jc w:val="both"/>
              <w:rPr>
                <w:rFonts w:ascii="Calibri" w:hAnsi="Calibri" w:cs="Book Antiqua"/>
                <w:i/>
              </w:rPr>
            </w:pPr>
            <w:r w:rsidRPr="000072D4">
              <w:rPr>
                <w:rFonts w:ascii="Calibri" w:hAnsi="Calibri" w:cs="Book Antiqua"/>
                <w:i/>
              </w:rPr>
              <w:t>CU</w:t>
            </w:r>
          </w:p>
        </w:tc>
        <w:tc>
          <w:tcPr>
            <w:tcW w:w="980" w:type="dxa"/>
            <w:shd w:val="clear" w:color="auto" w:fill="auto"/>
            <w:tcMar>
              <w:top w:w="15" w:type="dxa"/>
              <w:left w:w="15" w:type="dxa"/>
              <w:bottom w:w="0" w:type="dxa"/>
              <w:right w:w="15" w:type="dxa"/>
            </w:tcMar>
          </w:tcPr>
          <w:p w14:paraId="17C78768" w14:textId="77777777" w:rsidR="00097BE5" w:rsidRPr="000072D4" w:rsidRDefault="00097BE5" w:rsidP="009B5943">
            <w:pPr>
              <w:ind w:left="128"/>
              <w:jc w:val="both"/>
              <w:rPr>
                <w:rFonts w:ascii="Calibri" w:hAnsi="Calibri" w:cs="Book Antiqua"/>
                <w:i/>
              </w:rPr>
            </w:pPr>
            <w:r w:rsidRPr="000072D4">
              <w:rPr>
                <w:rFonts w:ascii="Calibri" w:hAnsi="Calibri" w:cs="Book Antiqua"/>
                <w:i/>
              </w:rPr>
              <w:t>CU</w:t>
            </w:r>
          </w:p>
        </w:tc>
      </w:tr>
    </w:tbl>
    <w:p w14:paraId="656E7801" w14:textId="37CDFEA1" w:rsidR="001905F6" w:rsidRPr="000072D4" w:rsidRDefault="001905F6" w:rsidP="001905F6">
      <w:pPr>
        <w:ind w:left="720"/>
        <w:jc w:val="both"/>
        <w:rPr>
          <w:rFonts w:ascii="Calibri" w:hAnsi="Calibri" w:cs="Book Antiqua"/>
          <w:i/>
        </w:rPr>
      </w:pPr>
    </w:p>
    <w:p w14:paraId="1A778E28" w14:textId="6ACD69AD" w:rsidR="001905F6" w:rsidRPr="000072D4" w:rsidRDefault="00547DD9" w:rsidP="0CBDA88A">
      <w:pPr>
        <w:pStyle w:val="Ttulo2"/>
        <w:numPr>
          <w:ilvl w:val="1"/>
          <w:numId w:val="2"/>
        </w:numPr>
        <w:ind w:left="1418"/>
        <w:rPr>
          <w:rFonts w:ascii="Calibri" w:hAnsi="Calibri" w:cs="Book Antiqua"/>
          <w:i w:val="0"/>
          <w:sz w:val="24"/>
          <w:szCs w:val="24"/>
        </w:rPr>
      </w:pPr>
      <w:bookmarkStart w:id="6" w:name="_Toc384282997"/>
      <w:bookmarkStart w:id="7" w:name="_Toc61560549"/>
      <w:r w:rsidRPr="000072D4">
        <w:rPr>
          <w:rFonts w:ascii="Calibri" w:hAnsi="Calibri" w:cs="Book Antiqua"/>
          <w:i w:val="0"/>
          <w:sz w:val="24"/>
          <w:szCs w:val="24"/>
        </w:rPr>
        <w:t>Audiencia</w:t>
      </w:r>
      <w:bookmarkEnd w:id="6"/>
      <w:bookmarkEnd w:id="7"/>
    </w:p>
    <w:tbl>
      <w:tblPr>
        <w:tblW w:w="10799"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532"/>
        <w:gridCol w:w="1613"/>
        <w:gridCol w:w="1408"/>
        <w:gridCol w:w="1590"/>
        <w:gridCol w:w="1551"/>
        <w:gridCol w:w="1604"/>
        <w:gridCol w:w="1612"/>
      </w:tblGrid>
      <w:tr w:rsidR="000072D4" w:rsidRPr="000072D4" w14:paraId="5F2CCA44" w14:textId="77777777" w:rsidTr="00045DA4">
        <w:trPr>
          <w:trHeight w:val="865"/>
          <w:jc w:val="center"/>
        </w:trPr>
        <w:tc>
          <w:tcPr>
            <w:tcW w:w="153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tcPr>
          <w:p w14:paraId="77954B3A" w14:textId="77777777" w:rsidR="00C10330" w:rsidRPr="000072D4" w:rsidRDefault="00C10330" w:rsidP="00045DA4">
            <w:pPr>
              <w:spacing w:line="256" w:lineRule="auto"/>
              <w:ind w:left="142"/>
              <w:jc w:val="center"/>
              <w:rPr>
                <w:rFonts w:cs="Book Antiqua"/>
                <w:b/>
              </w:rPr>
            </w:pPr>
          </w:p>
          <w:p w14:paraId="3573E0D7" w14:textId="77777777" w:rsidR="00C10330" w:rsidRPr="000072D4" w:rsidRDefault="00C10330" w:rsidP="00045DA4">
            <w:pPr>
              <w:spacing w:line="256" w:lineRule="auto"/>
              <w:ind w:left="142"/>
              <w:jc w:val="center"/>
              <w:rPr>
                <w:rFonts w:cs="Book Antiqua"/>
                <w:b/>
              </w:rPr>
            </w:pPr>
          </w:p>
          <w:p w14:paraId="398559D1" w14:textId="77777777" w:rsidR="00C10330" w:rsidRPr="000072D4" w:rsidRDefault="00C10330" w:rsidP="00045DA4">
            <w:pPr>
              <w:spacing w:line="256" w:lineRule="auto"/>
              <w:ind w:left="142"/>
              <w:jc w:val="center"/>
              <w:rPr>
                <w:rFonts w:cs="Book Antiqua"/>
                <w:b/>
              </w:rPr>
            </w:pPr>
            <w:r w:rsidRPr="000072D4">
              <w:rPr>
                <w:rFonts w:cs="Book Antiqua"/>
                <w:b/>
              </w:rPr>
              <w:t>Stakeholder</w:t>
            </w:r>
          </w:p>
        </w:tc>
        <w:tc>
          <w:tcPr>
            <w:tcW w:w="1554"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tcPr>
          <w:p w14:paraId="4BD38C3A" w14:textId="77777777" w:rsidR="00C10330" w:rsidRPr="000072D4" w:rsidRDefault="00C10330" w:rsidP="00045DA4">
            <w:pPr>
              <w:spacing w:line="256" w:lineRule="auto"/>
              <w:ind w:left="142"/>
              <w:jc w:val="center"/>
              <w:rPr>
                <w:rFonts w:cs="Book Antiqua"/>
                <w:b/>
              </w:rPr>
            </w:pPr>
          </w:p>
          <w:p w14:paraId="0DB77D17" w14:textId="77777777" w:rsidR="00C10330" w:rsidRPr="000072D4" w:rsidRDefault="00C10330" w:rsidP="00045DA4">
            <w:pPr>
              <w:spacing w:line="256" w:lineRule="auto"/>
              <w:ind w:left="142"/>
              <w:jc w:val="center"/>
              <w:rPr>
                <w:rFonts w:cs="Book Antiqua"/>
                <w:b/>
              </w:rPr>
            </w:pPr>
          </w:p>
          <w:p w14:paraId="5346A409" w14:textId="77777777" w:rsidR="00C10330" w:rsidRPr="000072D4" w:rsidRDefault="00C10330" w:rsidP="00045DA4">
            <w:pPr>
              <w:spacing w:line="256" w:lineRule="auto"/>
              <w:ind w:left="142"/>
              <w:jc w:val="center"/>
              <w:rPr>
                <w:rFonts w:cs="Book Antiqua"/>
                <w:b/>
              </w:rPr>
            </w:pPr>
            <w:r w:rsidRPr="000072D4">
              <w:rPr>
                <w:rFonts w:cs="Book Antiqua"/>
                <w:b/>
              </w:rPr>
              <w:t>Rol</w:t>
            </w:r>
          </w:p>
        </w:tc>
        <w:tc>
          <w:tcPr>
            <w:tcW w:w="1426"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tcPr>
          <w:p w14:paraId="580FCE73" w14:textId="77777777" w:rsidR="00C10330" w:rsidRPr="000072D4" w:rsidRDefault="00C10330" w:rsidP="00045DA4">
            <w:pPr>
              <w:spacing w:line="256" w:lineRule="auto"/>
              <w:ind w:left="142"/>
              <w:jc w:val="center"/>
              <w:rPr>
                <w:rFonts w:cs="Book Antiqua"/>
                <w:b/>
              </w:rPr>
            </w:pPr>
          </w:p>
          <w:p w14:paraId="7170022B" w14:textId="77777777" w:rsidR="00C10330" w:rsidRPr="000072D4" w:rsidRDefault="00C10330" w:rsidP="00045DA4">
            <w:pPr>
              <w:spacing w:line="256" w:lineRule="auto"/>
              <w:ind w:left="142"/>
              <w:jc w:val="center"/>
              <w:rPr>
                <w:rFonts w:cs="Book Antiqua"/>
                <w:b/>
              </w:rPr>
            </w:pPr>
          </w:p>
          <w:p w14:paraId="71101724" w14:textId="77777777" w:rsidR="00C10330" w:rsidRPr="000072D4" w:rsidRDefault="00C10330" w:rsidP="00045DA4">
            <w:pPr>
              <w:spacing w:line="256" w:lineRule="auto"/>
              <w:ind w:left="142"/>
              <w:jc w:val="center"/>
              <w:rPr>
                <w:rFonts w:cs="Book Antiqua"/>
                <w:b/>
              </w:rPr>
            </w:pPr>
            <w:r w:rsidRPr="000072D4">
              <w:rPr>
                <w:rFonts w:cs="Book Antiqua"/>
                <w:b/>
              </w:rPr>
              <w:t>Responsa-bilidad</w:t>
            </w:r>
          </w:p>
        </w:tc>
        <w:tc>
          <w:tcPr>
            <w:tcW w:w="1590"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tcPr>
          <w:p w14:paraId="1154B319" w14:textId="77777777" w:rsidR="00C10330" w:rsidRPr="000072D4" w:rsidRDefault="00C10330" w:rsidP="00045DA4">
            <w:pPr>
              <w:spacing w:line="256" w:lineRule="auto"/>
              <w:ind w:left="142"/>
              <w:jc w:val="center"/>
              <w:rPr>
                <w:rFonts w:cs="Book Antiqua"/>
                <w:b/>
              </w:rPr>
            </w:pPr>
          </w:p>
          <w:p w14:paraId="796772A9" w14:textId="77777777" w:rsidR="00C10330" w:rsidRPr="000072D4" w:rsidRDefault="00C10330" w:rsidP="00045DA4">
            <w:pPr>
              <w:spacing w:line="256" w:lineRule="auto"/>
              <w:ind w:left="142"/>
              <w:jc w:val="center"/>
              <w:rPr>
                <w:rFonts w:cs="Book Antiqua"/>
                <w:b/>
              </w:rPr>
            </w:pPr>
          </w:p>
          <w:p w14:paraId="10A6C086" w14:textId="77777777" w:rsidR="00C10330" w:rsidRPr="000072D4" w:rsidRDefault="00C10330" w:rsidP="00045DA4">
            <w:pPr>
              <w:spacing w:line="256" w:lineRule="auto"/>
              <w:ind w:left="142"/>
              <w:jc w:val="center"/>
              <w:rPr>
                <w:rFonts w:cs="Book Antiqua"/>
                <w:b/>
              </w:rPr>
            </w:pPr>
            <w:r w:rsidRPr="000072D4">
              <w:rPr>
                <w:rFonts w:cs="Book Antiqua"/>
                <w:b/>
              </w:rPr>
              <w:t>Intereses</w:t>
            </w:r>
          </w:p>
        </w:tc>
        <w:tc>
          <w:tcPr>
            <w:tcW w:w="15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tcPr>
          <w:p w14:paraId="6834835C" w14:textId="77777777" w:rsidR="00C10330" w:rsidRPr="000072D4" w:rsidRDefault="00C10330" w:rsidP="00045DA4">
            <w:pPr>
              <w:spacing w:line="256" w:lineRule="auto"/>
              <w:ind w:left="142"/>
              <w:jc w:val="center"/>
              <w:rPr>
                <w:rFonts w:cs="Book Antiqua"/>
                <w:b/>
              </w:rPr>
            </w:pPr>
          </w:p>
          <w:p w14:paraId="41A0407B" w14:textId="77777777" w:rsidR="00C10330" w:rsidRPr="000072D4" w:rsidRDefault="00C10330" w:rsidP="00045DA4">
            <w:pPr>
              <w:spacing w:line="256" w:lineRule="auto"/>
              <w:ind w:left="142"/>
              <w:jc w:val="center"/>
              <w:rPr>
                <w:rFonts w:cs="Book Antiqua"/>
                <w:b/>
              </w:rPr>
            </w:pPr>
            <w:r w:rsidRPr="000072D4">
              <w:rPr>
                <w:rFonts w:cs="Book Antiqua"/>
                <w:b/>
              </w:rPr>
              <w:t>Criterios de éxito</w:t>
            </w:r>
          </w:p>
        </w:tc>
        <w:tc>
          <w:tcPr>
            <w:tcW w:w="1604"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tcPr>
          <w:p w14:paraId="3BD68347" w14:textId="77777777" w:rsidR="00C10330" w:rsidRPr="000072D4" w:rsidRDefault="00C10330" w:rsidP="00045DA4">
            <w:pPr>
              <w:spacing w:line="256" w:lineRule="auto"/>
              <w:ind w:left="142"/>
              <w:jc w:val="center"/>
              <w:rPr>
                <w:rFonts w:cs="Book Antiqua"/>
                <w:b/>
              </w:rPr>
            </w:pPr>
          </w:p>
          <w:p w14:paraId="2F771768" w14:textId="77777777" w:rsidR="00C10330" w:rsidRPr="000072D4" w:rsidRDefault="00C10330" w:rsidP="00045DA4">
            <w:pPr>
              <w:spacing w:line="256" w:lineRule="auto"/>
              <w:ind w:left="142"/>
              <w:jc w:val="center"/>
              <w:rPr>
                <w:rFonts w:cs="Book Antiqua"/>
                <w:b/>
              </w:rPr>
            </w:pPr>
          </w:p>
          <w:p w14:paraId="06C9B7BE" w14:textId="77777777" w:rsidR="00C10330" w:rsidRPr="000072D4" w:rsidRDefault="00C10330" w:rsidP="00045DA4">
            <w:pPr>
              <w:spacing w:line="256" w:lineRule="auto"/>
              <w:ind w:left="142"/>
              <w:jc w:val="center"/>
              <w:rPr>
                <w:rFonts w:cs="Book Antiqua"/>
                <w:b/>
              </w:rPr>
            </w:pPr>
            <w:r w:rsidRPr="000072D4">
              <w:rPr>
                <w:rFonts w:cs="Book Antiqua"/>
                <w:b/>
              </w:rPr>
              <w:t>Preocupación</w:t>
            </w:r>
          </w:p>
        </w:tc>
        <w:tc>
          <w:tcPr>
            <w:tcW w:w="152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39AA807" w14:textId="77777777" w:rsidR="00C10330" w:rsidRPr="000072D4" w:rsidRDefault="00C10330" w:rsidP="00045DA4">
            <w:pPr>
              <w:spacing w:line="256" w:lineRule="auto"/>
              <w:ind w:left="142"/>
              <w:jc w:val="center"/>
              <w:rPr>
                <w:rFonts w:cs="Book Antiqua"/>
                <w:b/>
              </w:rPr>
            </w:pPr>
            <w:r w:rsidRPr="000072D4">
              <w:rPr>
                <w:rFonts w:cs="Book Antiqua"/>
                <w:b/>
              </w:rPr>
              <w:t>Competencias técnicas/ Relación de ambiente de trabajo</w:t>
            </w:r>
          </w:p>
        </w:tc>
      </w:tr>
      <w:tr w:rsidR="000072D4" w:rsidRPr="000072D4" w14:paraId="1198B582" w14:textId="77777777" w:rsidTr="00045DA4">
        <w:trPr>
          <w:trHeight w:val="266"/>
          <w:jc w:val="center"/>
        </w:trPr>
        <w:tc>
          <w:tcPr>
            <w:tcW w:w="15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5458759C"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Secretario</w:t>
            </w:r>
          </w:p>
        </w:tc>
        <w:tc>
          <w:tcPr>
            <w:tcW w:w="155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60A4B285"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Gestionar el trabajo de todos los participantes del grupo.</w:t>
            </w:r>
          </w:p>
        </w:tc>
        <w:tc>
          <w:tcPr>
            <w:tcW w:w="142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296171C8" w14:textId="77777777" w:rsidR="00C10330" w:rsidRPr="000072D4" w:rsidRDefault="00C10330" w:rsidP="00045DA4">
            <w:pPr>
              <w:spacing w:line="256" w:lineRule="auto"/>
              <w:rPr>
                <w:rFonts w:ascii="Calibri" w:hAnsi="Calibri" w:cs="Calibri"/>
                <w:i/>
                <w:iCs/>
                <w:sz w:val="22"/>
                <w:szCs w:val="22"/>
              </w:rPr>
            </w:pPr>
            <w:r w:rsidRPr="000072D4">
              <w:rPr>
                <w:rFonts w:ascii="Calibri" w:hAnsi="Calibri" w:cs="Calibri"/>
                <w:i/>
                <w:iCs/>
                <w:sz w:val="22"/>
                <w:szCs w:val="22"/>
              </w:rPr>
              <w:t>Revisar, corregir y entregar la documentación grupal.</w:t>
            </w:r>
          </w:p>
        </w:tc>
        <w:tc>
          <w:tcPr>
            <w:tcW w:w="159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56DADA"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Realiza una correcta gestionen todo el desarrollo del trabajo grupal.</w:t>
            </w:r>
          </w:p>
        </w:tc>
        <w:tc>
          <w:tcPr>
            <w:tcW w:w="15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1116A4D4"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Entregar la documentación completa y correcta del sistema asignado.</w:t>
            </w:r>
          </w:p>
        </w:tc>
        <w:tc>
          <w:tcPr>
            <w:tcW w:w="16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2CBE255E"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No lograr gestionar de forma óptima a los integrantes del grupo.</w:t>
            </w:r>
          </w:p>
        </w:tc>
        <w:tc>
          <w:tcPr>
            <w:tcW w:w="15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15AC6483"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Realizar asignaciones laborales a los integrantes del grupo.</w:t>
            </w:r>
          </w:p>
        </w:tc>
      </w:tr>
      <w:tr w:rsidR="000072D4" w:rsidRPr="000072D4" w14:paraId="6FDC526C" w14:textId="77777777" w:rsidTr="00045DA4">
        <w:trPr>
          <w:trHeight w:val="266"/>
          <w:jc w:val="center"/>
        </w:trPr>
        <w:tc>
          <w:tcPr>
            <w:tcW w:w="15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2A77ED62"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Líder de requerimiento</w:t>
            </w:r>
          </w:p>
        </w:tc>
        <w:tc>
          <w:tcPr>
            <w:tcW w:w="155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55DA8212"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Realizar los requerimientos del negocio.</w:t>
            </w:r>
          </w:p>
        </w:tc>
        <w:tc>
          <w:tcPr>
            <w:tcW w:w="142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3ABCD298" w14:textId="77777777" w:rsidR="00C10330" w:rsidRPr="000072D4" w:rsidRDefault="00C10330" w:rsidP="00045DA4">
            <w:pPr>
              <w:spacing w:line="256" w:lineRule="auto"/>
              <w:rPr>
                <w:rFonts w:ascii="Calibri" w:hAnsi="Calibri" w:cs="Calibri"/>
                <w:i/>
                <w:iCs/>
                <w:sz w:val="22"/>
                <w:szCs w:val="22"/>
              </w:rPr>
            </w:pPr>
            <w:r w:rsidRPr="000072D4">
              <w:rPr>
                <w:rFonts w:ascii="Calibri" w:hAnsi="Calibri" w:cs="Calibri"/>
                <w:i/>
                <w:iCs/>
                <w:sz w:val="22"/>
                <w:szCs w:val="22"/>
              </w:rPr>
              <w:t>Responsable de comunicar los requerimientos del negocio.</w:t>
            </w:r>
          </w:p>
        </w:tc>
        <w:tc>
          <w:tcPr>
            <w:tcW w:w="159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78E7D3D4"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Que los requerimientos sean claros y concisos.</w:t>
            </w:r>
          </w:p>
        </w:tc>
        <w:tc>
          <w:tcPr>
            <w:tcW w:w="15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70B65836"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Requerimiento-tos correctos, funcionales y no funcionales.</w:t>
            </w:r>
          </w:p>
        </w:tc>
        <w:tc>
          <w:tcPr>
            <w:tcW w:w="16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1E62F48C"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Documentación correcta y detalla de las especificaciones del sistema</w:t>
            </w:r>
          </w:p>
        </w:tc>
        <w:tc>
          <w:tcPr>
            <w:tcW w:w="15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554C6C1C"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Realizar los requerimientos funcionales y no funcionales.</w:t>
            </w:r>
          </w:p>
        </w:tc>
      </w:tr>
      <w:tr w:rsidR="000072D4" w:rsidRPr="000072D4" w14:paraId="0EEE36A4" w14:textId="77777777" w:rsidTr="00045DA4">
        <w:trPr>
          <w:trHeight w:val="266"/>
          <w:jc w:val="center"/>
        </w:trPr>
        <w:tc>
          <w:tcPr>
            <w:tcW w:w="15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7252FAC8"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lastRenderedPageBreak/>
              <w:t>Líder De Diseño Arquitectónico.</w:t>
            </w:r>
          </w:p>
        </w:tc>
        <w:tc>
          <w:tcPr>
            <w:tcW w:w="155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746BCD1B"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Definir la arquitectura del sistema</w:t>
            </w:r>
          </w:p>
        </w:tc>
        <w:tc>
          <w:tcPr>
            <w:tcW w:w="142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66A867C9" w14:textId="77777777" w:rsidR="00C10330" w:rsidRPr="000072D4" w:rsidRDefault="00C10330" w:rsidP="00045DA4">
            <w:pPr>
              <w:spacing w:line="256" w:lineRule="auto"/>
              <w:rPr>
                <w:rFonts w:ascii="Calibri" w:hAnsi="Calibri" w:cs="Calibri"/>
                <w:i/>
                <w:iCs/>
                <w:sz w:val="22"/>
                <w:szCs w:val="22"/>
              </w:rPr>
            </w:pPr>
            <w:r w:rsidRPr="000072D4">
              <w:rPr>
                <w:rFonts w:ascii="Calibri" w:hAnsi="Calibri" w:cs="Calibri"/>
                <w:i/>
                <w:iCs/>
                <w:sz w:val="22"/>
                <w:szCs w:val="22"/>
              </w:rPr>
              <w:t>Es el responsable de la definición y diseño de la arquitectura del software.</w:t>
            </w:r>
          </w:p>
        </w:tc>
        <w:tc>
          <w:tcPr>
            <w:tcW w:w="159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65A28846"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Participa en la toma de decisiones adecuadas para lograr una arquitectura del sistema que garantice un mejor desempeño.</w:t>
            </w:r>
          </w:p>
        </w:tc>
        <w:tc>
          <w:tcPr>
            <w:tcW w:w="15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2752C1BE"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Realizar un seguimiento del proceso de desarrollo para asegurarse que sus instrucciones se implementen.</w:t>
            </w:r>
          </w:p>
        </w:tc>
        <w:tc>
          <w:tcPr>
            <w:tcW w:w="16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2CDF6779"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Establecer los estándares técnicos, teniendo en cuenta los requisitos funcionales, no funcionales y las necesidades del negocio.</w:t>
            </w:r>
          </w:p>
        </w:tc>
        <w:tc>
          <w:tcPr>
            <w:tcW w:w="15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11915172"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Definir el diseño de la arquitectura del sistema.</w:t>
            </w:r>
          </w:p>
        </w:tc>
      </w:tr>
      <w:tr w:rsidR="000072D4" w:rsidRPr="000072D4" w14:paraId="0CCD9CC3" w14:textId="77777777" w:rsidTr="00045DA4">
        <w:trPr>
          <w:trHeight w:val="266"/>
          <w:jc w:val="center"/>
        </w:trPr>
        <w:tc>
          <w:tcPr>
            <w:tcW w:w="15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63B2FC34"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Líder Conciliador.</w:t>
            </w:r>
          </w:p>
        </w:tc>
        <w:tc>
          <w:tcPr>
            <w:tcW w:w="155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648253CB"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Conciliar posibles malentendidos en el ambiente laboral.</w:t>
            </w:r>
          </w:p>
        </w:tc>
        <w:tc>
          <w:tcPr>
            <w:tcW w:w="142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76D58B14" w14:textId="77777777" w:rsidR="00C10330" w:rsidRPr="000072D4" w:rsidRDefault="00C10330" w:rsidP="00045DA4">
            <w:pPr>
              <w:spacing w:line="256" w:lineRule="auto"/>
              <w:rPr>
                <w:rFonts w:ascii="Calibri" w:hAnsi="Calibri" w:cs="Calibri"/>
                <w:i/>
                <w:iCs/>
                <w:sz w:val="22"/>
                <w:szCs w:val="22"/>
              </w:rPr>
            </w:pPr>
            <w:r w:rsidRPr="000072D4">
              <w:rPr>
                <w:rFonts w:ascii="Calibri" w:hAnsi="Calibri" w:cs="Calibri"/>
                <w:i/>
                <w:iCs/>
                <w:sz w:val="22"/>
                <w:szCs w:val="22"/>
              </w:rPr>
              <w:t>Valorar a la persona y sus emociones por delante de objetivos y tareas.</w:t>
            </w:r>
          </w:p>
        </w:tc>
        <w:tc>
          <w:tcPr>
            <w:tcW w:w="159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79457386"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Le importa el bienestar de los trabajadores y la armonía entre ellos.</w:t>
            </w:r>
          </w:p>
        </w:tc>
        <w:tc>
          <w:tcPr>
            <w:tcW w:w="15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786DE638"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Construir fuertes vínculos emocionales y esperar a que proporcionen lealtad.</w:t>
            </w:r>
          </w:p>
        </w:tc>
        <w:tc>
          <w:tcPr>
            <w:tcW w:w="16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2B25ED01"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No solucionar los problemas que se presenten.</w:t>
            </w:r>
          </w:p>
        </w:tc>
        <w:tc>
          <w:tcPr>
            <w:tcW w:w="15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6902002D"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Conciliar los problemas presentados en el ambiente laboral.</w:t>
            </w:r>
          </w:p>
        </w:tc>
      </w:tr>
      <w:tr w:rsidR="00C10330" w:rsidRPr="000072D4" w14:paraId="013393A7" w14:textId="77777777" w:rsidTr="00045DA4">
        <w:trPr>
          <w:trHeight w:val="266"/>
          <w:jc w:val="center"/>
        </w:trPr>
        <w:tc>
          <w:tcPr>
            <w:tcW w:w="15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47039338"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Líder De Gestión Y Mejora.</w:t>
            </w:r>
          </w:p>
        </w:tc>
        <w:tc>
          <w:tcPr>
            <w:tcW w:w="155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hideMark/>
          </w:tcPr>
          <w:p w14:paraId="6F33B5E4"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Capaces de liderar de una manera activa en la implementación y el seguimiento-to de las acciones.</w:t>
            </w:r>
          </w:p>
        </w:tc>
        <w:tc>
          <w:tcPr>
            <w:tcW w:w="142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hideMark/>
          </w:tcPr>
          <w:p w14:paraId="2DD5D0E8" w14:textId="77777777" w:rsidR="00C10330" w:rsidRPr="000072D4" w:rsidRDefault="00C10330" w:rsidP="00045DA4">
            <w:pPr>
              <w:spacing w:line="256" w:lineRule="auto"/>
              <w:rPr>
                <w:rFonts w:ascii="Calibri" w:hAnsi="Calibri" w:cs="Calibri"/>
                <w:i/>
                <w:iCs/>
                <w:sz w:val="22"/>
                <w:szCs w:val="22"/>
              </w:rPr>
            </w:pPr>
            <w:r w:rsidRPr="000072D4">
              <w:rPr>
                <w:rFonts w:ascii="Calibri" w:hAnsi="Calibri" w:cs="Calibri"/>
                <w:i/>
                <w:iCs/>
                <w:sz w:val="22"/>
                <w:szCs w:val="22"/>
              </w:rPr>
              <w:t>La capacidad de inspirar y motivar al personal en todos los niveles permite que los mismos participen activamente y que aporten en iniciativas de gestión de la calidad.</w:t>
            </w:r>
          </w:p>
        </w:tc>
        <w:tc>
          <w:tcPr>
            <w:tcW w:w="159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hideMark/>
          </w:tcPr>
          <w:p w14:paraId="7EBC2F77"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A través del establecimiento de objetivos, los líderes pueden fomentar el crecimiento, así como el desarrollo constante en toda la organización.</w:t>
            </w:r>
          </w:p>
        </w:tc>
        <w:tc>
          <w:tcPr>
            <w:tcW w:w="15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hideMark/>
          </w:tcPr>
          <w:p w14:paraId="1475EA9C" w14:textId="77777777" w:rsidR="00C10330" w:rsidRPr="000072D4" w:rsidRDefault="00C10330" w:rsidP="00045DA4">
            <w:pPr>
              <w:spacing w:line="256" w:lineRule="auto"/>
              <w:rPr>
                <w:rFonts w:ascii="Calibri" w:hAnsi="Calibri" w:cs="Calibri"/>
                <w:i/>
                <w:iCs/>
                <w:sz w:val="22"/>
                <w:szCs w:val="22"/>
              </w:rPr>
            </w:pPr>
            <w:r w:rsidRPr="000072D4">
              <w:rPr>
                <w:rFonts w:ascii="Calibri" w:hAnsi="Calibri" w:cs="Calibri"/>
                <w:i/>
                <w:iCs/>
                <w:sz w:val="22"/>
                <w:szCs w:val="22"/>
              </w:rPr>
              <w:t>Crear y mantener un ambiente interno de armonía en personal laboral.</w:t>
            </w:r>
          </w:p>
        </w:tc>
        <w:tc>
          <w:tcPr>
            <w:tcW w:w="160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hideMark/>
          </w:tcPr>
          <w:p w14:paraId="0AB61840"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La comunicación de las necesidades y expectativas de los clientes a través de toda la organización.</w:t>
            </w:r>
          </w:p>
        </w:tc>
        <w:tc>
          <w:tcPr>
            <w:tcW w:w="15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hideMark/>
          </w:tcPr>
          <w:p w14:paraId="06CCFDDC" w14:textId="77777777" w:rsidR="00C10330" w:rsidRPr="000072D4" w:rsidRDefault="00C10330" w:rsidP="00045DA4">
            <w:pPr>
              <w:spacing w:line="256" w:lineRule="auto"/>
              <w:ind w:left="142"/>
              <w:rPr>
                <w:rFonts w:ascii="Calibri" w:hAnsi="Calibri" w:cs="Calibri"/>
                <w:i/>
                <w:iCs/>
                <w:sz w:val="22"/>
                <w:szCs w:val="22"/>
              </w:rPr>
            </w:pPr>
            <w:r w:rsidRPr="000072D4">
              <w:rPr>
                <w:rFonts w:ascii="Calibri" w:hAnsi="Calibri" w:cs="Calibri"/>
                <w:i/>
                <w:iCs/>
                <w:sz w:val="22"/>
                <w:szCs w:val="22"/>
              </w:rPr>
              <w:t>Gestionar y mantener un ambiente positivo entre las partes involucradas.</w:t>
            </w:r>
          </w:p>
        </w:tc>
      </w:tr>
    </w:tbl>
    <w:p w14:paraId="1F35BB12" w14:textId="6F14C089" w:rsidR="00605082" w:rsidRPr="000072D4" w:rsidRDefault="00605082" w:rsidP="00605082"/>
    <w:p w14:paraId="173278C0" w14:textId="77777777" w:rsidR="00C37CFB" w:rsidRPr="000072D4" w:rsidRDefault="00547DD9" w:rsidP="00C37CFB">
      <w:pPr>
        <w:pStyle w:val="Ttulo2"/>
        <w:numPr>
          <w:ilvl w:val="1"/>
          <w:numId w:val="2"/>
        </w:numPr>
        <w:spacing w:before="0" w:after="0"/>
        <w:ind w:left="1418"/>
        <w:rPr>
          <w:rFonts w:ascii="Calibri" w:hAnsi="Calibri" w:cs="Book Antiqua"/>
          <w:i w:val="0"/>
          <w:sz w:val="24"/>
          <w:szCs w:val="24"/>
        </w:rPr>
      </w:pPr>
      <w:bookmarkStart w:id="8" w:name="_Toc384282998"/>
      <w:bookmarkStart w:id="9" w:name="_Toc61560550"/>
      <w:r w:rsidRPr="000072D4">
        <w:rPr>
          <w:rFonts w:ascii="Calibri" w:hAnsi="Calibri" w:cs="Book Antiqua"/>
          <w:i w:val="0"/>
          <w:sz w:val="24"/>
          <w:szCs w:val="24"/>
        </w:rPr>
        <w:t>Alcance</w:t>
      </w:r>
      <w:bookmarkStart w:id="10" w:name="_Toc384282999"/>
      <w:bookmarkEnd w:id="8"/>
      <w:bookmarkEnd w:id="9"/>
    </w:p>
    <w:p w14:paraId="47BCC6EB" w14:textId="74D8E018" w:rsidR="00857C2C" w:rsidRPr="000072D4" w:rsidRDefault="00806C7C" w:rsidP="00C37CFB">
      <w:pPr>
        <w:pStyle w:val="Ttulo2"/>
        <w:spacing w:before="0" w:after="0"/>
        <w:ind w:left="1418"/>
        <w:rPr>
          <w:rFonts w:ascii="Calibri" w:hAnsi="Calibri" w:cs="Book Antiqua"/>
          <w:i w:val="0"/>
          <w:sz w:val="24"/>
          <w:szCs w:val="24"/>
        </w:rPr>
      </w:pPr>
      <w:r w:rsidRPr="000072D4">
        <w:rPr>
          <w:rFonts w:ascii="Calibri" w:hAnsi="Calibri" w:cs="Book Antiqua"/>
          <w:b w:val="0"/>
          <w:bCs w:val="0"/>
          <w:i w:val="0"/>
          <w:iCs w:val="0"/>
          <w:sz w:val="24"/>
          <w:szCs w:val="24"/>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w:t>
      </w:r>
      <w:r w:rsidR="00527CE1" w:rsidRPr="000072D4">
        <w:rPr>
          <w:rFonts w:ascii="Calibri" w:hAnsi="Calibri" w:cs="Book Antiqua"/>
          <w:b w:val="0"/>
          <w:bCs w:val="0"/>
          <w:i w:val="0"/>
          <w:iCs w:val="0"/>
          <w:sz w:val="24"/>
          <w:szCs w:val="24"/>
        </w:rPr>
        <w:t>s.</w:t>
      </w:r>
    </w:p>
    <w:p w14:paraId="3027ED74" w14:textId="77777777" w:rsidR="00857C2C" w:rsidRPr="000072D4" w:rsidRDefault="00857C2C" w:rsidP="00857C2C">
      <w:pPr>
        <w:rPr>
          <w:rFonts w:ascii="Calibri" w:hAnsi="Calibri"/>
        </w:rPr>
      </w:pPr>
    </w:p>
    <w:p w14:paraId="06CD4AF1" w14:textId="77777777" w:rsidR="00857C2C" w:rsidRPr="000072D4" w:rsidRDefault="00857C2C" w:rsidP="00857C2C">
      <w:pPr>
        <w:pStyle w:val="Ttulo1"/>
        <w:numPr>
          <w:ilvl w:val="0"/>
          <w:numId w:val="2"/>
        </w:numPr>
        <w:spacing w:before="0" w:after="0"/>
        <w:rPr>
          <w:rFonts w:ascii="Calibri" w:hAnsi="Calibri" w:cs="Book Antiqua"/>
          <w:sz w:val="28"/>
        </w:rPr>
      </w:pPr>
      <w:bookmarkStart w:id="11" w:name="_Toc61560551"/>
      <w:r w:rsidRPr="000072D4">
        <w:rPr>
          <w:rFonts w:ascii="Calibri" w:hAnsi="Calibri" w:cs="Book Antiqua"/>
          <w:sz w:val="28"/>
        </w:rPr>
        <w:t>Presentación del Producto</w:t>
      </w:r>
      <w:bookmarkEnd w:id="11"/>
      <w:r w:rsidRPr="000072D4">
        <w:rPr>
          <w:rFonts w:ascii="Calibri" w:hAnsi="Calibri" w:cs="Book Antiqua"/>
          <w:sz w:val="28"/>
        </w:rPr>
        <w:t xml:space="preserve"> </w:t>
      </w:r>
    </w:p>
    <w:p w14:paraId="0CC0C430" w14:textId="77777777" w:rsidR="00857C2C" w:rsidRPr="000072D4" w:rsidRDefault="00857C2C" w:rsidP="00857C2C">
      <w:pPr>
        <w:pStyle w:val="Ttulo2"/>
        <w:numPr>
          <w:ilvl w:val="1"/>
          <w:numId w:val="2"/>
        </w:numPr>
        <w:ind w:left="1418"/>
        <w:rPr>
          <w:rFonts w:ascii="Calibri" w:hAnsi="Calibri" w:cs="Book Antiqua"/>
          <w:i w:val="0"/>
          <w:sz w:val="24"/>
        </w:rPr>
      </w:pPr>
      <w:bookmarkStart w:id="12" w:name="_Toc61560552"/>
      <w:r w:rsidRPr="000072D4">
        <w:rPr>
          <w:rFonts w:ascii="Calibri" w:hAnsi="Calibri" w:cs="Book Antiqua"/>
          <w:i w:val="0"/>
          <w:sz w:val="24"/>
        </w:rPr>
        <w:t>Propósito del Sistema</w:t>
      </w:r>
      <w:bookmarkEnd w:id="12"/>
    </w:p>
    <w:p w14:paraId="77830154" w14:textId="0693B141" w:rsidR="00670299" w:rsidRPr="000072D4" w:rsidRDefault="00670299" w:rsidP="0CBDA88A">
      <w:pPr>
        <w:pStyle w:val="Ttulo3"/>
        <w:numPr>
          <w:ilvl w:val="2"/>
          <w:numId w:val="3"/>
        </w:numPr>
        <w:ind w:left="1843"/>
        <w:rPr>
          <w:rFonts w:ascii="Calibri" w:hAnsi="Calibri" w:cs="Book Antiqua"/>
          <w:sz w:val="24"/>
          <w:szCs w:val="24"/>
        </w:rPr>
      </w:pPr>
      <w:bookmarkStart w:id="13" w:name="_Toc59650440"/>
      <w:bookmarkStart w:id="14" w:name="_Toc61560553"/>
      <w:r w:rsidRPr="000072D4">
        <w:rPr>
          <w:rFonts w:ascii="Calibri" w:hAnsi="Calibri" w:cs="Book Antiqua"/>
          <w:sz w:val="24"/>
          <w:szCs w:val="24"/>
        </w:rPr>
        <w:t>Planteamiento del problema</w:t>
      </w:r>
      <w:bookmarkEnd w:id="13"/>
      <w:bookmarkEnd w:id="14"/>
      <w:r w:rsidRPr="000072D4">
        <w:rPr>
          <w:rFonts w:ascii="Calibri" w:hAnsi="Calibri" w:cs="Book Antiqua"/>
          <w:sz w:val="24"/>
          <w:szCs w:val="24"/>
        </w:rPr>
        <w:t xml:space="preserve"> </w:t>
      </w:r>
    </w:p>
    <w:p w14:paraId="77D6F12B" w14:textId="77777777" w:rsidR="00226EFB" w:rsidRPr="000072D4" w:rsidRDefault="00226EFB" w:rsidP="00226EFB">
      <w:pPr>
        <w:ind w:leftChars="720" w:left="1728"/>
        <w:jc w:val="both"/>
        <w:rPr>
          <w:rFonts w:ascii="Calibri" w:hAnsi="Calibri" w:cs="Calibri"/>
        </w:rPr>
      </w:pPr>
      <w:r w:rsidRPr="000072D4">
        <w:rPr>
          <w:rFonts w:ascii="Calibri" w:hAnsi="Calibri" w:cs="Calibri"/>
        </w:rPr>
        <w:t>El problema que actualmente presenta la agencia de viajes es que no cuenta con un sistema informático, lo que genera excesiva deficiencia al momento de abarcar todos los procedimientos usuales de una agencia de viajes.</w:t>
      </w:r>
    </w:p>
    <w:p w14:paraId="0BEEEFFE" w14:textId="77777777" w:rsidR="00226EFB" w:rsidRPr="000072D4" w:rsidRDefault="00226EFB" w:rsidP="00226EFB">
      <w:pPr>
        <w:ind w:leftChars="720" w:left="1728"/>
        <w:jc w:val="both"/>
        <w:rPr>
          <w:rFonts w:ascii="Calibri" w:hAnsi="Calibri" w:cs="Calibri"/>
        </w:rPr>
      </w:pPr>
      <w:r w:rsidRPr="000072D4">
        <w:rPr>
          <w:rFonts w:ascii="Calibri" w:hAnsi="Calibri" w:cs="Calibri"/>
        </w:rPr>
        <w:t>Afecta a: El director de la agencia y clientes.</w:t>
      </w:r>
    </w:p>
    <w:p w14:paraId="68799001" w14:textId="77777777" w:rsidR="00226EFB" w:rsidRPr="000072D4" w:rsidRDefault="00226EFB" w:rsidP="00226EFB">
      <w:pPr>
        <w:ind w:leftChars="720" w:left="1728"/>
        <w:jc w:val="both"/>
        <w:rPr>
          <w:rFonts w:ascii="Calibri" w:hAnsi="Calibri" w:cs="Calibri"/>
        </w:rPr>
      </w:pPr>
      <w:r w:rsidRPr="000072D4">
        <w:rPr>
          <w:rFonts w:ascii="Calibri" w:hAnsi="Calibri" w:cs="Calibri"/>
        </w:rPr>
        <w:lastRenderedPageBreak/>
        <w:t>Cuyo impacto es:</w:t>
      </w:r>
    </w:p>
    <w:p w14:paraId="1A966110" w14:textId="77777777" w:rsidR="00226EFB" w:rsidRPr="000072D4" w:rsidRDefault="00226EFB" w:rsidP="00045DA4">
      <w:pPr>
        <w:pStyle w:val="Prrafodelista"/>
        <w:numPr>
          <w:ilvl w:val="0"/>
          <w:numId w:val="25"/>
        </w:numPr>
        <w:spacing w:after="160"/>
        <w:ind w:leftChars="720" w:left="2088"/>
        <w:jc w:val="both"/>
        <w:rPr>
          <w:rFonts w:ascii="Calibri" w:hAnsi="Calibri" w:cs="Calibri"/>
        </w:rPr>
      </w:pPr>
      <w:r w:rsidRPr="000072D4">
        <w:rPr>
          <w:rFonts w:ascii="Calibri" w:hAnsi="Calibri" w:cs="Calibri"/>
        </w:rPr>
        <w:t>El proceso de fracturación con los clientes simplificado.</w:t>
      </w:r>
    </w:p>
    <w:p w14:paraId="75BEFB19" w14:textId="4C8DE66E" w:rsidR="00670299" w:rsidRPr="000072D4" w:rsidRDefault="00226EFB" w:rsidP="0CBDA88A">
      <w:pPr>
        <w:numPr>
          <w:ilvl w:val="0"/>
          <w:numId w:val="25"/>
        </w:numPr>
        <w:ind w:leftChars="720" w:left="2088"/>
        <w:jc w:val="both"/>
        <w:rPr>
          <w:rFonts w:ascii="Calibri" w:hAnsi="Calibri" w:cs="Calibri"/>
        </w:rPr>
      </w:pPr>
      <w:r w:rsidRPr="000072D4">
        <w:rPr>
          <w:rFonts w:ascii="Calibri" w:hAnsi="Calibri" w:cs="Calibri"/>
          <w:iCs/>
        </w:rPr>
        <w:t xml:space="preserve">El usuario requiere mucha gestión para obtener el resultado de su trámite, causando malestar e insatisfacción. </w:t>
      </w:r>
    </w:p>
    <w:p w14:paraId="036ECDC0" w14:textId="27EA6AB5" w:rsidR="0CBDA88A" w:rsidRPr="000072D4" w:rsidRDefault="0CBDA88A" w:rsidP="0CBDA88A">
      <w:pPr>
        <w:ind w:left="708"/>
        <w:jc w:val="both"/>
        <w:rPr>
          <w:rFonts w:ascii="Calibri" w:hAnsi="Calibri" w:cs="Calibri"/>
        </w:rPr>
      </w:pPr>
    </w:p>
    <w:p w14:paraId="3AB3EA3D" w14:textId="77777777" w:rsidR="00670299" w:rsidRPr="000072D4" w:rsidRDefault="00670299" w:rsidP="00670299">
      <w:pPr>
        <w:pStyle w:val="Ttulo3"/>
        <w:numPr>
          <w:ilvl w:val="2"/>
          <w:numId w:val="3"/>
        </w:numPr>
        <w:ind w:left="1843"/>
        <w:rPr>
          <w:rFonts w:ascii="Calibri" w:hAnsi="Calibri" w:cs="Book Antiqua"/>
          <w:sz w:val="24"/>
        </w:rPr>
      </w:pPr>
      <w:bookmarkStart w:id="15" w:name="_Toc384283001"/>
      <w:bookmarkStart w:id="16" w:name="_Toc59650441"/>
      <w:bookmarkStart w:id="17" w:name="_Toc61560554"/>
      <w:r w:rsidRPr="000072D4">
        <w:rPr>
          <w:rFonts w:ascii="Calibri" w:hAnsi="Calibri" w:cs="Book Antiqua"/>
          <w:sz w:val="24"/>
        </w:rPr>
        <w:t>Objetivo</w:t>
      </w:r>
      <w:bookmarkEnd w:id="15"/>
      <w:bookmarkEnd w:id="16"/>
      <w:bookmarkEnd w:id="17"/>
    </w:p>
    <w:p w14:paraId="232DFF41" w14:textId="77777777" w:rsidR="00F11DCC" w:rsidRPr="000072D4" w:rsidRDefault="00F11DCC" w:rsidP="00F11DCC">
      <w:pPr>
        <w:ind w:left="720"/>
        <w:jc w:val="both"/>
        <w:rPr>
          <w:rFonts w:ascii="Calibri" w:hAnsi="Calibri" w:cs="Calibri"/>
        </w:rPr>
      </w:pPr>
      <w:r w:rsidRPr="000072D4">
        <w:rPr>
          <w:rFonts w:ascii="Calibri" w:hAnsi="Calibri" w:cs="Calibri"/>
        </w:rPr>
        <w:t>El objetivo de este proyecto es la revisión de análisis, diseño, construcción e implantación de nuevo sistema para el correcto proceso de una agencia de viajes; con el fin de reducir los riesgos, contribuyendo a la armonía y seguridad al momento de ofrecer un paquete de viajes al cliente.</w:t>
      </w:r>
    </w:p>
    <w:p w14:paraId="36A612F7" w14:textId="77777777" w:rsidR="00F11DCC" w:rsidRPr="000072D4" w:rsidRDefault="00F11DCC" w:rsidP="00F11DCC"/>
    <w:p w14:paraId="55181992" w14:textId="2D5B3691" w:rsidR="00670299" w:rsidRPr="000072D4" w:rsidRDefault="00670299" w:rsidP="0CBDA88A">
      <w:pPr>
        <w:pStyle w:val="Ttulo3"/>
        <w:numPr>
          <w:ilvl w:val="2"/>
          <w:numId w:val="3"/>
        </w:numPr>
        <w:ind w:left="1843"/>
        <w:rPr>
          <w:rFonts w:ascii="Calibri" w:hAnsi="Calibri" w:cs="Book Antiqua"/>
          <w:sz w:val="24"/>
          <w:szCs w:val="24"/>
        </w:rPr>
      </w:pPr>
      <w:bookmarkStart w:id="18" w:name="_Toc59650442"/>
      <w:bookmarkStart w:id="19" w:name="_Toc61560555"/>
      <w:r w:rsidRPr="000072D4">
        <w:rPr>
          <w:rFonts w:ascii="Calibri" w:hAnsi="Calibri" w:cs="Book Antiqua"/>
          <w:sz w:val="24"/>
          <w:szCs w:val="24"/>
        </w:rPr>
        <w:t>Alcance</w:t>
      </w:r>
      <w:bookmarkEnd w:id="18"/>
      <w:bookmarkEnd w:id="19"/>
      <w:r w:rsidRPr="000072D4">
        <w:rPr>
          <w:rFonts w:ascii="Calibri" w:hAnsi="Calibri" w:cs="Book Antiqua"/>
          <w:sz w:val="24"/>
          <w:szCs w:val="24"/>
        </w:rPr>
        <w:t xml:space="preserve"> </w:t>
      </w:r>
    </w:p>
    <w:p w14:paraId="1899E503" w14:textId="77777777" w:rsidR="00F11DCC" w:rsidRPr="000072D4" w:rsidRDefault="00F11DCC" w:rsidP="00F11DCC">
      <w:pPr>
        <w:ind w:left="720"/>
        <w:jc w:val="both"/>
        <w:rPr>
          <w:rFonts w:ascii="Calibri" w:hAnsi="Calibri" w:cs="Calibri"/>
        </w:rPr>
      </w:pPr>
      <w:r w:rsidRPr="000072D4">
        <w:rPr>
          <w:rFonts w:ascii="Calibri" w:hAnsi="Calibri" w:cs="Calibri"/>
        </w:rPr>
        <w:t>Una solución satisfactoria permitirá:</w:t>
      </w:r>
    </w:p>
    <w:p w14:paraId="62F357F0" w14:textId="77777777" w:rsidR="00F11DCC" w:rsidRPr="000072D4" w:rsidRDefault="00F11DCC" w:rsidP="00045DA4">
      <w:pPr>
        <w:numPr>
          <w:ilvl w:val="0"/>
          <w:numId w:val="26"/>
        </w:numPr>
        <w:jc w:val="both"/>
        <w:rPr>
          <w:rFonts w:ascii="Calibri" w:hAnsi="Calibri" w:cs="Calibri"/>
        </w:rPr>
      </w:pPr>
      <w:r w:rsidRPr="000072D4">
        <w:rPr>
          <w:rFonts w:ascii="Calibri" w:hAnsi="Calibri" w:cs="Calibri"/>
        </w:rPr>
        <w:t>El registro de las reservaciones podrá realizarse en una menor cantidad de tiempo.</w:t>
      </w:r>
    </w:p>
    <w:p w14:paraId="2C8186B4" w14:textId="77777777" w:rsidR="00F11DCC" w:rsidRPr="000072D4" w:rsidRDefault="00F11DCC" w:rsidP="00045DA4">
      <w:pPr>
        <w:numPr>
          <w:ilvl w:val="0"/>
          <w:numId w:val="26"/>
        </w:numPr>
        <w:jc w:val="both"/>
        <w:rPr>
          <w:rFonts w:ascii="Calibri" w:hAnsi="Calibri" w:cs="Calibri"/>
        </w:rPr>
      </w:pPr>
      <w:r w:rsidRPr="000072D4">
        <w:rPr>
          <w:rFonts w:ascii="Calibri" w:hAnsi="Calibri" w:cs="Calibri"/>
        </w:rPr>
        <w:t>La presentación de los informes será eficaz.</w:t>
      </w:r>
    </w:p>
    <w:p w14:paraId="00196C2E" w14:textId="77777777" w:rsidR="00F11DCC" w:rsidRPr="000072D4" w:rsidRDefault="00F11DCC" w:rsidP="00045DA4">
      <w:pPr>
        <w:numPr>
          <w:ilvl w:val="0"/>
          <w:numId w:val="26"/>
        </w:numPr>
        <w:jc w:val="both"/>
        <w:rPr>
          <w:rFonts w:ascii="Calibri" w:hAnsi="Calibri" w:cs="Calibri"/>
        </w:rPr>
      </w:pPr>
      <w:r w:rsidRPr="000072D4">
        <w:rPr>
          <w:rFonts w:ascii="Calibri" w:hAnsi="Calibri" w:cs="Calibri"/>
        </w:rPr>
        <w:t>El administrador podrá realizar los procesos de manera más fácil y rápida.</w:t>
      </w:r>
    </w:p>
    <w:p w14:paraId="6A57CA72" w14:textId="77777777" w:rsidR="00F11DCC" w:rsidRPr="000072D4" w:rsidRDefault="00F11DCC" w:rsidP="00F11DCC">
      <w:pPr>
        <w:ind w:left="720"/>
        <w:jc w:val="both"/>
        <w:rPr>
          <w:rFonts w:ascii="Calibri" w:hAnsi="Calibri" w:cs="Calibri"/>
        </w:rPr>
      </w:pPr>
      <w:r w:rsidRPr="000072D4">
        <w:rPr>
          <w:rFonts w:ascii="Calibri" w:hAnsi="Calibri" w:cs="Calibri"/>
        </w:rPr>
        <w:t>El fin del sistema es que los ingresos y las reservaciones puedan generarse con mayor productividad para una mejor compresión de los datos por parte de los administradores de la urbanización.</w:t>
      </w:r>
    </w:p>
    <w:p w14:paraId="44FE57EC" w14:textId="77777777" w:rsidR="00670299" w:rsidRPr="000072D4" w:rsidRDefault="00670299" w:rsidP="00670299">
      <w:pPr>
        <w:ind w:left="720"/>
        <w:jc w:val="both"/>
        <w:rPr>
          <w:rFonts w:ascii="Calibri" w:hAnsi="Calibri" w:cs="Book Antiqua"/>
          <w:b/>
          <w:lang w:val="es-EC"/>
        </w:rPr>
      </w:pPr>
    </w:p>
    <w:p w14:paraId="6C7FDE69" w14:textId="77777777" w:rsidR="00670299" w:rsidRPr="000072D4" w:rsidRDefault="00670299" w:rsidP="00670299">
      <w:pPr>
        <w:pStyle w:val="Ttulo3"/>
        <w:numPr>
          <w:ilvl w:val="2"/>
          <w:numId w:val="3"/>
        </w:numPr>
        <w:ind w:left="1843"/>
        <w:rPr>
          <w:rFonts w:ascii="Calibri" w:hAnsi="Calibri" w:cs="Book Antiqua"/>
          <w:sz w:val="24"/>
        </w:rPr>
      </w:pPr>
      <w:bookmarkStart w:id="20" w:name="_Toc384283003"/>
      <w:bookmarkStart w:id="21" w:name="_Toc59650443"/>
      <w:bookmarkStart w:id="22" w:name="_Toc61560556"/>
      <w:r w:rsidRPr="000072D4">
        <w:rPr>
          <w:rFonts w:ascii="Calibri" w:hAnsi="Calibri" w:cs="Book Antiqua"/>
          <w:sz w:val="24"/>
        </w:rPr>
        <w:t>El Sistema no contempla</w:t>
      </w:r>
      <w:bookmarkEnd w:id="20"/>
      <w:bookmarkEnd w:id="21"/>
      <w:bookmarkEnd w:id="22"/>
    </w:p>
    <w:p w14:paraId="00844EA5" w14:textId="77777777" w:rsidR="0071371A" w:rsidRPr="000072D4" w:rsidRDefault="009275E4" w:rsidP="00670299">
      <w:pPr>
        <w:ind w:left="1134"/>
        <w:jc w:val="both"/>
        <w:rPr>
          <w:rFonts w:ascii="Calibri" w:hAnsi="Calibri" w:cs="Book Antiqua"/>
          <w:iCs/>
        </w:rPr>
      </w:pPr>
      <w:r w:rsidRPr="000072D4">
        <w:rPr>
          <w:rFonts w:ascii="Calibri" w:hAnsi="Calibri" w:cs="Book Antiqua"/>
          <w:iCs/>
        </w:rPr>
        <w:t>El sistema no contempla que</w:t>
      </w:r>
      <w:r w:rsidR="0071371A" w:rsidRPr="000072D4">
        <w:rPr>
          <w:rFonts w:ascii="Calibri" w:hAnsi="Calibri" w:cs="Book Antiqua"/>
          <w:iCs/>
        </w:rPr>
        <w:t>:</w:t>
      </w:r>
      <w:r w:rsidRPr="000072D4">
        <w:rPr>
          <w:rFonts w:ascii="Calibri" w:hAnsi="Calibri" w:cs="Book Antiqua"/>
          <w:iCs/>
        </w:rPr>
        <w:t xml:space="preserve"> </w:t>
      </w:r>
    </w:p>
    <w:p w14:paraId="6EC9C404" w14:textId="77777777" w:rsidR="00670299" w:rsidRPr="000072D4" w:rsidRDefault="0071371A" w:rsidP="00045DA4">
      <w:pPr>
        <w:numPr>
          <w:ilvl w:val="0"/>
          <w:numId w:val="27"/>
        </w:numPr>
        <w:jc w:val="both"/>
        <w:rPr>
          <w:rFonts w:ascii="Calibri" w:hAnsi="Calibri" w:cs="Book Antiqua"/>
          <w:iCs/>
        </w:rPr>
      </w:pPr>
      <w:r w:rsidRPr="000072D4">
        <w:rPr>
          <w:rFonts w:ascii="Calibri" w:hAnsi="Calibri" w:cs="Book Antiqua"/>
          <w:iCs/>
        </w:rPr>
        <w:t>L</w:t>
      </w:r>
      <w:r w:rsidR="009275E4" w:rsidRPr="000072D4">
        <w:rPr>
          <w:rFonts w:ascii="Calibri" w:hAnsi="Calibri" w:cs="Book Antiqua"/>
          <w:iCs/>
        </w:rPr>
        <w:t>os usuarios externos tengan acceso al sistema</w:t>
      </w:r>
      <w:r w:rsidRPr="000072D4">
        <w:rPr>
          <w:rFonts w:ascii="Calibri" w:hAnsi="Calibri" w:cs="Book Antiqua"/>
          <w:iCs/>
        </w:rPr>
        <w:t xml:space="preserve">, </w:t>
      </w:r>
      <w:r w:rsidR="009275E4" w:rsidRPr="000072D4">
        <w:rPr>
          <w:rFonts w:ascii="Calibri" w:hAnsi="Calibri" w:cs="Book Antiqua"/>
          <w:iCs/>
        </w:rPr>
        <w:t>que descarguen o transfieran datos del sistema de otros usuarios.</w:t>
      </w:r>
      <w:r w:rsidRPr="000072D4">
        <w:rPr>
          <w:rFonts w:ascii="Calibri" w:hAnsi="Calibri" w:cs="Book Antiqua"/>
          <w:iCs/>
        </w:rPr>
        <w:t xml:space="preserve"> </w:t>
      </w:r>
    </w:p>
    <w:p w14:paraId="4D71B082" w14:textId="77777777" w:rsidR="0071371A" w:rsidRPr="000072D4" w:rsidRDefault="0071371A" w:rsidP="00045DA4">
      <w:pPr>
        <w:numPr>
          <w:ilvl w:val="0"/>
          <w:numId w:val="27"/>
        </w:numPr>
        <w:jc w:val="both"/>
        <w:rPr>
          <w:rFonts w:ascii="Calibri" w:hAnsi="Calibri" w:cs="Book Antiqua"/>
          <w:iCs/>
        </w:rPr>
      </w:pPr>
      <w:r w:rsidRPr="000072D4">
        <w:rPr>
          <w:rFonts w:ascii="Calibri" w:hAnsi="Calibri" w:cs="Book Antiqua"/>
          <w:iCs/>
        </w:rPr>
        <w:t>Los usuarios elaboren el cronograma de actividades de temporada.</w:t>
      </w:r>
    </w:p>
    <w:p w14:paraId="1D8D558D" w14:textId="77777777" w:rsidR="0071371A" w:rsidRPr="000072D4" w:rsidRDefault="0071371A" w:rsidP="00045DA4">
      <w:pPr>
        <w:numPr>
          <w:ilvl w:val="0"/>
          <w:numId w:val="27"/>
        </w:numPr>
        <w:jc w:val="both"/>
        <w:rPr>
          <w:rFonts w:ascii="Calibri" w:hAnsi="Calibri" w:cs="Book Antiqua"/>
          <w:iCs/>
        </w:rPr>
      </w:pPr>
      <w:r w:rsidRPr="000072D4">
        <w:rPr>
          <w:rFonts w:ascii="Calibri" w:hAnsi="Calibri" w:cs="Book Antiqua"/>
          <w:iCs/>
        </w:rPr>
        <w:t>El sistema no cuenta con un sistema de devoluciones.</w:t>
      </w:r>
    </w:p>
    <w:p w14:paraId="5217D265" w14:textId="77777777" w:rsidR="0071371A" w:rsidRPr="000072D4" w:rsidRDefault="0071371A" w:rsidP="00045DA4">
      <w:pPr>
        <w:numPr>
          <w:ilvl w:val="0"/>
          <w:numId w:val="27"/>
        </w:numPr>
        <w:jc w:val="both"/>
        <w:rPr>
          <w:rFonts w:ascii="Calibri" w:hAnsi="Calibri" w:cs="Book Antiqua"/>
          <w:iCs/>
        </w:rPr>
      </w:pPr>
      <w:r w:rsidRPr="000072D4">
        <w:rPr>
          <w:rFonts w:ascii="Calibri" w:hAnsi="Calibri" w:cs="Book Antiqua"/>
          <w:iCs/>
        </w:rPr>
        <w:t>El sistema no acepta pagos incompletos.</w:t>
      </w:r>
    </w:p>
    <w:p w14:paraId="76EF542A" w14:textId="77777777" w:rsidR="00857C2C" w:rsidRPr="000072D4" w:rsidRDefault="00857C2C" w:rsidP="00857C2C">
      <w:pPr>
        <w:jc w:val="both"/>
        <w:rPr>
          <w:rFonts w:ascii="Calibri" w:hAnsi="Calibri" w:cs="Book Antiqua"/>
        </w:rPr>
      </w:pPr>
    </w:p>
    <w:p w14:paraId="0C4C9DC2" w14:textId="78C01B49" w:rsidR="001905F6" w:rsidRPr="000072D4" w:rsidRDefault="001905F6" w:rsidP="0CBDA88A">
      <w:pPr>
        <w:pStyle w:val="Ttulo2"/>
        <w:numPr>
          <w:ilvl w:val="1"/>
          <w:numId w:val="2"/>
        </w:numPr>
        <w:ind w:left="1418"/>
        <w:rPr>
          <w:rFonts w:ascii="Calibri" w:hAnsi="Calibri" w:cs="Book Antiqua"/>
          <w:i w:val="0"/>
          <w:sz w:val="24"/>
          <w:szCs w:val="24"/>
        </w:rPr>
      </w:pPr>
      <w:bookmarkStart w:id="23" w:name="_Toc61560557"/>
      <w:r w:rsidRPr="000072D4">
        <w:rPr>
          <w:rFonts w:ascii="Calibri" w:hAnsi="Calibri" w:cs="Book Antiqua"/>
          <w:i w:val="0"/>
          <w:sz w:val="24"/>
          <w:szCs w:val="24"/>
        </w:rPr>
        <w:t>Riesgos</w:t>
      </w:r>
      <w:bookmarkEnd w:id="23"/>
    </w:p>
    <w:tbl>
      <w:tblPr>
        <w:tblW w:w="863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806"/>
        <w:gridCol w:w="1432"/>
        <w:gridCol w:w="981"/>
        <w:gridCol w:w="2862"/>
        <w:gridCol w:w="1556"/>
      </w:tblGrid>
      <w:tr w:rsidR="000072D4" w:rsidRPr="000072D4" w14:paraId="4AF57028" w14:textId="77777777" w:rsidTr="00636B1F">
        <w:trPr>
          <w:trHeight w:val="564"/>
          <w:jc w:val="center"/>
        </w:trPr>
        <w:tc>
          <w:tcPr>
            <w:tcW w:w="1852" w:type="dxa"/>
            <w:shd w:val="clear" w:color="auto" w:fill="C9C9C9"/>
            <w:tcMar>
              <w:top w:w="15" w:type="dxa"/>
              <w:left w:w="15" w:type="dxa"/>
              <w:bottom w:w="0" w:type="dxa"/>
              <w:right w:w="15" w:type="dxa"/>
            </w:tcMar>
            <w:hideMark/>
          </w:tcPr>
          <w:p w14:paraId="724CE128" w14:textId="77777777" w:rsidR="00E4055B" w:rsidRPr="000072D4" w:rsidRDefault="00E4055B" w:rsidP="009B5943">
            <w:pPr>
              <w:ind w:left="142"/>
              <w:jc w:val="both"/>
              <w:rPr>
                <w:rFonts w:ascii="Calibri" w:hAnsi="Calibri" w:cs="Book Antiqua"/>
              </w:rPr>
            </w:pPr>
            <w:r w:rsidRPr="000072D4">
              <w:rPr>
                <w:rFonts w:ascii="Calibri" w:hAnsi="Calibri" w:cs="Book Antiqua"/>
              </w:rPr>
              <w:t> </w:t>
            </w:r>
          </w:p>
          <w:p w14:paraId="0A66B8E4" w14:textId="77777777" w:rsidR="00E4055B" w:rsidRPr="000072D4" w:rsidRDefault="00E4055B" w:rsidP="009B5943">
            <w:pPr>
              <w:ind w:left="142"/>
              <w:jc w:val="both"/>
              <w:rPr>
                <w:rFonts w:ascii="Calibri" w:hAnsi="Calibri" w:cs="Book Antiqua"/>
              </w:rPr>
            </w:pPr>
            <w:r w:rsidRPr="000072D4">
              <w:rPr>
                <w:rFonts w:ascii="Calibri" w:hAnsi="Calibri" w:cs="Book Antiqua"/>
                <w:b/>
                <w:bCs/>
              </w:rPr>
              <w:t>Factor de riesgo</w:t>
            </w:r>
          </w:p>
        </w:tc>
        <w:tc>
          <w:tcPr>
            <w:tcW w:w="1433" w:type="dxa"/>
            <w:shd w:val="clear" w:color="auto" w:fill="C9C9C9"/>
            <w:tcMar>
              <w:top w:w="15" w:type="dxa"/>
              <w:left w:w="15" w:type="dxa"/>
              <w:bottom w:w="0" w:type="dxa"/>
              <w:right w:w="15" w:type="dxa"/>
            </w:tcMar>
            <w:hideMark/>
          </w:tcPr>
          <w:p w14:paraId="21CFB1F6" w14:textId="77777777" w:rsidR="00E4055B" w:rsidRPr="000072D4" w:rsidRDefault="00E4055B" w:rsidP="009B5943">
            <w:pPr>
              <w:ind w:left="127"/>
              <w:jc w:val="both"/>
              <w:rPr>
                <w:rFonts w:ascii="Calibri" w:hAnsi="Calibri" w:cs="Book Antiqua"/>
              </w:rPr>
            </w:pPr>
            <w:r w:rsidRPr="000072D4">
              <w:rPr>
                <w:rFonts w:ascii="Calibri" w:hAnsi="Calibri" w:cs="Book Antiqua"/>
              </w:rPr>
              <w:t> </w:t>
            </w:r>
          </w:p>
          <w:p w14:paraId="37EAE782" w14:textId="77777777" w:rsidR="00E4055B" w:rsidRPr="000072D4" w:rsidRDefault="00E4055B" w:rsidP="009B5943">
            <w:pPr>
              <w:ind w:left="127"/>
              <w:jc w:val="both"/>
              <w:rPr>
                <w:rFonts w:ascii="Calibri" w:hAnsi="Calibri" w:cs="Book Antiqua"/>
              </w:rPr>
            </w:pPr>
            <w:r w:rsidRPr="000072D4">
              <w:rPr>
                <w:rFonts w:ascii="Calibri" w:hAnsi="Calibri" w:cs="Book Antiqua"/>
                <w:b/>
                <w:bCs/>
              </w:rPr>
              <w:t>Probabilidad</w:t>
            </w:r>
          </w:p>
        </w:tc>
        <w:tc>
          <w:tcPr>
            <w:tcW w:w="983" w:type="dxa"/>
            <w:shd w:val="clear" w:color="auto" w:fill="C9C9C9"/>
            <w:tcMar>
              <w:top w:w="15" w:type="dxa"/>
              <w:left w:w="15" w:type="dxa"/>
              <w:bottom w:w="0" w:type="dxa"/>
              <w:right w:w="15" w:type="dxa"/>
            </w:tcMar>
            <w:hideMark/>
          </w:tcPr>
          <w:p w14:paraId="49C04875" w14:textId="77777777" w:rsidR="00E4055B" w:rsidRPr="000072D4" w:rsidRDefault="00E4055B" w:rsidP="009B5943">
            <w:pPr>
              <w:ind w:left="121"/>
              <w:jc w:val="both"/>
              <w:rPr>
                <w:rFonts w:ascii="Calibri" w:hAnsi="Calibri" w:cs="Book Antiqua"/>
              </w:rPr>
            </w:pPr>
            <w:r w:rsidRPr="000072D4">
              <w:rPr>
                <w:rFonts w:ascii="Calibri" w:hAnsi="Calibri" w:cs="Book Antiqua"/>
              </w:rPr>
              <w:t> </w:t>
            </w:r>
          </w:p>
          <w:p w14:paraId="70A88F5C" w14:textId="77777777" w:rsidR="00E4055B" w:rsidRPr="000072D4" w:rsidRDefault="00E4055B" w:rsidP="009B5943">
            <w:pPr>
              <w:ind w:left="121"/>
              <w:jc w:val="both"/>
              <w:rPr>
                <w:rFonts w:ascii="Calibri" w:hAnsi="Calibri" w:cs="Book Antiqua"/>
              </w:rPr>
            </w:pPr>
            <w:r w:rsidRPr="000072D4">
              <w:rPr>
                <w:rFonts w:ascii="Calibri" w:hAnsi="Calibri" w:cs="Book Antiqua"/>
                <w:b/>
                <w:bCs/>
              </w:rPr>
              <w:t>Impacto</w:t>
            </w:r>
          </w:p>
        </w:tc>
        <w:tc>
          <w:tcPr>
            <w:tcW w:w="3093" w:type="dxa"/>
            <w:shd w:val="clear" w:color="auto" w:fill="C9C9C9"/>
            <w:tcMar>
              <w:top w:w="15" w:type="dxa"/>
              <w:left w:w="15" w:type="dxa"/>
              <w:bottom w:w="0" w:type="dxa"/>
              <w:right w:w="15" w:type="dxa"/>
            </w:tcMar>
            <w:hideMark/>
          </w:tcPr>
          <w:p w14:paraId="0D90BAFB" w14:textId="77777777" w:rsidR="00E4055B" w:rsidRPr="000072D4" w:rsidRDefault="00E4055B" w:rsidP="009B5943">
            <w:pPr>
              <w:ind w:left="126"/>
              <w:jc w:val="both"/>
              <w:rPr>
                <w:rFonts w:ascii="Calibri" w:hAnsi="Calibri" w:cs="Book Antiqua"/>
              </w:rPr>
            </w:pPr>
            <w:r w:rsidRPr="000072D4">
              <w:rPr>
                <w:rFonts w:ascii="Calibri" w:hAnsi="Calibri" w:cs="Book Antiqua"/>
                <w:b/>
                <w:bCs/>
              </w:rPr>
              <w:t>Estrategia de mitigación</w:t>
            </w:r>
          </w:p>
        </w:tc>
        <w:tc>
          <w:tcPr>
            <w:tcW w:w="1276" w:type="dxa"/>
            <w:shd w:val="clear" w:color="auto" w:fill="C9C9C9"/>
            <w:tcMar>
              <w:top w:w="15" w:type="dxa"/>
              <w:left w:w="15" w:type="dxa"/>
              <w:bottom w:w="0" w:type="dxa"/>
              <w:right w:w="15" w:type="dxa"/>
            </w:tcMar>
            <w:hideMark/>
          </w:tcPr>
          <w:p w14:paraId="0461DAB9" w14:textId="77777777" w:rsidR="00E4055B" w:rsidRPr="000072D4" w:rsidRDefault="00E4055B" w:rsidP="009B5943">
            <w:pPr>
              <w:ind w:left="164"/>
              <w:jc w:val="both"/>
              <w:rPr>
                <w:rFonts w:ascii="Calibri" w:hAnsi="Calibri" w:cs="Book Antiqua"/>
              </w:rPr>
            </w:pPr>
            <w:r w:rsidRPr="000072D4">
              <w:rPr>
                <w:rFonts w:ascii="Calibri" w:hAnsi="Calibri" w:cs="Book Antiqua"/>
              </w:rPr>
              <w:t> </w:t>
            </w:r>
          </w:p>
          <w:p w14:paraId="39108CC7" w14:textId="77777777" w:rsidR="00E4055B" w:rsidRPr="000072D4" w:rsidRDefault="00E4055B" w:rsidP="009B5943">
            <w:pPr>
              <w:ind w:left="164"/>
              <w:jc w:val="both"/>
              <w:rPr>
                <w:rFonts w:ascii="Calibri" w:hAnsi="Calibri" w:cs="Book Antiqua"/>
              </w:rPr>
            </w:pPr>
            <w:r w:rsidRPr="000072D4">
              <w:rPr>
                <w:rFonts w:ascii="Calibri" w:hAnsi="Calibri" w:cs="Book Antiqua"/>
                <w:b/>
                <w:bCs/>
              </w:rPr>
              <w:t>Responsable</w:t>
            </w:r>
          </w:p>
        </w:tc>
      </w:tr>
      <w:tr w:rsidR="000072D4" w:rsidRPr="000072D4" w14:paraId="747EAECD" w14:textId="77777777" w:rsidTr="00636B1F">
        <w:trPr>
          <w:trHeight w:val="346"/>
          <w:jc w:val="center"/>
        </w:trPr>
        <w:tc>
          <w:tcPr>
            <w:tcW w:w="1852" w:type="dxa"/>
            <w:shd w:val="clear" w:color="auto" w:fill="auto"/>
            <w:tcMar>
              <w:top w:w="15" w:type="dxa"/>
              <w:left w:w="15" w:type="dxa"/>
              <w:bottom w:w="0" w:type="dxa"/>
              <w:right w:w="15" w:type="dxa"/>
            </w:tcMar>
          </w:tcPr>
          <w:p w14:paraId="44DC7B68" w14:textId="77777777" w:rsidR="00611C68" w:rsidRPr="000072D4" w:rsidRDefault="00611C68" w:rsidP="00611C68">
            <w:pPr>
              <w:ind w:left="142"/>
              <w:jc w:val="both"/>
              <w:rPr>
                <w:rFonts w:ascii="Calibri" w:hAnsi="Calibri" w:cs="Calibri"/>
                <w:i/>
                <w:sz w:val="22"/>
                <w:szCs w:val="22"/>
              </w:rPr>
            </w:pPr>
            <w:r w:rsidRPr="000072D4">
              <w:rPr>
                <w:rFonts w:ascii="Calibri" w:hAnsi="Calibri" w:cs="Calibri"/>
                <w:iCs/>
                <w:sz w:val="22"/>
                <w:szCs w:val="22"/>
                <w:lang w:val="es-EC"/>
              </w:rPr>
              <w:t>Aparición de nuevos requerimientos a causa de cambios repentinos solicitados por la agencia.</w:t>
            </w:r>
          </w:p>
        </w:tc>
        <w:tc>
          <w:tcPr>
            <w:tcW w:w="1433" w:type="dxa"/>
            <w:shd w:val="clear" w:color="auto" w:fill="auto"/>
            <w:tcMar>
              <w:top w:w="15" w:type="dxa"/>
              <w:left w:w="15" w:type="dxa"/>
              <w:bottom w:w="0" w:type="dxa"/>
              <w:right w:w="15" w:type="dxa"/>
            </w:tcMar>
          </w:tcPr>
          <w:p w14:paraId="59772C8E" w14:textId="77777777" w:rsidR="00611C68" w:rsidRPr="000072D4" w:rsidRDefault="00611C68" w:rsidP="00611C68">
            <w:pPr>
              <w:ind w:left="127"/>
              <w:jc w:val="both"/>
              <w:rPr>
                <w:rFonts w:ascii="Calibri" w:hAnsi="Calibri" w:cs="Calibri"/>
                <w:i/>
                <w:sz w:val="22"/>
                <w:szCs w:val="22"/>
              </w:rPr>
            </w:pPr>
            <w:r w:rsidRPr="000072D4">
              <w:rPr>
                <w:rFonts w:ascii="Calibri" w:hAnsi="Calibri" w:cs="Calibri"/>
                <w:iCs/>
                <w:sz w:val="22"/>
                <w:szCs w:val="22"/>
                <w:lang w:val="es-EC" w:eastAsia="es-EC"/>
              </w:rPr>
              <w:t>Alta</w:t>
            </w:r>
          </w:p>
        </w:tc>
        <w:tc>
          <w:tcPr>
            <w:tcW w:w="983" w:type="dxa"/>
            <w:shd w:val="clear" w:color="auto" w:fill="auto"/>
            <w:tcMar>
              <w:top w:w="15" w:type="dxa"/>
              <w:left w:w="15" w:type="dxa"/>
              <w:bottom w:w="0" w:type="dxa"/>
              <w:right w:w="15" w:type="dxa"/>
            </w:tcMar>
          </w:tcPr>
          <w:p w14:paraId="4BF53361" w14:textId="77777777" w:rsidR="00611C68" w:rsidRPr="000072D4" w:rsidRDefault="00611C68" w:rsidP="00611C68">
            <w:pPr>
              <w:ind w:left="121"/>
              <w:jc w:val="both"/>
              <w:rPr>
                <w:rFonts w:ascii="Calibri" w:hAnsi="Calibri" w:cs="Calibri"/>
                <w:i/>
                <w:sz w:val="22"/>
                <w:szCs w:val="22"/>
              </w:rPr>
            </w:pPr>
            <w:r w:rsidRPr="000072D4">
              <w:rPr>
                <w:rFonts w:ascii="Calibri" w:hAnsi="Calibri" w:cs="Calibri"/>
                <w:iCs/>
                <w:sz w:val="22"/>
                <w:szCs w:val="22"/>
                <w:lang w:val="es-EC" w:eastAsia="es-EC"/>
              </w:rPr>
              <w:t>Alta</w:t>
            </w:r>
          </w:p>
        </w:tc>
        <w:tc>
          <w:tcPr>
            <w:tcW w:w="3093" w:type="dxa"/>
            <w:shd w:val="clear" w:color="auto" w:fill="auto"/>
            <w:tcMar>
              <w:top w:w="15" w:type="dxa"/>
              <w:left w:w="15" w:type="dxa"/>
              <w:bottom w:w="0" w:type="dxa"/>
              <w:right w:w="15" w:type="dxa"/>
            </w:tcMar>
          </w:tcPr>
          <w:p w14:paraId="18C0EA61" w14:textId="77777777" w:rsidR="00611C68" w:rsidRPr="000072D4" w:rsidRDefault="00611C68" w:rsidP="00611C68">
            <w:pPr>
              <w:ind w:left="126"/>
              <w:jc w:val="both"/>
              <w:rPr>
                <w:rFonts w:ascii="Calibri" w:hAnsi="Calibri" w:cs="Calibri"/>
                <w:i/>
                <w:sz w:val="22"/>
                <w:szCs w:val="22"/>
              </w:rPr>
            </w:pPr>
            <w:r w:rsidRPr="000072D4">
              <w:rPr>
                <w:rFonts w:ascii="Calibri" w:hAnsi="Calibri" w:cs="Calibri"/>
                <w:iCs/>
                <w:sz w:val="22"/>
                <w:szCs w:val="22"/>
                <w:lang w:val="es-EC"/>
              </w:rPr>
              <w:t>Obtener los requisitos funcionales y no funcionales por medio de encuestas a los usuarios de la agencia que son los que van a hacer uso del sistema, para poder cubrir los aspectos y funcionalidades, de tal manera que si con el tiempo se desea agregar nuevas funcionalidades que sea en modo de actualización.</w:t>
            </w:r>
          </w:p>
        </w:tc>
        <w:tc>
          <w:tcPr>
            <w:tcW w:w="1276" w:type="dxa"/>
            <w:shd w:val="clear" w:color="auto" w:fill="auto"/>
            <w:tcMar>
              <w:top w:w="15" w:type="dxa"/>
              <w:left w:w="15" w:type="dxa"/>
              <w:bottom w:w="0" w:type="dxa"/>
              <w:right w:w="15" w:type="dxa"/>
            </w:tcMar>
          </w:tcPr>
          <w:p w14:paraId="3BEC526C" w14:textId="77777777" w:rsidR="00611C68" w:rsidRPr="000072D4" w:rsidRDefault="00611C68" w:rsidP="00611C68">
            <w:pPr>
              <w:ind w:left="164"/>
              <w:jc w:val="both"/>
              <w:rPr>
                <w:rFonts w:ascii="Calibri" w:hAnsi="Calibri" w:cs="Calibri"/>
                <w:i/>
                <w:sz w:val="22"/>
                <w:szCs w:val="22"/>
              </w:rPr>
            </w:pPr>
            <w:r w:rsidRPr="000072D4">
              <w:rPr>
                <w:rFonts w:ascii="Calibri" w:hAnsi="Calibri" w:cs="Calibri"/>
                <w:iCs/>
                <w:sz w:val="22"/>
                <w:szCs w:val="22"/>
                <w:lang w:val="es-EC" w:eastAsia="es-EC"/>
              </w:rPr>
              <w:t>(Líderes de requerimiento)</w:t>
            </w:r>
          </w:p>
          <w:p w14:paraId="7422C223" w14:textId="77777777" w:rsidR="00611C68" w:rsidRPr="000072D4" w:rsidRDefault="00611C68" w:rsidP="00611C68">
            <w:pPr>
              <w:jc w:val="center"/>
              <w:rPr>
                <w:rFonts w:ascii="Calibri" w:hAnsi="Calibri" w:cs="Calibri"/>
                <w:sz w:val="22"/>
                <w:szCs w:val="22"/>
              </w:rPr>
            </w:pPr>
          </w:p>
        </w:tc>
      </w:tr>
      <w:tr w:rsidR="000072D4" w:rsidRPr="000072D4" w14:paraId="4F07F00C" w14:textId="77777777" w:rsidTr="00636B1F">
        <w:trPr>
          <w:trHeight w:val="346"/>
          <w:jc w:val="center"/>
        </w:trPr>
        <w:tc>
          <w:tcPr>
            <w:tcW w:w="1852" w:type="dxa"/>
            <w:shd w:val="clear" w:color="auto" w:fill="auto"/>
            <w:tcMar>
              <w:top w:w="15" w:type="dxa"/>
              <w:left w:w="15" w:type="dxa"/>
              <w:bottom w:w="0" w:type="dxa"/>
              <w:right w:w="15" w:type="dxa"/>
            </w:tcMar>
          </w:tcPr>
          <w:p w14:paraId="3B04D281" w14:textId="77777777" w:rsidR="00611C68" w:rsidRPr="000072D4" w:rsidRDefault="00611C68" w:rsidP="00611C68">
            <w:pPr>
              <w:ind w:left="142"/>
              <w:jc w:val="both"/>
              <w:rPr>
                <w:rFonts w:ascii="Calibri" w:hAnsi="Calibri" w:cs="Calibri"/>
                <w:iCs/>
                <w:sz w:val="22"/>
                <w:szCs w:val="22"/>
                <w:lang w:val="es-EC"/>
              </w:rPr>
            </w:pPr>
            <w:r w:rsidRPr="000072D4">
              <w:rPr>
                <w:rFonts w:ascii="Calibri" w:hAnsi="Calibri" w:cs="Calibri"/>
                <w:iCs/>
                <w:sz w:val="22"/>
                <w:szCs w:val="22"/>
                <w:lang w:val="es-EC"/>
              </w:rPr>
              <w:lastRenderedPageBreak/>
              <w:t>Falta de conocimiento en la administración de Base de Datos</w:t>
            </w:r>
          </w:p>
        </w:tc>
        <w:tc>
          <w:tcPr>
            <w:tcW w:w="1433" w:type="dxa"/>
            <w:shd w:val="clear" w:color="auto" w:fill="auto"/>
            <w:tcMar>
              <w:top w:w="15" w:type="dxa"/>
              <w:left w:w="15" w:type="dxa"/>
              <w:bottom w:w="0" w:type="dxa"/>
              <w:right w:w="15" w:type="dxa"/>
            </w:tcMar>
          </w:tcPr>
          <w:p w14:paraId="430C6539" w14:textId="77777777" w:rsidR="00611C68" w:rsidRPr="000072D4" w:rsidRDefault="00611C68" w:rsidP="00611C68">
            <w:pPr>
              <w:ind w:left="127"/>
              <w:jc w:val="both"/>
              <w:rPr>
                <w:rFonts w:ascii="Calibri" w:hAnsi="Calibri" w:cs="Calibri"/>
                <w:iCs/>
                <w:sz w:val="22"/>
                <w:szCs w:val="22"/>
                <w:lang w:val="es-EC" w:eastAsia="es-EC"/>
              </w:rPr>
            </w:pPr>
            <w:r w:rsidRPr="000072D4">
              <w:rPr>
                <w:rFonts w:ascii="Calibri" w:hAnsi="Calibri" w:cs="Calibri"/>
                <w:iCs/>
                <w:sz w:val="22"/>
                <w:szCs w:val="22"/>
                <w:lang w:val="es-EC" w:eastAsia="es-EC"/>
              </w:rPr>
              <w:t>Media</w:t>
            </w:r>
          </w:p>
        </w:tc>
        <w:tc>
          <w:tcPr>
            <w:tcW w:w="983" w:type="dxa"/>
            <w:shd w:val="clear" w:color="auto" w:fill="auto"/>
            <w:tcMar>
              <w:top w:w="15" w:type="dxa"/>
              <w:left w:w="15" w:type="dxa"/>
              <w:bottom w:w="0" w:type="dxa"/>
              <w:right w:w="15" w:type="dxa"/>
            </w:tcMar>
          </w:tcPr>
          <w:p w14:paraId="4D9404B0" w14:textId="77777777" w:rsidR="00611C68" w:rsidRPr="000072D4" w:rsidRDefault="00611C68" w:rsidP="00611C68">
            <w:pPr>
              <w:ind w:left="121"/>
              <w:jc w:val="both"/>
              <w:rPr>
                <w:rFonts w:ascii="Calibri" w:hAnsi="Calibri" w:cs="Calibri"/>
                <w:iCs/>
                <w:sz w:val="22"/>
                <w:szCs w:val="22"/>
                <w:lang w:val="es-EC" w:eastAsia="es-EC"/>
              </w:rPr>
            </w:pPr>
            <w:r w:rsidRPr="000072D4">
              <w:rPr>
                <w:rFonts w:ascii="Calibri" w:hAnsi="Calibri" w:cs="Calibri"/>
                <w:iCs/>
                <w:sz w:val="22"/>
                <w:szCs w:val="22"/>
                <w:lang w:val="es-EC" w:eastAsia="es-EC"/>
              </w:rPr>
              <w:t>Media</w:t>
            </w:r>
          </w:p>
        </w:tc>
        <w:tc>
          <w:tcPr>
            <w:tcW w:w="3093" w:type="dxa"/>
            <w:shd w:val="clear" w:color="auto" w:fill="auto"/>
            <w:tcMar>
              <w:top w:w="15" w:type="dxa"/>
              <w:left w:w="15" w:type="dxa"/>
              <w:bottom w:w="0" w:type="dxa"/>
              <w:right w:w="15" w:type="dxa"/>
            </w:tcMar>
          </w:tcPr>
          <w:p w14:paraId="4284AAA1" w14:textId="77777777" w:rsidR="00611C68" w:rsidRPr="000072D4" w:rsidRDefault="00611C68" w:rsidP="00611C68">
            <w:pPr>
              <w:ind w:left="126"/>
              <w:jc w:val="both"/>
              <w:rPr>
                <w:rFonts w:ascii="Calibri" w:hAnsi="Calibri" w:cs="Calibri"/>
                <w:iCs/>
                <w:sz w:val="22"/>
                <w:szCs w:val="22"/>
                <w:lang w:val="es-EC"/>
              </w:rPr>
            </w:pPr>
            <w:r w:rsidRPr="000072D4">
              <w:rPr>
                <w:rFonts w:ascii="Calibri" w:hAnsi="Calibri" w:cs="Calibri"/>
                <w:iCs/>
                <w:sz w:val="22"/>
                <w:szCs w:val="22"/>
                <w:lang w:val="es-EC"/>
              </w:rPr>
              <w:t>El personal dedicado a esta área debe tener experiencia, porque podrían ocurrir situaciones que pongan en riesgo los datos.</w:t>
            </w:r>
          </w:p>
        </w:tc>
        <w:tc>
          <w:tcPr>
            <w:tcW w:w="1276" w:type="dxa"/>
            <w:shd w:val="clear" w:color="auto" w:fill="auto"/>
            <w:tcMar>
              <w:top w:w="15" w:type="dxa"/>
              <w:left w:w="15" w:type="dxa"/>
              <w:bottom w:w="0" w:type="dxa"/>
              <w:right w:w="15" w:type="dxa"/>
            </w:tcMar>
          </w:tcPr>
          <w:p w14:paraId="7692C265" w14:textId="77777777" w:rsidR="00611C68" w:rsidRPr="000072D4" w:rsidRDefault="00611C68" w:rsidP="00611C68">
            <w:pPr>
              <w:ind w:left="164"/>
              <w:jc w:val="both"/>
              <w:rPr>
                <w:rFonts w:ascii="Calibri" w:hAnsi="Calibri" w:cs="Calibri"/>
                <w:iCs/>
                <w:sz w:val="22"/>
                <w:szCs w:val="22"/>
                <w:lang w:val="es-EC" w:eastAsia="es-EC"/>
              </w:rPr>
            </w:pPr>
            <w:r w:rsidRPr="000072D4">
              <w:rPr>
                <w:rFonts w:ascii="Calibri" w:hAnsi="Calibri" w:cs="Calibri"/>
                <w:iCs/>
                <w:sz w:val="22"/>
                <w:szCs w:val="22"/>
                <w:lang w:val="es-EC" w:eastAsia="es-EC"/>
              </w:rPr>
              <w:t>(Líder conciliador)</w:t>
            </w:r>
          </w:p>
          <w:p w14:paraId="773889B6" w14:textId="77777777" w:rsidR="00611C68" w:rsidRPr="000072D4" w:rsidRDefault="00611C68" w:rsidP="00611C68">
            <w:pPr>
              <w:jc w:val="center"/>
              <w:rPr>
                <w:rFonts w:ascii="Calibri" w:hAnsi="Calibri" w:cs="Calibri"/>
                <w:sz w:val="22"/>
                <w:szCs w:val="22"/>
                <w:lang w:val="es-EC" w:eastAsia="es-EC"/>
              </w:rPr>
            </w:pPr>
          </w:p>
        </w:tc>
      </w:tr>
      <w:tr w:rsidR="000072D4" w:rsidRPr="000072D4" w14:paraId="73E66E57" w14:textId="77777777" w:rsidTr="00636B1F">
        <w:trPr>
          <w:trHeight w:val="346"/>
          <w:jc w:val="center"/>
        </w:trPr>
        <w:tc>
          <w:tcPr>
            <w:tcW w:w="1852" w:type="dxa"/>
            <w:shd w:val="clear" w:color="auto" w:fill="auto"/>
            <w:tcMar>
              <w:top w:w="15" w:type="dxa"/>
              <w:left w:w="15" w:type="dxa"/>
              <w:bottom w:w="0" w:type="dxa"/>
              <w:right w:w="15" w:type="dxa"/>
            </w:tcMar>
          </w:tcPr>
          <w:p w14:paraId="7E90C99B" w14:textId="77777777" w:rsidR="00611C68" w:rsidRPr="000072D4" w:rsidRDefault="00611C68" w:rsidP="00611C68">
            <w:pPr>
              <w:ind w:left="142"/>
              <w:jc w:val="both"/>
              <w:rPr>
                <w:rFonts w:ascii="Calibri" w:hAnsi="Calibri" w:cs="Calibri"/>
                <w:iCs/>
                <w:sz w:val="22"/>
                <w:szCs w:val="22"/>
                <w:lang w:val="es-EC"/>
              </w:rPr>
            </w:pPr>
            <w:r w:rsidRPr="000072D4">
              <w:rPr>
                <w:rFonts w:ascii="Calibri" w:hAnsi="Calibri" w:cs="Calibri"/>
                <w:iCs/>
                <w:sz w:val="22"/>
                <w:szCs w:val="22"/>
                <w:lang w:val="es-EC"/>
              </w:rPr>
              <w:t>Falta de validación de datos.</w:t>
            </w:r>
          </w:p>
        </w:tc>
        <w:tc>
          <w:tcPr>
            <w:tcW w:w="1433" w:type="dxa"/>
            <w:shd w:val="clear" w:color="auto" w:fill="auto"/>
            <w:tcMar>
              <w:top w:w="15" w:type="dxa"/>
              <w:left w:w="15" w:type="dxa"/>
              <w:bottom w:w="0" w:type="dxa"/>
              <w:right w:w="15" w:type="dxa"/>
            </w:tcMar>
          </w:tcPr>
          <w:p w14:paraId="139349EE" w14:textId="77777777" w:rsidR="00611C68" w:rsidRPr="000072D4" w:rsidRDefault="00611C68" w:rsidP="00611C68">
            <w:pPr>
              <w:ind w:left="127"/>
              <w:jc w:val="both"/>
              <w:rPr>
                <w:rFonts w:ascii="Calibri" w:hAnsi="Calibri" w:cs="Calibri"/>
                <w:iCs/>
                <w:sz w:val="22"/>
                <w:szCs w:val="22"/>
                <w:lang w:val="es-EC" w:eastAsia="es-EC"/>
              </w:rPr>
            </w:pPr>
            <w:r w:rsidRPr="000072D4">
              <w:rPr>
                <w:rFonts w:ascii="Calibri" w:hAnsi="Calibri" w:cs="Calibri"/>
                <w:iCs/>
                <w:sz w:val="22"/>
                <w:szCs w:val="22"/>
                <w:lang w:val="es-EC" w:eastAsia="es-EC"/>
              </w:rPr>
              <w:t>Bajo</w:t>
            </w:r>
          </w:p>
        </w:tc>
        <w:tc>
          <w:tcPr>
            <w:tcW w:w="983" w:type="dxa"/>
            <w:shd w:val="clear" w:color="auto" w:fill="auto"/>
            <w:tcMar>
              <w:top w:w="15" w:type="dxa"/>
              <w:left w:w="15" w:type="dxa"/>
              <w:bottom w:w="0" w:type="dxa"/>
              <w:right w:w="15" w:type="dxa"/>
            </w:tcMar>
          </w:tcPr>
          <w:p w14:paraId="1487E470" w14:textId="77777777" w:rsidR="00611C68" w:rsidRPr="000072D4" w:rsidRDefault="00611C68" w:rsidP="00611C68">
            <w:pPr>
              <w:ind w:left="121"/>
              <w:jc w:val="both"/>
              <w:rPr>
                <w:rFonts w:ascii="Calibri" w:hAnsi="Calibri" w:cs="Calibri"/>
                <w:iCs/>
                <w:sz w:val="22"/>
                <w:szCs w:val="22"/>
                <w:lang w:val="es-EC" w:eastAsia="es-EC"/>
              </w:rPr>
            </w:pPr>
            <w:r w:rsidRPr="000072D4">
              <w:rPr>
                <w:rFonts w:ascii="Calibri" w:hAnsi="Calibri" w:cs="Calibri"/>
                <w:iCs/>
                <w:sz w:val="22"/>
                <w:szCs w:val="22"/>
                <w:lang w:val="es-EC" w:eastAsia="es-EC"/>
              </w:rPr>
              <w:t>Bajo</w:t>
            </w:r>
          </w:p>
        </w:tc>
        <w:tc>
          <w:tcPr>
            <w:tcW w:w="3093" w:type="dxa"/>
            <w:shd w:val="clear" w:color="auto" w:fill="auto"/>
            <w:tcMar>
              <w:top w:w="15" w:type="dxa"/>
              <w:left w:w="15" w:type="dxa"/>
              <w:bottom w:w="0" w:type="dxa"/>
              <w:right w:w="15" w:type="dxa"/>
            </w:tcMar>
          </w:tcPr>
          <w:p w14:paraId="3C536046" w14:textId="77777777" w:rsidR="00611C68" w:rsidRPr="000072D4" w:rsidRDefault="00611C68" w:rsidP="00611C68">
            <w:pPr>
              <w:ind w:left="126"/>
              <w:jc w:val="both"/>
              <w:rPr>
                <w:rFonts w:ascii="Calibri" w:hAnsi="Calibri" w:cs="Calibri"/>
                <w:iCs/>
                <w:sz w:val="22"/>
                <w:szCs w:val="22"/>
                <w:lang w:val="es-EC"/>
              </w:rPr>
            </w:pPr>
            <w:r w:rsidRPr="000072D4">
              <w:rPr>
                <w:rFonts w:ascii="Calibri" w:hAnsi="Calibri" w:cs="Calibri"/>
                <w:iCs/>
                <w:sz w:val="22"/>
                <w:szCs w:val="22"/>
                <w:lang w:val="es-EC"/>
              </w:rPr>
              <w:t>Hacer las respectivas pruebas en los “Text box” para poder verificar que haya un error de carácter no validado.</w:t>
            </w:r>
          </w:p>
        </w:tc>
        <w:tc>
          <w:tcPr>
            <w:tcW w:w="1276" w:type="dxa"/>
            <w:shd w:val="clear" w:color="auto" w:fill="auto"/>
            <w:tcMar>
              <w:top w:w="15" w:type="dxa"/>
              <w:left w:w="15" w:type="dxa"/>
              <w:bottom w:w="0" w:type="dxa"/>
              <w:right w:w="15" w:type="dxa"/>
            </w:tcMar>
          </w:tcPr>
          <w:p w14:paraId="65A1311F" w14:textId="77777777" w:rsidR="00611C68" w:rsidRPr="000072D4" w:rsidRDefault="00611C68" w:rsidP="00611C68">
            <w:pPr>
              <w:ind w:left="164"/>
              <w:jc w:val="both"/>
              <w:rPr>
                <w:rFonts w:ascii="Calibri" w:hAnsi="Calibri" w:cs="Calibri"/>
                <w:iCs/>
                <w:sz w:val="22"/>
                <w:szCs w:val="22"/>
                <w:lang w:val="es-EC" w:eastAsia="es-EC"/>
              </w:rPr>
            </w:pPr>
            <w:r w:rsidRPr="000072D4">
              <w:rPr>
                <w:rFonts w:ascii="Calibri" w:hAnsi="Calibri" w:cs="Calibri"/>
                <w:iCs/>
                <w:sz w:val="22"/>
                <w:szCs w:val="22"/>
                <w:lang w:val="es-EC" w:eastAsia="es-EC"/>
              </w:rPr>
              <w:t>(Líder de gestión y mejora)</w:t>
            </w:r>
          </w:p>
        </w:tc>
      </w:tr>
    </w:tbl>
    <w:p w14:paraId="59CD14A4" w14:textId="4C8CDF0F" w:rsidR="00857C2C" w:rsidRPr="000072D4" w:rsidRDefault="00857C2C" w:rsidP="0CBDA88A">
      <w:pPr>
        <w:jc w:val="both"/>
        <w:rPr>
          <w:rFonts w:ascii="Calibri" w:hAnsi="Calibri" w:cs="Book Antiqua"/>
          <w:i/>
        </w:rPr>
      </w:pPr>
    </w:p>
    <w:p w14:paraId="2B9DC773" w14:textId="77777777" w:rsidR="00857C2C" w:rsidRPr="000072D4" w:rsidRDefault="00857C2C" w:rsidP="00857C2C">
      <w:pPr>
        <w:pStyle w:val="Ttulo1"/>
        <w:numPr>
          <w:ilvl w:val="0"/>
          <w:numId w:val="2"/>
        </w:numPr>
        <w:spacing w:before="0" w:after="0"/>
        <w:rPr>
          <w:rFonts w:ascii="Calibri" w:hAnsi="Calibri" w:cs="Book Antiqua"/>
        </w:rPr>
      </w:pPr>
      <w:bookmarkStart w:id="24" w:name="_Toc61560558"/>
      <w:r w:rsidRPr="000072D4">
        <w:rPr>
          <w:rFonts w:ascii="Calibri" w:hAnsi="Calibri" w:cs="Book Antiqua"/>
          <w:sz w:val="28"/>
        </w:rPr>
        <w:t>Descripción General</w:t>
      </w:r>
      <w:bookmarkEnd w:id="24"/>
      <w:r w:rsidRPr="000072D4">
        <w:rPr>
          <w:rFonts w:ascii="Calibri" w:hAnsi="Calibri" w:cs="Book Antiqua"/>
          <w:sz w:val="28"/>
        </w:rPr>
        <w:t xml:space="preserve"> </w:t>
      </w:r>
    </w:p>
    <w:p w14:paraId="5EF94CFC" w14:textId="77777777" w:rsidR="00857C2C" w:rsidRPr="000072D4" w:rsidRDefault="00857C2C" w:rsidP="00857C2C">
      <w:pPr>
        <w:pStyle w:val="Ttulo2"/>
        <w:numPr>
          <w:ilvl w:val="1"/>
          <w:numId w:val="2"/>
        </w:numPr>
        <w:ind w:left="1418"/>
        <w:rPr>
          <w:rFonts w:ascii="Calibri" w:hAnsi="Calibri" w:cs="Book Antiqua"/>
          <w:i w:val="0"/>
          <w:sz w:val="24"/>
        </w:rPr>
      </w:pPr>
      <w:bookmarkStart w:id="25" w:name="_Toc61560559"/>
      <w:r w:rsidRPr="000072D4">
        <w:rPr>
          <w:rFonts w:ascii="Calibri" w:hAnsi="Calibri" w:cs="Book Antiqua"/>
          <w:i w:val="0"/>
          <w:sz w:val="24"/>
        </w:rPr>
        <w:t>Contexto del Producto</w:t>
      </w:r>
      <w:bookmarkEnd w:id="25"/>
    </w:p>
    <w:p w14:paraId="1D0B40F5" w14:textId="0096CA8A" w:rsidR="00F3137F" w:rsidRPr="000072D4" w:rsidRDefault="00946292" w:rsidP="002D1FF0">
      <w:pPr>
        <w:ind w:left="1418"/>
        <w:jc w:val="both"/>
        <w:rPr>
          <w:rFonts w:ascii="Calibri" w:hAnsi="Calibri" w:cs="Book Antiqua"/>
          <w:iCs/>
        </w:rPr>
      </w:pPr>
      <w:r w:rsidRPr="000072D4">
        <w:rPr>
          <w:rFonts w:ascii="Calibri" w:hAnsi="Calibri" w:cs="Book Antiqua"/>
          <w:iCs/>
        </w:rPr>
        <w:t xml:space="preserve">A diferencia del sistema actual de la agencia de viajes, nuestro sistema logrará que la empresa pueda desarrollar un mejor registro de todos los procedimientos usuales de una agencia </w:t>
      </w:r>
      <w:r w:rsidR="00A6237D" w:rsidRPr="000072D4">
        <w:rPr>
          <w:rFonts w:ascii="Calibri" w:hAnsi="Calibri" w:cs="Book Antiqua"/>
          <w:iCs/>
        </w:rPr>
        <w:t xml:space="preserve">y </w:t>
      </w:r>
      <w:r w:rsidR="00C37CFB" w:rsidRPr="000072D4">
        <w:rPr>
          <w:rFonts w:ascii="Calibri" w:hAnsi="Calibri" w:cs="Book Antiqua"/>
          <w:iCs/>
        </w:rPr>
        <w:t>así</w:t>
      </w:r>
      <w:r w:rsidR="00A6237D" w:rsidRPr="000072D4">
        <w:rPr>
          <w:rFonts w:ascii="Calibri" w:hAnsi="Calibri" w:cs="Book Antiqua"/>
          <w:iCs/>
        </w:rPr>
        <w:t xml:space="preserve"> poder llevar a cabo una mejor experiencia con el usuario y/o turista.</w:t>
      </w:r>
    </w:p>
    <w:p w14:paraId="2B477B72" w14:textId="77777777" w:rsidR="002D1FF0" w:rsidRPr="000072D4" w:rsidRDefault="002D1FF0" w:rsidP="002D1FF0">
      <w:pPr>
        <w:jc w:val="both"/>
        <w:rPr>
          <w:rFonts w:ascii="Calibri" w:hAnsi="Calibri" w:cs="Book Antiqua"/>
          <w:iCs/>
        </w:rPr>
      </w:pPr>
    </w:p>
    <w:p w14:paraId="22476FC3" w14:textId="5186BB6B" w:rsidR="00527CE1" w:rsidRPr="000072D4" w:rsidRDefault="00857C2C" w:rsidP="002D1FF0">
      <w:pPr>
        <w:pStyle w:val="Ttulo2"/>
        <w:numPr>
          <w:ilvl w:val="1"/>
          <w:numId w:val="2"/>
        </w:numPr>
        <w:ind w:left="1418"/>
        <w:rPr>
          <w:rFonts w:ascii="Calibri" w:hAnsi="Calibri" w:cs="Book Antiqua"/>
          <w:i w:val="0"/>
          <w:sz w:val="24"/>
        </w:rPr>
      </w:pPr>
      <w:bookmarkStart w:id="26" w:name="_Toc61560560"/>
      <w:r w:rsidRPr="000072D4">
        <w:rPr>
          <w:rFonts w:ascii="Calibri" w:hAnsi="Calibri" w:cs="Book Antiqua"/>
          <w:i w:val="0"/>
          <w:sz w:val="24"/>
        </w:rPr>
        <w:t>Perspectivas futuras del producto</w:t>
      </w:r>
      <w:bookmarkEnd w:id="26"/>
    </w:p>
    <w:p w14:paraId="69EF5703" w14:textId="77777777" w:rsidR="00A6237D" w:rsidRPr="000072D4" w:rsidRDefault="00A6237D" w:rsidP="00A6237D">
      <w:pPr>
        <w:shd w:val="clear" w:color="auto" w:fill="FFFFFF"/>
        <w:suppressAutoHyphens w:val="0"/>
        <w:spacing w:line="0" w:lineRule="auto"/>
        <w:rPr>
          <w:rFonts w:ascii="ff5" w:hAnsi="ff5"/>
          <w:sz w:val="72"/>
          <w:szCs w:val="72"/>
          <w:lang w:val="es-EC" w:eastAsia="es-EC"/>
        </w:rPr>
      </w:pPr>
      <w:r w:rsidRPr="000072D4">
        <w:rPr>
          <w:rFonts w:ascii="ff5" w:hAnsi="ff5"/>
          <w:sz w:val="72"/>
          <w:szCs w:val="72"/>
          <w:lang w:val="es-EC" w:eastAsia="es-EC"/>
        </w:rPr>
        <w:t>El sistema de agencia de viajes gestiona las sucursales y estas a su vez los vuelos y</w:t>
      </w:r>
    </w:p>
    <w:p w14:paraId="1DE9F5CB" w14:textId="2F88DB00" w:rsidR="00A6237D" w:rsidRPr="000072D4" w:rsidRDefault="00A6237D" w:rsidP="00A6237D">
      <w:pPr>
        <w:shd w:val="clear" w:color="auto" w:fill="FFFFFF"/>
        <w:suppressAutoHyphens w:val="0"/>
        <w:spacing w:line="0" w:lineRule="auto"/>
        <w:rPr>
          <w:rFonts w:ascii="ff5" w:hAnsi="ff5"/>
          <w:sz w:val="72"/>
          <w:szCs w:val="72"/>
          <w:lang w:val="es-EC" w:eastAsia="es-EC"/>
        </w:rPr>
      </w:pPr>
      <w:r w:rsidRPr="000072D4">
        <w:rPr>
          <w:rFonts w:ascii="ff5" w:hAnsi="ff5"/>
          <w:sz w:val="72"/>
          <w:szCs w:val="72"/>
          <w:lang w:val="es-EC" w:eastAsia="es-EC"/>
        </w:rPr>
        <w:t>hoteles   que   los   turistas   pueden   disponer, además   las   sucursales   tienen   acceso   a   la</w:t>
      </w:r>
    </w:p>
    <w:p w14:paraId="33872F35" w14:textId="131C74B2" w:rsidR="00A6237D" w:rsidRPr="000072D4" w:rsidRDefault="00A6237D" w:rsidP="002D1FF0">
      <w:pPr>
        <w:ind w:left="1418"/>
        <w:jc w:val="both"/>
        <w:rPr>
          <w:rFonts w:asciiTheme="minorHAnsi" w:hAnsiTheme="minorHAnsi" w:cstheme="minorHAnsi"/>
        </w:rPr>
      </w:pPr>
      <w:r w:rsidRPr="000072D4">
        <w:rPr>
          <w:rFonts w:asciiTheme="minorHAnsi" w:hAnsiTheme="minorHAnsi" w:cstheme="minorHAnsi"/>
        </w:rPr>
        <w:t>El sistema de agencia de viajes gestiona</w:t>
      </w:r>
      <w:r w:rsidR="00B87D4D" w:rsidRPr="000072D4">
        <w:rPr>
          <w:rFonts w:asciiTheme="minorHAnsi" w:hAnsiTheme="minorHAnsi" w:cstheme="minorHAnsi"/>
        </w:rPr>
        <w:t xml:space="preserve">rá los paquetes disponibles </w:t>
      </w:r>
      <w:r w:rsidRPr="000072D4">
        <w:rPr>
          <w:rFonts w:asciiTheme="minorHAnsi" w:hAnsiTheme="minorHAnsi" w:cstheme="minorHAnsi"/>
        </w:rPr>
        <w:t>y estas a su vez los vuelos y</w:t>
      </w:r>
      <w:r w:rsidR="00B87D4D" w:rsidRPr="000072D4">
        <w:rPr>
          <w:rFonts w:asciiTheme="minorHAnsi" w:hAnsiTheme="minorHAnsi" w:cstheme="minorHAnsi"/>
        </w:rPr>
        <w:t xml:space="preserve"> </w:t>
      </w:r>
      <w:r w:rsidRPr="000072D4">
        <w:rPr>
          <w:rFonts w:asciiTheme="minorHAnsi" w:hAnsiTheme="minorHAnsi" w:cstheme="minorHAnsi"/>
        </w:rPr>
        <w:t xml:space="preserve">hoteles   que   los   turistas   pueden   </w:t>
      </w:r>
      <w:r w:rsidR="002D1FF0" w:rsidRPr="000072D4">
        <w:rPr>
          <w:rFonts w:asciiTheme="minorHAnsi" w:hAnsiTheme="minorHAnsi" w:cstheme="minorHAnsi"/>
        </w:rPr>
        <w:t>disponer además</w:t>
      </w:r>
      <w:r w:rsidRPr="000072D4">
        <w:rPr>
          <w:rFonts w:asciiTheme="minorHAnsi" w:hAnsiTheme="minorHAnsi" w:cstheme="minorHAnsi"/>
        </w:rPr>
        <w:t xml:space="preserve">    tienen   acceso   a   la información dependiendo de los permisos que cada una de ellas tengan dentro del sistema.</w:t>
      </w:r>
    </w:p>
    <w:p w14:paraId="642AE283" w14:textId="77777777" w:rsidR="00A6237D" w:rsidRPr="000072D4" w:rsidRDefault="00A6237D" w:rsidP="00857C2C">
      <w:pPr>
        <w:pStyle w:val="Sangra3detindependiente1"/>
        <w:spacing w:line="240" w:lineRule="auto"/>
        <w:ind w:left="788"/>
        <w:rPr>
          <w:rFonts w:ascii="Calibri" w:hAnsi="Calibri" w:cs="Book Antiqua"/>
          <w:sz w:val="24"/>
          <w:lang w:val="es-EC"/>
        </w:rPr>
      </w:pPr>
    </w:p>
    <w:p w14:paraId="6BE7C0E5" w14:textId="74E73AF9" w:rsidR="00B34D51" w:rsidRPr="000072D4" w:rsidRDefault="00857C2C" w:rsidP="00B87D4D">
      <w:pPr>
        <w:pStyle w:val="Ttulo2"/>
        <w:numPr>
          <w:ilvl w:val="1"/>
          <w:numId w:val="2"/>
        </w:numPr>
        <w:ind w:left="1418"/>
        <w:rPr>
          <w:rFonts w:ascii="Calibri" w:hAnsi="Calibri" w:cs="Book Antiqua"/>
          <w:i w:val="0"/>
          <w:sz w:val="24"/>
        </w:rPr>
      </w:pPr>
      <w:bookmarkStart w:id="27" w:name="_Toc61560561"/>
      <w:r w:rsidRPr="000072D4">
        <w:rPr>
          <w:rFonts w:ascii="Calibri" w:hAnsi="Calibri" w:cs="Book Antiqua"/>
          <w:i w:val="0"/>
          <w:sz w:val="24"/>
        </w:rPr>
        <w:t>Reglas y Funciones de Negocio</w:t>
      </w:r>
      <w:bookmarkEnd w:id="27"/>
    </w:p>
    <w:p w14:paraId="524C2995" w14:textId="2FB2294B" w:rsidR="002D1FF0" w:rsidRPr="000072D4" w:rsidRDefault="00CD32D3" w:rsidP="002D1FF0">
      <w:pPr>
        <w:ind w:left="720"/>
        <w:jc w:val="both"/>
        <w:rPr>
          <w:b/>
          <w:bCs/>
          <w:u w:val="single"/>
        </w:rPr>
      </w:pPr>
      <w:r w:rsidRPr="000072D4">
        <w:rPr>
          <w:b/>
          <w:bCs/>
          <w:u w:val="single"/>
        </w:rPr>
        <w:t>Proceso de autenticación de usuario</w:t>
      </w:r>
    </w:p>
    <w:p w14:paraId="3CC0EB10" w14:textId="032C3725" w:rsidR="00DE2736" w:rsidRPr="000072D4" w:rsidRDefault="00A37427" w:rsidP="002D1FF0">
      <w:pPr>
        <w:jc w:val="center"/>
        <w:rPr>
          <w:lang w:val="es-AR"/>
        </w:rPr>
      </w:pPr>
      <w:r w:rsidRPr="000072D4">
        <w:rPr>
          <w:rFonts w:ascii="Calibri" w:hAnsi="Calibri" w:cs="Book Antiqua"/>
          <w:i/>
          <w:noProof/>
        </w:rPr>
        <w:drawing>
          <wp:inline distT="0" distB="0" distL="0" distR="0" wp14:anchorId="27307F4D" wp14:editId="51B214D4">
            <wp:extent cx="5308600" cy="3654831"/>
            <wp:effectExtent l="0" t="0" r="6350" b="3175"/>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2216" cy="3671090"/>
                    </a:xfrm>
                    <a:prstGeom prst="rect">
                      <a:avLst/>
                    </a:prstGeom>
                    <a:noFill/>
                    <a:ln>
                      <a:noFill/>
                    </a:ln>
                  </pic:spPr>
                </pic:pic>
              </a:graphicData>
            </a:graphic>
          </wp:inline>
        </w:drawing>
      </w:r>
    </w:p>
    <w:p w14:paraId="3ABD3A81" w14:textId="77777777" w:rsidR="002D1FF0" w:rsidRPr="000072D4" w:rsidRDefault="002D1FF0" w:rsidP="00751B29">
      <w:pPr>
        <w:ind w:left="720"/>
        <w:jc w:val="both"/>
        <w:rPr>
          <w:b/>
          <w:bCs/>
          <w:u w:val="single"/>
        </w:rPr>
      </w:pPr>
    </w:p>
    <w:p w14:paraId="5E451A23" w14:textId="77777777" w:rsidR="002D1FF0" w:rsidRPr="000072D4" w:rsidRDefault="002D1FF0" w:rsidP="00751B29">
      <w:pPr>
        <w:ind w:left="720"/>
        <w:jc w:val="both"/>
        <w:rPr>
          <w:b/>
          <w:bCs/>
          <w:u w:val="single"/>
        </w:rPr>
      </w:pPr>
    </w:p>
    <w:p w14:paraId="1327A82D" w14:textId="77777777" w:rsidR="002D1FF0" w:rsidRPr="000072D4" w:rsidRDefault="002D1FF0" w:rsidP="00751B29">
      <w:pPr>
        <w:ind w:left="720"/>
        <w:jc w:val="both"/>
        <w:rPr>
          <w:b/>
          <w:bCs/>
          <w:u w:val="single"/>
        </w:rPr>
      </w:pPr>
    </w:p>
    <w:p w14:paraId="0060A078" w14:textId="77777777" w:rsidR="002D1FF0" w:rsidRPr="000072D4" w:rsidRDefault="002D1FF0" w:rsidP="00751B29">
      <w:pPr>
        <w:ind w:left="720"/>
        <w:jc w:val="both"/>
        <w:rPr>
          <w:b/>
          <w:bCs/>
          <w:u w:val="single"/>
        </w:rPr>
      </w:pPr>
    </w:p>
    <w:p w14:paraId="0DC828D9" w14:textId="499380B3" w:rsidR="00751B29" w:rsidRPr="000072D4" w:rsidRDefault="00751B29" w:rsidP="00751B29">
      <w:pPr>
        <w:ind w:left="720"/>
        <w:jc w:val="both"/>
        <w:rPr>
          <w:b/>
          <w:bCs/>
          <w:u w:val="single"/>
        </w:rPr>
      </w:pPr>
      <w:r w:rsidRPr="000072D4">
        <w:rPr>
          <w:b/>
          <w:bCs/>
          <w:u w:val="single"/>
        </w:rPr>
        <w:t>Registro de Cliente</w:t>
      </w:r>
      <w:r w:rsidR="001665B2" w:rsidRPr="000072D4">
        <w:rPr>
          <w:b/>
          <w:bCs/>
          <w:u w:val="single"/>
        </w:rPr>
        <w:t>(A</w:t>
      </w:r>
      <w:r w:rsidR="00015B36" w:rsidRPr="000072D4">
        <w:rPr>
          <w:b/>
          <w:bCs/>
          <w:u w:val="single"/>
        </w:rPr>
        <w:t>S IS</w:t>
      </w:r>
      <w:r w:rsidR="001665B2" w:rsidRPr="000072D4">
        <w:rPr>
          <w:b/>
          <w:bCs/>
          <w:u w:val="single"/>
        </w:rPr>
        <w:t>)</w:t>
      </w:r>
    </w:p>
    <w:p w14:paraId="24C88D96" w14:textId="77777777" w:rsidR="002D1FF0" w:rsidRPr="000072D4" w:rsidRDefault="002D1FF0" w:rsidP="00751B29">
      <w:pPr>
        <w:ind w:left="720"/>
        <w:jc w:val="both"/>
        <w:rPr>
          <w:b/>
          <w:bCs/>
          <w:u w:val="single"/>
        </w:rPr>
      </w:pPr>
    </w:p>
    <w:p w14:paraId="1FFF7FC5" w14:textId="362A89F9" w:rsidR="00751B29" w:rsidRPr="000072D4" w:rsidRDefault="0000156D" w:rsidP="002D1FF0">
      <w:pPr>
        <w:jc w:val="center"/>
      </w:pPr>
      <w:r w:rsidRPr="000072D4">
        <w:rPr>
          <w:noProof/>
        </w:rPr>
        <w:drawing>
          <wp:inline distT="0" distB="0" distL="0" distR="0" wp14:anchorId="0E86F41B" wp14:editId="386C70D6">
            <wp:extent cx="6120130" cy="6343015"/>
            <wp:effectExtent l="0" t="0" r="0" b="635"/>
            <wp:docPr id="210609860" name="Imagen 2106098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60" name="Imagen 210609860"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6343015"/>
                    </a:xfrm>
                    <a:prstGeom prst="rect">
                      <a:avLst/>
                    </a:prstGeom>
                    <a:noFill/>
                    <a:ln>
                      <a:noFill/>
                    </a:ln>
                  </pic:spPr>
                </pic:pic>
              </a:graphicData>
            </a:graphic>
          </wp:inline>
        </w:drawing>
      </w:r>
    </w:p>
    <w:p w14:paraId="714AAD43" w14:textId="77777777" w:rsidR="002D1FF0" w:rsidRPr="000072D4" w:rsidRDefault="002D1FF0" w:rsidP="002D1FF0"/>
    <w:p w14:paraId="07489262" w14:textId="77777777" w:rsidR="002D1FF0" w:rsidRPr="000072D4" w:rsidRDefault="002D1FF0" w:rsidP="002D1FF0"/>
    <w:p w14:paraId="0889B326" w14:textId="77777777" w:rsidR="002D1FF0" w:rsidRPr="000072D4" w:rsidRDefault="002D1FF0" w:rsidP="002D1FF0"/>
    <w:p w14:paraId="151A4291" w14:textId="77777777" w:rsidR="002D1FF0" w:rsidRPr="000072D4" w:rsidRDefault="002D1FF0" w:rsidP="002D1FF0"/>
    <w:p w14:paraId="44B3982D" w14:textId="77777777" w:rsidR="002D1FF0" w:rsidRPr="000072D4" w:rsidRDefault="002D1FF0" w:rsidP="002D1FF0"/>
    <w:p w14:paraId="3F51003D" w14:textId="77777777" w:rsidR="002D1FF0" w:rsidRPr="000072D4" w:rsidRDefault="002D1FF0" w:rsidP="002D1FF0"/>
    <w:p w14:paraId="38F27C33" w14:textId="77777777" w:rsidR="002D1FF0" w:rsidRPr="000072D4" w:rsidRDefault="002D1FF0" w:rsidP="002D1FF0"/>
    <w:p w14:paraId="0605A209" w14:textId="77777777" w:rsidR="002D1FF0" w:rsidRPr="000072D4" w:rsidRDefault="002D1FF0" w:rsidP="00015B36">
      <w:pPr>
        <w:ind w:left="720"/>
        <w:jc w:val="both"/>
        <w:rPr>
          <w:b/>
          <w:bCs/>
          <w:u w:val="single"/>
        </w:rPr>
      </w:pPr>
    </w:p>
    <w:p w14:paraId="4437B466" w14:textId="77777777" w:rsidR="002D1FF0" w:rsidRPr="000072D4" w:rsidRDefault="002D1FF0" w:rsidP="00015B36">
      <w:pPr>
        <w:ind w:left="720"/>
        <w:jc w:val="both"/>
        <w:rPr>
          <w:b/>
          <w:bCs/>
          <w:u w:val="single"/>
        </w:rPr>
      </w:pPr>
    </w:p>
    <w:p w14:paraId="0E05489F" w14:textId="119DAB64" w:rsidR="00015B36" w:rsidRPr="000072D4" w:rsidRDefault="00015B36" w:rsidP="00015B36">
      <w:pPr>
        <w:ind w:left="720"/>
        <w:jc w:val="both"/>
        <w:rPr>
          <w:b/>
          <w:bCs/>
          <w:u w:val="single"/>
        </w:rPr>
      </w:pPr>
      <w:r w:rsidRPr="000072D4">
        <w:rPr>
          <w:b/>
          <w:bCs/>
          <w:u w:val="single"/>
        </w:rPr>
        <w:t xml:space="preserve">Registro de </w:t>
      </w:r>
      <w:r w:rsidR="002D1FF0" w:rsidRPr="000072D4">
        <w:rPr>
          <w:b/>
          <w:bCs/>
          <w:u w:val="single"/>
        </w:rPr>
        <w:t>Cliente (</w:t>
      </w:r>
      <w:r w:rsidRPr="000072D4">
        <w:rPr>
          <w:b/>
          <w:bCs/>
          <w:u w:val="single"/>
        </w:rPr>
        <w:t>TO BE)</w:t>
      </w:r>
    </w:p>
    <w:p w14:paraId="4B6F626D" w14:textId="77777777" w:rsidR="002D1FF0" w:rsidRPr="000072D4" w:rsidRDefault="002D1FF0" w:rsidP="00015B36">
      <w:pPr>
        <w:ind w:left="720"/>
        <w:jc w:val="both"/>
        <w:rPr>
          <w:b/>
          <w:bCs/>
          <w:u w:val="single"/>
        </w:rPr>
      </w:pPr>
    </w:p>
    <w:p w14:paraId="0CCD89A7" w14:textId="487686E5" w:rsidR="00177712" w:rsidRPr="000072D4" w:rsidRDefault="00CF5CAF" w:rsidP="002D1FF0">
      <w:pPr>
        <w:jc w:val="both"/>
      </w:pPr>
      <w:r w:rsidRPr="000072D4">
        <w:rPr>
          <w:noProof/>
        </w:rPr>
        <w:drawing>
          <wp:inline distT="0" distB="0" distL="0" distR="0" wp14:anchorId="71255194" wp14:editId="10DD7362">
            <wp:extent cx="6120130" cy="6343015"/>
            <wp:effectExtent l="0" t="0" r="0" b="635"/>
            <wp:docPr id="210609857" name="Imagen 21060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6343015"/>
                    </a:xfrm>
                    <a:prstGeom prst="rect">
                      <a:avLst/>
                    </a:prstGeom>
                    <a:noFill/>
                    <a:ln>
                      <a:noFill/>
                    </a:ln>
                  </pic:spPr>
                </pic:pic>
              </a:graphicData>
            </a:graphic>
          </wp:inline>
        </w:drawing>
      </w:r>
    </w:p>
    <w:p w14:paraId="11FCF63B" w14:textId="77777777" w:rsidR="00177712" w:rsidRPr="000072D4" w:rsidRDefault="00177712" w:rsidP="00751B29">
      <w:pPr>
        <w:ind w:left="720"/>
        <w:jc w:val="both"/>
      </w:pPr>
    </w:p>
    <w:p w14:paraId="11DCFE36" w14:textId="77777777" w:rsidR="002D1FF0" w:rsidRPr="000072D4" w:rsidRDefault="002D1FF0" w:rsidP="00751B29">
      <w:pPr>
        <w:ind w:left="720"/>
        <w:jc w:val="both"/>
      </w:pPr>
    </w:p>
    <w:p w14:paraId="3611CB2E" w14:textId="77777777" w:rsidR="002D1FF0" w:rsidRPr="000072D4" w:rsidRDefault="002D1FF0" w:rsidP="00751B29">
      <w:pPr>
        <w:ind w:left="720"/>
        <w:jc w:val="both"/>
      </w:pPr>
    </w:p>
    <w:p w14:paraId="54E86B89" w14:textId="77777777" w:rsidR="002D1FF0" w:rsidRPr="000072D4" w:rsidRDefault="002D1FF0" w:rsidP="00751B29">
      <w:pPr>
        <w:ind w:left="720"/>
        <w:jc w:val="both"/>
      </w:pPr>
    </w:p>
    <w:p w14:paraId="1E479888" w14:textId="77777777" w:rsidR="002D1FF0" w:rsidRPr="000072D4" w:rsidRDefault="002D1FF0" w:rsidP="00751B29">
      <w:pPr>
        <w:ind w:left="720"/>
        <w:jc w:val="both"/>
      </w:pPr>
    </w:p>
    <w:p w14:paraId="2BFF6E0B" w14:textId="77777777" w:rsidR="002D1FF0" w:rsidRPr="000072D4" w:rsidRDefault="002D1FF0" w:rsidP="00751B29">
      <w:pPr>
        <w:ind w:left="720"/>
        <w:jc w:val="both"/>
      </w:pPr>
    </w:p>
    <w:p w14:paraId="25FC06A4" w14:textId="77777777" w:rsidR="002D1FF0" w:rsidRPr="000072D4" w:rsidRDefault="002D1FF0" w:rsidP="00751B29">
      <w:pPr>
        <w:ind w:left="720"/>
        <w:jc w:val="both"/>
      </w:pPr>
    </w:p>
    <w:p w14:paraId="5237FAA5" w14:textId="77777777" w:rsidR="002D1FF0" w:rsidRPr="000072D4" w:rsidRDefault="002D1FF0" w:rsidP="00751B29">
      <w:pPr>
        <w:ind w:left="720"/>
        <w:jc w:val="both"/>
      </w:pPr>
    </w:p>
    <w:p w14:paraId="7F62D406" w14:textId="77777777" w:rsidR="002D1FF0" w:rsidRPr="000072D4" w:rsidRDefault="002D1FF0" w:rsidP="00751B29">
      <w:pPr>
        <w:ind w:left="720"/>
        <w:jc w:val="both"/>
      </w:pPr>
    </w:p>
    <w:p w14:paraId="4727BFAC" w14:textId="77777777" w:rsidR="002D1FF0" w:rsidRPr="000072D4" w:rsidRDefault="002D1FF0" w:rsidP="00751B29">
      <w:pPr>
        <w:ind w:left="720"/>
        <w:jc w:val="both"/>
      </w:pPr>
    </w:p>
    <w:p w14:paraId="5B57F970" w14:textId="77777777" w:rsidR="002D1FF0" w:rsidRPr="000072D4" w:rsidRDefault="002D1FF0" w:rsidP="00751B29">
      <w:pPr>
        <w:ind w:left="720"/>
        <w:jc w:val="both"/>
      </w:pPr>
    </w:p>
    <w:p w14:paraId="5A1149CC" w14:textId="63EEDE18" w:rsidR="0069018D" w:rsidRPr="000072D4" w:rsidRDefault="0069018D" w:rsidP="0069018D">
      <w:pPr>
        <w:ind w:left="720"/>
        <w:jc w:val="both"/>
        <w:rPr>
          <w:b/>
          <w:bCs/>
          <w:u w:val="single"/>
        </w:rPr>
      </w:pPr>
      <w:bookmarkStart w:id="28" w:name="_Hlk108791366"/>
      <w:r w:rsidRPr="000072D4">
        <w:rPr>
          <w:b/>
          <w:bCs/>
          <w:u w:val="single"/>
        </w:rPr>
        <w:t xml:space="preserve">Consultar Reserva </w:t>
      </w:r>
      <w:r w:rsidR="003F6FF6" w:rsidRPr="000072D4">
        <w:rPr>
          <w:b/>
          <w:bCs/>
          <w:u w:val="single"/>
        </w:rPr>
        <w:t>(AS IS)</w:t>
      </w:r>
    </w:p>
    <w:p w14:paraId="1B6D43E0" w14:textId="77777777" w:rsidR="002D1FF0" w:rsidRPr="000072D4" w:rsidRDefault="002D1FF0" w:rsidP="0069018D">
      <w:pPr>
        <w:ind w:left="720"/>
        <w:jc w:val="both"/>
        <w:rPr>
          <w:b/>
          <w:bCs/>
          <w:u w:val="single"/>
        </w:rPr>
      </w:pPr>
    </w:p>
    <w:p w14:paraId="5D0D143C" w14:textId="2E5BD72B" w:rsidR="003F6FF6" w:rsidRPr="000072D4" w:rsidRDefault="00817244" w:rsidP="002D1FF0">
      <w:pPr>
        <w:jc w:val="both"/>
        <w:rPr>
          <w:b/>
          <w:bCs/>
          <w:u w:val="single"/>
        </w:rPr>
      </w:pPr>
      <w:r w:rsidRPr="000072D4">
        <w:rPr>
          <w:noProof/>
        </w:rPr>
        <w:drawing>
          <wp:inline distT="0" distB="0" distL="0" distR="0" wp14:anchorId="2A4681D8" wp14:editId="06723238">
            <wp:extent cx="6120130" cy="4720590"/>
            <wp:effectExtent l="0" t="0" r="0" b="381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14">
                      <a:extLst>
                        <a:ext uri="{28A0092B-C50C-407E-A947-70E740481C1C}">
                          <a14:useLocalDpi xmlns:a14="http://schemas.microsoft.com/office/drawing/2010/main" val="0"/>
                        </a:ext>
                      </a:extLst>
                    </a:blip>
                    <a:stretch>
                      <a:fillRect/>
                    </a:stretch>
                  </pic:blipFill>
                  <pic:spPr>
                    <a:xfrm>
                      <a:off x="0" y="0"/>
                      <a:ext cx="6120130" cy="4720590"/>
                    </a:xfrm>
                    <a:prstGeom prst="rect">
                      <a:avLst/>
                    </a:prstGeom>
                  </pic:spPr>
                </pic:pic>
              </a:graphicData>
            </a:graphic>
          </wp:inline>
        </w:drawing>
      </w:r>
    </w:p>
    <w:p w14:paraId="11C80CA7" w14:textId="1651D2E6" w:rsidR="00177712" w:rsidRPr="000072D4" w:rsidRDefault="00177712" w:rsidP="00751B29">
      <w:pPr>
        <w:ind w:left="720"/>
        <w:jc w:val="both"/>
      </w:pPr>
    </w:p>
    <w:p w14:paraId="7C304307" w14:textId="1651D2E6" w:rsidR="008422D4" w:rsidRPr="000072D4" w:rsidRDefault="008422D4" w:rsidP="00751B29">
      <w:pPr>
        <w:ind w:left="720"/>
        <w:jc w:val="both"/>
      </w:pPr>
    </w:p>
    <w:p w14:paraId="15B14C61" w14:textId="1651D2E6" w:rsidR="008422D4" w:rsidRPr="000072D4" w:rsidRDefault="008422D4" w:rsidP="00751B29">
      <w:pPr>
        <w:ind w:left="720"/>
        <w:jc w:val="both"/>
      </w:pPr>
    </w:p>
    <w:p w14:paraId="233F73E2" w14:textId="1651D2E6" w:rsidR="008422D4" w:rsidRPr="000072D4" w:rsidRDefault="008422D4" w:rsidP="00751B29">
      <w:pPr>
        <w:ind w:left="720"/>
        <w:jc w:val="both"/>
      </w:pPr>
    </w:p>
    <w:p w14:paraId="394B74E8" w14:textId="1651D2E6" w:rsidR="008422D4" w:rsidRPr="000072D4" w:rsidRDefault="008422D4" w:rsidP="00751B29">
      <w:pPr>
        <w:ind w:left="720"/>
        <w:jc w:val="both"/>
      </w:pPr>
    </w:p>
    <w:p w14:paraId="4B773CA1" w14:textId="1651D2E6" w:rsidR="008422D4" w:rsidRPr="000072D4" w:rsidRDefault="008422D4" w:rsidP="00751B29">
      <w:pPr>
        <w:ind w:left="720"/>
        <w:jc w:val="both"/>
      </w:pPr>
    </w:p>
    <w:p w14:paraId="01436E0B" w14:textId="1651D2E6" w:rsidR="008422D4" w:rsidRPr="000072D4" w:rsidRDefault="008422D4" w:rsidP="00751B29">
      <w:pPr>
        <w:ind w:left="720"/>
        <w:jc w:val="both"/>
      </w:pPr>
    </w:p>
    <w:p w14:paraId="69F77804" w14:textId="1651D2E6" w:rsidR="008422D4" w:rsidRPr="000072D4" w:rsidRDefault="008422D4" w:rsidP="00751B29">
      <w:pPr>
        <w:ind w:left="720"/>
        <w:jc w:val="both"/>
      </w:pPr>
    </w:p>
    <w:p w14:paraId="5DCDF3FC" w14:textId="1651D2E6" w:rsidR="008422D4" w:rsidRPr="000072D4" w:rsidRDefault="008422D4" w:rsidP="00751B29">
      <w:pPr>
        <w:ind w:left="720"/>
        <w:jc w:val="both"/>
      </w:pPr>
    </w:p>
    <w:p w14:paraId="03CFCEA3" w14:textId="1651D2E6" w:rsidR="008422D4" w:rsidRPr="000072D4" w:rsidRDefault="008422D4" w:rsidP="00751B29">
      <w:pPr>
        <w:ind w:left="720"/>
        <w:jc w:val="both"/>
      </w:pPr>
    </w:p>
    <w:p w14:paraId="135E1019" w14:textId="1651D2E6" w:rsidR="008422D4" w:rsidRPr="000072D4" w:rsidRDefault="008422D4" w:rsidP="00751B29">
      <w:pPr>
        <w:ind w:left="720"/>
        <w:jc w:val="both"/>
      </w:pPr>
    </w:p>
    <w:p w14:paraId="7BA60C18" w14:textId="1651D2E6" w:rsidR="008422D4" w:rsidRPr="000072D4" w:rsidRDefault="008422D4" w:rsidP="00751B29">
      <w:pPr>
        <w:ind w:left="720"/>
        <w:jc w:val="both"/>
      </w:pPr>
    </w:p>
    <w:p w14:paraId="080587D8" w14:textId="1651D2E6" w:rsidR="008422D4" w:rsidRPr="000072D4" w:rsidRDefault="008422D4" w:rsidP="00751B29">
      <w:pPr>
        <w:ind w:left="720"/>
        <w:jc w:val="both"/>
      </w:pPr>
    </w:p>
    <w:p w14:paraId="47FB0059" w14:textId="1651D2E6" w:rsidR="008422D4" w:rsidRPr="000072D4" w:rsidRDefault="008422D4" w:rsidP="00751B29">
      <w:pPr>
        <w:ind w:left="720"/>
        <w:jc w:val="both"/>
      </w:pPr>
    </w:p>
    <w:p w14:paraId="2BFA6070" w14:textId="1651D2E6" w:rsidR="008422D4" w:rsidRPr="000072D4" w:rsidRDefault="008422D4" w:rsidP="00751B29">
      <w:pPr>
        <w:ind w:left="720"/>
        <w:jc w:val="both"/>
      </w:pPr>
    </w:p>
    <w:p w14:paraId="5BA2BB00" w14:textId="1651D2E6" w:rsidR="008422D4" w:rsidRPr="000072D4" w:rsidRDefault="008422D4" w:rsidP="00751B29">
      <w:pPr>
        <w:ind w:left="720"/>
        <w:jc w:val="both"/>
      </w:pPr>
    </w:p>
    <w:p w14:paraId="75BBD0ED" w14:textId="1651D2E6" w:rsidR="008422D4" w:rsidRPr="000072D4" w:rsidRDefault="008422D4" w:rsidP="00751B29">
      <w:pPr>
        <w:ind w:left="720"/>
        <w:jc w:val="both"/>
      </w:pPr>
    </w:p>
    <w:p w14:paraId="76A1B360" w14:textId="1651D2E6" w:rsidR="008422D4" w:rsidRPr="000072D4" w:rsidRDefault="008422D4" w:rsidP="00751B29">
      <w:pPr>
        <w:ind w:left="720"/>
        <w:jc w:val="both"/>
      </w:pPr>
    </w:p>
    <w:p w14:paraId="14EE9454" w14:textId="1651D2E6" w:rsidR="008422D4" w:rsidRPr="000072D4" w:rsidRDefault="008422D4" w:rsidP="00751B29">
      <w:pPr>
        <w:ind w:left="720"/>
        <w:jc w:val="both"/>
      </w:pPr>
    </w:p>
    <w:p w14:paraId="32923DAA" w14:textId="1651D2E6" w:rsidR="008422D4" w:rsidRPr="000072D4" w:rsidRDefault="008422D4" w:rsidP="00751B29">
      <w:pPr>
        <w:ind w:left="720"/>
        <w:jc w:val="both"/>
      </w:pPr>
    </w:p>
    <w:p w14:paraId="74DC04C9" w14:textId="77777777" w:rsidR="000F7E2D" w:rsidRPr="000072D4" w:rsidRDefault="000F7E2D" w:rsidP="008422D4">
      <w:pPr>
        <w:ind w:left="720"/>
        <w:jc w:val="both"/>
        <w:rPr>
          <w:b/>
          <w:bCs/>
          <w:u w:val="single"/>
        </w:rPr>
      </w:pPr>
    </w:p>
    <w:p w14:paraId="09078652" w14:textId="77777777" w:rsidR="000F7E2D" w:rsidRPr="000072D4" w:rsidRDefault="000F7E2D" w:rsidP="008422D4">
      <w:pPr>
        <w:ind w:left="720"/>
        <w:jc w:val="both"/>
        <w:rPr>
          <w:b/>
          <w:bCs/>
          <w:u w:val="single"/>
        </w:rPr>
      </w:pPr>
    </w:p>
    <w:p w14:paraId="569DEDA1" w14:textId="37B07F11" w:rsidR="008422D4" w:rsidRPr="000072D4" w:rsidRDefault="4764DA95" w:rsidP="008422D4">
      <w:pPr>
        <w:ind w:left="720"/>
        <w:jc w:val="both"/>
        <w:rPr>
          <w:b/>
          <w:bCs/>
          <w:u w:val="single"/>
        </w:rPr>
      </w:pPr>
      <w:r w:rsidRPr="000072D4">
        <w:rPr>
          <w:b/>
          <w:bCs/>
          <w:u w:val="single"/>
        </w:rPr>
        <w:t>Consultar Reserva (TO BE)</w:t>
      </w:r>
    </w:p>
    <w:p w14:paraId="2634997C" w14:textId="1651D2E6" w:rsidR="008422D4" w:rsidRPr="000072D4" w:rsidRDefault="008422D4" w:rsidP="008422D4">
      <w:pPr>
        <w:ind w:left="720"/>
        <w:jc w:val="both"/>
        <w:rPr>
          <w:b/>
          <w:bCs/>
          <w:u w:val="single"/>
        </w:rPr>
      </w:pPr>
    </w:p>
    <w:p w14:paraId="1B31AA46" w14:textId="171F607E" w:rsidR="00F749D3" w:rsidRPr="000072D4" w:rsidRDefault="00F749D3" w:rsidP="4F591A5A">
      <w:pPr>
        <w:ind w:left="720"/>
        <w:jc w:val="both"/>
      </w:pPr>
      <w:r w:rsidRPr="000072D4">
        <w:rPr>
          <w:noProof/>
        </w:rPr>
        <w:drawing>
          <wp:inline distT="0" distB="0" distL="0" distR="0" wp14:anchorId="45AB58E3" wp14:editId="2F02F146">
            <wp:extent cx="6120130" cy="465645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15">
                      <a:extLst>
                        <a:ext uri="{28A0092B-C50C-407E-A947-70E740481C1C}">
                          <a14:useLocalDpi xmlns:a14="http://schemas.microsoft.com/office/drawing/2010/main" val="0"/>
                        </a:ext>
                      </a:extLst>
                    </a:blip>
                    <a:stretch>
                      <a:fillRect/>
                    </a:stretch>
                  </pic:blipFill>
                  <pic:spPr>
                    <a:xfrm>
                      <a:off x="0" y="0"/>
                      <a:ext cx="6120130" cy="4656454"/>
                    </a:xfrm>
                    <a:prstGeom prst="rect">
                      <a:avLst/>
                    </a:prstGeom>
                  </pic:spPr>
                </pic:pic>
              </a:graphicData>
            </a:graphic>
          </wp:inline>
        </w:drawing>
      </w:r>
    </w:p>
    <w:p w14:paraId="79BFA814" w14:textId="27DFDCC7" w:rsidR="00177712" w:rsidRPr="000072D4" w:rsidRDefault="4F591A5A" w:rsidP="002D1FF0">
      <w:r w:rsidRPr="000072D4">
        <w:br w:type="page"/>
      </w:r>
    </w:p>
    <w:p w14:paraId="3DC9FE3C" w14:textId="12100121" w:rsidR="00177712" w:rsidRPr="000072D4" w:rsidRDefault="4F591A5A" w:rsidP="4F591A5A">
      <w:pPr>
        <w:ind w:left="720"/>
        <w:jc w:val="both"/>
        <w:rPr>
          <w:b/>
          <w:bCs/>
          <w:u w:val="single"/>
        </w:rPr>
      </w:pPr>
      <w:r w:rsidRPr="000072D4">
        <w:rPr>
          <w:b/>
          <w:bCs/>
          <w:u w:val="single"/>
        </w:rPr>
        <w:lastRenderedPageBreak/>
        <w:t>Registro de hoteles (AS IS)</w:t>
      </w:r>
    </w:p>
    <w:p w14:paraId="572DDB9A" w14:textId="4DFA8ED7" w:rsidR="00177712" w:rsidRPr="000072D4" w:rsidRDefault="4F591A5A" w:rsidP="002D1FF0">
      <w:pPr>
        <w:ind w:left="720"/>
        <w:jc w:val="center"/>
      </w:pPr>
      <w:r w:rsidRPr="000072D4">
        <w:rPr>
          <w:noProof/>
        </w:rPr>
        <w:drawing>
          <wp:inline distT="0" distB="0" distL="0" distR="0" wp14:anchorId="05E3A1CB" wp14:editId="3FA42369">
            <wp:extent cx="4089400" cy="4165973"/>
            <wp:effectExtent l="0" t="0" r="6350" b="6350"/>
            <wp:docPr id="272600508" name="Picture 27260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t="3518" b="2037"/>
                    <a:stretch/>
                  </pic:blipFill>
                  <pic:spPr bwMode="auto">
                    <a:xfrm>
                      <a:off x="0" y="0"/>
                      <a:ext cx="4094000" cy="4170659"/>
                    </a:xfrm>
                    <a:prstGeom prst="rect">
                      <a:avLst/>
                    </a:prstGeom>
                    <a:ln>
                      <a:noFill/>
                    </a:ln>
                    <a:extLst>
                      <a:ext uri="{53640926-AAD7-44D8-BBD7-CCE9431645EC}">
                        <a14:shadowObscured xmlns:a14="http://schemas.microsoft.com/office/drawing/2010/main"/>
                      </a:ext>
                    </a:extLst>
                  </pic:spPr>
                </pic:pic>
              </a:graphicData>
            </a:graphic>
          </wp:inline>
        </w:drawing>
      </w:r>
    </w:p>
    <w:p w14:paraId="5B59FB46" w14:textId="77777777" w:rsidR="00E45BCB" w:rsidRPr="000072D4" w:rsidRDefault="00E45BCB" w:rsidP="4F591A5A">
      <w:pPr>
        <w:ind w:left="720"/>
        <w:jc w:val="both"/>
        <w:rPr>
          <w:b/>
          <w:bCs/>
          <w:u w:val="single"/>
        </w:rPr>
      </w:pPr>
    </w:p>
    <w:p w14:paraId="47A664FB" w14:textId="38A2DF36" w:rsidR="00177712" w:rsidRPr="000072D4" w:rsidRDefault="4F591A5A" w:rsidP="4F591A5A">
      <w:pPr>
        <w:ind w:left="720"/>
        <w:jc w:val="both"/>
        <w:rPr>
          <w:b/>
          <w:bCs/>
          <w:u w:val="single"/>
        </w:rPr>
      </w:pPr>
      <w:r w:rsidRPr="000072D4">
        <w:rPr>
          <w:b/>
          <w:bCs/>
          <w:u w:val="single"/>
        </w:rPr>
        <w:t>Registro de hoteles (TO BE)</w:t>
      </w:r>
    </w:p>
    <w:p w14:paraId="5E020008" w14:textId="59D16BDC" w:rsidR="00751B29" w:rsidRPr="000072D4" w:rsidRDefault="4F591A5A" w:rsidP="002D1FF0">
      <w:pPr>
        <w:ind w:left="720"/>
        <w:jc w:val="both"/>
      </w:pPr>
      <w:r w:rsidRPr="000072D4">
        <w:rPr>
          <w:noProof/>
        </w:rPr>
        <w:drawing>
          <wp:inline distT="0" distB="0" distL="0" distR="0" wp14:anchorId="2FAFAD14" wp14:editId="30EB226A">
            <wp:extent cx="5376333" cy="3968671"/>
            <wp:effectExtent l="0" t="0" r="0" b="0"/>
            <wp:docPr id="1934152828" name="Picture 19341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3375" b="2139"/>
                    <a:stretch/>
                  </pic:blipFill>
                  <pic:spPr bwMode="auto">
                    <a:xfrm>
                      <a:off x="0" y="0"/>
                      <a:ext cx="5412626" cy="3995462"/>
                    </a:xfrm>
                    <a:prstGeom prst="rect">
                      <a:avLst/>
                    </a:prstGeom>
                    <a:ln>
                      <a:noFill/>
                    </a:ln>
                    <a:extLst>
                      <a:ext uri="{53640926-AAD7-44D8-BBD7-CCE9431645EC}">
                        <a14:shadowObscured xmlns:a14="http://schemas.microsoft.com/office/drawing/2010/main"/>
                      </a:ext>
                    </a:extLst>
                  </pic:spPr>
                </pic:pic>
              </a:graphicData>
            </a:graphic>
          </wp:inline>
        </w:drawing>
      </w:r>
    </w:p>
    <w:p w14:paraId="08C1C5C6" w14:textId="77777777" w:rsidR="002D1FF0" w:rsidRPr="000072D4" w:rsidRDefault="002D1FF0" w:rsidP="002D1FF0">
      <w:pPr>
        <w:ind w:left="720"/>
        <w:jc w:val="both"/>
      </w:pPr>
    </w:p>
    <w:p w14:paraId="50069CB4" w14:textId="77777777" w:rsidR="00A2466D" w:rsidRPr="000072D4" w:rsidRDefault="00A2466D" w:rsidP="00A2466D">
      <w:pPr>
        <w:pStyle w:val="Ttulo1"/>
        <w:numPr>
          <w:ilvl w:val="0"/>
          <w:numId w:val="2"/>
        </w:numPr>
        <w:spacing w:before="0" w:after="0"/>
        <w:rPr>
          <w:rFonts w:ascii="Calibri" w:hAnsi="Calibri" w:cs="Book Antiqua"/>
          <w:sz w:val="28"/>
        </w:rPr>
      </w:pPr>
      <w:bookmarkStart w:id="29" w:name="_Toc453064074"/>
      <w:bookmarkStart w:id="30" w:name="_Toc61560562"/>
      <w:bookmarkEnd w:id="28"/>
      <w:r w:rsidRPr="000072D4">
        <w:rPr>
          <w:rFonts w:ascii="Calibri" w:hAnsi="Calibri" w:cs="Book Antiqua"/>
          <w:sz w:val="28"/>
        </w:rPr>
        <w:t>REQUISITOS</w:t>
      </w:r>
      <w:bookmarkEnd w:id="29"/>
      <w:bookmarkEnd w:id="30"/>
    </w:p>
    <w:p w14:paraId="7C9AA7D6" w14:textId="5FEB7AAE" w:rsidR="00356221" w:rsidRPr="000072D4" w:rsidRDefault="00A2466D" w:rsidP="0CBDA88A">
      <w:pPr>
        <w:pStyle w:val="Ttulo2"/>
        <w:numPr>
          <w:ilvl w:val="1"/>
          <w:numId w:val="2"/>
        </w:numPr>
        <w:ind w:left="1418"/>
        <w:rPr>
          <w:rFonts w:ascii="Calibri" w:hAnsi="Calibri" w:cs="Book Antiqua"/>
          <w:i w:val="0"/>
          <w:sz w:val="24"/>
          <w:szCs w:val="24"/>
        </w:rPr>
      </w:pPr>
      <w:bookmarkStart w:id="31" w:name="_Toc453064075"/>
      <w:bookmarkStart w:id="32" w:name="_Toc61560563"/>
      <w:r w:rsidRPr="000072D4">
        <w:rPr>
          <w:rFonts w:ascii="Calibri" w:hAnsi="Calibri" w:cs="Book Antiqua"/>
          <w:i w:val="0"/>
          <w:sz w:val="24"/>
          <w:szCs w:val="24"/>
        </w:rPr>
        <w:t>Funcionales</w:t>
      </w:r>
      <w:bookmarkEnd w:id="31"/>
      <w:bookmarkEnd w:id="32"/>
    </w:p>
    <w:tbl>
      <w:tblPr>
        <w:tblW w:w="0" w:type="auto"/>
        <w:tblInd w:w="43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2916"/>
        <w:gridCol w:w="5872"/>
      </w:tblGrid>
      <w:tr w:rsidR="000072D4" w:rsidRPr="000072D4" w14:paraId="32246DC9" w14:textId="77777777" w:rsidTr="0CBDA88A">
        <w:trPr>
          <w:trHeight w:val="493"/>
        </w:trPr>
        <w:tc>
          <w:tcPr>
            <w:tcW w:w="2916" w:type="dxa"/>
            <w:tcBorders>
              <w:right w:val="single" w:sz="6" w:space="0" w:color="000000" w:themeColor="text1"/>
            </w:tcBorders>
            <w:shd w:val="clear" w:color="auto" w:fill="CCCCCC"/>
          </w:tcPr>
          <w:p w14:paraId="5425A797" w14:textId="77777777" w:rsidR="00356221" w:rsidRPr="000072D4" w:rsidRDefault="00356221" w:rsidP="00045DA4">
            <w:pPr>
              <w:pStyle w:val="TableParagraph"/>
              <w:spacing w:before="100"/>
              <w:ind w:left="357" w:right="346"/>
              <w:jc w:val="center"/>
              <w:rPr>
                <w:sz w:val="24"/>
                <w:lang w:val="es-EC"/>
              </w:rPr>
            </w:pPr>
            <w:r w:rsidRPr="000072D4">
              <w:rPr>
                <w:sz w:val="24"/>
                <w:lang w:val="es-EC"/>
              </w:rPr>
              <w:t>Número</w:t>
            </w:r>
          </w:p>
        </w:tc>
        <w:tc>
          <w:tcPr>
            <w:tcW w:w="5872" w:type="dxa"/>
            <w:tcBorders>
              <w:left w:val="single" w:sz="6" w:space="0" w:color="000000" w:themeColor="text1"/>
            </w:tcBorders>
            <w:shd w:val="clear" w:color="auto" w:fill="CCCCCC"/>
          </w:tcPr>
          <w:p w14:paraId="439B2698" w14:textId="77777777" w:rsidR="00356221" w:rsidRPr="000072D4" w:rsidRDefault="00356221" w:rsidP="00045DA4">
            <w:pPr>
              <w:pStyle w:val="TableParagraph"/>
              <w:spacing w:before="100"/>
              <w:ind w:left="1927"/>
              <w:rPr>
                <w:sz w:val="24"/>
                <w:lang w:val="es-EC"/>
              </w:rPr>
            </w:pPr>
            <w:r w:rsidRPr="000072D4">
              <w:rPr>
                <w:sz w:val="24"/>
                <w:lang w:val="es-EC"/>
              </w:rPr>
              <w:t>Requisitos</w:t>
            </w:r>
            <w:r w:rsidRPr="000072D4">
              <w:rPr>
                <w:spacing w:val="-3"/>
                <w:sz w:val="24"/>
                <w:lang w:val="es-EC"/>
              </w:rPr>
              <w:t xml:space="preserve"> </w:t>
            </w:r>
            <w:r w:rsidRPr="000072D4">
              <w:rPr>
                <w:sz w:val="24"/>
                <w:lang w:val="es-EC"/>
              </w:rPr>
              <w:t>Funcionales</w:t>
            </w:r>
          </w:p>
        </w:tc>
      </w:tr>
      <w:tr w:rsidR="000072D4" w:rsidRPr="000072D4" w14:paraId="4CF2CB72" w14:textId="77777777" w:rsidTr="0CBDA88A">
        <w:trPr>
          <w:trHeight w:val="299"/>
        </w:trPr>
        <w:tc>
          <w:tcPr>
            <w:tcW w:w="2916" w:type="dxa"/>
            <w:tcBorders>
              <w:right w:val="single" w:sz="6" w:space="0" w:color="000000" w:themeColor="text1"/>
            </w:tcBorders>
            <w:shd w:val="clear" w:color="auto" w:fill="CCCCCC"/>
          </w:tcPr>
          <w:p w14:paraId="3A948652" w14:textId="77777777" w:rsidR="00356221" w:rsidRPr="000072D4" w:rsidRDefault="00356221" w:rsidP="00045DA4">
            <w:pPr>
              <w:pStyle w:val="TableParagraph"/>
              <w:spacing w:before="4" w:line="276" w:lineRule="exact"/>
              <w:ind w:left="357" w:right="345"/>
              <w:jc w:val="center"/>
              <w:rPr>
                <w:b/>
                <w:bCs/>
                <w:i/>
                <w:sz w:val="24"/>
                <w:lang w:val="es-EC"/>
              </w:rPr>
            </w:pPr>
            <w:r w:rsidRPr="000072D4">
              <w:rPr>
                <w:b/>
                <w:bCs/>
                <w:lang w:val="es-EC"/>
              </w:rPr>
              <w:t>RF-1</w:t>
            </w:r>
          </w:p>
        </w:tc>
        <w:tc>
          <w:tcPr>
            <w:tcW w:w="5872" w:type="dxa"/>
            <w:tcBorders>
              <w:left w:val="single" w:sz="6" w:space="0" w:color="000000" w:themeColor="text1"/>
            </w:tcBorders>
            <w:shd w:val="clear" w:color="auto" w:fill="auto"/>
          </w:tcPr>
          <w:p w14:paraId="6EF1CA82" w14:textId="77777777" w:rsidR="00356221" w:rsidRPr="000072D4" w:rsidRDefault="00356221" w:rsidP="00045DA4">
            <w:pPr>
              <w:pStyle w:val="TableParagraph"/>
              <w:spacing w:before="4" w:line="276" w:lineRule="exact"/>
              <w:ind w:left="106"/>
              <w:rPr>
                <w:bCs/>
                <w:i/>
                <w:sz w:val="24"/>
                <w:szCs w:val="24"/>
                <w:lang w:val="es-EC"/>
              </w:rPr>
            </w:pPr>
            <w:r w:rsidRPr="000072D4">
              <w:rPr>
                <w:bCs/>
                <w:kern w:val="24"/>
                <w:sz w:val="24"/>
                <w:szCs w:val="24"/>
                <w:lang w:val="es-EC"/>
              </w:rPr>
              <w:t>Registr</w:t>
            </w:r>
            <w:r w:rsidR="00145AF9" w:rsidRPr="000072D4">
              <w:rPr>
                <w:bCs/>
                <w:kern w:val="24"/>
                <w:sz w:val="24"/>
                <w:szCs w:val="24"/>
                <w:lang w:val="es-EC"/>
              </w:rPr>
              <w:t>ar hotel.</w:t>
            </w:r>
          </w:p>
        </w:tc>
      </w:tr>
      <w:tr w:rsidR="000072D4" w:rsidRPr="000072D4" w14:paraId="144EB7FA" w14:textId="77777777" w:rsidTr="0CBDA88A">
        <w:trPr>
          <w:trHeight w:val="294"/>
        </w:trPr>
        <w:tc>
          <w:tcPr>
            <w:tcW w:w="2916" w:type="dxa"/>
            <w:tcBorders>
              <w:right w:val="single" w:sz="6" w:space="0" w:color="000000" w:themeColor="text1"/>
            </w:tcBorders>
            <w:shd w:val="clear" w:color="auto" w:fill="CCCCCC"/>
          </w:tcPr>
          <w:p w14:paraId="1973B5C0" w14:textId="77777777" w:rsidR="00145AF9" w:rsidRPr="000072D4" w:rsidRDefault="00145AF9" w:rsidP="00045DA4">
            <w:pPr>
              <w:pStyle w:val="TableParagraph"/>
              <w:spacing w:before="1" w:line="273" w:lineRule="exact"/>
              <w:ind w:left="356" w:right="347"/>
              <w:jc w:val="center"/>
              <w:rPr>
                <w:b/>
                <w:bCs/>
                <w:i/>
                <w:sz w:val="24"/>
                <w:lang w:val="es-EC"/>
              </w:rPr>
            </w:pPr>
            <w:r w:rsidRPr="000072D4">
              <w:rPr>
                <w:b/>
                <w:bCs/>
                <w:lang w:val="es-EC"/>
              </w:rPr>
              <w:t>RF-2</w:t>
            </w:r>
          </w:p>
        </w:tc>
        <w:tc>
          <w:tcPr>
            <w:tcW w:w="5872" w:type="dxa"/>
            <w:tcBorders>
              <w:left w:val="single" w:sz="6" w:space="0" w:color="000000" w:themeColor="text1"/>
            </w:tcBorders>
            <w:shd w:val="clear" w:color="auto" w:fill="auto"/>
          </w:tcPr>
          <w:p w14:paraId="0710385B" w14:textId="77777777" w:rsidR="00145AF9" w:rsidRPr="000072D4" w:rsidRDefault="00145AF9" w:rsidP="00045DA4">
            <w:pPr>
              <w:pStyle w:val="TableParagraph"/>
              <w:spacing w:before="1" w:line="273" w:lineRule="exact"/>
              <w:ind w:left="106"/>
              <w:rPr>
                <w:bCs/>
                <w:i/>
                <w:sz w:val="24"/>
                <w:szCs w:val="24"/>
                <w:lang w:val="es-EC"/>
              </w:rPr>
            </w:pPr>
            <w:r w:rsidRPr="000072D4">
              <w:rPr>
                <w:bCs/>
                <w:kern w:val="24"/>
                <w:sz w:val="24"/>
                <w:szCs w:val="24"/>
                <w:lang w:val="es-EC"/>
              </w:rPr>
              <w:t>Modificar hotel.</w:t>
            </w:r>
          </w:p>
        </w:tc>
      </w:tr>
      <w:tr w:rsidR="000072D4" w:rsidRPr="000072D4" w14:paraId="1A8C25D4" w14:textId="77777777" w:rsidTr="0CBDA88A">
        <w:trPr>
          <w:trHeight w:val="292"/>
        </w:trPr>
        <w:tc>
          <w:tcPr>
            <w:tcW w:w="2916" w:type="dxa"/>
            <w:tcBorders>
              <w:right w:val="single" w:sz="6" w:space="0" w:color="000000" w:themeColor="text1"/>
            </w:tcBorders>
            <w:shd w:val="clear" w:color="auto" w:fill="CCCCCC"/>
          </w:tcPr>
          <w:p w14:paraId="2AF4BF26" w14:textId="77777777" w:rsidR="00145AF9" w:rsidRPr="000072D4" w:rsidRDefault="00145AF9" w:rsidP="00045DA4">
            <w:pPr>
              <w:pStyle w:val="TableParagraph"/>
              <w:spacing w:line="272" w:lineRule="exact"/>
              <w:ind w:left="356" w:right="347"/>
              <w:jc w:val="center"/>
              <w:rPr>
                <w:b/>
                <w:bCs/>
                <w:i/>
                <w:sz w:val="24"/>
                <w:lang w:val="es-EC"/>
              </w:rPr>
            </w:pPr>
            <w:r w:rsidRPr="000072D4">
              <w:rPr>
                <w:b/>
                <w:bCs/>
                <w:lang w:val="es-EC"/>
              </w:rPr>
              <w:t>RF-3</w:t>
            </w:r>
          </w:p>
        </w:tc>
        <w:tc>
          <w:tcPr>
            <w:tcW w:w="5872" w:type="dxa"/>
            <w:tcBorders>
              <w:left w:val="single" w:sz="6" w:space="0" w:color="000000" w:themeColor="text1"/>
            </w:tcBorders>
            <w:shd w:val="clear" w:color="auto" w:fill="auto"/>
          </w:tcPr>
          <w:p w14:paraId="0A55D9AB" w14:textId="77777777" w:rsidR="00145AF9" w:rsidRPr="000072D4" w:rsidRDefault="00145AF9" w:rsidP="00045DA4">
            <w:pPr>
              <w:pStyle w:val="TableParagraph"/>
              <w:spacing w:line="272" w:lineRule="exact"/>
              <w:ind w:left="106"/>
              <w:rPr>
                <w:bCs/>
                <w:i/>
                <w:sz w:val="24"/>
                <w:szCs w:val="24"/>
                <w:lang w:val="es-EC"/>
              </w:rPr>
            </w:pPr>
            <w:r w:rsidRPr="000072D4">
              <w:rPr>
                <w:bCs/>
                <w:kern w:val="24"/>
                <w:sz w:val="24"/>
                <w:szCs w:val="24"/>
                <w:lang w:val="es-EC"/>
              </w:rPr>
              <w:t>Eliminar hotel.</w:t>
            </w:r>
          </w:p>
        </w:tc>
      </w:tr>
      <w:tr w:rsidR="000072D4" w:rsidRPr="000072D4" w14:paraId="02B4F717" w14:textId="77777777" w:rsidTr="0CBDA88A">
        <w:trPr>
          <w:trHeight w:val="292"/>
        </w:trPr>
        <w:tc>
          <w:tcPr>
            <w:tcW w:w="2916" w:type="dxa"/>
            <w:tcBorders>
              <w:right w:val="single" w:sz="6" w:space="0" w:color="000000" w:themeColor="text1"/>
            </w:tcBorders>
            <w:shd w:val="clear" w:color="auto" w:fill="CCCCCC"/>
          </w:tcPr>
          <w:p w14:paraId="0D93EC0B" w14:textId="77777777" w:rsidR="00356221" w:rsidRPr="000072D4" w:rsidRDefault="00356221" w:rsidP="00045DA4">
            <w:pPr>
              <w:pStyle w:val="TableParagraph"/>
              <w:spacing w:line="272" w:lineRule="exact"/>
              <w:ind w:left="356" w:right="347"/>
              <w:jc w:val="center"/>
              <w:rPr>
                <w:b/>
                <w:bCs/>
                <w:i/>
                <w:sz w:val="24"/>
                <w:lang w:val="es-EC"/>
              </w:rPr>
            </w:pPr>
            <w:r w:rsidRPr="000072D4">
              <w:rPr>
                <w:b/>
                <w:bCs/>
                <w:lang w:val="es-EC"/>
              </w:rPr>
              <w:t>RF-4</w:t>
            </w:r>
          </w:p>
        </w:tc>
        <w:tc>
          <w:tcPr>
            <w:tcW w:w="5872" w:type="dxa"/>
            <w:tcBorders>
              <w:left w:val="single" w:sz="6" w:space="0" w:color="000000" w:themeColor="text1"/>
            </w:tcBorders>
            <w:shd w:val="clear" w:color="auto" w:fill="auto"/>
          </w:tcPr>
          <w:p w14:paraId="7ED3140B" w14:textId="5D8A6918" w:rsidR="00356221" w:rsidRPr="000072D4" w:rsidRDefault="0EE28460" w:rsidP="00045DA4">
            <w:pPr>
              <w:pStyle w:val="TableParagraph"/>
              <w:spacing w:line="272" w:lineRule="exact"/>
              <w:ind w:left="106"/>
              <w:rPr>
                <w:bCs/>
                <w:i/>
                <w:sz w:val="24"/>
                <w:szCs w:val="24"/>
                <w:lang w:val="es-EC"/>
              </w:rPr>
            </w:pPr>
            <w:r w:rsidRPr="000072D4">
              <w:rPr>
                <w:kern w:val="24"/>
                <w:sz w:val="24"/>
                <w:szCs w:val="24"/>
                <w:lang w:val="es-EC"/>
              </w:rPr>
              <w:t>Consultar h</w:t>
            </w:r>
            <w:r w:rsidR="2A7C7741" w:rsidRPr="000072D4">
              <w:rPr>
                <w:kern w:val="24"/>
                <w:sz w:val="24"/>
                <w:szCs w:val="24"/>
                <w:lang w:val="es-EC"/>
              </w:rPr>
              <w:t>otel</w:t>
            </w:r>
          </w:p>
        </w:tc>
      </w:tr>
      <w:tr w:rsidR="000072D4" w:rsidRPr="000072D4" w14:paraId="4C430A71" w14:textId="77777777" w:rsidTr="0CBDA88A">
        <w:trPr>
          <w:trHeight w:val="292"/>
        </w:trPr>
        <w:tc>
          <w:tcPr>
            <w:tcW w:w="2916" w:type="dxa"/>
            <w:tcBorders>
              <w:right w:val="single" w:sz="6" w:space="0" w:color="000000" w:themeColor="text1"/>
            </w:tcBorders>
            <w:shd w:val="clear" w:color="auto" w:fill="CCCCCC"/>
          </w:tcPr>
          <w:p w14:paraId="7377E207" w14:textId="77777777" w:rsidR="00356221" w:rsidRPr="000072D4" w:rsidRDefault="00356221" w:rsidP="00045DA4">
            <w:pPr>
              <w:pStyle w:val="TableParagraph"/>
              <w:spacing w:line="272" w:lineRule="exact"/>
              <w:ind w:left="356" w:right="347"/>
              <w:jc w:val="center"/>
              <w:rPr>
                <w:b/>
                <w:bCs/>
                <w:i/>
                <w:sz w:val="24"/>
                <w:lang w:val="es-EC"/>
              </w:rPr>
            </w:pPr>
            <w:r w:rsidRPr="000072D4">
              <w:rPr>
                <w:b/>
                <w:bCs/>
                <w:lang w:val="es-EC"/>
              </w:rPr>
              <w:t>RF-5</w:t>
            </w:r>
          </w:p>
        </w:tc>
        <w:tc>
          <w:tcPr>
            <w:tcW w:w="5872" w:type="dxa"/>
            <w:tcBorders>
              <w:left w:val="single" w:sz="6" w:space="0" w:color="000000" w:themeColor="text1"/>
            </w:tcBorders>
            <w:shd w:val="clear" w:color="auto" w:fill="auto"/>
          </w:tcPr>
          <w:p w14:paraId="59271AFC" w14:textId="77777777" w:rsidR="00356221" w:rsidRPr="000072D4" w:rsidRDefault="00145AF9" w:rsidP="00045DA4">
            <w:pPr>
              <w:pStyle w:val="TableParagraph"/>
              <w:spacing w:line="272" w:lineRule="exact"/>
              <w:ind w:left="106"/>
              <w:rPr>
                <w:bCs/>
                <w:i/>
                <w:sz w:val="24"/>
                <w:szCs w:val="24"/>
                <w:lang w:val="es-EC"/>
              </w:rPr>
            </w:pPr>
            <w:r w:rsidRPr="000072D4">
              <w:rPr>
                <w:bCs/>
                <w:kern w:val="24"/>
                <w:sz w:val="24"/>
                <w:szCs w:val="24"/>
                <w:lang w:val="es-EC"/>
              </w:rPr>
              <w:t>Listar hoteles.</w:t>
            </w:r>
          </w:p>
        </w:tc>
      </w:tr>
      <w:tr w:rsidR="000072D4" w:rsidRPr="000072D4" w14:paraId="306E3327" w14:textId="77777777" w:rsidTr="0CBDA88A">
        <w:trPr>
          <w:trHeight w:val="294"/>
        </w:trPr>
        <w:tc>
          <w:tcPr>
            <w:tcW w:w="2916" w:type="dxa"/>
            <w:tcBorders>
              <w:right w:val="single" w:sz="6" w:space="0" w:color="000000" w:themeColor="text1"/>
            </w:tcBorders>
            <w:shd w:val="clear" w:color="auto" w:fill="CCCCCC"/>
          </w:tcPr>
          <w:p w14:paraId="42F4632C" w14:textId="77777777" w:rsidR="00356221" w:rsidRPr="000072D4" w:rsidRDefault="00356221" w:rsidP="00045DA4">
            <w:pPr>
              <w:pStyle w:val="TableParagraph"/>
              <w:spacing w:line="275" w:lineRule="exact"/>
              <w:ind w:left="356" w:right="347"/>
              <w:jc w:val="center"/>
              <w:rPr>
                <w:b/>
                <w:bCs/>
                <w:i/>
                <w:sz w:val="24"/>
                <w:lang w:val="es-EC"/>
              </w:rPr>
            </w:pPr>
            <w:r w:rsidRPr="000072D4">
              <w:rPr>
                <w:b/>
                <w:bCs/>
                <w:lang w:val="es-EC"/>
              </w:rPr>
              <w:t>RF-6</w:t>
            </w:r>
          </w:p>
        </w:tc>
        <w:tc>
          <w:tcPr>
            <w:tcW w:w="5872" w:type="dxa"/>
            <w:tcBorders>
              <w:left w:val="single" w:sz="6" w:space="0" w:color="000000" w:themeColor="text1"/>
            </w:tcBorders>
            <w:shd w:val="clear" w:color="auto" w:fill="auto"/>
          </w:tcPr>
          <w:p w14:paraId="348D6BD2" w14:textId="77777777" w:rsidR="00356221" w:rsidRPr="000072D4" w:rsidRDefault="00145AF9" w:rsidP="00045DA4">
            <w:pPr>
              <w:pStyle w:val="TableParagraph"/>
              <w:spacing w:line="275" w:lineRule="exact"/>
              <w:ind w:left="106"/>
              <w:rPr>
                <w:bCs/>
                <w:i/>
                <w:sz w:val="24"/>
                <w:szCs w:val="24"/>
                <w:lang w:val="es-EC"/>
              </w:rPr>
            </w:pPr>
            <w:r w:rsidRPr="000072D4">
              <w:rPr>
                <w:bCs/>
                <w:kern w:val="24"/>
                <w:sz w:val="24"/>
                <w:szCs w:val="24"/>
                <w:lang w:val="es-EC"/>
              </w:rPr>
              <w:t>Registrar cliente.</w:t>
            </w:r>
          </w:p>
        </w:tc>
      </w:tr>
      <w:tr w:rsidR="000072D4" w:rsidRPr="000072D4" w14:paraId="41F56EB8" w14:textId="77777777" w:rsidTr="0CBDA88A">
        <w:trPr>
          <w:trHeight w:val="294"/>
        </w:trPr>
        <w:tc>
          <w:tcPr>
            <w:tcW w:w="2916" w:type="dxa"/>
            <w:tcBorders>
              <w:right w:val="single" w:sz="6" w:space="0" w:color="000000" w:themeColor="text1"/>
            </w:tcBorders>
            <w:shd w:val="clear" w:color="auto" w:fill="CCCCCC"/>
          </w:tcPr>
          <w:p w14:paraId="0EAD2D2C"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RF-7</w:t>
            </w:r>
          </w:p>
        </w:tc>
        <w:tc>
          <w:tcPr>
            <w:tcW w:w="5872" w:type="dxa"/>
            <w:tcBorders>
              <w:left w:val="single" w:sz="6" w:space="0" w:color="000000" w:themeColor="text1"/>
            </w:tcBorders>
            <w:shd w:val="clear" w:color="auto" w:fill="auto"/>
          </w:tcPr>
          <w:p w14:paraId="24AAA7D5" w14:textId="77777777" w:rsidR="009743F8" w:rsidRPr="000072D4" w:rsidRDefault="009743F8" w:rsidP="00045DA4">
            <w:pPr>
              <w:pStyle w:val="TableParagraph"/>
              <w:spacing w:line="275" w:lineRule="exact"/>
              <w:ind w:left="0"/>
              <w:rPr>
                <w:bCs/>
                <w:i/>
                <w:sz w:val="24"/>
                <w:szCs w:val="24"/>
                <w:lang w:val="es-EC"/>
              </w:rPr>
            </w:pPr>
            <w:r w:rsidRPr="000072D4">
              <w:rPr>
                <w:bCs/>
                <w:kern w:val="24"/>
                <w:sz w:val="24"/>
                <w:szCs w:val="24"/>
                <w:lang w:val="es-EC"/>
              </w:rPr>
              <w:t xml:space="preserve">  Modificar cliente.</w:t>
            </w:r>
          </w:p>
        </w:tc>
      </w:tr>
      <w:tr w:rsidR="000072D4" w:rsidRPr="000072D4" w14:paraId="3BD5E8B7" w14:textId="77777777" w:rsidTr="0CBDA88A">
        <w:trPr>
          <w:trHeight w:val="294"/>
        </w:trPr>
        <w:tc>
          <w:tcPr>
            <w:tcW w:w="2916" w:type="dxa"/>
            <w:tcBorders>
              <w:right w:val="single" w:sz="6" w:space="0" w:color="000000" w:themeColor="text1"/>
            </w:tcBorders>
            <w:shd w:val="clear" w:color="auto" w:fill="CCCCCC"/>
          </w:tcPr>
          <w:p w14:paraId="7FA56899"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RF-8</w:t>
            </w:r>
          </w:p>
        </w:tc>
        <w:tc>
          <w:tcPr>
            <w:tcW w:w="5872" w:type="dxa"/>
            <w:tcBorders>
              <w:left w:val="single" w:sz="6" w:space="0" w:color="000000" w:themeColor="text1"/>
            </w:tcBorders>
            <w:shd w:val="clear" w:color="auto" w:fill="auto"/>
          </w:tcPr>
          <w:p w14:paraId="07AABB08" w14:textId="77777777" w:rsidR="009743F8" w:rsidRPr="000072D4" w:rsidRDefault="009743F8" w:rsidP="00045DA4">
            <w:pPr>
              <w:pStyle w:val="TableParagraph"/>
              <w:spacing w:line="275" w:lineRule="exact"/>
              <w:ind w:left="106"/>
              <w:rPr>
                <w:bCs/>
                <w:i/>
                <w:sz w:val="24"/>
                <w:szCs w:val="24"/>
                <w:lang w:val="es-EC"/>
              </w:rPr>
            </w:pPr>
            <w:r w:rsidRPr="000072D4">
              <w:rPr>
                <w:bCs/>
                <w:kern w:val="24"/>
                <w:sz w:val="24"/>
                <w:szCs w:val="24"/>
                <w:lang w:val="es-EC"/>
              </w:rPr>
              <w:t>Eliminar cliente.</w:t>
            </w:r>
          </w:p>
        </w:tc>
      </w:tr>
      <w:tr w:rsidR="000072D4" w:rsidRPr="000072D4" w14:paraId="5ABDCAD4" w14:textId="77777777" w:rsidTr="0CBDA88A">
        <w:trPr>
          <w:trHeight w:val="294"/>
        </w:trPr>
        <w:tc>
          <w:tcPr>
            <w:tcW w:w="2916" w:type="dxa"/>
            <w:tcBorders>
              <w:right w:val="single" w:sz="6" w:space="0" w:color="000000" w:themeColor="text1"/>
            </w:tcBorders>
            <w:shd w:val="clear" w:color="auto" w:fill="CCCCCC"/>
          </w:tcPr>
          <w:p w14:paraId="184D80E9"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RF-9</w:t>
            </w:r>
          </w:p>
        </w:tc>
        <w:tc>
          <w:tcPr>
            <w:tcW w:w="5872" w:type="dxa"/>
            <w:tcBorders>
              <w:left w:val="single" w:sz="6" w:space="0" w:color="000000" w:themeColor="text1"/>
            </w:tcBorders>
            <w:shd w:val="clear" w:color="auto" w:fill="auto"/>
          </w:tcPr>
          <w:p w14:paraId="7057289C"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Consultar Cliente.</w:t>
            </w:r>
          </w:p>
        </w:tc>
      </w:tr>
      <w:tr w:rsidR="000072D4" w:rsidRPr="000072D4" w14:paraId="1C74FA73" w14:textId="77777777" w:rsidTr="0CBDA88A">
        <w:trPr>
          <w:trHeight w:val="294"/>
        </w:trPr>
        <w:tc>
          <w:tcPr>
            <w:tcW w:w="2916" w:type="dxa"/>
            <w:tcBorders>
              <w:right w:val="single" w:sz="6" w:space="0" w:color="000000" w:themeColor="text1"/>
            </w:tcBorders>
            <w:shd w:val="clear" w:color="auto" w:fill="CCCCCC"/>
          </w:tcPr>
          <w:p w14:paraId="3E1AFF0F"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RF-10</w:t>
            </w:r>
          </w:p>
        </w:tc>
        <w:tc>
          <w:tcPr>
            <w:tcW w:w="5872" w:type="dxa"/>
            <w:tcBorders>
              <w:left w:val="single" w:sz="6" w:space="0" w:color="000000" w:themeColor="text1"/>
            </w:tcBorders>
            <w:shd w:val="clear" w:color="auto" w:fill="auto"/>
          </w:tcPr>
          <w:p w14:paraId="2CB7A656"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Listar Clientes.</w:t>
            </w:r>
          </w:p>
        </w:tc>
      </w:tr>
      <w:tr w:rsidR="000072D4" w:rsidRPr="000072D4" w14:paraId="17404E00" w14:textId="77777777" w:rsidTr="0CBDA88A">
        <w:trPr>
          <w:trHeight w:val="294"/>
        </w:trPr>
        <w:tc>
          <w:tcPr>
            <w:tcW w:w="2916" w:type="dxa"/>
            <w:tcBorders>
              <w:right w:val="single" w:sz="6" w:space="0" w:color="000000" w:themeColor="text1"/>
            </w:tcBorders>
            <w:shd w:val="clear" w:color="auto" w:fill="CCCCCC"/>
          </w:tcPr>
          <w:p w14:paraId="4EB8D303"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RF-11</w:t>
            </w:r>
          </w:p>
        </w:tc>
        <w:tc>
          <w:tcPr>
            <w:tcW w:w="5872" w:type="dxa"/>
            <w:tcBorders>
              <w:left w:val="single" w:sz="6" w:space="0" w:color="000000" w:themeColor="text1"/>
            </w:tcBorders>
            <w:shd w:val="clear" w:color="auto" w:fill="auto"/>
          </w:tcPr>
          <w:p w14:paraId="2383EDA3"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Registrar vuelo.</w:t>
            </w:r>
          </w:p>
        </w:tc>
      </w:tr>
      <w:tr w:rsidR="000072D4" w:rsidRPr="000072D4" w14:paraId="4E2C8B02" w14:textId="77777777" w:rsidTr="0CBDA88A">
        <w:trPr>
          <w:trHeight w:val="294"/>
        </w:trPr>
        <w:tc>
          <w:tcPr>
            <w:tcW w:w="2916" w:type="dxa"/>
            <w:tcBorders>
              <w:right w:val="single" w:sz="6" w:space="0" w:color="000000" w:themeColor="text1"/>
            </w:tcBorders>
            <w:shd w:val="clear" w:color="auto" w:fill="CCCCCC"/>
          </w:tcPr>
          <w:p w14:paraId="18FD09EE"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RF-12</w:t>
            </w:r>
          </w:p>
        </w:tc>
        <w:tc>
          <w:tcPr>
            <w:tcW w:w="5872" w:type="dxa"/>
            <w:tcBorders>
              <w:left w:val="single" w:sz="6" w:space="0" w:color="000000" w:themeColor="text1"/>
            </w:tcBorders>
            <w:shd w:val="clear" w:color="auto" w:fill="auto"/>
          </w:tcPr>
          <w:p w14:paraId="3E729E37"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Modificar vuelo.</w:t>
            </w:r>
          </w:p>
        </w:tc>
      </w:tr>
      <w:tr w:rsidR="000072D4" w:rsidRPr="000072D4" w14:paraId="6FE4E463" w14:textId="77777777" w:rsidTr="0CBDA88A">
        <w:trPr>
          <w:trHeight w:val="294"/>
        </w:trPr>
        <w:tc>
          <w:tcPr>
            <w:tcW w:w="2916" w:type="dxa"/>
            <w:tcBorders>
              <w:right w:val="single" w:sz="6" w:space="0" w:color="000000" w:themeColor="text1"/>
            </w:tcBorders>
            <w:shd w:val="clear" w:color="auto" w:fill="CCCCCC"/>
          </w:tcPr>
          <w:p w14:paraId="1DDD9C34"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RF-13</w:t>
            </w:r>
          </w:p>
        </w:tc>
        <w:tc>
          <w:tcPr>
            <w:tcW w:w="5872" w:type="dxa"/>
            <w:tcBorders>
              <w:left w:val="single" w:sz="6" w:space="0" w:color="000000" w:themeColor="text1"/>
            </w:tcBorders>
            <w:shd w:val="clear" w:color="auto" w:fill="auto"/>
          </w:tcPr>
          <w:p w14:paraId="59BE2D83"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Eliminar vuelo.</w:t>
            </w:r>
          </w:p>
        </w:tc>
      </w:tr>
      <w:tr w:rsidR="000072D4" w:rsidRPr="000072D4" w14:paraId="48C6ECCF" w14:textId="77777777" w:rsidTr="0CBDA88A">
        <w:trPr>
          <w:trHeight w:val="294"/>
        </w:trPr>
        <w:tc>
          <w:tcPr>
            <w:tcW w:w="2916" w:type="dxa"/>
            <w:tcBorders>
              <w:right w:val="single" w:sz="6" w:space="0" w:color="000000" w:themeColor="text1"/>
            </w:tcBorders>
            <w:shd w:val="clear" w:color="auto" w:fill="CCCCCC"/>
          </w:tcPr>
          <w:p w14:paraId="3B1A9616"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RF-14</w:t>
            </w:r>
          </w:p>
        </w:tc>
        <w:tc>
          <w:tcPr>
            <w:tcW w:w="5872" w:type="dxa"/>
            <w:tcBorders>
              <w:left w:val="single" w:sz="6" w:space="0" w:color="000000" w:themeColor="text1"/>
            </w:tcBorders>
            <w:shd w:val="clear" w:color="auto" w:fill="auto"/>
          </w:tcPr>
          <w:p w14:paraId="05FCA808" w14:textId="77777777" w:rsidR="009743F8" w:rsidRPr="000072D4" w:rsidRDefault="009743F8" w:rsidP="394D2171">
            <w:pPr>
              <w:pStyle w:val="TableParagraph"/>
              <w:tabs>
                <w:tab w:val="left" w:pos="1275"/>
              </w:tabs>
              <w:spacing w:line="275" w:lineRule="exact"/>
              <w:ind w:left="106"/>
              <w:rPr>
                <w:kern w:val="24"/>
                <w:sz w:val="24"/>
                <w:szCs w:val="24"/>
                <w:lang w:val="es-EC"/>
              </w:rPr>
            </w:pPr>
            <w:r w:rsidRPr="000072D4">
              <w:rPr>
                <w:kern w:val="24"/>
                <w:sz w:val="24"/>
                <w:szCs w:val="24"/>
                <w:lang w:val="es-EC"/>
              </w:rPr>
              <w:t>Consultar vuelo</w:t>
            </w:r>
          </w:p>
        </w:tc>
      </w:tr>
      <w:tr w:rsidR="000072D4" w:rsidRPr="000072D4" w14:paraId="79CFDF41" w14:textId="77777777" w:rsidTr="0CBDA88A">
        <w:trPr>
          <w:trHeight w:val="294"/>
        </w:trPr>
        <w:tc>
          <w:tcPr>
            <w:tcW w:w="2916" w:type="dxa"/>
            <w:tcBorders>
              <w:right w:val="single" w:sz="6" w:space="0" w:color="000000" w:themeColor="text1"/>
            </w:tcBorders>
            <w:shd w:val="clear" w:color="auto" w:fill="CCCCCC"/>
          </w:tcPr>
          <w:p w14:paraId="127799FE"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RF-15</w:t>
            </w:r>
          </w:p>
        </w:tc>
        <w:tc>
          <w:tcPr>
            <w:tcW w:w="5872" w:type="dxa"/>
            <w:tcBorders>
              <w:left w:val="single" w:sz="6" w:space="0" w:color="000000" w:themeColor="text1"/>
            </w:tcBorders>
            <w:shd w:val="clear" w:color="auto" w:fill="auto"/>
          </w:tcPr>
          <w:p w14:paraId="115B621E"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 xml:space="preserve">Listar vuelos.  </w:t>
            </w:r>
          </w:p>
        </w:tc>
      </w:tr>
      <w:tr w:rsidR="000072D4" w:rsidRPr="000072D4" w14:paraId="412BEC50" w14:textId="77777777" w:rsidTr="0CBDA88A">
        <w:trPr>
          <w:trHeight w:val="294"/>
        </w:trPr>
        <w:tc>
          <w:tcPr>
            <w:tcW w:w="2916" w:type="dxa"/>
            <w:tcBorders>
              <w:right w:val="single" w:sz="6" w:space="0" w:color="000000" w:themeColor="text1"/>
            </w:tcBorders>
            <w:shd w:val="clear" w:color="auto" w:fill="CCCCCC"/>
          </w:tcPr>
          <w:p w14:paraId="36B4AFF5"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RF-16</w:t>
            </w:r>
          </w:p>
        </w:tc>
        <w:tc>
          <w:tcPr>
            <w:tcW w:w="5872" w:type="dxa"/>
            <w:tcBorders>
              <w:left w:val="single" w:sz="6" w:space="0" w:color="000000" w:themeColor="text1"/>
            </w:tcBorders>
            <w:shd w:val="clear" w:color="auto" w:fill="auto"/>
          </w:tcPr>
          <w:p w14:paraId="4CCF20D8"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Registrar reserva.</w:t>
            </w:r>
          </w:p>
        </w:tc>
      </w:tr>
      <w:tr w:rsidR="000072D4" w:rsidRPr="000072D4" w14:paraId="4ABAD348" w14:textId="77777777" w:rsidTr="0CBDA88A">
        <w:trPr>
          <w:trHeight w:val="294"/>
        </w:trPr>
        <w:tc>
          <w:tcPr>
            <w:tcW w:w="2916" w:type="dxa"/>
            <w:tcBorders>
              <w:right w:val="single" w:sz="6" w:space="0" w:color="000000" w:themeColor="text1"/>
            </w:tcBorders>
            <w:shd w:val="clear" w:color="auto" w:fill="CCCCCC"/>
          </w:tcPr>
          <w:p w14:paraId="4D159DD7"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RF-17</w:t>
            </w:r>
          </w:p>
        </w:tc>
        <w:tc>
          <w:tcPr>
            <w:tcW w:w="5872" w:type="dxa"/>
            <w:tcBorders>
              <w:left w:val="single" w:sz="6" w:space="0" w:color="000000" w:themeColor="text1"/>
            </w:tcBorders>
            <w:shd w:val="clear" w:color="auto" w:fill="auto"/>
          </w:tcPr>
          <w:p w14:paraId="515526B5" w14:textId="77777777" w:rsidR="009743F8" w:rsidRPr="000072D4" w:rsidRDefault="009743F8" w:rsidP="00045DA4">
            <w:pPr>
              <w:pStyle w:val="TableParagraph"/>
              <w:tabs>
                <w:tab w:val="left" w:pos="1275"/>
              </w:tabs>
              <w:spacing w:line="275" w:lineRule="exact"/>
              <w:ind w:left="106" w:hanging="48"/>
              <w:jc w:val="both"/>
              <w:rPr>
                <w:bCs/>
                <w:kern w:val="24"/>
                <w:sz w:val="24"/>
                <w:szCs w:val="24"/>
                <w:lang w:val="es-EC"/>
              </w:rPr>
            </w:pPr>
            <w:r w:rsidRPr="000072D4">
              <w:rPr>
                <w:bCs/>
                <w:kern w:val="24"/>
                <w:sz w:val="24"/>
                <w:szCs w:val="24"/>
                <w:lang w:val="es-EC"/>
              </w:rPr>
              <w:t xml:space="preserve"> Modificar reserva.</w:t>
            </w:r>
          </w:p>
        </w:tc>
      </w:tr>
      <w:tr w:rsidR="000072D4" w:rsidRPr="000072D4" w14:paraId="5C8AC146" w14:textId="77777777" w:rsidTr="0CBDA88A">
        <w:trPr>
          <w:trHeight w:val="294"/>
        </w:trPr>
        <w:tc>
          <w:tcPr>
            <w:tcW w:w="2916" w:type="dxa"/>
            <w:tcBorders>
              <w:right w:val="single" w:sz="6" w:space="0" w:color="000000" w:themeColor="text1"/>
            </w:tcBorders>
            <w:shd w:val="clear" w:color="auto" w:fill="CCCCCC"/>
          </w:tcPr>
          <w:p w14:paraId="7C484FB6"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RF-18</w:t>
            </w:r>
          </w:p>
        </w:tc>
        <w:tc>
          <w:tcPr>
            <w:tcW w:w="5872" w:type="dxa"/>
            <w:tcBorders>
              <w:left w:val="single" w:sz="6" w:space="0" w:color="000000" w:themeColor="text1"/>
            </w:tcBorders>
            <w:shd w:val="clear" w:color="auto" w:fill="auto"/>
          </w:tcPr>
          <w:p w14:paraId="7D270228"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Eliminar reserva.</w:t>
            </w:r>
          </w:p>
        </w:tc>
      </w:tr>
      <w:tr w:rsidR="000072D4" w:rsidRPr="000072D4" w14:paraId="7E6BD846" w14:textId="77777777" w:rsidTr="0CBDA88A">
        <w:trPr>
          <w:trHeight w:val="294"/>
        </w:trPr>
        <w:tc>
          <w:tcPr>
            <w:tcW w:w="2916" w:type="dxa"/>
            <w:tcBorders>
              <w:right w:val="single" w:sz="6" w:space="0" w:color="000000" w:themeColor="text1"/>
            </w:tcBorders>
            <w:shd w:val="clear" w:color="auto" w:fill="CCCCCC"/>
          </w:tcPr>
          <w:p w14:paraId="5225874D"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RF-19</w:t>
            </w:r>
          </w:p>
        </w:tc>
        <w:tc>
          <w:tcPr>
            <w:tcW w:w="5872" w:type="dxa"/>
            <w:tcBorders>
              <w:left w:val="single" w:sz="6" w:space="0" w:color="000000" w:themeColor="text1"/>
            </w:tcBorders>
            <w:shd w:val="clear" w:color="auto" w:fill="auto"/>
          </w:tcPr>
          <w:p w14:paraId="04C46BE5"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Consultar reserva.</w:t>
            </w:r>
          </w:p>
        </w:tc>
      </w:tr>
      <w:tr w:rsidR="000072D4" w:rsidRPr="000072D4" w14:paraId="4CCD66DC" w14:textId="77777777" w:rsidTr="0CBDA88A">
        <w:trPr>
          <w:trHeight w:val="294"/>
        </w:trPr>
        <w:tc>
          <w:tcPr>
            <w:tcW w:w="2916" w:type="dxa"/>
            <w:tcBorders>
              <w:right w:val="single" w:sz="6" w:space="0" w:color="000000" w:themeColor="text1"/>
            </w:tcBorders>
            <w:shd w:val="clear" w:color="auto" w:fill="CCCCCC"/>
          </w:tcPr>
          <w:p w14:paraId="0A54FC74"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RF-20</w:t>
            </w:r>
          </w:p>
        </w:tc>
        <w:tc>
          <w:tcPr>
            <w:tcW w:w="5872" w:type="dxa"/>
            <w:tcBorders>
              <w:left w:val="single" w:sz="6" w:space="0" w:color="000000" w:themeColor="text1"/>
            </w:tcBorders>
            <w:shd w:val="clear" w:color="auto" w:fill="auto"/>
          </w:tcPr>
          <w:p w14:paraId="7965ADE7"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Listar reserva.</w:t>
            </w:r>
          </w:p>
        </w:tc>
      </w:tr>
      <w:tr w:rsidR="000072D4" w:rsidRPr="000072D4" w14:paraId="0EAA9F24" w14:textId="77777777" w:rsidTr="0CBDA88A">
        <w:trPr>
          <w:trHeight w:val="294"/>
        </w:trPr>
        <w:tc>
          <w:tcPr>
            <w:tcW w:w="2916" w:type="dxa"/>
            <w:tcBorders>
              <w:right w:val="single" w:sz="6" w:space="0" w:color="000000" w:themeColor="text1"/>
            </w:tcBorders>
            <w:shd w:val="clear" w:color="auto" w:fill="CCCCCC"/>
          </w:tcPr>
          <w:p w14:paraId="7EEFEE25"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RF-21</w:t>
            </w:r>
          </w:p>
        </w:tc>
        <w:tc>
          <w:tcPr>
            <w:tcW w:w="5872" w:type="dxa"/>
            <w:tcBorders>
              <w:left w:val="single" w:sz="6" w:space="0" w:color="000000" w:themeColor="text1"/>
            </w:tcBorders>
            <w:shd w:val="clear" w:color="auto" w:fill="auto"/>
          </w:tcPr>
          <w:p w14:paraId="558FF4AE" w14:textId="24C6C18F" w:rsidR="009743F8" w:rsidRPr="000072D4" w:rsidRDefault="0CBDA88A" w:rsidP="00045DA4">
            <w:pPr>
              <w:pStyle w:val="TableParagraph"/>
              <w:tabs>
                <w:tab w:val="left" w:pos="1275"/>
              </w:tabs>
              <w:spacing w:line="275" w:lineRule="exact"/>
              <w:ind w:left="106"/>
              <w:rPr>
                <w:lang w:val="es-EC"/>
              </w:rPr>
            </w:pPr>
            <w:r w:rsidRPr="000072D4">
              <w:rPr>
                <w:sz w:val="24"/>
                <w:szCs w:val="24"/>
                <w:lang w:val="es-EC"/>
              </w:rPr>
              <w:t>Agregar</w:t>
            </w:r>
            <w:r w:rsidR="009743F8" w:rsidRPr="000072D4">
              <w:rPr>
                <w:sz w:val="24"/>
                <w:szCs w:val="24"/>
                <w:lang w:val="es-EC"/>
              </w:rPr>
              <w:t xml:space="preserve"> sucursales</w:t>
            </w:r>
          </w:p>
        </w:tc>
      </w:tr>
      <w:tr w:rsidR="000072D4" w:rsidRPr="000072D4" w14:paraId="76961EF9" w14:textId="77777777" w:rsidTr="0CBDA88A">
        <w:trPr>
          <w:trHeight w:val="294"/>
        </w:trPr>
        <w:tc>
          <w:tcPr>
            <w:tcW w:w="2916" w:type="dxa"/>
            <w:tcBorders>
              <w:right w:val="single" w:sz="6" w:space="0" w:color="000000" w:themeColor="text1"/>
            </w:tcBorders>
            <w:shd w:val="clear" w:color="auto" w:fill="CCCCCC"/>
          </w:tcPr>
          <w:p w14:paraId="42A7D915"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RF-22</w:t>
            </w:r>
          </w:p>
        </w:tc>
        <w:tc>
          <w:tcPr>
            <w:tcW w:w="5872" w:type="dxa"/>
            <w:tcBorders>
              <w:left w:val="single" w:sz="6" w:space="0" w:color="000000" w:themeColor="text1"/>
            </w:tcBorders>
            <w:shd w:val="clear" w:color="auto" w:fill="auto"/>
          </w:tcPr>
          <w:p w14:paraId="3C3FCC87" w14:textId="414784B7" w:rsidR="009743F8" w:rsidRPr="000072D4" w:rsidRDefault="0CBDA88A" w:rsidP="00045DA4">
            <w:pPr>
              <w:pStyle w:val="TableParagraph"/>
              <w:tabs>
                <w:tab w:val="left" w:pos="1275"/>
              </w:tabs>
              <w:spacing w:line="275" w:lineRule="exact"/>
              <w:ind w:left="106"/>
              <w:rPr>
                <w:lang w:val="es-EC"/>
              </w:rPr>
            </w:pPr>
            <w:r w:rsidRPr="000072D4">
              <w:rPr>
                <w:sz w:val="24"/>
                <w:szCs w:val="24"/>
                <w:lang w:val="es-EC"/>
              </w:rPr>
              <w:t>Modificar sucursales.</w:t>
            </w:r>
          </w:p>
        </w:tc>
      </w:tr>
      <w:tr w:rsidR="000072D4" w:rsidRPr="000072D4" w14:paraId="4B56BF80" w14:textId="77777777" w:rsidTr="0CBDA88A">
        <w:trPr>
          <w:trHeight w:val="294"/>
        </w:trPr>
        <w:tc>
          <w:tcPr>
            <w:tcW w:w="2916" w:type="dxa"/>
            <w:tcBorders>
              <w:right w:val="single" w:sz="6" w:space="0" w:color="000000" w:themeColor="text1"/>
            </w:tcBorders>
            <w:shd w:val="clear" w:color="auto" w:fill="CCCCCC"/>
          </w:tcPr>
          <w:p w14:paraId="782F1EAE"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RF-23</w:t>
            </w:r>
          </w:p>
        </w:tc>
        <w:tc>
          <w:tcPr>
            <w:tcW w:w="5872" w:type="dxa"/>
            <w:tcBorders>
              <w:left w:val="single" w:sz="6" w:space="0" w:color="000000" w:themeColor="text1"/>
            </w:tcBorders>
            <w:shd w:val="clear" w:color="auto" w:fill="auto"/>
          </w:tcPr>
          <w:p w14:paraId="42B8EC87"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 xml:space="preserve">Eliminar </w:t>
            </w:r>
            <w:r w:rsidR="2877634F" w:rsidRPr="000072D4">
              <w:rPr>
                <w:kern w:val="24"/>
                <w:sz w:val="24"/>
                <w:szCs w:val="24"/>
                <w:lang w:val="es-EC"/>
              </w:rPr>
              <w:t>sucursales</w:t>
            </w:r>
            <w:r w:rsidRPr="000072D4">
              <w:rPr>
                <w:bCs/>
                <w:kern w:val="24"/>
                <w:sz w:val="24"/>
                <w:szCs w:val="24"/>
                <w:lang w:val="es-EC"/>
              </w:rPr>
              <w:t>.</w:t>
            </w:r>
          </w:p>
        </w:tc>
      </w:tr>
      <w:tr w:rsidR="000072D4" w:rsidRPr="000072D4" w14:paraId="672D30F8" w14:textId="77777777" w:rsidTr="0CBDA88A">
        <w:trPr>
          <w:trHeight w:val="294"/>
        </w:trPr>
        <w:tc>
          <w:tcPr>
            <w:tcW w:w="2916" w:type="dxa"/>
            <w:tcBorders>
              <w:right w:val="single" w:sz="6" w:space="0" w:color="000000" w:themeColor="text1"/>
            </w:tcBorders>
            <w:shd w:val="clear" w:color="auto" w:fill="CCCCCC"/>
          </w:tcPr>
          <w:p w14:paraId="59FD5DC7"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RF-24</w:t>
            </w:r>
          </w:p>
        </w:tc>
        <w:tc>
          <w:tcPr>
            <w:tcW w:w="5872" w:type="dxa"/>
            <w:tcBorders>
              <w:left w:val="single" w:sz="6" w:space="0" w:color="000000" w:themeColor="text1"/>
            </w:tcBorders>
            <w:shd w:val="clear" w:color="auto" w:fill="auto"/>
          </w:tcPr>
          <w:p w14:paraId="680371AF" w14:textId="77777777" w:rsidR="009743F8" w:rsidRPr="000072D4" w:rsidRDefault="0CBDA88A" w:rsidP="00045DA4">
            <w:pPr>
              <w:pStyle w:val="TableParagraph"/>
              <w:tabs>
                <w:tab w:val="left" w:pos="1275"/>
              </w:tabs>
              <w:spacing w:line="275" w:lineRule="exact"/>
              <w:ind w:left="106"/>
              <w:rPr>
                <w:bCs/>
                <w:kern w:val="24"/>
                <w:sz w:val="24"/>
                <w:szCs w:val="24"/>
                <w:lang w:val="es-EC"/>
              </w:rPr>
            </w:pPr>
            <w:r w:rsidRPr="000072D4">
              <w:rPr>
                <w:kern w:val="24"/>
                <w:sz w:val="24"/>
                <w:szCs w:val="24"/>
                <w:lang w:val="es-EC"/>
              </w:rPr>
              <w:t>Listar sucursales.</w:t>
            </w:r>
          </w:p>
        </w:tc>
      </w:tr>
      <w:tr w:rsidR="000072D4" w:rsidRPr="000072D4" w14:paraId="23A0EA7C" w14:textId="77777777" w:rsidTr="0CBDA88A">
        <w:trPr>
          <w:trHeight w:val="294"/>
        </w:trPr>
        <w:tc>
          <w:tcPr>
            <w:tcW w:w="2916" w:type="dxa"/>
            <w:tcBorders>
              <w:right w:val="single" w:sz="6" w:space="0" w:color="000000" w:themeColor="text1"/>
            </w:tcBorders>
            <w:shd w:val="clear" w:color="auto" w:fill="CCCCCC"/>
          </w:tcPr>
          <w:p w14:paraId="4BBC9799"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RF-25</w:t>
            </w:r>
          </w:p>
        </w:tc>
        <w:tc>
          <w:tcPr>
            <w:tcW w:w="5872" w:type="dxa"/>
            <w:tcBorders>
              <w:left w:val="single" w:sz="6" w:space="0" w:color="000000" w:themeColor="text1"/>
            </w:tcBorders>
            <w:shd w:val="clear" w:color="auto" w:fill="auto"/>
          </w:tcPr>
          <w:p w14:paraId="1D10ABF0" w14:textId="77777777" w:rsidR="009743F8" w:rsidRPr="000072D4" w:rsidRDefault="00D64CC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Autenticar usuario.</w:t>
            </w:r>
          </w:p>
        </w:tc>
      </w:tr>
      <w:tr w:rsidR="000072D4" w:rsidRPr="000072D4" w14:paraId="798D34CE" w14:textId="77777777" w:rsidTr="0CBDA88A">
        <w:trPr>
          <w:trHeight w:val="294"/>
        </w:trPr>
        <w:tc>
          <w:tcPr>
            <w:tcW w:w="2916" w:type="dxa"/>
            <w:tcBorders>
              <w:right w:val="single" w:sz="6" w:space="0" w:color="000000" w:themeColor="text1"/>
            </w:tcBorders>
            <w:shd w:val="clear" w:color="auto" w:fill="CCCCCC"/>
          </w:tcPr>
          <w:p w14:paraId="6F5057C8"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RF-26</w:t>
            </w:r>
          </w:p>
        </w:tc>
        <w:tc>
          <w:tcPr>
            <w:tcW w:w="5872" w:type="dxa"/>
            <w:tcBorders>
              <w:left w:val="single" w:sz="6" w:space="0" w:color="000000" w:themeColor="text1"/>
            </w:tcBorders>
            <w:shd w:val="clear" w:color="auto" w:fill="auto"/>
          </w:tcPr>
          <w:p w14:paraId="78449175" w14:textId="77777777" w:rsidR="009743F8" w:rsidRPr="000072D4" w:rsidRDefault="009743F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 xml:space="preserve">Recuperar </w:t>
            </w:r>
            <w:r w:rsidR="00D64CC8" w:rsidRPr="000072D4">
              <w:rPr>
                <w:bCs/>
                <w:kern w:val="24"/>
                <w:sz w:val="24"/>
                <w:szCs w:val="24"/>
                <w:lang w:val="es-EC"/>
              </w:rPr>
              <w:t>Clave.</w:t>
            </w:r>
          </w:p>
        </w:tc>
      </w:tr>
      <w:tr w:rsidR="000072D4" w:rsidRPr="000072D4" w14:paraId="0EC93777" w14:textId="77777777" w:rsidTr="0CBDA88A">
        <w:trPr>
          <w:trHeight w:val="294"/>
        </w:trPr>
        <w:tc>
          <w:tcPr>
            <w:tcW w:w="2916" w:type="dxa"/>
            <w:tcBorders>
              <w:right w:val="single" w:sz="6" w:space="0" w:color="000000" w:themeColor="text1"/>
            </w:tcBorders>
            <w:shd w:val="clear" w:color="auto" w:fill="CCCCCC"/>
          </w:tcPr>
          <w:p w14:paraId="392FB40E"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RF-27</w:t>
            </w:r>
          </w:p>
        </w:tc>
        <w:tc>
          <w:tcPr>
            <w:tcW w:w="5872" w:type="dxa"/>
            <w:tcBorders>
              <w:left w:val="single" w:sz="6" w:space="0" w:color="000000" w:themeColor="text1"/>
            </w:tcBorders>
            <w:shd w:val="clear" w:color="auto" w:fill="auto"/>
          </w:tcPr>
          <w:p w14:paraId="761B423E" w14:textId="77777777" w:rsidR="009743F8" w:rsidRPr="000072D4" w:rsidRDefault="00D64CC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Crear factura.</w:t>
            </w:r>
          </w:p>
        </w:tc>
      </w:tr>
      <w:tr w:rsidR="000072D4" w:rsidRPr="000072D4" w14:paraId="4FE44320" w14:textId="77777777" w:rsidTr="0CBDA88A">
        <w:trPr>
          <w:trHeight w:val="294"/>
        </w:trPr>
        <w:tc>
          <w:tcPr>
            <w:tcW w:w="2916" w:type="dxa"/>
            <w:tcBorders>
              <w:right w:val="single" w:sz="6" w:space="0" w:color="000000" w:themeColor="text1"/>
            </w:tcBorders>
            <w:shd w:val="clear" w:color="auto" w:fill="CCCCCC"/>
          </w:tcPr>
          <w:p w14:paraId="58619C48" w14:textId="77777777" w:rsidR="009743F8" w:rsidRPr="000072D4" w:rsidRDefault="009743F8" w:rsidP="00045DA4">
            <w:pPr>
              <w:pStyle w:val="TableParagraph"/>
              <w:spacing w:line="275" w:lineRule="exact"/>
              <w:ind w:left="356" w:right="347"/>
              <w:jc w:val="center"/>
              <w:rPr>
                <w:b/>
                <w:bCs/>
                <w:lang w:val="es-EC"/>
              </w:rPr>
            </w:pPr>
            <w:r w:rsidRPr="000072D4">
              <w:rPr>
                <w:b/>
                <w:bCs/>
                <w:lang w:val="es-EC"/>
              </w:rPr>
              <w:t>RF-28</w:t>
            </w:r>
          </w:p>
        </w:tc>
        <w:tc>
          <w:tcPr>
            <w:tcW w:w="5872" w:type="dxa"/>
            <w:tcBorders>
              <w:left w:val="single" w:sz="6" w:space="0" w:color="000000" w:themeColor="text1"/>
            </w:tcBorders>
            <w:shd w:val="clear" w:color="auto" w:fill="auto"/>
          </w:tcPr>
          <w:p w14:paraId="33B55E02" w14:textId="0524F1C4" w:rsidR="00D64CC8" w:rsidRPr="000072D4" w:rsidRDefault="003F371E" w:rsidP="00045DA4">
            <w:pPr>
              <w:pStyle w:val="TableParagraph"/>
              <w:tabs>
                <w:tab w:val="left" w:pos="1275"/>
              </w:tabs>
              <w:spacing w:line="275" w:lineRule="exact"/>
              <w:ind w:left="106"/>
              <w:rPr>
                <w:bCs/>
                <w:kern w:val="24"/>
                <w:sz w:val="24"/>
                <w:szCs w:val="24"/>
                <w:lang w:val="es-EC"/>
              </w:rPr>
            </w:pPr>
            <w:r w:rsidRPr="000072D4">
              <w:rPr>
                <w:iCs/>
                <w:kern w:val="24"/>
                <w:sz w:val="24"/>
                <w:szCs w:val="24"/>
                <w:lang w:val="en-US"/>
              </w:rPr>
              <w:t>Registrar albarán de entrega</w:t>
            </w:r>
          </w:p>
        </w:tc>
      </w:tr>
      <w:tr w:rsidR="000072D4" w:rsidRPr="000072D4" w14:paraId="096788E4" w14:textId="77777777" w:rsidTr="0CBDA88A">
        <w:trPr>
          <w:trHeight w:val="294"/>
        </w:trPr>
        <w:tc>
          <w:tcPr>
            <w:tcW w:w="2916" w:type="dxa"/>
            <w:tcBorders>
              <w:right w:val="single" w:sz="6" w:space="0" w:color="000000" w:themeColor="text1"/>
            </w:tcBorders>
            <w:shd w:val="clear" w:color="auto" w:fill="CCCCCC"/>
          </w:tcPr>
          <w:p w14:paraId="02EFF8A6" w14:textId="77777777" w:rsidR="00D64CC8" w:rsidRPr="000072D4" w:rsidRDefault="00D64CC8" w:rsidP="00045DA4">
            <w:pPr>
              <w:pStyle w:val="TableParagraph"/>
              <w:spacing w:line="275" w:lineRule="exact"/>
              <w:ind w:left="356" w:right="347"/>
              <w:jc w:val="center"/>
              <w:rPr>
                <w:b/>
                <w:bCs/>
                <w:lang w:val="es-EC"/>
              </w:rPr>
            </w:pPr>
            <w:r w:rsidRPr="000072D4">
              <w:rPr>
                <w:b/>
                <w:bCs/>
                <w:lang w:val="es-EC"/>
              </w:rPr>
              <w:t>RF-29</w:t>
            </w:r>
          </w:p>
        </w:tc>
        <w:tc>
          <w:tcPr>
            <w:tcW w:w="5872" w:type="dxa"/>
            <w:tcBorders>
              <w:left w:val="single" w:sz="6" w:space="0" w:color="000000" w:themeColor="text1"/>
            </w:tcBorders>
            <w:shd w:val="clear" w:color="auto" w:fill="auto"/>
          </w:tcPr>
          <w:p w14:paraId="4B22997F" w14:textId="77777777" w:rsidR="00D64CC8" w:rsidRPr="000072D4" w:rsidRDefault="00D64CC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Agregar albarán de entrega.</w:t>
            </w:r>
          </w:p>
        </w:tc>
      </w:tr>
      <w:tr w:rsidR="000072D4" w:rsidRPr="000072D4" w14:paraId="74E3BB60" w14:textId="77777777" w:rsidTr="0CBDA88A">
        <w:trPr>
          <w:trHeight w:val="294"/>
        </w:trPr>
        <w:tc>
          <w:tcPr>
            <w:tcW w:w="2916" w:type="dxa"/>
            <w:tcBorders>
              <w:right w:val="single" w:sz="6" w:space="0" w:color="000000" w:themeColor="text1"/>
            </w:tcBorders>
            <w:shd w:val="clear" w:color="auto" w:fill="CCCCCC"/>
          </w:tcPr>
          <w:p w14:paraId="63FB3E96" w14:textId="77777777" w:rsidR="00D64CC8" w:rsidRPr="000072D4" w:rsidRDefault="00D64CC8" w:rsidP="00045DA4">
            <w:pPr>
              <w:pStyle w:val="TableParagraph"/>
              <w:spacing w:line="275" w:lineRule="exact"/>
              <w:ind w:left="356" w:right="347"/>
              <w:jc w:val="center"/>
              <w:rPr>
                <w:b/>
                <w:bCs/>
                <w:lang w:val="es-EC"/>
              </w:rPr>
            </w:pPr>
            <w:r w:rsidRPr="000072D4">
              <w:rPr>
                <w:b/>
                <w:bCs/>
                <w:lang w:val="es-EC"/>
              </w:rPr>
              <w:t>RF-30</w:t>
            </w:r>
          </w:p>
        </w:tc>
        <w:tc>
          <w:tcPr>
            <w:tcW w:w="5872" w:type="dxa"/>
            <w:tcBorders>
              <w:left w:val="single" w:sz="6" w:space="0" w:color="000000" w:themeColor="text1"/>
            </w:tcBorders>
            <w:shd w:val="clear" w:color="auto" w:fill="auto"/>
          </w:tcPr>
          <w:p w14:paraId="389CDD54" w14:textId="77777777" w:rsidR="00D64CC8" w:rsidRPr="000072D4" w:rsidRDefault="00D64CC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Modificar Paquete de viaje.</w:t>
            </w:r>
          </w:p>
        </w:tc>
      </w:tr>
      <w:tr w:rsidR="000072D4" w:rsidRPr="000072D4" w14:paraId="6A7F47B8" w14:textId="77777777" w:rsidTr="0CBDA88A">
        <w:trPr>
          <w:trHeight w:val="294"/>
        </w:trPr>
        <w:tc>
          <w:tcPr>
            <w:tcW w:w="2916" w:type="dxa"/>
            <w:tcBorders>
              <w:right w:val="single" w:sz="6" w:space="0" w:color="000000" w:themeColor="text1"/>
            </w:tcBorders>
            <w:shd w:val="clear" w:color="auto" w:fill="CCCCCC"/>
          </w:tcPr>
          <w:p w14:paraId="5F98463D" w14:textId="77777777" w:rsidR="00D64CC8" w:rsidRPr="000072D4" w:rsidRDefault="00D64CC8" w:rsidP="00045DA4">
            <w:pPr>
              <w:pStyle w:val="TableParagraph"/>
              <w:spacing w:line="275" w:lineRule="exact"/>
              <w:ind w:left="356" w:right="347"/>
              <w:jc w:val="center"/>
              <w:rPr>
                <w:b/>
                <w:bCs/>
                <w:lang w:val="es-EC"/>
              </w:rPr>
            </w:pPr>
            <w:r w:rsidRPr="000072D4">
              <w:rPr>
                <w:b/>
                <w:bCs/>
                <w:lang w:val="es-EC"/>
              </w:rPr>
              <w:t>RF-31</w:t>
            </w:r>
          </w:p>
        </w:tc>
        <w:tc>
          <w:tcPr>
            <w:tcW w:w="5872" w:type="dxa"/>
            <w:tcBorders>
              <w:left w:val="single" w:sz="6" w:space="0" w:color="000000" w:themeColor="text1"/>
            </w:tcBorders>
            <w:shd w:val="clear" w:color="auto" w:fill="auto"/>
          </w:tcPr>
          <w:p w14:paraId="6FCB6F71" w14:textId="77777777" w:rsidR="00D64CC8" w:rsidRPr="000072D4" w:rsidRDefault="00D64CC8" w:rsidP="00045DA4">
            <w:pPr>
              <w:pStyle w:val="TableParagraph"/>
              <w:tabs>
                <w:tab w:val="left" w:pos="1275"/>
              </w:tabs>
              <w:spacing w:line="275" w:lineRule="exact"/>
              <w:ind w:left="106"/>
              <w:rPr>
                <w:bCs/>
                <w:kern w:val="24"/>
                <w:sz w:val="24"/>
                <w:szCs w:val="24"/>
                <w:lang w:val="es-EC"/>
              </w:rPr>
            </w:pPr>
            <w:r w:rsidRPr="000072D4">
              <w:rPr>
                <w:bCs/>
                <w:kern w:val="24"/>
                <w:sz w:val="24"/>
                <w:szCs w:val="24"/>
                <w:lang w:val="es-EC"/>
              </w:rPr>
              <w:t>Eliminar paquete de viaje.</w:t>
            </w:r>
          </w:p>
        </w:tc>
      </w:tr>
      <w:tr w:rsidR="000072D4" w:rsidRPr="000072D4" w14:paraId="4A66F0FA" w14:textId="77777777" w:rsidTr="0CBDA88A">
        <w:trPr>
          <w:trHeight w:val="294"/>
        </w:trPr>
        <w:tc>
          <w:tcPr>
            <w:tcW w:w="2916" w:type="dxa"/>
            <w:tcBorders>
              <w:right w:val="single" w:sz="6" w:space="0" w:color="000000" w:themeColor="text1"/>
            </w:tcBorders>
            <w:shd w:val="clear" w:color="auto" w:fill="CCCCCC"/>
          </w:tcPr>
          <w:p w14:paraId="7261DC8E" w14:textId="034EE4F3" w:rsidR="407CB166" w:rsidRPr="000072D4" w:rsidRDefault="407CB166" w:rsidP="0CBDA88A">
            <w:pPr>
              <w:pStyle w:val="TableParagraph"/>
              <w:spacing w:line="275" w:lineRule="exact"/>
              <w:ind w:left="0"/>
              <w:jc w:val="center"/>
              <w:rPr>
                <w:b/>
                <w:bCs/>
                <w:lang w:val="es-EC"/>
              </w:rPr>
            </w:pPr>
            <w:r w:rsidRPr="000072D4">
              <w:rPr>
                <w:b/>
                <w:bCs/>
                <w:lang w:val="es-EC"/>
              </w:rPr>
              <w:t>Rf-32</w:t>
            </w:r>
          </w:p>
        </w:tc>
        <w:tc>
          <w:tcPr>
            <w:tcW w:w="5872" w:type="dxa"/>
            <w:tcBorders>
              <w:left w:val="single" w:sz="6" w:space="0" w:color="000000" w:themeColor="text1"/>
            </w:tcBorders>
            <w:shd w:val="clear" w:color="auto" w:fill="auto"/>
          </w:tcPr>
          <w:p w14:paraId="173A14FB" w14:textId="1703B4D2" w:rsidR="407CB166" w:rsidRPr="000072D4" w:rsidRDefault="407CB166" w:rsidP="0CBDA88A">
            <w:pPr>
              <w:pStyle w:val="TableParagraph"/>
              <w:tabs>
                <w:tab w:val="left" w:pos="1275"/>
              </w:tabs>
              <w:spacing w:line="275" w:lineRule="exact"/>
              <w:ind w:left="106"/>
              <w:rPr>
                <w:sz w:val="24"/>
                <w:szCs w:val="24"/>
                <w:lang w:val="es-EC"/>
              </w:rPr>
            </w:pPr>
            <w:r w:rsidRPr="000072D4">
              <w:rPr>
                <w:sz w:val="24"/>
                <w:szCs w:val="24"/>
                <w:lang w:val="es-EC"/>
              </w:rPr>
              <w:t>Listar paquetes de viaje.</w:t>
            </w:r>
          </w:p>
        </w:tc>
      </w:tr>
      <w:tr w:rsidR="000072D4" w:rsidRPr="000072D4" w14:paraId="68767FC7" w14:textId="77777777" w:rsidTr="0CBDA88A">
        <w:trPr>
          <w:trHeight w:val="294"/>
        </w:trPr>
        <w:tc>
          <w:tcPr>
            <w:tcW w:w="2916" w:type="dxa"/>
            <w:tcBorders>
              <w:right w:val="single" w:sz="6" w:space="0" w:color="000000" w:themeColor="text1"/>
            </w:tcBorders>
            <w:shd w:val="clear" w:color="auto" w:fill="CCCCCC"/>
          </w:tcPr>
          <w:p w14:paraId="0BC4C288" w14:textId="343C6B28" w:rsidR="0CBDA88A" w:rsidRPr="000072D4" w:rsidRDefault="0CBDA88A" w:rsidP="0CBDA88A">
            <w:pPr>
              <w:pStyle w:val="TableParagraph"/>
              <w:spacing w:line="275" w:lineRule="exact"/>
              <w:ind w:left="0"/>
              <w:jc w:val="center"/>
              <w:rPr>
                <w:b/>
                <w:bCs/>
                <w:lang w:val="es-EC"/>
              </w:rPr>
            </w:pPr>
            <w:r w:rsidRPr="000072D4">
              <w:rPr>
                <w:b/>
                <w:bCs/>
                <w:lang w:val="es-EC"/>
              </w:rPr>
              <w:t>Rf-33</w:t>
            </w:r>
          </w:p>
        </w:tc>
        <w:tc>
          <w:tcPr>
            <w:tcW w:w="5872" w:type="dxa"/>
            <w:tcBorders>
              <w:left w:val="single" w:sz="6" w:space="0" w:color="000000" w:themeColor="text1"/>
            </w:tcBorders>
            <w:shd w:val="clear" w:color="auto" w:fill="auto"/>
          </w:tcPr>
          <w:p w14:paraId="78533629" w14:textId="2195ABE2" w:rsidR="0CBDA88A" w:rsidRPr="000072D4" w:rsidRDefault="0CBDA88A" w:rsidP="0CBDA88A">
            <w:pPr>
              <w:pStyle w:val="TableParagraph"/>
              <w:spacing w:line="275" w:lineRule="exact"/>
              <w:rPr>
                <w:lang w:val="es-EC"/>
              </w:rPr>
            </w:pPr>
            <w:r w:rsidRPr="000072D4">
              <w:rPr>
                <w:lang w:val="es-EC"/>
              </w:rPr>
              <w:t>Consultar facturas.</w:t>
            </w:r>
          </w:p>
        </w:tc>
      </w:tr>
      <w:tr w:rsidR="000072D4" w:rsidRPr="000072D4" w14:paraId="62EB6E76" w14:textId="77777777" w:rsidTr="0CBDA88A">
        <w:trPr>
          <w:trHeight w:val="294"/>
        </w:trPr>
        <w:tc>
          <w:tcPr>
            <w:tcW w:w="2916" w:type="dxa"/>
            <w:tcBorders>
              <w:right w:val="single" w:sz="6" w:space="0" w:color="000000" w:themeColor="text1"/>
            </w:tcBorders>
            <w:shd w:val="clear" w:color="auto" w:fill="CCCCCC"/>
          </w:tcPr>
          <w:p w14:paraId="24AE0C99" w14:textId="70E80AB8" w:rsidR="0CBDA88A" w:rsidRPr="000072D4" w:rsidRDefault="0CBDA88A" w:rsidP="0CBDA88A">
            <w:pPr>
              <w:pStyle w:val="TableParagraph"/>
              <w:spacing w:line="275" w:lineRule="exact"/>
              <w:ind w:left="0"/>
              <w:jc w:val="center"/>
              <w:rPr>
                <w:b/>
                <w:bCs/>
                <w:lang w:val="es-EC"/>
              </w:rPr>
            </w:pPr>
            <w:r w:rsidRPr="000072D4">
              <w:rPr>
                <w:b/>
                <w:bCs/>
                <w:lang w:val="es-EC"/>
              </w:rPr>
              <w:t>Rf-34</w:t>
            </w:r>
          </w:p>
        </w:tc>
        <w:tc>
          <w:tcPr>
            <w:tcW w:w="5872" w:type="dxa"/>
            <w:tcBorders>
              <w:left w:val="single" w:sz="6" w:space="0" w:color="000000" w:themeColor="text1"/>
            </w:tcBorders>
            <w:shd w:val="clear" w:color="auto" w:fill="auto"/>
          </w:tcPr>
          <w:p w14:paraId="72DCF1EE" w14:textId="1B1C2292" w:rsidR="0CBDA88A" w:rsidRPr="000072D4" w:rsidRDefault="0CBDA88A" w:rsidP="0CBDA88A">
            <w:pPr>
              <w:pStyle w:val="TableParagraph"/>
              <w:spacing w:line="275" w:lineRule="exact"/>
              <w:rPr>
                <w:lang w:val="es-EC"/>
              </w:rPr>
            </w:pPr>
            <w:r w:rsidRPr="000072D4">
              <w:rPr>
                <w:lang w:val="es-EC"/>
              </w:rPr>
              <w:t>Modificar facturas.</w:t>
            </w:r>
          </w:p>
        </w:tc>
      </w:tr>
      <w:tr w:rsidR="000072D4" w:rsidRPr="000072D4" w14:paraId="6EC22DAB" w14:textId="77777777" w:rsidTr="0CBDA88A">
        <w:trPr>
          <w:trHeight w:val="294"/>
        </w:trPr>
        <w:tc>
          <w:tcPr>
            <w:tcW w:w="2916" w:type="dxa"/>
            <w:tcBorders>
              <w:right w:val="single" w:sz="6" w:space="0" w:color="000000" w:themeColor="text1"/>
            </w:tcBorders>
            <w:shd w:val="clear" w:color="auto" w:fill="CCCCCC"/>
          </w:tcPr>
          <w:p w14:paraId="2FEF5FD8" w14:textId="274CBAAC" w:rsidR="00D64CC8" w:rsidRPr="000072D4" w:rsidRDefault="00D64CC8" w:rsidP="00045DA4">
            <w:pPr>
              <w:pStyle w:val="TableParagraph"/>
              <w:spacing w:line="275" w:lineRule="exact"/>
              <w:ind w:left="356" w:right="347"/>
              <w:jc w:val="center"/>
              <w:rPr>
                <w:b/>
                <w:bCs/>
                <w:lang w:val="es-EC"/>
              </w:rPr>
            </w:pPr>
            <w:r w:rsidRPr="000072D4">
              <w:rPr>
                <w:b/>
                <w:bCs/>
                <w:lang w:val="es-EC"/>
              </w:rPr>
              <w:t>Rf-</w:t>
            </w:r>
            <w:r w:rsidR="0CBDA88A" w:rsidRPr="000072D4">
              <w:rPr>
                <w:b/>
                <w:bCs/>
                <w:lang w:val="es-EC"/>
              </w:rPr>
              <w:t>35</w:t>
            </w:r>
          </w:p>
        </w:tc>
        <w:tc>
          <w:tcPr>
            <w:tcW w:w="5872" w:type="dxa"/>
            <w:tcBorders>
              <w:left w:val="single" w:sz="6" w:space="0" w:color="000000" w:themeColor="text1"/>
            </w:tcBorders>
            <w:shd w:val="clear" w:color="auto" w:fill="auto"/>
          </w:tcPr>
          <w:p w14:paraId="0D3CC0EE" w14:textId="77777777" w:rsidR="00D64CC8" w:rsidRPr="000072D4" w:rsidRDefault="0CBDA88A" w:rsidP="00045DA4">
            <w:pPr>
              <w:pStyle w:val="TableParagraph"/>
              <w:tabs>
                <w:tab w:val="left" w:pos="1275"/>
              </w:tabs>
              <w:spacing w:line="275" w:lineRule="exact"/>
              <w:ind w:left="106"/>
              <w:rPr>
                <w:bCs/>
                <w:kern w:val="24"/>
                <w:sz w:val="24"/>
                <w:szCs w:val="24"/>
                <w:lang w:val="es-EC"/>
              </w:rPr>
            </w:pPr>
            <w:r w:rsidRPr="000072D4">
              <w:rPr>
                <w:kern w:val="24"/>
                <w:sz w:val="24"/>
                <w:szCs w:val="24"/>
                <w:lang w:val="es-EC"/>
              </w:rPr>
              <w:t>Eliminar facturas.</w:t>
            </w:r>
          </w:p>
        </w:tc>
      </w:tr>
    </w:tbl>
    <w:p w14:paraId="2A5EF6B4" w14:textId="77777777" w:rsidR="00356221" w:rsidRPr="000072D4" w:rsidRDefault="00356221" w:rsidP="00356221"/>
    <w:p w14:paraId="182B1B5A" w14:textId="77777777" w:rsidR="00356221" w:rsidRPr="000072D4" w:rsidRDefault="00356221" w:rsidP="00356221"/>
    <w:p w14:paraId="5E1294B6" w14:textId="77777777" w:rsidR="00130EB3" w:rsidRPr="000072D4" w:rsidRDefault="00130EB3" w:rsidP="00356221"/>
    <w:p w14:paraId="0B90A231" w14:textId="77777777" w:rsidR="002D1FF0" w:rsidRPr="000072D4" w:rsidRDefault="002D1FF0" w:rsidP="00356221"/>
    <w:tbl>
      <w:tblPr>
        <w:tblW w:w="0" w:type="auto"/>
        <w:jc w:val="center"/>
        <w:tblLayout w:type="fixed"/>
        <w:tblLook w:val="0600" w:firstRow="0" w:lastRow="0" w:firstColumn="0" w:lastColumn="0" w:noHBand="1" w:noVBand="1"/>
      </w:tblPr>
      <w:tblGrid>
        <w:gridCol w:w="1590"/>
        <w:gridCol w:w="7320"/>
      </w:tblGrid>
      <w:tr w:rsidR="000072D4" w:rsidRPr="000072D4" w14:paraId="2210CE8C"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8C51BDE"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lastRenderedPageBreak/>
              <w:t>Número:</w:t>
            </w:r>
          </w:p>
        </w:tc>
        <w:tc>
          <w:tcPr>
            <w:tcW w:w="7320" w:type="dxa"/>
            <w:tcBorders>
              <w:top w:val="single" w:sz="6" w:space="0" w:color="000000"/>
              <w:left w:val="single" w:sz="6" w:space="0" w:color="000000"/>
              <w:bottom w:val="single" w:sz="6" w:space="0" w:color="000000"/>
              <w:right w:val="single" w:sz="6" w:space="0" w:color="000000"/>
            </w:tcBorders>
          </w:tcPr>
          <w:p w14:paraId="4CCAFB20" w14:textId="77777777" w:rsidR="005F7628" w:rsidRPr="000072D4" w:rsidRDefault="005F7628" w:rsidP="00045DA4">
            <w:pPr>
              <w:spacing w:line="259" w:lineRule="auto"/>
              <w:rPr>
                <w:rFonts w:ascii="Calibri" w:eastAsia="Calibri" w:hAnsi="Calibri" w:cs="Calibri"/>
                <w:b/>
                <w:i/>
              </w:rPr>
            </w:pPr>
            <w:r w:rsidRPr="000072D4">
              <w:rPr>
                <w:rFonts w:ascii="Calibri" w:eastAsia="Calibri" w:hAnsi="Calibri" w:cs="Calibri"/>
                <w:b/>
                <w:i/>
                <w:lang w:val="es-EC"/>
              </w:rPr>
              <w:t>RF-01</w:t>
            </w:r>
          </w:p>
        </w:tc>
      </w:tr>
      <w:tr w:rsidR="000072D4" w:rsidRPr="000072D4" w14:paraId="54069A0E"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9D0951E"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51F58BF2"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Registrar Hotel</w:t>
            </w:r>
          </w:p>
        </w:tc>
      </w:tr>
      <w:tr w:rsidR="000072D4" w:rsidRPr="000072D4" w14:paraId="6D1CCC11"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C50EE71"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67D83958"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El sistema permitirá el registro de hoteles</w:t>
            </w:r>
          </w:p>
        </w:tc>
      </w:tr>
      <w:tr w:rsidR="000072D4" w:rsidRPr="000072D4" w14:paraId="2D320168"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4CDA5FC"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6065671F"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Funcional - Datos</w:t>
            </w:r>
          </w:p>
        </w:tc>
      </w:tr>
      <w:tr w:rsidR="000072D4" w:rsidRPr="000072D4" w14:paraId="5F2086B0"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26CB0E5"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4ECB3149"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El sistema permitirá el registro de los diferentes hoteles que se asocien con la empresa, los datos a tomar son:</w:t>
            </w:r>
          </w:p>
          <w:p w14:paraId="642E8D2B" w14:textId="77777777" w:rsidR="005F7628" w:rsidRPr="000072D4" w:rsidRDefault="005F7628" w:rsidP="00045DA4">
            <w:pPr>
              <w:pStyle w:val="Prrafodelista"/>
              <w:numPr>
                <w:ilvl w:val="0"/>
                <w:numId w:val="13"/>
              </w:numPr>
              <w:spacing w:beforeAutospacing="1" w:afterAutospacing="1"/>
              <w:rPr>
                <w:rStyle w:val="normaltextrun"/>
                <w:rFonts w:ascii="Calibri" w:hAnsi="Calibri" w:cs="Calibri"/>
                <w:i/>
                <w:iCs/>
              </w:rPr>
            </w:pPr>
            <w:r w:rsidRPr="000072D4">
              <w:rPr>
                <w:rStyle w:val="normaltextrun"/>
                <w:rFonts w:ascii="Calibri" w:hAnsi="Calibri" w:cs="Calibri"/>
                <w:i/>
                <w:iCs/>
              </w:rPr>
              <w:t>Nombre del Hotel (Campo de texto -longitud 60)</w:t>
            </w:r>
          </w:p>
          <w:p w14:paraId="68EA87AE" w14:textId="77777777" w:rsidR="005F7628" w:rsidRPr="000072D4" w:rsidRDefault="005F7628" w:rsidP="00045DA4">
            <w:pPr>
              <w:pStyle w:val="Prrafodelista"/>
              <w:numPr>
                <w:ilvl w:val="0"/>
                <w:numId w:val="13"/>
              </w:numPr>
              <w:spacing w:beforeAutospacing="1" w:afterAutospacing="1"/>
              <w:rPr>
                <w:rFonts w:ascii="Calibri" w:hAnsi="Calibri" w:cs="Calibri"/>
                <w:i/>
                <w:iCs/>
              </w:rPr>
            </w:pPr>
            <w:r w:rsidRPr="000072D4">
              <w:rPr>
                <w:rStyle w:val="normaltextrun"/>
                <w:rFonts w:ascii="Calibri" w:hAnsi="Calibri" w:cs="Calibri"/>
                <w:i/>
                <w:iCs/>
                <w:lang w:val="es-EC"/>
              </w:rPr>
              <w:t>Ubicación del Hotel (Campo de texto – longitud 60)</w:t>
            </w:r>
          </w:p>
          <w:p w14:paraId="08640EFB" w14:textId="77777777" w:rsidR="005F7628" w:rsidRPr="000072D4" w:rsidRDefault="005F7628" w:rsidP="00045DA4">
            <w:pPr>
              <w:pStyle w:val="Prrafodelista"/>
              <w:numPr>
                <w:ilvl w:val="0"/>
                <w:numId w:val="13"/>
              </w:numPr>
              <w:spacing w:beforeAutospacing="1" w:afterAutospacing="1"/>
              <w:rPr>
                <w:rFonts w:ascii="Calibri" w:hAnsi="Calibri" w:cs="Calibri"/>
                <w:i/>
                <w:iCs/>
              </w:rPr>
            </w:pPr>
            <w:r w:rsidRPr="000072D4">
              <w:rPr>
                <w:rStyle w:val="normaltextrun"/>
                <w:lang w:val="es-EC"/>
              </w:rPr>
              <w:t>Correo del Hotel (Campo de texto – longitud 60)</w:t>
            </w:r>
          </w:p>
          <w:p w14:paraId="019F74D3" w14:textId="77777777" w:rsidR="005F7628" w:rsidRPr="000072D4" w:rsidRDefault="005F7628" w:rsidP="00045DA4">
            <w:pPr>
              <w:pStyle w:val="Prrafodelista"/>
              <w:numPr>
                <w:ilvl w:val="0"/>
                <w:numId w:val="13"/>
              </w:numPr>
              <w:spacing w:beforeAutospacing="1" w:afterAutospacing="1"/>
              <w:rPr>
                <w:rStyle w:val="normaltextrun"/>
                <w:lang w:val="es-EC"/>
              </w:rPr>
            </w:pPr>
            <w:r w:rsidRPr="000072D4">
              <w:rPr>
                <w:rStyle w:val="normaltextrun"/>
                <w:lang w:val="es-EC"/>
              </w:rPr>
              <w:t>Número telefónico del Hotel (Campo numérico – longitud 11)</w:t>
            </w:r>
          </w:p>
          <w:p w14:paraId="5D517A9F" w14:textId="77777777" w:rsidR="005F7628" w:rsidRPr="000072D4" w:rsidRDefault="005F7628" w:rsidP="00045DA4">
            <w:pPr>
              <w:pStyle w:val="Prrafodelista"/>
              <w:numPr>
                <w:ilvl w:val="0"/>
                <w:numId w:val="13"/>
              </w:numPr>
              <w:spacing w:beforeAutospacing="1" w:afterAutospacing="1"/>
              <w:rPr>
                <w:rStyle w:val="normaltextrun"/>
                <w:i/>
                <w:iCs/>
              </w:rPr>
            </w:pPr>
            <w:r w:rsidRPr="000072D4">
              <w:rPr>
                <w:rStyle w:val="normaltextrun"/>
                <w:lang w:val="es-EC"/>
              </w:rPr>
              <w:t>Categoría del Hotel (Alpha numérico – longitud 30)</w:t>
            </w:r>
          </w:p>
          <w:p w14:paraId="19DA19E8" w14:textId="77777777" w:rsidR="005F7628" w:rsidRPr="000072D4" w:rsidRDefault="005F7628" w:rsidP="00045DA4">
            <w:pPr>
              <w:pStyle w:val="Prrafodelista"/>
              <w:numPr>
                <w:ilvl w:val="0"/>
                <w:numId w:val="13"/>
              </w:numPr>
              <w:spacing w:beforeAutospacing="1" w:afterAutospacing="1"/>
              <w:rPr>
                <w:i/>
                <w:iCs/>
              </w:rPr>
            </w:pPr>
            <w:r w:rsidRPr="000072D4">
              <w:rPr>
                <w:rStyle w:val="normaltextrun"/>
                <w:lang w:val="es-EC"/>
              </w:rPr>
              <w:t>Disponibilidad (Alpha numérico – longitud 30)</w:t>
            </w:r>
          </w:p>
        </w:tc>
      </w:tr>
      <w:tr w:rsidR="000072D4" w:rsidRPr="000072D4" w14:paraId="72E52244"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DDBEA9F"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78C4CA0C"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17/06/2022</w:t>
            </w:r>
          </w:p>
          <w:p w14:paraId="30882AF7"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Versión 1.2</w:t>
            </w:r>
          </w:p>
        </w:tc>
      </w:tr>
      <w:tr w:rsidR="000072D4" w:rsidRPr="000072D4" w14:paraId="6967F07E"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B60710E"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1DDE04B9"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Alta</w:t>
            </w:r>
          </w:p>
        </w:tc>
      </w:tr>
    </w:tbl>
    <w:p w14:paraId="457AA96D" w14:textId="2E210464" w:rsidR="005F7628" w:rsidRPr="000072D4" w:rsidRDefault="005F7628"/>
    <w:tbl>
      <w:tblPr>
        <w:tblW w:w="0" w:type="auto"/>
        <w:jc w:val="center"/>
        <w:tblLayout w:type="fixed"/>
        <w:tblLook w:val="0600" w:firstRow="0" w:lastRow="0" w:firstColumn="0" w:lastColumn="0" w:noHBand="1" w:noVBand="1"/>
      </w:tblPr>
      <w:tblGrid>
        <w:gridCol w:w="1590"/>
        <w:gridCol w:w="7320"/>
      </w:tblGrid>
      <w:tr w:rsidR="000072D4" w:rsidRPr="000072D4" w14:paraId="4A372389"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DC2A047"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7E8B89EC" w14:textId="77777777" w:rsidR="005F7628" w:rsidRPr="000072D4" w:rsidRDefault="005F7628" w:rsidP="00045DA4">
            <w:pPr>
              <w:spacing w:line="259" w:lineRule="auto"/>
              <w:rPr>
                <w:rFonts w:ascii="Calibri" w:eastAsia="Calibri" w:hAnsi="Calibri" w:cs="Calibri"/>
                <w:b/>
                <w:i/>
              </w:rPr>
            </w:pPr>
            <w:r w:rsidRPr="000072D4">
              <w:rPr>
                <w:rFonts w:ascii="Calibri" w:eastAsia="Calibri" w:hAnsi="Calibri" w:cs="Calibri"/>
                <w:b/>
                <w:i/>
                <w:lang w:val="es-EC"/>
              </w:rPr>
              <w:t>RF-02</w:t>
            </w:r>
          </w:p>
        </w:tc>
      </w:tr>
      <w:tr w:rsidR="000072D4" w:rsidRPr="000072D4" w14:paraId="710555CC"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05B21E6"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03305A50"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Modificar Hotel</w:t>
            </w:r>
          </w:p>
        </w:tc>
      </w:tr>
      <w:tr w:rsidR="000072D4" w:rsidRPr="000072D4" w14:paraId="42CA0E11"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4B96FCA"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090292E5"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 xml:space="preserve">El sistema permitirá modificar la información del hotel </w:t>
            </w:r>
          </w:p>
        </w:tc>
      </w:tr>
      <w:tr w:rsidR="000072D4" w:rsidRPr="000072D4" w14:paraId="00239B52"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C8A88D3"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9B00103"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Funcional - Datos</w:t>
            </w:r>
          </w:p>
        </w:tc>
      </w:tr>
      <w:tr w:rsidR="000072D4" w:rsidRPr="000072D4" w14:paraId="294AFAD7"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10A5A59"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35390610"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El sistema permitirá modificar la información ya registrada en el sistema del hotel, los datos a modificar son:</w:t>
            </w:r>
          </w:p>
          <w:p w14:paraId="67AA7418" w14:textId="77777777" w:rsidR="005F7628" w:rsidRPr="000072D4" w:rsidRDefault="005F7628" w:rsidP="00045DA4">
            <w:pPr>
              <w:pStyle w:val="Prrafodelista"/>
              <w:numPr>
                <w:ilvl w:val="0"/>
                <w:numId w:val="13"/>
              </w:numPr>
              <w:spacing w:beforeAutospacing="1" w:afterAutospacing="1"/>
              <w:rPr>
                <w:rStyle w:val="normaltextrun"/>
                <w:rFonts w:ascii="Calibri" w:hAnsi="Calibri" w:cs="Calibri"/>
                <w:i/>
                <w:iCs/>
              </w:rPr>
            </w:pPr>
            <w:r w:rsidRPr="000072D4">
              <w:rPr>
                <w:rStyle w:val="normaltextrun"/>
                <w:rFonts w:ascii="Calibri" w:hAnsi="Calibri" w:cs="Calibri"/>
                <w:i/>
                <w:iCs/>
              </w:rPr>
              <w:t>Nombre del Hotel (Campo de texto -longitud 60)</w:t>
            </w:r>
          </w:p>
          <w:p w14:paraId="1134A639" w14:textId="77777777" w:rsidR="005F7628" w:rsidRPr="000072D4" w:rsidRDefault="005F7628" w:rsidP="00045DA4">
            <w:pPr>
              <w:pStyle w:val="Prrafodelista"/>
              <w:numPr>
                <w:ilvl w:val="0"/>
                <w:numId w:val="13"/>
              </w:numPr>
              <w:spacing w:beforeAutospacing="1" w:afterAutospacing="1"/>
              <w:rPr>
                <w:rFonts w:ascii="Calibri" w:hAnsi="Calibri" w:cs="Calibri"/>
                <w:i/>
                <w:iCs/>
              </w:rPr>
            </w:pPr>
            <w:r w:rsidRPr="000072D4">
              <w:rPr>
                <w:rStyle w:val="normaltextrun"/>
                <w:rFonts w:ascii="Calibri" w:hAnsi="Calibri" w:cs="Calibri"/>
                <w:i/>
                <w:iCs/>
                <w:lang w:val="es-EC"/>
              </w:rPr>
              <w:t>Ubicación del Hotel (Campo de texto – longitud 60)</w:t>
            </w:r>
          </w:p>
          <w:p w14:paraId="2BD98298" w14:textId="77777777" w:rsidR="005F7628" w:rsidRPr="000072D4" w:rsidRDefault="005F7628" w:rsidP="00045DA4">
            <w:pPr>
              <w:pStyle w:val="Prrafodelista"/>
              <w:numPr>
                <w:ilvl w:val="0"/>
                <w:numId w:val="13"/>
              </w:numPr>
              <w:spacing w:beforeAutospacing="1" w:afterAutospacing="1"/>
              <w:rPr>
                <w:rFonts w:ascii="Calibri" w:hAnsi="Calibri" w:cs="Calibri"/>
                <w:i/>
                <w:iCs/>
              </w:rPr>
            </w:pPr>
            <w:r w:rsidRPr="000072D4">
              <w:rPr>
                <w:rStyle w:val="normaltextrun"/>
                <w:lang w:val="es-EC"/>
              </w:rPr>
              <w:t>Correo del Hotel (Campo de texto – longitud 60)</w:t>
            </w:r>
          </w:p>
          <w:p w14:paraId="5273C94D" w14:textId="77777777" w:rsidR="005F7628" w:rsidRPr="000072D4" w:rsidRDefault="005F7628" w:rsidP="00045DA4">
            <w:pPr>
              <w:pStyle w:val="Prrafodelista"/>
              <w:numPr>
                <w:ilvl w:val="0"/>
                <w:numId w:val="13"/>
              </w:numPr>
              <w:spacing w:beforeAutospacing="1" w:afterAutospacing="1"/>
              <w:rPr>
                <w:rStyle w:val="normaltextrun"/>
                <w:lang w:val="es-EC"/>
              </w:rPr>
            </w:pPr>
            <w:r w:rsidRPr="000072D4">
              <w:rPr>
                <w:rStyle w:val="normaltextrun"/>
                <w:lang w:val="es-EC"/>
              </w:rPr>
              <w:t>Número telefónico del Hotel (Campo numérico – longitud 11)</w:t>
            </w:r>
          </w:p>
          <w:p w14:paraId="3EFE5EC6" w14:textId="77777777" w:rsidR="005F7628" w:rsidRPr="000072D4" w:rsidRDefault="005F7628" w:rsidP="00045DA4">
            <w:pPr>
              <w:pStyle w:val="Prrafodelista"/>
              <w:numPr>
                <w:ilvl w:val="0"/>
                <w:numId w:val="13"/>
              </w:numPr>
              <w:spacing w:beforeAutospacing="1" w:afterAutospacing="1"/>
              <w:rPr>
                <w:rStyle w:val="normaltextrun"/>
                <w:i/>
                <w:iCs/>
              </w:rPr>
            </w:pPr>
            <w:r w:rsidRPr="000072D4">
              <w:rPr>
                <w:rStyle w:val="normaltextrun"/>
                <w:lang w:val="es-EC"/>
              </w:rPr>
              <w:t>Categoría del Hotel (Alpha numérico – longitud 30)</w:t>
            </w:r>
          </w:p>
          <w:p w14:paraId="3F869690" w14:textId="77777777" w:rsidR="005F7628" w:rsidRPr="000072D4" w:rsidRDefault="005F7628" w:rsidP="00045DA4">
            <w:pPr>
              <w:pStyle w:val="Prrafodelista"/>
              <w:numPr>
                <w:ilvl w:val="0"/>
                <w:numId w:val="13"/>
              </w:numPr>
              <w:spacing w:beforeAutospacing="1" w:afterAutospacing="1"/>
              <w:rPr>
                <w:i/>
                <w:iCs/>
              </w:rPr>
            </w:pPr>
            <w:r w:rsidRPr="000072D4">
              <w:rPr>
                <w:rStyle w:val="normaltextrun"/>
                <w:lang w:val="es-EC"/>
              </w:rPr>
              <w:t>Disponibilidad (Alpha numérico – longitud 30)</w:t>
            </w:r>
          </w:p>
        </w:tc>
      </w:tr>
      <w:tr w:rsidR="000072D4" w:rsidRPr="000072D4" w14:paraId="4F07AFDC"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C85CC7E"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7402D510"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17/06/2022</w:t>
            </w:r>
          </w:p>
          <w:p w14:paraId="2BB4B81B"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Versión 1.2</w:t>
            </w:r>
          </w:p>
        </w:tc>
      </w:tr>
      <w:tr w:rsidR="000072D4" w:rsidRPr="000072D4" w14:paraId="2675FA9C"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4F272C5"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1429E655"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Alta</w:t>
            </w:r>
          </w:p>
        </w:tc>
      </w:tr>
    </w:tbl>
    <w:p w14:paraId="6B3C4768" w14:textId="4828EFC7" w:rsidR="005F7628" w:rsidRPr="000072D4" w:rsidRDefault="005F7628"/>
    <w:tbl>
      <w:tblPr>
        <w:tblW w:w="0" w:type="auto"/>
        <w:jc w:val="center"/>
        <w:tblLayout w:type="fixed"/>
        <w:tblLook w:val="0600" w:firstRow="0" w:lastRow="0" w:firstColumn="0" w:lastColumn="0" w:noHBand="1" w:noVBand="1"/>
      </w:tblPr>
      <w:tblGrid>
        <w:gridCol w:w="1590"/>
        <w:gridCol w:w="7320"/>
      </w:tblGrid>
      <w:tr w:rsidR="000072D4" w:rsidRPr="000072D4" w14:paraId="6745E91A"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28C59CB"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5D5D81B5" w14:textId="77777777" w:rsidR="005F7628" w:rsidRPr="000072D4" w:rsidRDefault="005F7628" w:rsidP="00045DA4">
            <w:pPr>
              <w:spacing w:line="259" w:lineRule="auto"/>
              <w:rPr>
                <w:rFonts w:ascii="Calibri" w:eastAsia="Calibri" w:hAnsi="Calibri" w:cs="Calibri"/>
                <w:b/>
                <w:i/>
              </w:rPr>
            </w:pPr>
            <w:r w:rsidRPr="000072D4">
              <w:rPr>
                <w:rFonts w:ascii="Calibri" w:eastAsia="Calibri" w:hAnsi="Calibri" w:cs="Calibri"/>
                <w:b/>
                <w:i/>
                <w:lang w:val="es-EC"/>
              </w:rPr>
              <w:t>RF-03</w:t>
            </w:r>
          </w:p>
        </w:tc>
      </w:tr>
      <w:tr w:rsidR="000072D4" w:rsidRPr="000072D4" w14:paraId="568B8B16"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00C6DF4"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77E2E581"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Eliminar Hotel</w:t>
            </w:r>
          </w:p>
        </w:tc>
      </w:tr>
      <w:tr w:rsidR="000072D4" w:rsidRPr="000072D4" w14:paraId="733C3B66"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263B0F8"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0588FC1B"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 xml:space="preserve">El sistema permitirá eliminar los datos del hotel registrados en el sistema </w:t>
            </w:r>
          </w:p>
        </w:tc>
      </w:tr>
      <w:tr w:rsidR="000072D4" w:rsidRPr="000072D4" w14:paraId="6F2A10C7"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8BF9C9B"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19E7DD86"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Funcional - Datos</w:t>
            </w:r>
          </w:p>
        </w:tc>
      </w:tr>
      <w:tr w:rsidR="000072D4" w:rsidRPr="000072D4" w14:paraId="0A5523C2"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BD29DDA"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19FE7BE8"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El sistema permitirá eliminar la información ya registrada en el sistema del hotel, los datos a eliminar son:</w:t>
            </w:r>
          </w:p>
          <w:p w14:paraId="52E4203D" w14:textId="77777777" w:rsidR="005F7628" w:rsidRPr="000072D4" w:rsidRDefault="005F7628" w:rsidP="00045DA4">
            <w:pPr>
              <w:pStyle w:val="Prrafodelista"/>
              <w:numPr>
                <w:ilvl w:val="0"/>
                <w:numId w:val="13"/>
              </w:numPr>
              <w:spacing w:beforeAutospacing="1" w:afterAutospacing="1"/>
              <w:rPr>
                <w:rStyle w:val="normaltextrun"/>
                <w:rFonts w:ascii="Calibri" w:hAnsi="Calibri" w:cs="Calibri"/>
                <w:i/>
                <w:iCs/>
              </w:rPr>
            </w:pPr>
            <w:r w:rsidRPr="000072D4">
              <w:rPr>
                <w:rStyle w:val="normaltextrun"/>
                <w:rFonts w:ascii="Calibri" w:hAnsi="Calibri" w:cs="Calibri"/>
                <w:i/>
                <w:iCs/>
              </w:rPr>
              <w:t>Nombre del Hotel (Campo de texto -longitud 60)</w:t>
            </w:r>
          </w:p>
          <w:p w14:paraId="14B59D67" w14:textId="77777777" w:rsidR="005F7628" w:rsidRPr="000072D4" w:rsidRDefault="005F7628" w:rsidP="00045DA4">
            <w:pPr>
              <w:pStyle w:val="Prrafodelista"/>
              <w:numPr>
                <w:ilvl w:val="0"/>
                <w:numId w:val="13"/>
              </w:numPr>
              <w:spacing w:beforeAutospacing="1" w:afterAutospacing="1"/>
              <w:rPr>
                <w:rFonts w:ascii="Calibri" w:hAnsi="Calibri" w:cs="Calibri"/>
                <w:i/>
                <w:iCs/>
              </w:rPr>
            </w:pPr>
            <w:r w:rsidRPr="000072D4">
              <w:rPr>
                <w:rStyle w:val="normaltextrun"/>
                <w:rFonts w:ascii="Calibri" w:hAnsi="Calibri" w:cs="Calibri"/>
                <w:i/>
                <w:iCs/>
                <w:lang w:val="es-EC"/>
              </w:rPr>
              <w:lastRenderedPageBreak/>
              <w:t>Ubicación del Hotel (Campo de texto – longitud 60)</w:t>
            </w:r>
          </w:p>
          <w:p w14:paraId="166438B6" w14:textId="77777777" w:rsidR="005F7628" w:rsidRPr="000072D4" w:rsidRDefault="005F7628" w:rsidP="00045DA4">
            <w:pPr>
              <w:pStyle w:val="Prrafodelista"/>
              <w:numPr>
                <w:ilvl w:val="0"/>
                <w:numId w:val="13"/>
              </w:numPr>
              <w:spacing w:beforeAutospacing="1" w:afterAutospacing="1"/>
              <w:rPr>
                <w:rFonts w:ascii="Calibri" w:hAnsi="Calibri" w:cs="Calibri"/>
                <w:i/>
                <w:iCs/>
              </w:rPr>
            </w:pPr>
            <w:r w:rsidRPr="000072D4">
              <w:rPr>
                <w:rStyle w:val="normaltextrun"/>
                <w:lang w:val="es-EC"/>
              </w:rPr>
              <w:t>Correo del Hotel (Campo de texto – longitud 60)</w:t>
            </w:r>
          </w:p>
          <w:p w14:paraId="1DE04BC0" w14:textId="77777777" w:rsidR="005F7628" w:rsidRPr="000072D4" w:rsidRDefault="005F7628" w:rsidP="00045DA4">
            <w:pPr>
              <w:pStyle w:val="Prrafodelista"/>
              <w:numPr>
                <w:ilvl w:val="0"/>
                <w:numId w:val="13"/>
              </w:numPr>
              <w:spacing w:beforeAutospacing="1" w:afterAutospacing="1"/>
              <w:rPr>
                <w:rStyle w:val="normaltextrun"/>
                <w:lang w:val="es-EC"/>
              </w:rPr>
            </w:pPr>
            <w:r w:rsidRPr="000072D4">
              <w:rPr>
                <w:rStyle w:val="normaltextrun"/>
                <w:lang w:val="es-EC"/>
              </w:rPr>
              <w:t>Número telefónico del Hotel (Campo numérico – longitud 11)</w:t>
            </w:r>
          </w:p>
          <w:p w14:paraId="40C6CFFA" w14:textId="77777777" w:rsidR="005F7628" w:rsidRPr="000072D4" w:rsidRDefault="005F7628" w:rsidP="00045DA4">
            <w:pPr>
              <w:pStyle w:val="Prrafodelista"/>
              <w:numPr>
                <w:ilvl w:val="0"/>
                <w:numId w:val="13"/>
              </w:numPr>
              <w:spacing w:beforeAutospacing="1" w:afterAutospacing="1"/>
              <w:rPr>
                <w:rStyle w:val="normaltextrun"/>
                <w:i/>
                <w:iCs/>
              </w:rPr>
            </w:pPr>
            <w:r w:rsidRPr="000072D4">
              <w:rPr>
                <w:rStyle w:val="normaltextrun"/>
                <w:lang w:val="es-EC"/>
              </w:rPr>
              <w:t>Categoría del Hotel (Alpha numérico – longitud 30)</w:t>
            </w:r>
          </w:p>
          <w:p w14:paraId="262591BF" w14:textId="77777777" w:rsidR="005F7628" w:rsidRPr="000072D4" w:rsidRDefault="005F7628" w:rsidP="00045DA4">
            <w:pPr>
              <w:pStyle w:val="Prrafodelista"/>
              <w:numPr>
                <w:ilvl w:val="0"/>
                <w:numId w:val="13"/>
              </w:numPr>
              <w:spacing w:beforeAutospacing="1" w:afterAutospacing="1"/>
              <w:rPr>
                <w:i/>
                <w:iCs/>
              </w:rPr>
            </w:pPr>
            <w:r w:rsidRPr="000072D4">
              <w:rPr>
                <w:rStyle w:val="normaltextrun"/>
                <w:lang w:val="es-EC"/>
              </w:rPr>
              <w:t>Disponibilidad (Alpha numérico – longitud 30)</w:t>
            </w:r>
          </w:p>
        </w:tc>
      </w:tr>
      <w:tr w:rsidR="000072D4" w:rsidRPr="000072D4" w14:paraId="4BBE16DF"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F497502"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lastRenderedPageBreak/>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401ABC05"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17/06/2022</w:t>
            </w:r>
          </w:p>
          <w:p w14:paraId="5CABF40A"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Versión 1.2</w:t>
            </w:r>
          </w:p>
        </w:tc>
      </w:tr>
      <w:tr w:rsidR="000072D4" w:rsidRPr="000072D4" w14:paraId="33B2EBB4" w14:textId="77777777" w:rsidTr="00045DA4">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68050C9"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13A81ED1"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Alta</w:t>
            </w:r>
          </w:p>
        </w:tc>
      </w:tr>
    </w:tbl>
    <w:p w14:paraId="630D134E" w14:textId="2F6D27AA" w:rsidR="005F7628" w:rsidRPr="000072D4" w:rsidRDefault="005F7628"/>
    <w:tbl>
      <w:tblPr>
        <w:tblW w:w="0" w:type="auto"/>
        <w:jc w:val="center"/>
        <w:tblLayout w:type="fixed"/>
        <w:tblLook w:val="0600" w:firstRow="0" w:lastRow="0" w:firstColumn="0" w:lastColumn="0" w:noHBand="1" w:noVBand="1"/>
      </w:tblPr>
      <w:tblGrid>
        <w:gridCol w:w="1590"/>
        <w:gridCol w:w="7320"/>
      </w:tblGrid>
      <w:tr w:rsidR="000072D4" w:rsidRPr="000072D4" w14:paraId="55C0FCE0" w14:textId="77777777" w:rsidTr="173E9EA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07AA8D80"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Número: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032C23" w14:textId="77777777" w:rsidR="005F7628" w:rsidRPr="000072D4" w:rsidRDefault="005F7628" w:rsidP="00045DA4">
            <w:pPr>
              <w:spacing w:line="259" w:lineRule="auto"/>
              <w:rPr>
                <w:rFonts w:ascii="Calibri" w:eastAsia="Calibri" w:hAnsi="Calibri" w:cs="Calibri"/>
                <w:b/>
                <w:i/>
              </w:rPr>
            </w:pPr>
            <w:r w:rsidRPr="000072D4">
              <w:rPr>
                <w:rFonts w:ascii="Calibri" w:eastAsia="Calibri" w:hAnsi="Calibri" w:cs="Calibri"/>
                <w:b/>
                <w:i/>
                <w:lang w:val="es-EC"/>
              </w:rPr>
              <w:t>RF-04</w:t>
            </w:r>
          </w:p>
        </w:tc>
      </w:tr>
      <w:tr w:rsidR="000072D4" w:rsidRPr="000072D4" w14:paraId="61D8924C" w14:textId="77777777" w:rsidTr="173E9EA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7B2061F"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Título: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A1D0EB"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Consultar Hotel</w:t>
            </w:r>
          </w:p>
        </w:tc>
      </w:tr>
      <w:tr w:rsidR="000072D4" w:rsidRPr="000072D4" w14:paraId="548A394E" w14:textId="77777777" w:rsidTr="173E9EA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C716006"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Texto: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7DAE08" w14:textId="4EBBD958"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El sistema permitirá consultar la información del hotel</w:t>
            </w:r>
            <w:r w:rsidR="4BE2DA48" w:rsidRPr="000072D4">
              <w:rPr>
                <w:rFonts w:ascii="Calibri" w:eastAsia="Calibri" w:hAnsi="Calibri" w:cs="Calibri"/>
                <w:i/>
                <w:iCs/>
                <w:lang w:val="es-EC"/>
              </w:rPr>
              <w:t>.</w:t>
            </w:r>
          </w:p>
        </w:tc>
      </w:tr>
      <w:tr w:rsidR="000072D4" w:rsidRPr="000072D4" w14:paraId="58E347C8" w14:textId="77777777" w:rsidTr="173E9EA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5C53B5A"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Tipo: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82D99E"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Funcional - Datos</w:t>
            </w:r>
          </w:p>
        </w:tc>
      </w:tr>
      <w:tr w:rsidR="000072D4" w:rsidRPr="000072D4" w14:paraId="132CD8E1" w14:textId="77777777" w:rsidTr="173E9EA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245A524"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Detalles de requisitos y restricciones:</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7F0DB9" w14:textId="4C3B4A8E" w:rsidR="00493C42" w:rsidRPr="000072D4" w:rsidRDefault="005F7628" w:rsidP="00045DA4">
            <w:pPr>
              <w:spacing w:line="259" w:lineRule="auto"/>
              <w:rPr>
                <w:rFonts w:ascii="Calibri" w:eastAsia="Calibri" w:hAnsi="Calibri" w:cs="Calibri"/>
                <w:i/>
                <w:lang w:val="es-EC"/>
              </w:rPr>
            </w:pPr>
            <w:r w:rsidRPr="000072D4">
              <w:rPr>
                <w:rFonts w:ascii="Calibri" w:eastAsia="Calibri" w:hAnsi="Calibri" w:cs="Calibri"/>
                <w:i/>
                <w:lang w:val="es-EC"/>
              </w:rPr>
              <w:t xml:space="preserve">El sistema permitirá consultar la información </w:t>
            </w:r>
            <w:r w:rsidR="002C0B08" w:rsidRPr="000072D4">
              <w:rPr>
                <w:rFonts w:ascii="Calibri" w:eastAsia="Calibri" w:hAnsi="Calibri" w:cs="Calibri"/>
                <w:i/>
                <w:lang w:val="es-EC"/>
              </w:rPr>
              <w:t xml:space="preserve">de los hoteles registrados en el sistema por medio de </w:t>
            </w:r>
            <w:r w:rsidR="00493C42" w:rsidRPr="000072D4">
              <w:rPr>
                <w:rFonts w:ascii="Calibri" w:eastAsia="Calibri" w:hAnsi="Calibri" w:cs="Calibri"/>
                <w:i/>
                <w:lang w:val="es-EC"/>
              </w:rPr>
              <w:t>un botón de consulta.</w:t>
            </w:r>
          </w:p>
          <w:p w14:paraId="6E9FF3DA" w14:textId="5B9DC3F4" w:rsidR="004672EF" w:rsidRPr="000072D4" w:rsidRDefault="004672EF" w:rsidP="004672EF">
            <w:pPr>
              <w:pStyle w:val="Prrafodelista"/>
              <w:numPr>
                <w:ilvl w:val="0"/>
                <w:numId w:val="15"/>
              </w:numPr>
              <w:jc w:val="both"/>
              <w:textAlignment w:val="baseline"/>
              <w:rPr>
                <w:rFonts w:ascii="Calibri" w:hAnsi="Calibri" w:cs="Calibri"/>
                <w:i/>
              </w:rPr>
            </w:pPr>
            <w:r w:rsidRPr="000072D4">
              <w:rPr>
                <w:rFonts w:ascii="Calibri" w:hAnsi="Calibri" w:cs="Calibri"/>
                <w:i/>
              </w:rPr>
              <w:t>Consultar información. (botón)</w:t>
            </w:r>
          </w:p>
          <w:p w14:paraId="006C564A" w14:textId="59BC499C" w:rsidR="004672EF" w:rsidRPr="000072D4" w:rsidRDefault="004672EF" w:rsidP="00045DA4">
            <w:pPr>
              <w:spacing w:line="259" w:lineRule="auto"/>
              <w:rPr>
                <w:rFonts w:ascii="Calibri" w:eastAsia="Calibri" w:hAnsi="Calibri" w:cs="Calibri"/>
                <w:i/>
                <w:lang w:val="es-EC"/>
              </w:rPr>
            </w:pPr>
          </w:p>
          <w:p w14:paraId="4183231C" w14:textId="37398C6A" w:rsidR="004672EF" w:rsidRPr="000072D4" w:rsidRDefault="004672EF" w:rsidP="00045DA4">
            <w:pPr>
              <w:spacing w:line="259" w:lineRule="auto"/>
              <w:rPr>
                <w:rFonts w:ascii="Calibri" w:eastAsia="Calibri" w:hAnsi="Calibri" w:cs="Calibri"/>
                <w:i/>
                <w:lang w:val="es-EC"/>
              </w:rPr>
            </w:pPr>
            <w:r w:rsidRPr="000072D4">
              <w:rPr>
                <w:rFonts w:ascii="Calibri" w:eastAsia="Calibri" w:hAnsi="Calibri" w:cs="Calibri"/>
                <w:i/>
                <w:lang w:val="es-EC"/>
              </w:rPr>
              <w:t>Esta consulta solo se puede dar luego de haber listado los hoteles registrados.</w:t>
            </w:r>
          </w:p>
          <w:p w14:paraId="614D6886" w14:textId="4086C15C" w:rsidR="004672EF" w:rsidRPr="000072D4" w:rsidRDefault="004672EF" w:rsidP="00045DA4">
            <w:pPr>
              <w:spacing w:line="259" w:lineRule="auto"/>
              <w:rPr>
                <w:rFonts w:ascii="Calibri" w:eastAsia="Calibri" w:hAnsi="Calibri" w:cs="Calibri"/>
                <w:i/>
                <w:lang w:val="es-EC"/>
              </w:rPr>
            </w:pPr>
          </w:p>
          <w:p w14:paraId="64DD159E" w14:textId="5BED0458" w:rsidR="005F7628" w:rsidRPr="000072D4" w:rsidRDefault="004672EF" w:rsidP="00045DA4">
            <w:pPr>
              <w:spacing w:line="259" w:lineRule="auto"/>
              <w:rPr>
                <w:rFonts w:ascii="Calibri" w:eastAsia="Calibri" w:hAnsi="Calibri" w:cs="Calibri"/>
                <w:i/>
              </w:rPr>
            </w:pPr>
            <w:r w:rsidRPr="000072D4">
              <w:rPr>
                <w:rFonts w:ascii="Calibri" w:eastAsia="Calibri" w:hAnsi="Calibri" w:cs="Calibri"/>
                <w:i/>
                <w:lang w:val="es-EC"/>
              </w:rPr>
              <w:t>Los datos para consultar</w:t>
            </w:r>
            <w:r w:rsidR="005F7628" w:rsidRPr="000072D4">
              <w:rPr>
                <w:rFonts w:ascii="Calibri" w:eastAsia="Calibri" w:hAnsi="Calibri" w:cs="Calibri"/>
                <w:i/>
                <w:lang w:val="es-EC"/>
              </w:rPr>
              <w:t xml:space="preserve"> son:</w:t>
            </w:r>
          </w:p>
          <w:p w14:paraId="10932971" w14:textId="77777777" w:rsidR="005F7628" w:rsidRPr="000072D4" w:rsidRDefault="005F7628" w:rsidP="00045DA4">
            <w:pPr>
              <w:pStyle w:val="Prrafodelista"/>
              <w:numPr>
                <w:ilvl w:val="0"/>
                <w:numId w:val="13"/>
              </w:numPr>
              <w:spacing w:beforeAutospacing="1" w:afterAutospacing="1"/>
              <w:rPr>
                <w:rStyle w:val="normaltextrun"/>
                <w:rFonts w:ascii="Calibri" w:hAnsi="Calibri" w:cs="Calibri"/>
                <w:i/>
                <w:iCs/>
              </w:rPr>
            </w:pPr>
            <w:r w:rsidRPr="000072D4">
              <w:rPr>
                <w:rStyle w:val="normaltextrun"/>
                <w:rFonts w:ascii="Calibri" w:hAnsi="Calibri" w:cs="Calibri"/>
                <w:i/>
                <w:iCs/>
              </w:rPr>
              <w:t>Nombre del Hotel (Campo de texto -longitud 60)</w:t>
            </w:r>
          </w:p>
          <w:p w14:paraId="78A97BC2" w14:textId="77777777" w:rsidR="005F7628" w:rsidRPr="000072D4" w:rsidRDefault="005F7628" w:rsidP="00045DA4">
            <w:pPr>
              <w:pStyle w:val="Prrafodelista"/>
              <w:numPr>
                <w:ilvl w:val="0"/>
                <w:numId w:val="13"/>
              </w:numPr>
              <w:spacing w:beforeAutospacing="1" w:afterAutospacing="1"/>
              <w:rPr>
                <w:rFonts w:ascii="Calibri" w:hAnsi="Calibri" w:cs="Calibri"/>
                <w:i/>
                <w:iCs/>
              </w:rPr>
            </w:pPr>
            <w:r w:rsidRPr="000072D4">
              <w:rPr>
                <w:rStyle w:val="normaltextrun"/>
                <w:rFonts w:ascii="Calibri" w:hAnsi="Calibri" w:cs="Calibri"/>
                <w:i/>
                <w:iCs/>
                <w:lang w:val="es-EC"/>
              </w:rPr>
              <w:t>Ubicación del Hotel (Campo de texto – longitud 60)</w:t>
            </w:r>
          </w:p>
          <w:p w14:paraId="18FDCC06" w14:textId="77777777" w:rsidR="005F7628" w:rsidRPr="000072D4" w:rsidRDefault="005F7628" w:rsidP="00045DA4">
            <w:pPr>
              <w:pStyle w:val="Prrafodelista"/>
              <w:numPr>
                <w:ilvl w:val="0"/>
                <w:numId w:val="13"/>
              </w:numPr>
              <w:spacing w:beforeAutospacing="1" w:afterAutospacing="1"/>
              <w:rPr>
                <w:rFonts w:ascii="Calibri" w:hAnsi="Calibri" w:cs="Calibri"/>
                <w:i/>
                <w:iCs/>
              </w:rPr>
            </w:pPr>
            <w:r w:rsidRPr="000072D4">
              <w:rPr>
                <w:rStyle w:val="normaltextrun"/>
                <w:lang w:val="es-EC"/>
              </w:rPr>
              <w:t>Correo del Hotel (Campo de texto – longitud 60)</w:t>
            </w:r>
          </w:p>
          <w:p w14:paraId="5B88B01C" w14:textId="77777777" w:rsidR="005F7628" w:rsidRPr="000072D4" w:rsidRDefault="005F7628" w:rsidP="00045DA4">
            <w:pPr>
              <w:pStyle w:val="Prrafodelista"/>
              <w:numPr>
                <w:ilvl w:val="0"/>
                <w:numId w:val="13"/>
              </w:numPr>
              <w:spacing w:beforeAutospacing="1" w:afterAutospacing="1"/>
              <w:rPr>
                <w:rStyle w:val="normaltextrun"/>
                <w:lang w:val="es-EC"/>
              </w:rPr>
            </w:pPr>
            <w:r w:rsidRPr="000072D4">
              <w:rPr>
                <w:rStyle w:val="normaltextrun"/>
                <w:lang w:val="es-EC"/>
              </w:rPr>
              <w:t>Número telefónico del Hotel (Campo numérico – longitud 11)</w:t>
            </w:r>
          </w:p>
          <w:p w14:paraId="25D90946" w14:textId="77777777" w:rsidR="005F7628" w:rsidRPr="000072D4" w:rsidRDefault="005F7628" w:rsidP="00045DA4">
            <w:pPr>
              <w:pStyle w:val="Prrafodelista"/>
              <w:numPr>
                <w:ilvl w:val="0"/>
                <w:numId w:val="13"/>
              </w:numPr>
              <w:spacing w:beforeAutospacing="1" w:afterAutospacing="1"/>
              <w:rPr>
                <w:rStyle w:val="normaltextrun"/>
                <w:i/>
                <w:iCs/>
              </w:rPr>
            </w:pPr>
            <w:r w:rsidRPr="000072D4">
              <w:rPr>
                <w:rStyle w:val="normaltextrun"/>
                <w:lang w:val="es-EC"/>
              </w:rPr>
              <w:t>Categoría del Hotel (Alpha numérico – longitud 30)</w:t>
            </w:r>
          </w:p>
          <w:p w14:paraId="124599E0" w14:textId="77777777" w:rsidR="005F7628" w:rsidRPr="000072D4" w:rsidRDefault="005F7628" w:rsidP="00045DA4">
            <w:pPr>
              <w:pStyle w:val="Prrafodelista"/>
              <w:numPr>
                <w:ilvl w:val="0"/>
                <w:numId w:val="13"/>
              </w:numPr>
              <w:spacing w:beforeAutospacing="1" w:afterAutospacing="1"/>
              <w:rPr>
                <w:i/>
                <w:iCs/>
              </w:rPr>
            </w:pPr>
            <w:r w:rsidRPr="000072D4">
              <w:rPr>
                <w:rStyle w:val="normaltextrun"/>
                <w:lang w:val="es-EC"/>
              </w:rPr>
              <w:t>Disponibilidad (Alpha numérico – longitud 30)</w:t>
            </w:r>
          </w:p>
        </w:tc>
      </w:tr>
      <w:tr w:rsidR="000072D4" w:rsidRPr="000072D4" w14:paraId="15ADEFE1" w14:textId="77777777" w:rsidTr="173E9EA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A88F38D"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Fecha de revisión y versión:</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F42A76"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17/06/2022</w:t>
            </w:r>
          </w:p>
          <w:p w14:paraId="5C0DBA38"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Versión 1.2</w:t>
            </w:r>
          </w:p>
        </w:tc>
      </w:tr>
      <w:tr w:rsidR="000072D4" w:rsidRPr="000072D4" w14:paraId="4B0C8A4A" w14:textId="77777777" w:rsidTr="173E9EA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CD8560A"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Prioridad:</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69AC87"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Alta</w:t>
            </w:r>
          </w:p>
        </w:tc>
      </w:tr>
    </w:tbl>
    <w:p w14:paraId="2412C1F1" w14:textId="48265EB3" w:rsidR="005F7628" w:rsidRPr="000072D4" w:rsidRDefault="005F7628"/>
    <w:tbl>
      <w:tblPr>
        <w:tblW w:w="0" w:type="auto"/>
        <w:jc w:val="center"/>
        <w:tblLayout w:type="fixed"/>
        <w:tblLook w:val="0600" w:firstRow="0" w:lastRow="0" w:firstColumn="0" w:lastColumn="0" w:noHBand="1" w:noVBand="1"/>
      </w:tblPr>
      <w:tblGrid>
        <w:gridCol w:w="1590"/>
        <w:gridCol w:w="7320"/>
      </w:tblGrid>
      <w:tr w:rsidR="000072D4" w:rsidRPr="000072D4" w14:paraId="0AD90E8B" w14:textId="77777777" w:rsidTr="394D2171">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EA70E2B"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Número: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D77CBB" w14:textId="77777777" w:rsidR="005F7628" w:rsidRPr="000072D4" w:rsidRDefault="005F7628" w:rsidP="00045DA4">
            <w:pPr>
              <w:spacing w:line="259" w:lineRule="auto"/>
              <w:rPr>
                <w:rFonts w:ascii="Calibri" w:eastAsia="Calibri" w:hAnsi="Calibri" w:cs="Calibri"/>
                <w:b/>
                <w:i/>
              </w:rPr>
            </w:pPr>
            <w:r w:rsidRPr="000072D4">
              <w:rPr>
                <w:rFonts w:ascii="Calibri" w:eastAsia="Calibri" w:hAnsi="Calibri" w:cs="Calibri"/>
                <w:b/>
                <w:i/>
                <w:lang w:val="es-EC"/>
              </w:rPr>
              <w:t>RF-05</w:t>
            </w:r>
          </w:p>
        </w:tc>
      </w:tr>
      <w:tr w:rsidR="000072D4" w:rsidRPr="000072D4" w14:paraId="1B1FE48E" w14:textId="77777777" w:rsidTr="394D2171">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40FA098"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Título: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90C69B"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Listar Hoteles</w:t>
            </w:r>
          </w:p>
        </w:tc>
      </w:tr>
      <w:tr w:rsidR="000072D4" w:rsidRPr="000072D4" w14:paraId="560D3640" w14:textId="77777777" w:rsidTr="394D2171">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18FD090"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Texto: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40E7E5" w14:textId="5FCA272D"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El sistema permitirá consultar la lista de hoteles</w:t>
            </w:r>
            <w:r w:rsidR="00AF3E13" w:rsidRPr="000072D4">
              <w:rPr>
                <w:rFonts w:ascii="Calibri" w:eastAsia="Calibri" w:hAnsi="Calibri" w:cs="Calibri"/>
                <w:i/>
                <w:lang w:val="es-EC"/>
              </w:rPr>
              <w:t>.</w:t>
            </w:r>
          </w:p>
        </w:tc>
      </w:tr>
      <w:tr w:rsidR="000072D4" w:rsidRPr="000072D4" w14:paraId="3EB20AD6" w14:textId="77777777" w:rsidTr="394D2171">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3E70B0B"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Tipo: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9F7E02"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Funcional - Datos</w:t>
            </w:r>
          </w:p>
        </w:tc>
      </w:tr>
      <w:tr w:rsidR="000072D4" w:rsidRPr="000072D4" w14:paraId="5CC6394F" w14:textId="77777777" w:rsidTr="394D2171">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F569419"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Detalles de requisitos y restricciones:</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199C31" w14:textId="0FB26AAB" w:rsidR="005F7628" w:rsidRPr="000072D4" w:rsidRDefault="394D2171" w:rsidP="00020FA0">
            <w:pPr>
              <w:spacing w:line="259" w:lineRule="auto"/>
              <w:rPr>
                <w:rFonts w:ascii="Calibri" w:eastAsia="Calibri" w:hAnsi="Calibri" w:cs="Calibri"/>
                <w:i/>
                <w:iCs/>
                <w:lang w:val="es-EC"/>
              </w:rPr>
            </w:pPr>
            <w:r w:rsidRPr="000072D4">
              <w:rPr>
                <w:rFonts w:ascii="Calibri" w:eastAsia="Calibri" w:hAnsi="Calibri" w:cs="Calibri"/>
                <w:i/>
                <w:iCs/>
                <w:lang w:val="es-EC"/>
              </w:rPr>
              <w:t>El sistema permitirá consultar la lista de hoteles registrados en el sistema</w:t>
            </w:r>
            <w:r w:rsidR="006543AE" w:rsidRPr="000072D4">
              <w:rPr>
                <w:rFonts w:ascii="Calibri" w:eastAsia="Calibri" w:hAnsi="Calibri" w:cs="Calibri"/>
                <w:i/>
                <w:iCs/>
                <w:lang w:val="es-EC"/>
              </w:rPr>
              <w:t xml:space="preserve"> por medio de un botón.</w:t>
            </w:r>
          </w:p>
          <w:p w14:paraId="73FB0C23" w14:textId="0FB26AAB" w:rsidR="006543AE" w:rsidRPr="000072D4" w:rsidRDefault="006543AE" w:rsidP="006543AE">
            <w:pPr>
              <w:pStyle w:val="Prrafodelista"/>
              <w:numPr>
                <w:ilvl w:val="0"/>
                <w:numId w:val="15"/>
              </w:numPr>
              <w:jc w:val="both"/>
              <w:textAlignment w:val="baseline"/>
              <w:rPr>
                <w:rFonts w:ascii="Calibri" w:hAnsi="Calibri" w:cs="Calibri"/>
                <w:i/>
              </w:rPr>
            </w:pPr>
            <w:r w:rsidRPr="000072D4">
              <w:rPr>
                <w:rFonts w:ascii="Calibri" w:hAnsi="Calibri" w:cs="Calibri"/>
                <w:i/>
              </w:rPr>
              <w:t>Listar hoteles registrados. (botón)</w:t>
            </w:r>
          </w:p>
          <w:p w14:paraId="0B7D30CF" w14:textId="0FB26AAB" w:rsidR="006543AE" w:rsidRPr="000072D4" w:rsidRDefault="006543AE" w:rsidP="006543AE">
            <w:pPr>
              <w:spacing w:line="259" w:lineRule="auto"/>
              <w:ind w:left="360"/>
              <w:rPr>
                <w:i/>
                <w:iCs/>
              </w:rPr>
            </w:pPr>
          </w:p>
        </w:tc>
      </w:tr>
      <w:tr w:rsidR="000072D4" w:rsidRPr="000072D4" w14:paraId="7C13E2DA" w14:textId="77777777" w:rsidTr="394D2171">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B9169CF"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lastRenderedPageBreak/>
              <w:t>Fecha de revisión y versión:</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95096F"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17/06/2022</w:t>
            </w:r>
          </w:p>
          <w:p w14:paraId="7497BBFE"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Versión 1.2</w:t>
            </w:r>
          </w:p>
        </w:tc>
      </w:tr>
      <w:tr w:rsidR="000072D4" w:rsidRPr="000072D4" w14:paraId="2E20254A" w14:textId="77777777" w:rsidTr="394D2171">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1F2AE79"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Prioridad:</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61C135F" w14:textId="77777777" w:rsidR="005F7628" w:rsidRPr="000072D4" w:rsidRDefault="005F7628" w:rsidP="00045DA4">
            <w:pPr>
              <w:spacing w:line="259" w:lineRule="auto"/>
              <w:rPr>
                <w:rFonts w:ascii="Calibri" w:eastAsia="Calibri" w:hAnsi="Calibri" w:cs="Calibri"/>
                <w:i/>
              </w:rPr>
            </w:pPr>
            <w:r w:rsidRPr="000072D4">
              <w:rPr>
                <w:rFonts w:ascii="Calibri" w:eastAsia="Calibri" w:hAnsi="Calibri" w:cs="Calibri"/>
                <w:i/>
                <w:lang w:val="es-EC"/>
              </w:rPr>
              <w:t>Alta</w:t>
            </w:r>
          </w:p>
        </w:tc>
      </w:tr>
    </w:tbl>
    <w:p w14:paraId="3C81C2D9" w14:textId="48AFFBBD" w:rsidR="00241F45" w:rsidRPr="000072D4" w:rsidRDefault="00241F45"/>
    <w:tbl>
      <w:tblPr>
        <w:tblW w:w="0" w:type="auto"/>
        <w:jc w:val="center"/>
        <w:tblLayout w:type="fixed"/>
        <w:tblLook w:val="0600" w:firstRow="0" w:lastRow="0" w:firstColumn="0" w:lastColumn="0" w:noHBand="1" w:noVBand="1"/>
      </w:tblPr>
      <w:tblGrid>
        <w:gridCol w:w="1590"/>
        <w:gridCol w:w="7320"/>
      </w:tblGrid>
      <w:tr w:rsidR="000072D4" w:rsidRPr="000072D4" w14:paraId="6061C3CD" w14:textId="77777777" w:rsidTr="7AAEDCB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91CE675"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Número: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C1F85C" w14:textId="77777777" w:rsidR="00241F45" w:rsidRPr="000072D4" w:rsidRDefault="00241F45" w:rsidP="00D6436B">
            <w:pPr>
              <w:spacing w:line="259" w:lineRule="auto"/>
              <w:rPr>
                <w:rFonts w:ascii="Calibri" w:eastAsia="Calibri" w:hAnsi="Calibri" w:cs="Calibri"/>
                <w:b/>
                <w:i/>
              </w:rPr>
            </w:pPr>
            <w:r w:rsidRPr="000072D4">
              <w:rPr>
                <w:rFonts w:ascii="Calibri" w:eastAsia="Calibri" w:hAnsi="Calibri" w:cs="Calibri"/>
                <w:b/>
                <w:i/>
                <w:lang w:val="es-EC"/>
              </w:rPr>
              <w:t>RF-06</w:t>
            </w:r>
          </w:p>
        </w:tc>
      </w:tr>
      <w:tr w:rsidR="000072D4" w:rsidRPr="000072D4" w14:paraId="0696F307" w14:textId="77777777" w:rsidTr="7AAEDCB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1A17C45"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Título: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293304"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Registrar Cliente</w:t>
            </w:r>
          </w:p>
        </w:tc>
      </w:tr>
      <w:tr w:rsidR="000072D4" w:rsidRPr="000072D4" w14:paraId="7A915365" w14:textId="77777777" w:rsidTr="7AAEDCB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7F60D76"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Texto: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6F515D"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El sistema permitirá el registro de clientes</w:t>
            </w:r>
          </w:p>
        </w:tc>
      </w:tr>
      <w:tr w:rsidR="000072D4" w:rsidRPr="000072D4" w14:paraId="260E5A55" w14:textId="77777777" w:rsidTr="7AAEDCB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4393823"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Tipo: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2B66AB"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Funcional - Datos</w:t>
            </w:r>
          </w:p>
        </w:tc>
      </w:tr>
      <w:tr w:rsidR="000072D4" w:rsidRPr="000072D4" w14:paraId="396D2B42" w14:textId="77777777" w:rsidTr="7AAEDCB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0FAC28CD"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Detalles de requisitos y restricciones:</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A6039B" w14:textId="77777777" w:rsidR="00241F45" w:rsidRPr="000072D4" w:rsidRDefault="00241F45" w:rsidP="00D6436B">
            <w:pPr>
              <w:spacing w:line="259" w:lineRule="auto"/>
              <w:rPr>
                <w:rFonts w:asciiTheme="minorHAnsi" w:eastAsia="Calibri" w:hAnsiTheme="minorHAnsi" w:cstheme="minorHAnsi"/>
                <w:i/>
              </w:rPr>
            </w:pPr>
            <w:r w:rsidRPr="000072D4">
              <w:rPr>
                <w:rFonts w:asciiTheme="minorHAnsi" w:eastAsia="Calibri" w:hAnsiTheme="minorHAnsi" w:cstheme="minorHAnsi"/>
                <w:i/>
                <w:lang w:val="es-EC"/>
              </w:rPr>
              <w:t xml:space="preserve">El sistema permitirá el registro de los clientes en el hotel, los datos a tomar son: </w:t>
            </w:r>
          </w:p>
          <w:p w14:paraId="2DE547EC" w14:textId="699BD2E0" w:rsidR="00241F45" w:rsidRPr="000072D4" w:rsidRDefault="00241F45" w:rsidP="00241F45">
            <w:pPr>
              <w:pStyle w:val="Prrafodelista"/>
              <w:numPr>
                <w:ilvl w:val="0"/>
                <w:numId w:val="13"/>
              </w:numPr>
              <w:spacing w:beforeAutospacing="1" w:afterAutospacing="1"/>
              <w:rPr>
                <w:rStyle w:val="normaltextrun"/>
                <w:rFonts w:asciiTheme="minorHAnsi" w:hAnsiTheme="minorHAnsi" w:cstheme="minorHAnsi"/>
                <w:i/>
                <w:iCs/>
              </w:rPr>
            </w:pPr>
            <w:r w:rsidRPr="000072D4">
              <w:rPr>
                <w:rStyle w:val="normaltextrun"/>
                <w:rFonts w:asciiTheme="minorHAnsi" w:hAnsiTheme="minorHAnsi" w:cstheme="minorHAnsi"/>
                <w:i/>
                <w:iCs/>
              </w:rPr>
              <w:t>Cédula</w:t>
            </w:r>
            <w:r w:rsidR="00134566" w:rsidRPr="000072D4">
              <w:rPr>
                <w:rStyle w:val="normaltextrun"/>
                <w:rFonts w:asciiTheme="minorHAnsi" w:hAnsiTheme="minorHAnsi" w:cstheme="minorHAnsi"/>
                <w:i/>
                <w:iCs/>
              </w:rPr>
              <w:t xml:space="preserve"> </w:t>
            </w:r>
            <w:r w:rsidR="00134566" w:rsidRPr="000072D4">
              <w:rPr>
                <w:rFonts w:ascii="Calibri" w:hAnsi="Calibri" w:cs="Calibri"/>
                <w:i/>
              </w:rPr>
              <w:t>(String) (máx. 10 caracteres numéricos)</w:t>
            </w:r>
          </w:p>
          <w:p w14:paraId="48BFC28F" w14:textId="5C2079C9" w:rsidR="00BF1E59" w:rsidRPr="000072D4" w:rsidRDefault="00241F45" w:rsidP="00BF1E59">
            <w:pPr>
              <w:pStyle w:val="Prrafodelista"/>
              <w:numPr>
                <w:ilvl w:val="0"/>
                <w:numId w:val="13"/>
              </w:numPr>
              <w:spacing w:beforeAutospacing="1" w:afterAutospacing="1"/>
              <w:rPr>
                <w:rFonts w:ascii="Calibri" w:hAnsi="Calibri" w:cs="Calibri"/>
                <w:i/>
                <w:iCs/>
              </w:rPr>
            </w:pPr>
            <w:r w:rsidRPr="000072D4">
              <w:rPr>
                <w:rStyle w:val="normaltextrun"/>
                <w:rFonts w:asciiTheme="minorHAnsi" w:hAnsiTheme="minorHAnsi" w:cstheme="minorBidi"/>
                <w:i/>
                <w:lang w:val="es-EC"/>
              </w:rPr>
              <w:t>Nombre</w:t>
            </w:r>
            <w:r w:rsidR="00BF1E59" w:rsidRPr="000072D4">
              <w:rPr>
                <w:rStyle w:val="normaltextrun"/>
                <w:rFonts w:asciiTheme="minorHAnsi" w:hAnsiTheme="minorHAnsi" w:cstheme="minorBidi"/>
                <w:i/>
                <w:lang w:val="es-EC"/>
              </w:rPr>
              <w:t xml:space="preserve"> </w:t>
            </w:r>
            <w:r w:rsidR="00BF1E59" w:rsidRPr="000072D4">
              <w:rPr>
                <w:rFonts w:ascii="Calibri" w:hAnsi="Calibri" w:cs="Calibri"/>
                <w:i/>
                <w:iCs/>
              </w:rPr>
              <w:t>(String) (máx. 50 caracteres alfabéticos)</w:t>
            </w:r>
          </w:p>
          <w:p w14:paraId="1D77981C" w14:textId="5C2079C9" w:rsidR="0078233B" w:rsidRPr="000072D4" w:rsidRDefault="00241F45" w:rsidP="00241F45">
            <w:pPr>
              <w:pStyle w:val="Prrafodelista"/>
              <w:numPr>
                <w:ilvl w:val="0"/>
                <w:numId w:val="13"/>
              </w:numPr>
              <w:spacing w:beforeAutospacing="1" w:afterAutospacing="1"/>
              <w:rPr>
                <w:rFonts w:asciiTheme="minorHAnsi" w:hAnsiTheme="minorHAnsi" w:cstheme="minorBidi"/>
                <w:i/>
              </w:rPr>
            </w:pPr>
            <w:r w:rsidRPr="000072D4">
              <w:rPr>
                <w:rStyle w:val="normaltextrun"/>
                <w:rFonts w:asciiTheme="minorHAnsi" w:hAnsiTheme="minorHAnsi" w:cstheme="minorBidi"/>
                <w:i/>
                <w:lang w:val="es-EC"/>
              </w:rPr>
              <w:t>Apellido</w:t>
            </w:r>
            <w:r w:rsidR="0078233B" w:rsidRPr="000072D4">
              <w:rPr>
                <w:rStyle w:val="normaltextrun"/>
                <w:rFonts w:asciiTheme="minorHAnsi" w:hAnsiTheme="minorHAnsi" w:cstheme="minorBidi"/>
                <w:i/>
                <w:lang w:val="es-EC"/>
              </w:rPr>
              <w:t xml:space="preserve"> </w:t>
            </w:r>
            <w:r w:rsidR="0078233B" w:rsidRPr="000072D4">
              <w:rPr>
                <w:rFonts w:ascii="Calibri" w:hAnsi="Calibri" w:cs="Calibri"/>
                <w:i/>
                <w:iCs/>
              </w:rPr>
              <w:t>(String) (máx. 50 caracteres alfabéticos)</w:t>
            </w:r>
            <w:r w:rsidR="0078233B" w:rsidRPr="000072D4">
              <w:rPr>
                <w:rFonts w:ascii="Calibri" w:hAnsi="Calibri" w:cs="Calibri"/>
                <w:i/>
                <w:iCs/>
                <w:lang w:val="es-EC"/>
              </w:rPr>
              <w:t xml:space="preserve"> </w:t>
            </w:r>
          </w:p>
          <w:p w14:paraId="10271135" w14:textId="615F8262" w:rsidR="00241F45" w:rsidRPr="000072D4" w:rsidRDefault="00241F45" w:rsidP="00241F45">
            <w:pPr>
              <w:pStyle w:val="Prrafodelista"/>
              <w:numPr>
                <w:ilvl w:val="0"/>
                <w:numId w:val="13"/>
              </w:numPr>
              <w:spacing w:beforeAutospacing="1" w:afterAutospacing="1"/>
              <w:rPr>
                <w:rStyle w:val="normaltextrun"/>
                <w:rFonts w:asciiTheme="minorHAnsi" w:hAnsiTheme="minorHAnsi" w:cstheme="minorHAnsi"/>
                <w:i/>
                <w:iCs/>
              </w:rPr>
            </w:pPr>
            <w:r w:rsidRPr="000072D4">
              <w:rPr>
                <w:rStyle w:val="normaltextrun"/>
                <w:rFonts w:asciiTheme="minorHAnsi" w:hAnsiTheme="minorHAnsi" w:cstheme="minorHAnsi"/>
                <w:i/>
                <w:iCs/>
                <w:lang w:val="es-EC"/>
              </w:rPr>
              <w:t>Correo</w:t>
            </w:r>
            <w:r w:rsidR="008A58EC" w:rsidRPr="000072D4">
              <w:rPr>
                <w:rStyle w:val="normaltextrun"/>
                <w:rFonts w:asciiTheme="minorHAnsi" w:hAnsiTheme="minorHAnsi" w:cstheme="minorHAnsi"/>
                <w:i/>
                <w:iCs/>
                <w:lang w:val="es-EC"/>
              </w:rPr>
              <w:t xml:space="preserve"> (String) (máx. 64 caracteres alfanuméricos)</w:t>
            </w:r>
          </w:p>
          <w:p w14:paraId="45CBE06A" w14:textId="1873DCEC" w:rsidR="00241F45" w:rsidRPr="000072D4" w:rsidRDefault="00785A7A" w:rsidP="00521CC0">
            <w:pPr>
              <w:spacing w:beforeAutospacing="1" w:afterAutospacing="1"/>
              <w:rPr>
                <w:rFonts w:asciiTheme="minorHAnsi" w:hAnsiTheme="minorHAnsi" w:cstheme="minorHAnsi"/>
                <w:i/>
                <w:iCs/>
              </w:rPr>
            </w:pPr>
            <w:r w:rsidRPr="000072D4">
              <w:rPr>
                <w:rFonts w:asciiTheme="minorHAnsi" w:hAnsiTheme="minorHAnsi" w:cstheme="minorHAnsi"/>
                <w:i/>
                <w:iCs/>
              </w:rPr>
              <w:t>E</w:t>
            </w:r>
            <w:r w:rsidR="00521CC0" w:rsidRPr="000072D4">
              <w:rPr>
                <w:rFonts w:asciiTheme="minorHAnsi" w:hAnsiTheme="minorHAnsi" w:cstheme="minorHAnsi"/>
                <w:i/>
                <w:iCs/>
              </w:rPr>
              <w:t>l sistema verificará que el n</w:t>
            </w:r>
            <w:r w:rsidRPr="000072D4">
              <w:rPr>
                <w:rFonts w:asciiTheme="minorHAnsi" w:hAnsiTheme="minorHAnsi" w:cstheme="minorHAnsi"/>
                <w:i/>
                <w:iCs/>
              </w:rPr>
              <w:t>ú</w:t>
            </w:r>
            <w:r w:rsidR="00521CC0" w:rsidRPr="000072D4">
              <w:rPr>
                <w:rFonts w:asciiTheme="minorHAnsi" w:hAnsiTheme="minorHAnsi" w:cstheme="minorHAnsi"/>
                <w:i/>
                <w:iCs/>
              </w:rPr>
              <w:t>mero de c</w:t>
            </w:r>
            <w:r w:rsidRPr="000072D4">
              <w:rPr>
                <w:rFonts w:asciiTheme="minorHAnsi" w:hAnsiTheme="minorHAnsi" w:cstheme="minorHAnsi"/>
                <w:i/>
                <w:iCs/>
              </w:rPr>
              <w:t>é</w:t>
            </w:r>
            <w:r w:rsidR="00521CC0" w:rsidRPr="000072D4">
              <w:rPr>
                <w:rFonts w:asciiTheme="minorHAnsi" w:hAnsiTheme="minorHAnsi" w:cstheme="minorHAnsi"/>
                <w:i/>
                <w:iCs/>
              </w:rPr>
              <w:t>dula sea correcto y</w:t>
            </w:r>
            <w:r w:rsidR="00F109AB" w:rsidRPr="000072D4">
              <w:rPr>
                <w:rFonts w:asciiTheme="minorHAnsi" w:hAnsiTheme="minorHAnsi" w:cstheme="minorHAnsi"/>
                <w:i/>
                <w:iCs/>
              </w:rPr>
              <w:t xml:space="preserve"> solicitará una verificación del correo electrónico para </w:t>
            </w:r>
            <w:r w:rsidR="00962229" w:rsidRPr="000072D4">
              <w:rPr>
                <w:rFonts w:asciiTheme="minorHAnsi" w:hAnsiTheme="minorHAnsi" w:cstheme="minorHAnsi"/>
                <w:i/>
                <w:iCs/>
              </w:rPr>
              <w:t>habilitar al cliente</w:t>
            </w:r>
            <w:r w:rsidR="00F109AB" w:rsidRPr="000072D4">
              <w:rPr>
                <w:rFonts w:asciiTheme="minorHAnsi" w:hAnsiTheme="minorHAnsi" w:cstheme="minorHAnsi"/>
                <w:i/>
                <w:iCs/>
              </w:rPr>
              <w:t>.</w:t>
            </w:r>
          </w:p>
        </w:tc>
      </w:tr>
      <w:tr w:rsidR="000072D4" w:rsidRPr="000072D4" w14:paraId="1F77ACCA" w14:textId="77777777" w:rsidTr="7AAEDCB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C215A45"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Fecha de revisión y versión:</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690D3FF"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17/06/2022</w:t>
            </w:r>
          </w:p>
          <w:p w14:paraId="4D21A9B0"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Versión 1.1</w:t>
            </w:r>
          </w:p>
        </w:tc>
      </w:tr>
      <w:tr w:rsidR="000072D4" w:rsidRPr="000072D4" w14:paraId="02526369" w14:textId="77777777" w:rsidTr="7AAEDCB7">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D2C91C8"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Prioridad:</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E17BAD"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Media</w:t>
            </w:r>
          </w:p>
        </w:tc>
      </w:tr>
    </w:tbl>
    <w:p w14:paraId="2CA8F6BE" w14:textId="04310754" w:rsidR="00241F45" w:rsidRPr="000072D4" w:rsidRDefault="00241F45"/>
    <w:tbl>
      <w:tblPr>
        <w:tblW w:w="0" w:type="auto"/>
        <w:jc w:val="center"/>
        <w:tblLayout w:type="fixed"/>
        <w:tblLook w:val="0600" w:firstRow="0" w:lastRow="0" w:firstColumn="0" w:lastColumn="0" w:noHBand="1" w:noVBand="1"/>
      </w:tblPr>
      <w:tblGrid>
        <w:gridCol w:w="1590"/>
        <w:gridCol w:w="7320"/>
      </w:tblGrid>
      <w:tr w:rsidR="000072D4" w:rsidRPr="000072D4" w14:paraId="7CB96033" w14:textId="77777777" w:rsidTr="00D6436B">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90EAD90"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732565A5" w14:textId="77777777" w:rsidR="00241F45" w:rsidRPr="000072D4" w:rsidRDefault="00241F45" w:rsidP="00D6436B">
            <w:pPr>
              <w:spacing w:line="259" w:lineRule="auto"/>
              <w:rPr>
                <w:rFonts w:ascii="Calibri" w:eastAsia="Calibri" w:hAnsi="Calibri" w:cs="Calibri"/>
                <w:b/>
                <w:i/>
              </w:rPr>
            </w:pPr>
            <w:r w:rsidRPr="000072D4">
              <w:rPr>
                <w:rFonts w:ascii="Calibri" w:eastAsia="Calibri" w:hAnsi="Calibri" w:cs="Calibri"/>
                <w:b/>
                <w:i/>
                <w:lang w:val="es-EC"/>
              </w:rPr>
              <w:t>RF-07</w:t>
            </w:r>
          </w:p>
        </w:tc>
      </w:tr>
      <w:tr w:rsidR="000072D4" w:rsidRPr="000072D4" w14:paraId="39C3C78E" w14:textId="77777777" w:rsidTr="00D6436B">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EAC8F11"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6CF979D5"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Modificar Cliente</w:t>
            </w:r>
          </w:p>
        </w:tc>
      </w:tr>
      <w:tr w:rsidR="000072D4" w:rsidRPr="000072D4" w14:paraId="35F9CCAE" w14:textId="77777777" w:rsidTr="00D6436B">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6CB7113"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65BD9B40"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El sistema permitirá modificar la información de los clientes</w:t>
            </w:r>
          </w:p>
        </w:tc>
      </w:tr>
      <w:tr w:rsidR="000072D4" w:rsidRPr="000072D4" w14:paraId="1329961E" w14:textId="77777777" w:rsidTr="00D6436B">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B2DEE4D"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3C1BD790"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Funcional - Datos</w:t>
            </w:r>
          </w:p>
        </w:tc>
      </w:tr>
      <w:tr w:rsidR="000072D4" w:rsidRPr="000072D4" w14:paraId="653938F9" w14:textId="77777777" w:rsidTr="00D6436B">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D70B878"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28619695"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El sistema permitirá modificar la información ya registrada en el sistema de los clientes, los datos a modificar son:</w:t>
            </w:r>
          </w:p>
          <w:p w14:paraId="6B11EADC" w14:textId="77777777" w:rsidR="008A58EC" w:rsidRPr="000072D4" w:rsidRDefault="008A58EC" w:rsidP="008A58EC">
            <w:pPr>
              <w:pStyle w:val="Prrafodelista"/>
              <w:numPr>
                <w:ilvl w:val="0"/>
                <w:numId w:val="13"/>
              </w:numPr>
              <w:spacing w:beforeAutospacing="1" w:afterAutospacing="1"/>
              <w:rPr>
                <w:rStyle w:val="normaltextrun"/>
                <w:rFonts w:asciiTheme="minorHAnsi" w:hAnsiTheme="minorHAnsi" w:cstheme="minorHAnsi"/>
                <w:i/>
                <w:iCs/>
              </w:rPr>
            </w:pPr>
            <w:r w:rsidRPr="000072D4">
              <w:rPr>
                <w:rStyle w:val="normaltextrun"/>
                <w:rFonts w:asciiTheme="minorHAnsi" w:hAnsiTheme="minorHAnsi" w:cstheme="minorHAnsi"/>
                <w:i/>
                <w:iCs/>
              </w:rPr>
              <w:t xml:space="preserve">Cédula </w:t>
            </w:r>
            <w:r w:rsidRPr="000072D4">
              <w:rPr>
                <w:rFonts w:ascii="Calibri" w:hAnsi="Calibri" w:cs="Calibri"/>
                <w:i/>
              </w:rPr>
              <w:t>(String) (máx. 10 caracteres numéricos)</w:t>
            </w:r>
          </w:p>
          <w:p w14:paraId="296BE31F" w14:textId="77777777" w:rsidR="008A58EC" w:rsidRPr="000072D4" w:rsidRDefault="008A58EC" w:rsidP="008A58EC">
            <w:pPr>
              <w:pStyle w:val="Prrafodelista"/>
              <w:numPr>
                <w:ilvl w:val="0"/>
                <w:numId w:val="13"/>
              </w:numPr>
              <w:spacing w:beforeAutospacing="1" w:afterAutospacing="1"/>
              <w:rPr>
                <w:rFonts w:ascii="Calibri" w:hAnsi="Calibri" w:cs="Calibri"/>
                <w:i/>
                <w:iCs/>
              </w:rPr>
            </w:pPr>
            <w:r w:rsidRPr="000072D4">
              <w:rPr>
                <w:rStyle w:val="normaltextrun"/>
                <w:rFonts w:asciiTheme="minorHAnsi" w:hAnsiTheme="minorHAnsi" w:cstheme="minorHAnsi"/>
                <w:i/>
                <w:iCs/>
                <w:lang w:val="es-EC"/>
              </w:rPr>
              <w:t xml:space="preserve">Nombre </w:t>
            </w:r>
            <w:r w:rsidRPr="000072D4">
              <w:rPr>
                <w:rFonts w:ascii="Calibri" w:hAnsi="Calibri" w:cs="Calibri"/>
                <w:i/>
                <w:iCs/>
              </w:rPr>
              <w:t>(String) (máx. 50 caracteres alfabéticos)</w:t>
            </w:r>
          </w:p>
          <w:p w14:paraId="2AF4F700" w14:textId="77777777" w:rsidR="008A58EC" w:rsidRPr="000072D4" w:rsidRDefault="008A58EC" w:rsidP="008A58EC">
            <w:pPr>
              <w:pStyle w:val="Prrafodelista"/>
              <w:numPr>
                <w:ilvl w:val="0"/>
                <w:numId w:val="13"/>
              </w:numPr>
              <w:spacing w:beforeAutospacing="1" w:afterAutospacing="1"/>
              <w:rPr>
                <w:rFonts w:asciiTheme="minorHAnsi" w:hAnsiTheme="minorHAnsi" w:cstheme="minorHAnsi"/>
                <w:i/>
                <w:iCs/>
              </w:rPr>
            </w:pPr>
            <w:r w:rsidRPr="000072D4">
              <w:rPr>
                <w:rStyle w:val="normaltextrun"/>
                <w:rFonts w:asciiTheme="minorHAnsi" w:hAnsiTheme="minorHAnsi" w:cstheme="minorHAnsi"/>
                <w:i/>
                <w:iCs/>
                <w:lang w:val="es-EC"/>
              </w:rPr>
              <w:t xml:space="preserve">Apellido </w:t>
            </w:r>
            <w:r w:rsidRPr="000072D4">
              <w:rPr>
                <w:rFonts w:ascii="Calibri" w:hAnsi="Calibri" w:cs="Calibri"/>
                <w:i/>
                <w:iCs/>
              </w:rPr>
              <w:t>(String) (máx. 50 caracteres alfabéticos)</w:t>
            </w:r>
            <w:r w:rsidRPr="000072D4">
              <w:rPr>
                <w:rFonts w:ascii="Calibri" w:hAnsi="Calibri" w:cs="Calibri"/>
                <w:i/>
                <w:iCs/>
                <w:lang w:val="es-EC"/>
              </w:rPr>
              <w:t xml:space="preserve"> </w:t>
            </w:r>
          </w:p>
          <w:p w14:paraId="12B49391" w14:textId="77777777" w:rsidR="008A58EC" w:rsidRPr="000072D4" w:rsidRDefault="008A58EC" w:rsidP="008A58EC">
            <w:pPr>
              <w:pStyle w:val="Prrafodelista"/>
              <w:numPr>
                <w:ilvl w:val="0"/>
                <w:numId w:val="13"/>
              </w:numPr>
              <w:spacing w:beforeAutospacing="1" w:afterAutospacing="1"/>
              <w:rPr>
                <w:rStyle w:val="normaltextrun"/>
                <w:rFonts w:asciiTheme="minorHAnsi" w:hAnsiTheme="minorHAnsi" w:cstheme="minorHAnsi"/>
                <w:i/>
                <w:iCs/>
              </w:rPr>
            </w:pPr>
            <w:r w:rsidRPr="000072D4">
              <w:rPr>
                <w:rStyle w:val="normaltextrun"/>
                <w:rFonts w:asciiTheme="minorHAnsi" w:hAnsiTheme="minorHAnsi" w:cstheme="minorHAnsi"/>
                <w:i/>
                <w:iCs/>
                <w:lang w:val="es-EC"/>
              </w:rPr>
              <w:t>Correo (String) (máx. 64 caracteres alfanuméricos)</w:t>
            </w:r>
          </w:p>
          <w:p w14:paraId="49C3524D" w14:textId="77777777" w:rsidR="00241F45" w:rsidRPr="000072D4" w:rsidRDefault="00241F45" w:rsidP="00D6436B">
            <w:pPr>
              <w:pStyle w:val="Prrafodelista"/>
              <w:spacing w:beforeAutospacing="1" w:afterAutospacing="1"/>
              <w:rPr>
                <w:i/>
                <w:iCs/>
              </w:rPr>
            </w:pPr>
          </w:p>
        </w:tc>
      </w:tr>
      <w:tr w:rsidR="000072D4" w:rsidRPr="000072D4" w14:paraId="430EBF91" w14:textId="77777777" w:rsidTr="00D6436B">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F4BA2F7"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73B7B6E4"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17/06/2022</w:t>
            </w:r>
          </w:p>
          <w:p w14:paraId="69F04EDF"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Versión 1.1</w:t>
            </w:r>
          </w:p>
        </w:tc>
      </w:tr>
      <w:tr w:rsidR="000072D4" w:rsidRPr="000072D4" w14:paraId="38301537" w14:textId="77777777" w:rsidTr="00D6436B">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7D7EF80"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220BC277"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Media</w:t>
            </w:r>
          </w:p>
        </w:tc>
      </w:tr>
    </w:tbl>
    <w:p w14:paraId="5746F53A" w14:textId="1EE97FF2" w:rsidR="00241F45" w:rsidRPr="000072D4" w:rsidRDefault="00241F45"/>
    <w:tbl>
      <w:tblPr>
        <w:tblW w:w="0" w:type="auto"/>
        <w:jc w:val="center"/>
        <w:tblLayout w:type="fixed"/>
        <w:tblLook w:val="0600" w:firstRow="0" w:lastRow="0" w:firstColumn="0" w:lastColumn="0" w:noHBand="1" w:noVBand="1"/>
      </w:tblPr>
      <w:tblGrid>
        <w:gridCol w:w="1590"/>
        <w:gridCol w:w="7320"/>
      </w:tblGrid>
      <w:tr w:rsidR="000072D4" w:rsidRPr="000072D4" w14:paraId="75B1D47A" w14:textId="77777777" w:rsidTr="71BE906B">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83A9EA4"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Número: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E4DAFC" w14:textId="77777777" w:rsidR="00241F45" w:rsidRPr="000072D4" w:rsidRDefault="00241F45" w:rsidP="00D6436B">
            <w:pPr>
              <w:spacing w:line="259" w:lineRule="auto"/>
              <w:rPr>
                <w:rFonts w:ascii="Calibri" w:eastAsia="Calibri" w:hAnsi="Calibri" w:cs="Calibri"/>
                <w:b/>
                <w:i/>
              </w:rPr>
            </w:pPr>
            <w:r w:rsidRPr="000072D4">
              <w:rPr>
                <w:rFonts w:ascii="Calibri" w:eastAsia="Calibri" w:hAnsi="Calibri" w:cs="Calibri"/>
                <w:b/>
                <w:i/>
                <w:lang w:val="es-EC"/>
              </w:rPr>
              <w:t>RF-08</w:t>
            </w:r>
          </w:p>
        </w:tc>
      </w:tr>
      <w:tr w:rsidR="000072D4" w:rsidRPr="000072D4" w14:paraId="7F8FAE0F" w14:textId="77777777" w:rsidTr="71BE906B">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23151D8"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Título: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1D9951"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Eliminar Cliente</w:t>
            </w:r>
          </w:p>
        </w:tc>
      </w:tr>
      <w:tr w:rsidR="000072D4" w:rsidRPr="000072D4" w14:paraId="607425CE" w14:textId="77777777" w:rsidTr="71BE906B">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6157C8B"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lastRenderedPageBreak/>
              <w:t>Texto: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57CD84"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 xml:space="preserve">El sistema permitirá eliminar los datos de los clientes registrados en el sistema </w:t>
            </w:r>
          </w:p>
        </w:tc>
      </w:tr>
      <w:tr w:rsidR="000072D4" w:rsidRPr="000072D4" w14:paraId="6B83675F" w14:textId="77777777" w:rsidTr="71BE906B">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2DB3C68"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Tipo:</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A94331"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Funcional - Datos</w:t>
            </w:r>
          </w:p>
        </w:tc>
      </w:tr>
      <w:tr w:rsidR="000072D4" w:rsidRPr="000072D4" w14:paraId="3A819AE4" w14:textId="77777777" w:rsidTr="71BE906B">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B2186AC"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Detalles de requisitos y restricciones:</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384256"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El sistema permitirá eliminar la información ya registrada en el sistema de los clientes, los datos a eliminar son:</w:t>
            </w:r>
          </w:p>
          <w:p w14:paraId="55FEEADE" w14:textId="3D1E3430" w:rsidR="008A58EC" w:rsidRPr="000072D4" w:rsidRDefault="008A58EC" w:rsidP="008A58EC">
            <w:pPr>
              <w:pStyle w:val="Prrafodelista"/>
              <w:numPr>
                <w:ilvl w:val="0"/>
                <w:numId w:val="13"/>
              </w:numPr>
              <w:spacing w:beforeAutospacing="1" w:afterAutospacing="1"/>
              <w:rPr>
                <w:rStyle w:val="normaltextrun"/>
                <w:rFonts w:asciiTheme="minorHAnsi" w:hAnsiTheme="minorHAnsi" w:cstheme="minorBidi"/>
                <w:i/>
              </w:rPr>
            </w:pPr>
            <w:r w:rsidRPr="000072D4">
              <w:rPr>
                <w:rStyle w:val="normaltextrun"/>
                <w:rFonts w:asciiTheme="minorHAnsi" w:hAnsiTheme="minorHAnsi" w:cstheme="minorBidi"/>
                <w:i/>
              </w:rPr>
              <w:t xml:space="preserve">Cédula </w:t>
            </w:r>
            <w:r w:rsidR="00346BDF" w:rsidRPr="000072D4">
              <w:rPr>
                <w:rFonts w:ascii="Calibri" w:hAnsi="Calibri" w:cs="Calibri"/>
                <w:i/>
              </w:rPr>
              <w:t>(String) (máx. 10 caracteres numéricos)</w:t>
            </w:r>
          </w:p>
          <w:p w14:paraId="66CEFF00" w14:textId="3D1E3430" w:rsidR="00346BDF" w:rsidRPr="000072D4" w:rsidRDefault="00346BDF" w:rsidP="00346BDF">
            <w:pPr>
              <w:pStyle w:val="Prrafodelista"/>
              <w:numPr>
                <w:ilvl w:val="0"/>
                <w:numId w:val="13"/>
              </w:numPr>
              <w:spacing w:beforeAutospacing="1" w:afterAutospacing="1"/>
              <w:rPr>
                <w:rFonts w:ascii="Calibri" w:hAnsi="Calibri" w:cs="Calibri"/>
                <w:i/>
                <w:iCs/>
              </w:rPr>
            </w:pPr>
            <w:r w:rsidRPr="000072D4">
              <w:rPr>
                <w:rStyle w:val="normaltextrun"/>
                <w:rFonts w:asciiTheme="minorHAnsi" w:hAnsiTheme="minorHAnsi" w:cstheme="minorBidi"/>
                <w:i/>
                <w:lang w:val="es-EC"/>
              </w:rPr>
              <w:t xml:space="preserve">Nombre </w:t>
            </w:r>
            <w:r w:rsidRPr="000072D4">
              <w:rPr>
                <w:rFonts w:ascii="Calibri" w:hAnsi="Calibri" w:cs="Calibri"/>
                <w:i/>
                <w:iCs/>
              </w:rPr>
              <w:t>(String) (máx. 50 caracteres alfabéticos)</w:t>
            </w:r>
          </w:p>
          <w:p w14:paraId="2E1991D2" w14:textId="3D1E3430" w:rsidR="00346BDF" w:rsidRPr="000072D4" w:rsidRDefault="00346BDF" w:rsidP="00346BDF">
            <w:pPr>
              <w:pStyle w:val="Prrafodelista"/>
              <w:numPr>
                <w:ilvl w:val="0"/>
                <w:numId w:val="13"/>
              </w:numPr>
              <w:spacing w:beforeAutospacing="1" w:afterAutospacing="1"/>
              <w:rPr>
                <w:rFonts w:asciiTheme="minorHAnsi" w:hAnsiTheme="minorHAnsi" w:cstheme="minorBidi"/>
                <w:i/>
              </w:rPr>
            </w:pPr>
            <w:r w:rsidRPr="000072D4">
              <w:rPr>
                <w:rStyle w:val="normaltextrun"/>
                <w:rFonts w:asciiTheme="minorHAnsi" w:hAnsiTheme="minorHAnsi" w:cstheme="minorBidi"/>
                <w:i/>
                <w:lang w:val="es-EC"/>
              </w:rPr>
              <w:t xml:space="preserve">Apellido </w:t>
            </w:r>
            <w:r w:rsidRPr="000072D4">
              <w:rPr>
                <w:rFonts w:ascii="Calibri" w:hAnsi="Calibri" w:cs="Calibri"/>
                <w:i/>
                <w:iCs/>
              </w:rPr>
              <w:t>(String) (máx. 50 caracteres alfabéticos)</w:t>
            </w:r>
            <w:r w:rsidRPr="000072D4">
              <w:rPr>
                <w:rFonts w:ascii="Calibri" w:hAnsi="Calibri" w:cs="Calibri"/>
                <w:i/>
                <w:iCs/>
                <w:lang w:val="es-EC"/>
              </w:rPr>
              <w:t xml:space="preserve"> </w:t>
            </w:r>
          </w:p>
          <w:p w14:paraId="25FBF191" w14:textId="3D1E3430" w:rsidR="00346BDF" w:rsidRPr="000072D4" w:rsidRDefault="00346BDF" w:rsidP="00346BDF">
            <w:pPr>
              <w:pStyle w:val="Prrafodelista"/>
              <w:numPr>
                <w:ilvl w:val="0"/>
                <w:numId w:val="13"/>
              </w:numPr>
              <w:spacing w:beforeAutospacing="1" w:afterAutospacing="1"/>
              <w:rPr>
                <w:rStyle w:val="normaltextrun"/>
                <w:rFonts w:asciiTheme="minorHAnsi" w:hAnsiTheme="minorHAnsi" w:cstheme="minorBidi"/>
                <w:i/>
              </w:rPr>
            </w:pPr>
            <w:r w:rsidRPr="000072D4">
              <w:rPr>
                <w:rStyle w:val="normaltextrun"/>
                <w:rFonts w:asciiTheme="minorHAnsi" w:hAnsiTheme="minorHAnsi" w:cstheme="minorBidi"/>
                <w:i/>
                <w:lang w:val="es-EC"/>
              </w:rPr>
              <w:t>Correo (String) (máx. 64 caracteres alfanuméricos)</w:t>
            </w:r>
          </w:p>
          <w:p w14:paraId="4D290A6B" w14:textId="2D84AD73" w:rsidR="00241F45" w:rsidRPr="000072D4" w:rsidRDefault="00241F45" w:rsidP="008A58EC">
            <w:pPr>
              <w:spacing w:beforeAutospacing="1" w:afterAutospacing="1"/>
              <w:ind w:left="360"/>
              <w:rPr>
                <w:i/>
                <w:iCs/>
              </w:rPr>
            </w:pPr>
          </w:p>
        </w:tc>
      </w:tr>
      <w:tr w:rsidR="000072D4" w:rsidRPr="000072D4" w14:paraId="2C2FE682" w14:textId="77777777" w:rsidTr="71BE906B">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91FE583"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Fecha de revisión y versión:</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B48D68"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17/06/2022</w:t>
            </w:r>
          </w:p>
          <w:p w14:paraId="64A1BF2C"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Versión 1.1</w:t>
            </w:r>
          </w:p>
        </w:tc>
      </w:tr>
      <w:tr w:rsidR="000072D4" w:rsidRPr="000072D4" w14:paraId="69A42B92" w14:textId="77777777" w:rsidTr="71BE906B">
        <w:trPr>
          <w:trHeight w:val="360"/>
          <w:jc w:val="center"/>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4AAD5CE"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Prioridad:</w:t>
            </w:r>
          </w:p>
        </w:tc>
        <w:tc>
          <w:tcPr>
            <w:tcW w:w="7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D90BBC"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Media</w:t>
            </w:r>
          </w:p>
        </w:tc>
      </w:tr>
    </w:tbl>
    <w:p w14:paraId="5E9E9E43" w14:textId="0A547201" w:rsidR="00241F45" w:rsidRPr="000072D4" w:rsidRDefault="00241F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70"/>
        <w:gridCol w:w="7320"/>
      </w:tblGrid>
      <w:tr w:rsidR="000072D4" w:rsidRPr="000072D4" w14:paraId="13B07D6A" w14:textId="77777777" w:rsidTr="00241F45">
        <w:trPr>
          <w:trHeight w:val="360"/>
          <w:jc w:val="center"/>
        </w:trPr>
        <w:tc>
          <w:tcPr>
            <w:tcW w:w="1670" w:type="dxa"/>
            <w:shd w:val="clear" w:color="auto" w:fill="CCCCCC"/>
          </w:tcPr>
          <w:p w14:paraId="062A654F"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Número:</w:t>
            </w:r>
          </w:p>
        </w:tc>
        <w:tc>
          <w:tcPr>
            <w:tcW w:w="7320" w:type="dxa"/>
          </w:tcPr>
          <w:p w14:paraId="237D2992" w14:textId="77777777" w:rsidR="00241F45" w:rsidRPr="000072D4" w:rsidRDefault="00241F45" w:rsidP="00D6436B">
            <w:pPr>
              <w:spacing w:line="259" w:lineRule="auto"/>
              <w:rPr>
                <w:rFonts w:ascii="Calibri" w:eastAsia="Calibri" w:hAnsi="Calibri" w:cs="Calibri"/>
                <w:b/>
                <w:i/>
              </w:rPr>
            </w:pPr>
            <w:r w:rsidRPr="000072D4">
              <w:rPr>
                <w:rFonts w:ascii="Calibri" w:eastAsia="Calibri" w:hAnsi="Calibri" w:cs="Calibri"/>
                <w:b/>
                <w:i/>
                <w:lang w:val="es-EC"/>
              </w:rPr>
              <w:t>RF-09</w:t>
            </w:r>
          </w:p>
        </w:tc>
      </w:tr>
      <w:tr w:rsidR="000072D4" w:rsidRPr="000072D4" w14:paraId="1ADB05CD" w14:textId="77777777" w:rsidTr="00241F45">
        <w:trPr>
          <w:trHeight w:val="360"/>
          <w:jc w:val="center"/>
        </w:trPr>
        <w:tc>
          <w:tcPr>
            <w:tcW w:w="1670" w:type="dxa"/>
            <w:shd w:val="clear" w:color="auto" w:fill="CCCCCC"/>
          </w:tcPr>
          <w:p w14:paraId="74C807E6"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Título:</w:t>
            </w:r>
          </w:p>
        </w:tc>
        <w:tc>
          <w:tcPr>
            <w:tcW w:w="7320" w:type="dxa"/>
          </w:tcPr>
          <w:p w14:paraId="38E3EBD4"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Consultar Cliente</w:t>
            </w:r>
          </w:p>
        </w:tc>
      </w:tr>
      <w:tr w:rsidR="000072D4" w:rsidRPr="000072D4" w14:paraId="4FE17E5F" w14:textId="77777777" w:rsidTr="00241F45">
        <w:trPr>
          <w:trHeight w:val="360"/>
          <w:jc w:val="center"/>
        </w:trPr>
        <w:tc>
          <w:tcPr>
            <w:tcW w:w="1670" w:type="dxa"/>
            <w:shd w:val="clear" w:color="auto" w:fill="CCCCCC"/>
          </w:tcPr>
          <w:p w14:paraId="5F7A3E85"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Texto:</w:t>
            </w:r>
          </w:p>
        </w:tc>
        <w:tc>
          <w:tcPr>
            <w:tcW w:w="7320" w:type="dxa"/>
          </w:tcPr>
          <w:p w14:paraId="6FBD653B"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El sistema permitirá consultar la información de los clientes</w:t>
            </w:r>
          </w:p>
        </w:tc>
      </w:tr>
      <w:tr w:rsidR="000072D4" w:rsidRPr="000072D4" w14:paraId="736326C9" w14:textId="77777777" w:rsidTr="00241F45">
        <w:trPr>
          <w:trHeight w:val="360"/>
          <w:jc w:val="center"/>
        </w:trPr>
        <w:tc>
          <w:tcPr>
            <w:tcW w:w="1670" w:type="dxa"/>
            <w:shd w:val="clear" w:color="auto" w:fill="CCCCCC"/>
          </w:tcPr>
          <w:p w14:paraId="18B9D8C2"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Tipo:</w:t>
            </w:r>
          </w:p>
        </w:tc>
        <w:tc>
          <w:tcPr>
            <w:tcW w:w="7320" w:type="dxa"/>
          </w:tcPr>
          <w:p w14:paraId="2CBD4094"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Funcional - Datos</w:t>
            </w:r>
          </w:p>
        </w:tc>
      </w:tr>
      <w:tr w:rsidR="000072D4" w:rsidRPr="000072D4" w14:paraId="664D023C" w14:textId="77777777" w:rsidTr="00241F45">
        <w:trPr>
          <w:trHeight w:val="360"/>
          <w:jc w:val="center"/>
        </w:trPr>
        <w:tc>
          <w:tcPr>
            <w:tcW w:w="1670" w:type="dxa"/>
            <w:shd w:val="clear" w:color="auto" w:fill="CCCCCC"/>
          </w:tcPr>
          <w:p w14:paraId="3DD3CFA0"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Detalles de requisitos y restricciones:</w:t>
            </w:r>
          </w:p>
        </w:tc>
        <w:tc>
          <w:tcPr>
            <w:tcW w:w="7320" w:type="dxa"/>
          </w:tcPr>
          <w:p w14:paraId="01D10877"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El sistema permitirá consultar la información ya registrada en el sistema de los clientes, los datos a consultar son:</w:t>
            </w:r>
          </w:p>
          <w:p w14:paraId="56EA2A97" w14:textId="77777777" w:rsidR="008A58EC" w:rsidRPr="000072D4" w:rsidRDefault="008A58EC" w:rsidP="008A58EC">
            <w:pPr>
              <w:pStyle w:val="Prrafodelista"/>
              <w:numPr>
                <w:ilvl w:val="0"/>
                <w:numId w:val="13"/>
              </w:numPr>
              <w:spacing w:beforeAutospacing="1" w:afterAutospacing="1"/>
              <w:rPr>
                <w:rStyle w:val="normaltextrun"/>
                <w:rFonts w:asciiTheme="minorHAnsi" w:hAnsiTheme="minorHAnsi" w:cstheme="minorHAnsi"/>
                <w:i/>
                <w:iCs/>
              </w:rPr>
            </w:pPr>
            <w:r w:rsidRPr="000072D4">
              <w:rPr>
                <w:rStyle w:val="normaltextrun"/>
                <w:rFonts w:asciiTheme="minorHAnsi" w:hAnsiTheme="minorHAnsi" w:cstheme="minorHAnsi"/>
                <w:i/>
                <w:iCs/>
              </w:rPr>
              <w:t xml:space="preserve">Cédula </w:t>
            </w:r>
            <w:r w:rsidRPr="000072D4">
              <w:rPr>
                <w:rFonts w:ascii="Calibri" w:hAnsi="Calibri" w:cs="Calibri"/>
                <w:i/>
              </w:rPr>
              <w:t>(String) (máx. 10 caracteres numéricos)</w:t>
            </w:r>
          </w:p>
          <w:p w14:paraId="7070B7AC" w14:textId="77777777" w:rsidR="008A58EC" w:rsidRPr="000072D4" w:rsidRDefault="008A58EC" w:rsidP="008A58EC">
            <w:pPr>
              <w:pStyle w:val="Prrafodelista"/>
              <w:numPr>
                <w:ilvl w:val="0"/>
                <w:numId w:val="13"/>
              </w:numPr>
              <w:spacing w:beforeAutospacing="1" w:afterAutospacing="1"/>
              <w:rPr>
                <w:rFonts w:ascii="Calibri" w:hAnsi="Calibri" w:cs="Calibri"/>
                <w:i/>
                <w:iCs/>
              </w:rPr>
            </w:pPr>
            <w:r w:rsidRPr="000072D4">
              <w:rPr>
                <w:rStyle w:val="normaltextrun"/>
                <w:rFonts w:asciiTheme="minorHAnsi" w:hAnsiTheme="minorHAnsi" w:cstheme="minorHAnsi"/>
                <w:i/>
                <w:iCs/>
                <w:lang w:val="es-EC"/>
              </w:rPr>
              <w:t xml:space="preserve">Nombre </w:t>
            </w:r>
            <w:r w:rsidRPr="000072D4">
              <w:rPr>
                <w:rFonts w:ascii="Calibri" w:hAnsi="Calibri" w:cs="Calibri"/>
                <w:i/>
                <w:iCs/>
              </w:rPr>
              <w:t>(String) (máx. 50 caracteres alfabéticos)</w:t>
            </w:r>
          </w:p>
          <w:p w14:paraId="2F433301" w14:textId="77777777" w:rsidR="008A58EC" w:rsidRPr="000072D4" w:rsidRDefault="008A58EC" w:rsidP="008A58EC">
            <w:pPr>
              <w:pStyle w:val="Prrafodelista"/>
              <w:numPr>
                <w:ilvl w:val="0"/>
                <w:numId w:val="13"/>
              </w:numPr>
              <w:spacing w:beforeAutospacing="1" w:afterAutospacing="1"/>
              <w:rPr>
                <w:rFonts w:asciiTheme="minorHAnsi" w:hAnsiTheme="minorHAnsi" w:cstheme="minorHAnsi"/>
                <w:i/>
                <w:iCs/>
              </w:rPr>
            </w:pPr>
            <w:r w:rsidRPr="000072D4">
              <w:rPr>
                <w:rStyle w:val="normaltextrun"/>
                <w:rFonts w:asciiTheme="minorHAnsi" w:hAnsiTheme="minorHAnsi" w:cstheme="minorHAnsi"/>
                <w:i/>
                <w:iCs/>
                <w:lang w:val="es-EC"/>
              </w:rPr>
              <w:t xml:space="preserve">Apellido </w:t>
            </w:r>
            <w:r w:rsidRPr="000072D4">
              <w:rPr>
                <w:rFonts w:ascii="Calibri" w:hAnsi="Calibri" w:cs="Calibri"/>
                <w:i/>
                <w:iCs/>
              </w:rPr>
              <w:t>(String) (máx. 50 caracteres alfabéticos)</w:t>
            </w:r>
            <w:r w:rsidRPr="000072D4">
              <w:rPr>
                <w:rFonts w:ascii="Calibri" w:hAnsi="Calibri" w:cs="Calibri"/>
                <w:i/>
                <w:iCs/>
                <w:lang w:val="es-EC"/>
              </w:rPr>
              <w:t xml:space="preserve"> </w:t>
            </w:r>
          </w:p>
          <w:p w14:paraId="40086808" w14:textId="77777777" w:rsidR="008A58EC" w:rsidRPr="000072D4" w:rsidRDefault="008A58EC" w:rsidP="008A58EC">
            <w:pPr>
              <w:pStyle w:val="Prrafodelista"/>
              <w:numPr>
                <w:ilvl w:val="0"/>
                <w:numId w:val="13"/>
              </w:numPr>
              <w:spacing w:beforeAutospacing="1" w:afterAutospacing="1"/>
              <w:rPr>
                <w:rStyle w:val="normaltextrun"/>
                <w:rFonts w:asciiTheme="minorHAnsi" w:hAnsiTheme="minorHAnsi" w:cstheme="minorHAnsi"/>
                <w:i/>
                <w:iCs/>
              </w:rPr>
            </w:pPr>
            <w:r w:rsidRPr="000072D4">
              <w:rPr>
                <w:rStyle w:val="normaltextrun"/>
                <w:rFonts w:asciiTheme="minorHAnsi" w:hAnsiTheme="minorHAnsi" w:cstheme="minorHAnsi"/>
                <w:i/>
                <w:iCs/>
                <w:lang w:val="es-EC"/>
              </w:rPr>
              <w:t>Correo (String) (máx. 64 caracteres alfanuméricos)</w:t>
            </w:r>
          </w:p>
          <w:p w14:paraId="402BAB07" w14:textId="57258EF5" w:rsidR="00241F45" w:rsidRPr="000072D4" w:rsidRDefault="00241F45" w:rsidP="008A58EC">
            <w:pPr>
              <w:pStyle w:val="Prrafodelista"/>
              <w:spacing w:beforeAutospacing="1" w:afterAutospacing="1"/>
              <w:rPr>
                <w:i/>
                <w:iCs/>
              </w:rPr>
            </w:pPr>
          </w:p>
        </w:tc>
      </w:tr>
      <w:tr w:rsidR="000072D4" w:rsidRPr="000072D4" w14:paraId="193CCC36" w14:textId="77777777" w:rsidTr="00241F45">
        <w:trPr>
          <w:trHeight w:val="360"/>
          <w:jc w:val="center"/>
        </w:trPr>
        <w:tc>
          <w:tcPr>
            <w:tcW w:w="1670" w:type="dxa"/>
            <w:shd w:val="clear" w:color="auto" w:fill="CCCCCC"/>
          </w:tcPr>
          <w:p w14:paraId="335B97B5"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Fecha de revisión y versión:</w:t>
            </w:r>
          </w:p>
        </w:tc>
        <w:tc>
          <w:tcPr>
            <w:tcW w:w="7320" w:type="dxa"/>
          </w:tcPr>
          <w:p w14:paraId="5BD7C169"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17/06/2022</w:t>
            </w:r>
          </w:p>
          <w:p w14:paraId="7F23BDFF"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Versión 1.1</w:t>
            </w:r>
          </w:p>
        </w:tc>
      </w:tr>
      <w:tr w:rsidR="000072D4" w:rsidRPr="000072D4" w14:paraId="039EE792" w14:textId="77777777" w:rsidTr="00241F45">
        <w:trPr>
          <w:trHeight w:val="360"/>
          <w:jc w:val="center"/>
        </w:trPr>
        <w:tc>
          <w:tcPr>
            <w:tcW w:w="1670" w:type="dxa"/>
            <w:shd w:val="clear" w:color="auto" w:fill="CCCCCC"/>
          </w:tcPr>
          <w:p w14:paraId="4C72EEBC"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Prioridad:</w:t>
            </w:r>
          </w:p>
        </w:tc>
        <w:tc>
          <w:tcPr>
            <w:tcW w:w="7320" w:type="dxa"/>
          </w:tcPr>
          <w:p w14:paraId="703D8832" w14:textId="77777777" w:rsidR="00241F45" w:rsidRPr="000072D4" w:rsidRDefault="00241F45" w:rsidP="00D6436B">
            <w:pPr>
              <w:spacing w:line="259" w:lineRule="auto"/>
              <w:rPr>
                <w:rFonts w:ascii="Calibri" w:eastAsia="Calibri" w:hAnsi="Calibri" w:cs="Calibri"/>
                <w:i/>
              </w:rPr>
            </w:pPr>
            <w:r w:rsidRPr="000072D4">
              <w:rPr>
                <w:rFonts w:ascii="Calibri" w:eastAsia="Calibri" w:hAnsi="Calibri" w:cs="Calibri"/>
                <w:i/>
                <w:lang w:val="es-EC"/>
              </w:rPr>
              <w:t>Media</w:t>
            </w:r>
          </w:p>
        </w:tc>
      </w:tr>
    </w:tbl>
    <w:p w14:paraId="76C69892" w14:textId="35E77742" w:rsidR="005F7628" w:rsidRPr="000072D4" w:rsidRDefault="005F7628" w:rsidP="005F7628"/>
    <w:tbl>
      <w:tblPr>
        <w:tblW w:w="9062" w:type="dxa"/>
        <w:jc w:val="center"/>
        <w:tblLayout w:type="fixed"/>
        <w:tblCellMar>
          <w:top w:w="72" w:type="dxa"/>
          <w:left w:w="144" w:type="dxa"/>
          <w:bottom w:w="72" w:type="dxa"/>
          <w:right w:w="144" w:type="dxa"/>
        </w:tblCellMar>
        <w:tblLook w:val="0600" w:firstRow="0" w:lastRow="0" w:firstColumn="0" w:lastColumn="0" w:noHBand="1" w:noVBand="1"/>
      </w:tblPr>
      <w:tblGrid>
        <w:gridCol w:w="1607"/>
        <w:gridCol w:w="7455"/>
      </w:tblGrid>
      <w:tr w:rsidR="000072D4" w:rsidRPr="000072D4" w14:paraId="7080091B" w14:textId="77777777">
        <w:trPr>
          <w:trHeight w:val="354"/>
          <w:jc w:val="center"/>
        </w:trPr>
        <w:tc>
          <w:tcPr>
            <w:tcW w:w="1607" w:type="dxa"/>
            <w:tcBorders>
              <w:top w:val="single" w:sz="8" w:space="0" w:color="000000"/>
              <w:left w:val="single" w:sz="8" w:space="0" w:color="000000"/>
              <w:bottom w:val="single" w:sz="8" w:space="0" w:color="000000"/>
              <w:right w:val="single" w:sz="8" w:space="0" w:color="000000"/>
            </w:tcBorders>
            <w:shd w:val="clear" w:color="auto" w:fill="CCCCCC"/>
          </w:tcPr>
          <w:p w14:paraId="3BD8108D" w14:textId="77777777" w:rsidR="00F50D18" w:rsidRPr="000072D4" w:rsidRDefault="00F50D18">
            <w:pPr>
              <w:widowControl w:val="0"/>
              <w:rPr>
                <w:rFonts w:ascii="Calibri" w:hAnsi="Calibri" w:cs="Calibri"/>
                <w:i/>
              </w:rPr>
            </w:pPr>
            <w:r w:rsidRPr="000072D4">
              <w:rPr>
                <w:rFonts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Pr>
          <w:p w14:paraId="6AFFC045" w14:textId="77777777" w:rsidR="00F50D18" w:rsidRPr="000072D4" w:rsidRDefault="00F50D18">
            <w:pPr>
              <w:widowControl w:val="0"/>
              <w:rPr>
                <w:rFonts w:ascii="Calibri" w:hAnsi="Calibri" w:cs="Calibri"/>
                <w:i/>
              </w:rPr>
            </w:pPr>
            <w:r w:rsidRPr="000072D4">
              <w:rPr>
                <w:rFonts w:ascii="Calibri" w:hAnsi="Calibri" w:cs="Calibri"/>
                <w:b/>
                <w:i/>
                <w:lang w:val="en-US"/>
              </w:rPr>
              <w:t>RF-10</w:t>
            </w:r>
          </w:p>
        </w:tc>
      </w:tr>
      <w:tr w:rsidR="000072D4" w:rsidRPr="000072D4" w14:paraId="71F31559" w14:textId="77777777">
        <w:trPr>
          <w:trHeight w:val="390"/>
          <w:jc w:val="center"/>
        </w:trPr>
        <w:tc>
          <w:tcPr>
            <w:tcW w:w="1607" w:type="dxa"/>
            <w:tcBorders>
              <w:top w:val="single" w:sz="8" w:space="0" w:color="000000"/>
              <w:left w:val="single" w:sz="8" w:space="0" w:color="000000"/>
              <w:bottom w:val="single" w:sz="8" w:space="0" w:color="000000"/>
              <w:right w:val="single" w:sz="8" w:space="0" w:color="000000"/>
            </w:tcBorders>
            <w:shd w:val="clear" w:color="auto" w:fill="CCCCCC"/>
          </w:tcPr>
          <w:p w14:paraId="7AEA3C54" w14:textId="77777777" w:rsidR="00F50D18" w:rsidRPr="000072D4" w:rsidRDefault="00F50D18">
            <w:pPr>
              <w:widowControl w:val="0"/>
              <w:rPr>
                <w:rFonts w:ascii="Calibri" w:hAnsi="Calibri" w:cs="Calibri"/>
                <w:i/>
              </w:rPr>
            </w:pPr>
            <w:r w:rsidRPr="000072D4">
              <w:rPr>
                <w:rFonts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Pr>
          <w:p w14:paraId="07195589"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rPr>
              <w:t>Listar clientes</w:t>
            </w:r>
          </w:p>
        </w:tc>
      </w:tr>
      <w:tr w:rsidR="000072D4" w:rsidRPr="000072D4" w14:paraId="0A83EDEC" w14:textId="77777777">
        <w:trPr>
          <w:trHeight w:val="284"/>
          <w:jc w:val="center"/>
        </w:trPr>
        <w:tc>
          <w:tcPr>
            <w:tcW w:w="1607" w:type="dxa"/>
            <w:tcBorders>
              <w:top w:val="single" w:sz="8" w:space="0" w:color="000000"/>
              <w:left w:val="single" w:sz="8" w:space="0" w:color="000000"/>
              <w:bottom w:val="single" w:sz="8" w:space="0" w:color="000000"/>
              <w:right w:val="single" w:sz="8" w:space="0" w:color="000000"/>
            </w:tcBorders>
            <w:shd w:val="clear" w:color="auto" w:fill="CCCCCC"/>
          </w:tcPr>
          <w:p w14:paraId="1586FA76" w14:textId="77777777" w:rsidR="00F50D18" w:rsidRPr="000072D4" w:rsidRDefault="00F50D18">
            <w:pPr>
              <w:widowControl w:val="0"/>
              <w:rPr>
                <w:rFonts w:ascii="Calibri" w:hAnsi="Calibri" w:cs="Calibri"/>
                <w:i/>
              </w:rPr>
            </w:pPr>
            <w:r w:rsidRPr="000072D4">
              <w:rPr>
                <w:rFonts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Pr>
          <w:p w14:paraId="76432F8B"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rPr>
              <w:t>El sistema permitirá a ver una lista de los clientes.</w:t>
            </w:r>
          </w:p>
        </w:tc>
      </w:tr>
      <w:tr w:rsidR="000072D4" w:rsidRPr="000072D4" w14:paraId="62986EB5" w14:textId="77777777">
        <w:trPr>
          <w:trHeight w:val="187"/>
          <w:jc w:val="center"/>
        </w:trPr>
        <w:tc>
          <w:tcPr>
            <w:tcW w:w="1607" w:type="dxa"/>
            <w:tcBorders>
              <w:top w:val="single" w:sz="8" w:space="0" w:color="000000"/>
              <w:left w:val="single" w:sz="8" w:space="0" w:color="000000"/>
              <w:bottom w:val="single" w:sz="8" w:space="0" w:color="000000"/>
              <w:right w:val="single" w:sz="8" w:space="0" w:color="000000"/>
            </w:tcBorders>
            <w:shd w:val="clear" w:color="auto" w:fill="CCCCCC"/>
          </w:tcPr>
          <w:p w14:paraId="024B251E" w14:textId="77777777" w:rsidR="00F50D18" w:rsidRPr="000072D4" w:rsidRDefault="00F50D18">
            <w:pPr>
              <w:widowControl w:val="0"/>
              <w:rPr>
                <w:rFonts w:ascii="Calibri" w:hAnsi="Calibri" w:cs="Calibri"/>
                <w:i/>
              </w:rPr>
            </w:pPr>
            <w:r w:rsidRPr="000072D4">
              <w:rPr>
                <w:rFonts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Pr>
          <w:p w14:paraId="17DBB416"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s-EC"/>
              </w:rPr>
              <w:t xml:space="preserve">Funcional </w:t>
            </w:r>
            <w:r w:rsidRPr="000072D4">
              <w:rPr>
                <w:rFonts w:ascii="Calibri" w:hAnsi="Calibri" w:cs="Calibri"/>
                <w:i/>
                <w:kern w:val="2"/>
                <w:lang w:val="en-US"/>
              </w:rPr>
              <w:t>- Datos</w:t>
            </w:r>
          </w:p>
        </w:tc>
      </w:tr>
      <w:tr w:rsidR="000072D4" w:rsidRPr="000072D4" w14:paraId="0380706A" w14:textId="77777777">
        <w:trPr>
          <w:trHeight w:val="1310"/>
          <w:jc w:val="center"/>
        </w:trPr>
        <w:tc>
          <w:tcPr>
            <w:tcW w:w="1607" w:type="dxa"/>
            <w:tcBorders>
              <w:top w:val="single" w:sz="8" w:space="0" w:color="000000"/>
              <w:left w:val="single" w:sz="8" w:space="0" w:color="000000"/>
              <w:bottom w:val="single" w:sz="8" w:space="0" w:color="000000"/>
              <w:right w:val="single" w:sz="8" w:space="0" w:color="000000"/>
            </w:tcBorders>
            <w:shd w:val="clear" w:color="auto" w:fill="CCCCCC"/>
          </w:tcPr>
          <w:p w14:paraId="0CDC07E0" w14:textId="77777777" w:rsidR="00F50D18" w:rsidRPr="000072D4" w:rsidRDefault="00F50D18">
            <w:pPr>
              <w:widowControl w:val="0"/>
              <w:rPr>
                <w:rFonts w:ascii="Calibri" w:hAnsi="Calibri" w:cs="Calibri"/>
                <w:i/>
              </w:rPr>
            </w:pPr>
            <w:r w:rsidRPr="000072D4">
              <w:rPr>
                <w:rFonts w:cs="Calibri"/>
                <w:i/>
                <w:iCs/>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Pr>
          <w:p w14:paraId="7026C1FD" w14:textId="77777777" w:rsidR="00F50D18" w:rsidRPr="000072D4" w:rsidRDefault="00F50D18">
            <w:pPr>
              <w:pStyle w:val="Prrafodelista"/>
              <w:widowControl w:val="0"/>
              <w:ind w:left="0"/>
              <w:jc w:val="both"/>
              <w:textAlignment w:val="baseline"/>
              <w:rPr>
                <w:rFonts w:ascii="Calibri" w:hAnsi="Calibri" w:cs="Calibri"/>
                <w:i/>
              </w:rPr>
            </w:pPr>
            <w:r w:rsidRPr="000072D4">
              <w:rPr>
                <w:rStyle w:val="normaltextrun"/>
                <w:rFonts w:ascii="Calibri" w:hAnsi="Calibri" w:cs="Calibri"/>
                <w:i/>
                <w:lang w:val="es-EC"/>
              </w:rPr>
              <w:t>La lista de clientes deberá mostrarse mediante una tabla, las filas de esta serán:</w:t>
            </w:r>
          </w:p>
          <w:p w14:paraId="72A75546" w14:textId="77777777" w:rsidR="008A58EC" w:rsidRPr="000072D4" w:rsidRDefault="008A58EC" w:rsidP="008A58EC">
            <w:pPr>
              <w:pStyle w:val="Prrafodelista"/>
              <w:numPr>
                <w:ilvl w:val="0"/>
                <w:numId w:val="13"/>
              </w:numPr>
              <w:spacing w:beforeAutospacing="1" w:afterAutospacing="1"/>
              <w:rPr>
                <w:rStyle w:val="normaltextrun"/>
                <w:rFonts w:asciiTheme="minorHAnsi" w:hAnsiTheme="minorHAnsi" w:cstheme="minorHAnsi"/>
                <w:i/>
                <w:iCs/>
              </w:rPr>
            </w:pPr>
            <w:r w:rsidRPr="000072D4">
              <w:rPr>
                <w:rStyle w:val="normaltextrun"/>
                <w:rFonts w:asciiTheme="minorHAnsi" w:hAnsiTheme="minorHAnsi" w:cstheme="minorHAnsi"/>
                <w:i/>
                <w:iCs/>
              </w:rPr>
              <w:t xml:space="preserve">Cédula </w:t>
            </w:r>
            <w:r w:rsidRPr="000072D4">
              <w:rPr>
                <w:rFonts w:ascii="Calibri" w:hAnsi="Calibri" w:cs="Calibri"/>
                <w:i/>
              </w:rPr>
              <w:t>(String) (máx. 10 caracteres numéricos)</w:t>
            </w:r>
          </w:p>
          <w:p w14:paraId="187F60F5" w14:textId="77777777" w:rsidR="008A58EC" w:rsidRPr="000072D4" w:rsidRDefault="008A58EC" w:rsidP="008A58EC">
            <w:pPr>
              <w:pStyle w:val="Prrafodelista"/>
              <w:numPr>
                <w:ilvl w:val="0"/>
                <w:numId w:val="13"/>
              </w:numPr>
              <w:spacing w:beforeAutospacing="1" w:afterAutospacing="1"/>
              <w:rPr>
                <w:rFonts w:ascii="Calibri" w:hAnsi="Calibri" w:cs="Calibri"/>
                <w:i/>
                <w:iCs/>
              </w:rPr>
            </w:pPr>
            <w:r w:rsidRPr="000072D4">
              <w:rPr>
                <w:rStyle w:val="normaltextrun"/>
                <w:rFonts w:asciiTheme="minorHAnsi" w:hAnsiTheme="minorHAnsi" w:cstheme="minorHAnsi"/>
                <w:i/>
                <w:iCs/>
                <w:lang w:val="es-EC"/>
              </w:rPr>
              <w:t xml:space="preserve">Nombre </w:t>
            </w:r>
            <w:r w:rsidRPr="000072D4">
              <w:rPr>
                <w:rFonts w:ascii="Calibri" w:hAnsi="Calibri" w:cs="Calibri"/>
                <w:i/>
                <w:iCs/>
              </w:rPr>
              <w:t>(String) (máx. 50 caracteres alfabéticos)</w:t>
            </w:r>
          </w:p>
          <w:p w14:paraId="69B75AA9" w14:textId="77777777" w:rsidR="008A58EC" w:rsidRPr="000072D4" w:rsidRDefault="008A58EC" w:rsidP="008A58EC">
            <w:pPr>
              <w:pStyle w:val="Prrafodelista"/>
              <w:numPr>
                <w:ilvl w:val="0"/>
                <w:numId w:val="13"/>
              </w:numPr>
              <w:spacing w:beforeAutospacing="1" w:afterAutospacing="1"/>
              <w:rPr>
                <w:rFonts w:asciiTheme="minorHAnsi" w:hAnsiTheme="minorHAnsi" w:cstheme="minorHAnsi"/>
                <w:i/>
                <w:iCs/>
              </w:rPr>
            </w:pPr>
            <w:r w:rsidRPr="000072D4">
              <w:rPr>
                <w:rStyle w:val="normaltextrun"/>
                <w:rFonts w:asciiTheme="minorHAnsi" w:hAnsiTheme="minorHAnsi" w:cstheme="minorHAnsi"/>
                <w:i/>
                <w:iCs/>
                <w:lang w:val="es-EC"/>
              </w:rPr>
              <w:t xml:space="preserve">Apellido </w:t>
            </w:r>
            <w:r w:rsidRPr="000072D4">
              <w:rPr>
                <w:rFonts w:ascii="Calibri" w:hAnsi="Calibri" w:cs="Calibri"/>
                <w:i/>
                <w:iCs/>
              </w:rPr>
              <w:t>(String) (máx. 50 caracteres alfabéticos)</w:t>
            </w:r>
            <w:r w:rsidRPr="000072D4">
              <w:rPr>
                <w:rFonts w:ascii="Calibri" w:hAnsi="Calibri" w:cs="Calibri"/>
                <w:i/>
                <w:iCs/>
                <w:lang w:val="es-EC"/>
              </w:rPr>
              <w:t xml:space="preserve"> </w:t>
            </w:r>
          </w:p>
          <w:p w14:paraId="3A1E066C" w14:textId="77777777" w:rsidR="008A58EC" w:rsidRPr="000072D4" w:rsidRDefault="008A58EC" w:rsidP="008A58EC">
            <w:pPr>
              <w:pStyle w:val="Prrafodelista"/>
              <w:numPr>
                <w:ilvl w:val="0"/>
                <w:numId w:val="13"/>
              </w:numPr>
              <w:spacing w:beforeAutospacing="1" w:afterAutospacing="1"/>
              <w:rPr>
                <w:rStyle w:val="normaltextrun"/>
                <w:rFonts w:asciiTheme="minorHAnsi" w:hAnsiTheme="minorHAnsi" w:cstheme="minorHAnsi"/>
                <w:i/>
                <w:iCs/>
              </w:rPr>
            </w:pPr>
            <w:r w:rsidRPr="000072D4">
              <w:rPr>
                <w:rStyle w:val="normaltextrun"/>
                <w:rFonts w:asciiTheme="minorHAnsi" w:hAnsiTheme="minorHAnsi" w:cstheme="minorHAnsi"/>
                <w:i/>
                <w:iCs/>
                <w:lang w:val="es-EC"/>
              </w:rPr>
              <w:t>Correo (String) (máx. 64 caracteres alfanuméricos)</w:t>
            </w:r>
          </w:p>
          <w:p w14:paraId="49EF7C4D" w14:textId="3BC794E1" w:rsidR="00F50D18" w:rsidRPr="000072D4" w:rsidRDefault="00F50D18">
            <w:pPr>
              <w:pStyle w:val="Prrafodelista"/>
              <w:widowControl w:val="0"/>
              <w:ind w:left="0"/>
              <w:jc w:val="both"/>
              <w:textAlignment w:val="baseline"/>
              <w:rPr>
                <w:rFonts w:ascii="Calibri" w:hAnsi="Calibri" w:cs="Calibri"/>
                <w:i/>
              </w:rPr>
            </w:pPr>
          </w:p>
        </w:tc>
      </w:tr>
      <w:tr w:rsidR="000072D4" w:rsidRPr="000072D4" w14:paraId="4035E255" w14:textId="77777777">
        <w:trPr>
          <w:trHeight w:val="942"/>
          <w:jc w:val="center"/>
        </w:trPr>
        <w:tc>
          <w:tcPr>
            <w:tcW w:w="1607" w:type="dxa"/>
            <w:tcBorders>
              <w:top w:val="single" w:sz="8" w:space="0" w:color="000000"/>
              <w:left w:val="single" w:sz="8" w:space="0" w:color="000000"/>
              <w:bottom w:val="single" w:sz="8" w:space="0" w:color="000000"/>
              <w:right w:val="single" w:sz="8" w:space="0" w:color="000000"/>
            </w:tcBorders>
            <w:shd w:val="clear" w:color="auto" w:fill="CCCCCC"/>
          </w:tcPr>
          <w:p w14:paraId="71654F32" w14:textId="77777777" w:rsidR="00F50D18" w:rsidRPr="000072D4" w:rsidRDefault="00F50D18">
            <w:pPr>
              <w:widowControl w:val="0"/>
              <w:rPr>
                <w:rFonts w:ascii="Calibri" w:hAnsi="Calibri" w:cs="Calibri"/>
                <w:i/>
              </w:rPr>
            </w:pPr>
            <w:r w:rsidRPr="000072D4">
              <w:rPr>
                <w:rFonts w:cs="Calibri"/>
                <w:i/>
                <w:iC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Pr>
          <w:p w14:paraId="569C3650"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17/06/2022</w:t>
            </w:r>
          </w:p>
          <w:p w14:paraId="41DC6C5C"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Versión1.1</w:t>
            </w:r>
          </w:p>
        </w:tc>
      </w:tr>
      <w:tr w:rsidR="000072D4" w:rsidRPr="000072D4" w14:paraId="5D18C85F" w14:textId="77777777">
        <w:trPr>
          <w:trHeight w:val="369"/>
          <w:jc w:val="center"/>
        </w:trPr>
        <w:tc>
          <w:tcPr>
            <w:tcW w:w="1607" w:type="dxa"/>
            <w:tcBorders>
              <w:top w:val="single" w:sz="8" w:space="0" w:color="000000"/>
              <w:left w:val="single" w:sz="8" w:space="0" w:color="000000"/>
              <w:bottom w:val="single" w:sz="8" w:space="0" w:color="000000"/>
              <w:right w:val="single" w:sz="8" w:space="0" w:color="000000"/>
            </w:tcBorders>
            <w:shd w:val="clear" w:color="auto" w:fill="CCCCCC"/>
          </w:tcPr>
          <w:p w14:paraId="6E38B9B5" w14:textId="77777777" w:rsidR="00F50D18" w:rsidRPr="000072D4" w:rsidRDefault="00F50D18">
            <w:pPr>
              <w:widowControl w:val="0"/>
              <w:rPr>
                <w:rFonts w:ascii="Calibri" w:hAnsi="Calibri" w:cs="Calibri"/>
                <w:i/>
              </w:rPr>
            </w:pPr>
            <w:r w:rsidRPr="000072D4">
              <w:rPr>
                <w:rFonts w:cs="Calibri"/>
                <w:i/>
                <w:iCs/>
              </w:rPr>
              <w:t>Prioridad</w:t>
            </w:r>
            <w:r w:rsidRPr="000072D4">
              <w:rPr>
                <w:rFonts w:cs="Calibri"/>
                <w:i/>
                <w:iCs/>
                <w:lang w:val="en-US"/>
              </w:rPr>
              <w:t>:</w:t>
            </w:r>
          </w:p>
        </w:tc>
        <w:tc>
          <w:tcPr>
            <w:tcW w:w="7454" w:type="dxa"/>
            <w:tcBorders>
              <w:top w:val="single" w:sz="8" w:space="0" w:color="000000"/>
              <w:left w:val="single" w:sz="8" w:space="0" w:color="000000"/>
              <w:bottom w:val="single" w:sz="8" w:space="0" w:color="000000"/>
              <w:right w:val="single" w:sz="8" w:space="0" w:color="000000"/>
            </w:tcBorders>
            <w:shd w:val="clear" w:color="auto" w:fill="auto"/>
          </w:tcPr>
          <w:p w14:paraId="11394500"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b/>
                <w:bCs/>
                <w:i/>
                <w:kern w:val="2"/>
                <w:lang w:val="en-US"/>
              </w:rPr>
              <w:t>Media</w:t>
            </w:r>
          </w:p>
        </w:tc>
      </w:tr>
    </w:tbl>
    <w:p w14:paraId="53FAE95E" w14:textId="7C3A4B93" w:rsidR="009729CD" w:rsidRPr="000072D4" w:rsidRDefault="009729CD"/>
    <w:tbl>
      <w:tblPr>
        <w:tblW w:w="9062" w:type="dxa"/>
        <w:jc w:val="center"/>
        <w:tblLayout w:type="fixed"/>
        <w:tblCellMar>
          <w:top w:w="72" w:type="dxa"/>
          <w:left w:w="144" w:type="dxa"/>
          <w:bottom w:w="72" w:type="dxa"/>
          <w:right w:w="144" w:type="dxa"/>
        </w:tblCellMar>
        <w:tblLook w:val="0600" w:firstRow="0" w:lastRow="0" w:firstColumn="0" w:lastColumn="0" w:noHBand="1" w:noVBand="1"/>
      </w:tblPr>
      <w:tblGrid>
        <w:gridCol w:w="1607"/>
        <w:gridCol w:w="7455"/>
      </w:tblGrid>
      <w:tr w:rsidR="000072D4" w:rsidRPr="000072D4" w14:paraId="2D858B7D" w14:textId="77777777" w:rsidTr="394D2171">
        <w:trPr>
          <w:trHeight w:val="354"/>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6A864FB" w14:textId="77777777" w:rsidR="00F50D18" w:rsidRPr="000072D4" w:rsidRDefault="00F50D18">
            <w:pPr>
              <w:widowControl w:val="0"/>
              <w:rPr>
                <w:rFonts w:ascii="Calibri" w:hAnsi="Calibri" w:cs="Calibri"/>
                <w:i/>
              </w:rPr>
            </w:pPr>
            <w:r w:rsidRPr="000072D4">
              <w:rPr>
                <w:rFonts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536AC87" w14:textId="77777777" w:rsidR="00F50D18" w:rsidRPr="000072D4" w:rsidRDefault="00F50D18">
            <w:pPr>
              <w:widowControl w:val="0"/>
              <w:rPr>
                <w:rFonts w:ascii="Calibri" w:hAnsi="Calibri" w:cs="Calibri"/>
                <w:i/>
              </w:rPr>
            </w:pPr>
            <w:r w:rsidRPr="000072D4">
              <w:rPr>
                <w:rFonts w:ascii="Calibri" w:hAnsi="Calibri" w:cs="Calibri"/>
                <w:b/>
                <w:i/>
                <w:lang w:val="en-US"/>
              </w:rPr>
              <w:t>RF-11</w:t>
            </w:r>
          </w:p>
        </w:tc>
      </w:tr>
      <w:tr w:rsidR="000072D4" w:rsidRPr="000072D4" w14:paraId="27C9117E" w14:textId="77777777" w:rsidTr="394D2171">
        <w:trPr>
          <w:trHeight w:val="390"/>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7450915" w14:textId="77777777" w:rsidR="00F50D18" w:rsidRPr="000072D4" w:rsidRDefault="00F50D18">
            <w:pPr>
              <w:widowControl w:val="0"/>
              <w:rPr>
                <w:rFonts w:ascii="Calibri" w:hAnsi="Calibri" w:cs="Calibri"/>
                <w:i/>
              </w:rPr>
            </w:pPr>
            <w:r w:rsidRPr="000072D4">
              <w:rPr>
                <w:rFonts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E7A6031"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rPr>
              <w:t>Registrar vuelo</w:t>
            </w:r>
          </w:p>
        </w:tc>
      </w:tr>
      <w:tr w:rsidR="000072D4" w:rsidRPr="000072D4" w14:paraId="66761365" w14:textId="77777777" w:rsidTr="394D2171">
        <w:trPr>
          <w:trHeight w:val="284"/>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7B0D282" w14:textId="77777777" w:rsidR="00F50D18" w:rsidRPr="000072D4" w:rsidRDefault="00F50D18">
            <w:pPr>
              <w:widowControl w:val="0"/>
              <w:rPr>
                <w:rFonts w:ascii="Calibri" w:hAnsi="Calibri" w:cs="Calibri"/>
                <w:i/>
              </w:rPr>
            </w:pPr>
            <w:r w:rsidRPr="000072D4">
              <w:rPr>
                <w:rFonts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0588A6DD" w14:textId="6D48611E" w:rsidR="00F50D18" w:rsidRPr="000072D4" w:rsidRDefault="394D2171" w:rsidP="394D2171">
            <w:pPr>
              <w:pStyle w:val="NormalWeb"/>
              <w:widowControl w:val="0"/>
              <w:spacing w:beforeAutospacing="0" w:after="0" w:afterAutospacing="0"/>
              <w:textAlignment w:val="baseline"/>
              <w:rPr>
                <w:rFonts w:ascii="Calibri" w:hAnsi="Calibri" w:cs="Calibri"/>
                <w:i/>
                <w:iCs/>
                <w:sz w:val="36"/>
                <w:szCs w:val="36"/>
              </w:rPr>
            </w:pPr>
            <w:r w:rsidRPr="000072D4">
              <w:rPr>
                <w:rFonts w:ascii="Calibri" w:hAnsi="Calibri" w:cs="Calibri"/>
                <w:i/>
                <w:iCs/>
              </w:rPr>
              <w:t>El sistema permitirá el registro de nuevos vuelos.</w:t>
            </w:r>
          </w:p>
        </w:tc>
      </w:tr>
      <w:tr w:rsidR="000072D4" w:rsidRPr="000072D4" w14:paraId="50D580F4" w14:textId="77777777" w:rsidTr="394D2171">
        <w:trPr>
          <w:trHeight w:val="187"/>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AD302D9" w14:textId="77777777" w:rsidR="00F50D18" w:rsidRPr="000072D4" w:rsidRDefault="00F50D18">
            <w:pPr>
              <w:widowControl w:val="0"/>
              <w:rPr>
                <w:rFonts w:ascii="Calibri" w:hAnsi="Calibri" w:cs="Calibri"/>
                <w:i/>
              </w:rPr>
            </w:pPr>
            <w:r w:rsidRPr="000072D4">
              <w:rPr>
                <w:rFonts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C213404"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s-EC"/>
              </w:rPr>
              <w:t>Funcional</w:t>
            </w:r>
            <w:r w:rsidRPr="000072D4">
              <w:rPr>
                <w:rFonts w:ascii="Calibri" w:hAnsi="Calibri" w:cs="Calibri"/>
                <w:i/>
                <w:kern w:val="2"/>
                <w:lang w:val="en-US"/>
              </w:rPr>
              <w:t xml:space="preserve"> – Registro</w:t>
            </w:r>
          </w:p>
        </w:tc>
      </w:tr>
      <w:tr w:rsidR="000072D4" w:rsidRPr="000072D4" w14:paraId="3AA0CAB4" w14:textId="77777777" w:rsidTr="394D2171">
        <w:trPr>
          <w:trHeight w:val="1310"/>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9C0E217" w14:textId="77777777" w:rsidR="00F50D18" w:rsidRPr="000072D4" w:rsidRDefault="00F50D18">
            <w:pPr>
              <w:widowControl w:val="0"/>
              <w:rPr>
                <w:rFonts w:ascii="Calibri" w:hAnsi="Calibri" w:cs="Calibri"/>
                <w:i/>
              </w:rPr>
            </w:pPr>
            <w:r w:rsidRPr="000072D4">
              <w:rPr>
                <w:rFonts w:cs="Calibri"/>
                <w:i/>
                <w:iCs/>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7AE50D6" w14:textId="70C35011"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El administrador puede registrar un nuevo vuelo ingresando los siguientes datos:</w:t>
            </w:r>
          </w:p>
          <w:p w14:paraId="256022B2" w14:textId="528BB6CC" w:rsidR="00F50D18" w:rsidRPr="000072D4" w:rsidRDefault="00F50D18">
            <w:pPr>
              <w:pStyle w:val="Prrafodelista"/>
              <w:widowControl w:val="0"/>
              <w:ind w:left="0"/>
              <w:jc w:val="both"/>
              <w:textAlignment w:val="baseline"/>
              <w:rPr>
                <w:rFonts w:ascii="Calibri" w:hAnsi="Calibri" w:cs="Calibri"/>
                <w:i/>
              </w:rPr>
            </w:pPr>
            <w:r w:rsidRPr="000072D4">
              <w:rPr>
                <w:rFonts w:ascii="Calibri" w:hAnsi="Calibri" w:cs="Calibri"/>
                <w:i/>
              </w:rPr>
              <w:t xml:space="preserve">- </w:t>
            </w:r>
            <w:r w:rsidR="009C7FF9" w:rsidRPr="000072D4">
              <w:rPr>
                <w:rFonts w:ascii="Calibri" w:hAnsi="Calibri" w:cs="Calibri"/>
                <w:i/>
              </w:rPr>
              <w:t xml:space="preserve">Aerolínea </w:t>
            </w:r>
            <w:r w:rsidR="00DE54FF" w:rsidRPr="000072D4">
              <w:rPr>
                <w:rFonts w:ascii="Calibri" w:hAnsi="Calibri" w:cs="Calibri"/>
                <w:i/>
              </w:rPr>
              <w:t>(String) (máx. 30 caracteres alfanuméricos)</w:t>
            </w:r>
          </w:p>
          <w:p w14:paraId="741FD14A" w14:textId="096DD9CA" w:rsidR="00F50D18" w:rsidRPr="000072D4" w:rsidRDefault="00F50D18">
            <w:pPr>
              <w:pStyle w:val="Prrafodelista"/>
              <w:widowControl w:val="0"/>
              <w:ind w:left="0"/>
              <w:jc w:val="both"/>
              <w:textAlignment w:val="baseline"/>
              <w:rPr>
                <w:rFonts w:ascii="Calibri" w:hAnsi="Calibri" w:cs="Calibri"/>
                <w:i/>
              </w:rPr>
            </w:pPr>
            <w:r w:rsidRPr="000072D4">
              <w:rPr>
                <w:rFonts w:ascii="Calibri" w:hAnsi="Calibri" w:cs="Calibri"/>
                <w:i/>
              </w:rPr>
              <w:t>- Avión ID</w:t>
            </w:r>
            <w:r w:rsidR="000A33B2" w:rsidRPr="000072D4">
              <w:rPr>
                <w:rFonts w:ascii="Calibri" w:hAnsi="Calibri" w:cs="Calibri"/>
                <w:i/>
              </w:rPr>
              <w:t xml:space="preserve">  (String)</w:t>
            </w:r>
          </w:p>
          <w:p w14:paraId="03AD00CB" w14:textId="66BAE3DE" w:rsidR="00F50D18" w:rsidRPr="000072D4" w:rsidRDefault="00F50D18">
            <w:pPr>
              <w:pStyle w:val="Prrafodelista"/>
              <w:widowControl w:val="0"/>
              <w:ind w:left="0"/>
              <w:jc w:val="both"/>
              <w:textAlignment w:val="baseline"/>
              <w:rPr>
                <w:rFonts w:ascii="Calibri" w:hAnsi="Calibri" w:cs="Calibri"/>
                <w:i/>
              </w:rPr>
            </w:pPr>
            <w:r w:rsidRPr="000072D4">
              <w:rPr>
                <w:rFonts w:ascii="Calibri" w:hAnsi="Calibri" w:cs="Calibri"/>
                <w:i/>
              </w:rPr>
              <w:t>- Fecha</w:t>
            </w:r>
            <w:r w:rsidR="0021451E" w:rsidRPr="000072D4">
              <w:rPr>
                <w:rFonts w:ascii="Calibri" w:hAnsi="Calibri" w:cs="Calibri"/>
                <w:i/>
              </w:rPr>
              <w:t xml:space="preserve"> (día/mes/año) hora (hora/minuto/segundos)</w:t>
            </w:r>
          </w:p>
          <w:p w14:paraId="1F04176E" w14:textId="46CEA0DC" w:rsidR="00F50D18" w:rsidRPr="000072D4" w:rsidRDefault="00F50D18">
            <w:pPr>
              <w:pStyle w:val="Prrafodelista"/>
              <w:widowControl w:val="0"/>
              <w:ind w:left="0"/>
              <w:jc w:val="both"/>
              <w:textAlignment w:val="baseline"/>
              <w:rPr>
                <w:rFonts w:ascii="Calibri" w:hAnsi="Calibri" w:cs="Calibri"/>
                <w:i/>
              </w:rPr>
            </w:pPr>
            <w:r w:rsidRPr="000072D4">
              <w:rPr>
                <w:rFonts w:ascii="Calibri" w:hAnsi="Calibri" w:cs="Calibri"/>
                <w:i/>
              </w:rPr>
              <w:t>- Origen</w:t>
            </w:r>
            <w:r w:rsidR="00362D1C" w:rsidRPr="000072D4">
              <w:rPr>
                <w:rFonts w:ascii="Calibri" w:hAnsi="Calibri" w:cs="Calibri"/>
                <w:i/>
              </w:rPr>
              <w:t xml:space="preserve"> (String) (máx. 52 caracteres alfanuméricos)</w:t>
            </w:r>
          </w:p>
          <w:p w14:paraId="7B03ACD3" w14:textId="7E27B77E" w:rsidR="00F50D18" w:rsidRPr="000072D4" w:rsidRDefault="00F50D18">
            <w:pPr>
              <w:pStyle w:val="Prrafodelista"/>
              <w:widowControl w:val="0"/>
              <w:ind w:left="0"/>
              <w:jc w:val="both"/>
              <w:textAlignment w:val="baseline"/>
              <w:rPr>
                <w:rFonts w:ascii="Calibri" w:hAnsi="Calibri" w:cs="Calibri"/>
                <w:i/>
              </w:rPr>
            </w:pPr>
            <w:r w:rsidRPr="000072D4">
              <w:rPr>
                <w:rFonts w:ascii="Calibri" w:hAnsi="Calibri" w:cs="Calibri"/>
                <w:i/>
              </w:rPr>
              <w:t>- Destino</w:t>
            </w:r>
            <w:r w:rsidR="00362D1C" w:rsidRPr="000072D4">
              <w:rPr>
                <w:rFonts w:ascii="Calibri" w:hAnsi="Calibri" w:cs="Calibri"/>
                <w:i/>
              </w:rPr>
              <w:t xml:space="preserve"> (String) (máx. 52 caracteres alfanuméricos)</w:t>
            </w:r>
          </w:p>
          <w:p w14:paraId="13A4EC12" w14:textId="5FAD0BC7"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 Arribo</w:t>
            </w:r>
            <w:r w:rsidR="0053398F" w:rsidRPr="000072D4">
              <w:rPr>
                <w:rFonts w:ascii="Calibri" w:hAnsi="Calibri" w:cs="Calibri"/>
                <w:i/>
                <w:iCs/>
              </w:rPr>
              <w:t xml:space="preserve"> </w:t>
            </w:r>
            <w:r w:rsidR="0053398F" w:rsidRPr="000072D4">
              <w:rPr>
                <w:rFonts w:ascii="Calibri" w:hAnsi="Calibri" w:cs="Calibri"/>
                <w:i/>
              </w:rPr>
              <w:t>(String) (máx. 52 caracteres alfanuméricos)</w:t>
            </w:r>
          </w:p>
          <w:p w14:paraId="570A20FF" w14:textId="1C9C7C23"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-Disponibilidad</w:t>
            </w:r>
            <w:r w:rsidR="00494106" w:rsidRPr="000072D4">
              <w:rPr>
                <w:rFonts w:ascii="Calibri" w:hAnsi="Calibri" w:cs="Calibri"/>
                <w:i/>
                <w:iCs/>
              </w:rPr>
              <w:t>(</w:t>
            </w:r>
            <w:r w:rsidR="00F72460" w:rsidRPr="000072D4">
              <w:rPr>
                <w:rFonts w:ascii="Calibri" w:hAnsi="Calibri" w:cs="Calibri"/>
                <w:i/>
                <w:iCs/>
              </w:rPr>
              <w:t>Botón</w:t>
            </w:r>
            <w:r w:rsidR="00494106" w:rsidRPr="000072D4">
              <w:rPr>
                <w:rFonts w:ascii="Calibri" w:hAnsi="Calibri" w:cs="Calibri"/>
                <w:i/>
                <w:iCs/>
              </w:rPr>
              <w:t>)</w:t>
            </w:r>
          </w:p>
        </w:tc>
      </w:tr>
      <w:tr w:rsidR="000072D4" w:rsidRPr="000072D4" w14:paraId="70ABEB72" w14:textId="77777777" w:rsidTr="002D1FF0">
        <w:trPr>
          <w:trHeight w:val="880"/>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58D1CBA" w14:textId="77777777" w:rsidR="00F50D18" w:rsidRPr="000072D4" w:rsidRDefault="00F50D18">
            <w:pPr>
              <w:widowControl w:val="0"/>
              <w:rPr>
                <w:rFonts w:ascii="Calibri" w:hAnsi="Calibri" w:cs="Calibri"/>
                <w:i/>
              </w:rPr>
            </w:pPr>
            <w:r w:rsidRPr="000072D4">
              <w:rPr>
                <w:rFonts w:cs="Calibri"/>
                <w:i/>
                <w:iCs/>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193F465"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17/06/2022</w:t>
            </w:r>
          </w:p>
          <w:p w14:paraId="3413A4F4"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Versión1.1</w:t>
            </w:r>
          </w:p>
        </w:tc>
      </w:tr>
      <w:tr w:rsidR="000072D4" w:rsidRPr="000072D4" w14:paraId="2602B880" w14:textId="77777777" w:rsidTr="394D2171">
        <w:trPr>
          <w:trHeight w:val="369"/>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E746735" w14:textId="77777777" w:rsidR="00F50D18" w:rsidRPr="000072D4" w:rsidRDefault="00F50D18">
            <w:pPr>
              <w:widowControl w:val="0"/>
              <w:rPr>
                <w:rFonts w:ascii="Calibri" w:hAnsi="Calibri" w:cs="Calibri"/>
                <w:i/>
              </w:rPr>
            </w:pPr>
            <w:r w:rsidRPr="000072D4">
              <w:rPr>
                <w:rFonts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2A81A39"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b/>
                <w:bCs/>
                <w:i/>
                <w:kern w:val="2"/>
                <w:lang w:val="en-US"/>
              </w:rPr>
              <w:t>M</w:t>
            </w:r>
            <w:r w:rsidRPr="000072D4">
              <w:rPr>
                <w:rFonts w:ascii="Calibri" w:hAnsi="Calibri" w:cs="Calibri"/>
                <w:b/>
                <w:bCs/>
                <w:kern w:val="2"/>
                <w:lang w:val="en-US"/>
              </w:rPr>
              <w:t>edia</w:t>
            </w:r>
          </w:p>
        </w:tc>
      </w:tr>
    </w:tbl>
    <w:p w14:paraId="589C7EA3" w14:textId="2194872D" w:rsidR="00F50D18" w:rsidRPr="000072D4" w:rsidRDefault="00F50D18"/>
    <w:tbl>
      <w:tblPr>
        <w:tblW w:w="9062" w:type="dxa"/>
        <w:jc w:val="center"/>
        <w:tblLayout w:type="fixed"/>
        <w:tblCellMar>
          <w:top w:w="72" w:type="dxa"/>
          <w:left w:w="144" w:type="dxa"/>
          <w:bottom w:w="72" w:type="dxa"/>
          <w:right w:w="144" w:type="dxa"/>
        </w:tblCellMar>
        <w:tblLook w:val="0600" w:firstRow="0" w:lastRow="0" w:firstColumn="0" w:lastColumn="0" w:noHBand="1" w:noVBand="1"/>
      </w:tblPr>
      <w:tblGrid>
        <w:gridCol w:w="1607"/>
        <w:gridCol w:w="7455"/>
      </w:tblGrid>
      <w:tr w:rsidR="000072D4" w:rsidRPr="000072D4" w14:paraId="1A849722" w14:textId="77777777" w:rsidTr="394D2171">
        <w:trPr>
          <w:trHeight w:val="354"/>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6B32B07" w14:textId="77777777" w:rsidR="00F50D18" w:rsidRPr="000072D4" w:rsidRDefault="00F50D18">
            <w:pPr>
              <w:widowControl w:val="0"/>
              <w:rPr>
                <w:rFonts w:ascii="Calibri" w:hAnsi="Calibri" w:cs="Calibri"/>
                <w:i/>
              </w:rPr>
            </w:pPr>
            <w:r w:rsidRPr="000072D4">
              <w:rPr>
                <w:rFonts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2867008" w14:textId="77777777" w:rsidR="00F50D18" w:rsidRPr="000072D4" w:rsidRDefault="00F50D18">
            <w:pPr>
              <w:widowControl w:val="0"/>
              <w:rPr>
                <w:rFonts w:ascii="Calibri" w:hAnsi="Calibri" w:cs="Calibri"/>
                <w:i/>
              </w:rPr>
            </w:pPr>
            <w:r w:rsidRPr="000072D4">
              <w:rPr>
                <w:rFonts w:ascii="Calibri" w:hAnsi="Calibri" w:cs="Calibri"/>
                <w:b/>
                <w:i/>
                <w:lang w:val="en-US"/>
              </w:rPr>
              <w:t>RF-12</w:t>
            </w:r>
          </w:p>
        </w:tc>
      </w:tr>
      <w:tr w:rsidR="000072D4" w:rsidRPr="000072D4" w14:paraId="1C01DD9F" w14:textId="77777777" w:rsidTr="394D2171">
        <w:trPr>
          <w:trHeight w:val="390"/>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BA6BDFA" w14:textId="77777777" w:rsidR="00F50D18" w:rsidRPr="000072D4" w:rsidRDefault="00F50D18">
            <w:pPr>
              <w:widowControl w:val="0"/>
              <w:rPr>
                <w:rFonts w:ascii="Calibri" w:hAnsi="Calibri" w:cs="Calibri"/>
                <w:i/>
              </w:rPr>
            </w:pPr>
            <w:r w:rsidRPr="000072D4">
              <w:rPr>
                <w:rFonts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6D31CB9"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rPr>
              <w:t>Modificar vuelo</w:t>
            </w:r>
          </w:p>
        </w:tc>
      </w:tr>
      <w:tr w:rsidR="000072D4" w:rsidRPr="000072D4" w14:paraId="76419373" w14:textId="77777777" w:rsidTr="394D2171">
        <w:trPr>
          <w:trHeight w:val="284"/>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E9FCC58" w14:textId="77777777" w:rsidR="00F50D18" w:rsidRPr="000072D4" w:rsidRDefault="00F50D18">
            <w:pPr>
              <w:widowControl w:val="0"/>
              <w:rPr>
                <w:rFonts w:ascii="Calibri" w:hAnsi="Calibri" w:cs="Calibri"/>
                <w:i/>
              </w:rPr>
            </w:pPr>
            <w:r w:rsidRPr="000072D4">
              <w:rPr>
                <w:rFonts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36F0C8F" w14:textId="676240FF" w:rsidR="00F50D18" w:rsidRPr="000072D4" w:rsidRDefault="394D2171" w:rsidP="394D2171">
            <w:pPr>
              <w:pStyle w:val="NormalWeb"/>
              <w:widowControl w:val="0"/>
              <w:spacing w:beforeAutospacing="0" w:after="0" w:afterAutospacing="0"/>
              <w:textAlignment w:val="baseline"/>
              <w:rPr>
                <w:rFonts w:ascii="Calibri" w:hAnsi="Calibri" w:cs="Calibri"/>
                <w:i/>
                <w:iCs/>
              </w:rPr>
            </w:pPr>
            <w:r w:rsidRPr="000072D4">
              <w:rPr>
                <w:rFonts w:ascii="Calibri" w:hAnsi="Calibri" w:cs="Calibri"/>
                <w:i/>
                <w:iCs/>
              </w:rPr>
              <w:t>El sistema permitirá modificar la información de los vuelos</w:t>
            </w:r>
          </w:p>
        </w:tc>
      </w:tr>
      <w:tr w:rsidR="000072D4" w:rsidRPr="000072D4" w14:paraId="15ECF258" w14:textId="77777777" w:rsidTr="394D2171">
        <w:trPr>
          <w:trHeight w:val="187"/>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CC2AA3F" w14:textId="77777777" w:rsidR="00F50D18" w:rsidRPr="000072D4" w:rsidRDefault="00F50D18">
            <w:pPr>
              <w:widowControl w:val="0"/>
              <w:rPr>
                <w:rFonts w:ascii="Calibri" w:hAnsi="Calibri" w:cs="Calibri"/>
                <w:i/>
              </w:rPr>
            </w:pPr>
            <w:r w:rsidRPr="000072D4">
              <w:rPr>
                <w:rFonts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30A1C4F"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s-EC"/>
              </w:rPr>
              <w:t>Funcional</w:t>
            </w:r>
            <w:r w:rsidRPr="000072D4">
              <w:rPr>
                <w:rFonts w:ascii="Calibri" w:hAnsi="Calibri" w:cs="Calibri"/>
                <w:i/>
                <w:kern w:val="2"/>
                <w:lang w:val="en-US"/>
              </w:rPr>
              <w:t xml:space="preserve"> – Datos</w:t>
            </w:r>
          </w:p>
        </w:tc>
      </w:tr>
      <w:tr w:rsidR="000072D4" w:rsidRPr="000072D4" w14:paraId="4D96854D" w14:textId="77777777" w:rsidTr="394D2171">
        <w:trPr>
          <w:trHeight w:val="1310"/>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E19E62C" w14:textId="77777777" w:rsidR="00F50D18" w:rsidRPr="000072D4" w:rsidRDefault="00F50D18">
            <w:pPr>
              <w:widowControl w:val="0"/>
              <w:rPr>
                <w:rFonts w:ascii="Calibri" w:hAnsi="Calibri" w:cs="Calibri"/>
                <w:i/>
              </w:rPr>
            </w:pPr>
            <w:r w:rsidRPr="000072D4">
              <w:rPr>
                <w:rFonts w:cs="Calibri"/>
                <w:i/>
                <w:iCs/>
              </w:rPr>
              <w:lastRenderedPageBreak/>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7FFEB7B" w14:textId="069DB725"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El administrador podrá modificar la información de los vuelos registrados con anterioridad, los datos a modificar son:</w:t>
            </w:r>
          </w:p>
          <w:p w14:paraId="4A29B44A" w14:textId="1BFA0B80"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-Aerolínea</w:t>
            </w:r>
            <w:r w:rsidR="003C26A6" w:rsidRPr="000072D4">
              <w:rPr>
                <w:rFonts w:ascii="Calibri" w:hAnsi="Calibri" w:cs="Calibri"/>
                <w:i/>
                <w:iCs/>
              </w:rPr>
              <w:t xml:space="preserve"> (String) (máx. 30 caracteres alfanuméricos)</w:t>
            </w:r>
          </w:p>
          <w:p w14:paraId="1F95F529" w14:textId="1FF10EB5"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-Origen</w:t>
            </w:r>
            <w:r w:rsidR="0053398F" w:rsidRPr="000072D4">
              <w:rPr>
                <w:rFonts w:ascii="Calibri" w:hAnsi="Calibri" w:cs="Calibri"/>
                <w:i/>
                <w:iCs/>
              </w:rPr>
              <w:t xml:space="preserve"> (String) (máx. 52 caracteres alfanuméricos)</w:t>
            </w:r>
          </w:p>
          <w:p w14:paraId="47F40274" w14:textId="775A5E1B"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-Destino</w:t>
            </w:r>
            <w:r w:rsidR="00CB46C7" w:rsidRPr="000072D4">
              <w:rPr>
                <w:rFonts w:ascii="Calibri" w:hAnsi="Calibri" w:cs="Calibri"/>
                <w:i/>
                <w:iCs/>
              </w:rPr>
              <w:t xml:space="preserve"> (String) (máx. 52 caracteres alfanuméricos)</w:t>
            </w:r>
          </w:p>
          <w:p w14:paraId="029FF56A" w14:textId="18569843"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-Disponibilidad</w:t>
            </w:r>
            <w:r w:rsidR="00CB46C7" w:rsidRPr="000072D4">
              <w:rPr>
                <w:rFonts w:ascii="Calibri" w:hAnsi="Calibri" w:cs="Calibri"/>
                <w:i/>
                <w:iCs/>
              </w:rPr>
              <w:t xml:space="preserve"> (botón)</w:t>
            </w:r>
          </w:p>
        </w:tc>
      </w:tr>
      <w:tr w:rsidR="000072D4" w:rsidRPr="000072D4" w14:paraId="2EAF67C9" w14:textId="77777777" w:rsidTr="394D2171">
        <w:trPr>
          <w:trHeight w:val="942"/>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284B1BE" w14:textId="77777777" w:rsidR="00F50D18" w:rsidRPr="000072D4" w:rsidRDefault="00F50D18">
            <w:pPr>
              <w:widowControl w:val="0"/>
              <w:rPr>
                <w:rFonts w:ascii="Calibri" w:hAnsi="Calibri" w:cs="Calibri"/>
                <w:i/>
              </w:rPr>
            </w:pPr>
            <w:r w:rsidRPr="000072D4">
              <w:rPr>
                <w:rFonts w:cs="Calibri"/>
                <w:i/>
                <w:iCs/>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7A39D8A"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17/06/2022</w:t>
            </w:r>
          </w:p>
          <w:p w14:paraId="3ADF96F7"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Versión1.1</w:t>
            </w:r>
          </w:p>
        </w:tc>
      </w:tr>
      <w:tr w:rsidR="000072D4" w:rsidRPr="000072D4" w14:paraId="2A112681" w14:textId="77777777" w:rsidTr="394D2171">
        <w:trPr>
          <w:trHeight w:val="369"/>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A2D4CA2" w14:textId="77777777" w:rsidR="00F50D18" w:rsidRPr="000072D4" w:rsidRDefault="00F50D18">
            <w:pPr>
              <w:widowControl w:val="0"/>
              <w:rPr>
                <w:rFonts w:ascii="Calibri" w:hAnsi="Calibri" w:cs="Calibri"/>
                <w:i/>
              </w:rPr>
            </w:pPr>
            <w:r w:rsidRPr="000072D4">
              <w:rPr>
                <w:rFonts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6E1A8AF"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b/>
                <w:bCs/>
                <w:i/>
                <w:kern w:val="2"/>
                <w:lang w:val="en-US"/>
              </w:rPr>
              <w:t>Media</w:t>
            </w:r>
          </w:p>
        </w:tc>
      </w:tr>
    </w:tbl>
    <w:p w14:paraId="6EFEF009" w14:textId="77777777" w:rsidR="00F50D18" w:rsidRPr="000072D4" w:rsidRDefault="00F50D18"/>
    <w:tbl>
      <w:tblPr>
        <w:tblW w:w="9062" w:type="dxa"/>
        <w:jc w:val="center"/>
        <w:tblLayout w:type="fixed"/>
        <w:tblCellMar>
          <w:top w:w="72" w:type="dxa"/>
          <w:left w:w="144" w:type="dxa"/>
          <w:bottom w:w="72" w:type="dxa"/>
          <w:right w:w="144" w:type="dxa"/>
        </w:tblCellMar>
        <w:tblLook w:val="0600" w:firstRow="0" w:lastRow="0" w:firstColumn="0" w:lastColumn="0" w:noHBand="1" w:noVBand="1"/>
      </w:tblPr>
      <w:tblGrid>
        <w:gridCol w:w="1607"/>
        <w:gridCol w:w="7455"/>
      </w:tblGrid>
      <w:tr w:rsidR="000072D4" w:rsidRPr="000072D4" w14:paraId="4192B8B8" w14:textId="77777777" w:rsidTr="009729CD">
        <w:trPr>
          <w:trHeight w:val="337"/>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54B8CEB" w14:textId="77777777" w:rsidR="00F50D18" w:rsidRPr="000072D4" w:rsidRDefault="00F50D18">
            <w:pPr>
              <w:widowControl w:val="0"/>
              <w:rPr>
                <w:rFonts w:ascii="Calibri" w:hAnsi="Calibri" w:cs="Calibri"/>
                <w:i/>
              </w:rPr>
            </w:pPr>
            <w:r w:rsidRPr="000072D4">
              <w:rPr>
                <w:rFonts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E69F2C0" w14:textId="77777777" w:rsidR="00F50D18" w:rsidRPr="000072D4" w:rsidRDefault="00F50D18">
            <w:pPr>
              <w:widowControl w:val="0"/>
              <w:rPr>
                <w:rFonts w:ascii="Calibri" w:hAnsi="Calibri" w:cs="Calibri"/>
                <w:i/>
              </w:rPr>
            </w:pPr>
            <w:r w:rsidRPr="000072D4">
              <w:rPr>
                <w:rFonts w:ascii="Calibri" w:hAnsi="Calibri" w:cs="Calibri"/>
                <w:b/>
                <w:i/>
                <w:lang w:val="en-US"/>
              </w:rPr>
              <w:t>RF-13</w:t>
            </w:r>
          </w:p>
        </w:tc>
      </w:tr>
      <w:tr w:rsidR="000072D4" w:rsidRPr="000072D4" w14:paraId="2F7DF317" w14:textId="77777777" w:rsidTr="009729CD">
        <w:trPr>
          <w:trHeight w:val="401"/>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4C5462F" w14:textId="77777777" w:rsidR="00F50D18" w:rsidRPr="000072D4" w:rsidRDefault="00F50D18">
            <w:pPr>
              <w:widowControl w:val="0"/>
              <w:rPr>
                <w:rFonts w:ascii="Calibri" w:hAnsi="Calibri" w:cs="Calibri"/>
                <w:i/>
              </w:rPr>
            </w:pPr>
            <w:r w:rsidRPr="000072D4">
              <w:rPr>
                <w:rFonts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0F223CAA"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rPr>
              <w:t>Eliminar vuelo</w:t>
            </w:r>
          </w:p>
        </w:tc>
      </w:tr>
      <w:tr w:rsidR="000072D4" w:rsidRPr="000072D4" w14:paraId="5C5C4925" w14:textId="77777777" w:rsidTr="394D2171">
        <w:trPr>
          <w:trHeight w:val="284"/>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DE38F14" w14:textId="77777777" w:rsidR="00F50D18" w:rsidRPr="000072D4" w:rsidRDefault="00F50D18">
            <w:pPr>
              <w:widowControl w:val="0"/>
              <w:rPr>
                <w:rFonts w:ascii="Calibri" w:hAnsi="Calibri" w:cs="Calibri"/>
                <w:i/>
              </w:rPr>
            </w:pPr>
            <w:r w:rsidRPr="000072D4">
              <w:rPr>
                <w:rFonts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DF49DF2" w14:textId="5AB7A1FC" w:rsidR="00F50D18" w:rsidRPr="000072D4" w:rsidRDefault="394D2171" w:rsidP="394D2171">
            <w:pPr>
              <w:pStyle w:val="NormalWeb"/>
              <w:widowControl w:val="0"/>
              <w:spacing w:beforeAutospacing="0" w:after="0" w:afterAutospacing="0"/>
              <w:textAlignment w:val="baseline"/>
              <w:rPr>
                <w:rFonts w:ascii="Calibri" w:hAnsi="Calibri" w:cs="Calibri"/>
                <w:i/>
                <w:iCs/>
                <w:sz w:val="36"/>
                <w:szCs w:val="36"/>
              </w:rPr>
            </w:pPr>
            <w:r w:rsidRPr="000072D4">
              <w:rPr>
                <w:rFonts w:ascii="Calibri" w:hAnsi="Calibri" w:cs="Calibri"/>
                <w:i/>
                <w:iCs/>
              </w:rPr>
              <w:t>El sistema permitirá eliminar vuelos</w:t>
            </w:r>
          </w:p>
        </w:tc>
      </w:tr>
      <w:tr w:rsidR="000072D4" w:rsidRPr="000072D4" w14:paraId="65B46638" w14:textId="77777777" w:rsidTr="394D2171">
        <w:trPr>
          <w:trHeight w:val="187"/>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B6EF093" w14:textId="77777777" w:rsidR="00F50D18" w:rsidRPr="000072D4" w:rsidRDefault="00F50D18">
            <w:pPr>
              <w:widowControl w:val="0"/>
              <w:rPr>
                <w:rFonts w:ascii="Calibri" w:hAnsi="Calibri" w:cs="Calibri"/>
                <w:i/>
              </w:rPr>
            </w:pPr>
            <w:r w:rsidRPr="000072D4">
              <w:rPr>
                <w:rFonts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A1012F7"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s-EC"/>
              </w:rPr>
              <w:t>Funcional</w:t>
            </w:r>
            <w:r w:rsidRPr="000072D4">
              <w:rPr>
                <w:rFonts w:ascii="Calibri" w:hAnsi="Calibri" w:cs="Calibri"/>
                <w:i/>
                <w:kern w:val="2"/>
                <w:lang w:val="en-US"/>
              </w:rPr>
              <w:t xml:space="preserve"> – Datos</w:t>
            </w:r>
          </w:p>
        </w:tc>
      </w:tr>
      <w:tr w:rsidR="000072D4" w:rsidRPr="000072D4" w14:paraId="3D95ADCD" w14:textId="77777777" w:rsidTr="394D2171">
        <w:trPr>
          <w:trHeight w:val="1310"/>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4C2600A" w14:textId="77777777" w:rsidR="00F50D18" w:rsidRPr="000072D4" w:rsidRDefault="00F50D18">
            <w:pPr>
              <w:widowControl w:val="0"/>
              <w:rPr>
                <w:rFonts w:ascii="Calibri" w:hAnsi="Calibri" w:cs="Calibri"/>
                <w:i/>
              </w:rPr>
            </w:pPr>
            <w:r w:rsidRPr="000072D4">
              <w:rPr>
                <w:rFonts w:cs="Calibri"/>
                <w:i/>
                <w:iCs/>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E301629" w14:textId="09475B71" w:rsidR="00F50D18" w:rsidRPr="000072D4" w:rsidRDefault="394D2171" w:rsidP="394D2171">
            <w:pPr>
              <w:pStyle w:val="Prrafodelista"/>
              <w:spacing w:line="259" w:lineRule="auto"/>
              <w:ind w:left="0"/>
              <w:jc w:val="both"/>
              <w:rPr>
                <w:rStyle w:val="normaltextrun"/>
                <w:rFonts w:ascii="Calibri" w:hAnsi="Calibri" w:cs="Calibri"/>
                <w:i/>
                <w:iCs/>
                <w:lang w:val="es-EC"/>
              </w:rPr>
            </w:pPr>
            <w:r w:rsidRPr="000072D4">
              <w:rPr>
                <w:rStyle w:val="normaltextrun"/>
                <w:rFonts w:ascii="Calibri" w:hAnsi="Calibri" w:cs="Calibri"/>
                <w:i/>
                <w:iCs/>
                <w:lang w:val="es-EC"/>
              </w:rPr>
              <w:t>El administrador podrá eliminar la información de los vuelos registrados con anterioridad, los datos a eliminar son:</w:t>
            </w:r>
          </w:p>
          <w:p w14:paraId="6971B542" w14:textId="626A42CB" w:rsidR="00F50D18" w:rsidRPr="000072D4" w:rsidRDefault="394D2171" w:rsidP="394D2171">
            <w:pPr>
              <w:pStyle w:val="Prrafodelista"/>
              <w:ind w:left="0"/>
              <w:jc w:val="both"/>
              <w:rPr>
                <w:rFonts w:ascii="Calibri" w:hAnsi="Calibri" w:cs="Calibri"/>
                <w:i/>
                <w:iCs/>
              </w:rPr>
            </w:pPr>
            <w:r w:rsidRPr="000072D4">
              <w:rPr>
                <w:rStyle w:val="normaltextrun"/>
                <w:rFonts w:ascii="Calibri" w:hAnsi="Calibri" w:cs="Calibri"/>
                <w:i/>
                <w:iCs/>
                <w:lang w:val="es-EC"/>
              </w:rPr>
              <w:t xml:space="preserve"> - </w:t>
            </w:r>
            <w:r w:rsidR="002E1C45" w:rsidRPr="000072D4">
              <w:rPr>
                <w:rStyle w:val="normaltextrun"/>
                <w:rFonts w:ascii="Calibri" w:hAnsi="Calibri" w:cs="Calibri"/>
                <w:i/>
                <w:iCs/>
                <w:lang w:val="es-EC"/>
              </w:rPr>
              <w:t>Aerolínea</w:t>
            </w:r>
            <w:r w:rsidR="005F6133" w:rsidRPr="000072D4">
              <w:rPr>
                <w:rStyle w:val="normaltextrun"/>
                <w:rFonts w:ascii="Calibri" w:hAnsi="Calibri" w:cs="Calibri"/>
                <w:i/>
                <w:iCs/>
                <w:lang w:val="es-EC"/>
              </w:rPr>
              <w:t xml:space="preserve"> </w:t>
            </w:r>
            <w:r w:rsidR="005F6133" w:rsidRPr="000072D4">
              <w:rPr>
                <w:rFonts w:ascii="Calibri" w:hAnsi="Calibri" w:cs="Calibri"/>
                <w:i/>
                <w:iCs/>
              </w:rPr>
              <w:t>(String) (máx. 30 caracteres alfanuméricos)</w:t>
            </w:r>
          </w:p>
          <w:p w14:paraId="7DD4F818" w14:textId="6177308E"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 Avión ID</w:t>
            </w:r>
            <w:r w:rsidR="000A33B2" w:rsidRPr="000072D4">
              <w:rPr>
                <w:rFonts w:ascii="Calibri" w:hAnsi="Calibri" w:cs="Calibri"/>
                <w:i/>
                <w:iCs/>
              </w:rPr>
              <w:t xml:space="preserve"> </w:t>
            </w:r>
          </w:p>
          <w:p w14:paraId="53E40D75" w14:textId="379CFD4C" w:rsidR="00F50D18" w:rsidRPr="000072D4" w:rsidRDefault="394D2171" w:rsidP="394D2171">
            <w:pPr>
              <w:pStyle w:val="Prrafodelista"/>
              <w:widowControl w:val="0"/>
              <w:ind w:left="0"/>
              <w:jc w:val="both"/>
              <w:textAlignment w:val="baseline"/>
              <w:rPr>
                <w:rFonts w:ascii="Calibri" w:hAnsi="Calibri" w:cs="Calibri"/>
                <w:i/>
              </w:rPr>
            </w:pPr>
            <w:r w:rsidRPr="000072D4">
              <w:rPr>
                <w:rFonts w:ascii="Calibri" w:hAnsi="Calibri" w:cs="Calibri"/>
                <w:i/>
                <w:iCs/>
              </w:rPr>
              <w:t>- Fecha</w:t>
            </w:r>
            <w:r w:rsidR="00717369" w:rsidRPr="000072D4">
              <w:rPr>
                <w:rFonts w:ascii="Calibri" w:hAnsi="Calibri" w:cs="Calibri"/>
                <w:i/>
                <w:iCs/>
              </w:rPr>
              <w:t xml:space="preserve"> </w:t>
            </w:r>
            <w:r w:rsidR="00717369" w:rsidRPr="000072D4">
              <w:rPr>
                <w:rFonts w:ascii="Calibri" w:hAnsi="Calibri" w:cs="Calibri"/>
                <w:i/>
              </w:rPr>
              <w:t>(día/mes/año) hora (hora/minuto/segundos)</w:t>
            </w:r>
          </w:p>
          <w:p w14:paraId="7F828ED9" w14:textId="2F5E46E4"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 Origen</w:t>
            </w:r>
            <w:r w:rsidR="00E009A9" w:rsidRPr="000072D4">
              <w:rPr>
                <w:rFonts w:ascii="Calibri" w:hAnsi="Calibri" w:cs="Calibri"/>
                <w:i/>
                <w:iCs/>
              </w:rPr>
              <w:t xml:space="preserve"> (String) (máx. 30 caracteres alfanuméricos)</w:t>
            </w:r>
          </w:p>
          <w:p w14:paraId="13E9B7EB" w14:textId="76782A7A"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 Destino</w:t>
            </w:r>
            <w:r w:rsidR="00E009A9" w:rsidRPr="000072D4">
              <w:rPr>
                <w:rFonts w:ascii="Calibri" w:hAnsi="Calibri" w:cs="Calibri"/>
                <w:i/>
                <w:iCs/>
              </w:rPr>
              <w:t xml:space="preserve"> (String) (máx. 30 caracteres alfanuméricos)</w:t>
            </w:r>
          </w:p>
          <w:p w14:paraId="72663B13" w14:textId="5160DB7D"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 Arribo</w:t>
            </w:r>
            <w:r w:rsidR="00E009A9" w:rsidRPr="000072D4">
              <w:rPr>
                <w:rFonts w:ascii="Calibri" w:hAnsi="Calibri" w:cs="Calibri"/>
                <w:i/>
                <w:iCs/>
              </w:rPr>
              <w:t xml:space="preserve">  (String) (máx. 30 caracteres alfanuméricos)</w:t>
            </w:r>
          </w:p>
          <w:p w14:paraId="3FEB367A" w14:textId="759884CA" w:rsidR="00F50D18" w:rsidRPr="000072D4" w:rsidRDefault="394D2171" w:rsidP="394D2171">
            <w:pPr>
              <w:pStyle w:val="Prrafodelista"/>
              <w:widowControl w:val="0"/>
              <w:ind w:left="0"/>
              <w:jc w:val="both"/>
              <w:textAlignment w:val="baseline"/>
              <w:rPr>
                <w:rFonts w:ascii="Calibri" w:hAnsi="Calibri" w:cs="Calibri"/>
                <w:i/>
                <w:iCs/>
              </w:rPr>
            </w:pPr>
            <w:r w:rsidRPr="000072D4">
              <w:rPr>
                <w:rFonts w:ascii="Calibri" w:hAnsi="Calibri" w:cs="Calibri"/>
                <w:i/>
                <w:iCs/>
              </w:rPr>
              <w:t>- Disponibilidad</w:t>
            </w:r>
            <w:r w:rsidR="00E009A9" w:rsidRPr="000072D4">
              <w:rPr>
                <w:rFonts w:ascii="Calibri" w:hAnsi="Calibri" w:cs="Calibri"/>
                <w:i/>
                <w:iCs/>
              </w:rPr>
              <w:t xml:space="preserve">  (String) (máx. 20 caracteres alfanuméricos)</w:t>
            </w:r>
          </w:p>
        </w:tc>
      </w:tr>
      <w:tr w:rsidR="000072D4" w:rsidRPr="000072D4" w14:paraId="419891C4" w14:textId="77777777" w:rsidTr="394D2171">
        <w:trPr>
          <w:trHeight w:val="942"/>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2397641" w14:textId="77777777" w:rsidR="00F50D18" w:rsidRPr="000072D4" w:rsidRDefault="00F50D18">
            <w:pPr>
              <w:widowControl w:val="0"/>
              <w:rPr>
                <w:rFonts w:ascii="Calibri" w:hAnsi="Calibri" w:cs="Calibri"/>
                <w:i/>
              </w:rPr>
            </w:pPr>
            <w:r w:rsidRPr="000072D4">
              <w:rPr>
                <w:rFonts w:cs="Calibri"/>
                <w:i/>
                <w:iCs/>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17A5ADA"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17/06/2022</w:t>
            </w:r>
          </w:p>
          <w:p w14:paraId="2DFC42B9"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Versión1.1</w:t>
            </w:r>
          </w:p>
        </w:tc>
      </w:tr>
      <w:tr w:rsidR="000072D4" w:rsidRPr="000072D4" w14:paraId="6D05199B" w14:textId="77777777" w:rsidTr="394D2171">
        <w:trPr>
          <w:trHeight w:val="369"/>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51CEEE3" w14:textId="77777777" w:rsidR="00F50D18" w:rsidRPr="000072D4" w:rsidRDefault="00F50D18">
            <w:pPr>
              <w:widowControl w:val="0"/>
              <w:rPr>
                <w:rFonts w:ascii="Calibri" w:hAnsi="Calibri" w:cs="Calibri"/>
                <w:i/>
              </w:rPr>
            </w:pPr>
            <w:r w:rsidRPr="000072D4">
              <w:rPr>
                <w:rFonts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12053669"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b/>
                <w:bCs/>
                <w:i/>
                <w:kern w:val="2"/>
                <w:lang w:val="en-US"/>
              </w:rPr>
              <w:t>Media</w:t>
            </w:r>
          </w:p>
        </w:tc>
      </w:tr>
    </w:tbl>
    <w:p w14:paraId="77B449BD" w14:textId="77777777" w:rsidR="00F50D18" w:rsidRPr="000072D4" w:rsidRDefault="00F50D18"/>
    <w:tbl>
      <w:tblPr>
        <w:tblW w:w="9062" w:type="dxa"/>
        <w:jc w:val="center"/>
        <w:tblLayout w:type="fixed"/>
        <w:tblCellMar>
          <w:top w:w="72" w:type="dxa"/>
          <w:left w:w="144" w:type="dxa"/>
          <w:bottom w:w="72" w:type="dxa"/>
          <w:right w:w="144" w:type="dxa"/>
        </w:tblCellMar>
        <w:tblLook w:val="0600" w:firstRow="0" w:lastRow="0" w:firstColumn="0" w:lastColumn="0" w:noHBand="1" w:noVBand="1"/>
      </w:tblPr>
      <w:tblGrid>
        <w:gridCol w:w="1607"/>
        <w:gridCol w:w="7455"/>
      </w:tblGrid>
      <w:tr w:rsidR="000072D4" w:rsidRPr="000072D4" w14:paraId="1665B533" w14:textId="77777777" w:rsidTr="394D2171">
        <w:trPr>
          <w:trHeight w:val="354"/>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A7DD05E" w14:textId="77777777" w:rsidR="00F50D18" w:rsidRPr="000072D4" w:rsidRDefault="00F50D18">
            <w:pPr>
              <w:widowControl w:val="0"/>
              <w:rPr>
                <w:rFonts w:ascii="Calibri" w:hAnsi="Calibri" w:cs="Calibri"/>
                <w:i/>
              </w:rPr>
            </w:pPr>
            <w:r w:rsidRPr="000072D4">
              <w:rPr>
                <w:rFonts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7AF97F7" w14:textId="77777777" w:rsidR="00F50D18" w:rsidRPr="000072D4" w:rsidRDefault="00F50D18">
            <w:pPr>
              <w:widowControl w:val="0"/>
              <w:rPr>
                <w:rFonts w:ascii="Calibri" w:hAnsi="Calibri" w:cs="Calibri"/>
                <w:i/>
              </w:rPr>
            </w:pPr>
            <w:r w:rsidRPr="000072D4">
              <w:rPr>
                <w:rFonts w:ascii="Calibri" w:hAnsi="Calibri" w:cs="Calibri"/>
                <w:b/>
                <w:i/>
                <w:lang w:val="en-US"/>
              </w:rPr>
              <w:t>RF-14</w:t>
            </w:r>
          </w:p>
        </w:tc>
      </w:tr>
      <w:tr w:rsidR="000072D4" w:rsidRPr="000072D4" w14:paraId="2247CD54" w14:textId="77777777" w:rsidTr="394D2171">
        <w:trPr>
          <w:trHeight w:val="390"/>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6E53088" w14:textId="77777777" w:rsidR="00F50D18" w:rsidRPr="000072D4" w:rsidRDefault="00F50D18">
            <w:pPr>
              <w:widowControl w:val="0"/>
              <w:rPr>
                <w:rFonts w:ascii="Calibri" w:hAnsi="Calibri" w:cs="Calibri"/>
                <w:i/>
              </w:rPr>
            </w:pPr>
            <w:r w:rsidRPr="000072D4">
              <w:rPr>
                <w:rFonts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3183A46E" w14:textId="53D0AF33" w:rsidR="00F50D18" w:rsidRPr="000072D4" w:rsidRDefault="394D2171" w:rsidP="394D2171">
            <w:pPr>
              <w:pStyle w:val="NormalWeb"/>
              <w:widowControl w:val="0"/>
              <w:spacing w:beforeAutospacing="0" w:after="0" w:afterAutospacing="0"/>
              <w:textAlignment w:val="baseline"/>
              <w:rPr>
                <w:rFonts w:ascii="Calibri" w:hAnsi="Calibri" w:cs="Calibri"/>
                <w:i/>
                <w:iCs/>
                <w:sz w:val="36"/>
                <w:szCs w:val="36"/>
              </w:rPr>
            </w:pPr>
            <w:r w:rsidRPr="000072D4">
              <w:rPr>
                <w:rFonts w:ascii="Calibri" w:hAnsi="Calibri" w:cs="Calibri"/>
                <w:i/>
                <w:iCs/>
              </w:rPr>
              <w:t>Consultar vuelo</w:t>
            </w:r>
          </w:p>
        </w:tc>
      </w:tr>
      <w:tr w:rsidR="000072D4" w:rsidRPr="000072D4" w14:paraId="1AECE78E" w14:textId="77777777" w:rsidTr="394D2171">
        <w:trPr>
          <w:trHeight w:val="284"/>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79CE04A" w14:textId="77777777" w:rsidR="00F50D18" w:rsidRPr="000072D4" w:rsidRDefault="00F50D18">
            <w:pPr>
              <w:widowControl w:val="0"/>
              <w:rPr>
                <w:rFonts w:ascii="Calibri" w:hAnsi="Calibri" w:cs="Calibri"/>
                <w:i/>
              </w:rPr>
            </w:pPr>
            <w:r w:rsidRPr="000072D4">
              <w:rPr>
                <w:rFonts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18554962" w14:textId="61FC4201" w:rsidR="00F50D18" w:rsidRPr="000072D4" w:rsidRDefault="394D2171" w:rsidP="394D2171">
            <w:pPr>
              <w:pStyle w:val="NormalWeb"/>
              <w:widowControl w:val="0"/>
              <w:spacing w:beforeAutospacing="0" w:after="0" w:afterAutospacing="0"/>
              <w:textAlignment w:val="baseline"/>
              <w:rPr>
                <w:rFonts w:ascii="Calibri" w:hAnsi="Calibri" w:cs="Calibri"/>
                <w:i/>
                <w:iCs/>
              </w:rPr>
            </w:pPr>
            <w:r w:rsidRPr="000072D4">
              <w:rPr>
                <w:rFonts w:ascii="Calibri" w:hAnsi="Calibri" w:cs="Calibri"/>
                <w:i/>
                <w:iCs/>
              </w:rPr>
              <w:t>El sistema mostrará datos del vuelo a consultar.</w:t>
            </w:r>
          </w:p>
        </w:tc>
      </w:tr>
      <w:tr w:rsidR="000072D4" w:rsidRPr="000072D4" w14:paraId="13833293" w14:textId="77777777" w:rsidTr="394D2171">
        <w:trPr>
          <w:trHeight w:val="187"/>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D7BF9D9" w14:textId="77777777" w:rsidR="00F50D18" w:rsidRPr="000072D4" w:rsidRDefault="00F50D18">
            <w:pPr>
              <w:widowControl w:val="0"/>
              <w:rPr>
                <w:rFonts w:ascii="Calibri" w:hAnsi="Calibri" w:cs="Calibri"/>
                <w:i/>
              </w:rPr>
            </w:pPr>
            <w:r w:rsidRPr="000072D4">
              <w:rPr>
                <w:rFonts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82CA357"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s-EC"/>
              </w:rPr>
              <w:t>Funcional</w:t>
            </w:r>
            <w:r w:rsidRPr="000072D4">
              <w:rPr>
                <w:rFonts w:ascii="Calibri" w:hAnsi="Calibri" w:cs="Calibri"/>
                <w:i/>
                <w:kern w:val="2"/>
                <w:lang w:val="en-US"/>
              </w:rPr>
              <w:t xml:space="preserve"> – Datos</w:t>
            </w:r>
          </w:p>
        </w:tc>
      </w:tr>
      <w:tr w:rsidR="000072D4" w:rsidRPr="000072D4" w14:paraId="6E58B11D" w14:textId="77777777" w:rsidTr="009729CD">
        <w:trPr>
          <w:trHeight w:val="2495"/>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B37EF72" w14:textId="77777777" w:rsidR="00F50D18" w:rsidRPr="000072D4" w:rsidRDefault="00F50D18">
            <w:pPr>
              <w:widowControl w:val="0"/>
              <w:rPr>
                <w:rFonts w:ascii="Calibri" w:hAnsi="Calibri" w:cs="Calibri"/>
                <w:i/>
              </w:rPr>
            </w:pPr>
            <w:r w:rsidRPr="000072D4">
              <w:rPr>
                <w:rFonts w:cs="Calibri"/>
                <w:i/>
                <w:iCs/>
              </w:rPr>
              <w:lastRenderedPageBreak/>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38658D0" w14:textId="2E9EC0EC" w:rsidR="00F50D18" w:rsidRPr="000072D4" w:rsidRDefault="394D2171" w:rsidP="394D2171">
            <w:pPr>
              <w:pStyle w:val="Prrafodelista"/>
              <w:spacing w:line="259" w:lineRule="auto"/>
              <w:ind w:left="0"/>
              <w:jc w:val="both"/>
              <w:rPr>
                <w:rFonts w:ascii="Calibri" w:hAnsi="Calibri" w:cs="Calibri"/>
                <w:i/>
                <w:iCs/>
              </w:rPr>
            </w:pPr>
            <w:r w:rsidRPr="000072D4">
              <w:rPr>
                <w:rFonts w:ascii="Calibri" w:hAnsi="Calibri" w:cs="Calibri"/>
                <w:i/>
                <w:iCs/>
              </w:rPr>
              <w:t>El administrador podrá consultar la información de un vuelo en específico, los datos a mostrarse son:</w:t>
            </w:r>
          </w:p>
          <w:p w14:paraId="6F5F9F3D" w14:textId="77777777" w:rsidR="007B209E" w:rsidRPr="000072D4" w:rsidRDefault="007B209E" w:rsidP="007B209E">
            <w:pPr>
              <w:pStyle w:val="Prrafodelista"/>
              <w:widowControl w:val="0"/>
              <w:ind w:left="0"/>
              <w:jc w:val="both"/>
              <w:textAlignment w:val="baseline"/>
              <w:rPr>
                <w:rFonts w:ascii="Calibri" w:hAnsi="Calibri" w:cs="Calibri"/>
                <w:i/>
              </w:rPr>
            </w:pPr>
            <w:r w:rsidRPr="000072D4">
              <w:rPr>
                <w:rFonts w:ascii="Calibri" w:hAnsi="Calibri" w:cs="Calibri"/>
                <w:i/>
              </w:rPr>
              <w:t>- Aerolínea (String) (máx. 30 caracteres alfanuméricos)</w:t>
            </w:r>
          </w:p>
          <w:p w14:paraId="426CCC2A" w14:textId="00BBE525" w:rsidR="007B209E" w:rsidRPr="000072D4" w:rsidRDefault="007B209E" w:rsidP="007B209E">
            <w:pPr>
              <w:pStyle w:val="Prrafodelista"/>
              <w:widowControl w:val="0"/>
              <w:ind w:left="0"/>
              <w:jc w:val="both"/>
              <w:textAlignment w:val="baseline"/>
              <w:rPr>
                <w:rFonts w:ascii="Calibri" w:hAnsi="Calibri" w:cs="Calibri"/>
                <w:i/>
              </w:rPr>
            </w:pPr>
            <w:r w:rsidRPr="000072D4">
              <w:rPr>
                <w:rFonts w:ascii="Calibri" w:hAnsi="Calibri" w:cs="Calibri"/>
                <w:i/>
              </w:rPr>
              <w:t>- Avión ID</w:t>
            </w:r>
            <w:r w:rsidR="009B6281" w:rsidRPr="000072D4">
              <w:rPr>
                <w:rFonts w:ascii="Calibri" w:hAnsi="Calibri" w:cs="Calibri"/>
                <w:i/>
              </w:rPr>
              <w:t xml:space="preserve"> (String) (máx. 5 caracteres alfanuméricos)</w:t>
            </w:r>
          </w:p>
          <w:p w14:paraId="62E13B67" w14:textId="77777777" w:rsidR="007B209E" w:rsidRPr="000072D4" w:rsidRDefault="007B209E" w:rsidP="007B209E">
            <w:pPr>
              <w:pStyle w:val="Prrafodelista"/>
              <w:widowControl w:val="0"/>
              <w:ind w:left="0"/>
              <w:jc w:val="both"/>
              <w:textAlignment w:val="baseline"/>
              <w:rPr>
                <w:rFonts w:ascii="Calibri" w:hAnsi="Calibri" w:cs="Calibri"/>
                <w:i/>
              </w:rPr>
            </w:pPr>
            <w:r w:rsidRPr="000072D4">
              <w:rPr>
                <w:rFonts w:ascii="Calibri" w:hAnsi="Calibri" w:cs="Calibri"/>
                <w:i/>
              </w:rPr>
              <w:t>- Fecha (día/mes/año) hora (hora/minuto/segundos)</w:t>
            </w:r>
          </w:p>
          <w:p w14:paraId="75B0B794" w14:textId="77777777" w:rsidR="007B209E" w:rsidRPr="000072D4" w:rsidRDefault="007B209E" w:rsidP="007B209E">
            <w:pPr>
              <w:pStyle w:val="Prrafodelista"/>
              <w:widowControl w:val="0"/>
              <w:ind w:left="0"/>
              <w:jc w:val="both"/>
              <w:textAlignment w:val="baseline"/>
              <w:rPr>
                <w:rFonts w:ascii="Calibri" w:hAnsi="Calibri" w:cs="Calibri"/>
                <w:i/>
              </w:rPr>
            </w:pPr>
            <w:r w:rsidRPr="000072D4">
              <w:rPr>
                <w:rFonts w:ascii="Calibri" w:hAnsi="Calibri" w:cs="Calibri"/>
                <w:i/>
              </w:rPr>
              <w:t>- Origen (String) (máx. 52 caracteres alfanuméricos)</w:t>
            </w:r>
          </w:p>
          <w:p w14:paraId="177FAED1" w14:textId="77777777" w:rsidR="007B209E" w:rsidRPr="000072D4" w:rsidRDefault="007B209E" w:rsidP="007B209E">
            <w:pPr>
              <w:pStyle w:val="Prrafodelista"/>
              <w:widowControl w:val="0"/>
              <w:ind w:left="0"/>
              <w:jc w:val="both"/>
              <w:textAlignment w:val="baseline"/>
              <w:rPr>
                <w:rFonts w:ascii="Calibri" w:hAnsi="Calibri" w:cs="Calibri"/>
                <w:i/>
              </w:rPr>
            </w:pPr>
            <w:r w:rsidRPr="000072D4">
              <w:rPr>
                <w:rFonts w:ascii="Calibri" w:hAnsi="Calibri" w:cs="Calibri"/>
                <w:i/>
              </w:rPr>
              <w:t>- Destino (String) (máx. 52 caracteres alfanuméricos)</w:t>
            </w:r>
          </w:p>
          <w:p w14:paraId="186239C1" w14:textId="77777777" w:rsidR="007B209E" w:rsidRPr="000072D4" w:rsidRDefault="007B209E" w:rsidP="007B209E">
            <w:pPr>
              <w:pStyle w:val="Prrafodelista"/>
              <w:widowControl w:val="0"/>
              <w:ind w:left="0"/>
              <w:jc w:val="both"/>
              <w:textAlignment w:val="baseline"/>
              <w:rPr>
                <w:rFonts w:ascii="Calibri" w:hAnsi="Calibri" w:cs="Calibri"/>
                <w:i/>
                <w:iCs/>
              </w:rPr>
            </w:pPr>
            <w:r w:rsidRPr="000072D4">
              <w:rPr>
                <w:rFonts w:ascii="Calibri" w:hAnsi="Calibri" w:cs="Calibri"/>
                <w:i/>
                <w:iCs/>
              </w:rPr>
              <w:t xml:space="preserve">- Arribo </w:t>
            </w:r>
            <w:r w:rsidRPr="000072D4">
              <w:rPr>
                <w:rFonts w:ascii="Calibri" w:hAnsi="Calibri" w:cs="Calibri"/>
                <w:i/>
              </w:rPr>
              <w:t>(String) (máx. 52 caracteres alfanuméricos)</w:t>
            </w:r>
          </w:p>
          <w:p w14:paraId="1BE9AB2D" w14:textId="7B822A4D" w:rsidR="00F50D18" w:rsidRPr="000072D4" w:rsidRDefault="007B209E" w:rsidP="007B209E">
            <w:pPr>
              <w:pStyle w:val="Prrafodelista"/>
              <w:widowControl w:val="0"/>
              <w:ind w:left="0"/>
              <w:jc w:val="both"/>
              <w:textAlignment w:val="baseline"/>
              <w:rPr>
                <w:rFonts w:ascii="Calibri" w:hAnsi="Calibri" w:cs="Calibri"/>
                <w:i/>
                <w:iCs/>
              </w:rPr>
            </w:pPr>
            <w:r w:rsidRPr="000072D4">
              <w:rPr>
                <w:rFonts w:ascii="Calibri" w:hAnsi="Calibri" w:cs="Calibri"/>
                <w:i/>
                <w:iCs/>
              </w:rPr>
              <w:t>-Disponibilidad</w:t>
            </w:r>
            <w:r w:rsidR="00BE4522" w:rsidRPr="000072D4">
              <w:rPr>
                <w:rFonts w:ascii="Calibri" w:hAnsi="Calibri" w:cs="Calibri"/>
                <w:i/>
                <w:iCs/>
              </w:rPr>
              <w:t xml:space="preserve"> </w:t>
            </w:r>
            <w:r w:rsidRPr="000072D4">
              <w:rPr>
                <w:rFonts w:ascii="Calibri" w:hAnsi="Calibri" w:cs="Calibri"/>
                <w:i/>
                <w:iCs/>
              </w:rPr>
              <w:t>(Botón)</w:t>
            </w:r>
          </w:p>
        </w:tc>
      </w:tr>
      <w:tr w:rsidR="000072D4" w:rsidRPr="000072D4" w14:paraId="3BD871E3" w14:textId="77777777" w:rsidTr="394D2171">
        <w:trPr>
          <w:trHeight w:val="942"/>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B8FA895" w14:textId="77777777" w:rsidR="00F50D18" w:rsidRPr="000072D4" w:rsidRDefault="00F50D18">
            <w:pPr>
              <w:widowControl w:val="0"/>
              <w:rPr>
                <w:rFonts w:ascii="Calibri" w:hAnsi="Calibri" w:cs="Calibri"/>
                <w:i/>
              </w:rPr>
            </w:pPr>
            <w:r w:rsidRPr="000072D4">
              <w:rPr>
                <w:rFonts w:cs="Calibri"/>
                <w:i/>
                <w:iCs/>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3143507E"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17/06/2022</w:t>
            </w:r>
          </w:p>
          <w:p w14:paraId="7E73CEFB"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i/>
                <w:kern w:val="2"/>
                <w:lang w:val="en-US"/>
              </w:rPr>
              <w:t>Versión1.1</w:t>
            </w:r>
          </w:p>
        </w:tc>
      </w:tr>
      <w:tr w:rsidR="000072D4" w:rsidRPr="000072D4" w14:paraId="0675FA86" w14:textId="77777777" w:rsidTr="394D2171">
        <w:trPr>
          <w:trHeight w:val="369"/>
          <w:jc w:val="center"/>
        </w:trPr>
        <w:tc>
          <w:tcPr>
            <w:tcW w:w="16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995F14C" w14:textId="77777777" w:rsidR="00F50D18" w:rsidRPr="000072D4" w:rsidRDefault="00F50D18">
            <w:pPr>
              <w:widowControl w:val="0"/>
              <w:rPr>
                <w:rFonts w:ascii="Calibri" w:hAnsi="Calibri" w:cs="Calibri"/>
                <w:i/>
              </w:rPr>
            </w:pPr>
            <w:r w:rsidRPr="000072D4">
              <w:rPr>
                <w:rFonts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0856D6AA" w14:textId="77777777" w:rsidR="00F50D18" w:rsidRPr="000072D4" w:rsidRDefault="00F50D18">
            <w:pPr>
              <w:pStyle w:val="NormalWeb"/>
              <w:widowControl w:val="0"/>
              <w:spacing w:beforeAutospacing="0" w:after="0" w:afterAutospacing="0"/>
              <w:textAlignment w:val="baseline"/>
              <w:rPr>
                <w:rFonts w:ascii="Calibri" w:hAnsi="Calibri" w:cs="Calibri"/>
                <w:i/>
                <w:sz w:val="36"/>
                <w:szCs w:val="36"/>
              </w:rPr>
            </w:pPr>
            <w:r w:rsidRPr="000072D4">
              <w:rPr>
                <w:rFonts w:ascii="Calibri" w:hAnsi="Calibri" w:cs="Calibri"/>
                <w:b/>
                <w:bCs/>
                <w:i/>
                <w:kern w:val="2"/>
                <w:lang w:val="en-US"/>
              </w:rPr>
              <w:t>Alta</w:t>
            </w:r>
          </w:p>
        </w:tc>
      </w:tr>
    </w:tbl>
    <w:p w14:paraId="69859D36" w14:textId="1D60DFC0" w:rsidR="00F50D18" w:rsidRPr="000072D4" w:rsidRDefault="00F50D18"/>
    <w:tbl>
      <w:tblPr>
        <w:tblW w:w="9072" w:type="dxa"/>
        <w:tblInd w:w="274" w:type="dxa"/>
        <w:tblCellMar>
          <w:left w:w="0" w:type="dxa"/>
          <w:right w:w="0" w:type="dxa"/>
        </w:tblCellMar>
        <w:tblLook w:val="0600" w:firstRow="0" w:lastRow="0" w:firstColumn="0" w:lastColumn="0" w:noHBand="1" w:noVBand="1"/>
      </w:tblPr>
      <w:tblGrid>
        <w:gridCol w:w="1570"/>
        <w:gridCol w:w="7502"/>
      </w:tblGrid>
      <w:tr w:rsidR="000072D4" w:rsidRPr="000072D4" w14:paraId="3A7930D1" w14:textId="77777777" w:rsidTr="002D1FF0">
        <w:trPr>
          <w:trHeight w:val="354"/>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5ECFDD4"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Número: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FD2865B" w14:textId="77777777" w:rsidR="00F50D18" w:rsidRPr="000072D4" w:rsidRDefault="00F50D18" w:rsidP="00045DA4">
            <w:pPr>
              <w:keepLines/>
              <w:contextualSpacing/>
              <w:rPr>
                <w:rFonts w:ascii="Calibri" w:hAnsi="Calibri" w:cs="Calibri"/>
                <w:i/>
              </w:rPr>
            </w:pPr>
            <w:r w:rsidRPr="000072D4">
              <w:rPr>
                <w:rFonts w:ascii="Calibri" w:hAnsi="Calibri" w:cs="Calibri"/>
                <w:b/>
                <w:i/>
                <w:lang w:val="en-US"/>
              </w:rPr>
              <w:t>RF-15</w:t>
            </w:r>
          </w:p>
        </w:tc>
      </w:tr>
      <w:tr w:rsidR="000072D4" w:rsidRPr="000072D4" w14:paraId="4C2D821C" w14:textId="77777777" w:rsidTr="002D1FF0">
        <w:trPr>
          <w:trHeight w:val="390"/>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652A102"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Título: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AF7B6D3"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Listar Vuelos</w:t>
            </w:r>
          </w:p>
        </w:tc>
      </w:tr>
      <w:tr w:rsidR="000072D4" w:rsidRPr="000072D4" w14:paraId="616864E8" w14:textId="77777777" w:rsidTr="002D1FF0">
        <w:trPr>
          <w:trHeight w:val="284"/>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8E554A0"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Texto: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0EC398B" w14:textId="638F46A8" w:rsidR="00F50D18" w:rsidRPr="000072D4" w:rsidRDefault="00F50D18" w:rsidP="394D2171">
            <w:pPr>
              <w:keepLines/>
              <w:contextualSpacing/>
              <w:rPr>
                <w:rFonts w:ascii="Calibri" w:hAnsi="Calibri" w:cs="Calibri"/>
                <w:i/>
                <w:iCs/>
                <w:sz w:val="36"/>
                <w:szCs w:val="36"/>
              </w:rPr>
            </w:pPr>
            <w:r w:rsidRPr="000072D4">
              <w:rPr>
                <w:rFonts w:ascii="Calibri" w:hAnsi="Calibri" w:cs="Calibri"/>
                <w:i/>
                <w:iCs/>
                <w:kern w:val="24"/>
              </w:rPr>
              <w:t>El sistema permitirá visualizar la lista de los Vuelos.</w:t>
            </w:r>
          </w:p>
        </w:tc>
      </w:tr>
      <w:tr w:rsidR="000072D4" w:rsidRPr="000072D4" w14:paraId="77F6F0AF" w14:textId="77777777" w:rsidTr="002D1FF0">
        <w:trPr>
          <w:trHeight w:val="187"/>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CF40932"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Tipo: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11B91A"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 xml:space="preserve">Funcional </w:t>
            </w:r>
          </w:p>
        </w:tc>
      </w:tr>
      <w:tr w:rsidR="000072D4" w:rsidRPr="000072D4" w14:paraId="368AF759" w14:textId="77777777" w:rsidTr="002D1FF0">
        <w:trPr>
          <w:trHeight w:val="1310"/>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77C6C66" w14:textId="77777777" w:rsidR="00F50D18" w:rsidRPr="000072D4" w:rsidRDefault="00F50D18" w:rsidP="00045DA4">
            <w:pPr>
              <w:keepLines/>
              <w:contextualSpacing/>
              <w:rPr>
                <w:rFonts w:ascii="Calibri" w:hAnsi="Calibri" w:cs="Calibri"/>
                <w:i/>
              </w:rPr>
            </w:pPr>
            <w:r w:rsidRPr="000072D4">
              <w:rPr>
                <w:rFonts w:ascii="Calibri" w:hAnsi="Calibri" w:cs="Calibri"/>
                <w:i/>
              </w:rPr>
              <w:t>Detalles de requisitos y restricciones:</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B576496" w14:textId="58155EAC" w:rsidR="00F50D18" w:rsidRPr="000072D4" w:rsidRDefault="00F50D18" w:rsidP="394D2171">
            <w:pPr>
              <w:keepLines/>
              <w:contextualSpacing/>
              <w:rPr>
                <w:rFonts w:ascii="Calibri" w:hAnsi="Calibri" w:cs="Calibri"/>
                <w:i/>
                <w:iCs/>
                <w:sz w:val="36"/>
                <w:szCs w:val="36"/>
              </w:rPr>
            </w:pPr>
            <w:r w:rsidRPr="000072D4">
              <w:rPr>
                <w:rFonts w:ascii="Calibri" w:hAnsi="Calibri" w:cs="Calibri"/>
                <w:i/>
                <w:iCs/>
                <w:kern w:val="24"/>
              </w:rPr>
              <w:t xml:space="preserve">El administrador podrá visualizar la lista </w:t>
            </w:r>
            <w:r w:rsidR="394D2171" w:rsidRPr="000072D4">
              <w:rPr>
                <w:rFonts w:ascii="Calibri" w:hAnsi="Calibri" w:cs="Calibri"/>
                <w:i/>
                <w:iCs/>
              </w:rPr>
              <w:t>de vuelos registrados con anterioridad, los datos a mostrar son:</w:t>
            </w:r>
          </w:p>
          <w:p w14:paraId="0EEE7255" w14:textId="597F4E8A" w:rsidR="00F50D18" w:rsidRPr="000072D4" w:rsidRDefault="394D2171" w:rsidP="394D2171">
            <w:pPr>
              <w:spacing w:line="259" w:lineRule="auto"/>
              <w:contextualSpacing/>
              <w:rPr>
                <w:rFonts w:ascii="Calibri" w:hAnsi="Calibri" w:cs="Calibri"/>
                <w:i/>
                <w:iCs/>
              </w:rPr>
            </w:pPr>
            <w:r w:rsidRPr="000072D4">
              <w:rPr>
                <w:rFonts w:ascii="Calibri" w:hAnsi="Calibri" w:cs="Calibri"/>
                <w:i/>
                <w:iCs/>
              </w:rPr>
              <w:t>-N.º de vuelos registrados</w:t>
            </w:r>
            <w:r w:rsidR="000A33B2" w:rsidRPr="000072D4">
              <w:rPr>
                <w:rFonts w:ascii="Calibri" w:hAnsi="Calibri" w:cs="Calibri"/>
                <w:i/>
                <w:iCs/>
              </w:rPr>
              <w:t xml:space="preserve"> (INT) Entero.</w:t>
            </w:r>
          </w:p>
          <w:p w14:paraId="6CC0CBF3" w14:textId="2B840E0F" w:rsidR="00F50D18" w:rsidRPr="000072D4" w:rsidRDefault="394D2171" w:rsidP="000A33B2">
            <w:pPr>
              <w:pStyle w:val="Prrafodelista"/>
              <w:widowControl w:val="0"/>
              <w:ind w:left="0"/>
              <w:jc w:val="both"/>
              <w:textAlignment w:val="baseline"/>
              <w:rPr>
                <w:rFonts w:ascii="Calibri" w:hAnsi="Calibri" w:cs="Calibri"/>
                <w:i/>
              </w:rPr>
            </w:pPr>
            <w:r w:rsidRPr="000072D4">
              <w:rPr>
                <w:rFonts w:ascii="Calibri" w:hAnsi="Calibri" w:cs="Calibri"/>
                <w:i/>
                <w:iCs/>
              </w:rPr>
              <w:t>-Aerolíneas</w:t>
            </w:r>
            <w:r w:rsidR="000A33B2" w:rsidRPr="000072D4">
              <w:rPr>
                <w:rFonts w:ascii="Calibri" w:hAnsi="Calibri" w:cs="Calibri"/>
                <w:i/>
                <w:iCs/>
              </w:rPr>
              <w:t xml:space="preserve"> </w:t>
            </w:r>
            <w:r w:rsidR="000A33B2" w:rsidRPr="000072D4">
              <w:rPr>
                <w:rFonts w:ascii="Calibri" w:hAnsi="Calibri" w:cs="Calibri"/>
                <w:i/>
              </w:rPr>
              <w:t>(String) (máx. 30 caracteres alfanuméricos)</w:t>
            </w:r>
          </w:p>
          <w:p w14:paraId="67976858" w14:textId="7A2C3E8D" w:rsidR="00F50D18" w:rsidRPr="000072D4" w:rsidRDefault="394D2171" w:rsidP="000A33B2">
            <w:pPr>
              <w:pStyle w:val="Prrafodelista"/>
              <w:widowControl w:val="0"/>
              <w:ind w:left="0"/>
              <w:jc w:val="both"/>
              <w:textAlignment w:val="baseline"/>
              <w:rPr>
                <w:rFonts w:ascii="Calibri" w:hAnsi="Calibri" w:cs="Calibri"/>
                <w:i/>
              </w:rPr>
            </w:pPr>
            <w:r w:rsidRPr="000072D4">
              <w:rPr>
                <w:rFonts w:ascii="Calibri" w:hAnsi="Calibri" w:cs="Calibri"/>
                <w:i/>
                <w:iCs/>
              </w:rPr>
              <w:t>-Avión ID</w:t>
            </w:r>
            <w:r w:rsidR="000A33B2" w:rsidRPr="000072D4">
              <w:rPr>
                <w:rFonts w:ascii="Calibri" w:hAnsi="Calibri" w:cs="Calibri"/>
                <w:i/>
                <w:iCs/>
              </w:rPr>
              <w:t xml:space="preserve"> </w:t>
            </w:r>
            <w:r w:rsidR="000A33B2" w:rsidRPr="000072D4">
              <w:rPr>
                <w:rFonts w:ascii="Calibri" w:hAnsi="Calibri" w:cs="Calibri"/>
                <w:i/>
              </w:rPr>
              <w:t>(String) (máx. 5 caracteres alfanuméricos)</w:t>
            </w:r>
          </w:p>
        </w:tc>
      </w:tr>
      <w:tr w:rsidR="000072D4" w:rsidRPr="000072D4" w14:paraId="04395D91" w14:textId="77777777" w:rsidTr="002D1FF0">
        <w:trPr>
          <w:trHeight w:val="942"/>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3FE315" w14:textId="77777777" w:rsidR="00F50D18" w:rsidRPr="000072D4" w:rsidRDefault="00F50D18" w:rsidP="00045DA4">
            <w:pPr>
              <w:keepLines/>
              <w:contextualSpacing/>
              <w:rPr>
                <w:rFonts w:ascii="Calibri" w:hAnsi="Calibri" w:cs="Calibri"/>
                <w:i/>
              </w:rPr>
            </w:pPr>
            <w:r w:rsidRPr="000072D4">
              <w:rPr>
                <w:rFonts w:ascii="Calibri" w:hAnsi="Calibri" w:cs="Calibri"/>
                <w:i/>
              </w:rPr>
              <w:t>Fecha de revisión y versión:</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9F756A1"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16/06/2022</w:t>
            </w:r>
          </w:p>
          <w:p w14:paraId="70C3023A"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Versión1.0</w:t>
            </w:r>
          </w:p>
        </w:tc>
      </w:tr>
      <w:tr w:rsidR="000072D4" w:rsidRPr="000072D4" w14:paraId="1E3FAEDD" w14:textId="77777777" w:rsidTr="002D1FF0">
        <w:trPr>
          <w:trHeight w:val="369"/>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7C725C5"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Prioridad:</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E00C2D9" w14:textId="61A4F116" w:rsidR="00F50D18" w:rsidRPr="000072D4" w:rsidRDefault="002E1C45" w:rsidP="394D2171">
            <w:pPr>
              <w:keepLines/>
              <w:contextualSpacing/>
              <w:rPr>
                <w:rFonts w:ascii="Calibri" w:hAnsi="Calibri" w:cs="Calibri"/>
                <w:b/>
                <w:bCs/>
                <w:i/>
                <w:iCs/>
                <w:lang w:val="en-US"/>
              </w:rPr>
            </w:pPr>
            <w:r w:rsidRPr="000072D4">
              <w:rPr>
                <w:rFonts w:ascii="Calibri" w:hAnsi="Calibri" w:cs="Calibri"/>
                <w:b/>
                <w:bCs/>
                <w:i/>
                <w:iCs/>
                <w:kern w:val="24"/>
                <w:lang w:val="en-US"/>
              </w:rPr>
              <w:t>Alta</w:t>
            </w:r>
          </w:p>
        </w:tc>
      </w:tr>
    </w:tbl>
    <w:p w14:paraId="5FC5D8EE" w14:textId="77777777" w:rsidR="00F50D18" w:rsidRPr="000072D4" w:rsidRDefault="00F50D18"/>
    <w:tbl>
      <w:tblPr>
        <w:tblW w:w="9072" w:type="dxa"/>
        <w:tblInd w:w="274" w:type="dxa"/>
        <w:tblCellMar>
          <w:left w:w="0" w:type="dxa"/>
          <w:right w:w="0" w:type="dxa"/>
        </w:tblCellMar>
        <w:tblLook w:val="0600" w:firstRow="0" w:lastRow="0" w:firstColumn="0" w:lastColumn="0" w:noHBand="1" w:noVBand="1"/>
      </w:tblPr>
      <w:tblGrid>
        <w:gridCol w:w="1570"/>
        <w:gridCol w:w="7502"/>
      </w:tblGrid>
      <w:tr w:rsidR="000072D4" w:rsidRPr="000072D4" w14:paraId="63980671" w14:textId="77777777" w:rsidTr="002D1FF0">
        <w:trPr>
          <w:trHeight w:val="354"/>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42005D1"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Número: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B8BF739" w14:textId="77777777" w:rsidR="00F50D18" w:rsidRPr="000072D4" w:rsidRDefault="00F50D18" w:rsidP="00045DA4">
            <w:pPr>
              <w:keepLines/>
              <w:contextualSpacing/>
              <w:rPr>
                <w:rFonts w:ascii="Calibri" w:hAnsi="Calibri" w:cs="Calibri"/>
                <w:i/>
              </w:rPr>
            </w:pPr>
            <w:r w:rsidRPr="000072D4">
              <w:rPr>
                <w:rFonts w:ascii="Calibri" w:hAnsi="Calibri" w:cs="Calibri"/>
                <w:b/>
                <w:i/>
                <w:lang w:val="en-US"/>
              </w:rPr>
              <w:t>RF-16</w:t>
            </w:r>
          </w:p>
        </w:tc>
      </w:tr>
      <w:tr w:rsidR="000072D4" w:rsidRPr="000072D4" w14:paraId="60524568" w14:textId="77777777" w:rsidTr="002D1FF0">
        <w:trPr>
          <w:trHeight w:val="390"/>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A3C1ADB"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Título: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EDF1C6C" w14:textId="77777777" w:rsidR="00F50D18" w:rsidRPr="000072D4" w:rsidRDefault="00F50D18" w:rsidP="00045DA4">
            <w:pPr>
              <w:keepLines/>
              <w:contextualSpacing/>
              <w:rPr>
                <w:rFonts w:ascii="Calibri" w:hAnsi="Calibri" w:cs="Calibri"/>
                <w:i/>
              </w:rPr>
            </w:pPr>
            <w:r w:rsidRPr="000072D4">
              <w:rPr>
                <w:rFonts w:ascii="Calibri" w:hAnsi="Calibri" w:cs="Calibri"/>
                <w:i/>
              </w:rPr>
              <w:t>Registrar Reserva</w:t>
            </w:r>
          </w:p>
        </w:tc>
      </w:tr>
      <w:tr w:rsidR="000072D4" w:rsidRPr="000072D4" w14:paraId="62E4692C" w14:textId="77777777" w:rsidTr="002D1FF0">
        <w:trPr>
          <w:trHeight w:val="284"/>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F3D8F61"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Texto: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7B26BF6" w14:textId="1BA09AC8" w:rsidR="00F50D18" w:rsidRPr="000072D4" w:rsidRDefault="00F50D18" w:rsidP="394D2171">
            <w:pPr>
              <w:keepLines/>
              <w:contextualSpacing/>
              <w:rPr>
                <w:rFonts w:ascii="Calibri" w:hAnsi="Calibri" w:cs="Calibri"/>
                <w:i/>
                <w:iCs/>
                <w:sz w:val="36"/>
                <w:szCs w:val="36"/>
              </w:rPr>
            </w:pPr>
            <w:r w:rsidRPr="000072D4">
              <w:rPr>
                <w:rFonts w:ascii="Calibri" w:hAnsi="Calibri" w:cs="Calibri"/>
                <w:i/>
                <w:iCs/>
                <w:kern w:val="24"/>
              </w:rPr>
              <w:t>El sistema permitirá registrar reservas de vuelos.</w:t>
            </w:r>
          </w:p>
        </w:tc>
      </w:tr>
      <w:tr w:rsidR="000072D4" w:rsidRPr="000072D4" w14:paraId="658448C5" w14:textId="77777777" w:rsidTr="002D1FF0">
        <w:trPr>
          <w:trHeight w:val="187"/>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FA3AEA6"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Tipo: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5700532"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Funcional</w:t>
            </w:r>
          </w:p>
        </w:tc>
      </w:tr>
      <w:tr w:rsidR="000072D4" w:rsidRPr="000072D4" w14:paraId="00BC4D8C" w14:textId="77777777" w:rsidTr="002D1FF0">
        <w:trPr>
          <w:trHeight w:val="1310"/>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EE8A647" w14:textId="77777777" w:rsidR="00F50D18" w:rsidRPr="000072D4" w:rsidRDefault="00F50D18" w:rsidP="00045DA4">
            <w:pPr>
              <w:keepLines/>
              <w:contextualSpacing/>
              <w:rPr>
                <w:rFonts w:ascii="Calibri" w:hAnsi="Calibri" w:cs="Calibri"/>
                <w:i/>
              </w:rPr>
            </w:pPr>
            <w:r w:rsidRPr="000072D4">
              <w:rPr>
                <w:rFonts w:ascii="Calibri" w:hAnsi="Calibri" w:cs="Calibri"/>
                <w:i/>
              </w:rPr>
              <w:lastRenderedPageBreak/>
              <w:t>Detalles de requisitos y restricciones:</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68E4644" w14:textId="21B40093" w:rsidR="394D2171" w:rsidRPr="000072D4" w:rsidRDefault="394D2171" w:rsidP="394D2171">
            <w:pPr>
              <w:spacing w:line="259" w:lineRule="auto"/>
              <w:contextualSpacing/>
              <w:rPr>
                <w:rFonts w:ascii="Calibri" w:hAnsi="Calibri" w:cs="Calibri"/>
                <w:i/>
                <w:iCs/>
              </w:rPr>
            </w:pPr>
            <w:r w:rsidRPr="000072D4">
              <w:rPr>
                <w:rFonts w:ascii="Calibri" w:hAnsi="Calibri" w:cs="Calibri"/>
                <w:i/>
                <w:iCs/>
              </w:rPr>
              <w:t xml:space="preserve">El administrador podrá registrar reservas de vuelos por parte del cliente, la información a registrar es: </w:t>
            </w:r>
          </w:p>
          <w:p w14:paraId="7CBA893C" w14:textId="77777777" w:rsidR="00751A90" w:rsidRPr="000072D4" w:rsidRDefault="00F50D18" w:rsidP="00045DA4">
            <w:pPr>
              <w:keepLines/>
              <w:contextualSpacing/>
              <w:rPr>
                <w:rFonts w:ascii="Calibri" w:hAnsi="Calibri" w:cs="Calibri"/>
                <w:i/>
              </w:rPr>
            </w:pPr>
            <w:r w:rsidRPr="000072D4">
              <w:rPr>
                <w:rFonts w:ascii="Calibri" w:hAnsi="Calibri" w:cs="Calibri"/>
                <w:i/>
                <w:szCs w:val="36"/>
              </w:rPr>
              <w:t>-Boletos</w:t>
            </w:r>
            <w:r w:rsidR="00194D55" w:rsidRPr="000072D4">
              <w:rPr>
                <w:rFonts w:ascii="Calibri" w:hAnsi="Calibri" w:cs="Calibri"/>
                <w:i/>
                <w:szCs w:val="36"/>
              </w:rPr>
              <w:t xml:space="preserve"> </w:t>
            </w:r>
            <w:r w:rsidR="00751A90" w:rsidRPr="000072D4">
              <w:rPr>
                <w:rFonts w:ascii="Calibri" w:hAnsi="Calibri" w:cs="Calibri"/>
                <w:i/>
              </w:rPr>
              <w:t>(String) (máx. 10 caracteres alfanuméricos)</w:t>
            </w:r>
          </w:p>
          <w:p w14:paraId="640A342B" w14:textId="7C12EA7C" w:rsidR="00F50D18" w:rsidRPr="000072D4" w:rsidRDefault="00F50D18" w:rsidP="00045DA4">
            <w:pPr>
              <w:keepLines/>
              <w:contextualSpacing/>
              <w:rPr>
                <w:rFonts w:ascii="Calibri" w:hAnsi="Calibri" w:cs="Calibri"/>
                <w:i/>
                <w:szCs w:val="36"/>
              </w:rPr>
            </w:pPr>
            <w:r w:rsidRPr="000072D4">
              <w:rPr>
                <w:rFonts w:ascii="Calibri" w:hAnsi="Calibri" w:cs="Calibri"/>
                <w:i/>
                <w:szCs w:val="36"/>
              </w:rPr>
              <w:t>-Nombre y Apellidos</w:t>
            </w:r>
            <w:r w:rsidR="00236F0F" w:rsidRPr="000072D4">
              <w:rPr>
                <w:rFonts w:ascii="Calibri" w:hAnsi="Calibri" w:cs="Calibri"/>
                <w:i/>
                <w:szCs w:val="36"/>
              </w:rPr>
              <w:t xml:space="preserve"> (String) (máx. 50 caracteres alfabéticos)</w:t>
            </w:r>
          </w:p>
          <w:p w14:paraId="76804EA1" w14:textId="59B1BBC6" w:rsidR="00F50D18" w:rsidRPr="000072D4" w:rsidRDefault="394D2171" w:rsidP="00045DA4">
            <w:pPr>
              <w:keepLines/>
              <w:contextualSpacing/>
              <w:rPr>
                <w:rFonts w:ascii="Calibri" w:hAnsi="Calibri" w:cs="Calibri"/>
                <w:i/>
                <w:szCs w:val="36"/>
              </w:rPr>
            </w:pPr>
            <w:r w:rsidRPr="000072D4">
              <w:rPr>
                <w:rFonts w:ascii="Calibri" w:hAnsi="Calibri" w:cs="Calibri"/>
                <w:i/>
                <w:iCs/>
              </w:rPr>
              <w:t>-Hora de salida</w:t>
            </w:r>
            <w:r w:rsidR="009457FA" w:rsidRPr="000072D4">
              <w:rPr>
                <w:rFonts w:ascii="Calibri" w:hAnsi="Calibri" w:cs="Calibri"/>
                <w:i/>
                <w:iCs/>
              </w:rPr>
              <w:t xml:space="preserve"> (día/mes/año) hora (hora/minuto/segundos)</w:t>
            </w:r>
          </w:p>
          <w:p w14:paraId="6CFA0130" w14:textId="642D6B5D" w:rsidR="00F50D18" w:rsidRPr="000072D4" w:rsidRDefault="00F50D18" w:rsidP="00045DA4">
            <w:pPr>
              <w:keepLines/>
              <w:contextualSpacing/>
              <w:rPr>
                <w:rFonts w:ascii="Calibri" w:hAnsi="Calibri" w:cs="Calibri"/>
                <w:i/>
                <w:szCs w:val="36"/>
              </w:rPr>
            </w:pPr>
            <w:r w:rsidRPr="000072D4">
              <w:rPr>
                <w:rFonts w:ascii="Calibri" w:hAnsi="Calibri" w:cs="Calibri"/>
                <w:i/>
                <w:szCs w:val="36"/>
              </w:rPr>
              <w:t>- Puerta de Ingreso</w:t>
            </w:r>
            <w:r w:rsidR="00F50E3F" w:rsidRPr="000072D4">
              <w:rPr>
                <w:rFonts w:ascii="Calibri" w:hAnsi="Calibri" w:cs="Calibri"/>
                <w:i/>
                <w:szCs w:val="36"/>
              </w:rPr>
              <w:t xml:space="preserve"> </w:t>
            </w:r>
            <w:r w:rsidR="00F50E3F" w:rsidRPr="000072D4">
              <w:rPr>
                <w:rFonts w:ascii="Calibri" w:hAnsi="Calibri" w:cs="Calibri"/>
                <w:i/>
              </w:rPr>
              <w:t>(String) (máx. 50 caracteres alfanuméricos)</w:t>
            </w:r>
          </w:p>
          <w:p w14:paraId="4E0C6CFF" w14:textId="0FFBF90F" w:rsidR="00F50D18" w:rsidRPr="000072D4" w:rsidRDefault="00F50D18" w:rsidP="00045DA4">
            <w:pPr>
              <w:keepLines/>
              <w:contextualSpacing/>
              <w:rPr>
                <w:rFonts w:ascii="Calibri" w:hAnsi="Calibri" w:cs="Calibri"/>
                <w:i/>
                <w:szCs w:val="36"/>
              </w:rPr>
            </w:pPr>
            <w:r w:rsidRPr="000072D4">
              <w:rPr>
                <w:rFonts w:ascii="Calibri" w:hAnsi="Calibri" w:cs="Calibri"/>
                <w:i/>
                <w:szCs w:val="36"/>
              </w:rPr>
              <w:t>-Total de equipaje</w:t>
            </w:r>
            <w:r w:rsidR="0088025E" w:rsidRPr="000072D4">
              <w:rPr>
                <w:rFonts w:ascii="Calibri" w:hAnsi="Calibri" w:cs="Calibri"/>
                <w:i/>
                <w:szCs w:val="36"/>
              </w:rPr>
              <w:t xml:space="preserve"> </w:t>
            </w:r>
            <w:r w:rsidR="00A010FC" w:rsidRPr="000072D4">
              <w:rPr>
                <w:rFonts w:ascii="Calibri" w:hAnsi="Calibri" w:cs="Calibri"/>
                <w:i/>
              </w:rPr>
              <w:t>(String) (máx. 5 caracteres numéricos)</w:t>
            </w:r>
          </w:p>
          <w:p w14:paraId="4DBE5577" w14:textId="4DA33555" w:rsidR="00F50D18" w:rsidRPr="000072D4" w:rsidRDefault="00F50D18" w:rsidP="00045DA4">
            <w:pPr>
              <w:keepLines/>
              <w:contextualSpacing/>
              <w:rPr>
                <w:rFonts w:ascii="Calibri" w:hAnsi="Calibri" w:cs="Calibri"/>
                <w:i/>
                <w:szCs w:val="36"/>
              </w:rPr>
            </w:pPr>
            <w:r w:rsidRPr="000072D4">
              <w:rPr>
                <w:rFonts w:ascii="Calibri" w:hAnsi="Calibri" w:cs="Calibri"/>
                <w:i/>
                <w:szCs w:val="36"/>
              </w:rPr>
              <w:t>-Fecha del viaje</w:t>
            </w:r>
            <w:r w:rsidR="002408CC" w:rsidRPr="000072D4">
              <w:rPr>
                <w:rFonts w:ascii="Calibri" w:hAnsi="Calibri" w:cs="Calibri"/>
                <w:i/>
                <w:szCs w:val="36"/>
              </w:rPr>
              <w:t xml:space="preserve"> </w:t>
            </w:r>
            <w:r w:rsidR="002408CC" w:rsidRPr="000072D4">
              <w:rPr>
                <w:rFonts w:ascii="Calibri" w:hAnsi="Calibri" w:cs="Calibri"/>
                <w:i/>
              </w:rPr>
              <w:t>(día/mes/año) hora (hora/minuto/segundos)</w:t>
            </w:r>
          </w:p>
          <w:p w14:paraId="19E1A67A" w14:textId="2FF1687D" w:rsidR="00F50D18" w:rsidRPr="000072D4" w:rsidRDefault="00F50D18" w:rsidP="00045DA4">
            <w:pPr>
              <w:keepLines/>
              <w:contextualSpacing/>
              <w:rPr>
                <w:rFonts w:ascii="Calibri" w:hAnsi="Calibri" w:cs="Calibri"/>
                <w:i/>
                <w:szCs w:val="36"/>
              </w:rPr>
            </w:pPr>
            <w:r w:rsidRPr="000072D4">
              <w:rPr>
                <w:rFonts w:ascii="Calibri" w:hAnsi="Calibri" w:cs="Calibri"/>
                <w:i/>
                <w:szCs w:val="36"/>
              </w:rPr>
              <w:t>-destino del viaje</w:t>
            </w:r>
            <w:r w:rsidR="00A010FC" w:rsidRPr="000072D4">
              <w:rPr>
                <w:rFonts w:ascii="Calibri" w:hAnsi="Calibri" w:cs="Calibri"/>
                <w:i/>
                <w:szCs w:val="36"/>
              </w:rPr>
              <w:t xml:space="preserve"> </w:t>
            </w:r>
            <w:r w:rsidR="00A010FC" w:rsidRPr="000072D4">
              <w:rPr>
                <w:rFonts w:ascii="Calibri" w:hAnsi="Calibri" w:cs="Calibri"/>
                <w:i/>
              </w:rPr>
              <w:t>(String) (máx. 50 caracteres alfanuméricos)</w:t>
            </w:r>
          </w:p>
        </w:tc>
      </w:tr>
      <w:tr w:rsidR="000072D4" w:rsidRPr="000072D4" w14:paraId="085F7EEA" w14:textId="77777777" w:rsidTr="002D1FF0">
        <w:trPr>
          <w:trHeight w:val="942"/>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2F7A250" w14:textId="77777777" w:rsidR="00F50D18" w:rsidRPr="000072D4" w:rsidRDefault="00F50D18" w:rsidP="00045DA4">
            <w:pPr>
              <w:keepLines/>
              <w:contextualSpacing/>
              <w:rPr>
                <w:rFonts w:ascii="Calibri" w:hAnsi="Calibri" w:cs="Calibri"/>
                <w:i/>
              </w:rPr>
            </w:pPr>
            <w:r w:rsidRPr="000072D4">
              <w:rPr>
                <w:rFonts w:ascii="Calibri" w:hAnsi="Calibri" w:cs="Calibri"/>
                <w:i/>
              </w:rPr>
              <w:t>Fecha de revisión y versión:</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11AC896"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16/06/2022</w:t>
            </w:r>
          </w:p>
          <w:p w14:paraId="7B8DC22F"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Versión1.0</w:t>
            </w:r>
          </w:p>
        </w:tc>
      </w:tr>
      <w:tr w:rsidR="000072D4" w:rsidRPr="000072D4" w14:paraId="0BB45FEB" w14:textId="77777777" w:rsidTr="002D1FF0">
        <w:trPr>
          <w:trHeight w:val="369"/>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2947CFF"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Prioridad:</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58C2000"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b/>
                <w:bCs/>
                <w:i/>
                <w:kern w:val="24"/>
                <w:lang w:val="en-US"/>
              </w:rPr>
              <w:t xml:space="preserve">media </w:t>
            </w:r>
          </w:p>
        </w:tc>
      </w:tr>
    </w:tbl>
    <w:p w14:paraId="1AF42EA5" w14:textId="3385FB03" w:rsidR="00F50D18" w:rsidRPr="000072D4" w:rsidRDefault="00F50D18"/>
    <w:tbl>
      <w:tblPr>
        <w:tblW w:w="9072" w:type="dxa"/>
        <w:tblInd w:w="274" w:type="dxa"/>
        <w:tblCellMar>
          <w:left w:w="0" w:type="dxa"/>
          <w:right w:w="0" w:type="dxa"/>
        </w:tblCellMar>
        <w:tblLook w:val="0600" w:firstRow="0" w:lastRow="0" w:firstColumn="0" w:lastColumn="0" w:noHBand="1" w:noVBand="1"/>
      </w:tblPr>
      <w:tblGrid>
        <w:gridCol w:w="1570"/>
        <w:gridCol w:w="7502"/>
      </w:tblGrid>
      <w:tr w:rsidR="000072D4" w:rsidRPr="000072D4" w14:paraId="3A18E8CD" w14:textId="77777777" w:rsidTr="002D1FF0">
        <w:trPr>
          <w:trHeight w:val="354"/>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4AE328E"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Número: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9D6376B" w14:textId="77777777" w:rsidR="00F50D18" w:rsidRPr="000072D4" w:rsidRDefault="00F50D18" w:rsidP="00045DA4">
            <w:pPr>
              <w:keepLines/>
              <w:contextualSpacing/>
              <w:rPr>
                <w:rFonts w:ascii="Calibri" w:hAnsi="Calibri" w:cs="Calibri"/>
                <w:i/>
              </w:rPr>
            </w:pPr>
            <w:r w:rsidRPr="000072D4">
              <w:rPr>
                <w:rFonts w:ascii="Calibri" w:hAnsi="Calibri" w:cs="Calibri"/>
                <w:b/>
                <w:i/>
                <w:lang w:val="en-US"/>
              </w:rPr>
              <w:t>RF-17</w:t>
            </w:r>
          </w:p>
        </w:tc>
      </w:tr>
      <w:tr w:rsidR="000072D4" w:rsidRPr="000072D4" w14:paraId="13001E2B" w14:textId="77777777" w:rsidTr="002D1FF0">
        <w:trPr>
          <w:trHeight w:val="390"/>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8A7CDA6"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Título: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8893698" w14:textId="77777777" w:rsidR="00F50D18" w:rsidRPr="000072D4" w:rsidRDefault="00F50D18" w:rsidP="00045DA4">
            <w:pPr>
              <w:keepLines/>
              <w:contextualSpacing/>
              <w:rPr>
                <w:rFonts w:ascii="Calibri" w:hAnsi="Calibri" w:cs="Calibri"/>
                <w:i/>
              </w:rPr>
            </w:pPr>
            <w:r w:rsidRPr="000072D4">
              <w:rPr>
                <w:rFonts w:ascii="Calibri" w:hAnsi="Calibri" w:cs="Calibri"/>
                <w:i/>
              </w:rPr>
              <w:t>Modificar Reserva</w:t>
            </w:r>
          </w:p>
        </w:tc>
      </w:tr>
      <w:tr w:rsidR="000072D4" w:rsidRPr="000072D4" w14:paraId="6BF1A5E0" w14:textId="77777777" w:rsidTr="002D1FF0">
        <w:trPr>
          <w:trHeight w:val="284"/>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6920CE6"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Texto: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C058CA7" w14:textId="0C4A4DB1" w:rsidR="00F50D18" w:rsidRPr="000072D4" w:rsidRDefault="00F50D18" w:rsidP="394D2171">
            <w:pPr>
              <w:keepLines/>
              <w:contextualSpacing/>
              <w:rPr>
                <w:rFonts w:ascii="Calibri" w:hAnsi="Calibri" w:cs="Calibri"/>
                <w:i/>
                <w:iCs/>
                <w:sz w:val="36"/>
                <w:szCs w:val="36"/>
              </w:rPr>
            </w:pPr>
            <w:r w:rsidRPr="000072D4">
              <w:rPr>
                <w:rFonts w:ascii="Calibri" w:hAnsi="Calibri" w:cs="Calibri"/>
                <w:i/>
                <w:iCs/>
                <w:kern w:val="24"/>
              </w:rPr>
              <w:t>El sistema permitirá modificar la información de las reservas.</w:t>
            </w:r>
          </w:p>
        </w:tc>
      </w:tr>
      <w:tr w:rsidR="000072D4" w:rsidRPr="000072D4" w14:paraId="604ADCE7" w14:textId="77777777" w:rsidTr="002D1FF0">
        <w:trPr>
          <w:trHeight w:val="187"/>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0757FF5"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Tipo: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6BA9DF7"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 xml:space="preserve">Funcional </w:t>
            </w:r>
          </w:p>
        </w:tc>
      </w:tr>
      <w:tr w:rsidR="000072D4" w:rsidRPr="000072D4" w14:paraId="6C9F9378" w14:textId="77777777" w:rsidTr="002D1FF0">
        <w:trPr>
          <w:trHeight w:val="1310"/>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3097165" w14:textId="77777777" w:rsidR="00F50D18" w:rsidRPr="000072D4" w:rsidRDefault="00F50D18" w:rsidP="00045DA4">
            <w:pPr>
              <w:keepLines/>
              <w:contextualSpacing/>
              <w:rPr>
                <w:rFonts w:ascii="Calibri" w:hAnsi="Calibri" w:cs="Calibri"/>
                <w:i/>
              </w:rPr>
            </w:pPr>
            <w:r w:rsidRPr="000072D4">
              <w:rPr>
                <w:rFonts w:ascii="Calibri" w:hAnsi="Calibri" w:cs="Calibri"/>
                <w:i/>
              </w:rPr>
              <w:t>Detalles de requisitos y restricciones:</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18DC649" w14:textId="77F6BFBE" w:rsidR="394D2171" w:rsidRPr="000072D4" w:rsidRDefault="394D2171" w:rsidP="394D2171">
            <w:pPr>
              <w:spacing w:line="259" w:lineRule="auto"/>
              <w:contextualSpacing/>
              <w:rPr>
                <w:rFonts w:ascii="Calibri" w:hAnsi="Calibri" w:cs="Calibri"/>
                <w:i/>
                <w:iCs/>
              </w:rPr>
            </w:pPr>
            <w:r w:rsidRPr="000072D4">
              <w:rPr>
                <w:rFonts w:ascii="Calibri" w:hAnsi="Calibri" w:cs="Calibri"/>
                <w:i/>
                <w:iCs/>
              </w:rPr>
              <w:t>El administrador podrá modificar los registros de reservas por parte de los clientes, la información a modificar es:</w:t>
            </w:r>
          </w:p>
          <w:p w14:paraId="74A7624B" w14:textId="01E3EAD5" w:rsidR="00F50D18" w:rsidRPr="000072D4" w:rsidRDefault="394D2171" w:rsidP="00045DA4">
            <w:pPr>
              <w:keepLines/>
              <w:contextualSpacing/>
              <w:rPr>
                <w:rFonts w:ascii="Calibri" w:hAnsi="Calibri" w:cs="Calibri"/>
                <w:i/>
                <w:szCs w:val="36"/>
              </w:rPr>
            </w:pPr>
            <w:r w:rsidRPr="000072D4">
              <w:rPr>
                <w:rFonts w:ascii="Calibri" w:hAnsi="Calibri" w:cs="Calibri"/>
                <w:i/>
                <w:iCs/>
              </w:rPr>
              <w:t>-Boletos</w:t>
            </w:r>
            <w:r w:rsidR="001D486C" w:rsidRPr="000072D4">
              <w:rPr>
                <w:rFonts w:ascii="Calibri" w:hAnsi="Calibri" w:cs="Calibri"/>
                <w:i/>
                <w:iCs/>
              </w:rPr>
              <w:t xml:space="preserve"> </w:t>
            </w:r>
            <w:r w:rsidR="001D486C" w:rsidRPr="000072D4">
              <w:rPr>
                <w:rFonts w:ascii="Calibri" w:hAnsi="Calibri" w:cs="Calibri"/>
                <w:i/>
              </w:rPr>
              <w:t>(String) (máx. 10 caracteres alfanuméricos)</w:t>
            </w:r>
          </w:p>
          <w:p w14:paraId="51BAEB63" w14:textId="002BD384" w:rsidR="00F50D18" w:rsidRPr="000072D4" w:rsidRDefault="394D2171" w:rsidP="00045DA4">
            <w:pPr>
              <w:keepLines/>
              <w:contextualSpacing/>
              <w:rPr>
                <w:rFonts w:ascii="Calibri" w:hAnsi="Calibri" w:cs="Calibri"/>
                <w:i/>
                <w:szCs w:val="36"/>
              </w:rPr>
            </w:pPr>
            <w:r w:rsidRPr="000072D4">
              <w:rPr>
                <w:rFonts w:ascii="Calibri" w:hAnsi="Calibri" w:cs="Calibri"/>
                <w:i/>
                <w:iCs/>
              </w:rPr>
              <w:t>-Hora de salida</w:t>
            </w:r>
            <w:r w:rsidR="001D486C" w:rsidRPr="000072D4">
              <w:rPr>
                <w:rFonts w:ascii="Calibri" w:hAnsi="Calibri" w:cs="Calibri"/>
                <w:i/>
                <w:iCs/>
              </w:rPr>
              <w:t xml:space="preserve"> hora (hora/minuto/segundos)</w:t>
            </w:r>
          </w:p>
          <w:p w14:paraId="11E2D616" w14:textId="0ED36A17" w:rsidR="00F50D18" w:rsidRPr="000072D4" w:rsidRDefault="00F50D18" w:rsidP="00045DA4">
            <w:pPr>
              <w:keepLines/>
              <w:contextualSpacing/>
              <w:rPr>
                <w:rFonts w:ascii="Calibri" w:hAnsi="Calibri" w:cs="Calibri"/>
                <w:i/>
                <w:szCs w:val="36"/>
              </w:rPr>
            </w:pPr>
            <w:r w:rsidRPr="000072D4">
              <w:rPr>
                <w:rFonts w:ascii="Calibri" w:hAnsi="Calibri" w:cs="Calibri"/>
                <w:i/>
                <w:szCs w:val="36"/>
              </w:rPr>
              <w:t>- Puerta de Ingreso</w:t>
            </w:r>
            <w:r w:rsidR="001D486C" w:rsidRPr="000072D4">
              <w:rPr>
                <w:rFonts w:ascii="Calibri" w:hAnsi="Calibri" w:cs="Calibri"/>
                <w:i/>
                <w:szCs w:val="36"/>
              </w:rPr>
              <w:t xml:space="preserve"> (String) (máx. 50 caracteres alfanuméricos)</w:t>
            </w:r>
          </w:p>
          <w:p w14:paraId="463BCABB" w14:textId="020D144D" w:rsidR="00F50D18" w:rsidRPr="000072D4" w:rsidRDefault="00F50D18" w:rsidP="00045DA4">
            <w:pPr>
              <w:keepLines/>
              <w:contextualSpacing/>
              <w:rPr>
                <w:rFonts w:ascii="Calibri" w:hAnsi="Calibri" w:cs="Calibri"/>
                <w:i/>
                <w:szCs w:val="36"/>
              </w:rPr>
            </w:pPr>
            <w:r w:rsidRPr="000072D4">
              <w:rPr>
                <w:rFonts w:ascii="Calibri" w:hAnsi="Calibri" w:cs="Calibri"/>
                <w:i/>
                <w:szCs w:val="36"/>
              </w:rPr>
              <w:t>-Fecha del viaje</w:t>
            </w:r>
            <w:r w:rsidR="001D486C" w:rsidRPr="000072D4">
              <w:rPr>
                <w:rFonts w:ascii="Calibri" w:hAnsi="Calibri" w:cs="Calibri"/>
                <w:i/>
                <w:szCs w:val="36"/>
              </w:rPr>
              <w:t xml:space="preserve"> (día/mes/año) hora (hora/minuto/segundos)</w:t>
            </w:r>
          </w:p>
          <w:p w14:paraId="7EDD3F5F" w14:textId="5F276D68" w:rsidR="00F50D18" w:rsidRPr="000072D4" w:rsidRDefault="00F50D18" w:rsidP="00045DA4">
            <w:pPr>
              <w:keepLines/>
              <w:contextualSpacing/>
              <w:rPr>
                <w:rFonts w:ascii="Calibri" w:hAnsi="Calibri" w:cs="Calibri"/>
                <w:i/>
                <w:szCs w:val="36"/>
              </w:rPr>
            </w:pPr>
            <w:r w:rsidRPr="000072D4">
              <w:rPr>
                <w:rFonts w:ascii="Calibri" w:hAnsi="Calibri" w:cs="Calibri"/>
                <w:i/>
                <w:szCs w:val="36"/>
              </w:rPr>
              <w:t>-Total de equipaje</w:t>
            </w:r>
            <w:r w:rsidR="00D54BE4" w:rsidRPr="000072D4">
              <w:rPr>
                <w:rFonts w:ascii="Calibri" w:hAnsi="Calibri" w:cs="Calibri"/>
                <w:i/>
                <w:szCs w:val="36"/>
              </w:rPr>
              <w:t xml:space="preserve"> (String) (máx. 5 caracteres numéricos)</w:t>
            </w:r>
          </w:p>
          <w:p w14:paraId="08D51EBE" w14:textId="6C090AEF" w:rsidR="00F50D18" w:rsidRPr="000072D4" w:rsidRDefault="00F50D18" w:rsidP="00045DA4">
            <w:pPr>
              <w:keepLines/>
              <w:contextualSpacing/>
              <w:rPr>
                <w:rFonts w:ascii="Calibri" w:hAnsi="Calibri" w:cs="Calibri"/>
                <w:i/>
                <w:szCs w:val="36"/>
              </w:rPr>
            </w:pPr>
            <w:r w:rsidRPr="000072D4">
              <w:rPr>
                <w:rFonts w:ascii="Calibri" w:hAnsi="Calibri" w:cs="Calibri"/>
                <w:i/>
                <w:szCs w:val="36"/>
              </w:rPr>
              <w:t>-precios</w:t>
            </w:r>
            <w:r w:rsidR="006D431D" w:rsidRPr="000072D4">
              <w:rPr>
                <w:rFonts w:ascii="Calibri" w:hAnsi="Calibri" w:cs="Calibri"/>
                <w:i/>
                <w:szCs w:val="36"/>
              </w:rPr>
              <w:t xml:space="preserve"> </w:t>
            </w:r>
            <w:r w:rsidR="004D04A9" w:rsidRPr="000072D4">
              <w:rPr>
                <w:rFonts w:ascii="Calibri" w:hAnsi="Calibri" w:cs="Calibri"/>
                <w:i/>
                <w:szCs w:val="36"/>
              </w:rPr>
              <w:t>(String) (máx. 10 caracteres numéricos)</w:t>
            </w:r>
          </w:p>
          <w:p w14:paraId="730922FB" w14:textId="1D1C5C95" w:rsidR="00F50D18" w:rsidRPr="000072D4" w:rsidRDefault="00F50D18" w:rsidP="00045DA4">
            <w:pPr>
              <w:keepLines/>
              <w:contextualSpacing/>
              <w:rPr>
                <w:rFonts w:ascii="Calibri" w:hAnsi="Calibri" w:cs="Calibri"/>
                <w:i/>
                <w:szCs w:val="36"/>
              </w:rPr>
            </w:pPr>
            <w:r w:rsidRPr="000072D4">
              <w:rPr>
                <w:rFonts w:ascii="Calibri" w:hAnsi="Calibri" w:cs="Calibri"/>
                <w:i/>
                <w:szCs w:val="36"/>
              </w:rPr>
              <w:t>-destino</w:t>
            </w:r>
            <w:r w:rsidR="00F77339" w:rsidRPr="000072D4">
              <w:rPr>
                <w:rFonts w:ascii="Calibri" w:hAnsi="Calibri" w:cs="Calibri"/>
                <w:i/>
                <w:szCs w:val="36"/>
              </w:rPr>
              <w:t xml:space="preserve"> (String) (máx. 50 caracteres alfanuméricos)</w:t>
            </w:r>
          </w:p>
          <w:p w14:paraId="408FEDB8" w14:textId="38A2976E" w:rsidR="00F50D18" w:rsidRPr="000072D4" w:rsidRDefault="00F50D18" w:rsidP="00045DA4">
            <w:pPr>
              <w:keepLines/>
              <w:contextualSpacing/>
              <w:rPr>
                <w:rFonts w:ascii="Calibri" w:hAnsi="Calibri" w:cs="Calibri"/>
                <w:i/>
                <w:szCs w:val="36"/>
              </w:rPr>
            </w:pPr>
            <w:r w:rsidRPr="000072D4">
              <w:rPr>
                <w:rFonts w:ascii="Calibri" w:hAnsi="Calibri" w:cs="Calibri"/>
                <w:i/>
                <w:szCs w:val="36"/>
              </w:rPr>
              <w:t>-cambio de regreso</w:t>
            </w:r>
            <w:r w:rsidR="00F77339" w:rsidRPr="000072D4">
              <w:rPr>
                <w:rFonts w:ascii="Calibri" w:hAnsi="Calibri" w:cs="Calibri"/>
                <w:i/>
                <w:szCs w:val="36"/>
              </w:rPr>
              <w:t xml:space="preserve"> (String) (máx. 50 caracteres alfanuméricos)</w:t>
            </w:r>
          </w:p>
        </w:tc>
      </w:tr>
      <w:tr w:rsidR="000072D4" w:rsidRPr="000072D4" w14:paraId="12E17B40" w14:textId="77777777" w:rsidTr="002D1FF0">
        <w:trPr>
          <w:trHeight w:val="942"/>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0E94473" w14:textId="77777777" w:rsidR="00F50D18" w:rsidRPr="000072D4" w:rsidRDefault="00F50D18" w:rsidP="00045DA4">
            <w:pPr>
              <w:keepLines/>
              <w:contextualSpacing/>
              <w:rPr>
                <w:rFonts w:ascii="Calibri" w:hAnsi="Calibri" w:cs="Calibri"/>
                <w:i/>
              </w:rPr>
            </w:pPr>
            <w:r w:rsidRPr="000072D4">
              <w:rPr>
                <w:rFonts w:ascii="Calibri" w:hAnsi="Calibri" w:cs="Calibri"/>
                <w:i/>
              </w:rPr>
              <w:t>Fecha de revisión y versión:</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FF3D24F"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16/06/2022</w:t>
            </w:r>
          </w:p>
          <w:p w14:paraId="57D7F511"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Versión1.0</w:t>
            </w:r>
          </w:p>
        </w:tc>
      </w:tr>
      <w:tr w:rsidR="000072D4" w:rsidRPr="000072D4" w14:paraId="5FD7F580" w14:textId="77777777" w:rsidTr="002D1FF0">
        <w:trPr>
          <w:trHeight w:val="369"/>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F41F334"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Prioridad:</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01C117E"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b/>
                <w:bCs/>
                <w:i/>
                <w:kern w:val="24"/>
                <w:lang w:val="en-US"/>
              </w:rPr>
              <w:t xml:space="preserve">media </w:t>
            </w:r>
          </w:p>
        </w:tc>
      </w:tr>
    </w:tbl>
    <w:p w14:paraId="32883E57" w14:textId="77777777" w:rsidR="00F50D18" w:rsidRPr="000072D4" w:rsidRDefault="00F50D18"/>
    <w:p w14:paraId="6490C1EB" w14:textId="77777777" w:rsidR="006709B4" w:rsidRPr="000072D4" w:rsidRDefault="006709B4"/>
    <w:p w14:paraId="74129E4F" w14:textId="77777777" w:rsidR="006709B4" w:rsidRPr="000072D4" w:rsidRDefault="006709B4"/>
    <w:p w14:paraId="63EA365C" w14:textId="77777777" w:rsidR="006709B4" w:rsidRPr="000072D4" w:rsidRDefault="006709B4"/>
    <w:p w14:paraId="10030A24" w14:textId="77777777" w:rsidR="006709B4" w:rsidRPr="000072D4" w:rsidRDefault="006709B4"/>
    <w:p w14:paraId="6CCB356F" w14:textId="77777777" w:rsidR="00F77339" w:rsidRPr="000072D4" w:rsidRDefault="00F77339"/>
    <w:tbl>
      <w:tblPr>
        <w:tblW w:w="9072" w:type="dxa"/>
        <w:tblInd w:w="274" w:type="dxa"/>
        <w:tblCellMar>
          <w:left w:w="0" w:type="dxa"/>
          <w:right w:w="0" w:type="dxa"/>
        </w:tblCellMar>
        <w:tblLook w:val="0600" w:firstRow="0" w:lastRow="0" w:firstColumn="0" w:lastColumn="0" w:noHBand="1" w:noVBand="1"/>
      </w:tblPr>
      <w:tblGrid>
        <w:gridCol w:w="1570"/>
        <w:gridCol w:w="7502"/>
      </w:tblGrid>
      <w:tr w:rsidR="000072D4" w:rsidRPr="000072D4" w14:paraId="31C2F827" w14:textId="77777777" w:rsidTr="002D1FF0">
        <w:trPr>
          <w:trHeight w:val="354"/>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FCC519E"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lastRenderedPageBreak/>
              <w:t>Número: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C63F536" w14:textId="77777777" w:rsidR="00F50D18" w:rsidRPr="000072D4" w:rsidRDefault="00F50D18" w:rsidP="00045DA4">
            <w:pPr>
              <w:keepLines/>
              <w:contextualSpacing/>
              <w:rPr>
                <w:rFonts w:ascii="Calibri" w:hAnsi="Calibri" w:cs="Calibri"/>
                <w:i/>
              </w:rPr>
            </w:pPr>
            <w:r w:rsidRPr="000072D4">
              <w:rPr>
                <w:rFonts w:ascii="Calibri" w:hAnsi="Calibri" w:cs="Calibri"/>
                <w:b/>
                <w:i/>
                <w:lang w:val="en-US"/>
              </w:rPr>
              <w:t>RF-18</w:t>
            </w:r>
          </w:p>
        </w:tc>
      </w:tr>
      <w:tr w:rsidR="000072D4" w:rsidRPr="000072D4" w14:paraId="697E2F4B" w14:textId="77777777" w:rsidTr="002D1FF0">
        <w:trPr>
          <w:trHeight w:val="390"/>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FB6BA59"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Título: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017BB6E" w14:textId="409C0261" w:rsidR="00F50D18" w:rsidRPr="000072D4" w:rsidRDefault="394D2171" w:rsidP="394D2171">
            <w:pPr>
              <w:keepLines/>
              <w:contextualSpacing/>
              <w:rPr>
                <w:rFonts w:ascii="Calibri" w:hAnsi="Calibri" w:cs="Calibri"/>
                <w:i/>
                <w:iCs/>
              </w:rPr>
            </w:pPr>
            <w:r w:rsidRPr="000072D4">
              <w:rPr>
                <w:rFonts w:ascii="Calibri" w:hAnsi="Calibri" w:cs="Calibri"/>
                <w:i/>
                <w:iCs/>
              </w:rPr>
              <w:t>Eliminar Reserva</w:t>
            </w:r>
          </w:p>
        </w:tc>
      </w:tr>
      <w:tr w:rsidR="000072D4" w:rsidRPr="000072D4" w14:paraId="29CDD169" w14:textId="77777777" w:rsidTr="002D1FF0">
        <w:trPr>
          <w:trHeight w:val="284"/>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E94343"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Texto: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7C63437"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rPr>
              <w:t>El sistema permitirá Eliminar registros de las reservas de los pasajeros a los Vuelos.</w:t>
            </w:r>
          </w:p>
        </w:tc>
      </w:tr>
      <w:tr w:rsidR="000072D4" w:rsidRPr="000072D4" w14:paraId="2F4BE3F0" w14:textId="77777777" w:rsidTr="002D1FF0">
        <w:trPr>
          <w:trHeight w:val="187"/>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7E78229"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Tipo:</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77930A4"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 xml:space="preserve">Funcional </w:t>
            </w:r>
          </w:p>
        </w:tc>
      </w:tr>
      <w:tr w:rsidR="000072D4" w:rsidRPr="000072D4" w14:paraId="3B1E9A8B" w14:textId="77777777" w:rsidTr="002D1FF0">
        <w:trPr>
          <w:trHeight w:val="1310"/>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D74384C" w14:textId="77777777" w:rsidR="00F50D18" w:rsidRPr="000072D4" w:rsidRDefault="00F50D18" w:rsidP="00045DA4">
            <w:pPr>
              <w:keepLines/>
              <w:contextualSpacing/>
              <w:rPr>
                <w:rFonts w:ascii="Calibri" w:hAnsi="Calibri" w:cs="Calibri"/>
                <w:i/>
              </w:rPr>
            </w:pPr>
            <w:r w:rsidRPr="000072D4">
              <w:rPr>
                <w:rFonts w:ascii="Calibri" w:hAnsi="Calibri" w:cs="Calibri"/>
                <w:i/>
              </w:rPr>
              <w:t>Detalles de requisitos y restricciones:</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EA06160" w14:textId="4F830944"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rPr>
              <w:t xml:space="preserve">El sistema debe eliminar la siguiente información sobre las </w:t>
            </w:r>
            <w:r w:rsidR="00421298" w:rsidRPr="000072D4">
              <w:rPr>
                <w:rFonts w:ascii="Calibri" w:hAnsi="Calibri" w:cs="Calibri"/>
                <w:i/>
                <w:kern w:val="24"/>
              </w:rPr>
              <w:t>reservas</w:t>
            </w:r>
            <w:r w:rsidRPr="000072D4">
              <w:rPr>
                <w:rFonts w:ascii="Calibri" w:hAnsi="Calibri" w:cs="Calibri"/>
                <w:i/>
                <w:kern w:val="24"/>
              </w:rPr>
              <w:t xml:space="preserve"> de los Vuelos:</w:t>
            </w:r>
          </w:p>
          <w:p w14:paraId="34C34126" w14:textId="77777777" w:rsidR="00B3765F" w:rsidRPr="000072D4" w:rsidRDefault="00B3765F" w:rsidP="00B3765F">
            <w:pPr>
              <w:keepLines/>
              <w:contextualSpacing/>
              <w:rPr>
                <w:rFonts w:ascii="Calibri" w:hAnsi="Calibri" w:cs="Calibri"/>
                <w:i/>
                <w:szCs w:val="36"/>
              </w:rPr>
            </w:pPr>
            <w:r w:rsidRPr="000072D4">
              <w:rPr>
                <w:rFonts w:ascii="Calibri" w:hAnsi="Calibri" w:cs="Calibri"/>
                <w:i/>
                <w:szCs w:val="36"/>
              </w:rPr>
              <w:t>-Boletos (String) (máx. 10 caracteres alfanuméricos)</w:t>
            </w:r>
          </w:p>
          <w:p w14:paraId="41A7245F" w14:textId="77777777" w:rsidR="00B3765F" w:rsidRPr="000072D4" w:rsidRDefault="00B3765F" w:rsidP="00B3765F">
            <w:pPr>
              <w:keepLines/>
              <w:contextualSpacing/>
              <w:rPr>
                <w:rFonts w:ascii="Calibri" w:hAnsi="Calibri" w:cs="Calibri"/>
                <w:i/>
                <w:szCs w:val="36"/>
              </w:rPr>
            </w:pPr>
            <w:r w:rsidRPr="000072D4">
              <w:rPr>
                <w:rFonts w:ascii="Calibri" w:hAnsi="Calibri" w:cs="Calibri"/>
                <w:i/>
                <w:szCs w:val="36"/>
              </w:rPr>
              <w:t>-Nombre y Apellidos (String) (máx. 50 caracteres alfabéticos)</w:t>
            </w:r>
          </w:p>
          <w:p w14:paraId="442B3AFC" w14:textId="77777777" w:rsidR="00B3765F" w:rsidRPr="000072D4" w:rsidRDefault="00B3765F" w:rsidP="00B3765F">
            <w:pPr>
              <w:keepLines/>
              <w:contextualSpacing/>
              <w:rPr>
                <w:rFonts w:ascii="Calibri" w:hAnsi="Calibri" w:cs="Calibri"/>
                <w:i/>
                <w:szCs w:val="36"/>
              </w:rPr>
            </w:pPr>
            <w:r w:rsidRPr="000072D4">
              <w:rPr>
                <w:rFonts w:ascii="Calibri" w:hAnsi="Calibri" w:cs="Calibri"/>
                <w:i/>
                <w:szCs w:val="36"/>
              </w:rPr>
              <w:t>-precio del viaje ida y vuelta (String) (máx. 10 caracteres numéricos)</w:t>
            </w:r>
          </w:p>
          <w:p w14:paraId="4982B3A8" w14:textId="77777777" w:rsidR="00B3765F" w:rsidRPr="000072D4" w:rsidRDefault="00B3765F" w:rsidP="00B3765F">
            <w:pPr>
              <w:keepLines/>
              <w:contextualSpacing/>
              <w:rPr>
                <w:rFonts w:ascii="Calibri" w:hAnsi="Calibri" w:cs="Calibri"/>
                <w:i/>
                <w:szCs w:val="36"/>
              </w:rPr>
            </w:pPr>
            <w:r w:rsidRPr="000072D4">
              <w:rPr>
                <w:rFonts w:ascii="Calibri" w:hAnsi="Calibri" w:cs="Calibri"/>
                <w:i/>
                <w:szCs w:val="36"/>
              </w:rPr>
              <w:t>-destino del viaje (String) (máx. 50 caracteres alfanuméricos)</w:t>
            </w:r>
          </w:p>
          <w:p w14:paraId="36331344" w14:textId="77777777" w:rsidR="00B3765F" w:rsidRPr="000072D4" w:rsidRDefault="00B3765F" w:rsidP="00B3765F">
            <w:pPr>
              <w:keepLines/>
              <w:contextualSpacing/>
              <w:rPr>
                <w:rFonts w:ascii="Calibri" w:hAnsi="Calibri" w:cs="Calibri"/>
                <w:i/>
                <w:szCs w:val="36"/>
              </w:rPr>
            </w:pPr>
            <w:r w:rsidRPr="000072D4">
              <w:rPr>
                <w:rFonts w:ascii="Calibri" w:hAnsi="Calibri" w:cs="Calibri"/>
                <w:i/>
                <w:szCs w:val="36"/>
              </w:rPr>
              <w:t xml:space="preserve">-Hora de salida </w:t>
            </w:r>
            <w:r w:rsidRPr="000072D4">
              <w:rPr>
                <w:rFonts w:ascii="Calibri" w:hAnsi="Calibri" w:cs="Calibri"/>
                <w:i/>
              </w:rPr>
              <w:t>hora (hora/minuto/segundos)</w:t>
            </w:r>
          </w:p>
          <w:p w14:paraId="6076EC5F" w14:textId="77777777" w:rsidR="00B3765F" w:rsidRPr="000072D4" w:rsidRDefault="00B3765F" w:rsidP="00B3765F">
            <w:pPr>
              <w:keepLines/>
              <w:contextualSpacing/>
              <w:rPr>
                <w:rFonts w:ascii="Calibri" w:hAnsi="Calibri" w:cs="Calibri"/>
                <w:i/>
                <w:szCs w:val="36"/>
              </w:rPr>
            </w:pPr>
            <w:r w:rsidRPr="000072D4">
              <w:rPr>
                <w:rFonts w:ascii="Calibri" w:hAnsi="Calibri" w:cs="Calibri"/>
                <w:i/>
                <w:szCs w:val="36"/>
              </w:rPr>
              <w:t>-Estimación de Llegada hora (hora/minuto/segundos)</w:t>
            </w:r>
          </w:p>
          <w:p w14:paraId="4D56DC17" w14:textId="77777777" w:rsidR="00B3765F" w:rsidRPr="000072D4" w:rsidRDefault="00B3765F" w:rsidP="00B3765F">
            <w:pPr>
              <w:keepLines/>
              <w:contextualSpacing/>
              <w:rPr>
                <w:rFonts w:ascii="Calibri" w:hAnsi="Calibri" w:cs="Calibri"/>
                <w:i/>
                <w:szCs w:val="36"/>
              </w:rPr>
            </w:pPr>
            <w:r w:rsidRPr="000072D4">
              <w:rPr>
                <w:rFonts w:ascii="Calibri" w:hAnsi="Calibri" w:cs="Calibri"/>
                <w:i/>
                <w:szCs w:val="36"/>
              </w:rPr>
              <w:t>- Puerta de Ingreso (String) (máx. 50 caracteres alfanuméricos)</w:t>
            </w:r>
          </w:p>
          <w:p w14:paraId="1846478F" w14:textId="77777777" w:rsidR="00B3765F" w:rsidRPr="000072D4" w:rsidRDefault="00B3765F" w:rsidP="00B3765F">
            <w:pPr>
              <w:keepLines/>
              <w:contextualSpacing/>
              <w:rPr>
                <w:rFonts w:ascii="Calibri" w:hAnsi="Calibri" w:cs="Calibri"/>
                <w:i/>
                <w:szCs w:val="36"/>
              </w:rPr>
            </w:pPr>
            <w:r w:rsidRPr="000072D4">
              <w:rPr>
                <w:rFonts w:ascii="Calibri" w:hAnsi="Calibri" w:cs="Calibri"/>
                <w:i/>
                <w:szCs w:val="36"/>
              </w:rPr>
              <w:t>-Total de equipaje (String) (máx. 5 caracteres numéricos)</w:t>
            </w:r>
          </w:p>
          <w:p w14:paraId="7DA4ECD5" w14:textId="5B33ED53" w:rsidR="00F50D18" w:rsidRPr="000072D4" w:rsidRDefault="00B3765F" w:rsidP="00045DA4">
            <w:pPr>
              <w:keepLines/>
              <w:contextualSpacing/>
              <w:rPr>
                <w:rFonts w:ascii="Calibri" w:hAnsi="Calibri" w:cs="Calibri"/>
                <w:i/>
                <w:szCs w:val="36"/>
              </w:rPr>
            </w:pPr>
            <w:r w:rsidRPr="000072D4">
              <w:rPr>
                <w:rFonts w:ascii="Calibri" w:hAnsi="Calibri" w:cs="Calibri"/>
                <w:i/>
                <w:szCs w:val="36"/>
              </w:rPr>
              <w:t>-Fecha del viaje (día/mes/año) hora (hora/minuto/segundos)</w:t>
            </w:r>
          </w:p>
        </w:tc>
      </w:tr>
      <w:tr w:rsidR="000072D4" w:rsidRPr="000072D4" w14:paraId="70E20056" w14:textId="77777777" w:rsidTr="002D1FF0">
        <w:trPr>
          <w:trHeight w:val="942"/>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01BA761" w14:textId="77777777" w:rsidR="00F50D18" w:rsidRPr="000072D4" w:rsidRDefault="00F50D18" w:rsidP="00045DA4">
            <w:pPr>
              <w:keepLines/>
              <w:contextualSpacing/>
              <w:rPr>
                <w:rFonts w:ascii="Calibri" w:hAnsi="Calibri" w:cs="Calibri"/>
                <w:i/>
              </w:rPr>
            </w:pPr>
            <w:r w:rsidRPr="000072D4">
              <w:rPr>
                <w:rFonts w:ascii="Calibri" w:hAnsi="Calibri" w:cs="Calibri"/>
                <w:i/>
              </w:rPr>
              <w:t>Fecha de revisión y versión:</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FF108C1"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16/06/2022</w:t>
            </w:r>
          </w:p>
          <w:p w14:paraId="3CE9D01F"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Versión1.0</w:t>
            </w:r>
          </w:p>
        </w:tc>
      </w:tr>
      <w:tr w:rsidR="000072D4" w:rsidRPr="000072D4" w14:paraId="471AFF09" w14:textId="77777777" w:rsidTr="002D1FF0">
        <w:trPr>
          <w:trHeight w:val="369"/>
        </w:trPr>
        <w:tc>
          <w:tcPr>
            <w:tcW w:w="15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33E399"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Prioridad:</w:t>
            </w:r>
          </w:p>
        </w:tc>
        <w:tc>
          <w:tcPr>
            <w:tcW w:w="75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6AF1DE7"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b/>
                <w:bCs/>
                <w:i/>
                <w:kern w:val="24"/>
                <w:lang w:val="en-US"/>
              </w:rPr>
              <w:t xml:space="preserve">media </w:t>
            </w:r>
          </w:p>
        </w:tc>
      </w:tr>
    </w:tbl>
    <w:p w14:paraId="0C01DBB6" w14:textId="25D423C4" w:rsidR="00F50D18" w:rsidRPr="000072D4" w:rsidRDefault="00F50D18"/>
    <w:tbl>
      <w:tblPr>
        <w:tblW w:w="9072" w:type="dxa"/>
        <w:tblInd w:w="274" w:type="dxa"/>
        <w:tblCellMar>
          <w:left w:w="0" w:type="dxa"/>
          <w:right w:w="0" w:type="dxa"/>
        </w:tblCellMar>
        <w:tblLook w:val="0600" w:firstRow="0" w:lastRow="0" w:firstColumn="0" w:lastColumn="0" w:noHBand="1" w:noVBand="1"/>
      </w:tblPr>
      <w:tblGrid>
        <w:gridCol w:w="1570"/>
        <w:gridCol w:w="7502"/>
      </w:tblGrid>
      <w:tr w:rsidR="000072D4" w:rsidRPr="000072D4" w14:paraId="2722F18B" w14:textId="77777777" w:rsidTr="002D1FF0">
        <w:trPr>
          <w:trHeight w:val="354"/>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E569AE0"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Número:</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06156" w14:textId="77777777" w:rsidR="00F50D18" w:rsidRPr="000072D4" w:rsidRDefault="00F50D18" w:rsidP="00045DA4">
            <w:pPr>
              <w:keepLines/>
              <w:contextualSpacing/>
              <w:rPr>
                <w:rFonts w:ascii="Calibri" w:hAnsi="Calibri" w:cs="Calibri"/>
                <w:i/>
              </w:rPr>
            </w:pPr>
            <w:r w:rsidRPr="000072D4">
              <w:rPr>
                <w:rFonts w:ascii="Calibri" w:hAnsi="Calibri" w:cs="Calibri"/>
                <w:b/>
                <w:i/>
                <w:lang w:val="en-US"/>
              </w:rPr>
              <w:t>RF-19</w:t>
            </w:r>
          </w:p>
        </w:tc>
      </w:tr>
      <w:tr w:rsidR="000072D4" w:rsidRPr="000072D4" w14:paraId="108FCEE7" w14:textId="77777777" w:rsidTr="002D1FF0">
        <w:trPr>
          <w:trHeight w:val="390"/>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99180C"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Título:</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C40D4" w14:textId="77777777" w:rsidR="00F50D18" w:rsidRPr="000072D4" w:rsidRDefault="00F50D18" w:rsidP="00045DA4">
            <w:pPr>
              <w:keepLines/>
              <w:contextualSpacing/>
              <w:rPr>
                <w:rFonts w:ascii="Calibri" w:hAnsi="Calibri" w:cs="Calibri"/>
                <w:i/>
              </w:rPr>
            </w:pPr>
            <w:r w:rsidRPr="000072D4">
              <w:rPr>
                <w:rFonts w:ascii="Calibri" w:hAnsi="Calibri" w:cs="Calibri"/>
                <w:i/>
              </w:rPr>
              <w:t>Consulta de Reservas</w:t>
            </w:r>
          </w:p>
        </w:tc>
      </w:tr>
      <w:tr w:rsidR="000072D4" w:rsidRPr="000072D4" w14:paraId="018AEF33" w14:textId="77777777" w:rsidTr="002D1FF0">
        <w:trPr>
          <w:trHeight w:val="284"/>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011BC7"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Texto:</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939368"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rPr>
              <w:t>El sistema permitirá consultar las reservas de los pasajeros a los Vuelos.</w:t>
            </w:r>
          </w:p>
        </w:tc>
      </w:tr>
      <w:tr w:rsidR="000072D4" w:rsidRPr="000072D4" w14:paraId="686372AD" w14:textId="77777777" w:rsidTr="002D1FF0">
        <w:trPr>
          <w:trHeight w:val="187"/>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073904"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Tipo:</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231EDB"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 xml:space="preserve">Funcional </w:t>
            </w:r>
          </w:p>
        </w:tc>
      </w:tr>
      <w:tr w:rsidR="000072D4" w:rsidRPr="000072D4" w14:paraId="4D7F5012" w14:textId="77777777" w:rsidTr="002D1FF0">
        <w:trPr>
          <w:trHeight w:val="1310"/>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333CC0" w14:textId="77777777" w:rsidR="00F50D18" w:rsidRPr="000072D4" w:rsidRDefault="00F50D18" w:rsidP="00045DA4">
            <w:pPr>
              <w:keepLines/>
              <w:contextualSpacing/>
              <w:rPr>
                <w:rFonts w:ascii="Calibri" w:hAnsi="Calibri" w:cs="Calibri"/>
                <w:i/>
              </w:rPr>
            </w:pPr>
            <w:r w:rsidRPr="000072D4">
              <w:rPr>
                <w:rFonts w:ascii="Calibri" w:hAnsi="Calibri" w:cs="Calibri"/>
                <w:i/>
              </w:rPr>
              <w:t>Detalles de requisitos y restricciones:</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AE6CCA" w14:textId="09A348C5"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rPr>
              <w:t xml:space="preserve">El sistema permitirá las consultas sobre las </w:t>
            </w:r>
            <w:r w:rsidR="00421298" w:rsidRPr="000072D4">
              <w:rPr>
                <w:rFonts w:ascii="Calibri" w:hAnsi="Calibri" w:cs="Calibri"/>
                <w:i/>
                <w:kern w:val="24"/>
              </w:rPr>
              <w:t>reservas</w:t>
            </w:r>
            <w:r w:rsidRPr="000072D4">
              <w:rPr>
                <w:rFonts w:ascii="Calibri" w:hAnsi="Calibri" w:cs="Calibri"/>
                <w:i/>
                <w:kern w:val="24"/>
              </w:rPr>
              <w:t xml:space="preserve"> de los Vuelos:</w:t>
            </w:r>
          </w:p>
          <w:p w14:paraId="00904F76" w14:textId="7C33E52D" w:rsidR="00F50D18" w:rsidRPr="000072D4" w:rsidRDefault="00F50D18" w:rsidP="00045DA4">
            <w:pPr>
              <w:keepLines/>
              <w:contextualSpacing/>
              <w:rPr>
                <w:rFonts w:ascii="Calibri" w:hAnsi="Calibri" w:cs="Calibri"/>
                <w:i/>
                <w:szCs w:val="36"/>
              </w:rPr>
            </w:pPr>
            <w:r w:rsidRPr="000072D4">
              <w:rPr>
                <w:rFonts w:ascii="Calibri" w:hAnsi="Calibri" w:cs="Calibri"/>
                <w:i/>
                <w:szCs w:val="36"/>
              </w:rPr>
              <w:t>-Boletos</w:t>
            </w:r>
            <w:r w:rsidR="00DB5DA5" w:rsidRPr="000072D4">
              <w:rPr>
                <w:rFonts w:ascii="Calibri" w:hAnsi="Calibri" w:cs="Calibri"/>
                <w:i/>
                <w:szCs w:val="36"/>
              </w:rPr>
              <w:t xml:space="preserve"> (String) (máx. 10 caracteres alfanuméricos)</w:t>
            </w:r>
          </w:p>
          <w:p w14:paraId="3B451FAF" w14:textId="625B57B4" w:rsidR="00F50D18" w:rsidRPr="000072D4" w:rsidRDefault="00F50D18" w:rsidP="00045DA4">
            <w:pPr>
              <w:keepLines/>
              <w:contextualSpacing/>
              <w:rPr>
                <w:rFonts w:ascii="Calibri" w:hAnsi="Calibri" w:cs="Calibri"/>
                <w:i/>
                <w:szCs w:val="36"/>
              </w:rPr>
            </w:pPr>
            <w:r w:rsidRPr="000072D4">
              <w:rPr>
                <w:rFonts w:ascii="Calibri" w:hAnsi="Calibri" w:cs="Calibri"/>
                <w:i/>
                <w:szCs w:val="36"/>
              </w:rPr>
              <w:t>-Nombre y Apellidos</w:t>
            </w:r>
            <w:r w:rsidR="00F564D0" w:rsidRPr="000072D4">
              <w:rPr>
                <w:rFonts w:ascii="Calibri" w:hAnsi="Calibri" w:cs="Calibri"/>
                <w:i/>
                <w:szCs w:val="36"/>
              </w:rPr>
              <w:t xml:space="preserve"> (String) (máx. 50 caracteres alfabéticos)</w:t>
            </w:r>
          </w:p>
          <w:p w14:paraId="65DD50CB" w14:textId="077ECC31" w:rsidR="00F50D18" w:rsidRPr="000072D4" w:rsidRDefault="00F50D18" w:rsidP="00045DA4">
            <w:pPr>
              <w:keepLines/>
              <w:contextualSpacing/>
              <w:rPr>
                <w:rFonts w:ascii="Calibri" w:hAnsi="Calibri" w:cs="Calibri"/>
                <w:i/>
                <w:szCs w:val="36"/>
              </w:rPr>
            </w:pPr>
            <w:r w:rsidRPr="000072D4">
              <w:rPr>
                <w:rFonts w:ascii="Calibri" w:hAnsi="Calibri" w:cs="Calibri"/>
                <w:i/>
                <w:szCs w:val="36"/>
              </w:rPr>
              <w:t>-precio del viaje ida y vuelta</w:t>
            </w:r>
            <w:r w:rsidR="00185627" w:rsidRPr="000072D4">
              <w:rPr>
                <w:rFonts w:ascii="Calibri" w:hAnsi="Calibri" w:cs="Calibri"/>
                <w:i/>
                <w:szCs w:val="36"/>
              </w:rPr>
              <w:t xml:space="preserve"> (String) (máx. 10 caracteres numéricos)</w:t>
            </w:r>
          </w:p>
          <w:p w14:paraId="76716757" w14:textId="1B892B33" w:rsidR="00F50D18" w:rsidRPr="000072D4" w:rsidRDefault="00F50D18" w:rsidP="00045DA4">
            <w:pPr>
              <w:keepLines/>
              <w:contextualSpacing/>
              <w:rPr>
                <w:rFonts w:ascii="Calibri" w:hAnsi="Calibri" w:cs="Calibri"/>
                <w:i/>
                <w:szCs w:val="36"/>
              </w:rPr>
            </w:pPr>
            <w:r w:rsidRPr="000072D4">
              <w:rPr>
                <w:rFonts w:ascii="Calibri" w:hAnsi="Calibri" w:cs="Calibri"/>
                <w:i/>
                <w:szCs w:val="36"/>
              </w:rPr>
              <w:t>-destino del viaje</w:t>
            </w:r>
            <w:r w:rsidR="00463750" w:rsidRPr="000072D4">
              <w:rPr>
                <w:rFonts w:ascii="Calibri" w:hAnsi="Calibri" w:cs="Calibri"/>
                <w:i/>
                <w:szCs w:val="36"/>
              </w:rPr>
              <w:t xml:space="preserve"> (String) (máx. 50 caracteres alfanuméricos)</w:t>
            </w:r>
          </w:p>
          <w:p w14:paraId="77966E83" w14:textId="41BD0800" w:rsidR="00F50D18" w:rsidRPr="000072D4" w:rsidRDefault="00F50D18" w:rsidP="00045DA4">
            <w:pPr>
              <w:keepLines/>
              <w:contextualSpacing/>
              <w:rPr>
                <w:rFonts w:ascii="Calibri" w:hAnsi="Calibri" w:cs="Calibri"/>
                <w:i/>
                <w:szCs w:val="36"/>
              </w:rPr>
            </w:pPr>
            <w:r w:rsidRPr="000072D4">
              <w:rPr>
                <w:rFonts w:ascii="Calibri" w:hAnsi="Calibri" w:cs="Calibri"/>
                <w:i/>
                <w:szCs w:val="36"/>
              </w:rPr>
              <w:t>-Hora de salida</w:t>
            </w:r>
            <w:r w:rsidR="00AC0D53" w:rsidRPr="000072D4">
              <w:rPr>
                <w:rFonts w:ascii="Calibri" w:hAnsi="Calibri" w:cs="Calibri"/>
                <w:i/>
                <w:szCs w:val="36"/>
              </w:rPr>
              <w:t xml:space="preserve"> </w:t>
            </w:r>
            <w:r w:rsidR="00AC0D53" w:rsidRPr="000072D4">
              <w:rPr>
                <w:rFonts w:ascii="Calibri" w:hAnsi="Calibri" w:cs="Calibri"/>
                <w:i/>
              </w:rPr>
              <w:t>hora (hora/minuto/segundos)</w:t>
            </w:r>
          </w:p>
          <w:p w14:paraId="611A85CF" w14:textId="68FA6491" w:rsidR="00F50D18" w:rsidRPr="000072D4" w:rsidRDefault="00F50D18" w:rsidP="00045DA4">
            <w:pPr>
              <w:keepLines/>
              <w:contextualSpacing/>
              <w:rPr>
                <w:rFonts w:ascii="Calibri" w:hAnsi="Calibri" w:cs="Calibri"/>
                <w:i/>
                <w:szCs w:val="36"/>
              </w:rPr>
            </w:pPr>
            <w:r w:rsidRPr="000072D4">
              <w:rPr>
                <w:rFonts w:ascii="Calibri" w:hAnsi="Calibri" w:cs="Calibri"/>
                <w:i/>
                <w:szCs w:val="36"/>
              </w:rPr>
              <w:t>-Estimación de Llegada</w:t>
            </w:r>
            <w:r w:rsidR="00463750" w:rsidRPr="000072D4">
              <w:rPr>
                <w:rFonts w:ascii="Calibri" w:hAnsi="Calibri" w:cs="Calibri"/>
                <w:i/>
                <w:szCs w:val="36"/>
              </w:rPr>
              <w:t xml:space="preserve"> hora (hora/minuto/segundos)</w:t>
            </w:r>
          </w:p>
          <w:p w14:paraId="518C3788" w14:textId="2B58D296" w:rsidR="00F50D18" w:rsidRPr="000072D4" w:rsidRDefault="00F50D18" w:rsidP="00045DA4">
            <w:pPr>
              <w:keepLines/>
              <w:contextualSpacing/>
              <w:rPr>
                <w:rFonts w:ascii="Calibri" w:hAnsi="Calibri" w:cs="Calibri"/>
                <w:i/>
                <w:szCs w:val="36"/>
              </w:rPr>
            </w:pPr>
            <w:r w:rsidRPr="000072D4">
              <w:rPr>
                <w:rFonts w:ascii="Calibri" w:hAnsi="Calibri" w:cs="Calibri"/>
                <w:i/>
                <w:szCs w:val="36"/>
              </w:rPr>
              <w:t>- Puerta de Ingreso</w:t>
            </w:r>
            <w:r w:rsidR="00463750" w:rsidRPr="000072D4">
              <w:rPr>
                <w:rFonts w:ascii="Calibri" w:hAnsi="Calibri" w:cs="Calibri"/>
                <w:i/>
                <w:szCs w:val="36"/>
              </w:rPr>
              <w:t xml:space="preserve"> (String) (máx. 50 caracteres alfanuméricos)</w:t>
            </w:r>
          </w:p>
          <w:p w14:paraId="0B3B3460" w14:textId="2053060B" w:rsidR="00F50D18" w:rsidRPr="000072D4" w:rsidRDefault="00F50D18" w:rsidP="00045DA4">
            <w:pPr>
              <w:keepLines/>
              <w:contextualSpacing/>
              <w:rPr>
                <w:rFonts w:ascii="Calibri" w:hAnsi="Calibri" w:cs="Calibri"/>
                <w:i/>
                <w:szCs w:val="36"/>
              </w:rPr>
            </w:pPr>
            <w:r w:rsidRPr="000072D4">
              <w:rPr>
                <w:rFonts w:ascii="Calibri" w:hAnsi="Calibri" w:cs="Calibri"/>
                <w:i/>
                <w:szCs w:val="36"/>
              </w:rPr>
              <w:t>-Total de equipaje</w:t>
            </w:r>
            <w:r w:rsidR="00463750" w:rsidRPr="000072D4">
              <w:rPr>
                <w:rFonts w:ascii="Calibri" w:hAnsi="Calibri" w:cs="Calibri"/>
                <w:i/>
                <w:szCs w:val="36"/>
              </w:rPr>
              <w:t xml:space="preserve"> (String) (máx. 5 caracteres numéricos)</w:t>
            </w:r>
          </w:p>
          <w:p w14:paraId="795503CA" w14:textId="72B8C1BE" w:rsidR="00F50D18" w:rsidRPr="000072D4" w:rsidRDefault="00F50D18" w:rsidP="00045DA4">
            <w:pPr>
              <w:keepLines/>
              <w:contextualSpacing/>
              <w:rPr>
                <w:rFonts w:ascii="Calibri" w:hAnsi="Calibri" w:cs="Calibri"/>
                <w:i/>
                <w:szCs w:val="36"/>
              </w:rPr>
            </w:pPr>
            <w:r w:rsidRPr="000072D4">
              <w:rPr>
                <w:rFonts w:ascii="Calibri" w:hAnsi="Calibri" w:cs="Calibri"/>
                <w:i/>
                <w:szCs w:val="36"/>
              </w:rPr>
              <w:t>-Fecha del viaje</w:t>
            </w:r>
            <w:r w:rsidR="00AC0D53" w:rsidRPr="000072D4">
              <w:rPr>
                <w:rFonts w:ascii="Calibri" w:hAnsi="Calibri" w:cs="Calibri"/>
                <w:i/>
                <w:szCs w:val="36"/>
              </w:rPr>
              <w:t xml:space="preserve"> (día/mes/año) hora (hora/minuto/segundos)</w:t>
            </w:r>
          </w:p>
        </w:tc>
      </w:tr>
      <w:tr w:rsidR="000072D4" w:rsidRPr="000072D4" w14:paraId="3E62C089" w14:textId="77777777" w:rsidTr="002D1FF0">
        <w:trPr>
          <w:trHeight w:val="942"/>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2FADC3" w14:textId="77777777" w:rsidR="00F50D18" w:rsidRPr="000072D4" w:rsidRDefault="00F50D18" w:rsidP="00045DA4">
            <w:pPr>
              <w:keepLines/>
              <w:contextualSpacing/>
              <w:rPr>
                <w:rFonts w:ascii="Calibri" w:hAnsi="Calibri" w:cs="Calibri"/>
                <w:i/>
              </w:rPr>
            </w:pPr>
            <w:r w:rsidRPr="000072D4">
              <w:rPr>
                <w:rFonts w:ascii="Calibri" w:hAnsi="Calibri" w:cs="Calibri"/>
                <w:i/>
              </w:rPr>
              <w:lastRenderedPageBreak/>
              <w:t>Fecha de revisión y versión:</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29E8E8"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16/06/2022</w:t>
            </w:r>
          </w:p>
          <w:p w14:paraId="0AD8E8AC"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Versión1.0</w:t>
            </w:r>
          </w:p>
        </w:tc>
      </w:tr>
      <w:tr w:rsidR="000072D4" w:rsidRPr="000072D4" w14:paraId="5CBB41B3" w14:textId="77777777" w:rsidTr="002D1FF0">
        <w:trPr>
          <w:trHeight w:val="369"/>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812E7E"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Prioridad:</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1991A"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b/>
                <w:bCs/>
                <w:i/>
                <w:kern w:val="24"/>
                <w:lang w:val="en-US"/>
              </w:rPr>
              <w:t xml:space="preserve">media </w:t>
            </w:r>
          </w:p>
        </w:tc>
      </w:tr>
    </w:tbl>
    <w:p w14:paraId="6D640A4E" w14:textId="3FD11896" w:rsidR="00F50D18" w:rsidRPr="000072D4" w:rsidRDefault="00F50D18"/>
    <w:tbl>
      <w:tblPr>
        <w:tblW w:w="9072" w:type="dxa"/>
        <w:tblInd w:w="274" w:type="dxa"/>
        <w:tblCellMar>
          <w:left w:w="0" w:type="dxa"/>
          <w:right w:w="0" w:type="dxa"/>
        </w:tblCellMar>
        <w:tblLook w:val="0600" w:firstRow="0" w:lastRow="0" w:firstColumn="0" w:lastColumn="0" w:noHBand="1" w:noVBand="1"/>
      </w:tblPr>
      <w:tblGrid>
        <w:gridCol w:w="1570"/>
        <w:gridCol w:w="7502"/>
      </w:tblGrid>
      <w:tr w:rsidR="000072D4" w:rsidRPr="000072D4" w14:paraId="783BC7C9" w14:textId="77777777" w:rsidTr="002D1FF0">
        <w:trPr>
          <w:trHeight w:val="354"/>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1EC36BE"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Número:</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FCD9C9" w14:textId="77777777" w:rsidR="00F50D18" w:rsidRPr="000072D4" w:rsidRDefault="00F50D18" w:rsidP="00045DA4">
            <w:pPr>
              <w:keepLines/>
              <w:contextualSpacing/>
              <w:rPr>
                <w:rFonts w:ascii="Calibri" w:hAnsi="Calibri" w:cs="Calibri"/>
                <w:i/>
              </w:rPr>
            </w:pPr>
            <w:r w:rsidRPr="000072D4">
              <w:rPr>
                <w:rFonts w:ascii="Calibri" w:hAnsi="Calibri" w:cs="Calibri"/>
                <w:b/>
                <w:i/>
                <w:lang w:val="en-US"/>
              </w:rPr>
              <w:t>RF-</w:t>
            </w:r>
            <w:r w:rsidR="00087A0E" w:rsidRPr="000072D4">
              <w:rPr>
                <w:rFonts w:ascii="Calibri" w:hAnsi="Calibri" w:cs="Calibri"/>
                <w:b/>
                <w:i/>
                <w:lang w:val="en-US"/>
              </w:rPr>
              <w:t>20</w:t>
            </w:r>
          </w:p>
        </w:tc>
      </w:tr>
      <w:tr w:rsidR="000072D4" w:rsidRPr="000072D4" w14:paraId="595DA058" w14:textId="77777777" w:rsidTr="002D1FF0">
        <w:trPr>
          <w:trHeight w:val="390"/>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6C6D12"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Título:</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A1198A" w14:textId="77777777" w:rsidR="00F50D18" w:rsidRPr="000072D4" w:rsidRDefault="00F50D18" w:rsidP="00045DA4">
            <w:pPr>
              <w:keepLines/>
              <w:contextualSpacing/>
              <w:rPr>
                <w:rFonts w:ascii="Calibri" w:hAnsi="Calibri" w:cs="Calibri"/>
                <w:i/>
              </w:rPr>
            </w:pPr>
            <w:r w:rsidRPr="000072D4">
              <w:rPr>
                <w:rFonts w:ascii="Calibri" w:hAnsi="Calibri" w:cs="Calibri"/>
                <w:i/>
              </w:rPr>
              <w:t>Listar Reservas</w:t>
            </w:r>
          </w:p>
        </w:tc>
      </w:tr>
      <w:tr w:rsidR="000072D4" w:rsidRPr="000072D4" w14:paraId="5948EDBD" w14:textId="77777777" w:rsidTr="002D1FF0">
        <w:trPr>
          <w:trHeight w:val="284"/>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7DD284E"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Texto:</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603E74" w14:textId="72CDB4B5"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rPr>
              <w:t xml:space="preserve">El sistema permitirá visualizar las reservas de los pasajeros a los Vuelos, </w:t>
            </w:r>
            <w:r w:rsidR="00853638" w:rsidRPr="000072D4">
              <w:rPr>
                <w:rFonts w:ascii="Calibri" w:hAnsi="Calibri" w:cs="Calibri"/>
                <w:i/>
                <w:kern w:val="24"/>
              </w:rPr>
              <w:t>así</w:t>
            </w:r>
            <w:r w:rsidRPr="000072D4">
              <w:rPr>
                <w:rFonts w:ascii="Calibri" w:hAnsi="Calibri" w:cs="Calibri"/>
                <w:i/>
                <w:kern w:val="24"/>
              </w:rPr>
              <w:t xml:space="preserve"> mismo los viajes y días que se realizaran.</w:t>
            </w:r>
          </w:p>
        </w:tc>
      </w:tr>
      <w:tr w:rsidR="000072D4" w:rsidRPr="000072D4" w14:paraId="06637DD0" w14:textId="77777777" w:rsidTr="002D1FF0">
        <w:trPr>
          <w:trHeight w:val="187"/>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D54067"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Tipo:</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1499F7"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 xml:space="preserve">Funcional </w:t>
            </w:r>
          </w:p>
        </w:tc>
      </w:tr>
      <w:tr w:rsidR="000072D4" w:rsidRPr="000072D4" w14:paraId="0D1E0131" w14:textId="77777777" w:rsidTr="002D1FF0">
        <w:trPr>
          <w:trHeight w:val="1310"/>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1DE4950" w14:textId="77777777" w:rsidR="00F50D18" w:rsidRPr="000072D4" w:rsidRDefault="00F50D18" w:rsidP="00045DA4">
            <w:pPr>
              <w:keepLines/>
              <w:contextualSpacing/>
              <w:rPr>
                <w:rFonts w:ascii="Calibri" w:hAnsi="Calibri" w:cs="Calibri"/>
                <w:i/>
              </w:rPr>
            </w:pPr>
            <w:r w:rsidRPr="000072D4">
              <w:rPr>
                <w:rFonts w:ascii="Calibri" w:hAnsi="Calibri" w:cs="Calibri"/>
                <w:i/>
              </w:rPr>
              <w:t>Detalles de requisitos y restricciones:</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F571B" w14:textId="552C75C6"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rPr>
              <w:t xml:space="preserve">El sistema permitirá la visualización sobre las </w:t>
            </w:r>
            <w:r w:rsidR="00A95BF9" w:rsidRPr="000072D4">
              <w:rPr>
                <w:rFonts w:ascii="Calibri" w:hAnsi="Calibri" w:cs="Calibri"/>
                <w:i/>
                <w:kern w:val="24"/>
              </w:rPr>
              <w:t>reservas</w:t>
            </w:r>
            <w:r w:rsidRPr="000072D4">
              <w:rPr>
                <w:rFonts w:ascii="Calibri" w:hAnsi="Calibri" w:cs="Calibri"/>
                <w:i/>
                <w:kern w:val="24"/>
              </w:rPr>
              <w:t xml:space="preserve"> de los Vuelos:</w:t>
            </w:r>
          </w:p>
          <w:p w14:paraId="15615114" w14:textId="77777777" w:rsidR="00B6184A" w:rsidRPr="000072D4" w:rsidRDefault="00B6184A" w:rsidP="00B6184A">
            <w:pPr>
              <w:keepLines/>
              <w:contextualSpacing/>
              <w:rPr>
                <w:rFonts w:ascii="Calibri" w:hAnsi="Calibri" w:cs="Calibri"/>
                <w:i/>
                <w:szCs w:val="36"/>
              </w:rPr>
            </w:pPr>
            <w:r w:rsidRPr="000072D4">
              <w:rPr>
                <w:rFonts w:ascii="Calibri" w:hAnsi="Calibri" w:cs="Calibri"/>
                <w:i/>
                <w:szCs w:val="36"/>
              </w:rPr>
              <w:t>-Boletos (String) (máx. 10 caracteres alfanuméricos)</w:t>
            </w:r>
          </w:p>
          <w:p w14:paraId="51702EBA" w14:textId="77777777" w:rsidR="00B6184A" w:rsidRPr="000072D4" w:rsidRDefault="00B6184A" w:rsidP="00B6184A">
            <w:pPr>
              <w:keepLines/>
              <w:contextualSpacing/>
              <w:rPr>
                <w:rFonts w:ascii="Calibri" w:hAnsi="Calibri" w:cs="Calibri"/>
                <w:i/>
                <w:szCs w:val="36"/>
              </w:rPr>
            </w:pPr>
            <w:r w:rsidRPr="000072D4">
              <w:rPr>
                <w:rFonts w:ascii="Calibri" w:hAnsi="Calibri" w:cs="Calibri"/>
                <w:i/>
                <w:szCs w:val="36"/>
              </w:rPr>
              <w:t>-Nombre y Apellidos (String) (máx. 50 caracteres alfabéticos)</w:t>
            </w:r>
          </w:p>
          <w:p w14:paraId="57BD73D4" w14:textId="77777777" w:rsidR="00B6184A" w:rsidRPr="000072D4" w:rsidRDefault="00B6184A" w:rsidP="00B6184A">
            <w:pPr>
              <w:keepLines/>
              <w:contextualSpacing/>
              <w:rPr>
                <w:rFonts w:ascii="Calibri" w:hAnsi="Calibri" w:cs="Calibri"/>
                <w:i/>
                <w:szCs w:val="36"/>
              </w:rPr>
            </w:pPr>
            <w:r w:rsidRPr="000072D4">
              <w:rPr>
                <w:rFonts w:ascii="Calibri" w:hAnsi="Calibri" w:cs="Calibri"/>
                <w:i/>
                <w:szCs w:val="36"/>
              </w:rPr>
              <w:t>-precio del viaje ida y vuelta (String) (máx. 10 caracteres numéricos)</w:t>
            </w:r>
          </w:p>
          <w:p w14:paraId="1A117930" w14:textId="77777777" w:rsidR="00B6184A" w:rsidRPr="000072D4" w:rsidRDefault="00B6184A" w:rsidP="00B6184A">
            <w:pPr>
              <w:keepLines/>
              <w:contextualSpacing/>
              <w:rPr>
                <w:rFonts w:ascii="Calibri" w:hAnsi="Calibri" w:cs="Calibri"/>
                <w:i/>
                <w:szCs w:val="36"/>
              </w:rPr>
            </w:pPr>
            <w:r w:rsidRPr="000072D4">
              <w:rPr>
                <w:rFonts w:ascii="Calibri" w:hAnsi="Calibri" w:cs="Calibri"/>
                <w:i/>
                <w:szCs w:val="36"/>
              </w:rPr>
              <w:t>-destino del viaje (String) (máx. 50 caracteres alfanuméricos)</w:t>
            </w:r>
          </w:p>
          <w:p w14:paraId="2B62F2DE" w14:textId="77777777" w:rsidR="00B6184A" w:rsidRPr="000072D4" w:rsidRDefault="00B6184A" w:rsidP="00B6184A">
            <w:pPr>
              <w:keepLines/>
              <w:contextualSpacing/>
              <w:rPr>
                <w:rFonts w:ascii="Calibri" w:hAnsi="Calibri" w:cs="Calibri"/>
                <w:i/>
                <w:szCs w:val="36"/>
              </w:rPr>
            </w:pPr>
            <w:r w:rsidRPr="000072D4">
              <w:rPr>
                <w:rFonts w:ascii="Calibri" w:hAnsi="Calibri" w:cs="Calibri"/>
                <w:i/>
                <w:szCs w:val="36"/>
              </w:rPr>
              <w:t xml:space="preserve">-Hora de salida </w:t>
            </w:r>
            <w:r w:rsidRPr="000072D4">
              <w:rPr>
                <w:rFonts w:ascii="Calibri" w:hAnsi="Calibri" w:cs="Calibri"/>
                <w:i/>
              </w:rPr>
              <w:t>hora (hora/minuto/segundos)</w:t>
            </w:r>
          </w:p>
          <w:p w14:paraId="0E0BEC9E" w14:textId="77777777" w:rsidR="00B6184A" w:rsidRPr="000072D4" w:rsidRDefault="00B6184A" w:rsidP="00B6184A">
            <w:pPr>
              <w:keepLines/>
              <w:contextualSpacing/>
              <w:rPr>
                <w:rFonts w:ascii="Calibri" w:hAnsi="Calibri" w:cs="Calibri"/>
                <w:i/>
                <w:szCs w:val="36"/>
              </w:rPr>
            </w:pPr>
            <w:r w:rsidRPr="000072D4">
              <w:rPr>
                <w:rFonts w:ascii="Calibri" w:hAnsi="Calibri" w:cs="Calibri"/>
                <w:i/>
                <w:szCs w:val="36"/>
              </w:rPr>
              <w:t>-Estimación de Llegada hora (hora/minuto/segundos)</w:t>
            </w:r>
          </w:p>
          <w:p w14:paraId="7A812530" w14:textId="77777777" w:rsidR="00B6184A" w:rsidRPr="000072D4" w:rsidRDefault="00B6184A" w:rsidP="00B6184A">
            <w:pPr>
              <w:keepLines/>
              <w:contextualSpacing/>
              <w:rPr>
                <w:rFonts w:ascii="Calibri" w:hAnsi="Calibri" w:cs="Calibri"/>
                <w:i/>
                <w:szCs w:val="36"/>
              </w:rPr>
            </w:pPr>
            <w:r w:rsidRPr="000072D4">
              <w:rPr>
                <w:rFonts w:ascii="Calibri" w:hAnsi="Calibri" w:cs="Calibri"/>
                <w:i/>
                <w:szCs w:val="36"/>
              </w:rPr>
              <w:t>- Puerta de Ingreso (String) (máx. 50 caracteres alfanuméricos)</w:t>
            </w:r>
          </w:p>
          <w:p w14:paraId="477CA0B1" w14:textId="77777777" w:rsidR="00B6184A" w:rsidRPr="000072D4" w:rsidRDefault="00F50D18" w:rsidP="00B6184A">
            <w:pPr>
              <w:keepLines/>
              <w:contextualSpacing/>
              <w:rPr>
                <w:rFonts w:ascii="Calibri" w:hAnsi="Calibri" w:cs="Calibri"/>
                <w:i/>
                <w:szCs w:val="36"/>
              </w:rPr>
            </w:pPr>
            <w:r w:rsidRPr="000072D4">
              <w:rPr>
                <w:rFonts w:ascii="Calibri" w:hAnsi="Calibri" w:cs="Calibri"/>
                <w:i/>
                <w:szCs w:val="36"/>
              </w:rPr>
              <w:t>-Total de equipaje</w:t>
            </w:r>
            <w:r w:rsidR="00B6184A" w:rsidRPr="000072D4">
              <w:rPr>
                <w:rFonts w:ascii="Calibri" w:hAnsi="Calibri" w:cs="Calibri"/>
                <w:i/>
                <w:szCs w:val="36"/>
              </w:rPr>
              <w:t xml:space="preserve"> (String) (máx. 5 caracteres numéricos)</w:t>
            </w:r>
          </w:p>
          <w:p w14:paraId="55893E0B" w14:textId="132D82B1" w:rsidR="00F50D18" w:rsidRPr="000072D4" w:rsidRDefault="00B6184A" w:rsidP="00045DA4">
            <w:pPr>
              <w:keepLines/>
              <w:contextualSpacing/>
              <w:rPr>
                <w:rFonts w:ascii="Calibri" w:hAnsi="Calibri" w:cs="Calibri"/>
                <w:i/>
                <w:szCs w:val="36"/>
              </w:rPr>
            </w:pPr>
            <w:r w:rsidRPr="000072D4">
              <w:rPr>
                <w:rFonts w:ascii="Calibri" w:hAnsi="Calibri" w:cs="Calibri"/>
                <w:i/>
                <w:szCs w:val="36"/>
              </w:rPr>
              <w:t>-Fecha del viaje (día/mes/año) hora (hora/minuto/segundos)</w:t>
            </w:r>
          </w:p>
        </w:tc>
      </w:tr>
      <w:tr w:rsidR="000072D4" w:rsidRPr="000072D4" w14:paraId="04FC0389" w14:textId="77777777" w:rsidTr="002D1FF0">
        <w:trPr>
          <w:trHeight w:val="942"/>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07C6E" w14:textId="77777777" w:rsidR="00F50D18" w:rsidRPr="000072D4" w:rsidRDefault="00F50D18" w:rsidP="00045DA4">
            <w:pPr>
              <w:keepLines/>
              <w:contextualSpacing/>
              <w:rPr>
                <w:rFonts w:ascii="Calibri" w:hAnsi="Calibri" w:cs="Calibri"/>
                <w:i/>
              </w:rPr>
            </w:pPr>
            <w:r w:rsidRPr="000072D4">
              <w:rPr>
                <w:rFonts w:ascii="Calibri" w:hAnsi="Calibri" w:cs="Calibri"/>
                <w:i/>
              </w:rPr>
              <w:t>Fecha de revisión y versión:</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527AAE"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16/06/2022</w:t>
            </w:r>
          </w:p>
          <w:p w14:paraId="17391C36"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i/>
                <w:kern w:val="24"/>
                <w:lang w:val="en-US"/>
              </w:rPr>
              <w:t>Versión1.0</w:t>
            </w:r>
          </w:p>
        </w:tc>
      </w:tr>
      <w:tr w:rsidR="000072D4" w:rsidRPr="000072D4" w14:paraId="3467D0BB" w14:textId="77777777" w:rsidTr="002D1FF0">
        <w:trPr>
          <w:trHeight w:val="369"/>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04FEC" w14:textId="77777777" w:rsidR="00F50D18" w:rsidRPr="000072D4" w:rsidRDefault="00F50D18" w:rsidP="00045DA4">
            <w:pPr>
              <w:keepLines/>
              <w:contextualSpacing/>
              <w:rPr>
                <w:rFonts w:ascii="Calibri" w:hAnsi="Calibri" w:cs="Calibri"/>
                <w:i/>
              </w:rPr>
            </w:pPr>
            <w:r w:rsidRPr="000072D4">
              <w:rPr>
                <w:rFonts w:ascii="Calibri" w:hAnsi="Calibri" w:cs="Calibri"/>
                <w:i/>
                <w:lang w:val="en-US"/>
              </w:rPr>
              <w:t>Prioridad:</w:t>
            </w:r>
          </w:p>
        </w:tc>
        <w:tc>
          <w:tcPr>
            <w:tcW w:w="7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6F092" w14:textId="77777777" w:rsidR="00F50D18" w:rsidRPr="000072D4" w:rsidRDefault="00F50D18" w:rsidP="00045DA4">
            <w:pPr>
              <w:keepLines/>
              <w:contextualSpacing/>
              <w:rPr>
                <w:rFonts w:ascii="Calibri" w:hAnsi="Calibri" w:cs="Calibri"/>
                <w:i/>
                <w:sz w:val="36"/>
                <w:szCs w:val="36"/>
              </w:rPr>
            </w:pPr>
            <w:r w:rsidRPr="000072D4">
              <w:rPr>
                <w:rFonts w:ascii="Calibri" w:hAnsi="Calibri" w:cs="Calibri"/>
                <w:b/>
                <w:bCs/>
                <w:i/>
                <w:kern w:val="24"/>
                <w:lang w:val="en-US"/>
              </w:rPr>
              <w:t xml:space="preserve">media </w:t>
            </w:r>
          </w:p>
        </w:tc>
      </w:tr>
    </w:tbl>
    <w:p w14:paraId="0DBF588C" w14:textId="77777777" w:rsidR="00F50D18" w:rsidRPr="000072D4" w:rsidRDefault="00F50D18"/>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1405FB9D" w14:textId="77777777" w:rsidTr="0CBDA88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B4B8B2" w14:textId="77777777" w:rsidR="00F50D18" w:rsidRPr="000072D4" w:rsidRDefault="00F50D18"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01E433B" w14:textId="77777777" w:rsidR="00F50D18" w:rsidRPr="000072D4" w:rsidRDefault="00F50D18" w:rsidP="00045DA4">
            <w:pPr>
              <w:rPr>
                <w:rFonts w:ascii="Calibri" w:hAnsi="Calibri" w:cs="Calibri"/>
                <w:i/>
              </w:rPr>
            </w:pPr>
            <w:r w:rsidRPr="000072D4">
              <w:rPr>
                <w:rFonts w:ascii="Calibri" w:hAnsi="Calibri" w:cs="Calibri"/>
                <w:b/>
                <w:i/>
                <w:lang w:val="en-US"/>
              </w:rPr>
              <w:t>RF-21</w:t>
            </w:r>
          </w:p>
        </w:tc>
      </w:tr>
      <w:tr w:rsidR="000072D4" w:rsidRPr="000072D4" w14:paraId="7C4BA0E0" w14:textId="77777777" w:rsidTr="0CBDA88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4927876"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2240E76" w14:textId="65CCBB7C" w:rsidR="00F50D18" w:rsidRPr="000072D4" w:rsidRDefault="0CBDA88A" w:rsidP="0CBDA88A">
            <w:pPr>
              <w:pStyle w:val="NormalWeb"/>
              <w:spacing w:before="0" w:beforeAutospacing="0" w:after="0" w:afterAutospacing="0" w:line="259" w:lineRule="auto"/>
              <w:rPr>
                <w:rFonts w:ascii="Calibri" w:hAnsi="Calibri" w:cs="Calibri"/>
                <w:i/>
              </w:rPr>
            </w:pPr>
            <w:r w:rsidRPr="000072D4">
              <w:rPr>
                <w:rFonts w:ascii="Calibri" w:hAnsi="Calibri" w:cs="Calibri"/>
                <w:i/>
                <w:iCs/>
              </w:rPr>
              <w:t>Agregar</w:t>
            </w:r>
            <w:r w:rsidR="00F50D18" w:rsidRPr="000072D4">
              <w:rPr>
                <w:rFonts w:ascii="Calibri" w:hAnsi="Calibri" w:cs="Calibri"/>
                <w:i/>
              </w:rPr>
              <w:t xml:space="preserve"> sucursales</w:t>
            </w:r>
          </w:p>
        </w:tc>
      </w:tr>
      <w:tr w:rsidR="000072D4" w:rsidRPr="000072D4" w14:paraId="027BB2F7" w14:textId="77777777" w:rsidTr="0CBDA88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C67B3AC"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164C8E4" w14:textId="74A1D03F"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 xml:space="preserve">El sistema permitirá a los </w:t>
            </w:r>
            <w:r w:rsidR="00853638" w:rsidRPr="000072D4">
              <w:rPr>
                <w:rFonts w:ascii="Calibri" w:hAnsi="Calibri" w:cs="Calibri"/>
                <w:i/>
                <w:iCs/>
              </w:rPr>
              <w:t>administradores</w:t>
            </w:r>
            <w:r w:rsidRPr="000072D4">
              <w:rPr>
                <w:rFonts w:ascii="Calibri" w:hAnsi="Calibri" w:cs="Calibri"/>
                <w:i/>
              </w:rPr>
              <w:t xml:space="preserve"> </w:t>
            </w:r>
            <w:r w:rsidR="4BE256B1" w:rsidRPr="000072D4">
              <w:rPr>
                <w:rFonts w:ascii="Calibri" w:hAnsi="Calibri" w:cs="Calibri"/>
                <w:i/>
                <w:iCs/>
              </w:rPr>
              <w:t>agregar</w:t>
            </w:r>
            <w:r w:rsidRPr="000072D4">
              <w:rPr>
                <w:rFonts w:ascii="Calibri" w:hAnsi="Calibri" w:cs="Calibri"/>
                <w:i/>
              </w:rPr>
              <w:t xml:space="preserve"> la información de las sucursales de la agencia.</w:t>
            </w:r>
          </w:p>
        </w:tc>
      </w:tr>
      <w:tr w:rsidR="000072D4" w:rsidRPr="000072D4" w14:paraId="6B789AF9" w14:textId="77777777" w:rsidTr="0CBDA88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E8D62EE"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1191CF3"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Funcional</w:t>
            </w:r>
            <w:r w:rsidRPr="000072D4">
              <w:rPr>
                <w:rFonts w:ascii="Calibri" w:hAnsi="Calibri" w:cs="Calibri"/>
                <w:i/>
                <w:kern w:val="24"/>
                <w:lang w:val="en-US"/>
              </w:rPr>
              <w:t xml:space="preserve"> </w:t>
            </w:r>
          </w:p>
        </w:tc>
      </w:tr>
      <w:tr w:rsidR="000072D4" w:rsidRPr="000072D4" w14:paraId="311B9FBE" w14:textId="77777777" w:rsidTr="00091221">
        <w:trPr>
          <w:trHeight w:val="593"/>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DE36AD" w14:textId="77777777" w:rsidR="00F50D18" w:rsidRPr="000072D4" w:rsidRDefault="00F50D18"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3E433D5" w14:textId="032243C6" w:rsidR="00F50D18" w:rsidRPr="000072D4" w:rsidRDefault="00F50D18" w:rsidP="00045DA4">
            <w:pPr>
              <w:pStyle w:val="Prrafodelista"/>
              <w:ind w:left="0"/>
              <w:jc w:val="both"/>
              <w:textAlignment w:val="baseline"/>
              <w:rPr>
                <w:rFonts w:ascii="Calibri" w:hAnsi="Calibri" w:cs="Calibri"/>
                <w:i/>
              </w:rPr>
            </w:pPr>
            <w:r w:rsidRPr="000072D4">
              <w:rPr>
                <w:rFonts w:ascii="Calibri" w:hAnsi="Calibri" w:cs="Calibri"/>
                <w:i/>
              </w:rPr>
              <w:t xml:space="preserve">El sistema permitirá a todos los </w:t>
            </w:r>
            <w:r w:rsidRPr="000072D4">
              <w:rPr>
                <w:rFonts w:ascii="Calibri" w:hAnsi="Calibri" w:cs="Calibri"/>
                <w:i/>
                <w:iCs/>
              </w:rPr>
              <w:t>administradores</w:t>
            </w:r>
            <w:r w:rsidRPr="000072D4">
              <w:rPr>
                <w:rFonts w:ascii="Calibri" w:hAnsi="Calibri" w:cs="Calibri"/>
                <w:i/>
              </w:rPr>
              <w:t xml:space="preserve"> </w:t>
            </w:r>
            <w:r w:rsidR="4BE256B1" w:rsidRPr="000072D4">
              <w:rPr>
                <w:rFonts w:ascii="Calibri" w:hAnsi="Calibri" w:cs="Calibri"/>
                <w:i/>
                <w:iCs/>
              </w:rPr>
              <w:t>agregar o añadir</w:t>
            </w:r>
            <w:r w:rsidRPr="000072D4">
              <w:rPr>
                <w:rFonts w:ascii="Calibri" w:hAnsi="Calibri" w:cs="Calibri"/>
                <w:i/>
              </w:rPr>
              <w:t xml:space="preserve"> la información de datos acerca de la agencia, los cuales son los siguientes:</w:t>
            </w:r>
          </w:p>
          <w:p w14:paraId="24A559EF" w14:textId="77777777" w:rsidR="00F50D18" w:rsidRPr="000072D4" w:rsidRDefault="00F50D18" w:rsidP="00045DA4">
            <w:pPr>
              <w:pStyle w:val="Prrafodelista"/>
              <w:numPr>
                <w:ilvl w:val="0"/>
                <w:numId w:val="13"/>
              </w:numPr>
              <w:spacing w:beforeAutospacing="1" w:afterAutospacing="1"/>
              <w:rPr>
                <w:rStyle w:val="normaltextrun"/>
                <w:rFonts w:ascii="Calibri" w:hAnsi="Calibri" w:cs="Calibri"/>
                <w:i/>
              </w:rPr>
            </w:pPr>
            <w:r w:rsidRPr="000072D4">
              <w:rPr>
                <w:rStyle w:val="normaltextrun"/>
                <w:rFonts w:ascii="Calibri" w:hAnsi="Calibri" w:cs="Calibri"/>
                <w:i/>
              </w:rPr>
              <w:t>Nombre de la agencia (Campo de texto -longitud 60)</w:t>
            </w:r>
          </w:p>
          <w:p w14:paraId="7677DA59" w14:textId="77777777" w:rsidR="00F50D18" w:rsidRPr="000072D4" w:rsidRDefault="00F50D18" w:rsidP="00045DA4">
            <w:pPr>
              <w:pStyle w:val="Prrafodelista"/>
              <w:numPr>
                <w:ilvl w:val="0"/>
                <w:numId w:val="13"/>
              </w:numPr>
              <w:spacing w:beforeAutospacing="1" w:afterAutospacing="1"/>
              <w:rPr>
                <w:rFonts w:ascii="Calibri" w:hAnsi="Calibri" w:cs="Calibri"/>
                <w:i/>
              </w:rPr>
            </w:pPr>
            <w:r w:rsidRPr="000072D4">
              <w:rPr>
                <w:rStyle w:val="normaltextrun"/>
                <w:rFonts w:ascii="Calibri" w:hAnsi="Calibri" w:cs="Calibri"/>
                <w:i/>
                <w:lang w:val="es-EC"/>
              </w:rPr>
              <w:t>Ubicación (Campo de texto – longitud 60)</w:t>
            </w:r>
          </w:p>
          <w:p w14:paraId="6F006ED5" w14:textId="77777777" w:rsidR="00F50D18" w:rsidRPr="000072D4" w:rsidRDefault="00F50D18" w:rsidP="00045DA4">
            <w:pPr>
              <w:pStyle w:val="Prrafodelista"/>
              <w:numPr>
                <w:ilvl w:val="0"/>
                <w:numId w:val="13"/>
              </w:numPr>
              <w:spacing w:beforeAutospacing="1" w:afterAutospacing="1"/>
              <w:rPr>
                <w:rFonts w:ascii="Calibri" w:hAnsi="Calibri" w:cs="Calibri"/>
                <w:i/>
              </w:rPr>
            </w:pPr>
            <w:r w:rsidRPr="000072D4">
              <w:rPr>
                <w:rStyle w:val="normaltextrun"/>
                <w:rFonts w:ascii="Calibri" w:hAnsi="Calibri" w:cs="Calibri"/>
                <w:i/>
                <w:lang w:val="es-EC"/>
              </w:rPr>
              <w:t>Correo electrónico (Campo de texto – longitud 60)</w:t>
            </w:r>
          </w:p>
          <w:p w14:paraId="7EA8CDCC" w14:textId="77777777" w:rsidR="00F50D18" w:rsidRPr="000072D4" w:rsidRDefault="00F50D18" w:rsidP="00045DA4">
            <w:pPr>
              <w:pStyle w:val="Prrafodelista"/>
              <w:numPr>
                <w:ilvl w:val="0"/>
                <w:numId w:val="13"/>
              </w:numPr>
              <w:spacing w:beforeAutospacing="1" w:afterAutospacing="1"/>
              <w:rPr>
                <w:rStyle w:val="normaltextrun"/>
                <w:rFonts w:ascii="Calibri" w:hAnsi="Calibri" w:cs="Calibri"/>
                <w:i/>
                <w:lang w:val="es-EC"/>
              </w:rPr>
            </w:pPr>
            <w:r w:rsidRPr="000072D4">
              <w:rPr>
                <w:rStyle w:val="normaltextrun"/>
                <w:rFonts w:ascii="Calibri" w:hAnsi="Calibri" w:cs="Calibri"/>
                <w:i/>
                <w:lang w:val="es-EC"/>
              </w:rPr>
              <w:t>Número telefónico (Campo numérico – longitud 11)</w:t>
            </w:r>
          </w:p>
          <w:p w14:paraId="758958AB" w14:textId="0C556BDC" w:rsidR="00F50D18" w:rsidRPr="000072D4" w:rsidRDefault="00F50D18" w:rsidP="00045DA4">
            <w:pPr>
              <w:pStyle w:val="Prrafodelista"/>
              <w:numPr>
                <w:ilvl w:val="0"/>
                <w:numId w:val="13"/>
              </w:numPr>
              <w:spacing w:beforeAutospacing="1" w:afterAutospacing="1"/>
              <w:rPr>
                <w:rFonts w:ascii="Calibri" w:hAnsi="Calibri" w:cs="Calibri"/>
                <w:i/>
              </w:rPr>
            </w:pPr>
            <w:r w:rsidRPr="000072D4">
              <w:rPr>
                <w:rStyle w:val="normaltextrun"/>
                <w:rFonts w:ascii="Calibri" w:hAnsi="Calibri" w:cs="Calibri"/>
                <w:i/>
                <w:lang w:val="es-EC"/>
              </w:rPr>
              <w:lastRenderedPageBreak/>
              <w:t>Horarios de atención disponible (Alpha numérico – longitud 30)</w:t>
            </w:r>
          </w:p>
        </w:tc>
      </w:tr>
      <w:tr w:rsidR="000072D4" w:rsidRPr="000072D4" w14:paraId="64D0F965" w14:textId="77777777" w:rsidTr="0CBDA88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BCC0D2D" w14:textId="77777777" w:rsidR="00F50D18" w:rsidRPr="000072D4" w:rsidRDefault="00F50D18" w:rsidP="00045DA4">
            <w:pPr>
              <w:rPr>
                <w:rFonts w:ascii="Calibri" w:hAnsi="Calibri" w:cs="Calibri"/>
                <w:i/>
              </w:rPr>
            </w:pPr>
            <w:r w:rsidRPr="000072D4">
              <w:rPr>
                <w:rFonts w:ascii="Calibri" w:hAnsi="Calibri" w:cs="Calibri"/>
                <w:i/>
                <w:iCs/>
              </w:rPr>
              <w:lastRenderedPageBreak/>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E221FF6"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6E30E513"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56EEA8E9" w14:textId="77777777" w:rsidTr="0CBDA88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FFC7C52" w14:textId="77777777" w:rsidR="00F50D18" w:rsidRPr="000072D4" w:rsidRDefault="00F50D18" w:rsidP="00045DA4">
            <w:pPr>
              <w:rPr>
                <w:rFonts w:ascii="Calibri" w:hAnsi="Calibri" w:cs="Calibri"/>
                <w:i/>
              </w:rPr>
            </w:pPr>
            <w:r w:rsidRPr="000072D4">
              <w:rPr>
                <w:rFonts w:ascii="Calibri" w:hAnsi="Calibri" w:cs="Calibri"/>
                <w:i/>
                <w:iCs/>
              </w:rPr>
              <w:t>Prioridad</w:t>
            </w:r>
            <w:r w:rsidRPr="000072D4">
              <w:rPr>
                <w:rFonts w:ascii="Calibri" w:hAnsi="Calibri" w:cs="Calibri"/>
                <w:i/>
                <w:iCs/>
                <w:lang w:val="en-US"/>
              </w:rPr>
              <w:t>:</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43A2D74"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Media</w:t>
            </w:r>
          </w:p>
        </w:tc>
      </w:tr>
    </w:tbl>
    <w:p w14:paraId="1CD2D075" w14:textId="77777777" w:rsidR="00F50D18" w:rsidRPr="000072D4" w:rsidRDefault="00F50D18"/>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1F0CB4C5" w14:textId="77777777" w:rsidTr="0CBDA88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E93DBDD" w14:textId="77777777" w:rsidR="00F50D18" w:rsidRPr="000072D4" w:rsidRDefault="00F50D18"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9669270" w14:textId="77777777" w:rsidR="00F50D18" w:rsidRPr="000072D4" w:rsidRDefault="00F50D18" w:rsidP="00045DA4">
            <w:pPr>
              <w:rPr>
                <w:rFonts w:ascii="Calibri" w:hAnsi="Calibri" w:cs="Calibri"/>
                <w:i/>
              </w:rPr>
            </w:pPr>
            <w:r w:rsidRPr="000072D4">
              <w:rPr>
                <w:rFonts w:ascii="Calibri" w:hAnsi="Calibri" w:cs="Calibri"/>
                <w:b/>
                <w:i/>
                <w:lang w:val="en-US"/>
              </w:rPr>
              <w:t>RF-22</w:t>
            </w:r>
          </w:p>
        </w:tc>
      </w:tr>
      <w:tr w:rsidR="000072D4" w:rsidRPr="000072D4" w14:paraId="4A45888A" w14:textId="77777777" w:rsidTr="0CBDA88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57FBA7D"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0222DD8" w14:textId="15260680" w:rsidR="00F50D18" w:rsidRPr="000072D4" w:rsidRDefault="0CBDA88A" w:rsidP="0CBDA88A">
            <w:pPr>
              <w:pStyle w:val="NormalWeb"/>
              <w:spacing w:before="0" w:beforeAutospacing="0" w:after="0" w:afterAutospacing="0" w:line="259" w:lineRule="auto"/>
              <w:rPr>
                <w:rFonts w:ascii="Calibri" w:hAnsi="Calibri" w:cs="Calibri"/>
                <w:i/>
              </w:rPr>
            </w:pPr>
            <w:r w:rsidRPr="000072D4">
              <w:rPr>
                <w:rFonts w:ascii="Calibri" w:hAnsi="Calibri" w:cs="Calibri"/>
                <w:i/>
                <w:iCs/>
              </w:rPr>
              <w:t>Modificar sucursales.</w:t>
            </w:r>
          </w:p>
        </w:tc>
      </w:tr>
      <w:tr w:rsidR="000072D4" w:rsidRPr="000072D4" w14:paraId="194B226C" w14:textId="77777777" w:rsidTr="0CBDA88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8940480"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17D91B2" w14:textId="5DD6FF29" w:rsidR="00F50D18" w:rsidRPr="000072D4" w:rsidRDefault="4BE256B1"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iCs/>
              </w:rPr>
              <w:t>El sistema permitirá la modificación de sucursales ya ingresadas.</w:t>
            </w:r>
          </w:p>
        </w:tc>
      </w:tr>
      <w:tr w:rsidR="000072D4" w:rsidRPr="000072D4" w14:paraId="243D96F7" w14:textId="77777777" w:rsidTr="0CBDA88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2744B05"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EEB16"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Funcional</w:t>
            </w:r>
            <w:r w:rsidRPr="000072D4">
              <w:rPr>
                <w:rFonts w:ascii="Calibri" w:hAnsi="Calibri" w:cs="Calibri"/>
                <w:i/>
                <w:kern w:val="24"/>
                <w:lang w:val="en-US"/>
              </w:rPr>
              <w:t xml:space="preserve"> – Datos</w:t>
            </w:r>
          </w:p>
        </w:tc>
      </w:tr>
      <w:tr w:rsidR="000072D4" w:rsidRPr="000072D4" w14:paraId="72D2E53C" w14:textId="77777777" w:rsidTr="0CBDA88A">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9D551D4" w14:textId="77777777" w:rsidR="00F50D18" w:rsidRPr="000072D4" w:rsidRDefault="00F50D18"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02FD0E1" w14:textId="2E7EFBDD" w:rsidR="00F50D18" w:rsidRPr="000072D4" w:rsidRDefault="4BE256B1" w:rsidP="0CBDA88A">
            <w:pPr>
              <w:pStyle w:val="Prrafodelista"/>
              <w:ind w:left="0"/>
              <w:jc w:val="both"/>
              <w:textAlignment w:val="baseline"/>
              <w:rPr>
                <w:rFonts w:ascii="Calibri" w:hAnsi="Calibri" w:cs="Calibri"/>
                <w:i/>
                <w:iCs/>
              </w:rPr>
            </w:pPr>
            <w:r w:rsidRPr="000072D4">
              <w:rPr>
                <w:rFonts w:ascii="Calibri" w:hAnsi="Calibri" w:cs="Calibri"/>
                <w:i/>
                <w:iCs/>
              </w:rPr>
              <w:t>El sistema permitirá a los administradores de la agencia editar los siguientes campos de información:</w:t>
            </w:r>
          </w:p>
          <w:p w14:paraId="64F54C6D" w14:textId="77777777" w:rsidR="00F50D18" w:rsidRPr="000072D4" w:rsidRDefault="4BE256B1" w:rsidP="0CBDA88A">
            <w:pPr>
              <w:pStyle w:val="Prrafodelista"/>
              <w:numPr>
                <w:ilvl w:val="0"/>
                <w:numId w:val="13"/>
              </w:numPr>
              <w:spacing w:beforeAutospacing="1" w:afterAutospacing="1"/>
              <w:textAlignment w:val="baseline"/>
              <w:rPr>
                <w:rStyle w:val="normaltextrun"/>
                <w:rFonts w:ascii="Calibri" w:hAnsi="Calibri" w:cs="Calibri"/>
                <w:i/>
                <w:iCs/>
              </w:rPr>
            </w:pPr>
            <w:r w:rsidRPr="000072D4">
              <w:rPr>
                <w:rStyle w:val="normaltextrun"/>
                <w:rFonts w:ascii="Calibri" w:hAnsi="Calibri" w:cs="Calibri"/>
                <w:i/>
                <w:iCs/>
              </w:rPr>
              <w:t>Nombre de la agencia (Campo de texto -longitud 60)</w:t>
            </w:r>
          </w:p>
          <w:p w14:paraId="6069E802" w14:textId="77777777" w:rsidR="00F50D18" w:rsidRPr="000072D4" w:rsidRDefault="4BE256B1" w:rsidP="0CBDA88A">
            <w:pPr>
              <w:pStyle w:val="Prrafodelista"/>
              <w:numPr>
                <w:ilvl w:val="0"/>
                <w:numId w:val="13"/>
              </w:numPr>
              <w:spacing w:beforeAutospacing="1" w:afterAutospacing="1"/>
              <w:textAlignment w:val="baseline"/>
              <w:rPr>
                <w:rFonts w:ascii="Calibri" w:hAnsi="Calibri" w:cs="Calibri"/>
                <w:i/>
                <w:iCs/>
              </w:rPr>
            </w:pPr>
            <w:r w:rsidRPr="000072D4">
              <w:rPr>
                <w:rStyle w:val="normaltextrun"/>
                <w:rFonts w:ascii="Calibri" w:hAnsi="Calibri" w:cs="Calibri"/>
                <w:i/>
                <w:iCs/>
                <w:lang w:val="es-EC"/>
              </w:rPr>
              <w:t>Ubicación (Campo de texto – longitud 60)</w:t>
            </w:r>
          </w:p>
          <w:p w14:paraId="2A21AD7E" w14:textId="77777777" w:rsidR="00F50D18" w:rsidRPr="000072D4" w:rsidRDefault="4BE256B1" w:rsidP="0CBDA88A">
            <w:pPr>
              <w:pStyle w:val="Prrafodelista"/>
              <w:numPr>
                <w:ilvl w:val="0"/>
                <w:numId w:val="13"/>
              </w:numPr>
              <w:spacing w:beforeAutospacing="1" w:afterAutospacing="1"/>
              <w:textAlignment w:val="baseline"/>
              <w:rPr>
                <w:rFonts w:ascii="Calibri" w:hAnsi="Calibri" w:cs="Calibri"/>
                <w:i/>
                <w:iCs/>
              </w:rPr>
            </w:pPr>
            <w:r w:rsidRPr="000072D4">
              <w:rPr>
                <w:rStyle w:val="normaltextrun"/>
                <w:rFonts w:ascii="Calibri" w:hAnsi="Calibri" w:cs="Calibri"/>
                <w:i/>
                <w:iCs/>
                <w:lang w:val="es-EC"/>
              </w:rPr>
              <w:t>Correo electrónico (Campo de texto – longitud 60)</w:t>
            </w:r>
          </w:p>
          <w:p w14:paraId="7022545C" w14:textId="77777777" w:rsidR="00F50D18" w:rsidRPr="000072D4" w:rsidRDefault="4BE256B1" w:rsidP="0CBDA88A">
            <w:pPr>
              <w:pStyle w:val="Prrafodelista"/>
              <w:numPr>
                <w:ilvl w:val="0"/>
                <w:numId w:val="13"/>
              </w:numPr>
              <w:spacing w:beforeAutospacing="1" w:afterAutospacing="1"/>
              <w:textAlignment w:val="baseline"/>
              <w:rPr>
                <w:rStyle w:val="normaltextrun"/>
                <w:rFonts w:ascii="Calibri" w:hAnsi="Calibri" w:cs="Calibri"/>
                <w:i/>
                <w:iCs/>
                <w:lang w:val="es-EC"/>
              </w:rPr>
            </w:pPr>
            <w:r w:rsidRPr="000072D4">
              <w:rPr>
                <w:rStyle w:val="normaltextrun"/>
                <w:rFonts w:ascii="Calibri" w:hAnsi="Calibri" w:cs="Calibri"/>
                <w:i/>
                <w:iCs/>
                <w:lang w:val="es-EC"/>
              </w:rPr>
              <w:t>Número telefónico (Campo numérico – longitud 11)</w:t>
            </w:r>
          </w:p>
          <w:p w14:paraId="2711D987" w14:textId="205A58CB" w:rsidR="00F50D18" w:rsidRPr="000072D4" w:rsidRDefault="4BE256B1" w:rsidP="0CBDA88A">
            <w:pPr>
              <w:pStyle w:val="Prrafodelista"/>
              <w:numPr>
                <w:ilvl w:val="0"/>
                <w:numId w:val="13"/>
              </w:numPr>
              <w:spacing w:beforeAutospacing="1" w:afterAutospacing="1"/>
              <w:textAlignment w:val="baseline"/>
              <w:rPr>
                <w:rFonts w:ascii="Calibri" w:hAnsi="Calibri" w:cs="Calibri"/>
                <w:i/>
              </w:rPr>
            </w:pPr>
            <w:r w:rsidRPr="000072D4">
              <w:rPr>
                <w:rStyle w:val="normaltextrun"/>
                <w:rFonts w:ascii="Calibri" w:hAnsi="Calibri" w:cs="Calibri"/>
                <w:i/>
                <w:iCs/>
                <w:lang w:val="es-EC"/>
              </w:rPr>
              <w:t>Horarios de atención disponible (Alpha numérico – longitud 30)</w:t>
            </w:r>
          </w:p>
        </w:tc>
      </w:tr>
      <w:tr w:rsidR="000072D4" w:rsidRPr="000072D4" w14:paraId="7CEB0553" w14:textId="77777777" w:rsidTr="0CBDA88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FB11CCB" w14:textId="77777777" w:rsidR="00F50D18" w:rsidRPr="000072D4" w:rsidRDefault="00F50D18"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8AA6419"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6BCEF071"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3EE78379" w14:textId="77777777" w:rsidTr="0CBDA88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F383F1B" w14:textId="77777777" w:rsidR="00F50D18" w:rsidRPr="000072D4" w:rsidRDefault="00F50D18"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BD9D5B0"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M</w:t>
            </w:r>
            <w:r w:rsidRPr="000072D4">
              <w:rPr>
                <w:rFonts w:ascii="Calibri" w:hAnsi="Calibri" w:cs="Calibri"/>
                <w:b/>
                <w:bCs/>
                <w:kern w:val="24"/>
                <w:lang w:val="en-US"/>
              </w:rPr>
              <w:t>edia</w:t>
            </w:r>
          </w:p>
        </w:tc>
      </w:tr>
    </w:tbl>
    <w:p w14:paraId="52AB9E2F" w14:textId="77777777" w:rsidR="00F50D18" w:rsidRPr="000072D4" w:rsidRDefault="00F50D18"/>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01AA1869" w14:textId="77777777" w:rsidTr="0CBDA88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CE05A20" w14:textId="77777777" w:rsidR="00F50D18" w:rsidRPr="000072D4" w:rsidRDefault="00F50D18"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EE4A6D" w14:textId="77777777" w:rsidR="00F50D18" w:rsidRPr="000072D4" w:rsidRDefault="00F50D18" w:rsidP="00045DA4">
            <w:pPr>
              <w:rPr>
                <w:rFonts w:ascii="Calibri" w:hAnsi="Calibri" w:cs="Calibri"/>
                <w:i/>
              </w:rPr>
            </w:pPr>
            <w:r w:rsidRPr="000072D4">
              <w:rPr>
                <w:rFonts w:ascii="Calibri" w:hAnsi="Calibri" w:cs="Calibri"/>
                <w:b/>
                <w:i/>
                <w:lang w:val="en-US"/>
              </w:rPr>
              <w:t>RF-23</w:t>
            </w:r>
          </w:p>
        </w:tc>
      </w:tr>
      <w:tr w:rsidR="000072D4" w:rsidRPr="000072D4" w14:paraId="0E284130" w14:textId="77777777" w:rsidTr="0CBDA88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5771B54"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56065A4" w14:textId="60EECCF5"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 xml:space="preserve">Eliminar </w:t>
            </w:r>
            <w:r w:rsidR="4BE256B1" w:rsidRPr="000072D4">
              <w:rPr>
                <w:rFonts w:ascii="Calibri" w:hAnsi="Calibri" w:cs="Calibri"/>
                <w:i/>
                <w:iCs/>
              </w:rPr>
              <w:t>sucursales</w:t>
            </w:r>
            <w:r w:rsidRPr="000072D4">
              <w:rPr>
                <w:rFonts w:ascii="Calibri" w:hAnsi="Calibri" w:cs="Calibri"/>
                <w:i/>
              </w:rPr>
              <w:t>.</w:t>
            </w:r>
          </w:p>
        </w:tc>
      </w:tr>
      <w:tr w:rsidR="000072D4" w:rsidRPr="000072D4" w14:paraId="738233A9" w14:textId="77777777" w:rsidTr="0CBDA88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959849D"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A413B06" w14:textId="66F37936"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 xml:space="preserve">El sistema permitirá </w:t>
            </w:r>
            <w:r w:rsidRPr="000072D4">
              <w:rPr>
                <w:rFonts w:ascii="Calibri" w:hAnsi="Calibri" w:cs="Calibri"/>
                <w:i/>
                <w:iCs/>
              </w:rPr>
              <w:t xml:space="preserve">a los administradores </w:t>
            </w:r>
            <w:r w:rsidRPr="000072D4">
              <w:rPr>
                <w:rFonts w:ascii="Calibri" w:hAnsi="Calibri" w:cs="Calibri"/>
                <w:i/>
              </w:rPr>
              <w:t xml:space="preserve">eliminar </w:t>
            </w:r>
            <w:r w:rsidR="4BE256B1" w:rsidRPr="000072D4">
              <w:rPr>
                <w:rFonts w:ascii="Calibri" w:hAnsi="Calibri" w:cs="Calibri"/>
                <w:i/>
                <w:iCs/>
              </w:rPr>
              <w:t>la información</w:t>
            </w:r>
            <w:r w:rsidRPr="000072D4">
              <w:rPr>
                <w:rFonts w:ascii="Calibri" w:hAnsi="Calibri" w:cs="Calibri"/>
                <w:i/>
              </w:rPr>
              <w:t xml:space="preserve"> de </w:t>
            </w:r>
            <w:r w:rsidR="4BE256B1" w:rsidRPr="000072D4">
              <w:rPr>
                <w:rFonts w:ascii="Calibri" w:hAnsi="Calibri" w:cs="Calibri"/>
                <w:i/>
                <w:iCs/>
              </w:rPr>
              <w:t>sucursales</w:t>
            </w:r>
            <w:r w:rsidRPr="000072D4">
              <w:rPr>
                <w:rFonts w:ascii="Calibri" w:hAnsi="Calibri" w:cs="Calibri"/>
                <w:i/>
              </w:rPr>
              <w:t xml:space="preserve"> no estén disponible.</w:t>
            </w:r>
          </w:p>
        </w:tc>
      </w:tr>
      <w:tr w:rsidR="000072D4" w:rsidRPr="000072D4" w14:paraId="160E7B46" w14:textId="77777777" w:rsidTr="0CBDA88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504DC78"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68ACE06"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Funcional</w:t>
            </w:r>
            <w:r w:rsidRPr="000072D4">
              <w:rPr>
                <w:rFonts w:ascii="Calibri" w:hAnsi="Calibri" w:cs="Calibri"/>
                <w:i/>
                <w:kern w:val="24"/>
                <w:lang w:val="en-US"/>
              </w:rPr>
              <w:t xml:space="preserve"> – Datos</w:t>
            </w:r>
          </w:p>
        </w:tc>
      </w:tr>
      <w:tr w:rsidR="000072D4" w:rsidRPr="000072D4" w14:paraId="305CA3A9" w14:textId="77777777" w:rsidTr="0CBDA88A">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49BDDA8" w14:textId="77777777" w:rsidR="00F50D18" w:rsidRPr="000072D4" w:rsidRDefault="00F50D18"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A935CD6" w14:textId="6AA1BD45" w:rsidR="00F50D18" w:rsidRPr="000072D4" w:rsidRDefault="00F50D18" w:rsidP="00045DA4">
            <w:pPr>
              <w:pStyle w:val="Prrafodelista"/>
              <w:ind w:left="0"/>
              <w:jc w:val="both"/>
              <w:textAlignment w:val="baseline"/>
              <w:rPr>
                <w:rFonts w:ascii="Calibri" w:hAnsi="Calibri" w:cs="Calibri"/>
                <w:i/>
              </w:rPr>
            </w:pPr>
            <w:r w:rsidRPr="000072D4">
              <w:rPr>
                <w:rFonts w:ascii="Calibri" w:hAnsi="Calibri" w:cs="Calibri"/>
                <w:i/>
              </w:rPr>
              <w:t xml:space="preserve">El sistema permitirá a los administradores de la agencia eliminar o deshabilitar </w:t>
            </w:r>
            <w:r w:rsidR="4BE256B1" w:rsidRPr="000072D4">
              <w:rPr>
                <w:rFonts w:ascii="Calibri" w:hAnsi="Calibri" w:cs="Calibri"/>
                <w:i/>
                <w:iCs/>
              </w:rPr>
              <w:t>sucursales</w:t>
            </w:r>
            <w:r w:rsidRPr="000072D4">
              <w:rPr>
                <w:rFonts w:ascii="Calibri" w:hAnsi="Calibri" w:cs="Calibri"/>
                <w:i/>
              </w:rPr>
              <w:t xml:space="preserve"> por las siguientes razones:</w:t>
            </w:r>
          </w:p>
          <w:p w14:paraId="725D394F" w14:textId="768C08CB" w:rsidR="00F50D18" w:rsidRPr="000072D4" w:rsidRDefault="00F50D18" w:rsidP="00045DA4">
            <w:pPr>
              <w:pStyle w:val="Prrafodelista"/>
              <w:numPr>
                <w:ilvl w:val="0"/>
                <w:numId w:val="14"/>
              </w:numPr>
              <w:jc w:val="both"/>
              <w:textAlignment w:val="baseline"/>
              <w:rPr>
                <w:rFonts w:ascii="Calibri" w:hAnsi="Calibri" w:cs="Calibri"/>
                <w:i/>
              </w:rPr>
            </w:pPr>
            <w:r w:rsidRPr="000072D4">
              <w:rPr>
                <w:rFonts w:ascii="Calibri" w:hAnsi="Calibri" w:cs="Calibri"/>
                <w:i/>
              </w:rPr>
              <w:t xml:space="preserve">Cuando una </w:t>
            </w:r>
            <w:r w:rsidR="4BE256B1" w:rsidRPr="000072D4">
              <w:rPr>
                <w:rFonts w:ascii="Calibri" w:hAnsi="Calibri" w:cs="Calibri"/>
                <w:i/>
                <w:iCs/>
              </w:rPr>
              <w:t>sucursal ya cerró o no se encuentra</w:t>
            </w:r>
            <w:r w:rsidRPr="000072D4">
              <w:rPr>
                <w:rFonts w:ascii="Calibri" w:hAnsi="Calibri" w:cs="Calibri"/>
                <w:i/>
              </w:rPr>
              <w:t xml:space="preserve"> disponible.</w:t>
            </w:r>
          </w:p>
          <w:p w14:paraId="44D3362F" w14:textId="77777777" w:rsidR="00F50D18" w:rsidRPr="000072D4" w:rsidRDefault="00F50D18" w:rsidP="00045DA4">
            <w:pPr>
              <w:jc w:val="both"/>
              <w:textAlignment w:val="baseline"/>
              <w:rPr>
                <w:rFonts w:ascii="Calibri" w:hAnsi="Calibri" w:cs="Calibri"/>
                <w:i/>
              </w:rPr>
            </w:pPr>
          </w:p>
          <w:p w14:paraId="75D28768" w14:textId="5C5C1A47" w:rsidR="00F50D18" w:rsidRPr="000072D4" w:rsidRDefault="00F50D18" w:rsidP="00045DA4">
            <w:pPr>
              <w:jc w:val="both"/>
              <w:textAlignment w:val="baseline"/>
              <w:rPr>
                <w:rFonts w:ascii="Calibri" w:hAnsi="Calibri" w:cs="Calibri"/>
                <w:i/>
              </w:rPr>
            </w:pPr>
            <w:r w:rsidRPr="000072D4">
              <w:rPr>
                <w:rFonts w:ascii="Calibri" w:hAnsi="Calibri" w:cs="Calibri"/>
                <w:i/>
              </w:rPr>
              <w:t xml:space="preserve">El sistema mostrará la opción de eliminar o deshabilitar </w:t>
            </w:r>
            <w:r w:rsidR="4BE256B1" w:rsidRPr="000072D4">
              <w:rPr>
                <w:rFonts w:ascii="Calibri" w:hAnsi="Calibri" w:cs="Calibri"/>
                <w:i/>
                <w:iCs/>
              </w:rPr>
              <w:t>la sucursal</w:t>
            </w:r>
            <w:r w:rsidRPr="000072D4">
              <w:rPr>
                <w:rFonts w:ascii="Calibri" w:hAnsi="Calibri" w:cs="Calibri"/>
                <w:i/>
              </w:rPr>
              <w:t xml:space="preserve"> por medio de un botón de la siguiente forma:</w:t>
            </w:r>
          </w:p>
          <w:p w14:paraId="28A194EC" w14:textId="2D379543" w:rsidR="00F50D18" w:rsidRPr="000072D4" w:rsidRDefault="00F50D18" w:rsidP="00045DA4">
            <w:pPr>
              <w:pStyle w:val="Prrafodelista"/>
              <w:numPr>
                <w:ilvl w:val="0"/>
                <w:numId w:val="15"/>
              </w:numPr>
              <w:jc w:val="both"/>
              <w:textAlignment w:val="baseline"/>
              <w:rPr>
                <w:rFonts w:ascii="Calibri" w:hAnsi="Calibri" w:cs="Calibri"/>
                <w:i/>
              </w:rPr>
            </w:pPr>
            <w:r w:rsidRPr="000072D4">
              <w:rPr>
                <w:rFonts w:ascii="Calibri" w:hAnsi="Calibri" w:cs="Calibri"/>
                <w:i/>
              </w:rPr>
              <w:t xml:space="preserve">Eliminar o deshabilitar </w:t>
            </w:r>
            <w:r w:rsidR="4BE256B1" w:rsidRPr="000072D4">
              <w:rPr>
                <w:rFonts w:ascii="Calibri" w:hAnsi="Calibri" w:cs="Calibri"/>
                <w:i/>
                <w:iCs/>
              </w:rPr>
              <w:t>sucursal</w:t>
            </w:r>
            <w:r w:rsidRPr="000072D4">
              <w:rPr>
                <w:rFonts w:ascii="Calibri" w:hAnsi="Calibri" w:cs="Calibri"/>
                <w:i/>
              </w:rPr>
              <w:t xml:space="preserve"> seleccionado. (botón)</w:t>
            </w:r>
          </w:p>
          <w:p w14:paraId="59DAEA30" w14:textId="77777777" w:rsidR="00F50D18" w:rsidRPr="000072D4" w:rsidRDefault="00F50D18" w:rsidP="00045DA4">
            <w:pPr>
              <w:pStyle w:val="Prrafodelista"/>
              <w:jc w:val="both"/>
              <w:textAlignment w:val="baseline"/>
              <w:rPr>
                <w:rFonts w:ascii="Calibri" w:hAnsi="Calibri" w:cs="Calibri"/>
                <w:i/>
              </w:rPr>
            </w:pPr>
          </w:p>
          <w:p w14:paraId="3E572614" w14:textId="0C4B91C6" w:rsidR="00F50D18" w:rsidRPr="000072D4" w:rsidRDefault="00F50D18" w:rsidP="00045DA4">
            <w:pPr>
              <w:jc w:val="both"/>
              <w:textAlignment w:val="baseline"/>
              <w:rPr>
                <w:rFonts w:ascii="Calibri" w:hAnsi="Calibri" w:cs="Calibri"/>
                <w:i/>
              </w:rPr>
            </w:pPr>
            <w:r w:rsidRPr="000072D4">
              <w:rPr>
                <w:rFonts w:ascii="Calibri" w:hAnsi="Calibri" w:cs="Calibri"/>
                <w:i/>
              </w:rPr>
              <w:t xml:space="preserve">Si el </w:t>
            </w:r>
            <w:r w:rsidRPr="000072D4">
              <w:rPr>
                <w:rFonts w:ascii="Calibri" w:hAnsi="Calibri" w:cs="Calibri"/>
                <w:i/>
                <w:iCs/>
              </w:rPr>
              <w:t>administrador</w:t>
            </w:r>
            <w:r w:rsidRPr="000072D4">
              <w:rPr>
                <w:rFonts w:ascii="Calibri" w:hAnsi="Calibri" w:cs="Calibri"/>
                <w:i/>
              </w:rPr>
              <w:t xml:space="preserve"> da clic en dicho botón el sistema deberá mostrar las opciones de eliminar o deshabilitar, si el </w:t>
            </w:r>
            <w:r w:rsidRPr="000072D4">
              <w:rPr>
                <w:rFonts w:ascii="Calibri" w:hAnsi="Calibri" w:cs="Calibri"/>
                <w:i/>
                <w:iCs/>
              </w:rPr>
              <w:t>administrador</w:t>
            </w:r>
            <w:r w:rsidRPr="000072D4">
              <w:rPr>
                <w:rFonts w:ascii="Calibri" w:hAnsi="Calibri" w:cs="Calibri"/>
                <w:i/>
              </w:rPr>
              <w:t xml:space="preserve"> selecciona cualquiera de las opciones el sistema deberá pedir una confirmación antes de completar la acción.</w:t>
            </w:r>
          </w:p>
        </w:tc>
      </w:tr>
      <w:tr w:rsidR="000072D4" w:rsidRPr="000072D4" w14:paraId="2B30C5A4" w14:textId="77777777" w:rsidTr="0CBDA88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FF4E6D" w14:textId="77777777" w:rsidR="00F50D18" w:rsidRPr="000072D4" w:rsidRDefault="00F50D18" w:rsidP="00045DA4">
            <w:pPr>
              <w:rPr>
                <w:rFonts w:ascii="Calibri" w:hAnsi="Calibri" w:cs="Calibri"/>
                <w:i/>
              </w:rPr>
            </w:pPr>
            <w:r w:rsidRPr="000072D4">
              <w:rPr>
                <w:rFonts w:ascii="Calibri" w:hAnsi="Calibri" w:cs="Calibri"/>
                <w:i/>
                <w:iCs/>
              </w:rPr>
              <w:lastRenderedPageBreak/>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970A91B"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12142DE1"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536AFC87" w14:textId="77777777" w:rsidTr="0CBDA88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91AE133" w14:textId="77777777" w:rsidR="00F50D18" w:rsidRPr="000072D4" w:rsidRDefault="00F50D18"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73E12FA"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Media</w:t>
            </w:r>
          </w:p>
        </w:tc>
      </w:tr>
    </w:tbl>
    <w:p w14:paraId="4A669C9C" w14:textId="77777777" w:rsidR="00F50D18" w:rsidRPr="000072D4" w:rsidRDefault="00F50D18"/>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6E271474" w14:textId="77777777" w:rsidTr="0CBDA88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D92F725" w14:textId="77777777" w:rsidR="00F50D18" w:rsidRPr="000072D4" w:rsidRDefault="00F50D18"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A20248D" w14:textId="77777777" w:rsidR="00F50D18" w:rsidRPr="000072D4" w:rsidRDefault="00F50D18" w:rsidP="00045DA4">
            <w:pPr>
              <w:rPr>
                <w:rFonts w:ascii="Calibri" w:hAnsi="Calibri" w:cs="Calibri"/>
                <w:i/>
              </w:rPr>
            </w:pPr>
            <w:r w:rsidRPr="000072D4">
              <w:rPr>
                <w:rFonts w:ascii="Calibri" w:hAnsi="Calibri" w:cs="Calibri"/>
                <w:b/>
                <w:i/>
                <w:lang w:val="en-US"/>
              </w:rPr>
              <w:t>RF-24</w:t>
            </w:r>
          </w:p>
        </w:tc>
      </w:tr>
      <w:tr w:rsidR="000072D4" w:rsidRPr="000072D4" w14:paraId="18615555" w14:textId="77777777" w:rsidTr="0CBDA88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48A12C"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5BF8B7" w14:textId="5EE62903" w:rsidR="00F50D18" w:rsidRPr="000072D4" w:rsidRDefault="4BE256B1"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iCs/>
              </w:rPr>
              <w:t>Listar sucursales.</w:t>
            </w:r>
          </w:p>
        </w:tc>
      </w:tr>
      <w:tr w:rsidR="000072D4" w:rsidRPr="000072D4" w14:paraId="6B948ADE" w14:textId="77777777" w:rsidTr="0CBDA88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91350FA"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5168261" w14:textId="7E1947CF"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 xml:space="preserve">El sistema permitirá a los </w:t>
            </w:r>
            <w:r w:rsidRPr="000072D4">
              <w:rPr>
                <w:rFonts w:ascii="Calibri" w:hAnsi="Calibri" w:cs="Calibri"/>
                <w:i/>
                <w:iCs/>
              </w:rPr>
              <w:t>administradores</w:t>
            </w:r>
            <w:r w:rsidRPr="000072D4">
              <w:rPr>
                <w:rFonts w:ascii="Calibri" w:hAnsi="Calibri" w:cs="Calibri"/>
                <w:i/>
              </w:rPr>
              <w:t xml:space="preserve"> presentar el listado de las </w:t>
            </w:r>
            <w:r w:rsidR="4BE256B1" w:rsidRPr="000072D4">
              <w:rPr>
                <w:rFonts w:ascii="Calibri" w:hAnsi="Calibri" w:cs="Calibri"/>
                <w:i/>
                <w:iCs/>
              </w:rPr>
              <w:t>sucursales</w:t>
            </w:r>
            <w:r w:rsidRPr="000072D4">
              <w:rPr>
                <w:rFonts w:ascii="Calibri" w:hAnsi="Calibri" w:cs="Calibri"/>
                <w:i/>
              </w:rPr>
              <w:t>.</w:t>
            </w:r>
          </w:p>
        </w:tc>
      </w:tr>
      <w:tr w:rsidR="000072D4" w:rsidRPr="000072D4" w14:paraId="50DAAB97" w14:textId="77777777" w:rsidTr="0CBDA88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CA0595D"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E912238"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Funcional</w:t>
            </w:r>
            <w:r w:rsidRPr="000072D4">
              <w:rPr>
                <w:rFonts w:ascii="Calibri" w:hAnsi="Calibri" w:cs="Calibri"/>
                <w:i/>
                <w:kern w:val="24"/>
                <w:lang w:val="en-US"/>
              </w:rPr>
              <w:t xml:space="preserve"> – Datos</w:t>
            </w:r>
          </w:p>
        </w:tc>
      </w:tr>
      <w:tr w:rsidR="000072D4" w:rsidRPr="000072D4" w14:paraId="05BEB6AA" w14:textId="77777777" w:rsidTr="0CBDA88A">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FF59366" w14:textId="77777777" w:rsidR="00F50D18" w:rsidRPr="000072D4" w:rsidRDefault="00F50D18"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49E33" w14:textId="5E74A925" w:rsidR="00F50D18" w:rsidRPr="000072D4" w:rsidRDefault="00F50D18" w:rsidP="00045DA4">
            <w:pPr>
              <w:pStyle w:val="Prrafodelista"/>
              <w:ind w:left="0"/>
              <w:jc w:val="both"/>
              <w:textAlignment w:val="baseline"/>
              <w:rPr>
                <w:rFonts w:ascii="Calibri" w:hAnsi="Calibri" w:cs="Calibri"/>
                <w:i/>
              </w:rPr>
            </w:pPr>
            <w:r w:rsidRPr="000072D4">
              <w:rPr>
                <w:rFonts w:ascii="Calibri" w:hAnsi="Calibri" w:cs="Calibri"/>
                <w:i/>
              </w:rPr>
              <w:t xml:space="preserve">El sistema permitirá </w:t>
            </w:r>
            <w:r w:rsidRPr="000072D4">
              <w:rPr>
                <w:rFonts w:ascii="Calibri" w:eastAsia="Calibri" w:hAnsi="Calibri" w:cs="Calibri"/>
                <w:i/>
              </w:rPr>
              <w:t xml:space="preserve">presentar la lista de las </w:t>
            </w:r>
            <w:r w:rsidR="4BE256B1" w:rsidRPr="000072D4">
              <w:rPr>
                <w:rFonts w:ascii="Calibri" w:hAnsi="Calibri" w:cs="Calibri"/>
                <w:i/>
                <w:iCs/>
              </w:rPr>
              <w:t>sucursales</w:t>
            </w:r>
            <w:r w:rsidRPr="000072D4">
              <w:rPr>
                <w:rFonts w:ascii="Calibri" w:hAnsi="Calibri" w:cs="Calibri"/>
                <w:i/>
              </w:rPr>
              <w:t xml:space="preserve"> con la siguiente información:</w:t>
            </w:r>
          </w:p>
          <w:p w14:paraId="121B769D" w14:textId="3EFA35D8" w:rsidR="00F50D18" w:rsidRPr="000072D4" w:rsidRDefault="4BE256B1" w:rsidP="0CBDA88A">
            <w:pPr>
              <w:pStyle w:val="Prrafodelista"/>
              <w:numPr>
                <w:ilvl w:val="0"/>
                <w:numId w:val="13"/>
              </w:numPr>
              <w:spacing w:beforeAutospacing="1" w:afterAutospacing="1"/>
              <w:rPr>
                <w:rStyle w:val="normaltextrun"/>
                <w:rFonts w:ascii="Calibri" w:eastAsia="Calibri" w:hAnsi="Calibri" w:cs="Calibri"/>
                <w:i/>
                <w:iCs/>
              </w:rPr>
            </w:pPr>
            <w:r w:rsidRPr="000072D4">
              <w:rPr>
                <w:rStyle w:val="normaltextrun"/>
                <w:rFonts w:ascii="Calibri" w:hAnsi="Calibri" w:cs="Calibri"/>
                <w:i/>
                <w:iCs/>
              </w:rPr>
              <w:t>Nombre de la agencia (Campo de texto -longitud 60)</w:t>
            </w:r>
          </w:p>
          <w:p w14:paraId="09AC4337" w14:textId="77777777" w:rsidR="00F50D18" w:rsidRPr="000072D4" w:rsidRDefault="4BE256B1" w:rsidP="0CBDA88A">
            <w:pPr>
              <w:pStyle w:val="Prrafodelista"/>
              <w:numPr>
                <w:ilvl w:val="0"/>
                <w:numId w:val="13"/>
              </w:numPr>
              <w:spacing w:beforeAutospacing="1" w:afterAutospacing="1"/>
              <w:rPr>
                <w:rFonts w:ascii="Calibri" w:eastAsia="Calibri" w:hAnsi="Calibri" w:cs="Calibri"/>
                <w:i/>
                <w:iCs/>
              </w:rPr>
            </w:pPr>
            <w:r w:rsidRPr="000072D4">
              <w:rPr>
                <w:rStyle w:val="normaltextrun"/>
                <w:rFonts w:ascii="Calibri" w:hAnsi="Calibri" w:cs="Calibri"/>
                <w:i/>
                <w:iCs/>
                <w:lang w:val="es-EC"/>
              </w:rPr>
              <w:t>Ubicación (Campo de texto – longitud 60)</w:t>
            </w:r>
          </w:p>
          <w:p w14:paraId="0DB11902" w14:textId="77777777" w:rsidR="00F50D18" w:rsidRPr="000072D4" w:rsidRDefault="4BE256B1" w:rsidP="0CBDA88A">
            <w:pPr>
              <w:pStyle w:val="Prrafodelista"/>
              <w:numPr>
                <w:ilvl w:val="0"/>
                <w:numId w:val="13"/>
              </w:numPr>
              <w:spacing w:beforeAutospacing="1" w:afterAutospacing="1"/>
              <w:rPr>
                <w:rFonts w:ascii="Calibri" w:eastAsia="Calibri" w:hAnsi="Calibri" w:cs="Calibri"/>
                <w:i/>
                <w:iCs/>
              </w:rPr>
            </w:pPr>
            <w:r w:rsidRPr="000072D4">
              <w:rPr>
                <w:rStyle w:val="normaltextrun"/>
                <w:rFonts w:ascii="Calibri" w:hAnsi="Calibri" w:cs="Calibri"/>
                <w:i/>
                <w:iCs/>
                <w:lang w:val="es-EC"/>
              </w:rPr>
              <w:t>Correo electrónico (Campo de texto – longitud 60)</w:t>
            </w:r>
          </w:p>
          <w:p w14:paraId="427377A5" w14:textId="77777777" w:rsidR="00F50D18" w:rsidRPr="000072D4" w:rsidRDefault="4BE256B1" w:rsidP="0CBDA88A">
            <w:pPr>
              <w:pStyle w:val="Prrafodelista"/>
              <w:numPr>
                <w:ilvl w:val="0"/>
                <w:numId w:val="13"/>
              </w:numPr>
              <w:spacing w:beforeAutospacing="1" w:afterAutospacing="1"/>
              <w:rPr>
                <w:rStyle w:val="normaltextrun"/>
                <w:rFonts w:ascii="Calibri" w:eastAsia="Calibri" w:hAnsi="Calibri" w:cs="Calibri"/>
                <w:i/>
                <w:iCs/>
                <w:lang w:val="es-EC"/>
              </w:rPr>
            </w:pPr>
            <w:r w:rsidRPr="000072D4">
              <w:rPr>
                <w:rStyle w:val="normaltextrun"/>
                <w:rFonts w:ascii="Calibri" w:hAnsi="Calibri" w:cs="Calibri"/>
                <w:i/>
                <w:iCs/>
                <w:lang w:val="es-EC"/>
              </w:rPr>
              <w:t>Número telefónico (Campo numérico – longitud 11)</w:t>
            </w:r>
          </w:p>
          <w:p w14:paraId="1E2B7F48" w14:textId="2B955A5F" w:rsidR="00F50D18" w:rsidRPr="000072D4" w:rsidRDefault="4BE256B1" w:rsidP="00045DA4">
            <w:pPr>
              <w:pStyle w:val="Prrafodelista"/>
              <w:numPr>
                <w:ilvl w:val="0"/>
                <w:numId w:val="13"/>
              </w:numPr>
              <w:spacing w:beforeAutospacing="1" w:afterAutospacing="1"/>
              <w:rPr>
                <w:rFonts w:ascii="Calibri" w:eastAsia="Calibri" w:hAnsi="Calibri" w:cs="Calibri"/>
                <w:i/>
              </w:rPr>
            </w:pPr>
            <w:r w:rsidRPr="000072D4">
              <w:rPr>
                <w:rStyle w:val="normaltextrun"/>
                <w:rFonts w:ascii="Calibri" w:hAnsi="Calibri" w:cs="Calibri"/>
                <w:i/>
                <w:iCs/>
                <w:lang w:val="es-EC"/>
              </w:rPr>
              <w:t>Horarios de atención disponible (Alpha numérico – longitud 30)</w:t>
            </w:r>
          </w:p>
        </w:tc>
      </w:tr>
      <w:tr w:rsidR="000072D4" w:rsidRPr="000072D4" w14:paraId="358E02E8" w14:textId="77777777" w:rsidTr="0CBDA88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725281" w14:textId="77777777" w:rsidR="00F50D18" w:rsidRPr="000072D4" w:rsidRDefault="00F50D18"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CD3E1ED"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278F0A61"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15C1DF1D" w14:textId="77777777" w:rsidTr="0CBDA88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41245B1" w14:textId="77777777" w:rsidR="00F50D18" w:rsidRPr="000072D4" w:rsidRDefault="00F50D18"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C084EBF"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Media</w:t>
            </w:r>
          </w:p>
        </w:tc>
      </w:tr>
    </w:tbl>
    <w:p w14:paraId="02E7D8CB" w14:textId="77777777" w:rsidR="006709B4" w:rsidRPr="000072D4" w:rsidRDefault="006709B4"/>
    <w:p w14:paraId="0DF8E211" w14:textId="77777777" w:rsidR="00091221" w:rsidRPr="000072D4" w:rsidRDefault="00091221"/>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52AD7D7A" w14:textId="77777777" w:rsidTr="261F3B50">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196A41B" w14:textId="77777777" w:rsidR="00F50D18" w:rsidRPr="000072D4" w:rsidRDefault="00F50D18"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B226C9C" w14:textId="77777777" w:rsidR="00F50D18" w:rsidRPr="000072D4" w:rsidRDefault="00F50D18" w:rsidP="00045DA4">
            <w:pPr>
              <w:rPr>
                <w:rFonts w:ascii="Calibri" w:hAnsi="Calibri" w:cs="Calibri"/>
                <w:i/>
              </w:rPr>
            </w:pPr>
            <w:r w:rsidRPr="000072D4">
              <w:rPr>
                <w:rFonts w:ascii="Calibri" w:hAnsi="Calibri" w:cs="Calibri"/>
                <w:b/>
                <w:i/>
                <w:lang w:val="en-US"/>
              </w:rPr>
              <w:t>RF-25</w:t>
            </w:r>
          </w:p>
        </w:tc>
      </w:tr>
      <w:tr w:rsidR="000072D4" w:rsidRPr="000072D4" w14:paraId="7CD90703" w14:textId="77777777" w:rsidTr="261F3B50">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4B3A53C"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AD6C88F" w14:textId="6E992C84"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 xml:space="preserve">Autentificar </w:t>
            </w:r>
            <w:r w:rsidRPr="000072D4">
              <w:rPr>
                <w:rFonts w:ascii="Calibri" w:hAnsi="Calibri" w:cs="Calibri"/>
                <w:i/>
                <w:iCs/>
              </w:rPr>
              <w:t>administrador</w:t>
            </w:r>
          </w:p>
        </w:tc>
      </w:tr>
      <w:tr w:rsidR="000072D4" w:rsidRPr="000072D4" w14:paraId="5BA6D967" w14:textId="77777777" w:rsidTr="261F3B50">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CEF01F7"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82B2E94" w14:textId="77562779" w:rsidR="00F50D18" w:rsidRPr="000072D4" w:rsidRDefault="00F50D18" w:rsidP="00045DA4">
            <w:pPr>
              <w:pStyle w:val="NormalWeb"/>
              <w:spacing w:before="0" w:beforeAutospacing="0" w:after="0" w:afterAutospacing="0"/>
              <w:textAlignment w:val="baseline"/>
              <w:rPr>
                <w:rFonts w:ascii="Calibri" w:hAnsi="Calibri" w:cs="Calibri"/>
                <w:i/>
              </w:rPr>
            </w:pPr>
            <w:r w:rsidRPr="000072D4">
              <w:rPr>
                <w:rFonts w:ascii="Calibri" w:hAnsi="Calibri" w:cs="Calibri"/>
                <w:i/>
              </w:rPr>
              <w:t xml:space="preserve">El sistema permitirá autentificar </w:t>
            </w:r>
            <w:r w:rsidRPr="000072D4">
              <w:rPr>
                <w:rFonts w:ascii="Calibri" w:hAnsi="Calibri" w:cs="Calibri"/>
                <w:i/>
                <w:iCs/>
              </w:rPr>
              <w:t>a los administradores</w:t>
            </w:r>
            <w:r w:rsidRPr="000072D4">
              <w:rPr>
                <w:rFonts w:ascii="Calibri" w:hAnsi="Calibri" w:cs="Calibri"/>
                <w:i/>
              </w:rPr>
              <w:t xml:space="preserve"> por medio de un código de verificación enviado a su cuenta empresarial.</w:t>
            </w:r>
          </w:p>
        </w:tc>
      </w:tr>
      <w:tr w:rsidR="000072D4" w:rsidRPr="000072D4" w14:paraId="36E942DB" w14:textId="77777777" w:rsidTr="261F3B50">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EF2501"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36B5003"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Funcional</w:t>
            </w:r>
            <w:r w:rsidRPr="000072D4">
              <w:rPr>
                <w:rFonts w:ascii="Calibri" w:hAnsi="Calibri" w:cs="Calibri"/>
                <w:i/>
                <w:kern w:val="24"/>
                <w:lang w:val="en-US"/>
              </w:rPr>
              <w:t xml:space="preserve"> – Datos</w:t>
            </w:r>
          </w:p>
        </w:tc>
      </w:tr>
      <w:tr w:rsidR="000072D4" w:rsidRPr="000072D4" w14:paraId="3B582A98" w14:textId="77777777" w:rsidTr="261F3B50">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DB69524" w14:textId="77777777" w:rsidR="00F50D18" w:rsidRPr="000072D4" w:rsidRDefault="00F50D18" w:rsidP="00045DA4">
            <w:pPr>
              <w:rPr>
                <w:rFonts w:ascii="Calibri" w:hAnsi="Calibri" w:cs="Calibri"/>
                <w:i/>
              </w:rPr>
            </w:pPr>
            <w:r w:rsidRPr="000072D4">
              <w:rPr>
                <w:rFonts w:ascii="Calibri" w:hAnsi="Calibri" w:cs="Calibri"/>
                <w:i/>
                <w:iCs/>
              </w:rPr>
              <w:lastRenderedPageBreak/>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08447CA" w14:textId="4EEB41A1" w:rsidR="00F50D18" w:rsidRPr="000072D4" w:rsidRDefault="00F50D18" w:rsidP="00045DA4">
            <w:pPr>
              <w:pStyle w:val="Prrafodelista"/>
              <w:ind w:left="0"/>
              <w:jc w:val="both"/>
              <w:textAlignment w:val="baseline"/>
              <w:rPr>
                <w:rFonts w:ascii="Calibri" w:hAnsi="Calibri" w:cs="Calibri"/>
                <w:i/>
              </w:rPr>
            </w:pPr>
            <w:r w:rsidRPr="000072D4">
              <w:rPr>
                <w:rFonts w:ascii="Calibri" w:hAnsi="Calibri" w:cs="Calibri"/>
                <w:i/>
              </w:rPr>
              <w:t xml:space="preserve">El sistema permitirá a los usuarios </w:t>
            </w:r>
            <w:r w:rsidRPr="000072D4">
              <w:rPr>
                <w:rFonts w:ascii="Calibri" w:hAnsi="Calibri" w:cs="Calibri"/>
                <w:i/>
                <w:iCs/>
              </w:rPr>
              <w:t xml:space="preserve">administradores </w:t>
            </w:r>
            <w:r w:rsidRPr="000072D4">
              <w:rPr>
                <w:rFonts w:ascii="Calibri" w:hAnsi="Calibri" w:cs="Calibri"/>
                <w:i/>
              </w:rPr>
              <w:t>autentificar su ingreso al sistema por medio de un código de verificación enviado en tiempo real a su cuenta empresarial.</w:t>
            </w:r>
          </w:p>
          <w:p w14:paraId="7DC2F5AF" w14:textId="5B5D9C75" w:rsidR="00F50D18" w:rsidRPr="000072D4" w:rsidRDefault="00F50D18" w:rsidP="00045DA4">
            <w:pPr>
              <w:pStyle w:val="Prrafodelista"/>
              <w:ind w:left="0"/>
              <w:jc w:val="both"/>
              <w:textAlignment w:val="baseline"/>
              <w:rPr>
                <w:rFonts w:ascii="Calibri" w:hAnsi="Calibri" w:cs="Calibri"/>
                <w:i/>
              </w:rPr>
            </w:pPr>
            <w:r w:rsidRPr="000072D4">
              <w:rPr>
                <w:rFonts w:ascii="Calibri" w:hAnsi="Calibri" w:cs="Calibri"/>
                <w:i/>
              </w:rPr>
              <w:t xml:space="preserve">Cabe destacar que dicha verificación se realizará cada vez que se inicie sesión por primera vez </w:t>
            </w:r>
            <w:r w:rsidRPr="000072D4">
              <w:rPr>
                <w:rFonts w:ascii="Calibri" w:hAnsi="Calibri" w:cs="Calibri"/>
                <w:i/>
                <w:iCs/>
              </w:rPr>
              <w:t>como administrador</w:t>
            </w:r>
            <w:r w:rsidRPr="000072D4">
              <w:rPr>
                <w:rFonts w:ascii="Calibri" w:hAnsi="Calibri" w:cs="Calibri"/>
                <w:i/>
              </w:rPr>
              <w:t xml:space="preserve"> en equipos nuevos o no regulares de utilizar.</w:t>
            </w:r>
          </w:p>
        </w:tc>
      </w:tr>
      <w:tr w:rsidR="000072D4" w:rsidRPr="000072D4" w14:paraId="62F8F4A9" w14:textId="77777777" w:rsidTr="261F3B50">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066D1F9" w14:textId="77777777" w:rsidR="00F50D18" w:rsidRPr="000072D4" w:rsidRDefault="00F50D18"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392259C"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58B99794"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5AAB417E" w14:textId="77777777" w:rsidTr="261F3B50">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3CEE6D1" w14:textId="77777777" w:rsidR="00F50D18" w:rsidRPr="000072D4" w:rsidRDefault="00F50D18"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3799739"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Alta</w:t>
            </w:r>
          </w:p>
        </w:tc>
      </w:tr>
    </w:tbl>
    <w:p w14:paraId="76FC6C2A" w14:textId="77777777" w:rsidR="00F50D18" w:rsidRPr="000072D4" w:rsidRDefault="00F50D18"/>
    <w:tbl>
      <w:tblPr>
        <w:tblW w:w="9072" w:type="dxa"/>
        <w:tblInd w:w="274" w:type="dxa"/>
        <w:tblCellMar>
          <w:left w:w="0" w:type="dxa"/>
          <w:right w:w="0" w:type="dxa"/>
        </w:tblCellMar>
        <w:tblLook w:val="0600" w:firstRow="0" w:lastRow="0" w:firstColumn="0" w:lastColumn="0" w:noHBand="1" w:noVBand="1"/>
      </w:tblPr>
      <w:tblGrid>
        <w:gridCol w:w="1593"/>
        <w:gridCol w:w="7479"/>
      </w:tblGrid>
      <w:tr w:rsidR="000072D4" w:rsidRPr="000072D4" w14:paraId="108D4376" w14:textId="77777777" w:rsidTr="002D1FF0">
        <w:trPr>
          <w:trHeight w:val="35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CE8EF4"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Número: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4EFEAF" w14:textId="77777777" w:rsidR="00F50D18" w:rsidRPr="000072D4" w:rsidRDefault="00F50D18" w:rsidP="00045DA4">
            <w:pPr>
              <w:keepLines/>
              <w:contextualSpacing/>
              <w:rPr>
                <w:rFonts w:ascii="Calibri" w:hAnsi="Calibri" w:cs="Calibri"/>
                <w:iCs/>
              </w:rPr>
            </w:pPr>
            <w:r w:rsidRPr="000072D4">
              <w:rPr>
                <w:rFonts w:ascii="Calibri" w:hAnsi="Calibri" w:cs="Calibri"/>
                <w:b/>
                <w:iCs/>
                <w:lang w:val="en-US"/>
              </w:rPr>
              <w:t xml:space="preserve">RF-26  </w:t>
            </w:r>
            <w:r w:rsidRPr="000072D4">
              <w:rPr>
                <w:rFonts w:ascii="Calibri" w:hAnsi="Calibri" w:cs="Calibri"/>
                <w:iCs/>
                <w:lang w:val="en-US"/>
              </w:rPr>
              <w:t xml:space="preserve"> </w:t>
            </w:r>
          </w:p>
        </w:tc>
      </w:tr>
      <w:tr w:rsidR="000072D4" w:rsidRPr="000072D4" w14:paraId="7AD0FF42" w14:textId="77777777" w:rsidTr="002D1FF0">
        <w:trPr>
          <w:trHeight w:val="39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661CF13"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Título: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51D123"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Recuperar Contraseña</w:t>
            </w:r>
          </w:p>
        </w:tc>
      </w:tr>
      <w:tr w:rsidR="000072D4" w:rsidRPr="000072D4" w14:paraId="2F9EB615" w14:textId="77777777" w:rsidTr="002D1FF0">
        <w:trPr>
          <w:trHeight w:val="28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EDD751F"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Texto: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E300B3"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rPr>
              <w:t>El sistema permitirá al administrador modificar los datos del pasajero.</w:t>
            </w:r>
          </w:p>
        </w:tc>
      </w:tr>
      <w:tr w:rsidR="000072D4" w:rsidRPr="000072D4" w14:paraId="33F894E1" w14:textId="77777777" w:rsidTr="002D1FF0">
        <w:trPr>
          <w:trHeight w:val="187"/>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BC2269"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Tipo: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810DBB"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Funcional - Datos</w:t>
            </w:r>
          </w:p>
        </w:tc>
      </w:tr>
      <w:tr w:rsidR="000072D4" w:rsidRPr="000072D4" w14:paraId="730C21EE" w14:textId="77777777" w:rsidTr="002D1FF0">
        <w:trPr>
          <w:trHeight w:val="131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743C53" w14:textId="77777777" w:rsidR="00F50D18" w:rsidRPr="000072D4" w:rsidRDefault="00F50D18" w:rsidP="00045DA4">
            <w:pPr>
              <w:keepLines/>
              <w:contextualSpacing/>
              <w:rPr>
                <w:rFonts w:ascii="Calibri" w:hAnsi="Calibri" w:cs="Calibri"/>
                <w:iCs/>
              </w:rPr>
            </w:pPr>
            <w:r w:rsidRPr="000072D4">
              <w:rPr>
                <w:rFonts w:ascii="Calibri" w:hAnsi="Calibri" w:cs="Calibri"/>
                <w:iCs/>
              </w:rPr>
              <w:t>Detalles de requisitos y restricciones:</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3B2C06" w14:textId="77777777" w:rsidR="00F50D18" w:rsidRPr="000072D4" w:rsidRDefault="00F50D18" w:rsidP="00045DA4">
            <w:pPr>
              <w:keepLines/>
              <w:contextualSpacing/>
              <w:rPr>
                <w:rFonts w:ascii="Calibri" w:hAnsi="Calibri" w:cs="Calibri"/>
                <w:bCs/>
                <w:iCs/>
                <w:szCs w:val="36"/>
                <w:lang w:val="es-EC"/>
              </w:rPr>
            </w:pPr>
            <w:r w:rsidRPr="000072D4">
              <w:rPr>
                <w:rFonts w:ascii="Calibri" w:hAnsi="Calibri" w:cs="Calibri"/>
                <w:bCs/>
                <w:iCs/>
                <w:szCs w:val="36"/>
                <w:lang w:val="es-EC"/>
              </w:rPr>
              <w:t>Para enviar el enlace al correo electrónico tendrá que proporcionar la siguiente información:</w:t>
            </w:r>
          </w:p>
          <w:p w14:paraId="19149CED" w14:textId="58B70DF5" w:rsidR="00F50D18" w:rsidRPr="000072D4" w:rsidRDefault="00F50D18" w:rsidP="00045DA4">
            <w:pPr>
              <w:keepLines/>
              <w:numPr>
                <w:ilvl w:val="0"/>
                <w:numId w:val="16"/>
              </w:numPr>
              <w:contextualSpacing/>
              <w:rPr>
                <w:rFonts w:ascii="Calibri" w:hAnsi="Calibri" w:cs="Calibri"/>
                <w:bCs/>
                <w:iCs/>
                <w:szCs w:val="36"/>
                <w:lang w:val="es-EC"/>
              </w:rPr>
            </w:pPr>
            <w:r w:rsidRPr="000072D4">
              <w:rPr>
                <w:rFonts w:ascii="Calibri" w:hAnsi="Calibri" w:cs="Calibri"/>
                <w:bCs/>
                <w:iCs/>
                <w:szCs w:val="36"/>
                <w:lang w:val="es-EC"/>
              </w:rPr>
              <w:t>Cedula</w:t>
            </w:r>
            <w:r w:rsidR="000A2BCA" w:rsidRPr="000072D4">
              <w:rPr>
                <w:rFonts w:ascii="Calibri" w:hAnsi="Calibri" w:cs="Calibri"/>
                <w:bCs/>
                <w:iCs/>
                <w:szCs w:val="36"/>
                <w:lang w:val="es-EC"/>
              </w:rPr>
              <w:t xml:space="preserve"> </w:t>
            </w:r>
            <w:r w:rsidR="000A2BCA" w:rsidRPr="000072D4">
              <w:rPr>
                <w:rFonts w:ascii="Calibri" w:hAnsi="Calibri" w:cs="Calibri"/>
                <w:i/>
              </w:rPr>
              <w:t>(String) (máx. 10 caracteres numéricos)</w:t>
            </w:r>
          </w:p>
          <w:p w14:paraId="46D4F329" w14:textId="04E430D2" w:rsidR="00F50D18" w:rsidRPr="000072D4" w:rsidRDefault="00F50D18" w:rsidP="00A050B7">
            <w:pPr>
              <w:pStyle w:val="Prrafodelista"/>
              <w:numPr>
                <w:ilvl w:val="0"/>
                <w:numId w:val="39"/>
              </w:numPr>
              <w:spacing w:line="360" w:lineRule="auto"/>
              <w:jc w:val="both"/>
              <w:textAlignment w:val="baseline"/>
              <w:rPr>
                <w:rFonts w:ascii="Calibri" w:hAnsi="Calibri" w:cs="Calibri"/>
                <w:i/>
              </w:rPr>
            </w:pPr>
            <w:r w:rsidRPr="000072D4">
              <w:rPr>
                <w:rFonts w:ascii="Calibri" w:hAnsi="Calibri" w:cs="Calibri"/>
                <w:bCs/>
                <w:iCs/>
                <w:szCs w:val="36"/>
                <w:lang w:val="es-EC"/>
              </w:rPr>
              <w:t>Correo electrónico</w:t>
            </w:r>
            <w:r w:rsidR="00A050B7" w:rsidRPr="000072D4">
              <w:rPr>
                <w:rFonts w:ascii="Calibri" w:hAnsi="Calibri" w:cs="Calibri"/>
                <w:bCs/>
                <w:iCs/>
                <w:szCs w:val="36"/>
                <w:lang w:val="es-EC"/>
              </w:rPr>
              <w:t xml:space="preserve"> </w:t>
            </w:r>
            <w:r w:rsidR="00A050B7" w:rsidRPr="000072D4">
              <w:rPr>
                <w:rFonts w:ascii="Calibri" w:hAnsi="Calibri" w:cs="Calibri"/>
                <w:i/>
              </w:rPr>
              <w:t>(String) (máx. 64 caracteres alfanuméricos)</w:t>
            </w:r>
          </w:p>
          <w:p w14:paraId="7281352C" w14:textId="77777777" w:rsidR="00F50D18" w:rsidRPr="000072D4" w:rsidRDefault="00F50D18" w:rsidP="00045DA4">
            <w:pPr>
              <w:keepLines/>
              <w:contextualSpacing/>
              <w:rPr>
                <w:rFonts w:ascii="Calibri" w:hAnsi="Calibri" w:cs="Calibri"/>
                <w:bCs/>
                <w:iCs/>
                <w:szCs w:val="36"/>
                <w:lang w:val="es-EC"/>
              </w:rPr>
            </w:pPr>
          </w:p>
          <w:p w14:paraId="61E1CB8C" w14:textId="77777777" w:rsidR="00F50D18" w:rsidRPr="000072D4" w:rsidRDefault="00F50D18" w:rsidP="00045DA4">
            <w:pPr>
              <w:keepLines/>
              <w:contextualSpacing/>
              <w:rPr>
                <w:rFonts w:ascii="Calibri" w:hAnsi="Calibri" w:cs="Calibri"/>
                <w:bCs/>
                <w:iCs/>
                <w:szCs w:val="36"/>
                <w:lang w:val="es-EC"/>
              </w:rPr>
            </w:pPr>
            <w:r w:rsidRPr="000072D4">
              <w:rPr>
                <w:rFonts w:ascii="Calibri" w:hAnsi="Calibri" w:cs="Calibri"/>
                <w:bCs/>
                <w:iCs/>
                <w:szCs w:val="36"/>
                <w:lang w:val="es-EC"/>
              </w:rPr>
              <w:t xml:space="preserve">Restricción: </w:t>
            </w:r>
          </w:p>
          <w:p w14:paraId="2E4AAFB9" w14:textId="77777777" w:rsidR="00F50D18" w:rsidRPr="000072D4" w:rsidRDefault="00F50D18" w:rsidP="00045DA4">
            <w:pPr>
              <w:keepLines/>
              <w:numPr>
                <w:ilvl w:val="0"/>
                <w:numId w:val="16"/>
              </w:numPr>
              <w:contextualSpacing/>
              <w:rPr>
                <w:rFonts w:ascii="Calibri" w:hAnsi="Calibri" w:cs="Calibri"/>
                <w:bCs/>
                <w:iCs/>
                <w:szCs w:val="36"/>
                <w:lang w:val="es-EC"/>
              </w:rPr>
            </w:pPr>
            <w:r w:rsidRPr="000072D4">
              <w:rPr>
                <w:rFonts w:ascii="Calibri" w:hAnsi="Calibri" w:cs="Calibri"/>
                <w:bCs/>
                <w:iCs/>
                <w:szCs w:val="36"/>
                <w:lang w:val="es-EC"/>
              </w:rPr>
              <w:t>El residente debe de estar registrado.</w:t>
            </w:r>
          </w:p>
          <w:p w14:paraId="02441B56" w14:textId="77777777" w:rsidR="00F50D18" w:rsidRPr="000072D4" w:rsidRDefault="00F50D18" w:rsidP="00045DA4">
            <w:pPr>
              <w:keepLines/>
              <w:contextualSpacing/>
              <w:rPr>
                <w:rFonts w:ascii="Calibri" w:hAnsi="Calibri" w:cs="Calibri"/>
                <w:iCs/>
                <w:szCs w:val="36"/>
              </w:rPr>
            </w:pPr>
            <w:r w:rsidRPr="000072D4">
              <w:rPr>
                <w:rFonts w:ascii="Calibri" w:hAnsi="Calibri" w:cs="Calibri"/>
                <w:bCs/>
                <w:iCs/>
                <w:szCs w:val="36"/>
                <w:lang w:val="es-EC"/>
              </w:rPr>
              <w:t>Se enviará un enlace al correo electrónico registrado en el sistema.</w:t>
            </w:r>
          </w:p>
          <w:p w14:paraId="09D95E87" w14:textId="77777777" w:rsidR="00F50D18" w:rsidRPr="000072D4" w:rsidRDefault="00F50D18" w:rsidP="00045DA4">
            <w:pPr>
              <w:keepLines/>
              <w:contextualSpacing/>
              <w:rPr>
                <w:rFonts w:ascii="Calibri" w:hAnsi="Calibri" w:cs="Calibri"/>
                <w:iCs/>
                <w:szCs w:val="36"/>
              </w:rPr>
            </w:pPr>
          </w:p>
        </w:tc>
      </w:tr>
      <w:tr w:rsidR="000072D4" w:rsidRPr="000072D4" w14:paraId="2E5639A1" w14:textId="77777777" w:rsidTr="002D1FF0">
        <w:trPr>
          <w:trHeight w:val="942"/>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7EA3D5" w14:textId="77777777" w:rsidR="00F50D18" w:rsidRPr="000072D4" w:rsidRDefault="00F50D18" w:rsidP="00045DA4">
            <w:pPr>
              <w:keepLines/>
              <w:contextualSpacing/>
              <w:rPr>
                <w:rFonts w:ascii="Calibri" w:hAnsi="Calibri" w:cs="Calibri"/>
                <w:iCs/>
              </w:rPr>
            </w:pPr>
            <w:r w:rsidRPr="000072D4">
              <w:rPr>
                <w:rFonts w:ascii="Calibri" w:hAnsi="Calibri" w:cs="Calibri"/>
                <w:iCs/>
              </w:rPr>
              <w:t>Fecha de revisión y versión: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60012A"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15/06/2022</w:t>
            </w:r>
          </w:p>
          <w:p w14:paraId="2A19797B"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Versión1.0</w:t>
            </w:r>
          </w:p>
        </w:tc>
      </w:tr>
      <w:tr w:rsidR="000072D4" w:rsidRPr="000072D4" w14:paraId="6FDED4AC" w14:textId="77777777" w:rsidTr="002D1FF0">
        <w:trPr>
          <w:trHeight w:val="369"/>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ED9614"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Prioridad:</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346C6"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b/>
                <w:bCs/>
                <w:iCs/>
                <w:kern w:val="24"/>
                <w:lang w:val="en-US"/>
              </w:rPr>
              <w:t>Alta</w:t>
            </w:r>
          </w:p>
        </w:tc>
      </w:tr>
    </w:tbl>
    <w:p w14:paraId="5291B3E9" w14:textId="77777777" w:rsidR="00F50D18" w:rsidRPr="000072D4" w:rsidRDefault="00F50D18">
      <w:pPr>
        <w:rPr>
          <w:iCs/>
        </w:rPr>
      </w:pPr>
    </w:p>
    <w:p w14:paraId="440D3280" w14:textId="77777777" w:rsidR="006709B4" w:rsidRPr="000072D4" w:rsidRDefault="006709B4">
      <w:pPr>
        <w:rPr>
          <w:iCs/>
        </w:rPr>
      </w:pPr>
    </w:p>
    <w:tbl>
      <w:tblPr>
        <w:tblW w:w="9072" w:type="dxa"/>
        <w:tblInd w:w="274" w:type="dxa"/>
        <w:tblCellMar>
          <w:left w:w="0" w:type="dxa"/>
          <w:right w:w="0" w:type="dxa"/>
        </w:tblCellMar>
        <w:tblLook w:val="0600" w:firstRow="0" w:lastRow="0" w:firstColumn="0" w:lastColumn="0" w:noHBand="1" w:noVBand="1"/>
      </w:tblPr>
      <w:tblGrid>
        <w:gridCol w:w="1593"/>
        <w:gridCol w:w="7479"/>
      </w:tblGrid>
      <w:tr w:rsidR="000072D4" w:rsidRPr="000072D4" w14:paraId="02729074" w14:textId="77777777" w:rsidTr="002D1FF0">
        <w:trPr>
          <w:trHeight w:val="35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AFC68A"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Número: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606E42" w14:textId="77777777" w:rsidR="00F50D18" w:rsidRPr="000072D4" w:rsidRDefault="00F50D18" w:rsidP="00045DA4">
            <w:pPr>
              <w:keepLines/>
              <w:contextualSpacing/>
              <w:rPr>
                <w:rFonts w:ascii="Calibri" w:hAnsi="Calibri" w:cs="Calibri"/>
                <w:iCs/>
              </w:rPr>
            </w:pPr>
            <w:r w:rsidRPr="000072D4">
              <w:rPr>
                <w:rFonts w:ascii="Calibri" w:hAnsi="Calibri" w:cs="Calibri"/>
                <w:b/>
                <w:iCs/>
                <w:lang w:val="en-US"/>
              </w:rPr>
              <w:t xml:space="preserve">RF-27  </w:t>
            </w:r>
            <w:r w:rsidRPr="000072D4">
              <w:rPr>
                <w:rFonts w:ascii="Calibri" w:hAnsi="Calibri" w:cs="Calibri"/>
                <w:iCs/>
                <w:lang w:val="en-US"/>
              </w:rPr>
              <w:t xml:space="preserve"> </w:t>
            </w:r>
          </w:p>
        </w:tc>
      </w:tr>
      <w:tr w:rsidR="000072D4" w:rsidRPr="000072D4" w14:paraId="6B753DF9" w14:textId="77777777" w:rsidTr="002D1FF0">
        <w:trPr>
          <w:trHeight w:val="39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1C67A5"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Título: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0CC94"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Crear Factura</w:t>
            </w:r>
          </w:p>
        </w:tc>
      </w:tr>
      <w:tr w:rsidR="000072D4" w:rsidRPr="000072D4" w14:paraId="1276A295" w14:textId="77777777" w:rsidTr="002D1FF0">
        <w:trPr>
          <w:trHeight w:val="28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D75ED7"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Texto: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5E0870"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rPr>
              <w:t>El sistema permitirá al administrador generar un reporte del total de boletos vendidos.</w:t>
            </w:r>
          </w:p>
        </w:tc>
      </w:tr>
      <w:tr w:rsidR="000072D4" w:rsidRPr="000072D4" w14:paraId="72ACF979" w14:textId="77777777" w:rsidTr="002D1FF0">
        <w:trPr>
          <w:trHeight w:val="187"/>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47E533"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Tipo: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30C2C6"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Funcional - Datos</w:t>
            </w:r>
          </w:p>
        </w:tc>
      </w:tr>
      <w:tr w:rsidR="000072D4" w:rsidRPr="000072D4" w14:paraId="154AE217" w14:textId="77777777" w:rsidTr="002D1FF0">
        <w:trPr>
          <w:trHeight w:val="131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B8519" w14:textId="77777777" w:rsidR="00F50D18" w:rsidRPr="000072D4" w:rsidRDefault="00F50D18" w:rsidP="00045DA4">
            <w:pPr>
              <w:keepLines/>
              <w:contextualSpacing/>
              <w:rPr>
                <w:rFonts w:ascii="Calibri" w:hAnsi="Calibri" w:cs="Calibri"/>
                <w:iCs/>
              </w:rPr>
            </w:pPr>
            <w:r w:rsidRPr="000072D4">
              <w:rPr>
                <w:rFonts w:ascii="Calibri" w:hAnsi="Calibri" w:cs="Calibri"/>
                <w:iCs/>
              </w:rPr>
              <w:lastRenderedPageBreak/>
              <w:t>Detalles de requisitos y restricciones:</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5E10E3" w14:textId="77777777" w:rsidR="00F50D18" w:rsidRPr="000072D4" w:rsidRDefault="00F50D18" w:rsidP="00045DA4">
            <w:pPr>
              <w:keepLines/>
              <w:contextualSpacing/>
              <w:rPr>
                <w:rFonts w:ascii="Calibri" w:hAnsi="Calibri" w:cs="Calibri"/>
                <w:iCs/>
                <w:szCs w:val="36"/>
              </w:rPr>
            </w:pPr>
            <w:r w:rsidRPr="000072D4">
              <w:rPr>
                <w:rFonts w:ascii="Calibri" w:hAnsi="Calibri" w:cs="Calibri"/>
                <w:iCs/>
                <w:szCs w:val="36"/>
              </w:rPr>
              <w:t>La información para mostrar:</w:t>
            </w:r>
          </w:p>
          <w:p w14:paraId="31BA913C" w14:textId="77777777" w:rsidR="00F50D18" w:rsidRPr="000072D4" w:rsidRDefault="00F50D18" w:rsidP="00045DA4">
            <w:pPr>
              <w:keepLines/>
              <w:contextualSpacing/>
              <w:rPr>
                <w:rFonts w:ascii="Calibri" w:hAnsi="Calibri" w:cs="Calibri"/>
                <w:iCs/>
                <w:kern w:val="24"/>
              </w:rPr>
            </w:pPr>
            <w:r w:rsidRPr="000072D4">
              <w:rPr>
                <w:rFonts w:ascii="Calibri" w:hAnsi="Calibri" w:cs="Calibri"/>
                <w:iCs/>
                <w:kern w:val="24"/>
              </w:rPr>
              <w:t>El sistema deberá permitir registrar los siguientes datos referentes a los pasajeros:</w:t>
            </w:r>
          </w:p>
          <w:p w14:paraId="5D626A2F"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Nombre del pasajero:</w:t>
            </w:r>
          </w:p>
          <w:p w14:paraId="2390808A" w14:textId="77777777" w:rsidR="00F50D18" w:rsidRPr="000072D4" w:rsidRDefault="00F50D18" w:rsidP="00045DA4">
            <w:pPr>
              <w:keepLines/>
              <w:numPr>
                <w:ilvl w:val="0"/>
                <w:numId w:val="17"/>
              </w:numPr>
              <w:contextualSpacing/>
              <w:rPr>
                <w:rFonts w:ascii="Calibri" w:hAnsi="Calibri" w:cs="Calibri"/>
                <w:iCs/>
                <w:kern w:val="24"/>
              </w:rPr>
            </w:pPr>
            <w:r w:rsidRPr="000072D4">
              <w:rPr>
                <w:rFonts w:ascii="Calibri" w:hAnsi="Calibri" w:cs="Calibri"/>
                <w:iCs/>
                <w:kern w:val="24"/>
              </w:rPr>
              <w:t>Máximo de 20 caracteres alfabéticos.</w:t>
            </w:r>
          </w:p>
          <w:p w14:paraId="79A00472" w14:textId="77777777" w:rsidR="00F50D18" w:rsidRPr="000072D4" w:rsidRDefault="00F50D18" w:rsidP="00045DA4">
            <w:pPr>
              <w:keepLines/>
              <w:numPr>
                <w:ilvl w:val="0"/>
                <w:numId w:val="17"/>
              </w:numPr>
              <w:contextualSpacing/>
              <w:rPr>
                <w:rFonts w:ascii="Calibri" w:hAnsi="Calibri" w:cs="Calibri"/>
                <w:iCs/>
                <w:kern w:val="24"/>
              </w:rPr>
            </w:pPr>
            <w:r w:rsidRPr="000072D4">
              <w:rPr>
                <w:rFonts w:ascii="Calibri" w:hAnsi="Calibri" w:cs="Calibri"/>
                <w:iCs/>
                <w:kern w:val="24"/>
              </w:rPr>
              <w:t>Dato tipo String.</w:t>
            </w:r>
          </w:p>
          <w:p w14:paraId="0AD79336"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Apellido del pasajero:</w:t>
            </w:r>
          </w:p>
          <w:p w14:paraId="0B373398" w14:textId="77777777" w:rsidR="00F50D18" w:rsidRPr="000072D4" w:rsidRDefault="00F50D18" w:rsidP="00045DA4">
            <w:pPr>
              <w:keepLines/>
              <w:numPr>
                <w:ilvl w:val="0"/>
                <w:numId w:val="18"/>
              </w:numPr>
              <w:contextualSpacing/>
              <w:rPr>
                <w:rFonts w:ascii="Calibri" w:hAnsi="Calibri" w:cs="Calibri"/>
                <w:iCs/>
                <w:kern w:val="24"/>
              </w:rPr>
            </w:pPr>
            <w:r w:rsidRPr="000072D4">
              <w:rPr>
                <w:rFonts w:ascii="Calibri" w:hAnsi="Calibri" w:cs="Calibri"/>
                <w:iCs/>
                <w:kern w:val="24"/>
              </w:rPr>
              <w:t>Máximo de 20 caracteres alfabéticos.</w:t>
            </w:r>
          </w:p>
          <w:p w14:paraId="5FC311CD" w14:textId="77777777" w:rsidR="00F50D18" w:rsidRPr="000072D4" w:rsidRDefault="00F50D18" w:rsidP="00045DA4">
            <w:pPr>
              <w:keepLines/>
              <w:numPr>
                <w:ilvl w:val="0"/>
                <w:numId w:val="18"/>
              </w:numPr>
              <w:contextualSpacing/>
              <w:rPr>
                <w:rFonts w:ascii="Calibri" w:hAnsi="Calibri" w:cs="Calibri"/>
                <w:iCs/>
                <w:kern w:val="24"/>
              </w:rPr>
            </w:pPr>
            <w:r w:rsidRPr="000072D4">
              <w:rPr>
                <w:rFonts w:ascii="Calibri" w:hAnsi="Calibri" w:cs="Calibri"/>
                <w:iCs/>
                <w:kern w:val="24"/>
              </w:rPr>
              <w:t>Dato tipo String.</w:t>
            </w:r>
          </w:p>
          <w:p w14:paraId="598EDF88"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Cédula de Identidad del pasajero:</w:t>
            </w:r>
          </w:p>
          <w:p w14:paraId="59223A1F" w14:textId="77777777" w:rsidR="00F50D18" w:rsidRPr="000072D4" w:rsidRDefault="00F50D18" w:rsidP="00045DA4">
            <w:pPr>
              <w:keepLines/>
              <w:numPr>
                <w:ilvl w:val="0"/>
                <w:numId w:val="19"/>
              </w:numPr>
              <w:contextualSpacing/>
              <w:rPr>
                <w:rFonts w:ascii="Calibri" w:hAnsi="Calibri" w:cs="Calibri"/>
                <w:iCs/>
                <w:kern w:val="24"/>
              </w:rPr>
            </w:pPr>
            <w:r w:rsidRPr="000072D4">
              <w:rPr>
                <w:rFonts w:ascii="Calibri" w:hAnsi="Calibri" w:cs="Calibri"/>
                <w:iCs/>
                <w:kern w:val="24"/>
              </w:rPr>
              <w:t>Máximo de 11 caracteres numéricos.</w:t>
            </w:r>
          </w:p>
          <w:p w14:paraId="111CAFAD" w14:textId="77777777" w:rsidR="00F50D18" w:rsidRPr="000072D4" w:rsidRDefault="00F50D18" w:rsidP="00045DA4">
            <w:pPr>
              <w:keepLines/>
              <w:numPr>
                <w:ilvl w:val="0"/>
                <w:numId w:val="19"/>
              </w:numPr>
              <w:contextualSpacing/>
              <w:rPr>
                <w:rFonts w:ascii="Calibri" w:hAnsi="Calibri" w:cs="Calibri"/>
                <w:iCs/>
                <w:kern w:val="24"/>
              </w:rPr>
            </w:pPr>
            <w:r w:rsidRPr="000072D4">
              <w:rPr>
                <w:rFonts w:ascii="Calibri" w:hAnsi="Calibri" w:cs="Calibri"/>
                <w:iCs/>
                <w:kern w:val="24"/>
              </w:rPr>
              <w:t>Dato tipo String.</w:t>
            </w:r>
          </w:p>
          <w:p w14:paraId="148C2F5B"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Número celular del pasajero:</w:t>
            </w:r>
          </w:p>
          <w:p w14:paraId="61016FAD" w14:textId="77777777" w:rsidR="00F50D18" w:rsidRPr="000072D4" w:rsidRDefault="00F50D18" w:rsidP="00045DA4">
            <w:pPr>
              <w:keepLines/>
              <w:numPr>
                <w:ilvl w:val="0"/>
                <w:numId w:val="20"/>
              </w:numPr>
              <w:contextualSpacing/>
              <w:rPr>
                <w:rFonts w:ascii="Calibri" w:hAnsi="Calibri" w:cs="Calibri"/>
                <w:iCs/>
                <w:kern w:val="24"/>
              </w:rPr>
            </w:pPr>
            <w:r w:rsidRPr="000072D4">
              <w:rPr>
                <w:rFonts w:ascii="Calibri" w:hAnsi="Calibri" w:cs="Calibri"/>
                <w:iCs/>
                <w:kern w:val="24"/>
              </w:rPr>
              <w:t>Máximo de 11 caracteres numéricos.</w:t>
            </w:r>
          </w:p>
          <w:p w14:paraId="0F2633D7" w14:textId="77777777" w:rsidR="00F50D18" w:rsidRPr="000072D4" w:rsidRDefault="00F50D18" w:rsidP="00045DA4">
            <w:pPr>
              <w:keepLines/>
              <w:numPr>
                <w:ilvl w:val="0"/>
                <w:numId w:val="20"/>
              </w:numPr>
              <w:contextualSpacing/>
              <w:rPr>
                <w:rFonts w:ascii="Calibri" w:hAnsi="Calibri" w:cs="Calibri"/>
                <w:iCs/>
                <w:kern w:val="24"/>
              </w:rPr>
            </w:pPr>
            <w:r w:rsidRPr="000072D4">
              <w:rPr>
                <w:rFonts w:ascii="Calibri" w:hAnsi="Calibri" w:cs="Calibri"/>
                <w:iCs/>
                <w:kern w:val="24"/>
              </w:rPr>
              <w:t>Dato tipo String</w:t>
            </w:r>
          </w:p>
          <w:p w14:paraId="479F7979"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Código de pasajero</w:t>
            </w:r>
          </w:p>
          <w:p w14:paraId="4C0403E7" w14:textId="77777777" w:rsidR="00F50D18" w:rsidRPr="000072D4" w:rsidRDefault="00F50D18" w:rsidP="00045DA4">
            <w:pPr>
              <w:pStyle w:val="Prrafodelista"/>
              <w:keepLines/>
              <w:numPr>
                <w:ilvl w:val="0"/>
                <w:numId w:val="21"/>
              </w:numPr>
              <w:suppressAutoHyphens/>
              <w:rPr>
                <w:rFonts w:ascii="Calibri" w:hAnsi="Calibri" w:cs="Calibri"/>
                <w:iCs/>
                <w:kern w:val="24"/>
              </w:rPr>
            </w:pPr>
            <w:r w:rsidRPr="000072D4">
              <w:rPr>
                <w:rFonts w:ascii="Calibri" w:hAnsi="Calibri" w:cs="Calibri"/>
                <w:iCs/>
                <w:kern w:val="24"/>
              </w:rPr>
              <w:t>Máximo 10 caracteres numéricos</w:t>
            </w:r>
          </w:p>
          <w:p w14:paraId="511692CD" w14:textId="77777777" w:rsidR="00F50D18" w:rsidRPr="000072D4" w:rsidRDefault="00F50D18" w:rsidP="00045DA4">
            <w:pPr>
              <w:pStyle w:val="Prrafodelista"/>
              <w:keepLines/>
              <w:numPr>
                <w:ilvl w:val="0"/>
                <w:numId w:val="21"/>
              </w:numPr>
              <w:suppressAutoHyphens/>
              <w:rPr>
                <w:rFonts w:ascii="Calibri" w:hAnsi="Calibri" w:cs="Calibri"/>
                <w:iCs/>
                <w:kern w:val="24"/>
              </w:rPr>
            </w:pPr>
            <w:r w:rsidRPr="000072D4">
              <w:rPr>
                <w:rFonts w:ascii="Calibri" w:hAnsi="Calibri" w:cs="Calibri"/>
                <w:iCs/>
                <w:kern w:val="24"/>
              </w:rPr>
              <w:t>Dato tipo String</w:t>
            </w:r>
          </w:p>
          <w:p w14:paraId="6A0AB32A"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Fecha</w:t>
            </w:r>
          </w:p>
          <w:p w14:paraId="3788334A" w14:textId="77777777" w:rsidR="00F50D18" w:rsidRPr="000072D4" w:rsidRDefault="00F50D18" w:rsidP="00045DA4">
            <w:pPr>
              <w:pStyle w:val="Prrafodelista"/>
              <w:keepLines/>
              <w:numPr>
                <w:ilvl w:val="0"/>
                <w:numId w:val="22"/>
              </w:numPr>
              <w:suppressAutoHyphens/>
              <w:rPr>
                <w:rFonts w:ascii="Calibri" w:hAnsi="Calibri" w:cs="Calibri"/>
                <w:iCs/>
                <w:kern w:val="24"/>
              </w:rPr>
            </w:pPr>
            <w:r w:rsidRPr="000072D4">
              <w:rPr>
                <w:rFonts w:ascii="Calibri" w:hAnsi="Calibri" w:cs="Calibri"/>
                <w:iCs/>
                <w:kern w:val="24"/>
              </w:rPr>
              <w:t>Máximo 10 caracteres numéricos</w:t>
            </w:r>
          </w:p>
          <w:p w14:paraId="7F248056" w14:textId="77777777" w:rsidR="00F50D18" w:rsidRPr="000072D4" w:rsidRDefault="00F50D18" w:rsidP="00045DA4">
            <w:pPr>
              <w:pStyle w:val="Prrafodelista"/>
              <w:keepLines/>
              <w:numPr>
                <w:ilvl w:val="0"/>
                <w:numId w:val="22"/>
              </w:numPr>
              <w:suppressAutoHyphens/>
              <w:rPr>
                <w:rFonts w:ascii="Calibri" w:hAnsi="Calibri" w:cs="Calibri"/>
                <w:iCs/>
                <w:kern w:val="24"/>
              </w:rPr>
            </w:pPr>
            <w:r w:rsidRPr="000072D4">
              <w:rPr>
                <w:rFonts w:ascii="Calibri" w:hAnsi="Calibri" w:cs="Calibri"/>
                <w:iCs/>
                <w:kern w:val="24"/>
              </w:rPr>
              <w:t>Dato tipo String</w:t>
            </w:r>
          </w:p>
          <w:p w14:paraId="365C5702"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Numero de boletos</w:t>
            </w:r>
          </w:p>
          <w:p w14:paraId="0F82B3A2" w14:textId="77777777" w:rsidR="00F50D18" w:rsidRPr="000072D4" w:rsidRDefault="00F50D18" w:rsidP="00045DA4">
            <w:pPr>
              <w:pStyle w:val="Prrafodelista"/>
              <w:keepLines/>
              <w:numPr>
                <w:ilvl w:val="0"/>
                <w:numId w:val="23"/>
              </w:numPr>
              <w:suppressAutoHyphens/>
              <w:rPr>
                <w:rFonts w:ascii="Calibri" w:hAnsi="Calibri" w:cs="Calibri"/>
                <w:iCs/>
                <w:kern w:val="24"/>
              </w:rPr>
            </w:pPr>
            <w:r w:rsidRPr="000072D4">
              <w:rPr>
                <w:rFonts w:ascii="Calibri" w:hAnsi="Calibri" w:cs="Calibri"/>
                <w:iCs/>
                <w:kern w:val="24"/>
              </w:rPr>
              <w:t>Máximo 3 caracteres numéricos</w:t>
            </w:r>
          </w:p>
          <w:p w14:paraId="24320167" w14:textId="77777777" w:rsidR="00F50D18" w:rsidRPr="000072D4" w:rsidRDefault="00F50D18" w:rsidP="00045DA4">
            <w:pPr>
              <w:pStyle w:val="Prrafodelista"/>
              <w:keepLines/>
              <w:numPr>
                <w:ilvl w:val="0"/>
                <w:numId w:val="23"/>
              </w:numPr>
              <w:suppressAutoHyphens/>
              <w:rPr>
                <w:rFonts w:ascii="Calibri" w:hAnsi="Calibri" w:cs="Calibri"/>
                <w:iCs/>
                <w:kern w:val="24"/>
              </w:rPr>
            </w:pPr>
            <w:r w:rsidRPr="000072D4">
              <w:rPr>
                <w:rFonts w:ascii="Calibri" w:hAnsi="Calibri" w:cs="Calibri"/>
                <w:iCs/>
                <w:kern w:val="24"/>
              </w:rPr>
              <w:t>Dato tipo String</w:t>
            </w:r>
          </w:p>
          <w:p w14:paraId="2D6CA50F"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Numero de asiento</w:t>
            </w:r>
          </w:p>
          <w:p w14:paraId="3C0505B8" w14:textId="77777777" w:rsidR="00F50D18" w:rsidRPr="000072D4" w:rsidRDefault="00F50D18" w:rsidP="00045DA4">
            <w:pPr>
              <w:pStyle w:val="Prrafodelista"/>
              <w:keepLines/>
              <w:numPr>
                <w:ilvl w:val="0"/>
                <w:numId w:val="23"/>
              </w:numPr>
              <w:suppressAutoHyphens/>
              <w:rPr>
                <w:rFonts w:ascii="Calibri" w:hAnsi="Calibri" w:cs="Calibri"/>
                <w:iCs/>
                <w:kern w:val="24"/>
              </w:rPr>
            </w:pPr>
            <w:r w:rsidRPr="000072D4">
              <w:rPr>
                <w:rFonts w:ascii="Calibri" w:hAnsi="Calibri" w:cs="Calibri"/>
                <w:iCs/>
                <w:kern w:val="24"/>
              </w:rPr>
              <w:t>Máximo 3 caracteres numéricos</w:t>
            </w:r>
          </w:p>
          <w:p w14:paraId="27B93272" w14:textId="77777777" w:rsidR="00F50D18" w:rsidRPr="000072D4" w:rsidRDefault="00F50D18" w:rsidP="00045DA4">
            <w:pPr>
              <w:pStyle w:val="Prrafodelista"/>
              <w:keepLines/>
              <w:numPr>
                <w:ilvl w:val="0"/>
                <w:numId w:val="23"/>
              </w:numPr>
              <w:suppressAutoHyphens/>
              <w:rPr>
                <w:rFonts w:ascii="Calibri" w:hAnsi="Calibri" w:cs="Calibri"/>
                <w:iCs/>
                <w:kern w:val="24"/>
              </w:rPr>
            </w:pPr>
            <w:r w:rsidRPr="000072D4">
              <w:rPr>
                <w:rFonts w:ascii="Calibri" w:hAnsi="Calibri" w:cs="Calibri"/>
                <w:iCs/>
                <w:kern w:val="24"/>
              </w:rPr>
              <w:t>Dato tipo String</w:t>
            </w:r>
          </w:p>
          <w:p w14:paraId="06D107A6" w14:textId="77777777" w:rsidR="00F50D18" w:rsidRPr="000072D4" w:rsidRDefault="00F50D18" w:rsidP="00045DA4">
            <w:pPr>
              <w:keepLines/>
              <w:contextualSpacing/>
              <w:rPr>
                <w:rFonts w:ascii="Calibri" w:hAnsi="Calibri" w:cs="Calibri"/>
                <w:iCs/>
                <w:kern w:val="24"/>
              </w:rPr>
            </w:pPr>
          </w:p>
          <w:p w14:paraId="1C1F22AE" w14:textId="77777777" w:rsidR="00F50D18" w:rsidRPr="000072D4" w:rsidRDefault="00F50D18" w:rsidP="00045DA4">
            <w:pPr>
              <w:keepLines/>
              <w:contextualSpacing/>
              <w:rPr>
                <w:rFonts w:ascii="Calibri" w:hAnsi="Calibri" w:cs="Calibri"/>
                <w:iCs/>
                <w:kern w:val="24"/>
              </w:rPr>
            </w:pPr>
            <w:r w:rsidRPr="000072D4">
              <w:rPr>
                <w:rFonts w:ascii="Calibri" w:hAnsi="Calibri" w:cs="Calibri"/>
                <w:iCs/>
                <w:kern w:val="24"/>
              </w:rPr>
              <w:t xml:space="preserve">Restricción: </w:t>
            </w:r>
          </w:p>
          <w:p w14:paraId="7182299A" w14:textId="77777777" w:rsidR="00F50D18" w:rsidRPr="000072D4" w:rsidRDefault="00F50D18" w:rsidP="00045DA4">
            <w:pPr>
              <w:keepLines/>
              <w:contextualSpacing/>
              <w:rPr>
                <w:rFonts w:ascii="Calibri" w:hAnsi="Calibri" w:cs="Calibri"/>
                <w:iCs/>
                <w:kern w:val="24"/>
              </w:rPr>
            </w:pPr>
            <w:r w:rsidRPr="000072D4">
              <w:rPr>
                <w:rFonts w:ascii="Calibri" w:hAnsi="Calibri" w:cs="Calibri"/>
                <w:iCs/>
                <w:kern w:val="24"/>
              </w:rPr>
              <w:t>•</w:t>
            </w:r>
            <w:r w:rsidRPr="000072D4">
              <w:rPr>
                <w:rFonts w:ascii="Calibri" w:hAnsi="Calibri" w:cs="Calibri"/>
                <w:iCs/>
                <w:kern w:val="24"/>
              </w:rPr>
              <w:tab/>
              <w:t>Solo el gerente tiene acceso a esta información</w:t>
            </w:r>
          </w:p>
          <w:p w14:paraId="2982E239" w14:textId="77777777" w:rsidR="00F50D18" w:rsidRPr="000072D4" w:rsidRDefault="00F50D18" w:rsidP="00045DA4">
            <w:pPr>
              <w:keepLines/>
              <w:contextualSpacing/>
              <w:rPr>
                <w:rFonts w:ascii="Calibri" w:hAnsi="Calibri" w:cs="Calibri"/>
                <w:iCs/>
                <w:szCs w:val="36"/>
              </w:rPr>
            </w:pPr>
          </w:p>
          <w:p w14:paraId="1D2D6021" w14:textId="77777777" w:rsidR="00F50D18" w:rsidRPr="000072D4" w:rsidRDefault="00F50D18" w:rsidP="00045DA4">
            <w:pPr>
              <w:keepLines/>
              <w:contextualSpacing/>
              <w:rPr>
                <w:rFonts w:ascii="Calibri" w:hAnsi="Calibri" w:cs="Calibri"/>
                <w:iCs/>
                <w:szCs w:val="36"/>
              </w:rPr>
            </w:pPr>
          </w:p>
          <w:p w14:paraId="70CD8709" w14:textId="77777777" w:rsidR="00F50D18" w:rsidRPr="000072D4" w:rsidRDefault="00F50D18" w:rsidP="00045DA4">
            <w:pPr>
              <w:keepLines/>
              <w:contextualSpacing/>
              <w:rPr>
                <w:rFonts w:ascii="Calibri" w:hAnsi="Calibri" w:cs="Calibri"/>
                <w:iCs/>
                <w:szCs w:val="36"/>
              </w:rPr>
            </w:pPr>
            <w:r w:rsidRPr="000072D4">
              <w:rPr>
                <w:rFonts w:ascii="Calibri" w:hAnsi="Calibri" w:cs="Calibri"/>
                <w:iCs/>
                <w:szCs w:val="36"/>
              </w:rPr>
              <w:t xml:space="preserve">Restricción: </w:t>
            </w:r>
          </w:p>
          <w:p w14:paraId="17C25530" w14:textId="77777777" w:rsidR="00F50D18" w:rsidRPr="000072D4" w:rsidRDefault="00F50D18" w:rsidP="00045DA4">
            <w:pPr>
              <w:keepLines/>
              <w:contextualSpacing/>
              <w:rPr>
                <w:rFonts w:ascii="Calibri" w:hAnsi="Calibri" w:cs="Calibri"/>
                <w:iCs/>
                <w:szCs w:val="36"/>
              </w:rPr>
            </w:pPr>
            <w:r w:rsidRPr="000072D4">
              <w:rPr>
                <w:rFonts w:ascii="Calibri" w:hAnsi="Calibri" w:cs="Calibri"/>
                <w:iCs/>
                <w:szCs w:val="36"/>
              </w:rPr>
              <w:t>•</w:t>
            </w:r>
            <w:r w:rsidRPr="000072D4">
              <w:rPr>
                <w:rFonts w:ascii="Calibri" w:hAnsi="Calibri" w:cs="Calibri"/>
                <w:iCs/>
                <w:szCs w:val="36"/>
              </w:rPr>
              <w:tab/>
              <w:t>Solo el gerente tiene acceso a esta información.</w:t>
            </w:r>
          </w:p>
        </w:tc>
      </w:tr>
      <w:tr w:rsidR="000072D4" w:rsidRPr="000072D4" w14:paraId="76803B6C" w14:textId="77777777" w:rsidTr="002D1FF0">
        <w:trPr>
          <w:trHeight w:val="942"/>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D0430D" w14:textId="77777777" w:rsidR="00F50D18" w:rsidRPr="000072D4" w:rsidRDefault="00F50D18" w:rsidP="00045DA4">
            <w:pPr>
              <w:keepLines/>
              <w:contextualSpacing/>
              <w:rPr>
                <w:rFonts w:ascii="Calibri" w:hAnsi="Calibri" w:cs="Calibri"/>
                <w:iCs/>
              </w:rPr>
            </w:pPr>
            <w:r w:rsidRPr="000072D4">
              <w:rPr>
                <w:rFonts w:ascii="Calibri" w:hAnsi="Calibri" w:cs="Calibri"/>
                <w:iCs/>
              </w:rPr>
              <w:t>Fecha de revisión y versión: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A93A7D"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15/06/2022</w:t>
            </w:r>
          </w:p>
          <w:p w14:paraId="1B35B57D"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Versión1.0</w:t>
            </w:r>
          </w:p>
        </w:tc>
      </w:tr>
      <w:tr w:rsidR="000072D4" w:rsidRPr="000072D4" w14:paraId="6418C242" w14:textId="77777777" w:rsidTr="002D1FF0">
        <w:trPr>
          <w:trHeight w:val="369"/>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49539"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Prioridad:</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8D7045"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b/>
                <w:bCs/>
                <w:iCs/>
                <w:kern w:val="24"/>
                <w:lang w:val="en-US"/>
              </w:rPr>
              <w:t xml:space="preserve">Alta </w:t>
            </w:r>
          </w:p>
        </w:tc>
      </w:tr>
    </w:tbl>
    <w:p w14:paraId="15292E43" w14:textId="3CF5F177" w:rsidR="00F50D18" w:rsidRPr="000072D4" w:rsidRDefault="00F50D18">
      <w:pPr>
        <w:rPr>
          <w:iCs/>
        </w:rPr>
      </w:pPr>
    </w:p>
    <w:tbl>
      <w:tblPr>
        <w:tblW w:w="9072" w:type="dxa"/>
        <w:tblInd w:w="274" w:type="dxa"/>
        <w:tblCellMar>
          <w:left w:w="0" w:type="dxa"/>
          <w:right w:w="0" w:type="dxa"/>
        </w:tblCellMar>
        <w:tblLook w:val="0600" w:firstRow="0" w:lastRow="0" w:firstColumn="0" w:lastColumn="0" w:noHBand="1" w:noVBand="1"/>
      </w:tblPr>
      <w:tblGrid>
        <w:gridCol w:w="1593"/>
        <w:gridCol w:w="7479"/>
      </w:tblGrid>
      <w:tr w:rsidR="000072D4" w:rsidRPr="000072D4" w14:paraId="70A34317" w14:textId="77777777" w:rsidTr="002D1FF0">
        <w:trPr>
          <w:trHeight w:val="35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E086EC" w14:textId="77777777" w:rsidR="00F50D18" w:rsidRPr="000072D4" w:rsidRDefault="00F50D18" w:rsidP="002D1FF0">
            <w:pPr>
              <w:keepLines/>
              <w:ind w:hanging="20"/>
              <w:contextualSpacing/>
              <w:rPr>
                <w:rFonts w:ascii="Calibri" w:hAnsi="Calibri" w:cs="Calibri"/>
                <w:iCs/>
              </w:rPr>
            </w:pPr>
            <w:r w:rsidRPr="000072D4">
              <w:rPr>
                <w:rFonts w:ascii="Calibri" w:hAnsi="Calibri" w:cs="Calibri"/>
                <w:iCs/>
                <w:lang w:val="en-US"/>
              </w:rPr>
              <w:t>Número: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A4E99F" w14:textId="77777777" w:rsidR="00F50D18" w:rsidRPr="000072D4" w:rsidRDefault="00F50D18" w:rsidP="00045DA4">
            <w:pPr>
              <w:keepLines/>
              <w:contextualSpacing/>
              <w:rPr>
                <w:rFonts w:ascii="Calibri" w:hAnsi="Calibri" w:cs="Calibri"/>
                <w:iCs/>
              </w:rPr>
            </w:pPr>
            <w:r w:rsidRPr="000072D4">
              <w:rPr>
                <w:rFonts w:ascii="Calibri" w:hAnsi="Calibri" w:cs="Calibri"/>
                <w:b/>
                <w:iCs/>
                <w:lang w:val="en-US"/>
              </w:rPr>
              <w:t>RF-28</w:t>
            </w:r>
          </w:p>
        </w:tc>
      </w:tr>
      <w:tr w:rsidR="000072D4" w:rsidRPr="000072D4" w14:paraId="44222E82" w14:textId="77777777" w:rsidTr="002D1FF0">
        <w:trPr>
          <w:trHeight w:val="39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51AA63"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Título: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27A7F"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Registrar albarán de entrega</w:t>
            </w:r>
          </w:p>
        </w:tc>
      </w:tr>
      <w:tr w:rsidR="000072D4" w:rsidRPr="000072D4" w14:paraId="01BEB0AF" w14:textId="77777777" w:rsidTr="002D1FF0">
        <w:trPr>
          <w:trHeight w:val="28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EF8EE"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lastRenderedPageBreak/>
              <w:t>Texto: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80BC25"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rPr>
              <w:t>El sistema permitirá al administrador el ingreso de los datos de los pasajeros.</w:t>
            </w:r>
          </w:p>
        </w:tc>
      </w:tr>
      <w:tr w:rsidR="000072D4" w:rsidRPr="000072D4" w14:paraId="3D5C8761" w14:textId="77777777" w:rsidTr="002D1FF0">
        <w:trPr>
          <w:trHeight w:val="187"/>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8CE9DE"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Tipo: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F49748"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Funcional - Datos</w:t>
            </w:r>
          </w:p>
        </w:tc>
      </w:tr>
      <w:tr w:rsidR="000072D4" w:rsidRPr="000072D4" w14:paraId="477781DB" w14:textId="77777777" w:rsidTr="002D1FF0">
        <w:trPr>
          <w:trHeight w:val="131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C263D0" w14:textId="77777777" w:rsidR="00F50D18" w:rsidRPr="000072D4" w:rsidRDefault="00F50D18" w:rsidP="00045DA4">
            <w:pPr>
              <w:keepLines/>
              <w:contextualSpacing/>
              <w:rPr>
                <w:rFonts w:ascii="Calibri" w:hAnsi="Calibri" w:cs="Calibri"/>
                <w:iCs/>
              </w:rPr>
            </w:pPr>
            <w:r w:rsidRPr="000072D4">
              <w:rPr>
                <w:rFonts w:ascii="Calibri" w:hAnsi="Calibri" w:cs="Calibri"/>
                <w:iCs/>
              </w:rPr>
              <w:t>Detalles de requisitos y restricciones:</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7BF8A8" w14:textId="77777777" w:rsidR="00F50D18" w:rsidRPr="000072D4" w:rsidRDefault="00F50D18" w:rsidP="00045DA4">
            <w:pPr>
              <w:keepLines/>
              <w:contextualSpacing/>
              <w:rPr>
                <w:rFonts w:ascii="Calibri" w:hAnsi="Calibri" w:cs="Calibri"/>
                <w:iCs/>
                <w:kern w:val="24"/>
              </w:rPr>
            </w:pPr>
            <w:r w:rsidRPr="000072D4">
              <w:rPr>
                <w:rFonts w:ascii="Calibri" w:hAnsi="Calibri" w:cs="Calibri"/>
                <w:iCs/>
                <w:kern w:val="24"/>
              </w:rPr>
              <w:t>El sistema deberá permitir registrar los siguientes datos referentes a los pasajeros:</w:t>
            </w:r>
          </w:p>
          <w:p w14:paraId="63FF138E"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Nombre del pasajero:</w:t>
            </w:r>
          </w:p>
          <w:p w14:paraId="4B9E1636" w14:textId="77777777" w:rsidR="00F50D18" w:rsidRPr="000072D4" w:rsidRDefault="00F50D18" w:rsidP="00045DA4">
            <w:pPr>
              <w:keepLines/>
              <w:numPr>
                <w:ilvl w:val="0"/>
                <w:numId w:val="17"/>
              </w:numPr>
              <w:contextualSpacing/>
              <w:rPr>
                <w:rFonts w:ascii="Calibri" w:hAnsi="Calibri" w:cs="Calibri"/>
                <w:iCs/>
                <w:kern w:val="24"/>
              </w:rPr>
            </w:pPr>
            <w:r w:rsidRPr="000072D4">
              <w:rPr>
                <w:rFonts w:ascii="Calibri" w:hAnsi="Calibri" w:cs="Calibri"/>
                <w:iCs/>
                <w:kern w:val="24"/>
              </w:rPr>
              <w:t>Máximo de 20 caracteres alfabéticos.</w:t>
            </w:r>
          </w:p>
          <w:p w14:paraId="0AC6F77A" w14:textId="77777777" w:rsidR="00F50D18" w:rsidRPr="000072D4" w:rsidRDefault="00F50D18" w:rsidP="00045DA4">
            <w:pPr>
              <w:keepLines/>
              <w:numPr>
                <w:ilvl w:val="0"/>
                <w:numId w:val="17"/>
              </w:numPr>
              <w:contextualSpacing/>
              <w:rPr>
                <w:rFonts w:ascii="Calibri" w:hAnsi="Calibri" w:cs="Calibri"/>
                <w:iCs/>
                <w:kern w:val="24"/>
              </w:rPr>
            </w:pPr>
            <w:r w:rsidRPr="000072D4">
              <w:rPr>
                <w:rFonts w:ascii="Calibri" w:hAnsi="Calibri" w:cs="Calibri"/>
                <w:iCs/>
                <w:kern w:val="24"/>
              </w:rPr>
              <w:t>Dato tipo String.</w:t>
            </w:r>
          </w:p>
          <w:p w14:paraId="0E10BF57"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Apellido del pasajero:</w:t>
            </w:r>
          </w:p>
          <w:p w14:paraId="3389330A" w14:textId="77777777" w:rsidR="00F50D18" w:rsidRPr="000072D4" w:rsidRDefault="00F50D18" w:rsidP="00045DA4">
            <w:pPr>
              <w:keepLines/>
              <w:numPr>
                <w:ilvl w:val="0"/>
                <w:numId w:val="18"/>
              </w:numPr>
              <w:contextualSpacing/>
              <w:rPr>
                <w:rFonts w:ascii="Calibri" w:hAnsi="Calibri" w:cs="Calibri"/>
                <w:iCs/>
                <w:kern w:val="24"/>
              </w:rPr>
            </w:pPr>
            <w:r w:rsidRPr="000072D4">
              <w:rPr>
                <w:rFonts w:ascii="Calibri" w:hAnsi="Calibri" w:cs="Calibri"/>
                <w:iCs/>
                <w:kern w:val="24"/>
              </w:rPr>
              <w:t>Máximo de 20 caracteres alfabéticos.</w:t>
            </w:r>
          </w:p>
          <w:p w14:paraId="3177D695" w14:textId="77777777" w:rsidR="00F50D18" w:rsidRPr="000072D4" w:rsidRDefault="00F50D18" w:rsidP="00045DA4">
            <w:pPr>
              <w:keepLines/>
              <w:numPr>
                <w:ilvl w:val="0"/>
                <w:numId w:val="18"/>
              </w:numPr>
              <w:contextualSpacing/>
              <w:rPr>
                <w:rFonts w:ascii="Calibri" w:hAnsi="Calibri" w:cs="Calibri"/>
                <w:iCs/>
                <w:kern w:val="24"/>
              </w:rPr>
            </w:pPr>
            <w:r w:rsidRPr="000072D4">
              <w:rPr>
                <w:rFonts w:ascii="Calibri" w:hAnsi="Calibri" w:cs="Calibri"/>
                <w:iCs/>
                <w:kern w:val="24"/>
              </w:rPr>
              <w:t>Dato tipo String.</w:t>
            </w:r>
          </w:p>
          <w:p w14:paraId="5D6FE4B3"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Cédula de Identidad del pasajero:</w:t>
            </w:r>
          </w:p>
          <w:p w14:paraId="28A58750" w14:textId="77777777" w:rsidR="00F50D18" w:rsidRPr="000072D4" w:rsidRDefault="00F50D18" w:rsidP="00045DA4">
            <w:pPr>
              <w:keepLines/>
              <w:numPr>
                <w:ilvl w:val="0"/>
                <w:numId w:val="19"/>
              </w:numPr>
              <w:contextualSpacing/>
              <w:rPr>
                <w:rFonts w:ascii="Calibri" w:hAnsi="Calibri" w:cs="Calibri"/>
                <w:iCs/>
                <w:kern w:val="24"/>
              </w:rPr>
            </w:pPr>
            <w:r w:rsidRPr="000072D4">
              <w:rPr>
                <w:rFonts w:ascii="Calibri" w:hAnsi="Calibri" w:cs="Calibri"/>
                <w:iCs/>
                <w:kern w:val="24"/>
              </w:rPr>
              <w:t>Máximo de 11 caracteres numéricos.</w:t>
            </w:r>
          </w:p>
          <w:p w14:paraId="7144CB32" w14:textId="77777777" w:rsidR="00F50D18" w:rsidRPr="000072D4" w:rsidRDefault="00F50D18" w:rsidP="00045DA4">
            <w:pPr>
              <w:keepLines/>
              <w:numPr>
                <w:ilvl w:val="0"/>
                <w:numId w:val="19"/>
              </w:numPr>
              <w:contextualSpacing/>
              <w:rPr>
                <w:rFonts w:ascii="Calibri" w:hAnsi="Calibri" w:cs="Calibri"/>
                <w:iCs/>
                <w:kern w:val="24"/>
              </w:rPr>
            </w:pPr>
            <w:r w:rsidRPr="000072D4">
              <w:rPr>
                <w:rFonts w:ascii="Calibri" w:hAnsi="Calibri" w:cs="Calibri"/>
                <w:iCs/>
                <w:kern w:val="24"/>
              </w:rPr>
              <w:t>Dato tipo String.</w:t>
            </w:r>
          </w:p>
          <w:p w14:paraId="773433C6"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Número celular del pasajero:</w:t>
            </w:r>
          </w:p>
          <w:p w14:paraId="28B32173" w14:textId="77777777" w:rsidR="00F50D18" w:rsidRPr="000072D4" w:rsidRDefault="00F50D18" w:rsidP="00045DA4">
            <w:pPr>
              <w:keepLines/>
              <w:numPr>
                <w:ilvl w:val="0"/>
                <w:numId w:val="20"/>
              </w:numPr>
              <w:contextualSpacing/>
              <w:rPr>
                <w:rFonts w:ascii="Calibri" w:hAnsi="Calibri" w:cs="Calibri"/>
                <w:iCs/>
                <w:kern w:val="24"/>
              </w:rPr>
            </w:pPr>
            <w:r w:rsidRPr="000072D4">
              <w:rPr>
                <w:rFonts w:ascii="Calibri" w:hAnsi="Calibri" w:cs="Calibri"/>
                <w:iCs/>
                <w:kern w:val="24"/>
              </w:rPr>
              <w:t>Máximo de 11 caracteres numéricos.</w:t>
            </w:r>
          </w:p>
          <w:p w14:paraId="7B170F9E" w14:textId="77777777" w:rsidR="00F50D18" w:rsidRPr="000072D4" w:rsidRDefault="00F50D18" w:rsidP="00045DA4">
            <w:pPr>
              <w:keepLines/>
              <w:numPr>
                <w:ilvl w:val="0"/>
                <w:numId w:val="20"/>
              </w:numPr>
              <w:contextualSpacing/>
              <w:rPr>
                <w:rFonts w:ascii="Calibri" w:hAnsi="Calibri" w:cs="Calibri"/>
                <w:iCs/>
                <w:kern w:val="24"/>
              </w:rPr>
            </w:pPr>
            <w:r w:rsidRPr="000072D4">
              <w:rPr>
                <w:rFonts w:ascii="Calibri" w:hAnsi="Calibri" w:cs="Calibri"/>
                <w:iCs/>
                <w:kern w:val="24"/>
              </w:rPr>
              <w:t>Dato tipo String</w:t>
            </w:r>
          </w:p>
          <w:p w14:paraId="3EBF0E3E"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Código de pasajero</w:t>
            </w:r>
          </w:p>
          <w:p w14:paraId="42924574" w14:textId="77777777" w:rsidR="00F50D18" w:rsidRPr="000072D4" w:rsidRDefault="00F50D18" w:rsidP="00045DA4">
            <w:pPr>
              <w:pStyle w:val="Prrafodelista"/>
              <w:keepLines/>
              <w:numPr>
                <w:ilvl w:val="0"/>
                <w:numId w:val="21"/>
              </w:numPr>
              <w:suppressAutoHyphens/>
              <w:rPr>
                <w:rFonts w:ascii="Calibri" w:hAnsi="Calibri" w:cs="Calibri"/>
                <w:iCs/>
                <w:kern w:val="24"/>
              </w:rPr>
            </w:pPr>
            <w:r w:rsidRPr="000072D4">
              <w:rPr>
                <w:rFonts w:ascii="Calibri" w:hAnsi="Calibri" w:cs="Calibri"/>
                <w:iCs/>
                <w:kern w:val="24"/>
              </w:rPr>
              <w:t>Máximo 10 caracteres numéricos</w:t>
            </w:r>
          </w:p>
          <w:p w14:paraId="007F4052" w14:textId="77777777" w:rsidR="00F50D18" w:rsidRPr="000072D4" w:rsidRDefault="00F50D18" w:rsidP="00045DA4">
            <w:pPr>
              <w:pStyle w:val="Prrafodelista"/>
              <w:keepLines/>
              <w:numPr>
                <w:ilvl w:val="0"/>
                <w:numId w:val="21"/>
              </w:numPr>
              <w:suppressAutoHyphens/>
              <w:rPr>
                <w:rFonts w:ascii="Calibri" w:hAnsi="Calibri" w:cs="Calibri"/>
                <w:iCs/>
                <w:kern w:val="24"/>
              </w:rPr>
            </w:pPr>
            <w:r w:rsidRPr="000072D4">
              <w:rPr>
                <w:rFonts w:ascii="Calibri" w:hAnsi="Calibri" w:cs="Calibri"/>
                <w:iCs/>
                <w:kern w:val="24"/>
              </w:rPr>
              <w:t>Dato tipo String</w:t>
            </w:r>
          </w:p>
          <w:p w14:paraId="2CD340B7"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Fecha</w:t>
            </w:r>
          </w:p>
          <w:p w14:paraId="3F66656D" w14:textId="77777777" w:rsidR="00F50D18" w:rsidRPr="000072D4" w:rsidRDefault="00F50D18" w:rsidP="00045DA4">
            <w:pPr>
              <w:pStyle w:val="Prrafodelista"/>
              <w:keepLines/>
              <w:numPr>
                <w:ilvl w:val="0"/>
                <w:numId w:val="22"/>
              </w:numPr>
              <w:suppressAutoHyphens/>
              <w:rPr>
                <w:rFonts w:ascii="Calibri" w:hAnsi="Calibri" w:cs="Calibri"/>
                <w:iCs/>
                <w:kern w:val="24"/>
              </w:rPr>
            </w:pPr>
            <w:r w:rsidRPr="000072D4">
              <w:rPr>
                <w:rFonts w:ascii="Calibri" w:hAnsi="Calibri" w:cs="Calibri"/>
                <w:iCs/>
                <w:kern w:val="24"/>
              </w:rPr>
              <w:t>Máximo 10 caracteres numéricos</w:t>
            </w:r>
          </w:p>
          <w:p w14:paraId="564DEDBC" w14:textId="77777777" w:rsidR="00F50D18" w:rsidRPr="000072D4" w:rsidRDefault="00F50D18" w:rsidP="00045DA4">
            <w:pPr>
              <w:pStyle w:val="Prrafodelista"/>
              <w:keepLines/>
              <w:numPr>
                <w:ilvl w:val="0"/>
                <w:numId w:val="22"/>
              </w:numPr>
              <w:suppressAutoHyphens/>
              <w:rPr>
                <w:rFonts w:ascii="Calibri" w:hAnsi="Calibri" w:cs="Calibri"/>
                <w:iCs/>
                <w:kern w:val="24"/>
              </w:rPr>
            </w:pPr>
            <w:r w:rsidRPr="000072D4">
              <w:rPr>
                <w:rFonts w:ascii="Calibri" w:hAnsi="Calibri" w:cs="Calibri"/>
                <w:iCs/>
                <w:kern w:val="24"/>
              </w:rPr>
              <w:t>Dato tipo String</w:t>
            </w:r>
          </w:p>
          <w:p w14:paraId="06A63372"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Numero de boletos</w:t>
            </w:r>
          </w:p>
          <w:p w14:paraId="31105057" w14:textId="77777777" w:rsidR="00F50D18" w:rsidRPr="000072D4" w:rsidRDefault="00F50D18" w:rsidP="00045DA4">
            <w:pPr>
              <w:pStyle w:val="Prrafodelista"/>
              <w:keepLines/>
              <w:numPr>
                <w:ilvl w:val="0"/>
                <w:numId w:val="23"/>
              </w:numPr>
              <w:suppressAutoHyphens/>
              <w:rPr>
                <w:rFonts w:ascii="Calibri" w:hAnsi="Calibri" w:cs="Calibri"/>
                <w:iCs/>
                <w:kern w:val="24"/>
              </w:rPr>
            </w:pPr>
            <w:r w:rsidRPr="000072D4">
              <w:rPr>
                <w:rFonts w:ascii="Calibri" w:hAnsi="Calibri" w:cs="Calibri"/>
                <w:iCs/>
                <w:kern w:val="24"/>
              </w:rPr>
              <w:t>Máximo 3 caracteres numéricos</w:t>
            </w:r>
          </w:p>
          <w:p w14:paraId="59E6EEB9" w14:textId="77777777" w:rsidR="00F50D18" w:rsidRPr="000072D4" w:rsidRDefault="00F50D18" w:rsidP="00045DA4">
            <w:pPr>
              <w:pStyle w:val="Prrafodelista"/>
              <w:keepLines/>
              <w:numPr>
                <w:ilvl w:val="0"/>
                <w:numId w:val="23"/>
              </w:numPr>
              <w:suppressAutoHyphens/>
              <w:rPr>
                <w:rFonts w:ascii="Calibri" w:hAnsi="Calibri" w:cs="Calibri"/>
                <w:iCs/>
                <w:kern w:val="24"/>
              </w:rPr>
            </w:pPr>
            <w:r w:rsidRPr="000072D4">
              <w:rPr>
                <w:rFonts w:ascii="Calibri" w:hAnsi="Calibri" w:cs="Calibri"/>
                <w:iCs/>
                <w:kern w:val="24"/>
              </w:rPr>
              <w:t>Dato tipo String</w:t>
            </w:r>
          </w:p>
          <w:p w14:paraId="0B61163D" w14:textId="77777777" w:rsidR="00F50D18" w:rsidRPr="000072D4" w:rsidRDefault="00F50D18" w:rsidP="00045DA4">
            <w:pPr>
              <w:keepLines/>
              <w:contextualSpacing/>
              <w:rPr>
                <w:rFonts w:ascii="Calibri" w:hAnsi="Calibri" w:cs="Calibri"/>
                <w:iCs/>
                <w:kern w:val="24"/>
              </w:rPr>
            </w:pPr>
          </w:p>
          <w:p w14:paraId="269ECC46" w14:textId="77777777" w:rsidR="00F50D18" w:rsidRPr="000072D4" w:rsidRDefault="00F50D18" w:rsidP="00045DA4">
            <w:pPr>
              <w:keepLines/>
              <w:contextualSpacing/>
              <w:rPr>
                <w:rFonts w:ascii="Calibri" w:hAnsi="Calibri" w:cs="Calibri"/>
                <w:iCs/>
                <w:kern w:val="24"/>
              </w:rPr>
            </w:pPr>
            <w:r w:rsidRPr="000072D4">
              <w:rPr>
                <w:rFonts w:ascii="Calibri" w:hAnsi="Calibri" w:cs="Calibri"/>
                <w:iCs/>
                <w:kern w:val="24"/>
              </w:rPr>
              <w:t xml:space="preserve">Restricción: </w:t>
            </w:r>
          </w:p>
          <w:p w14:paraId="4B449670" w14:textId="671D2F91" w:rsidR="00F50D18" w:rsidRPr="000072D4" w:rsidRDefault="00F50D18" w:rsidP="00045DA4">
            <w:pPr>
              <w:keepLines/>
              <w:contextualSpacing/>
              <w:rPr>
                <w:rFonts w:ascii="Calibri" w:hAnsi="Calibri" w:cs="Calibri"/>
                <w:iCs/>
                <w:kern w:val="24"/>
              </w:rPr>
            </w:pPr>
            <w:r w:rsidRPr="000072D4">
              <w:rPr>
                <w:rFonts w:ascii="Calibri" w:hAnsi="Calibri" w:cs="Calibri"/>
                <w:iCs/>
                <w:kern w:val="24"/>
              </w:rPr>
              <w:t>•</w:t>
            </w:r>
            <w:r w:rsidRPr="000072D4">
              <w:rPr>
                <w:rFonts w:ascii="Calibri" w:hAnsi="Calibri" w:cs="Calibri"/>
                <w:iCs/>
                <w:kern w:val="24"/>
              </w:rPr>
              <w:tab/>
              <w:t>Solo el gerente tiene acceso a esta información</w:t>
            </w:r>
          </w:p>
          <w:p w14:paraId="214C24A6" w14:textId="77777777" w:rsidR="00F50D18" w:rsidRPr="000072D4" w:rsidRDefault="00F50D18" w:rsidP="00045DA4">
            <w:pPr>
              <w:keepLines/>
              <w:contextualSpacing/>
              <w:rPr>
                <w:rFonts w:ascii="Calibri" w:hAnsi="Calibri" w:cs="Calibri"/>
                <w:iCs/>
                <w:szCs w:val="36"/>
              </w:rPr>
            </w:pPr>
          </w:p>
          <w:p w14:paraId="0126C59B" w14:textId="77777777" w:rsidR="00F50D18" w:rsidRPr="000072D4" w:rsidRDefault="00F50D18" w:rsidP="00045DA4">
            <w:pPr>
              <w:keepLines/>
              <w:contextualSpacing/>
              <w:rPr>
                <w:rFonts w:ascii="Calibri" w:hAnsi="Calibri" w:cs="Calibri"/>
                <w:iCs/>
                <w:szCs w:val="36"/>
              </w:rPr>
            </w:pPr>
          </w:p>
        </w:tc>
      </w:tr>
      <w:tr w:rsidR="000072D4" w:rsidRPr="000072D4" w14:paraId="1A5D7733" w14:textId="77777777" w:rsidTr="002D1FF0">
        <w:trPr>
          <w:trHeight w:val="942"/>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BD9164" w14:textId="77777777" w:rsidR="00F50D18" w:rsidRPr="000072D4" w:rsidRDefault="00F50D18" w:rsidP="00045DA4">
            <w:pPr>
              <w:keepLines/>
              <w:contextualSpacing/>
              <w:rPr>
                <w:rFonts w:ascii="Calibri" w:hAnsi="Calibri" w:cs="Calibri"/>
                <w:iCs/>
              </w:rPr>
            </w:pPr>
            <w:r w:rsidRPr="000072D4">
              <w:rPr>
                <w:rFonts w:ascii="Calibri" w:hAnsi="Calibri" w:cs="Calibri"/>
                <w:iCs/>
              </w:rPr>
              <w:t>Fecha de revisión y versión: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F7EAC"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17/06/2022</w:t>
            </w:r>
          </w:p>
          <w:p w14:paraId="0B2B620E"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Versión1.0</w:t>
            </w:r>
          </w:p>
        </w:tc>
      </w:tr>
      <w:tr w:rsidR="000072D4" w:rsidRPr="000072D4" w14:paraId="76FE496C" w14:textId="77777777" w:rsidTr="002D1FF0">
        <w:trPr>
          <w:trHeight w:val="369"/>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EB29747"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Prioridad:</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237A9"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b/>
                <w:bCs/>
                <w:iCs/>
                <w:kern w:val="24"/>
                <w:lang w:val="en-US"/>
              </w:rPr>
              <w:t>Alta</w:t>
            </w:r>
          </w:p>
        </w:tc>
      </w:tr>
    </w:tbl>
    <w:p w14:paraId="1A84CACA" w14:textId="30C44465" w:rsidR="00F50D18" w:rsidRPr="000072D4" w:rsidRDefault="00F50D18">
      <w:pPr>
        <w:rPr>
          <w:iCs/>
        </w:rPr>
      </w:pPr>
    </w:p>
    <w:tbl>
      <w:tblPr>
        <w:tblW w:w="9072" w:type="dxa"/>
        <w:tblInd w:w="274" w:type="dxa"/>
        <w:tblCellMar>
          <w:left w:w="0" w:type="dxa"/>
          <w:right w:w="0" w:type="dxa"/>
        </w:tblCellMar>
        <w:tblLook w:val="0600" w:firstRow="0" w:lastRow="0" w:firstColumn="0" w:lastColumn="0" w:noHBand="1" w:noVBand="1"/>
      </w:tblPr>
      <w:tblGrid>
        <w:gridCol w:w="1593"/>
        <w:gridCol w:w="7479"/>
      </w:tblGrid>
      <w:tr w:rsidR="000072D4" w:rsidRPr="000072D4" w14:paraId="3DE82356" w14:textId="77777777" w:rsidTr="002D1FF0">
        <w:trPr>
          <w:trHeight w:val="35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646B7D" w14:textId="77777777" w:rsidR="00F50D18" w:rsidRPr="000072D4" w:rsidRDefault="00F50D18" w:rsidP="00045DA4">
            <w:pPr>
              <w:keepLines/>
              <w:contextualSpacing/>
              <w:rPr>
                <w:rFonts w:ascii="Calibri" w:hAnsi="Calibri" w:cs="Calibri"/>
                <w:iCs/>
              </w:rPr>
            </w:pPr>
            <w:bookmarkStart w:id="33" w:name="_Hlk106361687"/>
            <w:r w:rsidRPr="000072D4">
              <w:rPr>
                <w:rFonts w:ascii="Calibri" w:hAnsi="Calibri" w:cs="Calibri"/>
                <w:iCs/>
                <w:lang w:val="en-US"/>
              </w:rPr>
              <w:t>Número: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7C9EE2" w14:textId="77777777" w:rsidR="00F50D18" w:rsidRPr="000072D4" w:rsidRDefault="00F50D18" w:rsidP="00045DA4">
            <w:pPr>
              <w:keepLines/>
              <w:contextualSpacing/>
              <w:rPr>
                <w:rFonts w:ascii="Calibri" w:hAnsi="Calibri" w:cs="Calibri"/>
                <w:iCs/>
              </w:rPr>
            </w:pPr>
            <w:r w:rsidRPr="000072D4">
              <w:rPr>
                <w:rFonts w:ascii="Calibri" w:hAnsi="Calibri" w:cs="Calibri"/>
                <w:b/>
                <w:iCs/>
                <w:lang w:val="en-US"/>
              </w:rPr>
              <w:t>RF-29</w:t>
            </w:r>
          </w:p>
        </w:tc>
      </w:tr>
      <w:tr w:rsidR="000072D4" w:rsidRPr="000072D4" w14:paraId="387A11CC" w14:textId="77777777" w:rsidTr="002D1FF0">
        <w:trPr>
          <w:trHeight w:val="39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06EFD"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Título: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CEA418"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Agregar paquete de viaje</w:t>
            </w:r>
          </w:p>
        </w:tc>
      </w:tr>
      <w:tr w:rsidR="000072D4" w:rsidRPr="000072D4" w14:paraId="504312CF" w14:textId="77777777" w:rsidTr="002D1FF0">
        <w:trPr>
          <w:trHeight w:val="28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E099A39"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Texto: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6E51C1"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rPr>
              <w:t>El sistema permitirá al administrador registrar nuevos paquetes adquiridos por el pasajero.</w:t>
            </w:r>
          </w:p>
        </w:tc>
      </w:tr>
      <w:tr w:rsidR="000072D4" w:rsidRPr="000072D4" w14:paraId="4F857361" w14:textId="77777777" w:rsidTr="002D1FF0">
        <w:trPr>
          <w:trHeight w:val="187"/>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3563CB"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Tipo: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423F5B"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Funcional - Datos</w:t>
            </w:r>
          </w:p>
        </w:tc>
      </w:tr>
      <w:tr w:rsidR="000072D4" w:rsidRPr="000072D4" w14:paraId="6DC961C7" w14:textId="77777777" w:rsidTr="002D1FF0">
        <w:trPr>
          <w:trHeight w:val="131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A82AAD" w14:textId="77777777" w:rsidR="00F50D18" w:rsidRPr="000072D4" w:rsidRDefault="00F50D18" w:rsidP="00045DA4">
            <w:pPr>
              <w:keepLines/>
              <w:contextualSpacing/>
              <w:rPr>
                <w:rFonts w:ascii="Calibri" w:hAnsi="Calibri" w:cs="Calibri"/>
                <w:iCs/>
              </w:rPr>
            </w:pPr>
            <w:r w:rsidRPr="000072D4">
              <w:rPr>
                <w:rFonts w:ascii="Calibri" w:hAnsi="Calibri" w:cs="Calibri"/>
                <w:iCs/>
              </w:rPr>
              <w:lastRenderedPageBreak/>
              <w:t>Detalles de requisitos y restricciones:</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7A11E7" w14:textId="77777777" w:rsidR="00F50D18" w:rsidRPr="000072D4" w:rsidRDefault="00F50D18" w:rsidP="00045DA4">
            <w:pPr>
              <w:keepLines/>
              <w:contextualSpacing/>
              <w:rPr>
                <w:rFonts w:ascii="Calibri" w:hAnsi="Calibri" w:cs="Calibri"/>
                <w:iCs/>
                <w:kern w:val="24"/>
              </w:rPr>
            </w:pPr>
            <w:r w:rsidRPr="000072D4">
              <w:rPr>
                <w:rFonts w:ascii="Calibri" w:hAnsi="Calibri" w:cs="Calibri"/>
                <w:iCs/>
                <w:kern w:val="24"/>
              </w:rPr>
              <w:t>El sistema deberá permitir registrar los siguientes datos referentes a los pasajeros:</w:t>
            </w:r>
          </w:p>
          <w:p w14:paraId="310DA9B4"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Nombre del pasajero:</w:t>
            </w:r>
          </w:p>
          <w:p w14:paraId="74342F9C" w14:textId="77777777" w:rsidR="00F50D18" w:rsidRPr="000072D4" w:rsidRDefault="00F50D18" w:rsidP="00045DA4">
            <w:pPr>
              <w:keepLines/>
              <w:numPr>
                <w:ilvl w:val="0"/>
                <w:numId w:val="17"/>
              </w:numPr>
              <w:contextualSpacing/>
              <w:rPr>
                <w:rFonts w:ascii="Calibri" w:hAnsi="Calibri" w:cs="Calibri"/>
                <w:iCs/>
                <w:kern w:val="24"/>
              </w:rPr>
            </w:pPr>
            <w:r w:rsidRPr="000072D4">
              <w:rPr>
                <w:rFonts w:ascii="Calibri" w:hAnsi="Calibri" w:cs="Calibri"/>
                <w:iCs/>
                <w:kern w:val="24"/>
              </w:rPr>
              <w:t>Máximo de 20 caracteres alfabéticos.</w:t>
            </w:r>
          </w:p>
          <w:p w14:paraId="11136FFB" w14:textId="77777777" w:rsidR="00F50D18" w:rsidRPr="000072D4" w:rsidRDefault="00F50D18" w:rsidP="00045DA4">
            <w:pPr>
              <w:keepLines/>
              <w:numPr>
                <w:ilvl w:val="0"/>
                <w:numId w:val="17"/>
              </w:numPr>
              <w:contextualSpacing/>
              <w:rPr>
                <w:rFonts w:ascii="Calibri" w:hAnsi="Calibri" w:cs="Calibri"/>
                <w:iCs/>
                <w:kern w:val="24"/>
              </w:rPr>
            </w:pPr>
            <w:r w:rsidRPr="000072D4">
              <w:rPr>
                <w:rFonts w:ascii="Calibri" w:hAnsi="Calibri" w:cs="Calibri"/>
                <w:iCs/>
                <w:kern w:val="24"/>
              </w:rPr>
              <w:t>Dato tipo String.</w:t>
            </w:r>
          </w:p>
          <w:p w14:paraId="31BBB0D9"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Apellido del pasajero:</w:t>
            </w:r>
          </w:p>
          <w:p w14:paraId="087C454F" w14:textId="77777777" w:rsidR="00F50D18" w:rsidRPr="000072D4" w:rsidRDefault="00F50D18" w:rsidP="00045DA4">
            <w:pPr>
              <w:keepLines/>
              <w:numPr>
                <w:ilvl w:val="0"/>
                <w:numId w:val="18"/>
              </w:numPr>
              <w:contextualSpacing/>
              <w:rPr>
                <w:rFonts w:ascii="Calibri" w:hAnsi="Calibri" w:cs="Calibri"/>
                <w:iCs/>
                <w:kern w:val="24"/>
              </w:rPr>
            </w:pPr>
            <w:r w:rsidRPr="000072D4">
              <w:rPr>
                <w:rFonts w:ascii="Calibri" w:hAnsi="Calibri" w:cs="Calibri"/>
                <w:iCs/>
                <w:kern w:val="24"/>
              </w:rPr>
              <w:t>Máximo de 20 caracteres alfabéticos.</w:t>
            </w:r>
          </w:p>
          <w:p w14:paraId="227B9E53" w14:textId="77777777" w:rsidR="00F50D18" w:rsidRPr="000072D4" w:rsidRDefault="00F50D18" w:rsidP="00045DA4">
            <w:pPr>
              <w:keepLines/>
              <w:numPr>
                <w:ilvl w:val="0"/>
                <w:numId w:val="18"/>
              </w:numPr>
              <w:contextualSpacing/>
              <w:rPr>
                <w:rFonts w:ascii="Calibri" w:hAnsi="Calibri" w:cs="Calibri"/>
                <w:iCs/>
                <w:kern w:val="24"/>
              </w:rPr>
            </w:pPr>
            <w:r w:rsidRPr="000072D4">
              <w:rPr>
                <w:rFonts w:ascii="Calibri" w:hAnsi="Calibri" w:cs="Calibri"/>
                <w:iCs/>
                <w:kern w:val="24"/>
              </w:rPr>
              <w:t>Dato tipo String.</w:t>
            </w:r>
          </w:p>
          <w:p w14:paraId="7B759996"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Cédula de Identidad del pasajero:</w:t>
            </w:r>
          </w:p>
          <w:p w14:paraId="6991FB9D" w14:textId="77777777" w:rsidR="00F50D18" w:rsidRPr="000072D4" w:rsidRDefault="00F50D18" w:rsidP="00045DA4">
            <w:pPr>
              <w:keepLines/>
              <w:numPr>
                <w:ilvl w:val="0"/>
                <w:numId w:val="19"/>
              </w:numPr>
              <w:contextualSpacing/>
              <w:rPr>
                <w:rFonts w:ascii="Calibri" w:hAnsi="Calibri" w:cs="Calibri"/>
                <w:iCs/>
                <w:kern w:val="24"/>
              </w:rPr>
            </w:pPr>
            <w:r w:rsidRPr="000072D4">
              <w:rPr>
                <w:rFonts w:ascii="Calibri" w:hAnsi="Calibri" w:cs="Calibri"/>
                <w:iCs/>
                <w:kern w:val="24"/>
              </w:rPr>
              <w:t>Máximo de 11 caracteres numéricos.</w:t>
            </w:r>
          </w:p>
          <w:p w14:paraId="206E9413" w14:textId="77777777" w:rsidR="00F50D18" w:rsidRPr="000072D4" w:rsidRDefault="00F50D18" w:rsidP="00045DA4">
            <w:pPr>
              <w:keepLines/>
              <w:numPr>
                <w:ilvl w:val="0"/>
                <w:numId w:val="19"/>
              </w:numPr>
              <w:contextualSpacing/>
              <w:rPr>
                <w:rFonts w:ascii="Calibri" w:hAnsi="Calibri" w:cs="Calibri"/>
                <w:iCs/>
                <w:kern w:val="24"/>
              </w:rPr>
            </w:pPr>
            <w:r w:rsidRPr="000072D4">
              <w:rPr>
                <w:rFonts w:ascii="Calibri" w:hAnsi="Calibri" w:cs="Calibri"/>
                <w:iCs/>
                <w:kern w:val="24"/>
              </w:rPr>
              <w:t>Dato tipo String.</w:t>
            </w:r>
          </w:p>
          <w:p w14:paraId="4D334ECE" w14:textId="77777777" w:rsidR="00F50D18" w:rsidRPr="000072D4" w:rsidRDefault="00F50D18" w:rsidP="00045DA4">
            <w:pPr>
              <w:keepLines/>
              <w:numPr>
                <w:ilvl w:val="0"/>
                <w:numId w:val="16"/>
              </w:numPr>
              <w:contextualSpacing/>
              <w:rPr>
                <w:rFonts w:ascii="Calibri" w:hAnsi="Calibri" w:cs="Calibri"/>
                <w:iCs/>
                <w:kern w:val="24"/>
              </w:rPr>
            </w:pPr>
            <w:r w:rsidRPr="000072D4">
              <w:rPr>
                <w:rFonts w:ascii="Calibri" w:hAnsi="Calibri" w:cs="Calibri"/>
                <w:iCs/>
                <w:kern w:val="24"/>
              </w:rPr>
              <w:t>Número celular del pasajero:</w:t>
            </w:r>
          </w:p>
          <w:p w14:paraId="44630DA0" w14:textId="77777777" w:rsidR="00F50D18" w:rsidRPr="000072D4" w:rsidRDefault="00F50D18" w:rsidP="00045DA4">
            <w:pPr>
              <w:keepLines/>
              <w:numPr>
                <w:ilvl w:val="0"/>
                <w:numId w:val="20"/>
              </w:numPr>
              <w:contextualSpacing/>
              <w:rPr>
                <w:rFonts w:ascii="Calibri" w:hAnsi="Calibri" w:cs="Calibri"/>
                <w:iCs/>
                <w:kern w:val="24"/>
              </w:rPr>
            </w:pPr>
            <w:r w:rsidRPr="000072D4">
              <w:rPr>
                <w:rFonts w:ascii="Calibri" w:hAnsi="Calibri" w:cs="Calibri"/>
                <w:iCs/>
                <w:kern w:val="24"/>
              </w:rPr>
              <w:t>Máximo de 11 caracteres numéricos.</w:t>
            </w:r>
          </w:p>
          <w:p w14:paraId="270E9655" w14:textId="77777777" w:rsidR="00F50D18" w:rsidRPr="000072D4" w:rsidRDefault="00F50D18" w:rsidP="00045DA4">
            <w:pPr>
              <w:keepLines/>
              <w:numPr>
                <w:ilvl w:val="0"/>
                <w:numId w:val="20"/>
              </w:numPr>
              <w:contextualSpacing/>
              <w:rPr>
                <w:rFonts w:ascii="Calibri" w:hAnsi="Calibri" w:cs="Calibri"/>
                <w:iCs/>
                <w:kern w:val="24"/>
              </w:rPr>
            </w:pPr>
            <w:r w:rsidRPr="000072D4">
              <w:rPr>
                <w:rFonts w:ascii="Calibri" w:hAnsi="Calibri" w:cs="Calibri"/>
                <w:iCs/>
                <w:kern w:val="24"/>
              </w:rPr>
              <w:t>Dato tipo String</w:t>
            </w:r>
          </w:p>
          <w:p w14:paraId="75AA013C"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Código de pasajero</w:t>
            </w:r>
          </w:p>
          <w:p w14:paraId="15FE4A25" w14:textId="77777777" w:rsidR="00F50D18" w:rsidRPr="000072D4" w:rsidRDefault="00F50D18" w:rsidP="00045DA4">
            <w:pPr>
              <w:pStyle w:val="Prrafodelista"/>
              <w:keepLines/>
              <w:numPr>
                <w:ilvl w:val="0"/>
                <w:numId w:val="21"/>
              </w:numPr>
              <w:suppressAutoHyphens/>
              <w:rPr>
                <w:rFonts w:ascii="Calibri" w:hAnsi="Calibri" w:cs="Calibri"/>
                <w:iCs/>
                <w:kern w:val="24"/>
              </w:rPr>
            </w:pPr>
            <w:r w:rsidRPr="000072D4">
              <w:rPr>
                <w:rFonts w:ascii="Calibri" w:hAnsi="Calibri" w:cs="Calibri"/>
                <w:iCs/>
                <w:kern w:val="24"/>
              </w:rPr>
              <w:t>Máximo 10 caracteres numéricos</w:t>
            </w:r>
          </w:p>
          <w:p w14:paraId="576F1DEB" w14:textId="77777777" w:rsidR="00F50D18" w:rsidRPr="000072D4" w:rsidRDefault="00F50D18" w:rsidP="00045DA4">
            <w:pPr>
              <w:pStyle w:val="Prrafodelista"/>
              <w:keepLines/>
              <w:numPr>
                <w:ilvl w:val="0"/>
                <w:numId w:val="21"/>
              </w:numPr>
              <w:suppressAutoHyphens/>
              <w:rPr>
                <w:rFonts w:ascii="Calibri" w:hAnsi="Calibri" w:cs="Calibri"/>
                <w:iCs/>
                <w:kern w:val="24"/>
              </w:rPr>
            </w:pPr>
            <w:r w:rsidRPr="000072D4">
              <w:rPr>
                <w:rFonts w:ascii="Calibri" w:hAnsi="Calibri" w:cs="Calibri"/>
                <w:iCs/>
                <w:kern w:val="24"/>
              </w:rPr>
              <w:t>Dato tipo String</w:t>
            </w:r>
          </w:p>
          <w:p w14:paraId="5CDBAE37"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Fecha</w:t>
            </w:r>
          </w:p>
          <w:p w14:paraId="72B758C2" w14:textId="77777777" w:rsidR="00F50D18" w:rsidRPr="000072D4" w:rsidRDefault="00F50D18" w:rsidP="00045DA4">
            <w:pPr>
              <w:pStyle w:val="Prrafodelista"/>
              <w:keepLines/>
              <w:numPr>
                <w:ilvl w:val="0"/>
                <w:numId w:val="22"/>
              </w:numPr>
              <w:suppressAutoHyphens/>
              <w:rPr>
                <w:rFonts w:ascii="Calibri" w:hAnsi="Calibri" w:cs="Calibri"/>
                <w:iCs/>
                <w:kern w:val="24"/>
              </w:rPr>
            </w:pPr>
            <w:r w:rsidRPr="000072D4">
              <w:rPr>
                <w:rFonts w:ascii="Calibri" w:hAnsi="Calibri" w:cs="Calibri"/>
                <w:iCs/>
                <w:kern w:val="24"/>
              </w:rPr>
              <w:t>Máximo 10 caracteres numéricos</w:t>
            </w:r>
          </w:p>
          <w:p w14:paraId="7ED4F013" w14:textId="77777777" w:rsidR="00F50D18" w:rsidRPr="000072D4" w:rsidRDefault="00F50D18" w:rsidP="00045DA4">
            <w:pPr>
              <w:pStyle w:val="Prrafodelista"/>
              <w:keepLines/>
              <w:numPr>
                <w:ilvl w:val="0"/>
                <w:numId w:val="22"/>
              </w:numPr>
              <w:suppressAutoHyphens/>
              <w:rPr>
                <w:rFonts w:ascii="Calibri" w:hAnsi="Calibri" w:cs="Calibri"/>
                <w:iCs/>
                <w:kern w:val="24"/>
              </w:rPr>
            </w:pPr>
            <w:r w:rsidRPr="000072D4">
              <w:rPr>
                <w:rFonts w:ascii="Calibri" w:hAnsi="Calibri" w:cs="Calibri"/>
                <w:iCs/>
                <w:kern w:val="24"/>
              </w:rPr>
              <w:t>Dato tipo String</w:t>
            </w:r>
          </w:p>
          <w:p w14:paraId="4A0B14CB"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Numero de boletos</w:t>
            </w:r>
          </w:p>
          <w:p w14:paraId="26298E62" w14:textId="77777777" w:rsidR="00F50D18" w:rsidRPr="000072D4" w:rsidRDefault="00F50D18" w:rsidP="00045DA4">
            <w:pPr>
              <w:pStyle w:val="Prrafodelista"/>
              <w:keepLines/>
              <w:numPr>
                <w:ilvl w:val="0"/>
                <w:numId w:val="23"/>
              </w:numPr>
              <w:suppressAutoHyphens/>
              <w:rPr>
                <w:rFonts w:ascii="Calibri" w:hAnsi="Calibri" w:cs="Calibri"/>
                <w:iCs/>
                <w:kern w:val="24"/>
              </w:rPr>
            </w:pPr>
            <w:r w:rsidRPr="000072D4">
              <w:rPr>
                <w:rFonts w:ascii="Calibri" w:hAnsi="Calibri" w:cs="Calibri"/>
                <w:iCs/>
                <w:kern w:val="24"/>
              </w:rPr>
              <w:t>Máximo 3 caracteres numéricos</w:t>
            </w:r>
          </w:p>
          <w:p w14:paraId="234808E4" w14:textId="77777777" w:rsidR="00F50D18" w:rsidRPr="000072D4" w:rsidRDefault="00F50D18" w:rsidP="00045DA4">
            <w:pPr>
              <w:pStyle w:val="Prrafodelista"/>
              <w:keepLines/>
              <w:numPr>
                <w:ilvl w:val="0"/>
                <w:numId w:val="23"/>
              </w:numPr>
              <w:suppressAutoHyphens/>
              <w:rPr>
                <w:rFonts w:ascii="Calibri" w:hAnsi="Calibri" w:cs="Calibri"/>
                <w:iCs/>
                <w:kern w:val="24"/>
              </w:rPr>
            </w:pPr>
            <w:r w:rsidRPr="000072D4">
              <w:rPr>
                <w:rFonts w:ascii="Calibri" w:hAnsi="Calibri" w:cs="Calibri"/>
                <w:iCs/>
                <w:kern w:val="24"/>
              </w:rPr>
              <w:t>Dato tipo String</w:t>
            </w:r>
          </w:p>
          <w:p w14:paraId="1D89CAA7" w14:textId="77777777" w:rsidR="00F50D18" w:rsidRPr="000072D4" w:rsidRDefault="00F50D18" w:rsidP="00045DA4">
            <w:pPr>
              <w:keepLines/>
              <w:contextualSpacing/>
              <w:rPr>
                <w:rFonts w:ascii="Calibri" w:hAnsi="Calibri" w:cs="Calibri"/>
                <w:iCs/>
                <w:kern w:val="24"/>
              </w:rPr>
            </w:pPr>
          </w:p>
          <w:p w14:paraId="4A302882" w14:textId="77777777" w:rsidR="00F50D18" w:rsidRPr="000072D4" w:rsidRDefault="00F50D18" w:rsidP="00045DA4">
            <w:pPr>
              <w:keepLines/>
              <w:contextualSpacing/>
              <w:rPr>
                <w:rFonts w:ascii="Calibri" w:hAnsi="Calibri" w:cs="Calibri"/>
                <w:iCs/>
                <w:szCs w:val="36"/>
              </w:rPr>
            </w:pPr>
            <w:r w:rsidRPr="000072D4">
              <w:rPr>
                <w:rFonts w:ascii="Calibri" w:hAnsi="Calibri" w:cs="Calibri"/>
                <w:iCs/>
                <w:szCs w:val="36"/>
              </w:rPr>
              <w:t xml:space="preserve">Restricción: </w:t>
            </w:r>
          </w:p>
          <w:p w14:paraId="348ED3C7" w14:textId="77777777" w:rsidR="00F50D18" w:rsidRPr="000072D4" w:rsidRDefault="00F50D18" w:rsidP="00045DA4">
            <w:pPr>
              <w:keepLines/>
              <w:contextualSpacing/>
              <w:rPr>
                <w:rFonts w:ascii="Calibri" w:hAnsi="Calibri" w:cs="Calibri"/>
                <w:iCs/>
                <w:kern w:val="24"/>
              </w:rPr>
            </w:pPr>
            <w:r w:rsidRPr="000072D4">
              <w:rPr>
                <w:rFonts w:ascii="Calibri" w:hAnsi="Calibri" w:cs="Calibri"/>
                <w:iCs/>
                <w:szCs w:val="36"/>
              </w:rPr>
              <w:t>•</w:t>
            </w:r>
            <w:r w:rsidRPr="000072D4">
              <w:rPr>
                <w:rFonts w:ascii="Calibri" w:hAnsi="Calibri" w:cs="Calibri"/>
                <w:iCs/>
                <w:szCs w:val="36"/>
              </w:rPr>
              <w:tab/>
              <w:t>Solo el gerente tiene acceso a esta información</w:t>
            </w:r>
          </w:p>
          <w:p w14:paraId="665F36E2" w14:textId="77777777" w:rsidR="00F50D18" w:rsidRPr="000072D4" w:rsidRDefault="00F50D18" w:rsidP="00045DA4">
            <w:pPr>
              <w:keepLines/>
              <w:contextualSpacing/>
              <w:rPr>
                <w:rFonts w:ascii="Calibri" w:hAnsi="Calibri" w:cs="Calibri"/>
                <w:iCs/>
                <w:szCs w:val="36"/>
              </w:rPr>
            </w:pPr>
          </w:p>
        </w:tc>
      </w:tr>
      <w:tr w:rsidR="000072D4" w:rsidRPr="000072D4" w14:paraId="292C5BC1" w14:textId="77777777" w:rsidTr="002D1FF0">
        <w:trPr>
          <w:trHeight w:val="942"/>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B8FBCA" w14:textId="77777777" w:rsidR="00F50D18" w:rsidRPr="000072D4" w:rsidRDefault="00F50D18" w:rsidP="00045DA4">
            <w:pPr>
              <w:keepLines/>
              <w:contextualSpacing/>
              <w:rPr>
                <w:rFonts w:ascii="Calibri" w:hAnsi="Calibri" w:cs="Calibri"/>
                <w:iCs/>
              </w:rPr>
            </w:pPr>
            <w:r w:rsidRPr="000072D4">
              <w:rPr>
                <w:rFonts w:ascii="Calibri" w:hAnsi="Calibri" w:cs="Calibri"/>
                <w:iCs/>
              </w:rPr>
              <w:t>Fecha de revisión y versión: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A04ED3"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17/06/2022</w:t>
            </w:r>
          </w:p>
          <w:p w14:paraId="70FCB157" w14:textId="2FA65230" w:rsidR="00F50D18" w:rsidRPr="000072D4" w:rsidRDefault="001D32DF" w:rsidP="00045DA4">
            <w:pPr>
              <w:keepLines/>
              <w:contextualSpacing/>
              <w:rPr>
                <w:rFonts w:ascii="Calibri" w:hAnsi="Calibri" w:cs="Calibri"/>
                <w:iCs/>
                <w:sz w:val="36"/>
                <w:szCs w:val="36"/>
              </w:rPr>
            </w:pPr>
            <w:r w:rsidRPr="000072D4">
              <w:rPr>
                <w:rFonts w:ascii="Calibri" w:hAnsi="Calibri" w:cs="Calibri"/>
                <w:iCs/>
                <w:kern w:val="24"/>
                <w:lang w:val="en-US"/>
              </w:rPr>
              <w:t>V</w:t>
            </w:r>
            <w:r w:rsidR="00F50D18" w:rsidRPr="000072D4">
              <w:rPr>
                <w:rFonts w:ascii="Calibri" w:hAnsi="Calibri" w:cs="Calibri"/>
                <w:iCs/>
                <w:kern w:val="24"/>
                <w:lang w:val="en-US"/>
              </w:rPr>
              <w:t>ersión1.0</w:t>
            </w:r>
          </w:p>
        </w:tc>
      </w:tr>
      <w:tr w:rsidR="000072D4" w:rsidRPr="000072D4" w14:paraId="506CBCEA" w14:textId="77777777" w:rsidTr="002D1FF0">
        <w:trPr>
          <w:trHeight w:val="369"/>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5C8CC6A"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Prioridad:</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56B50F"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b/>
                <w:bCs/>
                <w:iCs/>
                <w:kern w:val="24"/>
                <w:lang w:val="en-US"/>
              </w:rPr>
              <w:t>Alta</w:t>
            </w:r>
          </w:p>
        </w:tc>
      </w:tr>
      <w:bookmarkEnd w:id="33"/>
    </w:tbl>
    <w:p w14:paraId="4BD86DD6" w14:textId="77777777" w:rsidR="00F50D18" w:rsidRPr="000072D4" w:rsidRDefault="00F50D18">
      <w:pPr>
        <w:rPr>
          <w:iCs/>
        </w:rPr>
      </w:pPr>
    </w:p>
    <w:p w14:paraId="311EE62F" w14:textId="77777777" w:rsidR="006709B4" w:rsidRPr="000072D4" w:rsidRDefault="006709B4">
      <w:pPr>
        <w:rPr>
          <w:iCs/>
        </w:rPr>
      </w:pPr>
    </w:p>
    <w:p w14:paraId="5ED3FDE1" w14:textId="77777777" w:rsidR="006709B4" w:rsidRPr="000072D4" w:rsidRDefault="006709B4">
      <w:pPr>
        <w:rPr>
          <w:iCs/>
        </w:rPr>
      </w:pPr>
    </w:p>
    <w:p w14:paraId="1F639F34" w14:textId="77777777" w:rsidR="006709B4" w:rsidRPr="000072D4" w:rsidRDefault="006709B4">
      <w:pPr>
        <w:rPr>
          <w:iCs/>
        </w:rPr>
      </w:pPr>
    </w:p>
    <w:p w14:paraId="53B26D14" w14:textId="77777777" w:rsidR="006709B4" w:rsidRPr="000072D4" w:rsidRDefault="006709B4">
      <w:pPr>
        <w:rPr>
          <w:iCs/>
        </w:rPr>
      </w:pPr>
    </w:p>
    <w:tbl>
      <w:tblPr>
        <w:tblW w:w="9072" w:type="dxa"/>
        <w:tblInd w:w="274" w:type="dxa"/>
        <w:tblCellMar>
          <w:left w:w="0" w:type="dxa"/>
          <w:right w:w="0" w:type="dxa"/>
        </w:tblCellMar>
        <w:tblLook w:val="0600" w:firstRow="0" w:lastRow="0" w:firstColumn="0" w:lastColumn="0" w:noHBand="1" w:noVBand="1"/>
      </w:tblPr>
      <w:tblGrid>
        <w:gridCol w:w="1593"/>
        <w:gridCol w:w="7479"/>
      </w:tblGrid>
      <w:tr w:rsidR="000072D4" w:rsidRPr="000072D4" w14:paraId="7C6C5A13" w14:textId="77777777" w:rsidTr="002D1FF0">
        <w:trPr>
          <w:trHeight w:val="35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FA7FA3"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Número: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FF6256" w14:textId="77777777" w:rsidR="00F50D18" w:rsidRPr="000072D4" w:rsidRDefault="00F50D18" w:rsidP="00045DA4">
            <w:pPr>
              <w:keepLines/>
              <w:contextualSpacing/>
              <w:rPr>
                <w:rFonts w:ascii="Calibri" w:hAnsi="Calibri" w:cs="Calibri"/>
                <w:iCs/>
              </w:rPr>
            </w:pPr>
            <w:r w:rsidRPr="000072D4">
              <w:rPr>
                <w:rFonts w:ascii="Calibri" w:hAnsi="Calibri" w:cs="Calibri"/>
                <w:b/>
                <w:iCs/>
                <w:lang w:val="en-US"/>
              </w:rPr>
              <w:t>RF-30</w:t>
            </w:r>
          </w:p>
        </w:tc>
      </w:tr>
      <w:tr w:rsidR="000072D4" w:rsidRPr="000072D4" w14:paraId="2E949EDD" w14:textId="77777777" w:rsidTr="002D1FF0">
        <w:trPr>
          <w:trHeight w:val="39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3C88D20"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Título: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DAF924"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Modificar paquete de viaje</w:t>
            </w:r>
          </w:p>
        </w:tc>
      </w:tr>
      <w:tr w:rsidR="000072D4" w:rsidRPr="000072D4" w14:paraId="1B914E37" w14:textId="77777777" w:rsidTr="002D1FF0">
        <w:trPr>
          <w:trHeight w:val="284"/>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69F5463"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Texto: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75141B"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rPr>
              <w:t>El sistema permitirá al administrador modificar los datos de los pasajeros registrados en el sistema.</w:t>
            </w:r>
          </w:p>
        </w:tc>
      </w:tr>
      <w:tr w:rsidR="000072D4" w:rsidRPr="000072D4" w14:paraId="1C1E08AF" w14:textId="77777777" w:rsidTr="002D1FF0">
        <w:trPr>
          <w:trHeight w:val="187"/>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257F1"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Tipo:</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A488BA"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Funcional - Datos</w:t>
            </w:r>
          </w:p>
        </w:tc>
      </w:tr>
      <w:tr w:rsidR="000072D4" w:rsidRPr="000072D4" w14:paraId="2A33CE20" w14:textId="77777777" w:rsidTr="002D1FF0">
        <w:trPr>
          <w:trHeight w:val="1310"/>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3FF57E" w14:textId="77777777" w:rsidR="00F50D18" w:rsidRPr="000072D4" w:rsidRDefault="00F50D18" w:rsidP="00045DA4">
            <w:pPr>
              <w:keepLines/>
              <w:contextualSpacing/>
              <w:rPr>
                <w:rFonts w:ascii="Calibri" w:hAnsi="Calibri" w:cs="Calibri"/>
                <w:iCs/>
              </w:rPr>
            </w:pPr>
            <w:r w:rsidRPr="000072D4">
              <w:rPr>
                <w:rFonts w:ascii="Calibri" w:hAnsi="Calibri" w:cs="Calibri"/>
                <w:iCs/>
              </w:rPr>
              <w:lastRenderedPageBreak/>
              <w:t>Detalles de requisitos y restricciones:</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B9CD65" w14:textId="77777777" w:rsidR="00F50D18" w:rsidRPr="000072D4" w:rsidRDefault="00F50D18" w:rsidP="00045DA4">
            <w:pPr>
              <w:keepLines/>
              <w:contextualSpacing/>
              <w:rPr>
                <w:rFonts w:ascii="Calibri" w:hAnsi="Calibri" w:cs="Calibri"/>
                <w:iCs/>
                <w:kern w:val="24"/>
              </w:rPr>
            </w:pPr>
            <w:r w:rsidRPr="000072D4">
              <w:rPr>
                <w:rFonts w:ascii="Calibri" w:hAnsi="Calibri" w:cs="Calibri"/>
                <w:iCs/>
                <w:kern w:val="24"/>
              </w:rPr>
              <w:t>El sistema deberá permitir modificar los siguientes datos referentes a los pasajeros:</w:t>
            </w:r>
          </w:p>
          <w:p w14:paraId="220987BD"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Nombre del pasajero:</w:t>
            </w:r>
          </w:p>
          <w:p w14:paraId="62A934CD" w14:textId="77777777" w:rsidR="00F50D18" w:rsidRPr="000072D4" w:rsidRDefault="00F50D18" w:rsidP="00045DA4">
            <w:pPr>
              <w:pStyle w:val="Prrafodelista"/>
              <w:keepLines/>
              <w:numPr>
                <w:ilvl w:val="0"/>
                <w:numId w:val="17"/>
              </w:numPr>
              <w:suppressAutoHyphens/>
              <w:rPr>
                <w:rFonts w:ascii="Calibri" w:hAnsi="Calibri" w:cs="Calibri"/>
                <w:iCs/>
                <w:kern w:val="24"/>
              </w:rPr>
            </w:pPr>
            <w:r w:rsidRPr="000072D4">
              <w:rPr>
                <w:rFonts w:ascii="Calibri" w:hAnsi="Calibri" w:cs="Calibri"/>
                <w:iCs/>
                <w:kern w:val="24"/>
              </w:rPr>
              <w:t>Máximo de 20 caracteres alfabéticos.</w:t>
            </w:r>
          </w:p>
          <w:p w14:paraId="105B7FD5" w14:textId="77777777" w:rsidR="00F50D18" w:rsidRPr="000072D4" w:rsidRDefault="00F50D18" w:rsidP="00045DA4">
            <w:pPr>
              <w:pStyle w:val="Prrafodelista"/>
              <w:keepLines/>
              <w:numPr>
                <w:ilvl w:val="0"/>
                <w:numId w:val="17"/>
              </w:numPr>
              <w:suppressAutoHyphens/>
              <w:rPr>
                <w:rFonts w:ascii="Calibri" w:hAnsi="Calibri" w:cs="Calibri"/>
                <w:iCs/>
                <w:kern w:val="24"/>
              </w:rPr>
            </w:pPr>
            <w:r w:rsidRPr="000072D4">
              <w:rPr>
                <w:rFonts w:ascii="Calibri" w:hAnsi="Calibri" w:cs="Calibri"/>
                <w:iCs/>
                <w:kern w:val="24"/>
              </w:rPr>
              <w:t>Dato tipo String.</w:t>
            </w:r>
          </w:p>
          <w:p w14:paraId="2143BC50"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Apellido del pasajero:</w:t>
            </w:r>
          </w:p>
          <w:p w14:paraId="3E9C09CD" w14:textId="77777777" w:rsidR="00F50D18" w:rsidRPr="000072D4" w:rsidRDefault="00F50D18" w:rsidP="00045DA4">
            <w:pPr>
              <w:pStyle w:val="Prrafodelista"/>
              <w:keepLines/>
              <w:numPr>
                <w:ilvl w:val="0"/>
                <w:numId w:val="18"/>
              </w:numPr>
              <w:suppressAutoHyphens/>
              <w:rPr>
                <w:rFonts w:ascii="Calibri" w:hAnsi="Calibri" w:cs="Calibri"/>
                <w:iCs/>
                <w:kern w:val="24"/>
              </w:rPr>
            </w:pPr>
            <w:r w:rsidRPr="000072D4">
              <w:rPr>
                <w:rFonts w:ascii="Calibri" w:hAnsi="Calibri" w:cs="Calibri"/>
                <w:iCs/>
                <w:kern w:val="24"/>
              </w:rPr>
              <w:t>Máximo de 20 caracteres alfabéticos.</w:t>
            </w:r>
          </w:p>
          <w:p w14:paraId="0330D4EB" w14:textId="77777777" w:rsidR="00F50D18" w:rsidRPr="000072D4" w:rsidRDefault="00F50D18" w:rsidP="00045DA4">
            <w:pPr>
              <w:pStyle w:val="Prrafodelista"/>
              <w:keepLines/>
              <w:numPr>
                <w:ilvl w:val="0"/>
                <w:numId w:val="18"/>
              </w:numPr>
              <w:suppressAutoHyphens/>
              <w:rPr>
                <w:rFonts w:ascii="Calibri" w:hAnsi="Calibri" w:cs="Calibri"/>
                <w:iCs/>
                <w:kern w:val="24"/>
              </w:rPr>
            </w:pPr>
            <w:r w:rsidRPr="000072D4">
              <w:rPr>
                <w:rFonts w:ascii="Calibri" w:hAnsi="Calibri" w:cs="Calibri"/>
                <w:iCs/>
                <w:kern w:val="24"/>
              </w:rPr>
              <w:t>Dato tipo String.</w:t>
            </w:r>
          </w:p>
          <w:p w14:paraId="0364EDE0"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Cédula de Identidad del pasajero:</w:t>
            </w:r>
          </w:p>
          <w:p w14:paraId="52066E30" w14:textId="77777777" w:rsidR="00F50D18" w:rsidRPr="000072D4" w:rsidRDefault="00F50D18" w:rsidP="00045DA4">
            <w:pPr>
              <w:pStyle w:val="Prrafodelista"/>
              <w:keepLines/>
              <w:numPr>
                <w:ilvl w:val="0"/>
                <w:numId w:val="19"/>
              </w:numPr>
              <w:suppressAutoHyphens/>
              <w:rPr>
                <w:rFonts w:ascii="Calibri" w:hAnsi="Calibri" w:cs="Calibri"/>
                <w:iCs/>
                <w:kern w:val="24"/>
              </w:rPr>
            </w:pPr>
            <w:r w:rsidRPr="000072D4">
              <w:rPr>
                <w:rFonts w:ascii="Calibri" w:hAnsi="Calibri" w:cs="Calibri"/>
                <w:iCs/>
                <w:kern w:val="24"/>
              </w:rPr>
              <w:t>Máximo de 11 caracteres numéricos.</w:t>
            </w:r>
          </w:p>
          <w:p w14:paraId="5BBE00AB" w14:textId="77777777" w:rsidR="00F50D18" w:rsidRPr="000072D4" w:rsidRDefault="00F50D18" w:rsidP="00045DA4">
            <w:pPr>
              <w:pStyle w:val="Prrafodelista"/>
              <w:keepLines/>
              <w:numPr>
                <w:ilvl w:val="0"/>
                <w:numId w:val="19"/>
              </w:numPr>
              <w:suppressAutoHyphens/>
              <w:rPr>
                <w:rFonts w:ascii="Calibri" w:hAnsi="Calibri" w:cs="Calibri"/>
                <w:iCs/>
                <w:kern w:val="24"/>
              </w:rPr>
            </w:pPr>
            <w:r w:rsidRPr="000072D4">
              <w:rPr>
                <w:rFonts w:ascii="Calibri" w:hAnsi="Calibri" w:cs="Calibri"/>
                <w:iCs/>
                <w:kern w:val="24"/>
              </w:rPr>
              <w:t>Dato tipo String.</w:t>
            </w:r>
          </w:p>
          <w:p w14:paraId="232C777D" w14:textId="77777777" w:rsidR="00F50D18" w:rsidRPr="000072D4" w:rsidRDefault="00F50D18" w:rsidP="00045DA4">
            <w:pPr>
              <w:pStyle w:val="Prrafodelista"/>
              <w:keepLines/>
              <w:numPr>
                <w:ilvl w:val="0"/>
                <w:numId w:val="16"/>
              </w:numPr>
              <w:suppressAutoHyphens/>
              <w:rPr>
                <w:rFonts w:ascii="Calibri" w:hAnsi="Calibri" w:cs="Calibri"/>
                <w:iCs/>
                <w:kern w:val="24"/>
              </w:rPr>
            </w:pPr>
            <w:r w:rsidRPr="000072D4">
              <w:rPr>
                <w:rFonts w:ascii="Calibri" w:hAnsi="Calibri" w:cs="Calibri"/>
                <w:iCs/>
                <w:kern w:val="24"/>
              </w:rPr>
              <w:t>Número celular del pasajero:</w:t>
            </w:r>
          </w:p>
          <w:p w14:paraId="7BF0C84E" w14:textId="77777777" w:rsidR="00F50D18" w:rsidRPr="000072D4" w:rsidRDefault="00F50D18" w:rsidP="00045DA4">
            <w:pPr>
              <w:pStyle w:val="Prrafodelista"/>
              <w:keepLines/>
              <w:numPr>
                <w:ilvl w:val="0"/>
                <w:numId w:val="20"/>
              </w:numPr>
              <w:suppressAutoHyphens/>
              <w:rPr>
                <w:rFonts w:ascii="Calibri" w:hAnsi="Calibri" w:cs="Calibri"/>
                <w:iCs/>
                <w:kern w:val="24"/>
              </w:rPr>
            </w:pPr>
            <w:r w:rsidRPr="000072D4">
              <w:rPr>
                <w:rFonts w:ascii="Calibri" w:hAnsi="Calibri" w:cs="Calibri"/>
                <w:iCs/>
                <w:kern w:val="24"/>
              </w:rPr>
              <w:t>Máximo de 11 caracteres numéricos.</w:t>
            </w:r>
          </w:p>
          <w:p w14:paraId="5F4146A1" w14:textId="77777777" w:rsidR="00F50D18" w:rsidRPr="000072D4" w:rsidRDefault="00F50D18" w:rsidP="00045DA4">
            <w:pPr>
              <w:pStyle w:val="Prrafodelista"/>
              <w:keepLines/>
              <w:numPr>
                <w:ilvl w:val="0"/>
                <w:numId w:val="20"/>
              </w:numPr>
              <w:suppressAutoHyphens/>
              <w:rPr>
                <w:rFonts w:ascii="Calibri" w:hAnsi="Calibri" w:cs="Calibri"/>
                <w:iCs/>
                <w:kern w:val="24"/>
              </w:rPr>
            </w:pPr>
            <w:r w:rsidRPr="000072D4">
              <w:rPr>
                <w:rFonts w:ascii="Calibri" w:hAnsi="Calibri" w:cs="Calibri"/>
                <w:iCs/>
                <w:kern w:val="24"/>
              </w:rPr>
              <w:t>Dato tipo String</w:t>
            </w:r>
          </w:p>
          <w:p w14:paraId="663F76B6" w14:textId="77777777" w:rsidR="00F50D18" w:rsidRPr="000072D4" w:rsidRDefault="00F50D18" w:rsidP="00045DA4">
            <w:pPr>
              <w:keepLines/>
              <w:contextualSpacing/>
              <w:rPr>
                <w:rFonts w:ascii="Calibri" w:hAnsi="Calibri" w:cs="Calibri"/>
                <w:iCs/>
                <w:szCs w:val="36"/>
              </w:rPr>
            </w:pPr>
            <w:r w:rsidRPr="000072D4">
              <w:rPr>
                <w:rFonts w:ascii="Calibri" w:hAnsi="Calibri" w:cs="Calibri"/>
                <w:iCs/>
                <w:szCs w:val="36"/>
              </w:rPr>
              <w:t xml:space="preserve">Restricción: </w:t>
            </w:r>
          </w:p>
          <w:p w14:paraId="45640C2C" w14:textId="37297927" w:rsidR="00F50D18" w:rsidRPr="000072D4" w:rsidRDefault="00F50D18" w:rsidP="001D32DF">
            <w:pPr>
              <w:keepLines/>
              <w:rPr>
                <w:rFonts w:ascii="Calibri" w:hAnsi="Calibri" w:cs="Calibri"/>
                <w:iCs/>
                <w:kern w:val="24"/>
              </w:rPr>
            </w:pPr>
            <w:r w:rsidRPr="000072D4">
              <w:rPr>
                <w:rFonts w:ascii="Calibri" w:hAnsi="Calibri" w:cs="Calibri"/>
                <w:iCs/>
                <w:szCs w:val="36"/>
              </w:rPr>
              <w:t>•</w:t>
            </w:r>
            <w:r w:rsidRPr="000072D4">
              <w:rPr>
                <w:rFonts w:ascii="Calibri" w:hAnsi="Calibri" w:cs="Calibri"/>
                <w:iCs/>
                <w:szCs w:val="36"/>
              </w:rPr>
              <w:tab/>
              <w:t>Solo el gerente tiene acceso a esta información</w:t>
            </w:r>
          </w:p>
        </w:tc>
      </w:tr>
      <w:tr w:rsidR="000072D4" w:rsidRPr="000072D4" w14:paraId="72D29A6F" w14:textId="77777777" w:rsidTr="002D1FF0">
        <w:trPr>
          <w:trHeight w:val="942"/>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7768CF" w14:textId="77777777" w:rsidR="00F50D18" w:rsidRPr="000072D4" w:rsidRDefault="00F50D18" w:rsidP="00045DA4">
            <w:pPr>
              <w:keepLines/>
              <w:contextualSpacing/>
              <w:rPr>
                <w:rFonts w:ascii="Calibri" w:hAnsi="Calibri" w:cs="Calibri"/>
                <w:iCs/>
              </w:rPr>
            </w:pPr>
            <w:r w:rsidRPr="000072D4">
              <w:rPr>
                <w:rFonts w:ascii="Calibri" w:hAnsi="Calibri" w:cs="Calibri"/>
                <w:iCs/>
              </w:rPr>
              <w:t>Fecha de revisión y versión: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FC961B"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17/06/2022</w:t>
            </w:r>
          </w:p>
          <w:p w14:paraId="38175988"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iCs/>
                <w:kern w:val="24"/>
                <w:lang w:val="en-US"/>
              </w:rPr>
              <w:t>Versión1.0</w:t>
            </w:r>
          </w:p>
        </w:tc>
      </w:tr>
      <w:tr w:rsidR="000072D4" w:rsidRPr="000072D4" w14:paraId="2D78A026" w14:textId="77777777" w:rsidTr="002D1FF0">
        <w:trPr>
          <w:trHeight w:val="369"/>
        </w:trPr>
        <w:tc>
          <w:tcPr>
            <w:tcW w:w="1593"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7B80F9" w14:textId="77777777" w:rsidR="00F50D18" w:rsidRPr="000072D4" w:rsidRDefault="00F50D18" w:rsidP="00045DA4">
            <w:pPr>
              <w:keepLines/>
              <w:contextualSpacing/>
              <w:rPr>
                <w:rFonts w:ascii="Calibri" w:hAnsi="Calibri" w:cs="Calibri"/>
                <w:iCs/>
              </w:rPr>
            </w:pPr>
            <w:r w:rsidRPr="000072D4">
              <w:rPr>
                <w:rFonts w:ascii="Calibri" w:hAnsi="Calibri" w:cs="Calibri"/>
                <w:iCs/>
                <w:lang w:val="en-US"/>
              </w:rPr>
              <w:t>Prioridad:</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0F929E" w14:textId="77777777" w:rsidR="00F50D18" w:rsidRPr="000072D4" w:rsidRDefault="00F50D18" w:rsidP="00045DA4">
            <w:pPr>
              <w:keepLines/>
              <w:contextualSpacing/>
              <w:rPr>
                <w:rFonts w:ascii="Calibri" w:hAnsi="Calibri" w:cs="Calibri"/>
                <w:iCs/>
                <w:sz w:val="36"/>
                <w:szCs w:val="36"/>
              </w:rPr>
            </w:pPr>
            <w:r w:rsidRPr="000072D4">
              <w:rPr>
                <w:rFonts w:ascii="Calibri" w:hAnsi="Calibri" w:cs="Calibri"/>
                <w:b/>
                <w:bCs/>
                <w:iCs/>
                <w:kern w:val="24"/>
                <w:lang w:val="en-US"/>
              </w:rPr>
              <w:t>Alta</w:t>
            </w:r>
          </w:p>
        </w:tc>
      </w:tr>
    </w:tbl>
    <w:p w14:paraId="07A4A91A" w14:textId="77777777" w:rsidR="00F50D18" w:rsidRPr="000072D4" w:rsidRDefault="00F50D18">
      <w:pPr>
        <w:rPr>
          <w:iCs/>
        </w:rPr>
      </w:pPr>
    </w:p>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6759D6ED" w14:textId="77777777" w:rsidTr="00045DA4">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F7EF02" w14:textId="77777777" w:rsidR="00F50D18" w:rsidRPr="000072D4" w:rsidRDefault="00F50D18"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991225" w14:textId="77777777" w:rsidR="00F50D18" w:rsidRPr="000072D4" w:rsidRDefault="00F50D18" w:rsidP="00045DA4">
            <w:pPr>
              <w:rPr>
                <w:rFonts w:ascii="Calibri" w:hAnsi="Calibri" w:cs="Calibri"/>
                <w:i/>
              </w:rPr>
            </w:pPr>
            <w:r w:rsidRPr="000072D4">
              <w:rPr>
                <w:rFonts w:ascii="Calibri" w:hAnsi="Calibri" w:cs="Calibri"/>
                <w:b/>
                <w:i/>
                <w:lang w:val="en-US"/>
              </w:rPr>
              <w:t>RF-31</w:t>
            </w:r>
          </w:p>
        </w:tc>
      </w:tr>
      <w:tr w:rsidR="000072D4" w:rsidRPr="000072D4" w14:paraId="0655561C" w14:textId="77777777" w:rsidTr="00045DA4">
        <w:trPr>
          <w:trHeight w:val="39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738DB"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6D25F0" w14:textId="2D2002F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Eliminar paquetes de viajes.</w:t>
            </w:r>
          </w:p>
        </w:tc>
      </w:tr>
      <w:tr w:rsidR="000072D4" w:rsidRPr="000072D4" w14:paraId="4515F414" w14:textId="77777777" w:rsidTr="00045DA4">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5358F"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746A12"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El sistema permitirá a los usuarios eliminar un paquete de viaje que no tenga demanda o no esté disponible.</w:t>
            </w:r>
          </w:p>
        </w:tc>
      </w:tr>
      <w:tr w:rsidR="000072D4" w:rsidRPr="000072D4" w14:paraId="4B285479" w14:textId="77777777" w:rsidTr="00045DA4">
        <w:trPr>
          <w:trHeight w:val="18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417E4D"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974469"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Funcional</w:t>
            </w:r>
            <w:r w:rsidRPr="000072D4">
              <w:rPr>
                <w:rFonts w:ascii="Calibri" w:hAnsi="Calibri" w:cs="Calibri"/>
                <w:i/>
                <w:kern w:val="24"/>
                <w:lang w:val="en-US"/>
              </w:rPr>
              <w:t xml:space="preserve"> </w:t>
            </w:r>
          </w:p>
        </w:tc>
      </w:tr>
      <w:tr w:rsidR="000072D4" w:rsidRPr="000072D4" w14:paraId="2E44D1EC" w14:textId="77777777" w:rsidTr="00045DA4">
        <w:trPr>
          <w:trHeight w:val="131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3D881C" w14:textId="77777777" w:rsidR="00F50D18" w:rsidRPr="000072D4" w:rsidRDefault="00F50D18"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9B986E" w14:textId="77777777" w:rsidR="00F50D18" w:rsidRPr="000072D4" w:rsidRDefault="00F50D18" w:rsidP="00045DA4">
            <w:pPr>
              <w:pStyle w:val="Prrafodelista"/>
              <w:ind w:left="0"/>
              <w:jc w:val="both"/>
              <w:textAlignment w:val="baseline"/>
              <w:rPr>
                <w:rFonts w:ascii="Calibri" w:hAnsi="Calibri" w:cs="Calibri"/>
                <w:i/>
              </w:rPr>
            </w:pPr>
            <w:r w:rsidRPr="000072D4">
              <w:rPr>
                <w:rFonts w:ascii="Calibri" w:hAnsi="Calibri" w:cs="Calibri"/>
                <w:i/>
              </w:rPr>
              <w:t>El sistema permitirá a los usuarios empleados (administradores) de la agencia eliminar o deshabilitar un paquete de viaje por las siguientes razones:</w:t>
            </w:r>
          </w:p>
          <w:p w14:paraId="603369E8" w14:textId="77777777" w:rsidR="00F50D18" w:rsidRPr="000072D4" w:rsidRDefault="00F50D18" w:rsidP="00045DA4">
            <w:pPr>
              <w:pStyle w:val="Prrafodelista"/>
              <w:numPr>
                <w:ilvl w:val="0"/>
                <w:numId w:val="14"/>
              </w:numPr>
              <w:jc w:val="both"/>
              <w:textAlignment w:val="baseline"/>
              <w:rPr>
                <w:rFonts w:ascii="Calibri" w:hAnsi="Calibri" w:cs="Calibri"/>
                <w:i/>
              </w:rPr>
            </w:pPr>
            <w:r w:rsidRPr="000072D4">
              <w:rPr>
                <w:rFonts w:ascii="Calibri" w:hAnsi="Calibri" w:cs="Calibri"/>
                <w:i/>
              </w:rPr>
              <w:t>Cuando un paquete de viajes haya permanecido sin ser vendido por más de 25 días.</w:t>
            </w:r>
          </w:p>
          <w:p w14:paraId="2F72E118" w14:textId="77777777" w:rsidR="00F50D18" w:rsidRPr="000072D4" w:rsidRDefault="00F50D18" w:rsidP="00045DA4">
            <w:pPr>
              <w:pStyle w:val="Prrafodelista"/>
              <w:numPr>
                <w:ilvl w:val="0"/>
                <w:numId w:val="14"/>
              </w:numPr>
              <w:jc w:val="both"/>
              <w:textAlignment w:val="baseline"/>
              <w:rPr>
                <w:rFonts w:ascii="Calibri" w:hAnsi="Calibri" w:cs="Calibri"/>
                <w:i/>
              </w:rPr>
            </w:pPr>
            <w:r w:rsidRPr="000072D4">
              <w:rPr>
                <w:rFonts w:ascii="Calibri" w:hAnsi="Calibri" w:cs="Calibri"/>
                <w:i/>
              </w:rPr>
              <w:t>Cuando un paquete de viaje no sea viable por alguna situación externa a la agencia que no permita viajar hacia dichos lugares.</w:t>
            </w:r>
          </w:p>
          <w:p w14:paraId="65321A34" w14:textId="77777777" w:rsidR="00F50D18" w:rsidRPr="000072D4" w:rsidRDefault="00F50D18" w:rsidP="00045DA4">
            <w:pPr>
              <w:jc w:val="both"/>
              <w:textAlignment w:val="baseline"/>
              <w:rPr>
                <w:rFonts w:ascii="Calibri" w:hAnsi="Calibri" w:cs="Calibri"/>
                <w:i/>
              </w:rPr>
            </w:pPr>
          </w:p>
          <w:p w14:paraId="4E24177A"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t>El sistema mostrará la opción de eliminar o deshabilitar un paquete de viajes por medio de un botón de la siguiente forma:</w:t>
            </w:r>
          </w:p>
          <w:p w14:paraId="59A59450" w14:textId="77777777" w:rsidR="00F50D18" w:rsidRPr="000072D4" w:rsidRDefault="00F50D18" w:rsidP="00045DA4">
            <w:pPr>
              <w:pStyle w:val="Prrafodelista"/>
              <w:numPr>
                <w:ilvl w:val="0"/>
                <w:numId w:val="15"/>
              </w:numPr>
              <w:jc w:val="both"/>
              <w:textAlignment w:val="baseline"/>
              <w:rPr>
                <w:rFonts w:ascii="Calibri" w:hAnsi="Calibri" w:cs="Calibri"/>
                <w:i/>
              </w:rPr>
            </w:pPr>
            <w:r w:rsidRPr="000072D4">
              <w:rPr>
                <w:rFonts w:ascii="Calibri" w:hAnsi="Calibri" w:cs="Calibri"/>
                <w:i/>
              </w:rPr>
              <w:t>Eliminar o deshabilitar paquete de viaje seleccionado. (botón)</w:t>
            </w:r>
          </w:p>
          <w:p w14:paraId="4037979B" w14:textId="77777777" w:rsidR="00F50D18" w:rsidRPr="000072D4" w:rsidRDefault="00F50D18" w:rsidP="00045DA4">
            <w:pPr>
              <w:pStyle w:val="Prrafodelista"/>
              <w:jc w:val="both"/>
              <w:textAlignment w:val="baseline"/>
              <w:rPr>
                <w:rFonts w:ascii="Calibri" w:hAnsi="Calibri" w:cs="Calibri"/>
                <w:i/>
              </w:rPr>
            </w:pPr>
          </w:p>
          <w:p w14:paraId="2FBFE748"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t>Si el usuario da clic en dicho botón el sistema deberá mostrar las siguientes opciones:</w:t>
            </w:r>
          </w:p>
          <w:p w14:paraId="7018840E" w14:textId="77777777" w:rsidR="00F50D18" w:rsidRPr="000072D4" w:rsidRDefault="00F50D18" w:rsidP="00045DA4">
            <w:pPr>
              <w:pStyle w:val="Prrafodelista"/>
              <w:numPr>
                <w:ilvl w:val="0"/>
                <w:numId w:val="15"/>
              </w:numPr>
              <w:jc w:val="both"/>
              <w:textAlignment w:val="baseline"/>
              <w:rPr>
                <w:rFonts w:ascii="Calibri" w:hAnsi="Calibri" w:cs="Calibri"/>
                <w:i/>
              </w:rPr>
            </w:pPr>
            <w:r w:rsidRPr="000072D4">
              <w:rPr>
                <w:rFonts w:ascii="Calibri" w:hAnsi="Calibri" w:cs="Calibri"/>
                <w:i/>
              </w:rPr>
              <w:lastRenderedPageBreak/>
              <w:t>Deshabilitar paquete.</w:t>
            </w:r>
          </w:p>
          <w:p w14:paraId="778EF130" w14:textId="77777777" w:rsidR="00F50D18" w:rsidRPr="000072D4" w:rsidRDefault="00F50D18" w:rsidP="00045DA4">
            <w:pPr>
              <w:pStyle w:val="Prrafodelista"/>
              <w:numPr>
                <w:ilvl w:val="0"/>
                <w:numId w:val="15"/>
              </w:numPr>
              <w:jc w:val="both"/>
              <w:textAlignment w:val="baseline"/>
              <w:rPr>
                <w:rFonts w:ascii="Calibri" w:hAnsi="Calibri" w:cs="Calibri"/>
                <w:i/>
              </w:rPr>
            </w:pPr>
            <w:r w:rsidRPr="000072D4">
              <w:rPr>
                <w:rFonts w:ascii="Calibri" w:hAnsi="Calibri" w:cs="Calibri"/>
                <w:i/>
              </w:rPr>
              <w:t>Eliminar paquete.</w:t>
            </w:r>
          </w:p>
          <w:p w14:paraId="41C7B20D" w14:textId="77777777" w:rsidR="00F50D18" w:rsidRPr="000072D4" w:rsidRDefault="00F50D18" w:rsidP="00045DA4">
            <w:pPr>
              <w:pStyle w:val="Prrafodelista"/>
              <w:jc w:val="both"/>
              <w:textAlignment w:val="baseline"/>
              <w:rPr>
                <w:rFonts w:ascii="Calibri" w:hAnsi="Calibri" w:cs="Calibri"/>
                <w:i/>
              </w:rPr>
            </w:pPr>
          </w:p>
          <w:p w14:paraId="2506810E"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t>Si selecciona cualquiera de las dos opciones el sistema deberá pedir una confirmación y luego mostrará un mensaje como:</w:t>
            </w:r>
          </w:p>
          <w:p w14:paraId="0591B1E2"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t>¡El paquete se ha eliminado o deshabilitado con éxito¡</w:t>
            </w:r>
          </w:p>
          <w:p w14:paraId="4161DCA1"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t>Sólo los usuarios empleados que tengan permisos de administrador podrán acceder a esta función.</w:t>
            </w:r>
          </w:p>
          <w:p w14:paraId="6259E8CC" w14:textId="77777777" w:rsidR="00F50D18" w:rsidRPr="000072D4" w:rsidRDefault="00F50D18" w:rsidP="00045DA4">
            <w:pPr>
              <w:jc w:val="both"/>
              <w:textAlignment w:val="baseline"/>
              <w:rPr>
                <w:rFonts w:ascii="Calibri" w:hAnsi="Calibri" w:cs="Calibri"/>
                <w:i/>
              </w:rPr>
            </w:pPr>
          </w:p>
        </w:tc>
      </w:tr>
      <w:tr w:rsidR="000072D4" w:rsidRPr="000072D4" w14:paraId="260280AF" w14:textId="77777777" w:rsidTr="00045DA4">
        <w:trPr>
          <w:trHeight w:val="942"/>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360F39" w14:textId="77777777" w:rsidR="00F50D18" w:rsidRPr="000072D4" w:rsidRDefault="00F50D18" w:rsidP="00045DA4">
            <w:pPr>
              <w:rPr>
                <w:rFonts w:ascii="Calibri" w:hAnsi="Calibri" w:cs="Calibri"/>
                <w:i/>
              </w:rPr>
            </w:pPr>
            <w:r w:rsidRPr="000072D4">
              <w:rPr>
                <w:rFonts w:ascii="Calibri" w:hAnsi="Calibri" w:cs="Calibri"/>
                <w:i/>
                <w:iCs/>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F2B1EF"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46A0E874"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06191E96" w14:textId="77777777" w:rsidTr="00045DA4">
        <w:trPr>
          <w:trHeight w:val="36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F8B8C" w14:textId="77777777" w:rsidR="00F50D18" w:rsidRPr="000072D4" w:rsidRDefault="00F50D18"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948C2"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Alta</w:t>
            </w:r>
          </w:p>
        </w:tc>
      </w:tr>
    </w:tbl>
    <w:p w14:paraId="08ADBD62" w14:textId="6344F1C3" w:rsidR="00F50D18" w:rsidRPr="000072D4" w:rsidRDefault="00F50D18"/>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64276183" w14:textId="77777777" w:rsidTr="27AF6E88">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470E2E" w14:textId="77777777" w:rsidR="00F50D18" w:rsidRPr="000072D4" w:rsidRDefault="00F50D18" w:rsidP="00045DA4">
            <w:pPr>
              <w:rPr>
                <w:rFonts w:ascii="Calibri" w:hAnsi="Calibri" w:cs="Calibri"/>
                <w:i/>
              </w:rPr>
            </w:pPr>
            <w:bookmarkStart w:id="34" w:name="_Hlk65852589"/>
            <w:r w:rsidRPr="000072D4">
              <w:rPr>
                <w:rFonts w:ascii="Calibri" w:hAnsi="Calibri"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CF7A952" w14:textId="77777777" w:rsidR="00F50D18" w:rsidRPr="000072D4" w:rsidRDefault="00F50D18" w:rsidP="00045DA4">
            <w:pPr>
              <w:rPr>
                <w:rFonts w:ascii="Calibri" w:hAnsi="Calibri" w:cs="Calibri"/>
                <w:i/>
              </w:rPr>
            </w:pPr>
            <w:r w:rsidRPr="000072D4">
              <w:rPr>
                <w:rFonts w:ascii="Calibri" w:hAnsi="Calibri" w:cs="Calibri"/>
                <w:b/>
                <w:i/>
                <w:lang w:val="en-US"/>
              </w:rPr>
              <w:t>RF-32</w:t>
            </w:r>
          </w:p>
        </w:tc>
      </w:tr>
      <w:tr w:rsidR="000072D4" w:rsidRPr="000072D4" w14:paraId="1CC824E7" w14:textId="77777777" w:rsidTr="27AF6E88">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D4DDAB"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248C55B"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eastAsia="Calibri" w:hAnsi="Calibri" w:cs="Calibri"/>
                <w:i/>
                <w:iCs/>
                <w:lang w:val="es-EC"/>
              </w:rPr>
              <w:t>Listar paquetes de viajes.</w:t>
            </w:r>
          </w:p>
        </w:tc>
      </w:tr>
      <w:tr w:rsidR="000072D4" w:rsidRPr="000072D4" w14:paraId="62075F57" w14:textId="77777777" w:rsidTr="27AF6E88">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53C7A86"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C3540E5"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eastAsia="Calibri" w:hAnsi="Calibri" w:cs="Calibri"/>
                <w:i/>
                <w:iCs/>
                <w:lang w:val="es"/>
              </w:rPr>
              <w:t>El sistema permitirá a los usuarios consultar y listar los paquetes de viajes que hayan sido registrados previamente.</w:t>
            </w:r>
          </w:p>
        </w:tc>
      </w:tr>
      <w:tr w:rsidR="000072D4" w:rsidRPr="000072D4" w14:paraId="2107B321" w14:textId="77777777" w:rsidTr="27AF6E88">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FE177C1"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7BBF737"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Funcional - Datos</w:t>
            </w:r>
          </w:p>
        </w:tc>
      </w:tr>
      <w:tr w:rsidR="000072D4" w:rsidRPr="000072D4" w14:paraId="2CFDA480" w14:textId="77777777" w:rsidTr="27AF6E88">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F6FAAAB" w14:textId="77777777" w:rsidR="00F50D18" w:rsidRPr="000072D4" w:rsidRDefault="00F50D18"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F32602" w14:textId="77777777" w:rsidR="00F50D18" w:rsidRPr="000072D4" w:rsidRDefault="00F50D18" w:rsidP="00045DA4">
            <w:pPr>
              <w:jc w:val="both"/>
              <w:rPr>
                <w:rFonts w:ascii="Calibri" w:eastAsia="Calibri" w:hAnsi="Calibri" w:cs="Calibri"/>
                <w:i/>
                <w:iCs/>
                <w:lang w:val="es"/>
              </w:rPr>
            </w:pPr>
            <w:r w:rsidRPr="000072D4">
              <w:rPr>
                <w:rFonts w:ascii="Calibri" w:eastAsia="Calibri" w:hAnsi="Calibri" w:cs="Calibri"/>
                <w:i/>
                <w:iCs/>
                <w:lang w:val="es"/>
              </w:rPr>
              <w:t>El sistema permitirá a los usuarios empleados (administradores o no) consultar los paquetes de viajes registrados anteriormente y listarlos por orden de precios.</w:t>
            </w:r>
          </w:p>
          <w:p w14:paraId="4005E3EF" w14:textId="77777777" w:rsidR="00F50D18" w:rsidRPr="000072D4" w:rsidRDefault="00F50D18" w:rsidP="00045DA4">
            <w:pPr>
              <w:jc w:val="both"/>
              <w:rPr>
                <w:rFonts w:ascii="Calibri" w:eastAsia="Calibri" w:hAnsi="Calibri" w:cs="Calibri"/>
                <w:i/>
                <w:iCs/>
              </w:rPr>
            </w:pPr>
            <w:r w:rsidRPr="000072D4">
              <w:rPr>
                <w:rFonts w:ascii="Calibri" w:eastAsia="Calibri" w:hAnsi="Calibri" w:cs="Calibri"/>
                <w:i/>
                <w:iCs/>
              </w:rPr>
              <w:t>El sistema presentará la siguiente información de los paquetes consultados:</w:t>
            </w:r>
          </w:p>
          <w:p w14:paraId="3D060D0F" w14:textId="0C86FD8B" w:rsidR="00F50D18" w:rsidRPr="000072D4" w:rsidRDefault="00F50D18" w:rsidP="000763A4">
            <w:pPr>
              <w:pStyle w:val="Prrafodelista"/>
              <w:numPr>
                <w:ilvl w:val="0"/>
                <w:numId w:val="24"/>
              </w:numPr>
              <w:rPr>
                <w:rFonts w:ascii="Calibri" w:eastAsia="Calibri" w:hAnsi="Calibri" w:cs="Calibri"/>
                <w:i/>
                <w:iCs/>
              </w:rPr>
            </w:pPr>
            <w:r w:rsidRPr="000072D4">
              <w:rPr>
                <w:rFonts w:ascii="Calibri" w:eastAsia="Calibri" w:hAnsi="Calibri" w:cs="Calibri"/>
                <w:i/>
                <w:iCs/>
              </w:rPr>
              <w:t xml:space="preserve">Nombre del paquete </w:t>
            </w:r>
            <w:r w:rsidRPr="000072D4">
              <w:br/>
            </w:r>
            <w:r w:rsidRPr="000072D4">
              <w:rPr>
                <w:rFonts w:ascii="Calibri" w:eastAsia="Calibri" w:hAnsi="Calibri" w:cs="Calibri"/>
                <w:i/>
                <w:iCs/>
              </w:rPr>
              <w:t>Dato tipo String 40 caracteres</w:t>
            </w:r>
          </w:p>
          <w:p w14:paraId="2C2FCBFF" w14:textId="496CED43" w:rsidR="00F50D18" w:rsidRPr="000072D4" w:rsidRDefault="00F50D18" w:rsidP="000763A4">
            <w:pPr>
              <w:pStyle w:val="Prrafodelista"/>
              <w:numPr>
                <w:ilvl w:val="0"/>
                <w:numId w:val="24"/>
              </w:numPr>
              <w:rPr>
                <w:rFonts w:ascii="Calibri" w:eastAsia="Calibri" w:hAnsi="Calibri" w:cs="Calibri"/>
                <w:i/>
                <w:iCs/>
              </w:rPr>
            </w:pPr>
            <w:r w:rsidRPr="000072D4">
              <w:rPr>
                <w:rFonts w:ascii="Calibri" w:eastAsia="Calibri" w:hAnsi="Calibri" w:cs="Calibri"/>
                <w:i/>
                <w:iCs/>
              </w:rPr>
              <w:t>Ubicaciones</w:t>
            </w:r>
            <w:r w:rsidRPr="000072D4">
              <w:br/>
            </w:r>
            <w:r w:rsidR="27AF6E88" w:rsidRPr="000072D4">
              <w:rPr>
                <w:rFonts w:ascii="Calibri" w:eastAsia="Calibri" w:hAnsi="Calibri" w:cs="Calibri"/>
                <w:i/>
                <w:iCs/>
              </w:rPr>
              <w:t>Dato tipo string 60 caracteres</w:t>
            </w:r>
          </w:p>
          <w:p w14:paraId="40B1BD6B" w14:textId="50436C50" w:rsidR="00F50D18" w:rsidRPr="000072D4" w:rsidRDefault="00F50D18" w:rsidP="000763A4">
            <w:pPr>
              <w:pStyle w:val="Prrafodelista"/>
              <w:numPr>
                <w:ilvl w:val="0"/>
                <w:numId w:val="24"/>
              </w:numPr>
              <w:rPr>
                <w:rFonts w:ascii="Calibri" w:eastAsia="Calibri" w:hAnsi="Calibri" w:cs="Calibri"/>
                <w:i/>
                <w:iCs/>
              </w:rPr>
            </w:pPr>
            <w:r w:rsidRPr="000072D4">
              <w:rPr>
                <w:rFonts w:ascii="Calibri" w:eastAsia="Calibri" w:hAnsi="Calibri" w:cs="Calibri"/>
                <w:i/>
                <w:iCs/>
              </w:rPr>
              <w:t>Fechas disponibles</w:t>
            </w:r>
            <w:r w:rsidRPr="000072D4">
              <w:br/>
            </w:r>
            <w:r w:rsidR="27AF6E88" w:rsidRPr="000072D4">
              <w:rPr>
                <w:rFonts w:ascii="Calibri" w:eastAsia="Calibri" w:hAnsi="Calibri" w:cs="Calibri"/>
                <w:i/>
                <w:iCs/>
              </w:rPr>
              <w:t>Dato tipo String 10 caracteres</w:t>
            </w:r>
          </w:p>
          <w:p w14:paraId="7DBC8C28" w14:textId="1E2CABA5" w:rsidR="00F50D18" w:rsidRPr="000072D4" w:rsidRDefault="00F50D18" w:rsidP="000763A4">
            <w:pPr>
              <w:pStyle w:val="Prrafodelista"/>
              <w:numPr>
                <w:ilvl w:val="0"/>
                <w:numId w:val="24"/>
              </w:numPr>
              <w:rPr>
                <w:rFonts w:ascii="Calibri" w:eastAsia="Calibri" w:hAnsi="Calibri" w:cs="Calibri"/>
              </w:rPr>
            </w:pPr>
            <w:r w:rsidRPr="000072D4">
              <w:rPr>
                <w:rFonts w:ascii="Calibri" w:eastAsia="Calibri" w:hAnsi="Calibri" w:cs="Calibri"/>
                <w:i/>
                <w:iCs/>
              </w:rPr>
              <w:t xml:space="preserve">Precio </w:t>
            </w:r>
            <w:r w:rsidRPr="000072D4">
              <w:br/>
            </w:r>
            <w:r w:rsidRPr="000072D4">
              <w:rPr>
                <w:rFonts w:ascii="Calibri" w:eastAsia="Calibri" w:hAnsi="Calibri" w:cs="Calibri"/>
                <w:i/>
                <w:iCs/>
              </w:rPr>
              <w:t>Dato tipo integer 6 caracteres.</w:t>
            </w:r>
          </w:p>
          <w:p w14:paraId="4559D603" w14:textId="3E0AE2B4" w:rsidR="00F50D18" w:rsidRPr="000072D4" w:rsidRDefault="00F50D18" w:rsidP="000763A4">
            <w:pPr>
              <w:pStyle w:val="Prrafodelista"/>
              <w:numPr>
                <w:ilvl w:val="0"/>
                <w:numId w:val="24"/>
              </w:numPr>
              <w:rPr>
                <w:rFonts w:ascii="Calibri" w:eastAsia="Calibri" w:hAnsi="Calibri" w:cs="Calibri"/>
                <w:i/>
                <w:iCs/>
              </w:rPr>
            </w:pPr>
            <w:r w:rsidRPr="000072D4">
              <w:rPr>
                <w:rFonts w:ascii="Calibri" w:eastAsia="Calibri" w:hAnsi="Calibri" w:cs="Calibri"/>
                <w:i/>
                <w:iCs/>
              </w:rPr>
              <w:t xml:space="preserve">Nivel de estrellas </w:t>
            </w:r>
            <w:r w:rsidRPr="000072D4">
              <w:br/>
            </w:r>
            <w:r w:rsidRPr="000072D4">
              <w:rPr>
                <w:rFonts w:ascii="Calibri" w:eastAsia="Calibri" w:hAnsi="Calibri" w:cs="Calibri"/>
                <w:i/>
                <w:iCs/>
              </w:rPr>
              <w:t>Dato tipo integer 5 caracteres</w:t>
            </w:r>
          </w:p>
          <w:p w14:paraId="6EE97858" w14:textId="247B53FC" w:rsidR="00F50D18" w:rsidRPr="000072D4" w:rsidRDefault="00F50D18" w:rsidP="000763A4">
            <w:pPr>
              <w:pStyle w:val="Prrafodelista"/>
              <w:numPr>
                <w:ilvl w:val="0"/>
                <w:numId w:val="24"/>
              </w:numPr>
              <w:rPr>
                <w:rFonts w:ascii="Calibri" w:eastAsia="Calibri" w:hAnsi="Calibri" w:cs="Calibri"/>
                <w:i/>
                <w:iCs/>
              </w:rPr>
            </w:pPr>
            <w:r w:rsidRPr="000072D4">
              <w:rPr>
                <w:rFonts w:ascii="Calibri" w:eastAsia="Calibri" w:hAnsi="Calibri" w:cs="Calibri"/>
                <w:i/>
                <w:iCs/>
              </w:rPr>
              <w:t>Hoteles disponibles</w:t>
            </w:r>
            <w:r w:rsidRPr="000072D4">
              <w:br/>
            </w:r>
            <w:r w:rsidRPr="000072D4">
              <w:rPr>
                <w:rFonts w:ascii="Calibri" w:eastAsia="Calibri" w:hAnsi="Calibri" w:cs="Calibri"/>
                <w:i/>
                <w:iCs/>
              </w:rPr>
              <w:t>Dato tipo String 15 caracteres</w:t>
            </w:r>
          </w:p>
          <w:p w14:paraId="5ACE075F" w14:textId="3CF4081A" w:rsidR="00F50D18" w:rsidRPr="000072D4" w:rsidRDefault="00F50D18" w:rsidP="000763A4">
            <w:pPr>
              <w:pStyle w:val="Prrafodelista"/>
              <w:numPr>
                <w:ilvl w:val="0"/>
                <w:numId w:val="24"/>
              </w:numPr>
              <w:rPr>
                <w:rFonts w:ascii="Calibri" w:eastAsia="Calibri" w:hAnsi="Calibri" w:cs="Calibri"/>
                <w:i/>
                <w:iCs/>
              </w:rPr>
            </w:pPr>
            <w:r w:rsidRPr="000072D4">
              <w:rPr>
                <w:rFonts w:ascii="Calibri" w:eastAsia="Calibri" w:hAnsi="Calibri" w:cs="Calibri"/>
                <w:i/>
                <w:iCs/>
              </w:rPr>
              <w:t xml:space="preserve">Aerolíneas </w:t>
            </w:r>
            <w:r w:rsidRPr="000072D4">
              <w:br/>
            </w:r>
            <w:r w:rsidRPr="000072D4">
              <w:rPr>
                <w:rFonts w:ascii="Calibri" w:eastAsia="Calibri" w:hAnsi="Calibri" w:cs="Calibri"/>
                <w:i/>
                <w:iCs/>
              </w:rPr>
              <w:t>Dato tipo String 15 caracteres</w:t>
            </w:r>
          </w:p>
        </w:tc>
      </w:tr>
      <w:tr w:rsidR="000072D4" w:rsidRPr="000072D4" w14:paraId="45F394AC" w14:textId="77777777" w:rsidTr="27AF6E88">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9C85F0" w14:textId="77777777" w:rsidR="00F50D18" w:rsidRPr="000072D4" w:rsidRDefault="00F50D18" w:rsidP="00045DA4">
            <w:pPr>
              <w:rPr>
                <w:rFonts w:ascii="Calibri" w:hAnsi="Calibri" w:cs="Calibri"/>
                <w:i/>
              </w:rPr>
            </w:pPr>
            <w:r w:rsidRPr="000072D4">
              <w:rPr>
                <w:rFonts w:ascii="Calibri" w:hAnsi="Calibri" w:cs="Calibri"/>
                <w:i/>
                <w:iCs/>
              </w:rPr>
              <w:lastRenderedPageBreak/>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4CB0DF3"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1CE2DAE0"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371B8E8F" w14:textId="77777777" w:rsidTr="27AF6E88">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C9B6766" w14:textId="77777777" w:rsidR="00F50D18" w:rsidRPr="000072D4" w:rsidRDefault="00F50D18"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0DA7085"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Alta</w:t>
            </w:r>
          </w:p>
        </w:tc>
      </w:tr>
      <w:bookmarkEnd w:id="34"/>
    </w:tbl>
    <w:p w14:paraId="3738E189" w14:textId="77777777" w:rsidR="00F50D18" w:rsidRPr="000072D4" w:rsidRDefault="00F50D18"/>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41F50AAF" w14:textId="77777777" w:rsidTr="00045DA4">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311997" w14:textId="77777777" w:rsidR="00F50D18" w:rsidRPr="000072D4" w:rsidRDefault="00F50D18"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F8103" w14:textId="77777777" w:rsidR="00F50D18" w:rsidRPr="000072D4" w:rsidRDefault="00F50D18" w:rsidP="00045DA4">
            <w:pPr>
              <w:rPr>
                <w:rFonts w:ascii="Calibri" w:hAnsi="Calibri" w:cs="Calibri"/>
                <w:i/>
              </w:rPr>
            </w:pPr>
            <w:r w:rsidRPr="000072D4">
              <w:rPr>
                <w:rFonts w:ascii="Calibri" w:hAnsi="Calibri" w:cs="Calibri"/>
                <w:b/>
                <w:i/>
                <w:lang w:val="en-US"/>
              </w:rPr>
              <w:t>RF-33</w:t>
            </w:r>
          </w:p>
        </w:tc>
      </w:tr>
      <w:tr w:rsidR="000072D4" w:rsidRPr="000072D4" w14:paraId="009458B3" w14:textId="77777777" w:rsidTr="00045DA4">
        <w:trPr>
          <w:trHeight w:val="39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A7B70F"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26B255"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eastAsia="Calibri" w:hAnsi="Calibri" w:cs="Calibri"/>
                <w:i/>
                <w:iCs/>
                <w:lang w:val="es-EC"/>
              </w:rPr>
              <w:t>Consultar facturas.</w:t>
            </w:r>
          </w:p>
        </w:tc>
      </w:tr>
      <w:tr w:rsidR="000072D4" w:rsidRPr="000072D4" w14:paraId="30F4F56F" w14:textId="77777777" w:rsidTr="00045DA4">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1B7B35"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27239"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eastAsia="Calibri" w:hAnsi="Calibri" w:cs="Calibri"/>
                <w:i/>
                <w:iCs/>
                <w:lang w:val="es"/>
              </w:rPr>
              <w:t>El sistema permitirá a los usuarios consultar y listar las facturas generadas anteriormente.</w:t>
            </w:r>
          </w:p>
        </w:tc>
      </w:tr>
      <w:tr w:rsidR="000072D4" w:rsidRPr="000072D4" w14:paraId="65FA115A" w14:textId="77777777" w:rsidTr="00045DA4">
        <w:trPr>
          <w:trHeight w:val="18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87F90"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C281CA"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Funcional - Datos</w:t>
            </w:r>
          </w:p>
        </w:tc>
      </w:tr>
      <w:tr w:rsidR="000072D4" w:rsidRPr="000072D4" w14:paraId="0C450610" w14:textId="77777777" w:rsidTr="00045DA4">
        <w:trPr>
          <w:trHeight w:val="131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7883E9" w14:textId="77777777" w:rsidR="00F50D18" w:rsidRPr="000072D4" w:rsidRDefault="00F50D18"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694FCC" w14:textId="77777777" w:rsidR="00F50D18" w:rsidRPr="000072D4" w:rsidRDefault="00F50D18" w:rsidP="00045DA4">
            <w:pPr>
              <w:jc w:val="both"/>
              <w:rPr>
                <w:rFonts w:ascii="Calibri" w:eastAsia="Calibri" w:hAnsi="Calibri" w:cs="Calibri"/>
                <w:i/>
                <w:iCs/>
                <w:lang w:val="es"/>
              </w:rPr>
            </w:pPr>
            <w:r w:rsidRPr="000072D4">
              <w:rPr>
                <w:rFonts w:ascii="Calibri" w:eastAsia="Calibri" w:hAnsi="Calibri" w:cs="Calibri"/>
                <w:i/>
                <w:iCs/>
                <w:lang w:val="es"/>
              </w:rPr>
              <w:t>El sistema permitirá al usuario (administrador o no) consultar y listar las facturas que hayan sido generadas en las ventas de los servicios prestados.</w:t>
            </w:r>
          </w:p>
          <w:p w14:paraId="522709E5" w14:textId="77777777" w:rsidR="00F50D18" w:rsidRPr="000072D4" w:rsidRDefault="00F50D18" w:rsidP="00045DA4">
            <w:pPr>
              <w:jc w:val="both"/>
              <w:rPr>
                <w:rFonts w:ascii="Calibri" w:eastAsia="Calibri" w:hAnsi="Calibri" w:cs="Calibri"/>
                <w:i/>
                <w:iCs/>
              </w:rPr>
            </w:pPr>
            <w:r w:rsidRPr="000072D4">
              <w:rPr>
                <w:rFonts w:ascii="Calibri" w:eastAsia="Calibri" w:hAnsi="Calibri" w:cs="Calibri"/>
                <w:i/>
                <w:iCs/>
              </w:rPr>
              <w:t>El sistema presentará la siguiente información cuando se hagan consultas de facturas:</w:t>
            </w:r>
          </w:p>
          <w:p w14:paraId="3EB3664A" w14:textId="77777777" w:rsidR="00F50D18" w:rsidRPr="000072D4" w:rsidRDefault="00F50D18" w:rsidP="00045DA4">
            <w:pPr>
              <w:pStyle w:val="Prrafodelista"/>
              <w:numPr>
                <w:ilvl w:val="0"/>
                <w:numId w:val="24"/>
              </w:numPr>
              <w:jc w:val="both"/>
              <w:rPr>
                <w:rFonts w:ascii="Calibri" w:eastAsia="Calibri" w:hAnsi="Calibri" w:cs="Calibri"/>
              </w:rPr>
            </w:pPr>
            <w:r w:rsidRPr="000072D4">
              <w:rPr>
                <w:rFonts w:ascii="Calibri" w:eastAsia="Calibri" w:hAnsi="Calibri" w:cs="Calibri"/>
                <w:i/>
                <w:iCs/>
              </w:rPr>
              <w:t>La palabra “FACTURA”.</w:t>
            </w:r>
          </w:p>
          <w:p w14:paraId="03680565" w14:textId="77777777" w:rsidR="00F50D18" w:rsidRPr="000072D4" w:rsidRDefault="00F50D18" w:rsidP="00045DA4">
            <w:pPr>
              <w:pStyle w:val="Prrafodelista"/>
              <w:numPr>
                <w:ilvl w:val="0"/>
                <w:numId w:val="24"/>
              </w:numPr>
              <w:jc w:val="both"/>
              <w:rPr>
                <w:rFonts w:ascii="Calibri" w:eastAsia="Calibri" w:hAnsi="Calibri" w:cs="Calibri"/>
              </w:rPr>
            </w:pPr>
            <w:r w:rsidRPr="000072D4">
              <w:rPr>
                <w:rFonts w:ascii="Calibri" w:eastAsia="Calibri" w:hAnsi="Calibri" w:cs="Calibri"/>
                <w:i/>
                <w:iCs/>
              </w:rPr>
              <w:t>El identificador único de cada factura (Ejemplo: 00021365022).</w:t>
            </w:r>
          </w:p>
          <w:p w14:paraId="48A3A55E" w14:textId="77777777" w:rsidR="00F50D18" w:rsidRPr="000072D4" w:rsidRDefault="00F50D18" w:rsidP="00045DA4">
            <w:pPr>
              <w:pStyle w:val="Prrafodelista"/>
              <w:numPr>
                <w:ilvl w:val="0"/>
                <w:numId w:val="24"/>
              </w:numPr>
              <w:jc w:val="both"/>
              <w:rPr>
                <w:rFonts w:ascii="Calibri" w:eastAsia="Calibri" w:hAnsi="Calibri" w:cs="Calibri"/>
                <w:i/>
                <w:iCs/>
              </w:rPr>
            </w:pPr>
            <w:r w:rsidRPr="000072D4">
              <w:rPr>
                <w:rFonts w:ascii="Calibri" w:eastAsia="Calibri" w:hAnsi="Calibri" w:cs="Calibri"/>
                <w:i/>
                <w:iCs/>
              </w:rPr>
              <w:t>Fecha de emisión de la factura (Ejemplo: f de emisión: 25/05/2020).</w:t>
            </w:r>
          </w:p>
          <w:p w14:paraId="490BF166" w14:textId="77777777" w:rsidR="00F50D18" w:rsidRPr="000072D4" w:rsidRDefault="00F50D18" w:rsidP="00045DA4">
            <w:pPr>
              <w:pStyle w:val="Prrafodelista"/>
              <w:numPr>
                <w:ilvl w:val="0"/>
                <w:numId w:val="24"/>
              </w:numPr>
              <w:jc w:val="both"/>
              <w:rPr>
                <w:rFonts w:ascii="Calibri" w:eastAsia="Calibri" w:hAnsi="Calibri" w:cs="Calibri"/>
                <w:i/>
                <w:iCs/>
              </w:rPr>
            </w:pPr>
            <w:r w:rsidRPr="000072D4">
              <w:rPr>
                <w:rFonts w:ascii="Calibri" w:eastAsia="Calibri" w:hAnsi="Calibri" w:cs="Calibri"/>
                <w:i/>
                <w:iCs/>
              </w:rPr>
              <w:t>Datos de la empresa (nombre de empresa, RUC y domicilio fiscal).</w:t>
            </w:r>
          </w:p>
          <w:p w14:paraId="6A389F42" w14:textId="77777777" w:rsidR="00F50D18" w:rsidRPr="000072D4" w:rsidRDefault="00F50D18" w:rsidP="00045DA4">
            <w:pPr>
              <w:pStyle w:val="Prrafodelista"/>
              <w:numPr>
                <w:ilvl w:val="0"/>
                <w:numId w:val="24"/>
              </w:numPr>
              <w:jc w:val="both"/>
              <w:rPr>
                <w:rFonts w:ascii="Calibri" w:eastAsia="Calibri" w:hAnsi="Calibri" w:cs="Calibri"/>
                <w:i/>
                <w:iCs/>
              </w:rPr>
            </w:pPr>
            <w:r w:rsidRPr="000072D4">
              <w:rPr>
                <w:rFonts w:ascii="Calibri" w:eastAsia="Calibri" w:hAnsi="Calibri" w:cs="Calibri"/>
                <w:i/>
                <w:iCs/>
              </w:rPr>
              <w:t>Datos del cliente (nombre, cédula, teléfono y dirección).</w:t>
            </w:r>
          </w:p>
          <w:p w14:paraId="19429294" w14:textId="77777777" w:rsidR="00F50D18" w:rsidRPr="000072D4" w:rsidRDefault="00F50D18" w:rsidP="00045DA4">
            <w:pPr>
              <w:pStyle w:val="Prrafodelista"/>
              <w:numPr>
                <w:ilvl w:val="0"/>
                <w:numId w:val="24"/>
              </w:numPr>
              <w:jc w:val="both"/>
              <w:rPr>
                <w:rFonts w:ascii="Calibri" w:eastAsia="Calibri" w:hAnsi="Calibri" w:cs="Calibri"/>
                <w:i/>
                <w:iCs/>
              </w:rPr>
            </w:pPr>
            <w:r w:rsidRPr="000072D4">
              <w:rPr>
                <w:rFonts w:ascii="Calibri" w:eastAsia="Calibri" w:hAnsi="Calibri" w:cs="Calibri"/>
                <w:i/>
                <w:iCs/>
              </w:rPr>
              <w:t>Descripción del servicio o producto proporcionado (Ejemplo: paquete de viaje NOMBRE, servicio de transporte a UBICACIÓN).</w:t>
            </w:r>
          </w:p>
          <w:p w14:paraId="29FDE4F3" w14:textId="77777777" w:rsidR="00F50D18" w:rsidRPr="000072D4" w:rsidRDefault="00F50D18" w:rsidP="00045DA4">
            <w:pPr>
              <w:pStyle w:val="Prrafodelista"/>
              <w:numPr>
                <w:ilvl w:val="0"/>
                <w:numId w:val="24"/>
              </w:numPr>
              <w:jc w:val="both"/>
              <w:rPr>
                <w:rFonts w:ascii="Calibri" w:eastAsia="Calibri" w:hAnsi="Calibri" w:cs="Calibri"/>
              </w:rPr>
            </w:pPr>
            <w:r w:rsidRPr="000072D4">
              <w:rPr>
                <w:rFonts w:ascii="Calibri" w:eastAsia="Calibri" w:hAnsi="Calibri" w:cs="Calibri"/>
                <w:i/>
                <w:iCs/>
              </w:rPr>
              <w:t>Valor del servicio o producto prestado (Ejemplo: $454.99).</w:t>
            </w:r>
          </w:p>
        </w:tc>
      </w:tr>
      <w:tr w:rsidR="000072D4" w:rsidRPr="000072D4" w14:paraId="16C65144" w14:textId="77777777" w:rsidTr="00045DA4">
        <w:trPr>
          <w:trHeight w:val="942"/>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0647BD" w14:textId="77777777" w:rsidR="00F50D18" w:rsidRPr="000072D4" w:rsidRDefault="00F50D18"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FAF2C7"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3C40A352"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614A9F66" w14:textId="77777777" w:rsidTr="00045DA4">
        <w:trPr>
          <w:trHeight w:val="36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5453" w14:textId="77777777" w:rsidR="00F50D18" w:rsidRPr="000072D4" w:rsidRDefault="00F50D18"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37DDF4"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Alta</w:t>
            </w:r>
          </w:p>
        </w:tc>
      </w:tr>
    </w:tbl>
    <w:p w14:paraId="06D1EA05" w14:textId="77777777" w:rsidR="00F50D18" w:rsidRPr="000072D4" w:rsidRDefault="00F50D18"/>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6105DC39" w14:textId="77777777" w:rsidTr="00045DA4">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E0B6CC0" w14:textId="77777777" w:rsidR="00F50D18" w:rsidRPr="000072D4" w:rsidRDefault="00F50D18"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57DEA9" w14:textId="77777777" w:rsidR="00F50D18" w:rsidRPr="000072D4" w:rsidRDefault="00F50D18" w:rsidP="00045DA4">
            <w:pPr>
              <w:rPr>
                <w:rFonts w:ascii="Calibri" w:hAnsi="Calibri" w:cs="Calibri"/>
                <w:i/>
              </w:rPr>
            </w:pPr>
            <w:r w:rsidRPr="000072D4">
              <w:rPr>
                <w:rFonts w:ascii="Calibri" w:hAnsi="Calibri" w:cs="Calibri"/>
                <w:b/>
                <w:i/>
                <w:lang w:val="en-US"/>
              </w:rPr>
              <w:t>RF-34</w:t>
            </w:r>
          </w:p>
        </w:tc>
      </w:tr>
      <w:tr w:rsidR="000072D4" w:rsidRPr="000072D4" w14:paraId="3E8AD41B" w14:textId="77777777" w:rsidTr="00045DA4">
        <w:trPr>
          <w:trHeight w:val="39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DE66F3"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2055DD"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eastAsia="Calibri" w:hAnsi="Calibri" w:cs="Calibri"/>
                <w:i/>
                <w:iCs/>
                <w:lang w:val="es-EC"/>
              </w:rPr>
              <w:t>Modificar facturas.</w:t>
            </w:r>
          </w:p>
        </w:tc>
      </w:tr>
      <w:tr w:rsidR="000072D4" w:rsidRPr="000072D4" w14:paraId="20EB7BCB" w14:textId="77777777" w:rsidTr="00045DA4">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F7DAF6"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7F053"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eastAsia="Calibri" w:hAnsi="Calibri" w:cs="Calibri"/>
                <w:i/>
                <w:iCs/>
                <w:lang w:val="es"/>
              </w:rPr>
              <w:t>El sistema permitirá a los usuarios modificarlas facturas que hayan sido generadas.</w:t>
            </w:r>
          </w:p>
        </w:tc>
      </w:tr>
      <w:tr w:rsidR="000072D4" w:rsidRPr="000072D4" w14:paraId="3596926E" w14:textId="77777777" w:rsidTr="00045DA4">
        <w:trPr>
          <w:trHeight w:val="18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F8D3D8"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E3C8AE"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Funcional - Datos</w:t>
            </w:r>
          </w:p>
        </w:tc>
      </w:tr>
      <w:tr w:rsidR="000072D4" w:rsidRPr="000072D4" w14:paraId="203884D9" w14:textId="77777777" w:rsidTr="00045DA4">
        <w:trPr>
          <w:trHeight w:val="131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7C49EB" w14:textId="77777777" w:rsidR="00F50D18" w:rsidRPr="000072D4" w:rsidRDefault="00F50D18" w:rsidP="00045DA4">
            <w:pPr>
              <w:rPr>
                <w:rFonts w:ascii="Calibri" w:hAnsi="Calibri" w:cs="Calibri"/>
                <w:i/>
              </w:rPr>
            </w:pPr>
            <w:r w:rsidRPr="000072D4">
              <w:rPr>
                <w:rFonts w:ascii="Calibri" w:hAnsi="Calibri" w:cs="Calibri"/>
                <w:i/>
                <w:iCs/>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2CB2E8" w14:textId="77777777" w:rsidR="00F50D18" w:rsidRPr="000072D4" w:rsidRDefault="00F50D18" w:rsidP="00045DA4">
            <w:pPr>
              <w:jc w:val="both"/>
              <w:rPr>
                <w:rFonts w:ascii="Calibri" w:eastAsia="Calibri" w:hAnsi="Calibri" w:cs="Calibri"/>
                <w:i/>
                <w:iCs/>
                <w:lang w:val="es"/>
              </w:rPr>
            </w:pPr>
            <w:r w:rsidRPr="000072D4">
              <w:rPr>
                <w:rFonts w:ascii="Calibri" w:eastAsia="Calibri" w:hAnsi="Calibri" w:cs="Calibri"/>
                <w:i/>
                <w:iCs/>
                <w:lang w:val="es"/>
              </w:rPr>
              <w:t xml:space="preserve">El sistema permitirá a los usuarios empleados (administradores) modificar las facturas creadas ya sea para abonar o cancelar el total del precio concordado. </w:t>
            </w:r>
          </w:p>
          <w:p w14:paraId="08D855E9" w14:textId="77777777" w:rsidR="00F50D18" w:rsidRPr="000072D4" w:rsidRDefault="00F50D18" w:rsidP="00045DA4">
            <w:pPr>
              <w:jc w:val="both"/>
              <w:rPr>
                <w:rFonts w:ascii="Calibri" w:eastAsia="Calibri" w:hAnsi="Calibri" w:cs="Calibri"/>
                <w:i/>
                <w:iCs/>
                <w:lang w:val="es"/>
              </w:rPr>
            </w:pPr>
            <w:r w:rsidRPr="000072D4">
              <w:rPr>
                <w:rFonts w:ascii="Calibri" w:eastAsia="Calibri" w:hAnsi="Calibri" w:cs="Calibri"/>
                <w:i/>
                <w:iCs/>
                <w:lang w:val="es"/>
              </w:rPr>
              <w:t xml:space="preserve">El sistema permitirá seleccionar entre las facturas listadas (RF-33) las que se deseen modificar. </w:t>
            </w:r>
          </w:p>
          <w:p w14:paraId="6E648736" w14:textId="77777777" w:rsidR="00F50D18" w:rsidRPr="000072D4" w:rsidRDefault="00F50D18" w:rsidP="00045DA4">
            <w:pPr>
              <w:jc w:val="both"/>
              <w:rPr>
                <w:rFonts w:ascii="Calibri" w:eastAsia="Calibri" w:hAnsi="Calibri" w:cs="Calibri"/>
                <w:i/>
                <w:iCs/>
                <w:lang w:val="es"/>
              </w:rPr>
            </w:pPr>
            <w:r w:rsidRPr="000072D4">
              <w:rPr>
                <w:rFonts w:ascii="Calibri" w:eastAsia="Calibri" w:hAnsi="Calibri" w:cs="Calibri"/>
                <w:i/>
                <w:iCs/>
                <w:lang w:val="es"/>
              </w:rPr>
              <w:t>Al momento de seleccionar una factura para modificar, el sistema sólo permitirá modificar los valores de pago introduciendo los valores sólo con datos de tipo float.</w:t>
            </w:r>
          </w:p>
          <w:p w14:paraId="21A40BF8" w14:textId="77777777" w:rsidR="00F50D18" w:rsidRPr="000072D4" w:rsidRDefault="00F50D18" w:rsidP="00045DA4">
            <w:pPr>
              <w:jc w:val="both"/>
              <w:rPr>
                <w:rFonts w:ascii="Calibri" w:eastAsia="Calibri" w:hAnsi="Calibri" w:cs="Calibri"/>
                <w:i/>
                <w:iCs/>
                <w:lang w:val="es"/>
              </w:rPr>
            </w:pPr>
            <w:r w:rsidRPr="000072D4">
              <w:rPr>
                <w:rFonts w:ascii="Calibri" w:eastAsia="Calibri" w:hAnsi="Calibri" w:cs="Calibri"/>
                <w:i/>
                <w:iCs/>
                <w:lang w:val="es"/>
              </w:rPr>
              <w:t>El sistema pedirá una confirmación de usuario administrador antes de permitir al usuario modificar los valores, en la confirmación se deberá ingresar la clave del usuario administrador y luego de esto el sistema permitirá hacer cambios y guardarlos.</w:t>
            </w:r>
          </w:p>
          <w:p w14:paraId="2D6BEB8E" w14:textId="77777777" w:rsidR="00F50D18" w:rsidRPr="000072D4" w:rsidRDefault="00F50D18" w:rsidP="00045DA4">
            <w:pPr>
              <w:jc w:val="both"/>
              <w:rPr>
                <w:rFonts w:ascii="Calibri" w:eastAsia="Calibri" w:hAnsi="Calibri" w:cs="Calibri"/>
                <w:i/>
                <w:iCs/>
                <w:lang w:val="es"/>
              </w:rPr>
            </w:pPr>
          </w:p>
        </w:tc>
      </w:tr>
      <w:tr w:rsidR="000072D4" w:rsidRPr="000072D4" w14:paraId="2D52A575" w14:textId="77777777" w:rsidTr="00045DA4">
        <w:trPr>
          <w:trHeight w:val="942"/>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4D3FA4" w14:textId="77777777" w:rsidR="00F50D18" w:rsidRPr="000072D4" w:rsidRDefault="00F50D18"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F4302"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540A61B1"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665133CF" w14:textId="77777777" w:rsidTr="00045DA4">
        <w:trPr>
          <w:trHeight w:val="36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A25165" w14:textId="77777777" w:rsidR="00F50D18" w:rsidRPr="000072D4" w:rsidRDefault="00F50D18"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96C01"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Alta</w:t>
            </w:r>
          </w:p>
        </w:tc>
      </w:tr>
    </w:tbl>
    <w:p w14:paraId="543D770C" w14:textId="77777777" w:rsidR="00F50D18" w:rsidRPr="000072D4" w:rsidRDefault="00F50D18"/>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720127D2" w14:textId="77777777" w:rsidTr="00045DA4">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0CE1F2" w14:textId="77777777" w:rsidR="00F50D18" w:rsidRPr="000072D4" w:rsidRDefault="00F50D18"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44F1E7" w14:textId="77777777" w:rsidR="00F50D18" w:rsidRPr="000072D4" w:rsidRDefault="00F50D18" w:rsidP="00045DA4">
            <w:pPr>
              <w:rPr>
                <w:rFonts w:ascii="Calibri" w:hAnsi="Calibri" w:cs="Calibri"/>
                <w:i/>
              </w:rPr>
            </w:pPr>
            <w:r w:rsidRPr="000072D4">
              <w:rPr>
                <w:rFonts w:ascii="Calibri" w:hAnsi="Calibri" w:cs="Calibri"/>
                <w:b/>
                <w:i/>
                <w:lang w:val="en-US"/>
              </w:rPr>
              <w:t>RF-35</w:t>
            </w:r>
          </w:p>
        </w:tc>
      </w:tr>
      <w:tr w:rsidR="000072D4" w:rsidRPr="000072D4" w14:paraId="67584206" w14:textId="77777777" w:rsidTr="00045DA4">
        <w:trPr>
          <w:trHeight w:val="39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1619BA0" w14:textId="77777777" w:rsidR="00F50D18" w:rsidRPr="000072D4" w:rsidRDefault="00F50D18"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9C182E"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Eliminar factura.</w:t>
            </w:r>
          </w:p>
        </w:tc>
      </w:tr>
      <w:tr w:rsidR="000072D4" w:rsidRPr="000072D4" w14:paraId="41C51637" w14:textId="77777777" w:rsidTr="00045DA4">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E9CB8D" w14:textId="77777777" w:rsidR="00F50D18" w:rsidRPr="000072D4" w:rsidRDefault="00F50D18"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32C53B"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El sistema permitirá a los usuarios eliminar una factura que haya sido generada y se considere irrelevante.</w:t>
            </w:r>
          </w:p>
        </w:tc>
      </w:tr>
      <w:tr w:rsidR="000072D4" w:rsidRPr="000072D4" w14:paraId="0F37FFBE" w14:textId="77777777" w:rsidTr="00045DA4">
        <w:trPr>
          <w:trHeight w:val="18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F21525" w14:textId="77777777" w:rsidR="00F50D18" w:rsidRPr="000072D4" w:rsidRDefault="00F50D18"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220C21"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Funcional</w:t>
            </w:r>
            <w:r w:rsidRPr="000072D4">
              <w:rPr>
                <w:rFonts w:ascii="Calibri" w:hAnsi="Calibri" w:cs="Calibri"/>
                <w:i/>
                <w:kern w:val="24"/>
                <w:lang w:val="en-US"/>
              </w:rPr>
              <w:t xml:space="preserve"> </w:t>
            </w:r>
          </w:p>
        </w:tc>
      </w:tr>
      <w:tr w:rsidR="000072D4" w:rsidRPr="000072D4" w14:paraId="6B3ABCF2" w14:textId="77777777" w:rsidTr="00045DA4">
        <w:trPr>
          <w:trHeight w:val="131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5AE6E0" w14:textId="77777777" w:rsidR="00F50D18" w:rsidRPr="000072D4" w:rsidRDefault="00F50D18"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580AD3" w14:textId="77777777" w:rsidR="00F50D18" w:rsidRPr="000072D4" w:rsidRDefault="00F50D18" w:rsidP="00045DA4">
            <w:pPr>
              <w:pStyle w:val="Prrafodelista"/>
              <w:ind w:left="0"/>
              <w:jc w:val="both"/>
              <w:textAlignment w:val="baseline"/>
              <w:rPr>
                <w:rFonts w:ascii="Calibri" w:hAnsi="Calibri" w:cs="Calibri"/>
                <w:i/>
              </w:rPr>
            </w:pPr>
            <w:r w:rsidRPr="000072D4">
              <w:rPr>
                <w:rFonts w:ascii="Calibri" w:hAnsi="Calibri" w:cs="Calibri"/>
                <w:i/>
              </w:rPr>
              <w:t>El sistema permitirá a los usuarios empleados (administradores) de la agencia eliminar una factura tomando en cuenta que se cumplan al menos una de las siguientes condiciones:</w:t>
            </w:r>
          </w:p>
          <w:p w14:paraId="60A40669" w14:textId="77777777" w:rsidR="00F50D18" w:rsidRPr="000072D4" w:rsidRDefault="00F50D18" w:rsidP="00045DA4">
            <w:pPr>
              <w:pStyle w:val="Prrafodelista"/>
              <w:numPr>
                <w:ilvl w:val="0"/>
                <w:numId w:val="14"/>
              </w:numPr>
              <w:jc w:val="both"/>
              <w:textAlignment w:val="baseline"/>
              <w:rPr>
                <w:rFonts w:ascii="Calibri" w:hAnsi="Calibri" w:cs="Calibri"/>
                <w:i/>
              </w:rPr>
            </w:pPr>
            <w:r w:rsidRPr="000072D4">
              <w:rPr>
                <w:rFonts w:ascii="Calibri" w:hAnsi="Calibri" w:cs="Calibri"/>
                <w:i/>
              </w:rPr>
              <w:t>Cuando un producto o servicio prestado que ya ha sido facturado es cancelado por el cliente.</w:t>
            </w:r>
          </w:p>
          <w:p w14:paraId="0F96C81C" w14:textId="77777777" w:rsidR="00F50D18" w:rsidRPr="000072D4" w:rsidRDefault="00F50D18" w:rsidP="00045DA4">
            <w:pPr>
              <w:pStyle w:val="Prrafodelista"/>
              <w:numPr>
                <w:ilvl w:val="0"/>
                <w:numId w:val="14"/>
              </w:numPr>
              <w:jc w:val="both"/>
              <w:textAlignment w:val="baseline"/>
              <w:rPr>
                <w:rFonts w:ascii="Calibri" w:hAnsi="Calibri" w:cs="Calibri"/>
                <w:i/>
              </w:rPr>
            </w:pPr>
            <w:r w:rsidRPr="000072D4">
              <w:rPr>
                <w:rFonts w:ascii="Calibri" w:hAnsi="Calibri" w:cs="Calibri"/>
                <w:i/>
              </w:rPr>
              <w:t>Cuando un producto o servicio prestado ya ha sido facturado hace más de 1 año.</w:t>
            </w:r>
          </w:p>
          <w:p w14:paraId="2687851C" w14:textId="77777777" w:rsidR="00F50D18" w:rsidRPr="000072D4" w:rsidRDefault="00F50D18" w:rsidP="00045DA4">
            <w:pPr>
              <w:jc w:val="both"/>
              <w:textAlignment w:val="baseline"/>
              <w:rPr>
                <w:rFonts w:ascii="Calibri" w:hAnsi="Calibri" w:cs="Calibri"/>
                <w:i/>
              </w:rPr>
            </w:pPr>
          </w:p>
          <w:p w14:paraId="380A39B8"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t>El sistema mostrará la opción de eliminar las facturas por medio de un botón:</w:t>
            </w:r>
          </w:p>
          <w:p w14:paraId="7B552AAC" w14:textId="77777777" w:rsidR="00F50D18" w:rsidRPr="000072D4" w:rsidRDefault="00F50D18" w:rsidP="00045DA4">
            <w:pPr>
              <w:pStyle w:val="Prrafodelista"/>
              <w:numPr>
                <w:ilvl w:val="0"/>
                <w:numId w:val="15"/>
              </w:numPr>
              <w:jc w:val="both"/>
              <w:textAlignment w:val="baseline"/>
              <w:rPr>
                <w:rFonts w:ascii="Calibri" w:hAnsi="Calibri" w:cs="Calibri"/>
                <w:i/>
              </w:rPr>
            </w:pPr>
            <w:r w:rsidRPr="000072D4">
              <w:rPr>
                <w:rFonts w:ascii="Calibri" w:hAnsi="Calibri" w:cs="Calibri"/>
                <w:i/>
              </w:rPr>
              <w:t>Eliminar o archivar factura. (botón)</w:t>
            </w:r>
          </w:p>
          <w:p w14:paraId="0D52F8BB" w14:textId="77777777" w:rsidR="00F50D18" w:rsidRPr="000072D4" w:rsidRDefault="00F50D18" w:rsidP="00045DA4">
            <w:pPr>
              <w:pStyle w:val="Prrafodelista"/>
              <w:jc w:val="both"/>
              <w:textAlignment w:val="baseline"/>
              <w:rPr>
                <w:rFonts w:ascii="Calibri" w:hAnsi="Calibri" w:cs="Calibri"/>
                <w:i/>
              </w:rPr>
            </w:pPr>
          </w:p>
          <w:p w14:paraId="431CD54E"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t xml:space="preserve">El sistema dará la opción al usuario de eliminar la factura o archivarla para una revisión y posterior eliminación. Se deberá mostrar las opciones de la siguiente manera: </w:t>
            </w:r>
          </w:p>
          <w:p w14:paraId="442FF417" w14:textId="77777777" w:rsidR="00F50D18" w:rsidRPr="000072D4" w:rsidRDefault="00F50D18" w:rsidP="00045DA4">
            <w:pPr>
              <w:pStyle w:val="Prrafodelista"/>
              <w:numPr>
                <w:ilvl w:val="0"/>
                <w:numId w:val="15"/>
              </w:numPr>
              <w:jc w:val="both"/>
              <w:textAlignment w:val="baseline"/>
              <w:rPr>
                <w:rFonts w:ascii="Calibri" w:hAnsi="Calibri" w:cs="Calibri"/>
                <w:i/>
              </w:rPr>
            </w:pPr>
            <w:r w:rsidRPr="000072D4">
              <w:rPr>
                <w:rFonts w:ascii="Calibri" w:hAnsi="Calibri" w:cs="Calibri"/>
                <w:i/>
              </w:rPr>
              <w:t>Eliminar factura permanentemente. (botón)</w:t>
            </w:r>
          </w:p>
          <w:p w14:paraId="7EB3FFA0" w14:textId="77777777" w:rsidR="00F50D18" w:rsidRPr="000072D4" w:rsidRDefault="00F50D18" w:rsidP="00045DA4">
            <w:pPr>
              <w:pStyle w:val="Prrafodelista"/>
              <w:numPr>
                <w:ilvl w:val="0"/>
                <w:numId w:val="15"/>
              </w:numPr>
              <w:jc w:val="both"/>
              <w:textAlignment w:val="baseline"/>
              <w:rPr>
                <w:rFonts w:ascii="Calibri" w:hAnsi="Calibri" w:cs="Calibri"/>
                <w:i/>
              </w:rPr>
            </w:pPr>
            <w:r w:rsidRPr="000072D4">
              <w:rPr>
                <w:rFonts w:ascii="Calibri" w:hAnsi="Calibri" w:cs="Calibri"/>
                <w:i/>
              </w:rPr>
              <w:t>Archivar factura. (botón)</w:t>
            </w:r>
          </w:p>
          <w:p w14:paraId="5A62A532" w14:textId="77777777" w:rsidR="00F50D18" w:rsidRPr="000072D4" w:rsidRDefault="00F50D18" w:rsidP="00045DA4">
            <w:pPr>
              <w:pStyle w:val="Prrafodelista"/>
              <w:jc w:val="both"/>
              <w:textAlignment w:val="baseline"/>
              <w:rPr>
                <w:rFonts w:ascii="Calibri" w:hAnsi="Calibri" w:cs="Calibri"/>
                <w:i/>
              </w:rPr>
            </w:pPr>
          </w:p>
          <w:p w14:paraId="1568439C"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lastRenderedPageBreak/>
              <w:t>Si selecciona cualquiera de las dos opciones el sistema deberá pedir una confirmación de usuario administrador, de modo que el usuario deba ingresar su clave de administrador para proceder con la acción.</w:t>
            </w:r>
          </w:p>
          <w:p w14:paraId="5BF68658"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t>En caso de que el usuario seleccione la opción de archivar, el sistema ya no mostrará dicha factura cuando se consulten las facturas vigentes. Por el contrario, el sistema mostrará todas las facturas archivadas en una lista aparte de las facturas vigentes.</w:t>
            </w:r>
          </w:p>
          <w:p w14:paraId="1B8CD389" w14:textId="77777777" w:rsidR="00F50D18" w:rsidRPr="000072D4" w:rsidRDefault="00F50D18" w:rsidP="00045DA4">
            <w:pPr>
              <w:jc w:val="both"/>
              <w:textAlignment w:val="baseline"/>
              <w:rPr>
                <w:rFonts w:ascii="Calibri" w:hAnsi="Calibri" w:cs="Calibri"/>
                <w:i/>
              </w:rPr>
            </w:pPr>
            <w:r w:rsidRPr="000072D4">
              <w:rPr>
                <w:rFonts w:ascii="Calibri" w:hAnsi="Calibri" w:cs="Calibri"/>
                <w:i/>
              </w:rPr>
              <w:t>Sólo los usuarios empleados que tengan permisos de administrador podrán acceder a esta función.</w:t>
            </w:r>
          </w:p>
          <w:p w14:paraId="049BE206" w14:textId="77777777" w:rsidR="00F50D18" w:rsidRPr="000072D4" w:rsidRDefault="00F50D18" w:rsidP="00045DA4">
            <w:pPr>
              <w:jc w:val="both"/>
              <w:textAlignment w:val="baseline"/>
              <w:rPr>
                <w:rFonts w:ascii="Calibri" w:hAnsi="Calibri" w:cs="Calibri"/>
                <w:i/>
              </w:rPr>
            </w:pPr>
          </w:p>
        </w:tc>
      </w:tr>
      <w:tr w:rsidR="000072D4" w:rsidRPr="000072D4" w14:paraId="64FEB864" w14:textId="77777777" w:rsidTr="00045DA4">
        <w:trPr>
          <w:trHeight w:val="942"/>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6F75AB" w14:textId="77777777" w:rsidR="00F50D18" w:rsidRPr="000072D4" w:rsidRDefault="00F50D18" w:rsidP="00045DA4">
            <w:pPr>
              <w:rPr>
                <w:rFonts w:ascii="Calibri" w:hAnsi="Calibri" w:cs="Calibri"/>
                <w:i/>
              </w:rPr>
            </w:pPr>
            <w:r w:rsidRPr="000072D4">
              <w:rPr>
                <w:rFonts w:ascii="Calibri" w:hAnsi="Calibri" w:cs="Calibri"/>
                <w:i/>
                <w:iCs/>
              </w:rPr>
              <w:lastRenderedPageBreak/>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1EE60"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572296C4" w14:textId="77777777" w:rsidR="00F50D18" w:rsidRPr="000072D4" w:rsidRDefault="00F50D18"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6B960A76" w14:textId="77777777" w:rsidTr="00045DA4">
        <w:trPr>
          <w:trHeight w:val="36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F4B058" w14:textId="77777777" w:rsidR="00F50D18" w:rsidRPr="000072D4" w:rsidRDefault="00F50D18"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1DD58B" w14:textId="77777777" w:rsidR="00F50D18" w:rsidRPr="000072D4" w:rsidRDefault="00F50D18" w:rsidP="00045DA4">
            <w:pPr>
              <w:pStyle w:val="NormalWeb"/>
              <w:spacing w:before="0" w:beforeAutospacing="0" w:after="0" w:afterAutospacing="0"/>
              <w:textAlignment w:val="baseline"/>
              <w:rPr>
                <w:rFonts w:ascii="Calibri" w:hAnsi="Calibri" w:cs="Calibri"/>
                <w:b/>
                <w:bCs/>
                <w:i/>
                <w:sz w:val="36"/>
                <w:szCs w:val="36"/>
              </w:rPr>
            </w:pPr>
            <w:r w:rsidRPr="000072D4">
              <w:rPr>
                <w:rFonts w:ascii="Calibri" w:hAnsi="Calibri" w:cs="Calibri"/>
                <w:b/>
                <w:bCs/>
                <w:i/>
              </w:rPr>
              <w:t>Media</w:t>
            </w:r>
          </w:p>
        </w:tc>
      </w:tr>
    </w:tbl>
    <w:p w14:paraId="37423294" w14:textId="2359A975" w:rsidR="005F7628" w:rsidRPr="000072D4" w:rsidRDefault="005F7628" w:rsidP="005F7628"/>
    <w:p w14:paraId="6FB2F6FB" w14:textId="77777777" w:rsidR="00CE7549" w:rsidRPr="000072D4" w:rsidRDefault="00CE7549" w:rsidP="005F7628"/>
    <w:p w14:paraId="3B3508B0" w14:textId="01C92EFC" w:rsidR="0071371A" w:rsidRPr="000072D4" w:rsidRDefault="002B2807" w:rsidP="0CBDA88A">
      <w:pPr>
        <w:pStyle w:val="Ttulo2"/>
        <w:numPr>
          <w:ilvl w:val="1"/>
          <w:numId w:val="2"/>
        </w:numPr>
        <w:ind w:left="1418"/>
        <w:rPr>
          <w:rFonts w:ascii="Calibri" w:hAnsi="Calibri" w:cs="Book Antiqua"/>
          <w:i w:val="0"/>
          <w:sz w:val="24"/>
          <w:szCs w:val="24"/>
        </w:rPr>
      </w:pPr>
      <w:bookmarkStart w:id="35" w:name="_Toc453064076"/>
      <w:bookmarkStart w:id="36" w:name="_Toc61560564"/>
      <w:r w:rsidRPr="000072D4">
        <w:rPr>
          <w:rFonts w:ascii="Calibri" w:hAnsi="Calibri" w:cs="Book Antiqua"/>
          <w:i w:val="0"/>
          <w:sz w:val="24"/>
          <w:szCs w:val="24"/>
        </w:rPr>
        <w:t>Requisitos n</w:t>
      </w:r>
      <w:r w:rsidR="00A2466D" w:rsidRPr="000072D4">
        <w:rPr>
          <w:rFonts w:ascii="Calibri" w:hAnsi="Calibri" w:cs="Book Antiqua"/>
          <w:i w:val="0"/>
          <w:sz w:val="24"/>
          <w:szCs w:val="24"/>
        </w:rPr>
        <w:t>o funcionales</w:t>
      </w:r>
      <w:bookmarkEnd w:id="35"/>
      <w:bookmarkEnd w:id="36"/>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8"/>
        <w:gridCol w:w="6014"/>
      </w:tblGrid>
      <w:tr w:rsidR="000072D4" w:rsidRPr="000072D4" w14:paraId="2EBEF806" w14:textId="77777777" w:rsidTr="59C31DC4">
        <w:trPr>
          <w:trHeight w:val="493"/>
        </w:trPr>
        <w:tc>
          <w:tcPr>
            <w:tcW w:w="3058" w:type="dxa"/>
            <w:tcBorders>
              <w:right w:val="single" w:sz="6" w:space="0" w:color="000000" w:themeColor="text1"/>
            </w:tcBorders>
            <w:shd w:val="clear" w:color="auto" w:fill="CCCCCC"/>
          </w:tcPr>
          <w:p w14:paraId="7C9B0CCB" w14:textId="77777777" w:rsidR="0071371A" w:rsidRPr="000072D4" w:rsidRDefault="0071371A" w:rsidP="00045DA4">
            <w:pPr>
              <w:pStyle w:val="TableParagraph"/>
              <w:spacing w:before="100"/>
              <w:ind w:left="357" w:right="346"/>
              <w:jc w:val="center"/>
              <w:rPr>
                <w:sz w:val="24"/>
                <w:lang w:val="es-EC"/>
              </w:rPr>
            </w:pPr>
            <w:r w:rsidRPr="000072D4">
              <w:rPr>
                <w:sz w:val="24"/>
                <w:lang w:val="es-EC"/>
              </w:rPr>
              <w:t>Número</w:t>
            </w:r>
          </w:p>
        </w:tc>
        <w:tc>
          <w:tcPr>
            <w:tcW w:w="6014" w:type="dxa"/>
            <w:tcBorders>
              <w:left w:val="single" w:sz="6" w:space="0" w:color="000000" w:themeColor="text1"/>
            </w:tcBorders>
            <w:shd w:val="clear" w:color="auto" w:fill="CCCCCC"/>
          </w:tcPr>
          <w:p w14:paraId="6346D0A3" w14:textId="77777777" w:rsidR="0071371A" w:rsidRPr="000072D4" w:rsidRDefault="0071371A" w:rsidP="00045DA4">
            <w:pPr>
              <w:pStyle w:val="TableParagraph"/>
              <w:spacing w:before="100"/>
              <w:ind w:left="1927"/>
              <w:rPr>
                <w:sz w:val="24"/>
                <w:lang w:val="es-EC"/>
              </w:rPr>
            </w:pPr>
            <w:r w:rsidRPr="000072D4">
              <w:rPr>
                <w:sz w:val="24"/>
                <w:lang w:val="es-EC"/>
              </w:rPr>
              <w:t>Requisitos</w:t>
            </w:r>
            <w:r w:rsidRPr="000072D4">
              <w:rPr>
                <w:spacing w:val="-3"/>
                <w:sz w:val="24"/>
                <w:lang w:val="es-EC"/>
              </w:rPr>
              <w:t xml:space="preserve"> </w:t>
            </w:r>
            <w:r w:rsidRPr="000072D4">
              <w:rPr>
                <w:sz w:val="24"/>
                <w:lang w:val="es-EC"/>
              </w:rPr>
              <w:t>Funcionales</w:t>
            </w:r>
          </w:p>
        </w:tc>
      </w:tr>
      <w:tr w:rsidR="000072D4" w:rsidRPr="000072D4" w14:paraId="6B9E382A" w14:textId="77777777" w:rsidTr="59C31DC4">
        <w:trPr>
          <w:trHeight w:val="299"/>
        </w:trPr>
        <w:tc>
          <w:tcPr>
            <w:tcW w:w="3058" w:type="dxa"/>
            <w:tcBorders>
              <w:right w:val="single" w:sz="6" w:space="0" w:color="000000" w:themeColor="text1"/>
            </w:tcBorders>
            <w:shd w:val="clear" w:color="auto" w:fill="CCCCCC"/>
          </w:tcPr>
          <w:p w14:paraId="6F3DCCDA" w14:textId="679E95D9" w:rsidR="0071371A" w:rsidRPr="000072D4" w:rsidRDefault="0071371A" w:rsidP="00045DA4">
            <w:pPr>
              <w:pStyle w:val="TableParagraph"/>
              <w:spacing w:before="4" w:line="276" w:lineRule="exact"/>
              <w:ind w:left="357" w:right="345"/>
              <w:jc w:val="center"/>
              <w:rPr>
                <w:b/>
                <w:bCs/>
                <w:i/>
                <w:sz w:val="24"/>
                <w:lang w:val="es-EC"/>
              </w:rPr>
            </w:pPr>
            <w:r w:rsidRPr="000072D4">
              <w:rPr>
                <w:b/>
                <w:bCs/>
                <w:lang w:val="es-EC"/>
              </w:rPr>
              <w:t>RNF-1</w:t>
            </w:r>
          </w:p>
        </w:tc>
        <w:tc>
          <w:tcPr>
            <w:tcW w:w="6014" w:type="dxa"/>
            <w:tcBorders>
              <w:left w:val="single" w:sz="6" w:space="0" w:color="000000" w:themeColor="text1"/>
            </w:tcBorders>
            <w:shd w:val="clear" w:color="auto" w:fill="auto"/>
          </w:tcPr>
          <w:p w14:paraId="30E8BCC2" w14:textId="77777777" w:rsidR="0071371A" w:rsidRPr="000072D4" w:rsidRDefault="00076426" w:rsidP="00045DA4">
            <w:pPr>
              <w:pStyle w:val="TableParagraph"/>
              <w:spacing w:before="4" w:line="276" w:lineRule="exact"/>
              <w:ind w:left="106"/>
              <w:rPr>
                <w:bCs/>
                <w:i/>
                <w:sz w:val="24"/>
                <w:szCs w:val="24"/>
                <w:lang w:val="es-EC"/>
              </w:rPr>
            </w:pPr>
            <w:r w:rsidRPr="000072D4">
              <w:rPr>
                <w:bCs/>
                <w:kern w:val="24"/>
                <w:sz w:val="24"/>
                <w:szCs w:val="24"/>
                <w:lang w:val="es-EC"/>
              </w:rPr>
              <w:t>Tiempo de respuesta.</w:t>
            </w:r>
          </w:p>
        </w:tc>
      </w:tr>
      <w:tr w:rsidR="000072D4" w:rsidRPr="000072D4" w14:paraId="3C6DFCC7" w14:textId="77777777" w:rsidTr="59C31DC4">
        <w:trPr>
          <w:trHeight w:val="294"/>
        </w:trPr>
        <w:tc>
          <w:tcPr>
            <w:tcW w:w="3058" w:type="dxa"/>
            <w:tcBorders>
              <w:right w:val="single" w:sz="6" w:space="0" w:color="000000" w:themeColor="text1"/>
            </w:tcBorders>
            <w:shd w:val="clear" w:color="auto" w:fill="CCCCCC"/>
          </w:tcPr>
          <w:p w14:paraId="2FDD8D5C" w14:textId="4718321F" w:rsidR="0071371A" w:rsidRPr="000072D4" w:rsidRDefault="0071371A" w:rsidP="00045DA4">
            <w:pPr>
              <w:pStyle w:val="TableParagraph"/>
              <w:spacing w:before="1" w:line="273" w:lineRule="exact"/>
              <w:ind w:left="356" w:right="347"/>
              <w:jc w:val="center"/>
              <w:rPr>
                <w:b/>
                <w:i/>
                <w:sz w:val="24"/>
                <w:szCs w:val="24"/>
                <w:lang w:val="es-EC"/>
              </w:rPr>
            </w:pPr>
            <w:r w:rsidRPr="000072D4">
              <w:rPr>
                <w:b/>
                <w:bCs/>
                <w:lang w:val="es-EC"/>
              </w:rPr>
              <w:t>RNF-2</w:t>
            </w:r>
          </w:p>
        </w:tc>
        <w:tc>
          <w:tcPr>
            <w:tcW w:w="6014" w:type="dxa"/>
            <w:tcBorders>
              <w:left w:val="single" w:sz="6" w:space="0" w:color="000000" w:themeColor="text1"/>
            </w:tcBorders>
            <w:shd w:val="clear" w:color="auto" w:fill="auto"/>
          </w:tcPr>
          <w:p w14:paraId="6184BDB0" w14:textId="77777777" w:rsidR="0071371A" w:rsidRPr="000072D4" w:rsidRDefault="00076426" w:rsidP="00045DA4">
            <w:pPr>
              <w:pStyle w:val="TableParagraph"/>
              <w:spacing w:before="1" w:line="273" w:lineRule="exact"/>
              <w:ind w:left="106"/>
              <w:rPr>
                <w:bCs/>
                <w:i/>
                <w:sz w:val="24"/>
                <w:szCs w:val="24"/>
                <w:lang w:val="es-EC"/>
              </w:rPr>
            </w:pPr>
            <w:r w:rsidRPr="000072D4">
              <w:rPr>
                <w:bCs/>
                <w:kern w:val="24"/>
                <w:sz w:val="24"/>
                <w:szCs w:val="24"/>
                <w:lang w:val="es-EC"/>
              </w:rPr>
              <w:t>Actualizaciones.</w:t>
            </w:r>
          </w:p>
        </w:tc>
      </w:tr>
      <w:tr w:rsidR="000072D4" w:rsidRPr="000072D4" w14:paraId="13F3D7DA" w14:textId="77777777" w:rsidTr="59C31DC4">
        <w:trPr>
          <w:trHeight w:val="292"/>
        </w:trPr>
        <w:tc>
          <w:tcPr>
            <w:tcW w:w="3058" w:type="dxa"/>
            <w:tcBorders>
              <w:right w:val="single" w:sz="6" w:space="0" w:color="000000" w:themeColor="text1"/>
            </w:tcBorders>
            <w:shd w:val="clear" w:color="auto" w:fill="CCCCCC"/>
          </w:tcPr>
          <w:p w14:paraId="62873116" w14:textId="69D2695B" w:rsidR="0071371A" w:rsidRPr="000072D4" w:rsidRDefault="0071371A" w:rsidP="00045DA4">
            <w:pPr>
              <w:pStyle w:val="TableParagraph"/>
              <w:spacing w:line="272" w:lineRule="exact"/>
              <w:ind w:left="356" w:right="347"/>
              <w:jc w:val="center"/>
              <w:rPr>
                <w:b/>
                <w:i/>
                <w:sz w:val="24"/>
                <w:szCs w:val="24"/>
                <w:lang w:val="es-EC"/>
              </w:rPr>
            </w:pPr>
            <w:r w:rsidRPr="000072D4">
              <w:rPr>
                <w:b/>
                <w:bCs/>
                <w:lang w:val="es-EC"/>
              </w:rPr>
              <w:t>RNF-3</w:t>
            </w:r>
          </w:p>
        </w:tc>
        <w:tc>
          <w:tcPr>
            <w:tcW w:w="6014" w:type="dxa"/>
            <w:tcBorders>
              <w:left w:val="single" w:sz="6" w:space="0" w:color="000000" w:themeColor="text1"/>
            </w:tcBorders>
            <w:shd w:val="clear" w:color="auto" w:fill="auto"/>
          </w:tcPr>
          <w:p w14:paraId="77730E2D" w14:textId="77777777" w:rsidR="0071371A" w:rsidRPr="000072D4" w:rsidRDefault="00076426" w:rsidP="00045DA4">
            <w:pPr>
              <w:pStyle w:val="TableParagraph"/>
              <w:spacing w:line="272" w:lineRule="exact"/>
              <w:ind w:left="106"/>
              <w:rPr>
                <w:bCs/>
                <w:i/>
                <w:sz w:val="24"/>
                <w:szCs w:val="24"/>
                <w:lang w:val="es-EC"/>
              </w:rPr>
            </w:pPr>
            <w:r w:rsidRPr="000072D4">
              <w:rPr>
                <w:bCs/>
                <w:kern w:val="24"/>
                <w:sz w:val="24"/>
                <w:szCs w:val="24"/>
                <w:lang w:val="es-EC"/>
              </w:rPr>
              <w:t>Probabilidad de fallos.</w:t>
            </w:r>
          </w:p>
        </w:tc>
      </w:tr>
      <w:tr w:rsidR="000072D4" w:rsidRPr="000072D4" w14:paraId="0399BD2C" w14:textId="77777777" w:rsidTr="59C31DC4">
        <w:trPr>
          <w:trHeight w:val="292"/>
        </w:trPr>
        <w:tc>
          <w:tcPr>
            <w:tcW w:w="3058" w:type="dxa"/>
            <w:tcBorders>
              <w:right w:val="single" w:sz="6" w:space="0" w:color="000000" w:themeColor="text1"/>
            </w:tcBorders>
            <w:shd w:val="clear" w:color="auto" w:fill="CCCCCC"/>
          </w:tcPr>
          <w:p w14:paraId="0CAC7148" w14:textId="08512C74" w:rsidR="0071371A" w:rsidRPr="000072D4" w:rsidRDefault="0071371A" w:rsidP="00045DA4">
            <w:pPr>
              <w:pStyle w:val="TableParagraph"/>
              <w:spacing w:line="272" w:lineRule="exact"/>
              <w:ind w:left="356" w:right="347"/>
              <w:jc w:val="center"/>
              <w:rPr>
                <w:b/>
                <w:i/>
                <w:sz w:val="24"/>
                <w:szCs w:val="24"/>
                <w:lang w:val="es-EC"/>
              </w:rPr>
            </w:pPr>
            <w:r w:rsidRPr="000072D4">
              <w:rPr>
                <w:b/>
                <w:bCs/>
                <w:lang w:val="es-EC"/>
              </w:rPr>
              <w:t>RNF-4</w:t>
            </w:r>
          </w:p>
        </w:tc>
        <w:tc>
          <w:tcPr>
            <w:tcW w:w="6014" w:type="dxa"/>
            <w:tcBorders>
              <w:left w:val="single" w:sz="6" w:space="0" w:color="000000" w:themeColor="text1"/>
            </w:tcBorders>
            <w:shd w:val="clear" w:color="auto" w:fill="auto"/>
          </w:tcPr>
          <w:p w14:paraId="4E829BA4" w14:textId="77777777" w:rsidR="0071371A" w:rsidRPr="000072D4" w:rsidRDefault="00076426" w:rsidP="00045DA4">
            <w:pPr>
              <w:pStyle w:val="TableParagraph"/>
              <w:spacing w:line="272" w:lineRule="exact"/>
              <w:ind w:left="106"/>
              <w:rPr>
                <w:bCs/>
                <w:i/>
                <w:sz w:val="24"/>
                <w:szCs w:val="24"/>
                <w:lang w:val="es-EC"/>
              </w:rPr>
            </w:pPr>
            <w:r w:rsidRPr="000072D4">
              <w:rPr>
                <w:bCs/>
                <w:kern w:val="24"/>
                <w:sz w:val="24"/>
                <w:szCs w:val="24"/>
                <w:lang w:val="es-EC"/>
              </w:rPr>
              <w:t>Privacidad de datos.</w:t>
            </w:r>
          </w:p>
        </w:tc>
      </w:tr>
      <w:tr w:rsidR="000072D4" w:rsidRPr="000072D4" w14:paraId="748DA3B7" w14:textId="77777777" w:rsidTr="59C31DC4">
        <w:trPr>
          <w:trHeight w:val="292"/>
        </w:trPr>
        <w:tc>
          <w:tcPr>
            <w:tcW w:w="3058" w:type="dxa"/>
            <w:tcBorders>
              <w:right w:val="single" w:sz="6" w:space="0" w:color="000000" w:themeColor="text1"/>
            </w:tcBorders>
            <w:shd w:val="clear" w:color="auto" w:fill="CCCCCC"/>
          </w:tcPr>
          <w:p w14:paraId="3BFAE540" w14:textId="574649C5" w:rsidR="0071371A" w:rsidRPr="000072D4" w:rsidRDefault="0071371A" w:rsidP="00045DA4">
            <w:pPr>
              <w:pStyle w:val="TableParagraph"/>
              <w:spacing w:line="272" w:lineRule="exact"/>
              <w:ind w:left="356" w:right="347"/>
              <w:jc w:val="center"/>
              <w:rPr>
                <w:b/>
                <w:i/>
                <w:sz w:val="24"/>
                <w:szCs w:val="24"/>
                <w:lang w:val="es-EC"/>
              </w:rPr>
            </w:pPr>
            <w:r w:rsidRPr="000072D4">
              <w:rPr>
                <w:b/>
                <w:bCs/>
                <w:lang w:val="es-EC"/>
              </w:rPr>
              <w:t>RNF-5</w:t>
            </w:r>
          </w:p>
        </w:tc>
        <w:tc>
          <w:tcPr>
            <w:tcW w:w="6014" w:type="dxa"/>
            <w:tcBorders>
              <w:left w:val="single" w:sz="6" w:space="0" w:color="000000" w:themeColor="text1"/>
            </w:tcBorders>
            <w:shd w:val="clear" w:color="auto" w:fill="auto"/>
          </w:tcPr>
          <w:p w14:paraId="23399ECB" w14:textId="77777777" w:rsidR="0071371A" w:rsidRPr="000072D4" w:rsidRDefault="00076426" w:rsidP="00045DA4">
            <w:pPr>
              <w:pStyle w:val="TableParagraph"/>
              <w:spacing w:line="272" w:lineRule="exact"/>
              <w:ind w:left="106"/>
              <w:rPr>
                <w:bCs/>
                <w:i/>
                <w:sz w:val="24"/>
                <w:szCs w:val="24"/>
                <w:lang w:val="es-EC"/>
              </w:rPr>
            </w:pPr>
            <w:r w:rsidRPr="000072D4">
              <w:rPr>
                <w:bCs/>
                <w:kern w:val="24"/>
                <w:sz w:val="24"/>
                <w:szCs w:val="24"/>
                <w:lang w:val="es-EC"/>
              </w:rPr>
              <w:t>Accesibilidad.</w:t>
            </w:r>
          </w:p>
        </w:tc>
      </w:tr>
      <w:tr w:rsidR="000072D4" w:rsidRPr="000072D4" w14:paraId="6556C02F" w14:textId="77777777" w:rsidTr="59C31DC4">
        <w:trPr>
          <w:trHeight w:val="294"/>
        </w:trPr>
        <w:tc>
          <w:tcPr>
            <w:tcW w:w="3058" w:type="dxa"/>
            <w:tcBorders>
              <w:right w:val="single" w:sz="6" w:space="0" w:color="000000" w:themeColor="text1"/>
            </w:tcBorders>
            <w:shd w:val="clear" w:color="auto" w:fill="CCCCCC"/>
          </w:tcPr>
          <w:p w14:paraId="78CE98BD" w14:textId="27B39579" w:rsidR="00076426" w:rsidRPr="000072D4" w:rsidRDefault="00076426" w:rsidP="00045DA4">
            <w:pPr>
              <w:pStyle w:val="TableParagraph"/>
              <w:spacing w:line="275" w:lineRule="exact"/>
              <w:ind w:left="356" w:right="347"/>
              <w:jc w:val="center"/>
              <w:rPr>
                <w:b/>
                <w:i/>
                <w:sz w:val="24"/>
                <w:szCs w:val="24"/>
                <w:lang w:val="es-EC"/>
              </w:rPr>
            </w:pPr>
            <w:r w:rsidRPr="000072D4">
              <w:rPr>
                <w:b/>
                <w:bCs/>
                <w:lang w:val="es-EC"/>
              </w:rPr>
              <w:t>RNF-6</w:t>
            </w:r>
          </w:p>
        </w:tc>
        <w:tc>
          <w:tcPr>
            <w:tcW w:w="6014" w:type="dxa"/>
            <w:tcBorders>
              <w:left w:val="single" w:sz="6" w:space="0" w:color="000000" w:themeColor="text1"/>
            </w:tcBorders>
            <w:shd w:val="clear" w:color="auto" w:fill="auto"/>
          </w:tcPr>
          <w:p w14:paraId="28C69534" w14:textId="77777777" w:rsidR="00076426" w:rsidRPr="000072D4" w:rsidRDefault="00076426" w:rsidP="00045DA4">
            <w:pPr>
              <w:pStyle w:val="TableParagraph"/>
              <w:spacing w:line="275" w:lineRule="exact"/>
              <w:ind w:left="106"/>
              <w:rPr>
                <w:bCs/>
                <w:iCs/>
                <w:sz w:val="24"/>
                <w:szCs w:val="24"/>
                <w:lang w:val="es-EC"/>
              </w:rPr>
            </w:pPr>
            <w:r w:rsidRPr="000072D4">
              <w:rPr>
                <w:iCs/>
                <w:sz w:val="24"/>
                <w:szCs w:val="24"/>
              </w:rPr>
              <w:t>El sistema tendrá un acceso con usuario y contraseña.</w:t>
            </w:r>
          </w:p>
        </w:tc>
      </w:tr>
      <w:tr w:rsidR="000072D4" w:rsidRPr="000072D4" w14:paraId="646B013F" w14:textId="77777777" w:rsidTr="59C31DC4">
        <w:trPr>
          <w:trHeight w:val="294"/>
        </w:trPr>
        <w:tc>
          <w:tcPr>
            <w:tcW w:w="3058" w:type="dxa"/>
            <w:tcBorders>
              <w:right w:val="single" w:sz="6" w:space="0" w:color="000000" w:themeColor="text1"/>
            </w:tcBorders>
            <w:shd w:val="clear" w:color="auto" w:fill="CCCCCC"/>
          </w:tcPr>
          <w:p w14:paraId="4C17B22D" w14:textId="5C1F18DB" w:rsidR="00076426" w:rsidRPr="000072D4" w:rsidRDefault="00076426" w:rsidP="00045DA4">
            <w:pPr>
              <w:pStyle w:val="TableParagraph"/>
              <w:spacing w:line="275" w:lineRule="exact"/>
              <w:ind w:left="356" w:right="347"/>
              <w:jc w:val="center"/>
              <w:rPr>
                <w:b/>
                <w:bCs/>
                <w:lang w:val="es-EC"/>
              </w:rPr>
            </w:pPr>
            <w:r w:rsidRPr="000072D4">
              <w:rPr>
                <w:b/>
                <w:bCs/>
                <w:lang w:val="es-EC"/>
              </w:rPr>
              <w:t>RNF-7</w:t>
            </w:r>
          </w:p>
        </w:tc>
        <w:tc>
          <w:tcPr>
            <w:tcW w:w="6014" w:type="dxa"/>
            <w:tcBorders>
              <w:left w:val="single" w:sz="6" w:space="0" w:color="000000" w:themeColor="text1"/>
            </w:tcBorders>
            <w:shd w:val="clear" w:color="auto" w:fill="auto"/>
          </w:tcPr>
          <w:p w14:paraId="441B3FCA" w14:textId="77777777" w:rsidR="00076426" w:rsidRPr="000072D4" w:rsidRDefault="00076426" w:rsidP="00045DA4">
            <w:pPr>
              <w:pStyle w:val="TableParagraph"/>
              <w:spacing w:line="275" w:lineRule="exact"/>
              <w:ind w:left="0"/>
              <w:rPr>
                <w:bCs/>
                <w:iCs/>
                <w:sz w:val="24"/>
                <w:szCs w:val="24"/>
                <w:lang w:val="es-EC"/>
              </w:rPr>
            </w:pPr>
            <w:r w:rsidRPr="000072D4">
              <w:rPr>
                <w:bCs/>
                <w:kern w:val="24"/>
                <w:sz w:val="24"/>
                <w:szCs w:val="24"/>
                <w:lang w:val="es-EC"/>
              </w:rPr>
              <w:t xml:space="preserve">  </w:t>
            </w:r>
            <w:r w:rsidRPr="000072D4">
              <w:rPr>
                <w:iCs/>
                <w:sz w:val="24"/>
                <w:szCs w:val="24"/>
              </w:rPr>
              <w:t>Plataforma Open Source.</w:t>
            </w:r>
          </w:p>
        </w:tc>
      </w:tr>
    </w:tbl>
    <w:p w14:paraId="781BB80F" w14:textId="77777777" w:rsidR="0071371A" w:rsidRPr="000072D4" w:rsidRDefault="0071371A" w:rsidP="0071371A"/>
    <w:p w14:paraId="5A71000C" w14:textId="77777777" w:rsidR="0001062C" w:rsidRPr="000072D4" w:rsidRDefault="0001062C"/>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389B79FE" w14:textId="77777777" w:rsidTr="394D2171">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C1BBC14" w14:textId="77777777" w:rsidR="0001062C" w:rsidRPr="000072D4" w:rsidRDefault="0001062C"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F0B1E70" w14:textId="77777777" w:rsidR="0001062C" w:rsidRPr="000072D4" w:rsidRDefault="0001062C" w:rsidP="00045DA4">
            <w:pPr>
              <w:rPr>
                <w:rFonts w:ascii="Calibri" w:hAnsi="Calibri" w:cs="Calibri"/>
                <w:i/>
              </w:rPr>
            </w:pPr>
            <w:r w:rsidRPr="000072D4">
              <w:rPr>
                <w:rFonts w:ascii="Calibri" w:hAnsi="Calibri" w:cs="Calibri"/>
                <w:b/>
                <w:i/>
                <w:lang w:val="en-US"/>
              </w:rPr>
              <w:t>RNF-01</w:t>
            </w:r>
          </w:p>
        </w:tc>
      </w:tr>
      <w:tr w:rsidR="000072D4" w:rsidRPr="000072D4" w14:paraId="4F5096E6" w14:textId="77777777" w:rsidTr="394D2171">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FA3CDCE" w14:textId="77777777" w:rsidR="0001062C" w:rsidRPr="000072D4" w:rsidRDefault="0001062C"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A1B2B16"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Tiempo de respuesta</w:t>
            </w:r>
          </w:p>
        </w:tc>
      </w:tr>
      <w:tr w:rsidR="000072D4" w:rsidRPr="000072D4" w14:paraId="4E5A6F77" w14:textId="77777777" w:rsidTr="394D2171">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1B9E053" w14:textId="77777777" w:rsidR="0001062C" w:rsidRPr="000072D4" w:rsidRDefault="0001062C"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2DFCA23"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El sistema debe constar con un tiempo de respuesta optimo.</w:t>
            </w:r>
          </w:p>
        </w:tc>
      </w:tr>
      <w:tr w:rsidR="000072D4" w:rsidRPr="000072D4" w14:paraId="509C3270" w14:textId="77777777" w:rsidTr="394D2171">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E72FE65" w14:textId="77777777" w:rsidR="0001062C" w:rsidRPr="000072D4" w:rsidRDefault="0001062C"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C96648D"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No Funcional</w:t>
            </w:r>
            <w:r w:rsidRPr="000072D4">
              <w:rPr>
                <w:rFonts w:ascii="Calibri" w:hAnsi="Calibri" w:cs="Calibri"/>
                <w:i/>
                <w:kern w:val="24"/>
                <w:lang w:val="en-US"/>
              </w:rPr>
              <w:t xml:space="preserve"> </w:t>
            </w:r>
          </w:p>
        </w:tc>
      </w:tr>
      <w:tr w:rsidR="000072D4" w:rsidRPr="000072D4" w14:paraId="35AD05CE" w14:textId="77777777" w:rsidTr="394D2171">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347DBE4" w14:textId="77777777" w:rsidR="0001062C" w:rsidRPr="000072D4" w:rsidRDefault="0001062C"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C69108F" w14:textId="77777777" w:rsidR="0001062C" w:rsidRPr="000072D4" w:rsidRDefault="0001062C" w:rsidP="00045DA4">
            <w:pPr>
              <w:pStyle w:val="Prrafodelista"/>
              <w:ind w:left="0"/>
              <w:jc w:val="both"/>
              <w:textAlignment w:val="baseline"/>
              <w:rPr>
                <w:rFonts w:ascii="Calibri" w:hAnsi="Calibri" w:cs="Calibri"/>
                <w:i/>
              </w:rPr>
            </w:pPr>
            <w:r w:rsidRPr="000072D4">
              <w:rPr>
                <w:rFonts w:ascii="Calibri" w:hAnsi="Calibri" w:cs="Calibri"/>
                <w:i/>
              </w:rPr>
              <w:t>El sistema debe presentar un tiempo de respuesta menor a 3 segundos, debiendo siempre mostrar mensajes de procesamiento que permitan al usuario mantener control del estado del sistema</w:t>
            </w:r>
          </w:p>
        </w:tc>
      </w:tr>
      <w:tr w:rsidR="000072D4" w:rsidRPr="000072D4" w14:paraId="2EAD180E" w14:textId="77777777" w:rsidTr="394D2171">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9C49118" w14:textId="77777777" w:rsidR="0001062C" w:rsidRPr="000072D4" w:rsidRDefault="0001062C"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4FF16B8"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191751E2"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0BC8596F" w14:textId="77777777" w:rsidTr="394D2171">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1809978" w14:textId="77777777" w:rsidR="0001062C" w:rsidRPr="000072D4" w:rsidRDefault="0001062C" w:rsidP="00045DA4">
            <w:pPr>
              <w:rPr>
                <w:rFonts w:ascii="Calibri" w:hAnsi="Calibri" w:cs="Calibri"/>
                <w:i/>
              </w:rPr>
            </w:pPr>
            <w:r w:rsidRPr="000072D4">
              <w:rPr>
                <w:rFonts w:ascii="Calibri" w:hAnsi="Calibri" w:cs="Calibri"/>
                <w:i/>
                <w:iCs/>
                <w:lang w:val="en-US"/>
              </w:rPr>
              <w:lastRenderedPageBreak/>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D8C55E6"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Alta</w:t>
            </w:r>
          </w:p>
        </w:tc>
      </w:tr>
    </w:tbl>
    <w:p w14:paraId="3F826567" w14:textId="6D8A7FD0" w:rsidR="0001062C" w:rsidRPr="000072D4" w:rsidRDefault="0001062C"/>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3B5067A1" w14:textId="77777777" w:rsidTr="00045DA4">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78F2C5" w14:textId="77777777" w:rsidR="0001062C" w:rsidRPr="000072D4" w:rsidRDefault="0001062C"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061495" w14:textId="77777777" w:rsidR="0001062C" w:rsidRPr="000072D4" w:rsidRDefault="0001062C" w:rsidP="00045DA4">
            <w:pPr>
              <w:rPr>
                <w:rFonts w:ascii="Calibri" w:hAnsi="Calibri" w:cs="Calibri"/>
                <w:i/>
              </w:rPr>
            </w:pPr>
            <w:r w:rsidRPr="000072D4">
              <w:rPr>
                <w:rFonts w:ascii="Calibri" w:hAnsi="Calibri" w:cs="Calibri"/>
                <w:b/>
                <w:i/>
                <w:lang w:val="en-US"/>
              </w:rPr>
              <w:t>RNF-02</w:t>
            </w:r>
          </w:p>
        </w:tc>
      </w:tr>
      <w:tr w:rsidR="000072D4" w:rsidRPr="000072D4" w14:paraId="200DF977" w14:textId="77777777" w:rsidTr="00045DA4">
        <w:trPr>
          <w:trHeight w:val="39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6A45A9E" w14:textId="77777777" w:rsidR="0001062C" w:rsidRPr="000072D4" w:rsidRDefault="0001062C"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350BAF"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eastAsia="Calibri" w:hAnsi="Calibri" w:cs="Calibri"/>
                <w:i/>
                <w:iCs/>
                <w:lang w:val="es-EC"/>
              </w:rPr>
              <w:t>Actualizaciones</w:t>
            </w:r>
          </w:p>
        </w:tc>
      </w:tr>
      <w:tr w:rsidR="000072D4" w:rsidRPr="000072D4" w14:paraId="4FF01426" w14:textId="77777777" w:rsidTr="00045DA4">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8093F" w14:textId="77777777" w:rsidR="0001062C" w:rsidRPr="000072D4" w:rsidRDefault="0001062C"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F78683"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i/>
              </w:rPr>
              <w:t>El sistema va a tener actualizaciones cada 3 meses.</w:t>
            </w:r>
          </w:p>
        </w:tc>
      </w:tr>
      <w:tr w:rsidR="000072D4" w:rsidRPr="000072D4" w14:paraId="2B3D012A" w14:textId="77777777" w:rsidTr="00045DA4">
        <w:trPr>
          <w:trHeight w:val="18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41D75C" w14:textId="77777777" w:rsidR="0001062C" w:rsidRPr="000072D4" w:rsidRDefault="0001062C"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EFD14B"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 xml:space="preserve">No Funcional </w:t>
            </w:r>
          </w:p>
        </w:tc>
      </w:tr>
      <w:tr w:rsidR="000072D4" w:rsidRPr="000072D4" w14:paraId="3F11481F" w14:textId="77777777" w:rsidTr="00045DA4">
        <w:trPr>
          <w:trHeight w:val="131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6276B5" w14:textId="77777777" w:rsidR="0001062C" w:rsidRPr="000072D4" w:rsidRDefault="0001062C"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70DE6A" w14:textId="77777777" w:rsidR="0001062C" w:rsidRPr="000072D4" w:rsidRDefault="0001062C" w:rsidP="00045DA4">
            <w:pPr>
              <w:jc w:val="both"/>
              <w:rPr>
                <w:rFonts w:ascii="Calibri" w:eastAsia="Calibri" w:hAnsi="Calibri" w:cs="Calibri"/>
                <w:i/>
                <w:iCs/>
                <w:lang w:val="es"/>
              </w:rPr>
            </w:pPr>
            <w:r w:rsidRPr="000072D4">
              <w:rPr>
                <w:rFonts w:ascii="Calibri" w:hAnsi="Calibri"/>
                <w:i/>
              </w:rPr>
              <w:t>Cada 3 meses el sistema tendrá una actualización, las actualizaciones pueden contener nuevas funcionalidades, arreglos de errores, modificaciones del sistema.</w:t>
            </w:r>
          </w:p>
        </w:tc>
      </w:tr>
      <w:tr w:rsidR="000072D4" w:rsidRPr="000072D4" w14:paraId="1A41F1A5" w14:textId="77777777" w:rsidTr="00045DA4">
        <w:trPr>
          <w:trHeight w:val="942"/>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8AF46" w14:textId="77777777" w:rsidR="0001062C" w:rsidRPr="000072D4" w:rsidRDefault="0001062C"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38CB07"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62D180AA"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046A870D" w14:textId="77777777" w:rsidTr="00045DA4">
        <w:trPr>
          <w:trHeight w:val="36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E01264" w14:textId="77777777" w:rsidR="0001062C" w:rsidRPr="000072D4" w:rsidRDefault="0001062C"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2E8329"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Alta</w:t>
            </w:r>
          </w:p>
        </w:tc>
      </w:tr>
    </w:tbl>
    <w:p w14:paraId="05CBB852" w14:textId="77777777" w:rsidR="0001062C" w:rsidRPr="000072D4" w:rsidRDefault="0001062C"/>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3FF24CDC" w14:textId="77777777" w:rsidTr="00045DA4">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6AD6E9" w14:textId="77777777" w:rsidR="0001062C" w:rsidRPr="000072D4" w:rsidRDefault="0001062C"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3A087" w14:textId="77777777" w:rsidR="0001062C" w:rsidRPr="000072D4" w:rsidRDefault="0001062C" w:rsidP="00045DA4">
            <w:pPr>
              <w:rPr>
                <w:rFonts w:ascii="Calibri" w:hAnsi="Calibri" w:cs="Calibri"/>
                <w:i/>
              </w:rPr>
            </w:pPr>
            <w:r w:rsidRPr="000072D4">
              <w:rPr>
                <w:rFonts w:ascii="Calibri" w:hAnsi="Calibri" w:cs="Calibri"/>
                <w:b/>
                <w:i/>
                <w:lang w:val="en-US"/>
              </w:rPr>
              <w:t>RNF-03</w:t>
            </w:r>
          </w:p>
        </w:tc>
      </w:tr>
      <w:tr w:rsidR="000072D4" w:rsidRPr="000072D4" w14:paraId="1CE314E7" w14:textId="77777777" w:rsidTr="00045DA4">
        <w:trPr>
          <w:trHeight w:val="39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7B6A63" w14:textId="77777777" w:rsidR="0001062C" w:rsidRPr="000072D4" w:rsidRDefault="0001062C"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AD4956"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eastAsia="Calibri" w:hAnsi="Calibri" w:cs="Calibri"/>
                <w:i/>
                <w:iCs/>
                <w:lang w:val="es-EC"/>
              </w:rPr>
              <w:t>Probabilidad de fallos</w:t>
            </w:r>
          </w:p>
        </w:tc>
      </w:tr>
      <w:tr w:rsidR="000072D4" w:rsidRPr="000072D4" w14:paraId="20CC03BF" w14:textId="77777777" w:rsidTr="00045DA4">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A59F49" w14:textId="77777777" w:rsidR="0001062C" w:rsidRPr="000072D4" w:rsidRDefault="0001062C"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DC844B"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i/>
              </w:rPr>
              <w:t>La probabilidad media de una falla peligroso en el sistema es de 2%</w:t>
            </w:r>
          </w:p>
        </w:tc>
      </w:tr>
      <w:tr w:rsidR="000072D4" w:rsidRPr="000072D4" w14:paraId="4ABDEF29" w14:textId="77777777" w:rsidTr="00045DA4">
        <w:trPr>
          <w:trHeight w:val="18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86956" w14:textId="77777777" w:rsidR="0001062C" w:rsidRPr="000072D4" w:rsidRDefault="0001062C"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ADF5DD"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 xml:space="preserve">No Funcional </w:t>
            </w:r>
          </w:p>
        </w:tc>
      </w:tr>
      <w:tr w:rsidR="000072D4" w:rsidRPr="000072D4" w14:paraId="553E6E42" w14:textId="77777777" w:rsidTr="00045DA4">
        <w:trPr>
          <w:trHeight w:val="131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8CC37F" w14:textId="77777777" w:rsidR="0001062C" w:rsidRPr="000072D4" w:rsidRDefault="0001062C"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34C38A" w14:textId="77777777" w:rsidR="0001062C" w:rsidRPr="000072D4" w:rsidRDefault="0001062C" w:rsidP="00045DA4">
            <w:pPr>
              <w:jc w:val="both"/>
              <w:rPr>
                <w:rFonts w:ascii="Calibri" w:eastAsia="Calibri" w:hAnsi="Calibri" w:cs="Calibri"/>
              </w:rPr>
            </w:pPr>
            <w:r w:rsidRPr="000072D4">
              <w:rPr>
                <w:rFonts w:ascii="Calibri" w:hAnsi="Calibri"/>
                <w:i/>
              </w:rPr>
              <w:t>Mediante los requisitos de integridad de seguridad del hardware se asegura que el sistema va a tener un 2% de una falla peligrosa que afecte directamente a los clientes.</w:t>
            </w:r>
          </w:p>
        </w:tc>
      </w:tr>
      <w:tr w:rsidR="000072D4" w:rsidRPr="000072D4" w14:paraId="4F8DF676" w14:textId="77777777" w:rsidTr="00045DA4">
        <w:trPr>
          <w:trHeight w:val="942"/>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718ADD2" w14:textId="77777777" w:rsidR="0001062C" w:rsidRPr="000072D4" w:rsidRDefault="0001062C"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D134F1"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3CE8F1B8"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406F5B4D" w14:textId="77777777" w:rsidTr="00045DA4">
        <w:trPr>
          <w:trHeight w:val="36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34E5CF" w14:textId="77777777" w:rsidR="0001062C" w:rsidRPr="000072D4" w:rsidRDefault="0001062C"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00FA" w14:textId="77777777" w:rsidR="0001062C" w:rsidRPr="000072D4" w:rsidRDefault="0001062C" w:rsidP="00045DA4">
            <w:pPr>
              <w:pStyle w:val="NormalWeb"/>
              <w:spacing w:before="0" w:beforeAutospacing="0" w:after="0" w:afterAutospacing="0"/>
              <w:textAlignment w:val="baseline"/>
              <w:rPr>
                <w:rFonts w:ascii="Calibri" w:hAnsi="Calibri" w:cs="Calibri"/>
                <w:b/>
                <w:bCs/>
                <w:i/>
                <w:sz w:val="36"/>
                <w:szCs w:val="36"/>
              </w:rPr>
            </w:pPr>
            <w:r w:rsidRPr="000072D4">
              <w:rPr>
                <w:rFonts w:ascii="Calibri" w:hAnsi="Calibri" w:cs="Calibri"/>
                <w:b/>
                <w:bCs/>
                <w:i/>
              </w:rPr>
              <w:t>Alta</w:t>
            </w:r>
          </w:p>
        </w:tc>
      </w:tr>
    </w:tbl>
    <w:p w14:paraId="0B0E62B5" w14:textId="77777777" w:rsidR="0001062C" w:rsidRPr="000072D4" w:rsidRDefault="0001062C"/>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73809E11" w14:textId="77777777" w:rsidTr="00045DA4">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ED630A" w14:textId="77777777" w:rsidR="0001062C" w:rsidRPr="000072D4" w:rsidRDefault="0001062C"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FD53B2" w14:textId="77777777" w:rsidR="0001062C" w:rsidRPr="000072D4" w:rsidRDefault="0001062C" w:rsidP="00045DA4">
            <w:pPr>
              <w:rPr>
                <w:rFonts w:ascii="Calibri" w:hAnsi="Calibri" w:cs="Calibri"/>
                <w:i/>
              </w:rPr>
            </w:pPr>
            <w:r w:rsidRPr="000072D4">
              <w:rPr>
                <w:rFonts w:ascii="Calibri" w:hAnsi="Calibri" w:cs="Calibri"/>
                <w:b/>
                <w:i/>
                <w:lang w:val="en-US"/>
              </w:rPr>
              <w:t>RNF-04</w:t>
            </w:r>
          </w:p>
        </w:tc>
      </w:tr>
      <w:tr w:rsidR="000072D4" w:rsidRPr="000072D4" w14:paraId="0527DD5B" w14:textId="77777777" w:rsidTr="00045DA4">
        <w:trPr>
          <w:trHeight w:val="39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3CDA2E" w14:textId="77777777" w:rsidR="0001062C" w:rsidRPr="000072D4" w:rsidRDefault="0001062C"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8ACEAF"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eastAsia="Calibri" w:hAnsi="Calibri" w:cs="Calibri"/>
                <w:i/>
                <w:iCs/>
                <w:lang w:val="es-EC"/>
              </w:rPr>
              <w:t>Privacidad de datos.</w:t>
            </w:r>
          </w:p>
        </w:tc>
      </w:tr>
      <w:tr w:rsidR="000072D4" w:rsidRPr="000072D4" w14:paraId="65AF2A06" w14:textId="77777777" w:rsidTr="00045DA4">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638E00" w14:textId="77777777" w:rsidR="0001062C" w:rsidRPr="000072D4" w:rsidRDefault="0001062C"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4B7AB4"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i/>
              </w:rPr>
              <w:t>El sistema clasificara que datos se va a poder compartir a terceros.</w:t>
            </w:r>
          </w:p>
        </w:tc>
      </w:tr>
      <w:tr w:rsidR="000072D4" w:rsidRPr="000072D4" w14:paraId="6E641ABA" w14:textId="77777777" w:rsidTr="00045DA4">
        <w:trPr>
          <w:trHeight w:val="18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EC11D5" w14:textId="77777777" w:rsidR="0001062C" w:rsidRPr="000072D4" w:rsidRDefault="0001062C"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74D032"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No funcional</w:t>
            </w:r>
          </w:p>
        </w:tc>
      </w:tr>
      <w:tr w:rsidR="000072D4" w:rsidRPr="000072D4" w14:paraId="090784C4" w14:textId="77777777" w:rsidTr="00045DA4">
        <w:trPr>
          <w:trHeight w:val="131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2487C" w14:textId="77777777" w:rsidR="0001062C" w:rsidRPr="000072D4" w:rsidRDefault="0001062C" w:rsidP="00045DA4">
            <w:pPr>
              <w:rPr>
                <w:rFonts w:ascii="Calibri" w:hAnsi="Calibri" w:cs="Calibri"/>
                <w:i/>
              </w:rPr>
            </w:pPr>
            <w:r w:rsidRPr="000072D4">
              <w:rPr>
                <w:rFonts w:ascii="Calibri" w:hAnsi="Calibri" w:cs="Calibri"/>
                <w:i/>
                <w:iCs/>
              </w:rPr>
              <w:lastRenderedPageBreak/>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837AB8" w14:textId="77777777" w:rsidR="0001062C" w:rsidRPr="000072D4" w:rsidRDefault="0001062C" w:rsidP="00045DA4">
            <w:pPr>
              <w:jc w:val="both"/>
              <w:rPr>
                <w:rFonts w:ascii="Calibri" w:eastAsia="Calibri" w:hAnsi="Calibri" w:cs="Calibri"/>
                <w:i/>
                <w:iCs/>
                <w:lang w:val="es"/>
              </w:rPr>
            </w:pPr>
            <w:r w:rsidRPr="000072D4">
              <w:rPr>
                <w:rFonts w:ascii="Calibri" w:hAnsi="Calibri"/>
                <w:i/>
              </w:rPr>
              <w:t>La privacidad de datos del sistema se va a regir según el Registro Oficial Suplemento N°459 del 26 de mayo del 2021 que se refiere a la Ley Orgánica de Protección de Datos, esto garantizará a nuestros clientes garantizar el derecho a la protección de datos personales.</w:t>
            </w:r>
          </w:p>
        </w:tc>
      </w:tr>
      <w:tr w:rsidR="000072D4" w:rsidRPr="000072D4" w14:paraId="5FBD4F01" w14:textId="77777777" w:rsidTr="00045DA4">
        <w:trPr>
          <w:trHeight w:val="942"/>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D1539" w14:textId="77777777" w:rsidR="0001062C" w:rsidRPr="000072D4" w:rsidRDefault="0001062C"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3D0C9"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7C8D9C97"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1477040F" w14:textId="77777777" w:rsidTr="00045DA4">
        <w:trPr>
          <w:trHeight w:val="36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8CC6D5" w14:textId="77777777" w:rsidR="0001062C" w:rsidRPr="000072D4" w:rsidRDefault="0001062C"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B4C1AE"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b/>
                <w:bCs/>
                <w:i/>
                <w:kern w:val="24"/>
                <w:lang w:val="en-US"/>
              </w:rPr>
              <w:t>Alta</w:t>
            </w:r>
          </w:p>
        </w:tc>
      </w:tr>
    </w:tbl>
    <w:p w14:paraId="1468F2D5" w14:textId="69DA5568" w:rsidR="0001062C" w:rsidRPr="000072D4" w:rsidRDefault="0001062C"/>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3CD2E686" w14:textId="77777777" w:rsidTr="00045DA4">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3885A3" w14:textId="77777777" w:rsidR="0001062C" w:rsidRPr="000072D4" w:rsidRDefault="0001062C"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6B70CB" w14:textId="77777777" w:rsidR="0001062C" w:rsidRPr="000072D4" w:rsidRDefault="0001062C" w:rsidP="00045DA4">
            <w:pPr>
              <w:rPr>
                <w:rFonts w:ascii="Calibri" w:hAnsi="Calibri" w:cs="Calibri"/>
                <w:i/>
              </w:rPr>
            </w:pPr>
            <w:r w:rsidRPr="000072D4">
              <w:rPr>
                <w:rFonts w:ascii="Calibri" w:hAnsi="Calibri" w:cs="Calibri"/>
                <w:b/>
                <w:i/>
                <w:lang w:val="en-US"/>
              </w:rPr>
              <w:t>RNF-05</w:t>
            </w:r>
          </w:p>
        </w:tc>
      </w:tr>
      <w:tr w:rsidR="000072D4" w:rsidRPr="000072D4" w14:paraId="31E03EC7" w14:textId="77777777" w:rsidTr="00045DA4">
        <w:trPr>
          <w:trHeight w:val="39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E2872A" w14:textId="77777777" w:rsidR="0001062C" w:rsidRPr="000072D4" w:rsidRDefault="0001062C"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67F99F"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Accesibilidad.</w:t>
            </w:r>
          </w:p>
        </w:tc>
      </w:tr>
      <w:tr w:rsidR="000072D4" w:rsidRPr="000072D4" w14:paraId="3E0B0149" w14:textId="77777777" w:rsidTr="00045DA4">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525FF" w14:textId="77777777" w:rsidR="0001062C" w:rsidRPr="000072D4" w:rsidRDefault="0001062C"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1F68F9"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El sistema constara con una óptima accesibilidad.</w:t>
            </w:r>
          </w:p>
        </w:tc>
      </w:tr>
      <w:tr w:rsidR="000072D4" w:rsidRPr="000072D4" w14:paraId="3062FC13" w14:textId="77777777" w:rsidTr="00045DA4">
        <w:trPr>
          <w:trHeight w:val="18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3D1C6B" w14:textId="77777777" w:rsidR="0001062C" w:rsidRPr="000072D4" w:rsidRDefault="0001062C"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7818FB"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No Funcional</w:t>
            </w:r>
            <w:r w:rsidRPr="000072D4">
              <w:rPr>
                <w:rFonts w:ascii="Calibri" w:hAnsi="Calibri" w:cs="Calibri"/>
                <w:i/>
                <w:kern w:val="24"/>
                <w:lang w:val="en-US"/>
              </w:rPr>
              <w:t xml:space="preserve"> </w:t>
            </w:r>
          </w:p>
        </w:tc>
      </w:tr>
      <w:tr w:rsidR="000072D4" w:rsidRPr="000072D4" w14:paraId="0C16CCD7" w14:textId="77777777" w:rsidTr="00045DA4">
        <w:trPr>
          <w:trHeight w:val="131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6D22CB" w14:textId="77777777" w:rsidR="0001062C" w:rsidRPr="000072D4" w:rsidRDefault="0001062C"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DCA0EF" w14:textId="77777777" w:rsidR="0001062C" w:rsidRPr="000072D4" w:rsidRDefault="0001062C" w:rsidP="00045DA4">
            <w:pPr>
              <w:pStyle w:val="Prrafodelista"/>
              <w:ind w:left="0"/>
              <w:jc w:val="both"/>
              <w:textAlignment w:val="baseline"/>
              <w:rPr>
                <w:rFonts w:ascii="Calibri" w:hAnsi="Calibri" w:cs="Calibri"/>
                <w:i/>
              </w:rPr>
            </w:pPr>
            <w:r w:rsidRPr="000072D4">
              <w:rPr>
                <w:rFonts w:ascii="Calibri" w:hAnsi="Calibri" w:cs="Calibri"/>
                <w:i/>
              </w:rPr>
              <w:t>La interfaz deberá presentar en una sola pantalla toda la funcionalidad necesaria para dar mantenimiento a los datos.</w:t>
            </w:r>
          </w:p>
        </w:tc>
      </w:tr>
      <w:tr w:rsidR="000072D4" w:rsidRPr="000072D4" w14:paraId="04F28F31" w14:textId="77777777" w:rsidTr="00045DA4">
        <w:trPr>
          <w:trHeight w:val="942"/>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BD09AD" w14:textId="77777777" w:rsidR="0001062C" w:rsidRPr="000072D4" w:rsidRDefault="0001062C"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292D2E"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42B716CD"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701FDA1E" w14:textId="77777777" w:rsidTr="00045DA4">
        <w:trPr>
          <w:trHeight w:val="36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6C00AC" w14:textId="77777777" w:rsidR="0001062C" w:rsidRPr="000072D4" w:rsidRDefault="0001062C"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62B754" w14:textId="77777777" w:rsidR="0001062C" w:rsidRPr="000072D4" w:rsidRDefault="0001062C" w:rsidP="00045DA4">
            <w:pPr>
              <w:pStyle w:val="NormalWeb"/>
              <w:spacing w:before="0" w:beforeAutospacing="0" w:after="0" w:afterAutospacing="0"/>
              <w:textAlignment w:val="baseline"/>
              <w:rPr>
                <w:rFonts w:ascii="Calibri" w:hAnsi="Calibri" w:cs="Calibri"/>
                <w:b/>
                <w:bCs/>
                <w:i/>
                <w:sz w:val="36"/>
                <w:szCs w:val="36"/>
              </w:rPr>
            </w:pPr>
            <w:r w:rsidRPr="000072D4">
              <w:rPr>
                <w:rFonts w:ascii="Calibri" w:hAnsi="Calibri" w:cs="Calibri"/>
                <w:b/>
                <w:bCs/>
                <w:i/>
              </w:rPr>
              <w:t>Alta</w:t>
            </w:r>
          </w:p>
        </w:tc>
      </w:tr>
    </w:tbl>
    <w:p w14:paraId="10FFB17B" w14:textId="77777777" w:rsidR="0001062C" w:rsidRPr="000072D4" w:rsidRDefault="0001062C"/>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2E739220" w14:textId="77777777" w:rsidTr="00045DA4">
        <w:trPr>
          <w:trHeight w:val="35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486379" w14:textId="77777777" w:rsidR="0001062C" w:rsidRPr="000072D4" w:rsidRDefault="0001062C"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1CDDBE" w14:textId="77777777" w:rsidR="0001062C" w:rsidRPr="000072D4" w:rsidRDefault="0001062C" w:rsidP="00045DA4">
            <w:pPr>
              <w:rPr>
                <w:rFonts w:ascii="Calibri" w:hAnsi="Calibri" w:cs="Calibri"/>
                <w:i/>
              </w:rPr>
            </w:pPr>
            <w:r w:rsidRPr="000072D4">
              <w:rPr>
                <w:rFonts w:ascii="Calibri" w:hAnsi="Calibri" w:cs="Calibri"/>
                <w:b/>
                <w:i/>
                <w:lang w:val="en-US"/>
              </w:rPr>
              <w:t>RNF-06</w:t>
            </w:r>
          </w:p>
        </w:tc>
      </w:tr>
      <w:tr w:rsidR="000072D4" w:rsidRPr="000072D4" w14:paraId="369A348F" w14:textId="77777777" w:rsidTr="00045DA4">
        <w:trPr>
          <w:trHeight w:val="39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2B98FC5" w14:textId="77777777" w:rsidR="0001062C" w:rsidRPr="000072D4" w:rsidRDefault="0001062C"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CD509B"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 xml:space="preserve">Métodos de acceso </w:t>
            </w:r>
          </w:p>
        </w:tc>
      </w:tr>
      <w:tr w:rsidR="000072D4" w:rsidRPr="000072D4" w14:paraId="39083CC0" w14:textId="77777777" w:rsidTr="00045DA4">
        <w:trPr>
          <w:trHeight w:val="284"/>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DF1B27" w14:textId="77777777" w:rsidR="0001062C" w:rsidRPr="000072D4" w:rsidRDefault="0001062C"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2192C5"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El sistema tendrá un acceso con usuario y contraseña.</w:t>
            </w:r>
          </w:p>
        </w:tc>
      </w:tr>
      <w:tr w:rsidR="000072D4" w:rsidRPr="000072D4" w14:paraId="18BDD1C9" w14:textId="77777777" w:rsidTr="00045DA4">
        <w:trPr>
          <w:trHeight w:val="187"/>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0F5989" w14:textId="77777777" w:rsidR="0001062C" w:rsidRPr="000072D4" w:rsidRDefault="0001062C"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EA90B2"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No Funcional</w:t>
            </w:r>
            <w:r w:rsidRPr="000072D4">
              <w:rPr>
                <w:rFonts w:ascii="Calibri" w:hAnsi="Calibri" w:cs="Calibri"/>
                <w:i/>
                <w:kern w:val="24"/>
                <w:lang w:val="en-US"/>
              </w:rPr>
              <w:t xml:space="preserve"> </w:t>
            </w:r>
          </w:p>
        </w:tc>
      </w:tr>
      <w:tr w:rsidR="000072D4" w:rsidRPr="000072D4" w14:paraId="2A027759" w14:textId="77777777" w:rsidTr="00045DA4">
        <w:trPr>
          <w:trHeight w:val="1310"/>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5CCAF" w14:textId="77777777" w:rsidR="0001062C" w:rsidRPr="000072D4" w:rsidRDefault="0001062C"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2A260C" w14:textId="77777777" w:rsidR="0001062C" w:rsidRPr="000072D4" w:rsidRDefault="0001062C" w:rsidP="00045DA4">
            <w:pPr>
              <w:pStyle w:val="Prrafodelista"/>
              <w:ind w:left="0"/>
              <w:jc w:val="both"/>
              <w:textAlignment w:val="baseline"/>
              <w:rPr>
                <w:rFonts w:ascii="Calibri" w:hAnsi="Calibri" w:cs="Calibri"/>
                <w:i/>
              </w:rPr>
            </w:pPr>
            <w:r w:rsidRPr="000072D4">
              <w:rPr>
                <w:rFonts w:ascii="Calibri" w:hAnsi="Calibri" w:cs="Calibri"/>
                <w:i/>
              </w:rPr>
              <w:t>El sistema permitirá la verificación de acceso mediante un usuario y una contraseña.</w:t>
            </w:r>
          </w:p>
        </w:tc>
      </w:tr>
      <w:tr w:rsidR="000072D4" w:rsidRPr="000072D4" w14:paraId="675906D5" w14:textId="77777777" w:rsidTr="00045DA4">
        <w:trPr>
          <w:trHeight w:val="942"/>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A954C5" w14:textId="77777777" w:rsidR="0001062C" w:rsidRPr="000072D4" w:rsidRDefault="0001062C"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25CF53"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478F811D"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2311D15D" w14:textId="77777777" w:rsidTr="00045DA4">
        <w:trPr>
          <w:trHeight w:val="369"/>
          <w:jc w:val="center"/>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67F64A" w14:textId="77777777" w:rsidR="0001062C" w:rsidRPr="000072D4" w:rsidRDefault="0001062C" w:rsidP="00045DA4">
            <w:pPr>
              <w:rPr>
                <w:rFonts w:ascii="Calibri" w:hAnsi="Calibri" w:cs="Calibri"/>
                <w:i/>
              </w:rPr>
            </w:pPr>
            <w:r w:rsidRPr="000072D4">
              <w:rPr>
                <w:rFonts w:ascii="Calibri" w:hAnsi="Calibri" w:cs="Calibri"/>
                <w:i/>
                <w:iCs/>
                <w:lang w:val="en-US"/>
              </w:rPr>
              <w:lastRenderedPageBreak/>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6057B6" w14:textId="77777777" w:rsidR="0001062C" w:rsidRPr="000072D4" w:rsidRDefault="0001062C" w:rsidP="00045DA4">
            <w:pPr>
              <w:pStyle w:val="NormalWeb"/>
              <w:spacing w:before="0" w:beforeAutospacing="0" w:after="0" w:afterAutospacing="0"/>
              <w:textAlignment w:val="baseline"/>
              <w:rPr>
                <w:rFonts w:ascii="Calibri" w:hAnsi="Calibri" w:cs="Calibri"/>
                <w:b/>
                <w:bCs/>
                <w:i/>
                <w:sz w:val="36"/>
                <w:szCs w:val="36"/>
              </w:rPr>
            </w:pPr>
            <w:r w:rsidRPr="000072D4">
              <w:rPr>
                <w:rFonts w:ascii="Calibri" w:hAnsi="Calibri" w:cs="Calibri"/>
                <w:b/>
                <w:bCs/>
                <w:i/>
              </w:rPr>
              <w:t>Alta</w:t>
            </w:r>
          </w:p>
        </w:tc>
      </w:tr>
    </w:tbl>
    <w:p w14:paraId="79A06F31" w14:textId="2192AC5F" w:rsidR="0001062C" w:rsidRPr="000072D4" w:rsidRDefault="0001062C"/>
    <w:tbl>
      <w:tblPr>
        <w:tblW w:w="9062" w:type="dxa"/>
        <w:jc w:val="center"/>
        <w:tblCellMar>
          <w:left w:w="0" w:type="dxa"/>
          <w:right w:w="0" w:type="dxa"/>
        </w:tblCellMar>
        <w:tblLook w:val="0600" w:firstRow="0" w:lastRow="0" w:firstColumn="0" w:lastColumn="0" w:noHBand="1" w:noVBand="1"/>
      </w:tblPr>
      <w:tblGrid>
        <w:gridCol w:w="1608"/>
        <w:gridCol w:w="7454"/>
      </w:tblGrid>
      <w:tr w:rsidR="000072D4" w:rsidRPr="000072D4" w14:paraId="1953256F" w14:textId="77777777" w:rsidTr="394D2171">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AD69D5E" w14:textId="77777777" w:rsidR="0001062C" w:rsidRPr="000072D4" w:rsidRDefault="0001062C" w:rsidP="00045DA4">
            <w:pPr>
              <w:rPr>
                <w:rFonts w:ascii="Calibri" w:hAnsi="Calibri" w:cs="Calibri"/>
                <w:i/>
              </w:rPr>
            </w:pPr>
            <w:r w:rsidRPr="000072D4">
              <w:rPr>
                <w:rFonts w:ascii="Calibri" w:hAnsi="Calibri" w:cs="Calibri"/>
                <w:i/>
                <w:iCs/>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65FEEA6" w14:textId="77777777" w:rsidR="0001062C" w:rsidRPr="000072D4" w:rsidRDefault="0001062C" w:rsidP="00045DA4">
            <w:pPr>
              <w:rPr>
                <w:rFonts w:ascii="Calibri" w:hAnsi="Calibri" w:cs="Calibri"/>
                <w:i/>
              </w:rPr>
            </w:pPr>
            <w:r w:rsidRPr="000072D4">
              <w:rPr>
                <w:rFonts w:ascii="Calibri" w:hAnsi="Calibri" w:cs="Calibri"/>
                <w:b/>
                <w:i/>
                <w:lang w:val="en-US"/>
              </w:rPr>
              <w:t>RNF-07</w:t>
            </w:r>
          </w:p>
        </w:tc>
      </w:tr>
      <w:tr w:rsidR="000072D4" w:rsidRPr="000072D4" w14:paraId="65484753" w14:textId="77777777" w:rsidTr="394D2171">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5CFBF9C" w14:textId="77777777" w:rsidR="0001062C" w:rsidRPr="000072D4" w:rsidRDefault="0001062C" w:rsidP="00045DA4">
            <w:pPr>
              <w:rPr>
                <w:rFonts w:ascii="Calibri" w:hAnsi="Calibri" w:cs="Calibri"/>
                <w:i/>
              </w:rPr>
            </w:pPr>
            <w:r w:rsidRPr="000072D4">
              <w:rPr>
                <w:rFonts w:ascii="Calibri" w:hAnsi="Calibri" w:cs="Calibri"/>
                <w:i/>
                <w:iCs/>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DF68490"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Plataforma Open Source</w:t>
            </w:r>
          </w:p>
        </w:tc>
      </w:tr>
      <w:tr w:rsidR="000072D4" w:rsidRPr="000072D4" w14:paraId="7AB275C5" w14:textId="77777777" w:rsidTr="394D2171">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0E53224" w14:textId="77777777" w:rsidR="0001062C" w:rsidRPr="000072D4" w:rsidRDefault="0001062C" w:rsidP="00045DA4">
            <w:pPr>
              <w:rPr>
                <w:rFonts w:ascii="Calibri" w:hAnsi="Calibri" w:cs="Calibri"/>
                <w:i/>
              </w:rPr>
            </w:pPr>
            <w:r w:rsidRPr="000072D4">
              <w:rPr>
                <w:rFonts w:ascii="Calibri" w:hAnsi="Calibri" w:cs="Calibri"/>
                <w:i/>
                <w:iCs/>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3C153A4"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rPr>
              <w:t>El sistema debe estar desarrollado en un entorno Open Source.</w:t>
            </w:r>
          </w:p>
        </w:tc>
      </w:tr>
      <w:tr w:rsidR="000072D4" w:rsidRPr="000072D4" w14:paraId="52E576A1" w14:textId="77777777" w:rsidTr="394D2171">
        <w:trPr>
          <w:trHeight w:val="57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B5CF370" w14:textId="77777777" w:rsidR="0001062C" w:rsidRPr="000072D4" w:rsidRDefault="0001062C" w:rsidP="00045DA4">
            <w:pPr>
              <w:rPr>
                <w:rFonts w:ascii="Calibri" w:hAnsi="Calibri" w:cs="Calibri"/>
                <w:i/>
              </w:rPr>
            </w:pPr>
            <w:r w:rsidRPr="000072D4">
              <w:rPr>
                <w:rFonts w:ascii="Calibri" w:hAnsi="Calibri" w:cs="Calibri"/>
                <w:i/>
                <w:iCs/>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7F3E6AE"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s-EC"/>
              </w:rPr>
              <w:t>No Funcional</w:t>
            </w:r>
            <w:r w:rsidRPr="000072D4">
              <w:rPr>
                <w:rFonts w:ascii="Calibri" w:hAnsi="Calibri" w:cs="Calibri"/>
                <w:i/>
                <w:kern w:val="24"/>
                <w:lang w:val="en-US"/>
              </w:rPr>
              <w:t xml:space="preserve"> </w:t>
            </w:r>
          </w:p>
        </w:tc>
      </w:tr>
      <w:tr w:rsidR="000072D4" w:rsidRPr="000072D4" w14:paraId="6273E06E" w14:textId="77777777" w:rsidTr="394D2171">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804DB06" w14:textId="77777777" w:rsidR="0001062C" w:rsidRPr="000072D4" w:rsidRDefault="0001062C" w:rsidP="00045DA4">
            <w:pPr>
              <w:rPr>
                <w:rFonts w:ascii="Calibri" w:hAnsi="Calibri" w:cs="Calibri"/>
                <w:i/>
              </w:rPr>
            </w:pPr>
            <w:r w:rsidRPr="000072D4">
              <w:rPr>
                <w:rFonts w:ascii="Calibri" w:hAnsi="Calibri" w:cs="Calibri"/>
                <w:i/>
                <w:iCs/>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3E5C9E" w14:textId="77777777" w:rsidR="0001062C" w:rsidRPr="000072D4" w:rsidRDefault="0001062C" w:rsidP="00045DA4">
            <w:pPr>
              <w:pStyle w:val="Prrafodelista"/>
              <w:ind w:left="0"/>
              <w:jc w:val="both"/>
              <w:textAlignment w:val="baseline"/>
              <w:rPr>
                <w:rFonts w:ascii="Calibri" w:hAnsi="Calibri" w:cs="Calibri"/>
                <w:i/>
              </w:rPr>
            </w:pPr>
            <w:r w:rsidRPr="000072D4">
              <w:rPr>
                <w:rFonts w:ascii="Calibri" w:hAnsi="Calibri" w:cs="Calibri"/>
                <w:i/>
              </w:rPr>
              <w:t>El sistema debe estar desarrollado en una plataforma Open Source en lo referente a la interfaz y las bases de datos</w:t>
            </w:r>
          </w:p>
        </w:tc>
      </w:tr>
      <w:tr w:rsidR="000072D4" w:rsidRPr="000072D4" w14:paraId="5ACC7321" w14:textId="77777777" w:rsidTr="394D2171">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275D44D" w14:textId="77777777" w:rsidR="0001062C" w:rsidRPr="000072D4" w:rsidRDefault="0001062C" w:rsidP="00045DA4">
            <w:pPr>
              <w:rPr>
                <w:rFonts w:ascii="Calibri" w:hAnsi="Calibri" w:cs="Calibri"/>
                <w:i/>
              </w:rPr>
            </w:pPr>
            <w:r w:rsidRPr="000072D4">
              <w:rPr>
                <w:rFonts w:ascii="Calibri" w:hAnsi="Calibri" w:cs="Calibri"/>
                <w:i/>
                <w:iCs/>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D5E3682"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17/06/2022</w:t>
            </w:r>
          </w:p>
          <w:p w14:paraId="325DFD55" w14:textId="77777777" w:rsidR="0001062C" w:rsidRPr="000072D4" w:rsidRDefault="0001062C" w:rsidP="00045DA4">
            <w:pPr>
              <w:pStyle w:val="NormalWeb"/>
              <w:spacing w:before="0" w:beforeAutospacing="0" w:after="0" w:afterAutospacing="0"/>
              <w:textAlignment w:val="baseline"/>
              <w:rPr>
                <w:rFonts w:ascii="Calibri" w:hAnsi="Calibri" w:cs="Calibri"/>
                <w:i/>
                <w:sz w:val="36"/>
                <w:szCs w:val="36"/>
              </w:rPr>
            </w:pPr>
            <w:r w:rsidRPr="000072D4">
              <w:rPr>
                <w:rFonts w:ascii="Calibri" w:hAnsi="Calibri" w:cs="Calibri"/>
                <w:i/>
                <w:kern w:val="24"/>
                <w:lang w:val="en-US"/>
              </w:rPr>
              <w:t>Versión1.1</w:t>
            </w:r>
          </w:p>
        </w:tc>
      </w:tr>
      <w:tr w:rsidR="000072D4" w:rsidRPr="000072D4" w14:paraId="1A86D835" w14:textId="77777777" w:rsidTr="394D2171">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0699D3D" w14:textId="77777777" w:rsidR="0001062C" w:rsidRPr="000072D4" w:rsidRDefault="0001062C" w:rsidP="00045DA4">
            <w:pPr>
              <w:rPr>
                <w:rFonts w:ascii="Calibri" w:hAnsi="Calibri" w:cs="Calibri"/>
                <w:i/>
              </w:rPr>
            </w:pPr>
            <w:r w:rsidRPr="000072D4">
              <w:rPr>
                <w:rFonts w:ascii="Calibri" w:hAnsi="Calibri" w:cs="Calibri"/>
                <w:i/>
                <w:iCs/>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EC22EB7" w14:textId="77777777" w:rsidR="0001062C" w:rsidRPr="000072D4" w:rsidRDefault="0001062C" w:rsidP="00045DA4">
            <w:pPr>
              <w:pStyle w:val="NormalWeb"/>
              <w:spacing w:before="0" w:beforeAutospacing="0" w:after="0" w:afterAutospacing="0"/>
              <w:textAlignment w:val="baseline"/>
              <w:rPr>
                <w:rFonts w:ascii="Calibri" w:hAnsi="Calibri" w:cs="Calibri"/>
                <w:b/>
                <w:bCs/>
                <w:i/>
                <w:sz w:val="36"/>
                <w:szCs w:val="36"/>
              </w:rPr>
            </w:pPr>
            <w:r w:rsidRPr="000072D4">
              <w:rPr>
                <w:rFonts w:ascii="Calibri" w:hAnsi="Calibri" w:cs="Calibri"/>
                <w:b/>
                <w:bCs/>
                <w:i/>
              </w:rPr>
              <w:t>Alta</w:t>
            </w:r>
          </w:p>
        </w:tc>
      </w:tr>
    </w:tbl>
    <w:p w14:paraId="4B273597" w14:textId="08784CE5" w:rsidR="0001062C" w:rsidRPr="000072D4" w:rsidRDefault="0001062C" w:rsidP="0CBDA88A">
      <w:pPr>
        <w:pStyle w:val="Textoindependiente"/>
      </w:pPr>
    </w:p>
    <w:p w14:paraId="3A3FB9C9" w14:textId="77777777" w:rsidR="00A2466D" w:rsidRPr="000072D4" w:rsidRDefault="00A2466D" w:rsidP="00A2466D">
      <w:pPr>
        <w:pStyle w:val="Ttulo3"/>
        <w:numPr>
          <w:ilvl w:val="2"/>
          <w:numId w:val="2"/>
        </w:numPr>
        <w:ind w:left="1843"/>
        <w:rPr>
          <w:rFonts w:ascii="Calibri" w:hAnsi="Calibri" w:cs="Calibri"/>
          <w:sz w:val="24"/>
          <w:szCs w:val="24"/>
        </w:rPr>
      </w:pPr>
      <w:bookmarkStart w:id="37" w:name="_Toc453064077"/>
      <w:bookmarkStart w:id="38" w:name="_Toc61560565"/>
      <w:r w:rsidRPr="000072D4">
        <w:rPr>
          <w:rFonts w:ascii="Calibri" w:hAnsi="Calibri" w:cs="Calibri"/>
          <w:sz w:val="24"/>
          <w:szCs w:val="24"/>
        </w:rPr>
        <w:t>Tamaño y rendimiento</w:t>
      </w:r>
      <w:bookmarkEnd w:id="37"/>
      <w:bookmarkEnd w:id="38"/>
    </w:p>
    <w:p w14:paraId="4AA7F4DE" w14:textId="3957CCC9" w:rsidR="6B4E7696" w:rsidRPr="000072D4" w:rsidRDefault="6B4E7696" w:rsidP="6B4E7696">
      <w:pPr>
        <w:pStyle w:val="Prrafodelista"/>
        <w:numPr>
          <w:ilvl w:val="2"/>
          <w:numId w:val="38"/>
        </w:numPr>
        <w:rPr>
          <w:rFonts w:ascii="Calibri" w:eastAsia="Calibri" w:hAnsi="Calibri" w:cs="Calibri"/>
          <w:lang w:val="es"/>
        </w:rPr>
      </w:pPr>
      <w:r w:rsidRPr="000072D4">
        <w:rPr>
          <w:rFonts w:ascii="Calibri" w:eastAsia="Calibri" w:hAnsi="Calibri" w:cs="Calibri"/>
          <w:lang w:val="es"/>
        </w:rPr>
        <w:t>El sistema debe almacenar más de 1000 registros en la base de datos.</w:t>
      </w:r>
    </w:p>
    <w:p w14:paraId="38654AB5" w14:textId="52A194F6" w:rsidR="6B4E7696" w:rsidRPr="000072D4" w:rsidRDefault="6B4E7696" w:rsidP="6B4E7696">
      <w:pPr>
        <w:pStyle w:val="Prrafodelista"/>
        <w:numPr>
          <w:ilvl w:val="2"/>
          <w:numId w:val="38"/>
        </w:numPr>
        <w:rPr>
          <w:rFonts w:ascii="Calibri" w:eastAsia="Calibri" w:hAnsi="Calibri" w:cs="Calibri"/>
          <w:lang w:val="es"/>
        </w:rPr>
      </w:pPr>
      <w:r w:rsidRPr="000072D4">
        <w:rPr>
          <w:rFonts w:ascii="Calibri" w:eastAsia="Calibri" w:hAnsi="Calibri" w:cs="Calibri"/>
          <w:lang w:val="es"/>
        </w:rPr>
        <w:t>El login del usuario no debe tomar más de 5 segundos en autenticar los datos ingresados.</w:t>
      </w:r>
    </w:p>
    <w:p w14:paraId="369879F2" w14:textId="6E260907" w:rsidR="6B4E7696" w:rsidRPr="000072D4" w:rsidRDefault="6B4E7696" w:rsidP="6B4E7696"/>
    <w:p w14:paraId="273A597C" w14:textId="77777777" w:rsidR="00A2466D" w:rsidRPr="000072D4" w:rsidRDefault="00A2466D" w:rsidP="00A2466D">
      <w:pPr>
        <w:pStyle w:val="Ttulo3"/>
        <w:numPr>
          <w:ilvl w:val="2"/>
          <w:numId w:val="2"/>
        </w:numPr>
        <w:ind w:left="1843"/>
        <w:rPr>
          <w:rFonts w:ascii="Calibri" w:hAnsi="Calibri" w:cs="Calibri"/>
          <w:sz w:val="24"/>
          <w:szCs w:val="24"/>
        </w:rPr>
      </w:pPr>
      <w:bookmarkStart w:id="39" w:name="_Toc453064078"/>
      <w:bookmarkStart w:id="40" w:name="_Toc61560566"/>
      <w:r w:rsidRPr="000072D4">
        <w:rPr>
          <w:rFonts w:ascii="Calibri" w:hAnsi="Calibri" w:cs="Calibri"/>
          <w:sz w:val="24"/>
          <w:szCs w:val="24"/>
        </w:rPr>
        <w:t>Calidad</w:t>
      </w:r>
      <w:bookmarkEnd w:id="39"/>
      <w:bookmarkEnd w:id="40"/>
    </w:p>
    <w:p w14:paraId="6029B246" w14:textId="5BEE024C" w:rsidR="6B4E7696" w:rsidRPr="000072D4" w:rsidRDefault="6B4E7696" w:rsidP="6B4E7696">
      <w:pPr>
        <w:pStyle w:val="Prrafodelista"/>
        <w:numPr>
          <w:ilvl w:val="2"/>
          <w:numId w:val="37"/>
        </w:numPr>
        <w:jc w:val="both"/>
        <w:rPr>
          <w:rFonts w:ascii="Calibri" w:eastAsia="Calibri" w:hAnsi="Calibri" w:cs="Calibri"/>
          <w:lang w:val="es"/>
        </w:rPr>
      </w:pPr>
      <w:r w:rsidRPr="000072D4">
        <w:rPr>
          <w:rFonts w:ascii="Calibri" w:eastAsia="Calibri" w:hAnsi="Calibri" w:cs="Calibri"/>
          <w:lang w:val="es"/>
        </w:rPr>
        <w:t xml:space="preserve">Solo puede acceder al </w:t>
      </w:r>
      <w:r w:rsidR="002C404A" w:rsidRPr="000072D4">
        <w:rPr>
          <w:rFonts w:ascii="Calibri" w:eastAsia="Calibri" w:hAnsi="Calibri" w:cs="Calibri"/>
          <w:lang w:val="es"/>
        </w:rPr>
        <w:t>sistema el</w:t>
      </w:r>
      <w:r w:rsidRPr="000072D4">
        <w:rPr>
          <w:rFonts w:ascii="Calibri" w:eastAsia="Calibri" w:hAnsi="Calibri" w:cs="Calibri"/>
          <w:lang w:val="es"/>
        </w:rPr>
        <w:t xml:space="preserve"> </w:t>
      </w:r>
      <w:r w:rsidR="00CE7549" w:rsidRPr="000072D4">
        <w:rPr>
          <w:rFonts w:ascii="Calibri" w:eastAsia="Calibri" w:hAnsi="Calibri" w:cs="Calibri"/>
          <w:lang w:val="es"/>
        </w:rPr>
        <w:t>administrador,</w:t>
      </w:r>
      <w:r w:rsidRPr="000072D4">
        <w:rPr>
          <w:rFonts w:ascii="Calibri" w:eastAsia="Calibri" w:hAnsi="Calibri" w:cs="Calibri"/>
          <w:lang w:val="es"/>
        </w:rPr>
        <w:t xml:space="preserve"> por medio de un usuario y una contraseña.</w:t>
      </w:r>
    </w:p>
    <w:p w14:paraId="7E88BE2B" w14:textId="2B15204B" w:rsidR="6B4E7696" w:rsidRPr="000072D4" w:rsidRDefault="6B4E7696" w:rsidP="6B4E7696">
      <w:pPr>
        <w:pStyle w:val="Prrafodelista"/>
        <w:numPr>
          <w:ilvl w:val="2"/>
          <w:numId w:val="37"/>
        </w:numPr>
        <w:jc w:val="both"/>
        <w:rPr>
          <w:rFonts w:ascii="Calibri" w:eastAsia="Calibri" w:hAnsi="Calibri" w:cs="Calibri"/>
          <w:lang w:val="es"/>
        </w:rPr>
      </w:pPr>
      <w:r w:rsidRPr="000072D4">
        <w:rPr>
          <w:rFonts w:ascii="Calibri" w:eastAsia="Calibri" w:hAnsi="Calibri" w:cs="Calibri"/>
          <w:lang w:val="es"/>
        </w:rPr>
        <w:t>La sesión del usuario se cierra después de 10 minutos de inactividad.</w:t>
      </w:r>
    </w:p>
    <w:p w14:paraId="02AF32D4" w14:textId="1CD3A551" w:rsidR="6B4E7696" w:rsidRPr="000072D4" w:rsidRDefault="6B4E7696" w:rsidP="6B4E7696">
      <w:pPr>
        <w:pStyle w:val="Prrafodelista"/>
        <w:numPr>
          <w:ilvl w:val="2"/>
          <w:numId w:val="37"/>
        </w:numPr>
        <w:jc w:val="both"/>
        <w:rPr>
          <w:rFonts w:ascii="Calibri" w:eastAsia="Calibri" w:hAnsi="Calibri" w:cs="Calibri"/>
          <w:lang w:val="es"/>
        </w:rPr>
      </w:pPr>
      <w:r w:rsidRPr="000072D4">
        <w:rPr>
          <w:rFonts w:ascii="Calibri" w:eastAsia="Calibri" w:hAnsi="Calibri" w:cs="Calibri"/>
          <w:lang w:val="es"/>
        </w:rPr>
        <w:t>El sistema debe tener una disponibilidad del 99%</w:t>
      </w:r>
    </w:p>
    <w:p w14:paraId="1942B73D" w14:textId="0BBAA7D3" w:rsidR="00C67250" w:rsidRPr="000072D4" w:rsidRDefault="6B4E7696" w:rsidP="00CE7549">
      <w:pPr>
        <w:pStyle w:val="Prrafodelista"/>
        <w:numPr>
          <w:ilvl w:val="2"/>
          <w:numId w:val="37"/>
        </w:numPr>
        <w:jc w:val="both"/>
        <w:rPr>
          <w:rFonts w:ascii="Calibri" w:eastAsia="Calibri" w:hAnsi="Calibri" w:cs="Calibri"/>
          <w:lang w:val="es"/>
        </w:rPr>
      </w:pPr>
      <w:r w:rsidRPr="000072D4">
        <w:rPr>
          <w:rFonts w:ascii="Calibri" w:eastAsia="Calibri" w:hAnsi="Calibri" w:cs="Calibri"/>
          <w:lang w:val="es"/>
        </w:rPr>
        <w:t>Se debe brindar la respectiva documentación asociadas al diseño del sistema, modelo de base de datos usado, manual de instalación y operación del sistema.</w:t>
      </w:r>
    </w:p>
    <w:p w14:paraId="5ACC772B" w14:textId="77777777" w:rsidR="0068428E" w:rsidRPr="000072D4" w:rsidRDefault="0068428E" w:rsidP="00CE7549">
      <w:pPr>
        <w:jc w:val="both"/>
        <w:rPr>
          <w:rFonts w:ascii="Calibri" w:eastAsia="Calibri" w:hAnsi="Calibri" w:cs="Calibri"/>
          <w:lang w:val="es"/>
        </w:rPr>
      </w:pPr>
    </w:p>
    <w:p w14:paraId="1DF5C8D3" w14:textId="77777777" w:rsidR="005360AB" w:rsidRPr="000072D4" w:rsidRDefault="005360AB" w:rsidP="00CE7549">
      <w:pPr>
        <w:jc w:val="both"/>
        <w:rPr>
          <w:rFonts w:ascii="Calibri" w:eastAsia="Calibri" w:hAnsi="Calibri" w:cs="Calibri"/>
          <w:lang w:val="es"/>
        </w:rPr>
      </w:pPr>
    </w:p>
    <w:p w14:paraId="2F7C6764" w14:textId="77777777" w:rsidR="00C67250" w:rsidRPr="000072D4" w:rsidRDefault="00C67250" w:rsidP="00C67250">
      <w:pPr>
        <w:pStyle w:val="Ttulo1"/>
        <w:numPr>
          <w:ilvl w:val="0"/>
          <w:numId w:val="2"/>
        </w:numPr>
        <w:tabs>
          <w:tab w:val="num" w:pos="360"/>
        </w:tabs>
        <w:spacing w:before="0" w:after="0"/>
        <w:rPr>
          <w:rFonts w:ascii="Calibri" w:hAnsi="Calibri" w:cs="Book Antiqua"/>
          <w:sz w:val="28"/>
        </w:rPr>
      </w:pPr>
      <w:bookmarkStart w:id="41" w:name="_Toc391994523"/>
      <w:bookmarkStart w:id="42" w:name="_Toc61560568"/>
      <w:r w:rsidRPr="000072D4">
        <w:rPr>
          <w:rFonts w:ascii="Calibri" w:hAnsi="Calibri" w:cs="Book Antiqua"/>
          <w:sz w:val="28"/>
        </w:rPr>
        <w:t>Arquitectura del Producto/Sistema</w:t>
      </w:r>
      <w:bookmarkEnd w:id="41"/>
      <w:bookmarkEnd w:id="42"/>
      <w:r w:rsidRPr="000072D4">
        <w:rPr>
          <w:rFonts w:ascii="Calibri" w:hAnsi="Calibri" w:cs="Book Antiqua"/>
          <w:sz w:val="28"/>
        </w:rPr>
        <w:t xml:space="preserve"> </w:t>
      </w:r>
    </w:p>
    <w:p w14:paraId="52974510" w14:textId="77777777" w:rsidR="00A3332F" w:rsidRPr="000072D4" w:rsidRDefault="00A3332F" w:rsidP="002D4328">
      <w:pPr>
        <w:pStyle w:val="Ttulo2"/>
        <w:numPr>
          <w:ilvl w:val="1"/>
          <w:numId w:val="2"/>
        </w:numPr>
        <w:ind w:left="1418"/>
        <w:rPr>
          <w:rFonts w:ascii="Calibri" w:hAnsi="Calibri" w:cs="Book Antiqua"/>
          <w:i w:val="0"/>
          <w:sz w:val="24"/>
        </w:rPr>
      </w:pPr>
      <w:bookmarkStart w:id="43" w:name="_Toc61560569"/>
      <w:r w:rsidRPr="000072D4">
        <w:rPr>
          <w:rFonts w:ascii="Calibri" w:hAnsi="Calibri" w:cs="Book Antiqua"/>
          <w:i w:val="0"/>
          <w:sz w:val="24"/>
        </w:rPr>
        <w:t>Vista de Casos de Uso</w:t>
      </w:r>
      <w:bookmarkEnd w:id="43"/>
      <w:r w:rsidRPr="000072D4">
        <w:rPr>
          <w:rFonts w:ascii="Calibri" w:hAnsi="Calibri" w:cs="Book Antiqua"/>
          <w:i w:val="0"/>
          <w:sz w:val="24"/>
        </w:rPr>
        <w:t xml:space="preserve"> </w:t>
      </w:r>
    </w:p>
    <w:p w14:paraId="3615F8F3" w14:textId="6310B965" w:rsidR="00F305B8" w:rsidRPr="000072D4" w:rsidRDefault="00F305B8" w:rsidP="0CBDA88A">
      <w:pPr>
        <w:pStyle w:val="Ttulo3"/>
        <w:numPr>
          <w:ilvl w:val="2"/>
          <w:numId w:val="2"/>
        </w:numPr>
        <w:ind w:left="1843"/>
        <w:rPr>
          <w:rFonts w:ascii="Calibri" w:hAnsi="Calibri" w:cs="Calibri"/>
          <w:sz w:val="24"/>
          <w:szCs w:val="24"/>
        </w:rPr>
      </w:pPr>
      <w:bookmarkStart w:id="44" w:name="_Toc61560570"/>
      <w:r w:rsidRPr="000072D4">
        <w:rPr>
          <w:rFonts w:ascii="Calibri" w:hAnsi="Calibri" w:cs="Calibri"/>
          <w:sz w:val="24"/>
          <w:szCs w:val="24"/>
        </w:rPr>
        <w:t>Actores</w:t>
      </w:r>
      <w:bookmarkEnd w:id="44"/>
    </w:p>
    <w:tbl>
      <w:tblPr>
        <w:tblW w:w="0" w:type="auto"/>
        <w:tblInd w:w="843" w:type="dxa"/>
        <w:tblLayout w:type="fixed"/>
        <w:tblLook w:val="0600" w:firstRow="0" w:lastRow="0" w:firstColumn="0" w:lastColumn="0" w:noHBand="1" w:noVBand="1"/>
      </w:tblPr>
      <w:tblGrid>
        <w:gridCol w:w="2334"/>
        <w:gridCol w:w="5604"/>
      </w:tblGrid>
      <w:tr w:rsidR="000072D4" w:rsidRPr="000072D4" w14:paraId="523E74F3" w14:textId="77777777" w:rsidTr="005360AB">
        <w:trPr>
          <w:trHeight w:val="300"/>
        </w:trPr>
        <w:tc>
          <w:tcPr>
            <w:tcW w:w="2334" w:type="dxa"/>
            <w:tcBorders>
              <w:top w:val="single" w:sz="6" w:space="0" w:color="000000"/>
              <w:left w:val="single" w:sz="6" w:space="0" w:color="000000"/>
              <w:bottom w:val="single" w:sz="6" w:space="0" w:color="000000"/>
              <w:right w:val="single" w:sz="6" w:space="0" w:color="000000"/>
            </w:tcBorders>
            <w:shd w:val="clear" w:color="auto" w:fill="D9D9D9"/>
          </w:tcPr>
          <w:p w14:paraId="03FC63FD" w14:textId="77777777" w:rsidR="00612DF0" w:rsidRPr="000072D4" w:rsidRDefault="00612DF0" w:rsidP="00735A3D">
            <w:pPr>
              <w:rPr>
                <w:rFonts w:ascii="Calibri" w:hAnsi="Calibri"/>
                <w:iCs/>
              </w:rPr>
            </w:pPr>
            <w:r w:rsidRPr="000072D4">
              <w:rPr>
                <w:rFonts w:ascii="Calibri" w:hAnsi="Calibri"/>
                <w:iCs/>
                <w:lang w:val="en-US"/>
              </w:rPr>
              <w:t>Número:</w:t>
            </w:r>
          </w:p>
        </w:tc>
        <w:tc>
          <w:tcPr>
            <w:tcW w:w="5604" w:type="dxa"/>
            <w:tcBorders>
              <w:top w:val="single" w:sz="6" w:space="0" w:color="000000"/>
              <w:left w:val="single" w:sz="6" w:space="0" w:color="000000"/>
              <w:bottom w:val="single" w:sz="6" w:space="0" w:color="000000"/>
              <w:right w:val="single" w:sz="6" w:space="0" w:color="000000"/>
            </w:tcBorders>
          </w:tcPr>
          <w:p w14:paraId="04948EFF" w14:textId="77777777" w:rsidR="00612DF0" w:rsidRPr="000072D4" w:rsidRDefault="00612DF0" w:rsidP="00735A3D">
            <w:pPr>
              <w:rPr>
                <w:rFonts w:ascii="Calibri" w:hAnsi="Calibri"/>
                <w:iCs/>
              </w:rPr>
            </w:pPr>
            <w:r w:rsidRPr="000072D4">
              <w:rPr>
                <w:rFonts w:ascii="Calibri" w:hAnsi="Calibri"/>
                <w:b/>
                <w:iCs/>
                <w:lang w:val="es"/>
              </w:rPr>
              <w:t>ACT-1</w:t>
            </w:r>
          </w:p>
        </w:tc>
      </w:tr>
      <w:tr w:rsidR="000072D4" w:rsidRPr="000072D4" w14:paraId="4DF8B5F4" w14:textId="77777777" w:rsidTr="005360AB">
        <w:trPr>
          <w:trHeight w:val="255"/>
        </w:trPr>
        <w:tc>
          <w:tcPr>
            <w:tcW w:w="2334" w:type="dxa"/>
            <w:tcBorders>
              <w:top w:val="single" w:sz="6" w:space="0" w:color="000000"/>
              <w:left w:val="single" w:sz="6" w:space="0" w:color="000000"/>
              <w:bottom w:val="single" w:sz="6" w:space="0" w:color="000000"/>
              <w:right w:val="single" w:sz="6" w:space="0" w:color="000000"/>
            </w:tcBorders>
            <w:shd w:val="clear" w:color="auto" w:fill="D9D9D9"/>
          </w:tcPr>
          <w:p w14:paraId="41195D7A" w14:textId="77777777" w:rsidR="00612DF0" w:rsidRPr="000072D4" w:rsidRDefault="00612DF0" w:rsidP="00735A3D">
            <w:pPr>
              <w:rPr>
                <w:rFonts w:ascii="Calibri" w:hAnsi="Calibri"/>
                <w:iCs/>
              </w:rPr>
            </w:pPr>
            <w:r w:rsidRPr="000072D4">
              <w:rPr>
                <w:rFonts w:ascii="Calibri" w:hAnsi="Calibri"/>
                <w:iCs/>
                <w:lang w:val="en-US"/>
              </w:rPr>
              <w:t>Actor:</w:t>
            </w:r>
          </w:p>
        </w:tc>
        <w:tc>
          <w:tcPr>
            <w:tcW w:w="5604" w:type="dxa"/>
            <w:tcBorders>
              <w:top w:val="single" w:sz="6" w:space="0" w:color="000000"/>
              <w:left w:val="single" w:sz="6" w:space="0" w:color="000000"/>
              <w:bottom w:val="single" w:sz="6" w:space="0" w:color="000000"/>
              <w:right w:val="single" w:sz="6" w:space="0" w:color="000000"/>
            </w:tcBorders>
          </w:tcPr>
          <w:p w14:paraId="0523EAF0" w14:textId="77777777" w:rsidR="00612DF0" w:rsidRPr="000072D4" w:rsidRDefault="00612DF0" w:rsidP="00735A3D">
            <w:pPr>
              <w:rPr>
                <w:rFonts w:ascii="Calibri" w:hAnsi="Calibri"/>
                <w:iCs/>
              </w:rPr>
            </w:pPr>
            <w:r w:rsidRPr="000072D4">
              <w:rPr>
                <w:rFonts w:ascii="Calibri" w:hAnsi="Calibri"/>
                <w:iCs/>
                <w:lang w:val="es"/>
              </w:rPr>
              <w:t>Administrador</w:t>
            </w:r>
          </w:p>
        </w:tc>
      </w:tr>
      <w:tr w:rsidR="000072D4" w:rsidRPr="000072D4" w14:paraId="04024411" w14:textId="77777777" w:rsidTr="005360AB">
        <w:trPr>
          <w:trHeight w:val="210"/>
        </w:trPr>
        <w:tc>
          <w:tcPr>
            <w:tcW w:w="2334" w:type="dxa"/>
            <w:tcBorders>
              <w:top w:val="single" w:sz="6" w:space="0" w:color="000000"/>
              <w:left w:val="single" w:sz="6" w:space="0" w:color="000000"/>
              <w:bottom w:val="single" w:sz="6" w:space="0" w:color="000000"/>
              <w:right w:val="single" w:sz="6" w:space="0" w:color="000000"/>
            </w:tcBorders>
            <w:shd w:val="clear" w:color="auto" w:fill="D9D9D9"/>
          </w:tcPr>
          <w:p w14:paraId="59693764" w14:textId="77777777" w:rsidR="00612DF0" w:rsidRPr="000072D4" w:rsidRDefault="00612DF0" w:rsidP="00735A3D">
            <w:pPr>
              <w:rPr>
                <w:rFonts w:ascii="Calibri" w:hAnsi="Calibri"/>
                <w:iCs/>
              </w:rPr>
            </w:pPr>
            <w:r w:rsidRPr="000072D4">
              <w:rPr>
                <w:rFonts w:ascii="Calibri" w:hAnsi="Calibri"/>
                <w:iCs/>
                <w:lang w:val="en-US"/>
              </w:rPr>
              <w:lastRenderedPageBreak/>
              <w:t>Descripción:</w:t>
            </w:r>
          </w:p>
        </w:tc>
        <w:tc>
          <w:tcPr>
            <w:tcW w:w="5604" w:type="dxa"/>
            <w:tcBorders>
              <w:top w:val="single" w:sz="6" w:space="0" w:color="000000"/>
              <w:left w:val="single" w:sz="6" w:space="0" w:color="000000"/>
              <w:bottom w:val="single" w:sz="6" w:space="0" w:color="000000"/>
              <w:right w:val="single" w:sz="6" w:space="0" w:color="000000"/>
            </w:tcBorders>
          </w:tcPr>
          <w:p w14:paraId="347EEACB" w14:textId="77777777" w:rsidR="00612DF0" w:rsidRPr="000072D4" w:rsidRDefault="00612DF0" w:rsidP="00735A3D">
            <w:pPr>
              <w:jc w:val="both"/>
              <w:rPr>
                <w:rFonts w:ascii="Calibri" w:hAnsi="Calibri"/>
                <w:iCs/>
              </w:rPr>
            </w:pPr>
            <w:r w:rsidRPr="000072D4">
              <w:rPr>
                <w:rFonts w:ascii="Calibri" w:hAnsi="Calibri"/>
                <w:iCs/>
              </w:rPr>
              <w:t>Persona que realiza la supervisión de las acciones que se realizan en el sistema. Es un actor primario.</w:t>
            </w:r>
          </w:p>
        </w:tc>
      </w:tr>
      <w:tr w:rsidR="000072D4" w:rsidRPr="000072D4" w14:paraId="1253CE94" w14:textId="77777777" w:rsidTr="005360AB">
        <w:trPr>
          <w:trHeight w:val="210"/>
        </w:trPr>
        <w:tc>
          <w:tcPr>
            <w:tcW w:w="2334" w:type="dxa"/>
            <w:tcBorders>
              <w:top w:val="single" w:sz="6" w:space="0" w:color="000000"/>
              <w:left w:val="single" w:sz="6" w:space="0" w:color="000000"/>
              <w:bottom w:val="single" w:sz="6" w:space="0" w:color="000000"/>
              <w:right w:val="single" w:sz="6" w:space="0" w:color="000000"/>
            </w:tcBorders>
            <w:shd w:val="clear" w:color="auto" w:fill="D9D9D9"/>
          </w:tcPr>
          <w:p w14:paraId="65F9FD3E" w14:textId="77777777" w:rsidR="00612DF0" w:rsidRPr="000072D4" w:rsidRDefault="00612DF0" w:rsidP="00735A3D">
            <w:pPr>
              <w:rPr>
                <w:rFonts w:ascii="Calibri" w:hAnsi="Calibri"/>
                <w:iCs/>
              </w:rPr>
            </w:pPr>
            <w:r w:rsidRPr="000072D4">
              <w:rPr>
                <w:rFonts w:ascii="Calibri" w:hAnsi="Calibri"/>
                <w:iCs/>
                <w:lang w:val="en-US"/>
              </w:rPr>
              <w:t>Responsabilidades:</w:t>
            </w:r>
          </w:p>
        </w:tc>
        <w:tc>
          <w:tcPr>
            <w:tcW w:w="5604" w:type="dxa"/>
            <w:tcBorders>
              <w:top w:val="single" w:sz="6" w:space="0" w:color="000000"/>
              <w:left w:val="single" w:sz="6" w:space="0" w:color="000000"/>
              <w:bottom w:val="single" w:sz="6" w:space="0" w:color="000000"/>
              <w:right w:val="single" w:sz="6" w:space="0" w:color="000000"/>
            </w:tcBorders>
          </w:tcPr>
          <w:p w14:paraId="42750EC9" w14:textId="77777777" w:rsidR="00612DF0" w:rsidRPr="000072D4" w:rsidRDefault="00612DF0" w:rsidP="00735A3D">
            <w:pPr>
              <w:rPr>
                <w:rFonts w:ascii="Calibri" w:hAnsi="Calibri"/>
                <w:iCs/>
              </w:rPr>
            </w:pPr>
            <w:r w:rsidRPr="000072D4">
              <w:rPr>
                <w:rFonts w:ascii="Calibri" w:hAnsi="Calibri"/>
                <w:iCs/>
              </w:rPr>
              <w:t xml:space="preserve">Se encargará de administrar las diferentes funciones del sistema: </w:t>
            </w:r>
          </w:p>
          <w:p w14:paraId="1FC51801" w14:textId="77777777" w:rsidR="00612DF0" w:rsidRPr="000072D4" w:rsidRDefault="00612DF0" w:rsidP="00612DF0">
            <w:pPr>
              <w:pStyle w:val="Prrafodelista"/>
              <w:numPr>
                <w:ilvl w:val="0"/>
                <w:numId w:val="28"/>
              </w:numPr>
              <w:rPr>
                <w:rFonts w:ascii="Calibri" w:hAnsi="Calibri"/>
                <w:iCs/>
              </w:rPr>
            </w:pPr>
            <w:r w:rsidRPr="000072D4">
              <w:rPr>
                <w:rFonts w:ascii="Calibri" w:hAnsi="Calibri"/>
                <w:iCs/>
                <w:lang w:val="es"/>
              </w:rPr>
              <w:t>Gestión de Hoteles</w:t>
            </w:r>
          </w:p>
          <w:p w14:paraId="67368FD0" w14:textId="77777777" w:rsidR="00612DF0" w:rsidRPr="000072D4" w:rsidRDefault="00612DF0" w:rsidP="00612DF0">
            <w:pPr>
              <w:pStyle w:val="Prrafodelista"/>
              <w:numPr>
                <w:ilvl w:val="0"/>
                <w:numId w:val="28"/>
              </w:numPr>
              <w:rPr>
                <w:rFonts w:ascii="Calibri" w:hAnsi="Calibri"/>
                <w:iCs/>
              </w:rPr>
            </w:pPr>
            <w:r w:rsidRPr="000072D4">
              <w:rPr>
                <w:rFonts w:ascii="Calibri" w:hAnsi="Calibri"/>
                <w:iCs/>
                <w:lang w:val="es"/>
              </w:rPr>
              <w:t>Gestión de clientes</w:t>
            </w:r>
          </w:p>
          <w:p w14:paraId="33381A45" w14:textId="77777777" w:rsidR="00612DF0" w:rsidRPr="000072D4" w:rsidRDefault="00612DF0" w:rsidP="00612DF0">
            <w:pPr>
              <w:pStyle w:val="Prrafodelista"/>
              <w:numPr>
                <w:ilvl w:val="0"/>
                <w:numId w:val="28"/>
              </w:numPr>
              <w:rPr>
                <w:rFonts w:ascii="Calibri" w:hAnsi="Calibri"/>
                <w:iCs/>
              </w:rPr>
            </w:pPr>
            <w:r w:rsidRPr="000072D4">
              <w:rPr>
                <w:rFonts w:ascii="Calibri" w:hAnsi="Calibri"/>
                <w:iCs/>
                <w:lang w:val="es"/>
              </w:rPr>
              <w:t>Gestión de vuelos</w:t>
            </w:r>
          </w:p>
          <w:p w14:paraId="0A549EA3" w14:textId="77777777" w:rsidR="00612DF0" w:rsidRPr="000072D4" w:rsidRDefault="00612DF0" w:rsidP="00612DF0">
            <w:pPr>
              <w:pStyle w:val="Prrafodelista"/>
              <w:numPr>
                <w:ilvl w:val="0"/>
                <w:numId w:val="28"/>
              </w:numPr>
              <w:rPr>
                <w:rFonts w:ascii="Calibri" w:hAnsi="Calibri"/>
                <w:iCs/>
              </w:rPr>
            </w:pPr>
            <w:r w:rsidRPr="000072D4">
              <w:rPr>
                <w:rFonts w:ascii="Calibri" w:hAnsi="Calibri"/>
                <w:iCs/>
                <w:lang w:val="es"/>
              </w:rPr>
              <w:t>Gestión de reservas</w:t>
            </w:r>
          </w:p>
          <w:p w14:paraId="6B569753" w14:textId="77777777" w:rsidR="00612DF0" w:rsidRPr="000072D4" w:rsidRDefault="00612DF0" w:rsidP="00612DF0">
            <w:pPr>
              <w:pStyle w:val="Prrafodelista"/>
              <w:numPr>
                <w:ilvl w:val="0"/>
                <w:numId w:val="28"/>
              </w:numPr>
              <w:rPr>
                <w:rFonts w:ascii="Calibri" w:hAnsi="Calibri"/>
                <w:iCs/>
              </w:rPr>
            </w:pPr>
            <w:r w:rsidRPr="000072D4">
              <w:rPr>
                <w:rFonts w:ascii="Calibri" w:hAnsi="Calibri"/>
                <w:iCs/>
                <w:lang w:val="es"/>
              </w:rPr>
              <w:t>Gestión de sucursales</w:t>
            </w:r>
          </w:p>
          <w:p w14:paraId="73F82942" w14:textId="77777777" w:rsidR="00612DF0" w:rsidRPr="000072D4" w:rsidRDefault="00612DF0" w:rsidP="00612DF0">
            <w:pPr>
              <w:pStyle w:val="Prrafodelista"/>
              <w:numPr>
                <w:ilvl w:val="0"/>
                <w:numId w:val="28"/>
              </w:numPr>
              <w:rPr>
                <w:rFonts w:ascii="Calibri" w:hAnsi="Calibri"/>
                <w:iCs/>
              </w:rPr>
            </w:pPr>
            <w:r w:rsidRPr="000072D4">
              <w:rPr>
                <w:rFonts w:ascii="Calibri" w:hAnsi="Calibri"/>
                <w:iCs/>
                <w:lang w:val="es"/>
              </w:rPr>
              <w:t>Gestión de Paquetes de viajes</w:t>
            </w:r>
          </w:p>
        </w:tc>
      </w:tr>
      <w:tr w:rsidR="000072D4" w:rsidRPr="000072D4" w14:paraId="7BA311FC" w14:textId="77777777" w:rsidTr="005360AB">
        <w:trPr>
          <w:trHeight w:val="210"/>
        </w:trPr>
        <w:tc>
          <w:tcPr>
            <w:tcW w:w="2334" w:type="dxa"/>
            <w:tcBorders>
              <w:top w:val="single" w:sz="6" w:space="0" w:color="000000"/>
              <w:left w:val="single" w:sz="6" w:space="0" w:color="000000"/>
              <w:bottom w:val="single" w:sz="6" w:space="0" w:color="000000"/>
              <w:right w:val="single" w:sz="6" w:space="0" w:color="000000"/>
            </w:tcBorders>
            <w:shd w:val="clear" w:color="auto" w:fill="D9D9D9"/>
          </w:tcPr>
          <w:p w14:paraId="3428B226" w14:textId="77777777" w:rsidR="00612DF0" w:rsidRPr="000072D4" w:rsidRDefault="00612DF0" w:rsidP="00735A3D">
            <w:pPr>
              <w:rPr>
                <w:rFonts w:ascii="Calibri" w:hAnsi="Calibri"/>
                <w:iCs/>
              </w:rPr>
            </w:pPr>
            <w:r w:rsidRPr="000072D4">
              <w:rPr>
                <w:rFonts w:ascii="Calibri" w:hAnsi="Calibri"/>
                <w:iCs/>
                <w:lang w:val="en-US"/>
              </w:rPr>
              <w:t>Fuentes:</w:t>
            </w:r>
          </w:p>
        </w:tc>
        <w:tc>
          <w:tcPr>
            <w:tcW w:w="5604" w:type="dxa"/>
            <w:tcBorders>
              <w:top w:val="single" w:sz="6" w:space="0" w:color="000000"/>
              <w:left w:val="single" w:sz="6" w:space="0" w:color="000000"/>
              <w:bottom w:val="single" w:sz="6" w:space="0" w:color="000000"/>
              <w:right w:val="single" w:sz="6" w:space="0" w:color="000000"/>
            </w:tcBorders>
          </w:tcPr>
          <w:p w14:paraId="18471FFE" w14:textId="77777777" w:rsidR="00612DF0" w:rsidRPr="000072D4" w:rsidRDefault="00612DF0" w:rsidP="00735A3D">
            <w:pPr>
              <w:rPr>
                <w:rFonts w:ascii="Calibri" w:hAnsi="Calibri"/>
                <w:iCs/>
              </w:rPr>
            </w:pPr>
            <w:r w:rsidRPr="000072D4">
              <w:rPr>
                <w:rFonts w:ascii="Calibri" w:hAnsi="Calibri"/>
                <w:iCs/>
                <w:lang w:val="es"/>
              </w:rPr>
              <w:t>Gerente de la empresa</w:t>
            </w:r>
          </w:p>
        </w:tc>
      </w:tr>
    </w:tbl>
    <w:p w14:paraId="2B52A53A" w14:textId="4A850DC6" w:rsidR="00612DF0" w:rsidRPr="000072D4" w:rsidRDefault="00612DF0" w:rsidP="00612DF0"/>
    <w:tbl>
      <w:tblPr>
        <w:tblW w:w="0" w:type="auto"/>
        <w:jc w:val="center"/>
        <w:tblCellMar>
          <w:left w:w="0" w:type="dxa"/>
          <w:right w:w="0" w:type="dxa"/>
        </w:tblCellMar>
        <w:tblLook w:val="0600" w:firstRow="0" w:lastRow="0" w:firstColumn="0" w:lastColumn="0" w:noHBand="1" w:noVBand="1"/>
      </w:tblPr>
      <w:tblGrid>
        <w:gridCol w:w="2156"/>
        <w:gridCol w:w="5772"/>
      </w:tblGrid>
      <w:tr w:rsidR="000072D4" w:rsidRPr="000072D4" w14:paraId="4EA968B8" w14:textId="77777777" w:rsidTr="007E7FB9">
        <w:trPr>
          <w:trHeight w:val="299"/>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C995BC5" w14:textId="77777777" w:rsidR="00612DF0" w:rsidRPr="000072D4" w:rsidRDefault="00612DF0" w:rsidP="00735A3D">
            <w:pPr>
              <w:keepLines/>
              <w:widowControl w:val="0"/>
              <w:contextualSpacing/>
              <w:rPr>
                <w:rFonts w:ascii="Calibri" w:hAnsi="Calibri" w:cs="Calibri"/>
                <w:iCs/>
                <w:lang w:val="en-US"/>
              </w:rPr>
            </w:pPr>
            <w:r w:rsidRPr="000072D4">
              <w:rPr>
                <w:rFonts w:ascii="Calibri" w:hAnsi="Calibri" w:cs="Calibri"/>
                <w:iCs/>
                <w:lang w:val="en-US"/>
              </w:rPr>
              <w:t>Número:</w:t>
            </w:r>
          </w:p>
        </w:tc>
        <w:tc>
          <w:tcPr>
            <w:tcW w:w="57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242CC" w14:textId="77777777" w:rsidR="00612DF0" w:rsidRPr="000072D4" w:rsidRDefault="00612DF0" w:rsidP="00735A3D">
            <w:pPr>
              <w:keepLines/>
              <w:widowControl w:val="0"/>
              <w:spacing w:after="160"/>
              <w:contextualSpacing/>
            </w:pPr>
            <w:r w:rsidRPr="000072D4">
              <w:rPr>
                <w:b/>
                <w:bCs/>
                <w:iCs/>
              </w:rPr>
              <w:t>ACT-2</w:t>
            </w:r>
          </w:p>
        </w:tc>
      </w:tr>
      <w:tr w:rsidR="000072D4" w:rsidRPr="000072D4" w14:paraId="1C72A8DA" w14:textId="77777777" w:rsidTr="007E7FB9">
        <w:trPr>
          <w:trHeight w:val="250"/>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5423482A" w14:textId="77777777" w:rsidR="00612DF0" w:rsidRPr="000072D4" w:rsidRDefault="00612DF0" w:rsidP="00735A3D">
            <w:pPr>
              <w:keepLines/>
              <w:widowControl w:val="0"/>
              <w:contextualSpacing/>
              <w:rPr>
                <w:rFonts w:ascii="Calibri" w:hAnsi="Calibri" w:cs="Calibri"/>
                <w:iCs/>
                <w:lang w:val="en-US"/>
              </w:rPr>
            </w:pPr>
            <w:r w:rsidRPr="000072D4">
              <w:rPr>
                <w:rFonts w:ascii="Calibri" w:hAnsi="Calibri" w:cs="Calibri"/>
                <w:iCs/>
                <w:lang w:val="en-US"/>
              </w:rPr>
              <w:t>Actor:</w:t>
            </w:r>
          </w:p>
        </w:tc>
        <w:tc>
          <w:tcPr>
            <w:tcW w:w="57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944D9F" w14:textId="77777777" w:rsidR="00612DF0" w:rsidRPr="000072D4" w:rsidRDefault="00612DF0" w:rsidP="00735A3D">
            <w:pPr>
              <w:suppressAutoHyphens w:val="0"/>
              <w:textAlignment w:val="top"/>
              <w:rPr>
                <w:rFonts w:ascii="Calibri" w:hAnsi="Calibri" w:cs="Calibri"/>
                <w:lang w:eastAsia="es-ES"/>
              </w:rPr>
            </w:pPr>
            <w:r w:rsidRPr="000072D4">
              <w:rPr>
                <w:rFonts w:ascii="Calibri" w:hAnsi="Calibri" w:cs="Calibri"/>
                <w:kern w:val="24"/>
                <w:lang w:val="es-EC" w:eastAsia="es-ES"/>
              </w:rPr>
              <w:t>Personal Administrativo</w:t>
            </w:r>
          </w:p>
        </w:tc>
      </w:tr>
      <w:tr w:rsidR="000072D4" w:rsidRPr="000072D4" w14:paraId="627232C4" w14:textId="77777777" w:rsidTr="007E7FB9">
        <w:trPr>
          <w:trHeight w:val="210"/>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5C46FBC" w14:textId="77777777" w:rsidR="00612DF0" w:rsidRPr="000072D4" w:rsidRDefault="00612DF0" w:rsidP="00735A3D">
            <w:pPr>
              <w:keepLines/>
              <w:widowControl w:val="0"/>
              <w:contextualSpacing/>
              <w:rPr>
                <w:rFonts w:ascii="Calibri" w:hAnsi="Calibri" w:cs="Calibri"/>
                <w:iCs/>
                <w:lang w:val="en-US"/>
              </w:rPr>
            </w:pPr>
            <w:r w:rsidRPr="000072D4">
              <w:rPr>
                <w:rFonts w:ascii="Calibri" w:hAnsi="Calibri" w:cs="Calibri"/>
                <w:iCs/>
                <w:lang w:val="en-US"/>
              </w:rPr>
              <w:t>Descripción:</w:t>
            </w:r>
          </w:p>
        </w:tc>
        <w:tc>
          <w:tcPr>
            <w:tcW w:w="57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FF7683" w14:textId="77777777" w:rsidR="00612DF0" w:rsidRPr="000072D4" w:rsidRDefault="00612DF0" w:rsidP="00735A3D">
            <w:pPr>
              <w:suppressAutoHyphens w:val="0"/>
              <w:jc w:val="both"/>
              <w:rPr>
                <w:rFonts w:ascii="Calibri" w:hAnsi="Calibri" w:cs="Calibri"/>
                <w:kern w:val="24"/>
                <w:lang w:val="es-EC" w:eastAsia="es-ES"/>
              </w:rPr>
            </w:pPr>
            <w:r w:rsidRPr="000072D4">
              <w:rPr>
                <w:rFonts w:ascii="Calibri" w:hAnsi="Calibri" w:cs="Calibri"/>
                <w:kern w:val="24"/>
                <w:lang w:val="es-EC" w:eastAsia="es-ES"/>
              </w:rPr>
              <w:t>Persona responsable de controlar los datos de los pasajeros en el sistema. Es un Actor Primario.</w:t>
            </w:r>
          </w:p>
        </w:tc>
      </w:tr>
      <w:tr w:rsidR="000072D4" w:rsidRPr="000072D4" w14:paraId="64F12289" w14:textId="77777777" w:rsidTr="007E7FB9">
        <w:trPr>
          <w:trHeight w:val="210"/>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212655D"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t>Responsabilidades:</w:t>
            </w:r>
          </w:p>
        </w:tc>
        <w:tc>
          <w:tcPr>
            <w:tcW w:w="57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C78AA9" w14:textId="77777777" w:rsidR="00612DF0" w:rsidRPr="000072D4" w:rsidRDefault="00612DF0" w:rsidP="00735A3D">
            <w:pPr>
              <w:suppressAutoHyphens w:val="0"/>
              <w:textAlignment w:val="top"/>
              <w:rPr>
                <w:rFonts w:ascii="Calibri" w:hAnsi="Calibri" w:cs="Calibri"/>
                <w:lang w:eastAsia="es-ES"/>
              </w:rPr>
            </w:pPr>
            <w:r w:rsidRPr="000072D4">
              <w:rPr>
                <w:rFonts w:ascii="Calibri" w:hAnsi="Calibri" w:cs="Calibri"/>
                <w:kern w:val="24"/>
                <w:lang w:val="es-EC" w:eastAsia="es-ES"/>
              </w:rPr>
              <w:t xml:space="preserve">El personal administrativo puede realizar lo siguiente: </w:t>
            </w:r>
          </w:p>
          <w:p w14:paraId="501F421F"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 xml:space="preserve">Ingresar datos de pasajeros. </w:t>
            </w:r>
          </w:p>
          <w:p w14:paraId="5A387919"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 xml:space="preserve">Modificar datos de pasajeros. </w:t>
            </w:r>
          </w:p>
          <w:p w14:paraId="438AAC1E"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Eliminar datos de pasajeros.</w:t>
            </w:r>
          </w:p>
          <w:p w14:paraId="39F9D44A"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Actualizar datos de los pasajeros.</w:t>
            </w:r>
          </w:p>
          <w:p w14:paraId="4051E91C"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Consultar listado de pagos.</w:t>
            </w:r>
          </w:p>
          <w:p w14:paraId="2168A2ED"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Generar reporte.</w:t>
            </w:r>
          </w:p>
          <w:p w14:paraId="463F2A13"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Generar métodos de pago.</w:t>
            </w:r>
          </w:p>
          <w:p w14:paraId="003DFBCA"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Crear factura.</w:t>
            </w:r>
          </w:p>
        </w:tc>
      </w:tr>
      <w:tr w:rsidR="000072D4" w:rsidRPr="000072D4" w14:paraId="78588BAB" w14:textId="77777777" w:rsidTr="007E7FB9">
        <w:trPr>
          <w:trHeight w:val="210"/>
          <w:jc w:val="center"/>
        </w:trPr>
        <w:tc>
          <w:tcPr>
            <w:tcW w:w="215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11C6DDC8"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t>Fuentes:</w:t>
            </w:r>
          </w:p>
        </w:tc>
        <w:tc>
          <w:tcPr>
            <w:tcW w:w="57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36F4C3" w14:textId="77777777" w:rsidR="00612DF0" w:rsidRPr="000072D4" w:rsidRDefault="00612DF0" w:rsidP="00735A3D">
            <w:pPr>
              <w:suppressAutoHyphens w:val="0"/>
              <w:textAlignment w:val="top"/>
              <w:rPr>
                <w:rFonts w:ascii="Calibri" w:hAnsi="Calibri" w:cs="Calibri"/>
                <w:lang w:eastAsia="es-ES"/>
              </w:rPr>
            </w:pPr>
            <w:r w:rsidRPr="000072D4">
              <w:rPr>
                <w:rFonts w:ascii="Calibri" w:hAnsi="Calibri" w:cs="Calibri"/>
                <w:kern w:val="24"/>
                <w:lang w:eastAsia="es-ES"/>
              </w:rPr>
              <w:t>Personal de la empresa</w:t>
            </w:r>
          </w:p>
        </w:tc>
      </w:tr>
    </w:tbl>
    <w:p w14:paraId="69C50B63" w14:textId="77777777" w:rsidR="0068428E" w:rsidRPr="000072D4" w:rsidRDefault="0068428E" w:rsidP="00612DF0"/>
    <w:tbl>
      <w:tblPr>
        <w:tblW w:w="0" w:type="auto"/>
        <w:jc w:val="center"/>
        <w:tblCellMar>
          <w:left w:w="0" w:type="dxa"/>
          <w:right w:w="0" w:type="dxa"/>
        </w:tblCellMar>
        <w:tblLook w:val="0600" w:firstRow="0" w:lastRow="0" w:firstColumn="0" w:lastColumn="0" w:noHBand="1" w:noVBand="1"/>
      </w:tblPr>
      <w:tblGrid>
        <w:gridCol w:w="2156"/>
        <w:gridCol w:w="5772"/>
      </w:tblGrid>
      <w:tr w:rsidR="000072D4" w:rsidRPr="000072D4" w14:paraId="32616ED2" w14:textId="77777777" w:rsidTr="005360AB">
        <w:trPr>
          <w:trHeight w:val="299"/>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24B0440"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t>Número:</w:t>
            </w:r>
          </w:p>
        </w:tc>
        <w:tc>
          <w:tcPr>
            <w:tcW w:w="57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EEE8AF" w14:textId="77777777" w:rsidR="00612DF0" w:rsidRPr="000072D4" w:rsidRDefault="00612DF0" w:rsidP="00735A3D">
            <w:pPr>
              <w:keepLines/>
              <w:widowControl w:val="0"/>
              <w:spacing w:after="160"/>
              <w:contextualSpacing/>
            </w:pPr>
            <w:r w:rsidRPr="000072D4">
              <w:rPr>
                <w:b/>
                <w:bCs/>
                <w:iCs/>
              </w:rPr>
              <w:t>ACT-3</w:t>
            </w:r>
          </w:p>
        </w:tc>
      </w:tr>
      <w:tr w:rsidR="000072D4" w:rsidRPr="000072D4" w14:paraId="0811F931" w14:textId="77777777" w:rsidTr="005360AB">
        <w:trPr>
          <w:trHeight w:val="250"/>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E541AF"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t>Actor:</w:t>
            </w:r>
          </w:p>
        </w:tc>
        <w:tc>
          <w:tcPr>
            <w:tcW w:w="57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C15B6C9" w14:textId="3CE69AE0" w:rsidR="00612DF0" w:rsidRPr="000072D4" w:rsidRDefault="394D2171" w:rsidP="394D2171">
            <w:pPr>
              <w:spacing w:line="259" w:lineRule="auto"/>
              <w:rPr>
                <w:rFonts w:ascii="Calibri" w:hAnsi="Calibri" w:cs="Calibri"/>
                <w:lang w:val="es-EC" w:eastAsia="es-ES"/>
              </w:rPr>
            </w:pPr>
            <w:r w:rsidRPr="000072D4">
              <w:rPr>
                <w:rFonts w:ascii="Calibri" w:hAnsi="Calibri" w:cs="Calibri"/>
                <w:lang w:val="es-EC" w:eastAsia="es-ES"/>
              </w:rPr>
              <w:t>Cliente</w:t>
            </w:r>
          </w:p>
        </w:tc>
      </w:tr>
      <w:tr w:rsidR="000072D4" w:rsidRPr="000072D4" w14:paraId="2DAB7D9A" w14:textId="77777777" w:rsidTr="005360AB">
        <w:trPr>
          <w:trHeight w:val="210"/>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34917ACF"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t>Descripción:</w:t>
            </w:r>
          </w:p>
        </w:tc>
        <w:tc>
          <w:tcPr>
            <w:tcW w:w="57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C211EE8" w14:textId="77777777" w:rsidR="00612DF0" w:rsidRPr="000072D4" w:rsidRDefault="00612DF0" w:rsidP="00735A3D">
            <w:pPr>
              <w:suppressAutoHyphens w:val="0"/>
              <w:jc w:val="both"/>
              <w:rPr>
                <w:rFonts w:ascii="Calibri" w:hAnsi="Calibri" w:cs="Calibri"/>
                <w:kern w:val="24"/>
                <w:lang w:val="es-EC" w:eastAsia="es-ES"/>
              </w:rPr>
            </w:pPr>
            <w:r w:rsidRPr="000072D4">
              <w:rPr>
                <w:rFonts w:ascii="Calibri" w:hAnsi="Calibri" w:cs="Calibri"/>
                <w:kern w:val="24"/>
                <w:lang w:val="es-EC" w:eastAsia="es-ES"/>
              </w:rPr>
              <w:t>Persona responsable de realizar las reservaciones de habitaciones y paquetes de viajes. Es un Actor Primario.</w:t>
            </w:r>
          </w:p>
        </w:tc>
      </w:tr>
      <w:tr w:rsidR="000072D4" w:rsidRPr="000072D4" w14:paraId="0AF3D0A4" w14:textId="77777777" w:rsidTr="005360AB">
        <w:trPr>
          <w:trHeight w:val="210"/>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6FE5630"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t>Responsabilidades:</w:t>
            </w:r>
          </w:p>
        </w:tc>
        <w:tc>
          <w:tcPr>
            <w:tcW w:w="57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63D2FBB" w14:textId="77777777" w:rsidR="00612DF0" w:rsidRPr="000072D4" w:rsidRDefault="00612DF0" w:rsidP="00735A3D">
            <w:pPr>
              <w:suppressAutoHyphens w:val="0"/>
              <w:textAlignment w:val="top"/>
              <w:rPr>
                <w:rFonts w:ascii="Calibri" w:hAnsi="Calibri" w:cs="Calibri"/>
                <w:lang w:eastAsia="es-ES"/>
              </w:rPr>
            </w:pPr>
            <w:r w:rsidRPr="000072D4">
              <w:rPr>
                <w:rFonts w:ascii="Calibri" w:hAnsi="Calibri" w:cs="Calibri"/>
                <w:kern w:val="24"/>
                <w:lang w:val="es-EC" w:eastAsia="es-ES"/>
              </w:rPr>
              <w:t xml:space="preserve">El pasajero puede realizar lo siguiente: </w:t>
            </w:r>
          </w:p>
          <w:p w14:paraId="745CC690"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Ingresar datos requeridos para los boletos</w:t>
            </w:r>
          </w:p>
          <w:p w14:paraId="263A73E8"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Generar reservaciones</w:t>
            </w:r>
          </w:p>
          <w:p w14:paraId="2B7D4CD8"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Cancelar reservación</w:t>
            </w:r>
          </w:p>
          <w:p w14:paraId="00F9D1D7" w14:textId="77777777" w:rsidR="00612DF0" w:rsidRPr="000072D4" w:rsidRDefault="00612DF0" w:rsidP="00612DF0">
            <w:pPr>
              <w:numPr>
                <w:ilvl w:val="0"/>
                <w:numId w:val="11"/>
              </w:numPr>
              <w:suppressAutoHyphens w:val="0"/>
              <w:contextualSpacing/>
              <w:textAlignment w:val="top"/>
              <w:rPr>
                <w:rFonts w:ascii="Calibri" w:hAnsi="Calibri" w:cs="Calibri"/>
                <w:lang w:eastAsia="es-ES"/>
              </w:rPr>
            </w:pPr>
            <w:r w:rsidRPr="000072D4">
              <w:rPr>
                <w:rFonts w:ascii="Calibri" w:hAnsi="Calibri" w:cs="Calibri"/>
                <w:lang w:eastAsia="es-ES"/>
              </w:rPr>
              <w:t>Realizar pagos</w:t>
            </w:r>
          </w:p>
        </w:tc>
      </w:tr>
      <w:tr w:rsidR="000072D4" w:rsidRPr="000072D4" w14:paraId="3113E534" w14:textId="77777777" w:rsidTr="005360AB">
        <w:trPr>
          <w:trHeight w:val="210"/>
          <w:jc w:val="center"/>
        </w:trPr>
        <w:tc>
          <w:tcPr>
            <w:tcW w:w="21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697EB83" w14:textId="77777777" w:rsidR="00612DF0" w:rsidRPr="000072D4" w:rsidRDefault="00612DF0" w:rsidP="00735A3D">
            <w:pPr>
              <w:keepLines/>
              <w:widowControl w:val="0"/>
              <w:contextualSpacing/>
              <w:rPr>
                <w:rFonts w:ascii="Calibri" w:hAnsi="Calibri" w:cs="Calibri"/>
                <w:iCs/>
                <w:lang w:val="en-US"/>
              </w:rPr>
            </w:pPr>
            <w:r w:rsidRPr="000072D4">
              <w:rPr>
                <w:rFonts w:ascii="Calibri" w:hAnsi="Calibri" w:cs="Calibri"/>
                <w:iCs/>
                <w:lang w:val="en-US"/>
              </w:rPr>
              <w:t>Fuentes:</w:t>
            </w:r>
          </w:p>
        </w:tc>
        <w:tc>
          <w:tcPr>
            <w:tcW w:w="57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D32CDF4" w14:textId="77777777" w:rsidR="00612DF0" w:rsidRPr="000072D4" w:rsidRDefault="00612DF0" w:rsidP="00735A3D">
            <w:pPr>
              <w:suppressAutoHyphens w:val="0"/>
              <w:textAlignment w:val="top"/>
              <w:rPr>
                <w:rFonts w:ascii="Calibri" w:hAnsi="Calibri" w:cs="Calibri"/>
                <w:lang w:eastAsia="es-ES"/>
              </w:rPr>
            </w:pPr>
            <w:r w:rsidRPr="000072D4">
              <w:rPr>
                <w:rFonts w:ascii="Calibri" w:hAnsi="Calibri" w:cs="Calibri"/>
                <w:kern w:val="24"/>
                <w:lang w:eastAsia="es-ES"/>
              </w:rPr>
              <w:t>Personal de la empresa</w:t>
            </w:r>
          </w:p>
        </w:tc>
      </w:tr>
    </w:tbl>
    <w:p w14:paraId="6384F9AA" w14:textId="0403149A" w:rsidR="00612DF0" w:rsidRPr="000072D4" w:rsidRDefault="00612DF0" w:rsidP="00612DF0"/>
    <w:tbl>
      <w:tblPr>
        <w:tblW w:w="0" w:type="auto"/>
        <w:jc w:val="center"/>
        <w:tblCellMar>
          <w:left w:w="0" w:type="dxa"/>
          <w:right w:w="0" w:type="dxa"/>
        </w:tblCellMar>
        <w:tblLook w:val="0600" w:firstRow="0" w:lastRow="0" w:firstColumn="0" w:lastColumn="0" w:noHBand="1" w:noVBand="1"/>
      </w:tblPr>
      <w:tblGrid>
        <w:gridCol w:w="2156"/>
        <w:gridCol w:w="5783"/>
      </w:tblGrid>
      <w:tr w:rsidR="000072D4" w:rsidRPr="000072D4" w14:paraId="615C72E2" w14:textId="77777777" w:rsidTr="005360AB">
        <w:trPr>
          <w:trHeight w:val="299"/>
          <w:jc w:val="center"/>
        </w:trPr>
        <w:tc>
          <w:tcPr>
            <w:tcW w:w="214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F6ADC99"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t>Número:</w:t>
            </w:r>
          </w:p>
        </w:tc>
        <w:tc>
          <w:tcPr>
            <w:tcW w:w="57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9DE4B9" w14:textId="77777777" w:rsidR="00612DF0" w:rsidRPr="000072D4" w:rsidRDefault="00612DF0" w:rsidP="00735A3D">
            <w:pPr>
              <w:keepLines/>
              <w:widowControl w:val="0"/>
              <w:spacing w:after="160"/>
              <w:contextualSpacing/>
              <w:rPr>
                <w:rFonts w:ascii="Calibri" w:hAnsi="Calibri" w:cs="Calibri"/>
                <w:iCs/>
              </w:rPr>
            </w:pPr>
            <w:r w:rsidRPr="000072D4">
              <w:rPr>
                <w:rFonts w:ascii="Calibri" w:hAnsi="Calibri" w:cs="Calibri"/>
                <w:b/>
                <w:bCs/>
                <w:iCs/>
              </w:rPr>
              <w:t>ACT-4</w:t>
            </w:r>
          </w:p>
        </w:tc>
      </w:tr>
      <w:tr w:rsidR="000072D4" w:rsidRPr="000072D4" w14:paraId="757A1EDE" w14:textId="77777777" w:rsidTr="005360AB">
        <w:trPr>
          <w:trHeight w:val="250"/>
          <w:jc w:val="center"/>
        </w:trPr>
        <w:tc>
          <w:tcPr>
            <w:tcW w:w="214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32B03499"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lastRenderedPageBreak/>
              <w:t>Actor:</w:t>
            </w:r>
          </w:p>
        </w:tc>
        <w:tc>
          <w:tcPr>
            <w:tcW w:w="57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DEAC06" w14:textId="77777777" w:rsidR="00612DF0" w:rsidRPr="000072D4" w:rsidRDefault="00612DF0" w:rsidP="00735A3D">
            <w:pPr>
              <w:suppressAutoHyphens w:val="0"/>
              <w:textAlignment w:val="top"/>
              <w:rPr>
                <w:rFonts w:ascii="Calibri" w:hAnsi="Calibri" w:cs="Calibri"/>
                <w:iCs/>
                <w:lang w:eastAsia="es-ES"/>
              </w:rPr>
            </w:pPr>
            <w:r w:rsidRPr="000072D4">
              <w:rPr>
                <w:rFonts w:ascii="Calibri" w:hAnsi="Calibri" w:cs="Calibri"/>
                <w:iCs/>
                <w:kern w:val="24"/>
                <w:lang w:val="es-EC" w:eastAsia="es-ES"/>
              </w:rPr>
              <w:t>Desarrolladores</w:t>
            </w:r>
          </w:p>
        </w:tc>
      </w:tr>
      <w:tr w:rsidR="000072D4" w:rsidRPr="000072D4" w14:paraId="51A050B1" w14:textId="77777777" w:rsidTr="005360AB">
        <w:trPr>
          <w:trHeight w:val="210"/>
          <w:jc w:val="center"/>
        </w:trPr>
        <w:tc>
          <w:tcPr>
            <w:tcW w:w="214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8FF2FCB"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t>Descripción:</w:t>
            </w:r>
          </w:p>
        </w:tc>
        <w:tc>
          <w:tcPr>
            <w:tcW w:w="57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D97669" w14:textId="77777777" w:rsidR="00612DF0" w:rsidRPr="000072D4" w:rsidRDefault="00612DF0" w:rsidP="00735A3D">
            <w:pPr>
              <w:suppressAutoHyphens w:val="0"/>
              <w:jc w:val="both"/>
              <w:rPr>
                <w:rFonts w:ascii="Calibri" w:hAnsi="Calibri" w:cs="Calibri"/>
                <w:iCs/>
                <w:kern w:val="24"/>
                <w:lang w:val="es-EC" w:eastAsia="es-ES"/>
              </w:rPr>
            </w:pPr>
            <w:r w:rsidRPr="000072D4">
              <w:rPr>
                <w:rFonts w:ascii="Calibri" w:hAnsi="Calibri" w:cs="Calibri"/>
                <w:iCs/>
                <w:kern w:val="24"/>
                <w:lang w:val="es-EC" w:eastAsia="es-ES"/>
              </w:rPr>
              <w:t>Personas responsables del desarrollo y mantenimiento del sistema de la agencia. Es un actor primario.</w:t>
            </w:r>
          </w:p>
        </w:tc>
      </w:tr>
      <w:tr w:rsidR="000072D4" w:rsidRPr="000072D4" w14:paraId="0FBFFD00" w14:textId="77777777" w:rsidTr="005360AB">
        <w:trPr>
          <w:trHeight w:val="210"/>
          <w:jc w:val="center"/>
        </w:trPr>
        <w:tc>
          <w:tcPr>
            <w:tcW w:w="214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E447922" w14:textId="77777777" w:rsidR="00612DF0" w:rsidRPr="000072D4" w:rsidRDefault="00612DF0" w:rsidP="00735A3D">
            <w:pPr>
              <w:keepLines/>
              <w:widowControl w:val="0"/>
              <w:contextualSpacing/>
              <w:rPr>
                <w:rFonts w:ascii="Calibri" w:hAnsi="Calibri" w:cs="Calibri"/>
                <w:iCs/>
              </w:rPr>
            </w:pPr>
            <w:r w:rsidRPr="000072D4">
              <w:rPr>
                <w:rFonts w:ascii="Calibri" w:hAnsi="Calibri" w:cs="Calibri"/>
                <w:iCs/>
              </w:rPr>
              <w:t>Responsabilidades:</w:t>
            </w:r>
          </w:p>
        </w:tc>
        <w:tc>
          <w:tcPr>
            <w:tcW w:w="57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E7D73A" w14:textId="77777777" w:rsidR="00612DF0" w:rsidRPr="000072D4" w:rsidRDefault="00612DF0" w:rsidP="00612DF0">
            <w:pPr>
              <w:numPr>
                <w:ilvl w:val="0"/>
                <w:numId w:val="29"/>
              </w:numPr>
              <w:suppressAutoHyphens w:val="0"/>
              <w:contextualSpacing/>
              <w:textAlignment w:val="top"/>
              <w:rPr>
                <w:rFonts w:ascii="Calibri" w:hAnsi="Calibri" w:cs="Calibri"/>
                <w:iCs/>
                <w:lang w:eastAsia="es-ES"/>
              </w:rPr>
            </w:pPr>
            <w:r w:rsidRPr="000072D4">
              <w:rPr>
                <w:rFonts w:ascii="Calibri" w:hAnsi="Calibri" w:cs="Calibri"/>
                <w:iCs/>
                <w:lang w:eastAsia="es-ES"/>
              </w:rPr>
              <w:t>Desarrollar el sistema de software.</w:t>
            </w:r>
          </w:p>
          <w:p w14:paraId="2038D005" w14:textId="77777777" w:rsidR="00612DF0" w:rsidRPr="000072D4" w:rsidRDefault="00612DF0" w:rsidP="00612DF0">
            <w:pPr>
              <w:numPr>
                <w:ilvl w:val="0"/>
                <w:numId w:val="29"/>
              </w:numPr>
              <w:suppressAutoHyphens w:val="0"/>
              <w:contextualSpacing/>
              <w:textAlignment w:val="top"/>
              <w:rPr>
                <w:rFonts w:ascii="Calibri" w:hAnsi="Calibri" w:cs="Calibri"/>
                <w:iCs/>
                <w:lang w:eastAsia="es-ES"/>
              </w:rPr>
            </w:pPr>
            <w:r w:rsidRPr="000072D4">
              <w:rPr>
                <w:rFonts w:ascii="Calibri" w:hAnsi="Calibri" w:cs="Calibri"/>
                <w:iCs/>
                <w:lang w:eastAsia="es-ES"/>
              </w:rPr>
              <w:t>Dar mantenimiento al sistema.</w:t>
            </w:r>
          </w:p>
          <w:p w14:paraId="3E9124B6" w14:textId="77777777" w:rsidR="00612DF0" w:rsidRPr="000072D4" w:rsidRDefault="00612DF0" w:rsidP="00612DF0">
            <w:pPr>
              <w:numPr>
                <w:ilvl w:val="0"/>
                <w:numId w:val="29"/>
              </w:numPr>
              <w:suppressAutoHyphens w:val="0"/>
              <w:contextualSpacing/>
              <w:textAlignment w:val="top"/>
              <w:rPr>
                <w:rFonts w:ascii="Calibri" w:hAnsi="Calibri" w:cs="Calibri"/>
                <w:iCs/>
                <w:lang w:eastAsia="es-ES"/>
              </w:rPr>
            </w:pPr>
            <w:r w:rsidRPr="000072D4">
              <w:rPr>
                <w:rFonts w:ascii="Calibri" w:hAnsi="Calibri" w:cs="Calibri"/>
                <w:iCs/>
                <w:lang w:eastAsia="es-ES"/>
              </w:rPr>
              <w:t>Otorgar fiabilidad ante posibles fallos del sistema.</w:t>
            </w:r>
          </w:p>
          <w:p w14:paraId="613A2C3D" w14:textId="77777777" w:rsidR="00612DF0" w:rsidRPr="000072D4" w:rsidRDefault="00612DF0" w:rsidP="00612DF0">
            <w:pPr>
              <w:numPr>
                <w:ilvl w:val="0"/>
                <w:numId w:val="29"/>
              </w:numPr>
              <w:suppressAutoHyphens w:val="0"/>
              <w:contextualSpacing/>
              <w:textAlignment w:val="top"/>
              <w:rPr>
                <w:rFonts w:ascii="Calibri" w:hAnsi="Calibri" w:cs="Calibri"/>
                <w:iCs/>
                <w:lang w:eastAsia="es-ES"/>
              </w:rPr>
            </w:pPr>
            <w:r w:rsidRPr="000072D4">
              <w:rPr>
                <w:rFonts w:ascii="Calibri" w:hAnsi="Calibri" w:cs="Calibri"/>
                <w:iCs/>
                <w:lang w:eastAsia="es-ES"/>
              </w:rPr>
              <w:t>Impartir capacitaciones sobre el uso del sistema.</w:t>
            </w:r>
          </w:p>
        </w:tc>
      </w:tr>
      <w:tr w:rsidR="000072D4" w:rsidRPr="000072D4" w14:paraId="3229A5B6" w14:textId="77777777" w:rsidTr="005360AB">
        <w:trPr>
          <w:trHeight w:val="210"/>
          <w:jc w:val="center"/>
        </w:trPr>
        <w:tc>
          <w:tcPr>
            <w:tcW w:w="214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3599E7F" w14:textId="77777777" w:rsidR="00612DF0" w:rsidRPr="000072D4" w:rsidRDefault="00612DF0" w:rsidP="00735A3D">
            <w:pPr>
              <w:keepLines/>
              <w:widowControl w:val="0"/>
              <w:contextualSpacing/>
              <w:rPr>
                <w:rFonts w:ascii="Calibri" w:hAnsi="Calibri" w:cs="Calibri"/>
                <w:iCs/>
                <w:lang w:val="en-US"/>
              </w:rPr>
            </w:pPr>
            <w:r w:rsidRPr="000072D4">
              <w:rPr>
                <w:rFonts w:ascii="Calibri" w:hAnsi="Calibri" w:cs="Calibri"/>
                <w:iCs/>
                <w:lang w:val="en-US"/>
              </w:rPr>
              <w:t>Fuentes:</w:t>
            </w:r>
          </w:p>
        </w:tc>
        <w:tc>
          <w:tcPr>
            <w:tcW w:w="57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226280" w14:textId="77777777" w:rsidR="00612DF0" w:rsidRPr="000072D4" w:rsidRDefault="00612DF0" w:rsidP="00735A3D">
            <w:pPr>
              <w:suppressAutoHyphens w:val="0"/>
              <w:textAlignment w:val="top"/>
              <w:rPr>
                <w:rFonts w:ascii="Calibri" w:hAnsi="Calibri" w:cs="Calibri"/>
                <w:iCs/>
                <w:lang w:eastAsia="es-ES"/>
              </w:rPr>
            </w:pPr>
            <w:r w:rsidRPr="000072D4">
              <w:rPr>
                <w:rFonts w:ascii="Calibri" w:hAnsi="Calibri" w:cs="Calibri"/>
                <w:iCs/>
                <w:kern w:val="24"/>
                <w:lang w:eastAsia="es-ES"/>
              </w:rPr>
              <w:t>Personal de la empresa</w:t>
            </w:r>
          </w:p>
        </w:tc>
      </w:tr>
    </w:tbl>
    <w:p w14:paraId="29A8DB44" w14:textId="27EB168F" w:rsidR="00A3332F" w:rsidRPr="000072D4" w:rsidRDefault="00A3332F" w:rsidP="0CBDA88A"/>
    <w:p w14:paraId="4DF0786D" w14:textId="4EB0948C" w:rsidR="00A3332F" w:rsidRPr="000072D4" w:rsidRDefault="00A3332F" w:rsidP="002D4328">
      <w:pPr>
        <w:pStyle w:val="Ttulo3"/>
        <w:numPr>
          <w:ilvl w:val="2"/>
          <w:numId w:val="2"/>
        </w:numPr>
        <w:ind w:left="1843"/>
        <w:rPr>
          <w:rFonts w:ascii="Calibri" w:hAnsi="Calibri" w:cs="Calibri"/>
          <w:sz w:val="24"/>
          <w:szCs w:val="24"/>
        </w:rPr>
      </w:pPr>
      <w:bookmarkStart w:id="45" w:name="_Toc61560571"/>
      <w:r w:rsidRPr="000072D4">
        <w:rPr>
          <w:rFonts w:ascii="Calibri" w:hAnsi="Calibri" w:cs="Calibri"/>
          <w:sz w:val="24"/>
          <w:szCs w:val="24"/>
        </w:rPr>
        <w:t>Modelo de casos de Uso</w:t>
      </w:r>
      <w:bookmarkEnd w:id="45"/>
    </w:p>
    <w:p w14:paraId="1D48CB56" w14:textId="70CBC852" w:rsidR="00517CB1" w:rsidRPr="000072D4" w:rsidRDefault="32E9DDA0" w:rsidP="005360AB">
      <w:pPr>
        <w:jc w:val="center"/>
      </w:pPr>
      <w:r w:rsidRPr="000072D4">
        <w:rPr>
          <w:noProof/>
        </w:rPr>
        <w:drawing>
          <wp:inline distT="0" distB="0" distL="0" distR="0" wp14:anchorId="3FFF6798" wp14:editId="677FFD57">
            <wp:extent cx="5691016" cy="3960000"/>
            <wp:effectExtent l="0" t="0" r="5080" b="2540"/>
            <wp:docPr id="192929334" name="Picture 19292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91016" cy="3960000"/>
                    </a:xfrm>
                    <a:prstGeom prst="rect">
                      <a:avLst/>
                    </a:prstGeom>
                  </pic:spPr>
                </pic:pic>
              </a:graphicData>
            </a:graphic>
          </wp:inline>
        </w:drawing>
      </w:r>
    </w:p>
    <w:p w14:paraId="427133A3" w14:textId="190A6FBE" w:rsidR="32E9DDA0" w:rsidRPr="000072D4" w:rsidRDefault="32E9DDA0" w:rsidP="32E9DDA0"/>
    <w:p w14:paraId="37F64B68" w14:textId="77777777" w:rsidR="004C4A84" w:rsidRPr="000072D4" w:rsidRDefault="004C4A84" w:rsidP="005360AB">
      <w:pPr>
        <w:jc w:val="center"/>
      </w:pPr>
    </w:p>
    <w:p w14:paraId="0DB2EB6C" w14:textId="4275B039" w:rsidR="32E9DDA0" w:rsidRPr="000072D4" w:rsidRDefault="32E9DDA0" w:rsidP="005360AB">
      <w:pPr>
        <w:jc w:val="center"/>
      </w:pPr>
      <w:r w:rsidRPr="000072D4">
        <w:rPr>
          <w:noProof/>
        </w:rPr>
        <w:lastRenderedPageBreak/>
        <w:drawing>
          <wp:inline distT="0" distB="0" distL="0" distR="0" wp14:anchorId="4EEC4BD8" wp14:editId="317571CE">
            <wp:extent cx="5384703" cy="3960000"/>
            <wp:effectExtent l="0" t="0" r="6985" b="2540"/>
            <wp:docPr id="954452316" name="Picture 95445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84703" cy="3960000"/>
                    </a:xfrm>
                    <a:prstGeom prst="rect">
                      <a:avLst/>
                    </a:prstGeom>
                  </pic:spPr>
                </pic:pic>
              </a:graphicData>
            </a:graphic>
          </wp:inline>
        </w:drawing>
      </w:r>
    </w:p>
    <w:p w14:paraId="07608A38" w14:textId="178DC551" w:rsidR="00517CB1" w:rsidRPr="000072D4" w:rsidRDefault="00517CB1" w:rsidP="005360AB">
      <w:pPr>
        <w:jc w:val="center"/>
      </w:pPr>
    </w:p>
    <w:p w14:paraId="7F03AE36" w14:textId="77777777" w:rsidR="004C4A84" w:rsidRPr="000072D4" w:rsidRDefault="004C4A84" w:rsidP="005360AB">
      <w:pPr>
        <w:jc w:val="center"/>
      </w:pPr>
    </w:p>
    <w:p w14:paraId="53380A09" w14:textId="77777777" w:rsidR="004C4A84" w:rsidRPr="000072D4" w:rsidRDefault="004C4A84" w:rsidP="005360AB">
      <w:pPr>
        <w:jc w:val="center"/>
      </w:pPr>
    </w:p>
    <w:p w14:paraId="19E55F5A" w14:textId="575A553B" w:rsidR="00517CB1" w:rsidRPr="000072D4" w:rsidRDefault="32E9DDA0" w:rsidP="005360AB">
      <w:pPr>
        <w:jc w:val="center"/>
      </w:pPr>
      <w:r w:rsidRPr="000072D4">
        <w:rPr>
          <w:noProof/>
        </w:rPr>
        <w:drawing>
          <wp:inline distT="0" distB="0" distL="0" distR="0" wp14:anchorId="46D96F92" wp14:editId="051248B1">
            <wp:extent cx="5339325" cy="3960000"/>
            <wp:effectExtent l="0" t="0" r="0" b="2540"/>
            <wp:docPr id="1126699576" name="Picture 112669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39325" cy="3960000"/>
                    </a:xfrm>
                    <a:prstGeom prst="rect">
                      <a:avLst/>
                    </a:prstGeom>
                  </pic:spPr>
                </pic:pic>
              </a:graphicData>
            </a:graphic>
          </wp:inline>
        </w:drawing>
      </w:r>
    </w:p>
    <w:p w14:paraId="3E0A981E" w14:textId="5826F03B" w:rsidR="32E9DDA0" w:rsidRPr="000072D4" w:rsidRDefault="32E9DDA0" w:rsidP="32E9DDA0"/>
    <w:p w14:paraId="7E3E98B7" w14:textId="77777777" w:rsidR="004C4A84" w:rsidRPr="000072D4" w:rsidRDefault="004C4A84" w:rsidP="005360AB">
      <w:pPr>
        <w:jc w:val="center"/>
      </w:pPr>
    </w:p>
    <w:p w14:paraId="63D50081" w14:textId="373B6FD9" w:rsidR="32E9DDA0" w:rsidRPr="000072D4" w:rsidRDefault="32E9DDA0" w:rsidP="005360AB">
      <w:pPr>
        <w:jc w:val="center"/>
      </w:pPr>
      <w:r w:rsidRPr="000072D4">
        <w:rPr>
          <w:noProof/>
        </w:rPr>
        <w:drawing>
          <wp:inline distT="0" distB="0" distL="0" distR="0" wp14:anchorId="3CAF168E" wp14:editId="160DBB7C">
            <wp:extent cx="5354367" cy="3960000"/>
            <wp:effectExtent l="0" t="0" r="0" b="2540"/>
            <wp:docPr id="803590291" name="Picture 80359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354367" cy="3960000"/>
                    </a:xfrm>
                    <a:prstGeom prst="rect">
                      <a:avLst/>
                    </a:prstGeom>
                  </pic:spPr>
                </pic:pic>
              </a:graphicData>
            </a:graphic>
          </wp:inline>
        </w:drawing>
      </w:r>
    </w:p>
    <w:p w14:paraId="2C7E7237" w14:textId="77777777" w:rsidR="004C4A84" w:rsidRPr="000072D4" w:rsidRDefault="004C4A84" w:rsidP="005360AB">
      <w:pPr>
        <w:jc w:val="center"/>
      </w:pPr>
    </w:p>
    <w:p w14:paraId="692478CE" w14:textId="77777777" w:rsidR="004C4A84" w:rsidRPr="000072D4" w:rsidRDefault="004C4A84" w:rsidP="005360AB">
      <w:pPr>
        <w:jc w:val="center"/>
      </w:pPr>
    </w:p>
    <w:p w14:paraId="1E7025C9" w14:textId="7EB7A04E" w:rsidR="00517CB1" w:rsidRPr="000072D4" w:rsidRDefault="32E9DDA0" w:rsidP="005360AB">
      <w:pPr>
        <w:jc w:val="center"/>
      </w:pPr>
      <w:r w:rsidRPr="000072D4">
        <w:rPr>
          <w:noProof/>
        </w:rPr>
        <w:drawing>
          <wp:inline distT="0" distB="0" distL="0" distR="0" wp14:anchorId="37BB7D4D" wp14:editId="4EE08C16">
            <wp:extent cx="5324370" cy="3960000"/>
            <wp:effectExtent l="0" t="0" r="0" b="2540"/>
            <wp:docPr id="1954938712" name="Picture 195493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324370" cy="3960000"/>
                    </a:xfrm>
                    <a:prstGeom prst="rect">
                      <a:avLst/>
                    </a:prstGeom>
                  </pic:spPr>
                </pic:pic>
              </a:graphicData>
            </a:graphic>
          </wp:inline>
        </w:drawing>
      </w:r>
    </w:p>
    <w:p w14:paraId="65102018" w14:textId="2ADE3C37" w:rsidR="32E9DDA0" w:rsidRPr="000072D4" w:rsidRDefault="32E9DDA0" w:rsidP="005360AB">
      <w:pPr>
        <w:jc w:val="center"/>
      </w:pPr>
    </w:p>
    <w:p w14:paraId="7C18E70B" w14:textId="77777777" w:rsidR="004C4A84" w:rsidRPr="000072D4" w:rsidRDefault="004C4A84" w:rsidP="005360AB">
      <w:pPr>
        <w:jc w:val="center"/>
      </w:pPr>
    </w:p>
    <w:p w14:paraId="3F7CACDC" w14:textId="6864BFA4" w:rsidR="32E9DDA0" w:rsidRPr="000072D4" w:rsidRDefault="32E9DDA0" w:rsidP="005360AB">
      <w:pPr>
        <w:jc w:val="center"/>
      </w:pPr>
      <w:r w:rsidRPr="000072D4">
        <w:rPr>
          <w:noProof/>
        </w:rPr>
        <w:drawing>
          <wp:inline distT="0" distB="0" distL="0" distR="0" wp14:anchorId="0FC597A9" wp14:editId="53807E12">
            <wp:extent cx="5369492" cy="3960000"/>
            <wp:effectExtent l="0" t="0" r="3175" b="2540"/>
            <wp:docPr id="1573359218" name="Picture 157335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69492" cy="3960000"/>
                    </a:xfrm>
                    <a:prstGeom prst="rect">
                      <a:avLst/>
                    </a:prstGeom>
                  </pic:spPr>
                </pic:pic>
              </a:graphicData>
            </a:graphic>
          </wp:inline>
        </w:drawing>
      </w:r>
    </w:p>
    <w:p w14:paraId="4D9D5FCA" w14:textId="26B835C2" w:rsidR="32E9DDA0" w:rsidRPr="000072D4" w:rsidRDefault="32E9DDA0" w:rsidP="005360AB">
      <w:pPr>
        <w:jc w:val="center"/>
      </w:pPr>
    </w:p>
    <w:p w14:paraId="45151ADE" w14:textId="77777777" w:rsidR="004C4A84" w:rsidRPr="000072D4" w:rsidRDefault="004C4A84" w:rsidP="005360AB">
      <w:pPr>
        <w:jc w:val="center"/>
      </w:pPr>
    </w:p>
    <w:p w14:paraId="39F1196A" w14:textId="2F092D74" w:rsidR="32E9DDA0" w:rsidRPr="000072D4" w:rsidRDefault="32E9DDA0" w:rsidP="000072D4">
      <w:pPr>
        <w:jc w:val="center"/>
      </w:pPr>
      <w:r w:rsidRPr="000072D4">
        <w:rPr>
          <w:noProof/>
        </w:rPr>
        <w:drawing>
          <wp:inline distT="0" distB="0" distL="0" distR="0" wp14:anchorId="51B28705" wp14:editId="090F947E">
            <wp:extent cx="5324370" cy="3960000"/>
            <wp:effectExtent l="0" t="0" r="0" b="2540"/>
            <wp:docPr id="906389152" name="Picture 90638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324370" cy="3960000"/>
                    </a:xfrm>
                    <a:prstGeom prst="rect">
                      <a:avLst/>
                    </a:prstGeom>
                  </pic:spPr>
                </pic:pic>
              </a:graphicData>
            </a:graphic>
          </wp:inline>
        </w:drawing>
      </w:r>
    </w:p>
    <w:p w14:paraId="7073D305" w14:textId="77777777" w:rsidR="000072D4" w:rsidRPr="000072D4" w:rsidRDefault="000072D4" w:rsidP="00A3332F"/>
    <w:p w14:paraId="4F665A6C" w14:textId="08D50D81" w:rsidR="00517CB1" w:rsidRPr="000072D4" w:rsidRDefault="32E9DDA0" w:rsidP="00A3332F">
      <w:r w:rsidRPr="000072D4">
        <w:rPr>
          <w:noProof/>
        </w:rPr>
        <w:lastRenderedPageBreak/>
        <w:drawing>
          <wp:inline distT="0" distB="0" distL="0" distR="0" wp14:anchorId="22146A2F" wp14:editId="154849F7">
            <wp:extent cx="5324370" cy="3960000"/>
            <wp:effectExtent l="0" t="0" r="0" b="2540"/>
            <wp:docPr id="878392867" name="Picture 87839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24370" cy="3960000"/>
                    </a:xfrm>
                    <a:prstGeom prst="rect">
                      <a:avLst/>
                    </a:prstGeom>
                  </pic:spPr>
                </pic:pic>
              </a:graphicData>
            </a:graphic>
          </wp:inline>
        </w:drawing>
      </w:r>
    </w:p>
    <w:p w14:paraId="7B4107CC" w14:textId="77777777" w:rsidR="000072D4" w:rsidRPr="000072D4" w:rsidRDefault="000072D4" w:rsidP="00A3332F"/>
    <w:p w14:paraId="24A7C93D" w14:textId="77777777" w:rsidR="00A3332F" w:rsidRPr="000072D4" w:rsidRDefault="00A3332F" w:rsidP="002D4328">
      <w:pPr>
        <w:pStyle w:val="Ttulo3"/>
        <w:numPr>
          <w:ilvl w:val="2"/>
          <w:numId w:val="2"/>
        </w:numPr>
        <w:ind w:left="1843"/>
        <w:rPr>
          <w:rFonts w:ascii="Calibri" w:hAnsi="Calibri" w:cs="Calibri"/>
          <w:sz w:val="24"/>
          <w:szCs w:val="24"/>
        </w:rPr>
      </w:pPr>
      <w:bookmarkStart w:id="46" w:name="_Toc61560572"/>
      <w:r w:rsidRPr="000072D4">
        <w:rPr>
          <w:rFonts w:ascii="Calibri" w:hAnsi="Calibri" w:cs="Calibri"/>
          <w:sz w:val="24"/>
          <w:szCs w:val="24"/>
        </w:rPr>
        <w:t>Lista de casos de Uso</w:t>
      </w:r>
      <w:bookmarkEnd w:id="46"/>
      <w:r w:rsidRPr="000072D4">
        <w:rPr>
          <w:rFonts w:ascii="Calibri" w:hAnsi="Calibri" w:cs="Calibri"/>
          <w:sz w:val="24"/>
          <w:szCs w:val="24"/>
        </w:rPr>
        <w:t xml:space="preserve"> </w:t>
      </w:r>
    </w:p>
    <w:tbl>
      <w:tblPr>
        <w:tblW w:w="9037" w:type="dxa"/>
        <w:tblInd w:w="817" w:type="dxa"/>
        <w:tblLayout w:type="fixed"/>
        <w:tblLook w:val="01E0" w:firstRow="1" w:lastRow="1" w:firstColumn="1" w:lastColumn="1" w:noHBand="0" w:noVBand="0"/>
      </w:tblPr>
      <w:tblGrid>
        <w:gridCol w:w="931"/>
        <w:gridCol w:w="3276"/>
        <w:gridCol w:w="1550"/>
        <w:gridCol w:w="1549"/>
        <w:gridCol w:w="1731"/>
      </w:tblGrid>
      <w:tr w:rsidR="000072D4" w:rsidRPr="000072D4" w14:paraId="3B649A4B"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DFE121" w14:textId="77777777" w:rsidR="00612DF0" w:rsidRPr="000072D4" w:rsidRDefault="00612DF0">
            <w:pPr>
              <w:widowControl w:val="0"/>
              <w:rPr>
                <w:b/>
                <w:sz w:val="22"/>
                <w:szCs w:val="22"/>
                <w:lang w:val="es-EC" w:eastAsia="en-US"/>
              </w:rPr>
            </w:pPr>
            <w:r w:rsidRPr="000072D4">
              <w:rPr>
                <w:b/>
              </w:rPr>
              <w:t>Id</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ECCA320" w14:textId="77777777" w:rsidR="00612DF0" w:rsidRPr="000072D4" w:rsidRDefault="00612DF0">
            <w:pPr>
              <w:widowControl w:val="0"/>
              <w:rPr>
                <w:b/>
              </w:rPr>
            </w:pPr>
            <w:r w:rsidRPr="000072D4">
              <w:rPr>
                <w:b/>
              </w:rPr>
              <w:t>Caso de Uso</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9AF14C" w14:textId="77777777" w:rsidR="00612DF0" w:rsidRPr="000072D4" w:rsidRDefault="00612DF0">
            <w:pPr>
              <w:widowControl w:val="0"/>
              <w:rPr>
                <w:b/>
              </w:rPr>
            </w:pPr>
            <w:r w:rsidRPr="000072D4">
              <w:rPr>
                <w:b/>
              </w:rPr>
              <w:t>Complejidad</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227AEF4" w14:textId="77777777" w:rsidR="00612DF0" w:rsidRPr="000072D4" w:rsidRDefault="00612DF0">
            <w:pPr>
              <w:widowControl w:val="0"/>
              <w:rPr>
                <w:b/>
              </w:rPr>
            </w:pPr>
            <w:r w:rsidRPr="000072D4">
              <w:rPr>
                <w:b/>
              </w:rPr>
              <w:t>Prioridad del cliente</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6F7EE9" w14:textId="77777777" w:rsidR="00612DF0" w:rsidRPr="000072D4" w:rsidRDefault="00612DF0">
            <w:pPr>
              <w:widowControl w:val="0"/>
              <w:rPr>
                <w:b/>
              </w:rPr>
            </w:pPr>
            <w:r w:rsidRPr="000072D4">
              <w:rPr>
                <w:b/>
              </w:rPr>
              <w:t>Prioridad Técnica</w:t>
            </w:r>
          </w:p>
        </w:tc>
      </w:tr>
      <w:tr w:rsidR="000072D4" w:rsidRPr="000072D4" w14:paraId="5DAFAEF2" w14:textId="77777777" w:rsidTr="394D2171">
        <w:trPr>
          <w:trHeight w:val="300"/>
        </w:trPr>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00D6F" w14:textId="77777777" w:rsidR="00612DF0" w:rsidRPr="000072D4" w:rsidRDefault="00612DF0">
            <w:pPr>
              <w:widowControl w:val="0"/>
            </w:pPr>
            <w:r w:rsidRPr="000072D4">
              <w:t>CU1</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901B2A" w14:textId="5ADA8F15" w:rsidR="00612DF0" w:rsidRPr="000072D4" w:rsidRDefault="394D2171">
            <w:pPr>
              <w:widowControl w:val="0"/>
            </w:pPr>
            <w:r w:rsidRPr="000072D4">
              <w:t>Registrar vuelo</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EEACE" w14:textId="77777777" w:rsidR="00612DF0" w:rsidRPr="000072D4" w:rsidRDefault="00612DF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32C4CB" w14:textId="77777777" w:rsidR="00612DF0" w:rsidRPr="000072D4" w:rsidRDefault="00612DF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B45F0F" w14:textId="77777777" w:rsidR="00612DF0" w:rsidRPr="000072D4" w:rsidRDefault="00612DF0">
            <w:pPr>
              <w:widowControl w:val="0"/>
              <w:jc w:val="center"/>
            </w:pPr>
            <w:r w:rsidRPr="000072D4">
              <w:t>Alta</w:t>
            </w:r>
          </w:p>
        </w:tc>
      </w:tr>
      <w:tr w:rsidR="000072D4" w:rsidRPr="000072D4" w14:paraId="629651EE"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D7545A" w14:textId="77777777" w:rsidR="00612DF0" w:rsidRPr="000072D4" w:rsidRDefault="00612DF0">
            <w:pPr>
              <w:widowControl w:val="0"/>
            </w:pPr>
            <w:r w:rsidRPr="000072D4">
              <w:t>CU2</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BE3C0" w14:textId="6F160858" w:rsidR="00612DF0" w:rsidRPr="000072D4" w:rsidRDefault="3B295B2D" w:rsidP="21F10A7C">
            <w:pPr>
              <w:spacing w:line="259" w:lineRule="auto"/>
            </w:pPr>
            <w:r w:rsidRPr="000072D4">
              <w:t>Modificar vuelo</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D1B88" w14:textId="77777777" w:rsidR="00612DF0" w:rsidRPr="000072D4" w:rsidRDefault="00612DF0">
            <w:pPr>
              <w:widowControl w:val="0"/>
              <w:jc w:val="center"/>
            </w:pPr>
            <w:r w:rsidRPr="000072D4">
              <w:t>Alta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4627FE" w14:textId="77777777" w:rsidR="00612DF0" w:rsidRPr="000072D4" w:rsidRDefault="00612DF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791136" w14:textId="77777777" w:rsidR="00612DF0" w:rsidRPr="000072D4" w:rsidRDefault="00612DF0">
            <w:pPr>
              <w:widowControl w:val="0"/>
              <w:jc w:val="center"/>
            </w:pPr>
            <w:r w:rsidRPr="000072D4">
              <w:t>Alta</w:t>
            </w:r>
          </w:p>
        </w:tc>
      </w:tr>
      <w:tr w:rsidR="000072D4" w:rsidRPr="000072D4" w14:paraId="31804199"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2077B" w14:textId="77777777" w:rsidR="00612DF0" w:rsidRPr="000072D4" w:rsidRDefault="00612DF0">
            <w:pPr>
              <w:widowControl w:val="0"/>
            </w:pPr>
            <w:r w:rsidRPr="000072D4">
              <w:t>CU3</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5C25E" w14:textId="18B5C150" w:rsidR="00612DF0" w:rsidRPr="000072D4" w:rsidRDefault="0EF9D115" w:rsidP="21F10A7C">
            <w:pPr>
              <w:widowControl w:val="0"/>
              <w:spacing w:line="259" w:lineRule="auto"/>
            </w:pPr>
            <w:r w:rsidRPr="000072D4">
              <w:t>Listar vuelos</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E4AF7" w14:textId="77777777" w:rsidR="00612DF0" w:rsidRPr="000072D4" w:rsidRDefault="00612DF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7ED61F" w14:textId="77777777" w:rsidR="00612DF0" w:rsidRPr="000072D4" w:rsidRDefault="00612DF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E94EC9" w14:textId="77777777" w:rsidR="00612DF0" w:rsidRPr="000072D4" w:rsidRDefault="00612DF0">
            <w:pPr>
              <w:widowControl w:val="0"/>
              <w:jc w:val="center"/>
            </w:pPr>
            <w:r w:rsidRPr="000072D4">
              <w:t xml:space="preserve">Alta </w:t>
            </w:r>
          </w:p>
        </w:tc>
      </w:tr>
      <w:tr w:rsidR="000072D4" w:rsidRPr="000072D4" w14:paraId="7060A077"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61567D" w14:textId="77777777" w:rsidR="00612DF0" w:rsidRPr="000072D4" w:rsidRDefault="00612DF0">
            <w:pPr>
              <w:widowControl w:val="0"/>
            </w:pPr>
            <w:r w:rsidRPr="000072D4">
              <w:t>CU4</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FACF6" w14:textId="3FC869DD" w:rsidR="00612DF0" w:rsidRPr="000072D4" w:rsidRDefault="72598804" w:rsidP="21F10A7C">
            <w:pPr>
              <w:widowControl w:val="0"/>
              <w:spacing w:line="259" w:lineRule="auto"/>
            </w:pPr>
            <w:r w:rsidRPr="000072D4">
              <w:t>Eliminar vuelo</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DB3203" w14:textId="77777777" w:rsidR="00612DF0" w:rsidRPr="000072D4" w:rsidRDefault="00612DF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A4BFE" w14:textId="77777777" w:rsidR="00612DF0" w:rsidRPr="000072D4" w:rsidRDefault="00612DF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E2443C" w14:textId="77777777" w:rsidR="00612DF0" w:rsidRPr="000072D4" w:rsidRDefault="00612DF0">
            <w:pPr>
              <w:widowControl w:val="0"/>
              <w:jc w:val="center"/>
            </w:pPr>
            <w:r w:rsidRPr="000072D4">
              <w:t>Media</w:t>
            </w:r>
          </w:p>
        </w:tc>
      </w:tr>
      <w:tr w:rsidR="000072D4" w:rsidRPr="000072D4" w14:paraId="0B799A0A"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F8D9EF" w14:textId="77777777" w:rsidR="00612DF0" w:rsidRPr="000072D4" w:rsidRDefault="00612DF0">
            <w:pPr>
              <w:widowControl w:val="0"/>
            </w:pPr>
            <w:r w:rsidRPr="000072D4">
              <w:t>CU5</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D8475" w14:textId="0E71C7FB" w:rsidR="00612DF0" w:rsidRPr="000072D4" w:rsidRDefault="00612DF0">
            <w:pPr>
              <w:widowControl w:val="0"/>
            </w:pPr>
            <w:r w:rsidRPr="000072D4">
              <w:t xml:space="preserve">Registrar hotel </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5F6627" w14:textId="77777777" w:rsidR="00612DF0" w:rsidRPr="000072D4" w:rsidRDefault="00612DF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DEC480" w14:textId="77777777" w:rsidR="00612DF0" w:rsidRPr="000072D4" w:rsidRDefault="00612DF0">
            <w:pPr>
              <w:widowControl w:val="0"/>
              <w:jc w:val="center"/>
            </w:pPr>
            <w:r w:rsidRPr="000072D4">
              <w:t>Media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556A4" w14:textId="77777777" w:rsidR="00612DF0" w:rsidRPr="000072D4" w:rsidRDefault="00612DF0">
            <w:pPr>
              <w:widowControl w:val="0"/>
              <w:jc w:val="center"/>
            </w:pPr>
            <w:r w:rsidRPr="000072D4">
              <w:t>Alta</w:t>
            </w:r>
          </w:p>
        </w:tc>
      </w:tr>
      <w:tr w:rsidR="000072D4" w:rsidRPr="000072D4" w14:paraId="6DC771BB" w14:textId="77777777" w:rsidTr="002B25E5">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7178C" w14:textId="77777777" w:rsidR="00612DF0" w:rsidRPr="000072D4" w:rsidRDefault="00612DF0">
            <w:pPr>
              <w:widowControl w:val="0"/>
            </w:pPr>
            <w:r w:rsidRPr="000072D4">
              <w:t>CU6</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F2C41" w14:textId="20BD22B1" w:rsidR="00612DF0" w:rsidRPr="000072D4" w:rsidRDefault="0061695A">
            <w:pPr>
              <w:widowControl w:val="0"/>
            </w:pPr>
            <w:r w:rsidRPr="000072D4">
              <w:t>Modificar hotel</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817DA5" w14:textId="2CC784A4" w:rsidR="00612DF0" w:rsidRPr="000072D4" w:rsidRDefault="00CC0523">
            <w:pPr>
              <w:widowControl w:val="0"/>
              <w:jc w:val="center"/>
            </w:pPr>
            <w:r w:rsidRPr="000072D4">
              <w:t xml:space="preserve">Media </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BE2073" w14:textId="4F9F1B86" w:rsidR="00612DF0" w:rsidRPr="000072D4" w:rsidRDefault="00CC0523" w:rsidP="00CC0523">
            <w:pPr>
              <w:widowControl w:val="0"/>
              <w:jc w:val="center"/>
            </w:pPr>
            <w:r w:rsidRPr="000072D4">
              <w:t>Media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EF98D7" w14:textId="4C32B037" w:rsidR="00612DF0" w:rsidRPr="000072D4" w:rsidRDefault="00CC0523">
            <w:pPr>
              <w:widowControl w:val="0"/>
              <w:jc w:val="center"/>
            </w:pPr>
            <w:r w:rsidRPr="000072D4">
              <w:t xml:space="preserve">Media </w:t>
            </w:r>
          </w:p>
        </w:tc>
      </w:tr>
      <w:tr w:rsidR="000072D4" w:rsidRPr="000072D4" w14:paraId="65C34A43" w14:textId="77777777" w:rsidTr="002B25E5">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62F5EB" w14:textId="77777777" w:rsidR="00612DF0" w:rsidRPr="000072D4" w:rsidRDefault="00612DF0">
            <w:pPr>
              <w:widowControl w:val="0"/>
            </w:pPr>
            <w:r w:rsidRPr="000072D4">
              <w:t>CU7</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0E9E6" w14:textId="4956019D" w:rsidR="00612DF0" w:rsidRPr="000072D4" w:rsidRDefault="00B45B29">
            <w:pPr>
              <w:widowControl w:val="0"/>
            </w:pPr>
            <w:r w:rsidRPr="000072D4">
              <w:t>Consultar hotel</w:t>
            </w:r>
            <w:r w:rsidR="00066977" w:rsidRPr="000072D4">
              <w:t xml:space="preserve"> </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99F8DE" w14:textId="594E1992" w:rsidR="00612DF0" w:rsidRPr="000072D4" w:rsidRDefault="00A64C6F">
            <w:pPr>
              <w:widowControl w:val="0"/>
              <w:jc w:val="center"/>
            </w:pPr>
            <w:r w:rsidRPr="000072D4">
              <w:t>Baja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D2E19" w14:textId="3AEDD087" w:rsidR="00612DF0" w:rsidRPr="000072D4" w:rsidRDefault="00AE1091">
            <w:pPr>
              <w:widowControl w:val="0"/>
              <w:jc w:val="center"/>
            </w:pPr>
            <w:r w:rsidRPr="000072D4">
              <w:t xml:space="preserve">Alta </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E3991" w14:textId="420BFF4D" w:rsidR="00612DF0" w:rsidRPr="000072D4" w:rsidRDefault="00394A91">
            <w:pPr>
              <w:widowControl w:val="0"/>
              <w:jc w:val="center"/>
            </w:pPr>
            <w:r w:rsidRPr="000072D4">
              <w:t xml:space="preserve">Media </w:t>
            </w:r>
          </w:p>
        </w:tc>
      </w:tr>
      <w:tr w:rsidR="000072D4" w:rsidRPr="000072D4" w14:paraId="7803F7AD" w14:textId="77777777" w:rsidTr="002B25E5">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04DD56" w14:textId="77777777" w:rsidR="00612DF0" w:rsidRPr="000072D4" w:rsidRDefault="00612DF0">
            <w:pPr>
              <w:widowControl w:val="0"/>
            </w:pPr>
            <w:r w:rsidRPr="000072D4">
              <w:t>CU8</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ABDC6C" w14:textId="145AEDC7" w:rsidR="00612DF0" w:rsidRPr="000072D4" w:rsidRDefault="009A73F6">
            <w:pPr>
              <w:widowControl w:val="0"/>
            </w:pPr>
            <w:r w:rsidRPr="000072D4">
              <w:t>Listar hoteles</w:t>
            </w:r>
            <w:r w:rsidR="00066977" w:rsidRPr="000072D4">
              <w:t xml:space="preserve"> </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33ED35" w14:textId="783D2614" w:rsidR="00612DF0" w:rsidRPr="000072D4" w:rsidRDefault="00F53642">
            <w:pPr>
              <w:widowControl w:val="0"/>
              <w:jc w:val="center"/>
            </w:pPr>
            <w:r w:rsidRPr="000072D4">
              <w:t xml:space="preserve">Baja </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FD927" w14:textId="4C030DB5" w:rsidR="00612DF0" w:rsidRPr="000072D4" w:rsidRDefault="00F53642">
            <w:pPr>
              <w:widowControl w:val="0"/>
              <w:jc w:val="center"/>
            </w:pPr>
            <w:r w:rsidRPr="000072D4">
              <w:t xml:space="preserve">Alta </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A9146" w14:textId="5ECFA43C" w:rsidR="00612DF0" w:rsidRPr="000072D4" w:rsidRDefault="00F53642">
            <w:pPr>
              <w:widowControl w:val="0"/>
              <w:jc w:val="center"/>
            </w:pPr>
            <w:r w:rsidRPr="000072D4">
              <w:t xml:space="preserve">Alta </w:t>
            </w:r>
          </w:p>
        </w:tc>
      </w:tr>
      <w:tr w:rsidR="000072D4" w:rsidRPr="000072D4" w14:paraId="232C17C6" w14:textId="77777777" w:rsidTr="002B25E5">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41B277" w14:textId="77777777" w:rsidR="00612DF0" w:rsidRPr="000072D4" w:rsidRDefault="00612DF0">
            <w:pPr>
              <w:widowControl w:val="0"/>
            </w:pPr>
            <w:r w:rsidRPr="000072D4">
              <w:t>CU9</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685A92" w14:textId="497454BA" w:rsidR="00612DF0" w:rsidRPr="000072D4" w:rsidRDefault="009A73F6">
            <w:pPr>
              <w:widowControl w:val="0"/>
            </w:pPr>
            <w:r w:rsidRPr="000072D4">
              <w:t>Registrar cliente</w:t>
            </w:r>
            <w:r w:rsidR="00066977" w:rsidRPr="000072D4">
              <w:t xml:space="preserve"> </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67569F" w14:textId="3CE7FA4D" w:rsidR="00612DF0" w:rsidRPr="000072D4" w:rsidRDefault="00596E37">
            <w:pPr>
              <w:widowControl w:val="0"/>
              <w:jc w:val="center"/>
            </w:pPr>
            <w:r w:rsidRPr="000072D4">
              <w:t xml:space="preserve">Media </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730BD1" w14:textId="2C92A9B3" w:rsidR="00612DF0" w:rsidRPr="000072D4" w:rsidRDefault="00E417F5">
            <w:pPr>
              <w:widowControl w:val="0"/>
              <w:jc w:val="center"/>
            </w:pPr>
            <w:r w:rsidRPr="000072D4">
              <w:t xml:space="preserve">Alta </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994D01" w14:textId="5C67D174" w:rsidR="00612DF0" w:rsidRPr="000072D4" w:rsidRDefault="00E417F5">
            <w:pPr>
              <w:widowControl w:val="0"/>
              <w:jc w:val="center"/>
            </w:pPr>
            <w:r w:rsidRPr="000072D4">
              <w:t xml:space="preserve">Alta </w:t>
            </w:r>
          </w:p>
        </w:tc>
      </w:tr>
      <w:tr w:rsidR="000072D4" w:rsidRPr="000072D4" w14:paraId="69FB2D8B" w14:textId="77777777" w:rsidTr="002B25E5">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98DCCC" w14:textId="6BA1E7BC" w:rsidR="00612DF0" w:rsidRPr="000072D4" w:rsidRDefault="00612DF0">
            <w:pPr>
              <w:widowControl w:val="0"/>
            </w:pPr>
            <w:r w:rsidRPr="000072D4">
              <w:t>CU10</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B5E18" w14:textId="5F2BA18A" w:rsidR="00612DF0" w:rsidRPr="000072D4" w:rsidRDefault="009A73F6">
            <w:pPr>
              <w:widowControl w:val="0"/>
            </w:pPr>
            <w:r w:rsidRPr="000072D4">
              <w:t>Modificar cliente</w:t>
            </w:r>
            <w:r w:rsidR="00066977" w:rsidRPr="000072D4">
              <w:t xml:space="preserve"> </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358C6B" w14:textId="00C84CA1" w:rsidR="00612DF0" w:rsidRPr="000072D4" w:rsidRDefault="00604C92">
            <w:pPr>
              <w:widowControl w:val="0"/>
              <w:jc w:val="center"/>
            </w:pPr>
            <w:r w:rsidRPr="000072D4">
              <w:t xml:space="preserve">Media </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58CC93" w14:textId="4203370D" w:rsidR="00612DF0" w:rsidRPr="000072D4" w:rsidRDefault="00902C26">
            <w:pPr>
              <w:widowControl w:val="0"/>
              <w:jc w:val="center"/>
            </w:pPr>
            <w:r w:rsidRPr="000072D4">
              <w:t xml:space="preserve">Media </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ACE5DE" w14:textId="6790D611" w:rsidR="00612DF0" w:rsidRPr="000072D4" w:rsidRDefault="00902C26">
            <w:pPr>
              <w:widowControl w:val="0"/>
              <w:jc w:val="center"/>
            </w:pPr>
            <w:r w:rsidRPr="000072D4">
              <w:t xml:space="preserve">Media </w:t>
            </w:r>
          </w:p>
        </w:tc>
      </w:tr>
      <w:tr w:rsidR="000072D4" w:rsidRPr="000072D4" w14:paraId="5C3F9B87"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CA2CB" w14:textId="29C1F3C1" w:rsidR="007A23D0" w:rsidRPr="000072D4" w:rsidRDefault="007A23D0" w:rsidP="007A23D0">
            <w:pPr>
              <w:widowControl w:val="0"/>
            </w:pPr>
            <w:r w:rsidRPr="000072D4">
              <w:t>CU11</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DE2DAC" w14:textId="5C979B81" w:rsidR="007A23D0" w:rsidRPr="000072D4" w:rsidRDefault="009A73F6" w:rsidP="007A23D0">
            <w:pPr>
              <w:widowControl w:val="0"/>
            </w:pPr>
            <w:r w:rsidRPr="000072D4">
              <w:t>Eliminar cliente</w:t>
            </w:r>
            <w:r w:rsidR="00BD4D04" w:rsidRPr="000072D4">
              <w:t xml:space="preserve"> </w:t>
            </w:r>
            <w:r w:rsidR="00BD4D04" w:rsidRPr="000072D4">
              <w:rPr>
                <w:i/>
              </w:rPr>
              <w:t>RF-8</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8AF6DA" w14:textId="5BAAEE70" w:rsidR="007A23D0"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CDB18" w14:textId="48F281A1" w:rsidR="007A23D0"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DDEFA7" w14:textId="31769FCE" w:rsidR="007A23D0" w:rsidRPr="000072D4" w:rsidRDefault="009D208E" w:rsidP="007A23D0">
            <w:pPr>
              <w:widowControl w:val="0"/>
              <w:jc w:val="center"/>
            </w:pPr>
            <w:r w:rsidRPr="000072D4">
              <w:t>Media</w:t>
            </w:r>
          </w:p>
        </w:tc>
      </w:tr>
      <w:tr w:rsidR="000072D4" w:rsidRPr="000072D4" w14:paraId="6FC83365"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85EB2" w14:textId="05394851" w:rsidR="007A23D0" w:rsidRPr="000072D4" w:rsidRDefault="007A23D0" w:rsidP="007A23D0">
            <w:pPr>
              <w:widowControl w:val="0"/>
            </w:pPr>
            <w:r w:rsidRPr="000072D4">
              <w:t>CU12</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05A7B6" w14:textId="7CB488C7" w:rsidR="007A23D0" w:rsidRPr="000072D4" w:rsidRDefault="009A73F6" w:rsidP="007A23D0">
            <w:pPr>
              <w:widowControl w:val="0"/>
            </w:pPr>
            <w:r w:rsidRPr="000072D4">
              <w:t xml:space="preserve">Consultar </w:t>
            </w:r>
            <w:r w:rsidR="19433C1F" w:rsidRPr="000072D4">
              <w:t>cliente</w:t>
            </w:r>
            <w:r w:rsidR="008A212D" w:rsidRPr="000072D4">
              <w:t xml:space="preserve"> </w:t>
            </w:r>
            <w:r w:rsidR="008A212D" w:rsidRPr="000072D4">
              <w:rPr>
                <w:i/>
              </w:rPr>
              <w:t>RF-9</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FAAD0" w14:textId="1EC451A2" w:rsidR="007A23D0"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8C228" w14:textId="49919BB7" w:rsidR="007A23D0"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D5524" w14:textId="3DFA47D8" w:rsidR="007A23D0" w:rsidRPr="000072D4" w:rsidRDefault="009D208E" w:rsidP="007A23D0">
            <w:pPr>
              <w:widowControl w:val="0"/>
              <w:jc w:val="center"/>
            </w:pPr>
            <w:r w:rsidRPr="000072D4">
              <w:t>Alta</w:t>
            </w:r>
          </w:p>
        </w:tc>
      </w:tr>
      <w:tr w:rsidR="000072D4" w:rsidRPr="000072D4" w14:paraId="5093A7E7"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D6ED13" w14:textId="146B14CC" w:rsidR="007A23D0" w:rsidRPr="000072D4" w:rsidRDefault="007A23D0" w:rsidP="007A23D0">
            <w:pPr>
              <w:widowControl w:val="0"/>
            </w:pPr>
            <w:r w:rsidRPr="000072D4">
              <w:t>CU13</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1B4D1" w14:textId="2CA2DA9B" w:rsidR="007A23D0" w:rsidRPr="000072D4" w:rsidRDefault="009A73F6" w:rsidP="007A23D0">
            <w:pPr>
              <w:widowControl w:val="0"/>
            </w:pPr>
            <w:r w:rsidRPr="000072D4">
              <w:t>Listar clientes</w:t>
            </w:r>
            <w:r w:rsidR="008A212D" w:rsidRPr="000072D4">
              <w:t xml:space="preserve"> </w:t>
            </w:r>
            <w:r w:rsidR="008A212D" w:rsidRPr="000072D4">
              <w:rPr>
                <w:i/>
              </w:rPr>
              <w:t>RF-10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927146" w14:textId="6C7C7AF5" w:rsidR="007A23D0"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3882" w14:textId="720F9026" w:rsidR="007A23D0"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4C843" w14:textId="45A2FFDC" w:rsidR="007A23D0" w:rsidRPr="000072D4" w:rsidRDefault="009D208E" w:rsidP="007A23D0">
            <w:pPr>
              <w:widowControl w:val="0"/>
              <w:jc w:val="center"/>
            </w:pPr>
            <w:r w:rsidRPr="000072D4">
              <w:t>Alta</w:t>
            </w:r>
          </w:p>
        </w:tc>
      </w:tr>
      <w:tr w:rsidR="000072D4" w:rsidRPr="000072D4" w14:paraId="7DA0E7CA"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6ED6C5" w14:textId="3F82358D" w:rsidR="00D150D6" w:rsidRPr="000072D4" w:rsidRDefault="00835896" w:rsidP="007A23D0">
            <w:pPr>
              <w:widowControl w:val="0"/>
            </w:pPr>
            <w:r w:rsidRPr="000072D4">
              <w:t>CU14</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323455" w14:textId="0D70C99C" w:rsidR="00D150D6" w:rsidRPr="000072D4" w:rsidRDefault="001B02EE" w:rsidP="007A23D0">
            <w:pPr>
              <w:widowControl w:val="0"/>
            </w:pPr>
            <w:r w:rsidRPr="000072D4">
              <w:t>Consultar vuelo</w:t>
            </w:r>
            <w:r w:rsidR="008A212D" w:rsidRPr="000072D4">
              <w:t xml:space="preserve"> </w:t>
            </w:r>
            <w:r w:rsidR="008A212D" w:rsidRPr="000072D4">
              <w:rPr>
                <w:i/>
              </w:rPr>
              <w:t>RF-14</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E88F4" w14:textId="7E85F14D" w:rsidR="00D150D6"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A8DDF1" w14:textId="5A19E562" w:rsidR="00D150D6"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575692" w14:textId="193E8553" w:rsidR="00D150D6" w:rsidRPr="000072D4" w:rsidRDefault="009D208E" w:rsidP="007A23D0">
            <w:pPr>
              <w:widowControl w:val="0"/>
              <w:jc w:val="center"/>
            </w:pPr>
            <w:r w:rsidRPr="000072D4">
              <w:t>Alta</w:t>
            </w:r>
          </w:p>
        </w:tc>
      </w:tr>
      <w:tr w:rsidR="000072D4" w:rsidRPr="000072D4" w14:paraId="4F7D9B7C"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6DB1BD" w14:textId="559D6402" w:rsidR="00D150D6" w:rsidRPr="000072D4" w:rsidRDefault="00885609" w:rsidP="007A23D0">
            <w:pPr>
              <w:widowControl w:val="0"/>
            </w:pPr>
            <w:r w:rsidRPr="000072D4">
              <w:t>CU15</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88A36" w14:textId="1408CAA1" w:rsidR="00D150D6" w:rsidRPr="000072D4" w:rsidRDefault="001B02EE" w:rsidP="007A23D0">
            <w:pPr>
              <w:widowControl w:val="0"/>
            </w:pPr>
            <w:r w:rsidRPr="000072D4">
              <w:t>Registrar reserva</w:t>
            </w:r>
            <w:r w:rsidR="008A212D" w:rsidRPr="000072D4">
              <w:t xml:space="preserve"> </w:t>
            </w:r>
            <w:r w:rsidR="008A212D" w:rsidRPr="000072D4">
              <w:rPr>
                <w:i/>
              </w:rPr>
              <w:t>RF-16</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AF855" w14:textId="7387112E" w:rsidR="00D150D6"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45AFFE" w14:textId="2E81C9E1" w:rsidR="00D150D6"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D7852" w14:textId="0E8D71EF" w:rsidR="00D150D6" w:rsidRPr="000072D4" w:rsidRDefault="009D208E" w:rsidP="007A23D0">
            <w:pPr>
              <w:widowControl w:val="0"/>
              <w:jc w:val="center"/>
            </w:pPr>
            <w:r w:rsidRPr="000072D4">
              <w:t>Alta</w:t>
            </w:r>
          </w:p>
        </w:tc>
      </w:tr>
      <w:tr w:rsidR="000072D4" w:rsidRPr="000072D4" w14:paraId="6F1DD739"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B93F59" w14:textId="51E7FDA2" w:rsidR="002A21FD" w:rsidRPr="000072D4" w:rsidRDefault="00885609" w:rsidP="007A23D0">
            <w:pPr>
              <w:widowControl w:val="0"/>
            </w:pPr>
            <w:r w:rsidRPr="000072D4">
              <w:t>CU16</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0248E" w14:textId="479AEE5F" w:rsidR="002A21FD" w:rsidRPr="000072D4" w:rsidRDefault="003D286C" w:rsidP="007A23D0">
            <w:pPr>
              <w:widowControl w:val="0"/>
            </w:pPr>
            <w:r w:rsidRPr="000072D4">
              <w:t>M</w:t>
            </w:r>
            <w:r w:rsidR="001B02EE" w:rsidRPr="000072D4">
              <w:t>odificar</w:t>
            </w:r>
            <w:r w:rsidRPr="000072D4">
              <w:t xml:space="preserve"> reserva</w:t>
            </w:r>
            <w:r w:rsidR="008A212D" w:rsidRPr="000072D4">
              <w:t xml:space="preserve"> RF-17</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4732A8" w14:textId="1FAAF571" w:rsidR="002A21FD"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6F0D0E" w14:textId="442A7815" w:rsidR="002A21FD"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54AA80" w14:textId="63589AD0" w:rsidR="002A21FD" w:rsidRPr="000072D4" w:rsidRDefault="009D208E" w:rsidP="007A23D0">
            <w:pPr>
              <w:widowControl w:val="0"/>
              <w:jc w:val="center"/>
            </w:pPr>
            <w:r w:rsidRPr="000072D4">
              <w:t>Alta</w:t>
            </w:r>
          </w:p>
        </w:tc>
      </w:tr>
      <w:tr w:rsidR="000072D4" w:rsidRPr="000072D4" w14:paraId="60DC28D0"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4DAF96" w14:textId="21ED4A31" w:rsidR="002A21FD" w:rsidRPr="000072D4" w:rsidRDefault="00885609" w:rsidP="007A23D0">
            <w:pPr>
              <w:widowControl w:val="0"/>
            </w:pPr>
            <w:r w:rsidRPr="000072D4">
              <w:t>CU17</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5D160" w14:textId="7F945A4B" w:rsidR="002A21FD" w:rsidRPr="000072D4" w:rsidRDefault="003D286C" w:rsidP="007A23D0">
            <w:pPr>
              <w:widowControl w:val="0"/>
            </w:pPr>
            <w:r w:rsidRPr="000072D4">
              <w:t>Eliminar reserva</w:t>
            </w:r>
            <w:r w:rsidR="008A212D" w:rsidRPr="000072D4">
              <w:t xml:space="preserve"> </w:t>
            </w:r>
            <w:r w:rsidR="008A212D" w:rsidRPr="000072D4">
              <w:rPr>
                <w:i/>
              </w:rPr>
              <w:t>RF-18</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E3F71" w14:textId="7C96C0E5" w:rsidR="002A21FD"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4BDB8" w14:textId="2C4D9213" w:rsidR="002A21FD"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F3CCC" w14:textId="58060372" w:rsidR="002A21FD" w:rsidRPr="000072D4" w:rsidRDefault="009D208E" w:rsidP="007A23D0">
            <w:pPr>
              <w:widowControl w:val="0"/>
              <w:jc w:val="center"/>
            </w:pPr>
            <w:r w:rsidRPr="000072D4">
              <w:t>Alta</w:t>
            </w:r>
          </w:p>
        </w:tc>
      </w:tr>
      <w:tr w:rsidR="000072D4" w:rsidRPr="000072D4" w14:paraId="57CB14FE"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3C09DF" w14:textId="626D82BA" w:rsidR="002A21FD" w:rsidRPr="000072D4" w:rsidRDefault="00885609" w:rsidP="007A23D0">
            <w:pPr>
              <w:widowControl w:val="0"/>
            </w:pPr>
            <w:r w:rsidRPr="000072D4">
              <w:t>CU18</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37671" w14:textId="21A713C4" w:rsidR="002A21FD" w:rsidRPr="000072D4" w:rsidRDefault="00C17C98" w:rsidP="007A23D0">
            <w:pPr>
              <w:widowControl w:val="0"/>
            </w:pPr>
            <w:r w:rsidRPr="000072D4">
              <w:t>Consultar reserva</w:t>
            </w:r>
            <w:r w:rsidR="008A212D" w:rsidRPr="000072D4">
              <w:t xml:space="preserve"> </w:t>
            </w:r>
            <w:r w:rsidR="008A212D" w:rsidRPr="000072D4">
              <w:rPr>
                <w:i/>
              </w:rPr>
              <w:t>RF-</w:t>
            </w:r>
            <w:r w:rsidR="009D46B4" w:rsidRPr="000072D4">
              <w:rPr>
                <w:i/>
                <w:iCs/>
              </w:rPr>
              <w:t>19</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3C35D" w14:textId="3E731105" w:rsidR="002A21FD"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9A996F" w14:textId="36E9B194" w:rsidR="002A21FD"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CF836" w14:textId="59381838" w:rsidR="002A21FD" w:rsidRPr="000072D4" w:rsidRDefault="009D208E" w:rsidP="007A23D0">
            <w:pPr>
              <w:widowControl w:val="0"/>
              <w:jc w:val="center"/>
            </w:pPr>
            <w:r w:rsidRPr="000072D4">
              <w:t>Alta</w:t>
            </w:r>
          </w:p>
        </w:tc>
      </w:tr>
      <w:tr w:rsidR="000072D4" w:rsidRPr="000072D4" w14:paraId="1AA7BB47"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D7C54" w14:textId="736BCA53" w:rsidR="002A21FD" w:rsidRPr="000072D4" w:rsidRDefault="00885609" w:rsidP="007A23D0">
            <w:pPr>
              <w:widowControl w:val="0"/>
            </w:pPr>
            <w:r w:rsidRPr="000072D4">
              <w:t>CU19</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B77F0D" w14:textId="0254A27F" w:rsidR="002A21FD" w:rsidRPr="000072D4" w:rsidRDefault="00C17C98" w:rsidP="007A23D0">
            <w:pPr>
              <w:widowControl w:val="0"/>
            </w:pPr>
            <w:r w:rsidRPr="000072D4">
              <w:t xml:space="preserve">Listar </w:t>
            </w:r>
            <w:r w:rsidR="4AD3FEFC" w:rsidRPr="000072D4">
              <w:t>reservas</w:t>
            </w:r>
            <w:r w:rsidR="008A212D" w:rsidRPr="000072D4">
              <w:t xml:space="preserve"> </w:t>
            </w:r>
            <w:r w:rsidR="008A212D" w:rsidRPr="000072D4">
              <w:rPr>
                <w:i/>
              </w:rPr>
              <w:t>RF-</w:t>
            </w:r>
            <w:r w:rsidR="009D46B4" w:rsidRPr="000072D4">
              <w:rPr>
                <w:i/>
                <w:iCs/>
              </w:rPr>
              <w:t>20</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91FC14" w14:textId="5F60C228" w:rsidR="002A21FD"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04363" w14:textId="3E4E49F7" w:rsidR="002A21FD"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608AE" w14:textId="79BF03DA" w:rsidR="002A21FD" w:rsidRPr="000072D4" w:rsidRDefault="009D208E" w:rsidP="007A23D0">
            <w:pPr>
              <w:widowControl w:val="0"/>
              <w:jc w:val="center"/>
            </w:pPr>
            <w:r w:rsidRPr="000072D4">
              <w:t>Alta</w:t>
            </w:r>
          </w:p>
        </w:tc>
      </w:tr>
      <w:tr w:rsidR="000072D4" w:rsidRPr="000072D4" w14:paraId="588A802A"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03162" w14:textId="4D8ADFC2" w:rsidR="002A21FD" w:rsidRPr="000072D4" w:rsidRDefault="00885609" w:rsidP="007A23D0">
            <w:pPr>
              <w:widowControl w:val="0"/>
            </w:pPr>
            <w:r w:rsidRPr="000072D4">
              <w:t>CU20</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34CEE" w14:textId="59637ABE" w:rsidR="002A21FD" w:rsidRPr="000072D4" w:rsidRDefault="00C17C98" w:rsidP="007A23D0">
            <w:pPr>
              <w:widowControl w:val="0"/>
            </w:pPr>
            <w:r w:rsidRPr="000072D4">
              <w:t>Eliminar hotel</w:t>
            </w:r>
            <w:r w:rsidR="008A212D" w:rsidRPr="000072D4">
              <w:t xml:space="preserve"> </w:t>
            </w:r>
            <w:r w:rsidR="008A212D" w:rsidRPr="000072D4">
              <w:rPr>
                <w:i/>
              </w:rPr>
              <w:t>RF-</w:t>
            </w:r>
            <w:r w:rsidR="009D46B4" w:rsidRPr="000072D4">
              <w:rPr>
                <w:i/>
                <w:iCs/>
              </w:rPr>
              <w:t>3</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AEF26" w14:textId="1E057477" w:rsidR="002A21FD" w:rsidRPr="000072D4" w:rsidRDefault="009D208E"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5507B" w14:textId="5C786258" w:rsidR="002A21FD" w:rsidRPr="000072D4" w:rsidRDefault="009D208E"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D6A0E" w14:textId="3003C16D" w:rsidR="002A21FD" w:rsidRPr="000072D4" w:rsidRDefault="009D208E" w:rsidP="007A23D0">
            <w:pPr>
              <w:widowControl w:val="0"/>
              <w:jc w:val="center"/>
            </w:pPr>
            <w:r w:rsidRPr="000072D4">
              <w:t>Alta</w:t>
            </w:r>
          </w:p>
        </w:tc>
      </w:tr>
      <w:tr w:rsidR="000072D4" w:rsidRPr="000072D4" w14:paraId="0F79A633" w14:textId="77777777" w:rsidTr="0CBDA88A">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29A90" w14:textId="62B67E07" w:rsidR="002A21FD" w:rsidRPr="000072D4" w:rsidRDefault="0CBDA88A" w:rsidP="007A23D0">
            <w:pPr>
              <w:widowControl w:val="0"/>
            </w:pPr>
            <w:r w:rsidRPr="000072D4">
              <w:lastRenderedPageBreak/>
              <w:t>CU21</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103A50" w14:textId="37E5C04D" w:rsidR="002A21FD" w:rsidRPr="000072D4" w:rsidRDefault="25801C85" w:rsidP="007A23D0">
            <w:pPr>
              <w:widowControl w:val="0"/>
            </w:pPr>
            <w:r w:rsidRPr="000072D4">
              <w:t>Registrar sucursal</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64821F" w14:textId="01ECDB08" w:rsidR="0CBDA88A" w:rsidRPr="000072D4" w:rsidRDefault="0CBDA88A" w:rsidP="0CBDA88A">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985D29" w14:textId="2F6D712F" w:rsidR="0CBDA88A" w:rsidRPr="000072D4" w:rsidRDefault="0CBDA88A" w:rsidP="0CBDA88A">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F7AA42" w14:textId="32FC9904" w:rsidR="0CBDA88A" w:rsidRPr="000072D4" w:rsidRDefault="0CBDA88A" w:rsidP="0CBDA88A">
            <w:pPr>
              <w:widowControl w:val="0"/>
              <w:jc w:val="center"/>
            </w:pPr>
            <w:r w:rsidRPr="000072D4">
              <w:t>Alta</w:t>
            </w:r>
          </w:p>
        </w:tc>
      </w:tr>
      <w:tr w:rsidR="000072D4" w:rsidRPr="000072D4" w14:paraId="3E4ECEE1" w14:textId="77777777" w:rsidTr="0CBDA88A">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D2BBC" w14:textId="6CD7109E" w:rsidR="002A21FD" w:rsidRPr="000072D4" w:rsidRDefault="0CBDA88A" w:rsidP="007A23D0">
            <w:pPr>
              <w:widowControl w:val="0"/>
            </w:pPr>
            <w:r w:rsidRPr="000072D4">
              <w:t>CU22</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0384C4" w14:textId="2C9FB0C9" w:rsidR="002A21FD" w:rsidRPr="000072D4" w:rsidRDefault="0CBDA88A" w:rsidP="007A23D0">
            <w:pPr>
              <w:widowControl w:val="0"/>
            </w:pPr>
            <w:r w:rsidRPr="000072D4">
              <w:t xml:space="preserve">Modificar </w:t>
            </w:r>
            <w:r w:rsidR="25801C85" w:rsidRPr="000072D4">
              <w:t>sucursal</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92182" w14:textId="01ECDB08" w:rsidR="0CBDA88A" w:rsidRPr="000072D4" w:rsidRDefault="0CBDA88A" w:rsidP="0CBDA88A">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9CA9F" w14:textId="2F6D712F" w:rsidR="0CBDA88A" w:rsidRPr="000072D4" w:rsidRDefault="0CBDA88A" w:rsidP="0CBDA88A">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D77FF" w14:textId="32FC9904" w:rsidR="0CBDA88A" w:rsidRPr="000072D4" w:rsidRDefault="0CBDA88A" w:rsidP="0CBDA88A">
            <w:pPr>
              <w:widowControl w:val="0"/>
              <w:jc w:val="center"/>
            </w:pPr>
            <w:r w:rsidRPr="000072D4">
              <w:t>Alta</w:t>
            </w:r>
          </w:p>
        </w:tc>
      </w:tr>
      <w:tr w:rsidR="000072D4" w:rsidRPr="000072D4" w14:paraId="178CB8D7" w14:textId="77777777" w:rsidTr="0CBDA88A">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E7D33" w14:textId="0F7BD48F" w:rsidR="002A21FD" w:rsidRPr="000072D4" w:rsidRDefault="0CBDA88A" w:rsidP="007A23D0">
            <w:pPr>
              <w:widowControl w:val="0"/>
            </w:pPr>
            <w:r w:rsidRPr="000072D4">
              <w:t>CU23</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05B578" w14:textId="2C6E8B11" w:rsidR="002A21FD" w:rsidRPr="000072D4" w:rsidRDefault="0CBDA88A" w:rsidP="007A23D0">
            <w:pPr>
              <w:widowControl w:val="0"/>
            </w:pPr>
            <w:r w:rsidRPr="000072D4">
              <w:t xml:space="preserve">Eliminar </w:t>
            </w:r>
            <w:r w:rsidR="25801C85" w:rsidRPr="000072D4">
              <w:t>sucursal</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1805F6" w14:textId="39A1ECEF" w:rsidR="4378A502" w:rsidRPr="000072D4" w:rsidRDefault="4378A502" w:rsidP="0CBDA88A">
            <w:pPr>
              <w:widowControl w:val="0"/>
              <w:jc w:val="center"/>
            </w:pPr>
            <w:r w:rsidRPr="000072D4">
              <w:t>Baja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2249A" w14:textId="370186F0" w:rsidR="4378A502" w:rsidRPr="000072D4" w:rsidRDefault="4378A502" w:rsidP="0CBDA88A">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41697" w14:textId="0F3769A7" w:rsidR="4378A502" w:rsidRPr="000072D4" w:rsidRDefault="4378A502" w:rsidP="0CBDA88A">
            <w:pPr>
              <w:widowControl w:val="0"/>
              <w:jc w:val="center"/>
            </w:pPr>
            <w:r w:rsidRPr="000072D4">
              <w:t>Alta</w:t>
            </w:r>
          </w:p>
        </w:tc>
      </w:tr>
      <w:tr w:rsidR="000072D4" w:rsidRPr="000072D4" w14:paraId="39418B34" w14:textId="77777777" w:rsidTr="0CBDA88A">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115C9B" w14:textId="384997FC" w:rsidR="002A21FD" w:rsidRPr="000072D4" w:rsidRDefault="0CBDA88A" w:rsidP="007A23D0">
            <w:pPr>
              <w:widowControl w:val="0"/>
            </w:pPr>
            <w:r w:rsidRPr="000072D4">
              <w:t>CU24</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1AAA7B" w14:textId="5A3D1122" w:rsidR="002A21FD" w:rsidRPr="000072D4" w:rsidRDefault="0CBDA88A" w:rsidP="007A23D0">
            <w:pPr>
              <w:widowControl w:val="0"/>
            </w:pPr>
            <w:r w:rsidRPr="000072D4">
              <w:t>Listar sucursales</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AE1C4" w14:textId="39A1ECEF" w:rsidR="4378A502" w:rsidRPr="000072D4" w:rsidRDefault="4378A502" w:rsidP="0CBDA88A">
            <w:pPr>
              <w:widowControl w:val="0"/>
              <w:jc w:val="center"/>
            </w:pPr>
            <w:r w:rsidRPr="000072D4">
              <w:t>Baja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36363" w14:textId="370186F0" w:rsidR="4378A502" w:rsidRPr="000072D4" w:rsidRDefault="4378A502" w:rsidP="0CBDA88A">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50525" w14:textId="0F3769A7" w:rsidR="4378A502" w:rsidRPr="000072D4" w:rsidRDefault="4378A502" w:rsidP="0CBDA88A">
            <w:pPr>
              <w:widowControl w:val="0"/>
              <w:jc w:val="center"/>
            </w:pPr>
            <w:r w:rsidRPr="000072D4">
              <w:t>Alta</w:t>
            </w:r>
          </w:p>
        </w:tc>
      </w:tr>
      <w:tr w:rsidR="000072D4" w:rsidRPr="000072D4" w14:paraId="361574E9"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095CE4" w14:textId="64ED66E2" w:rsidR="002A21FD" w:rsidRPr="000072D4" w:rsidRDefault="0CBDA88A" w:rsidP="007A23D0">
            <w:pPr>
              <w:widowControl w:val="0"/>
            </w:pPr>
            <w:r w:rsidRPr="000072D4">
              <w:t>CU25</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D833F" w14:textId="71C0E6CB" w:rsidR="002A21FD" w:rsidRPr="000072D4" w:rsidRDefault="0CBDA88A" w:rsidP="007A23D0">
            <w:pPr>
              <w:widowControl w:val="0"/>
            </w:pPr>
            <w:r w:rsidRPr="000072D4">
              <w:t>Autentificar usuario</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101CC" w14:textId="01ECDB08" w:rsidR="002A21FD" w:rsidRPr="000072D4" w:rsidRDefault="0CBDA88A" w:rsidP="007A23D0">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0EB6F8" w14:textId="2F6D712F" w:rsidR="002A21FD" w:rsidRPr="000072D4" w:rsidRDefault="0CBDA88A" w:rsidP="007A23D0">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E02FC" w14:textId="32FC9904" w:rsidR="002A21FD" w:rsidRPr="000072D4" w:rsidRDefault="0CBDA88A" w:rsidP="007A23D0">
            <w:pPr>
              <w:widowControl w:val="0"/>
              <w:jc w:val="center"/>
            </w:pPr>
            <w:r w:rsidRPr="000072D4">
              <w:t>Alta</w:t>
            </w:r>
          </w:p>
        </w:tc>
      </w:tr>
      <w:tr w:rsidR="000072D4" w:rsidRPr="000072D4" w14:paraId="104E4A78"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AE00C0" w14:textId="6F8566AA" w:rsidR="00900DB2" w:rsidRPr="000072D4" w:rsidRDefault="00900DB2" w:rsidP="00900DB2">
            <w:pPr>
              <w:widowControl w:val="0"/>
            </w:pPr>
            <w:r w:rsidRPr="000072D4">
              <w:t>CU26</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5FA941" w14:textId="58CDCD82" w:rsidR="00900DB2" w:rsidRPr="000072D4" w:rsidRDefault="00900DB2" w:rsidP="00900DB2">
            <w:pPr>
              <w:widowControl w:val="0"/>
            </w:pPr>
            <w:r w:rsidRPr="000072D4">
              <w:t>Recuperar Clave.</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D04D9" w14:textId="5644509A" w:rsidR="00900DB2" w:rsidRPr="000072D4" w:rsidRDefault="00900DB2" w:rsidP="00900DB2">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FB167" w14:textId="15D50129" w:rsidR="00900DB2" w:rsidRPr="000072D4" w:rsidRDefault="00900DB2" w:rsidP="00900DB2">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59B93" w14:textId="279A33E0" w:rsidR="00900DB2" w:rsidRPr="000072D4" w:rsidRDefault="00900DB2" w:rsidP="00900DB2">
            <w:pPr>
              <w:widowControl w:val="0"/>
              <w:jc w:val="center"/>
            </w:pPr>
            <w:r w:rsidRPr="000072D4">
              <w:t xml:space="preserve">Alta </w:t>
            </w:r>
          </w:p>
        </w:tc>
      </w:tr>
      <w:tr w:rsidR="000072D4" w:rsidRPr="000072D4" w14:paraId="11A60FBC" w14:textId="77777777" w:rsidTr="0CBDA88A">
        <w:trPr>
          <w:trHeight w:val="300"/>
        </w:trPr>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C928B" w14:textId="499905D8" w:rsidR="00900DB2" w:rsidRPr="000072D4" w:rsidRDefault="00900DB2" w:rsidP="00900DB2">
            <w:pPr>
              <w:widowControl w:val="0"/>
            </w:pPr>
            <w:r w:rsidRPr="000072D4">
              <w:t>CU27</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9E8681" w14:textId="0C6DD97A" w:rsidR="00900DB2" w:rsidRPr="000072D4" w:rsidRDefault="00900DB2" w:rsidP="00900DB2">
            <w:pPr>
              <w:widowControl w:val="0"/>
            </w:pPr>
            <w:r w:rsidRPr="000072D4">
              <w:t>Crear factura.</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B02EA" w14:textId="39A1ECEF" w:rsidR="00900DB2" w:rsidRPr="000072D4" w:rsidRDefault="00900DB2" w:rsidP="00900DB2">
            <w:pPr>
              <w:widowControl w:val="0"/>
              <w:jc w:val="center"/>
            </w:pPr>
            <w:r w:rsidRPr="000072D4">
              <w:t>Baja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CBC0B8" w14:textId="370186F0" w:rsidR="00900DB2" w:rsidRPr="000072D4" w:rsidRDefault="00900DB2" w:rsidP="00900DB2">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D3A64" w14:textId="0F3769A7" w:rsidR="00900DB2" w:rsidRPr="000072D4" w:rsidRDefault="00900DB2" w:rsidP="00900DB2">
            <w:pPr>
              <w:widowControl w:val="0"/>
              <w:jc w:val="center"/>
            </w:pPr>
            <w:r w:rsidRPr="000072D4">
              <w:t>Alta</w:t>
            </w:r>
          </w:p>
        </w:tc>
      </w:tr>
      <w:tr w:rsidR="000072D4" w:rsidRPr="000072D4" w14:paraId="3E45D2F6"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338E8" w14:textId="7D3DD1E1" w:rsidR="00900DB2" w:rsidRPr="000072D4" w:rsidRDefault="00900DB2" w:rsidP="00900DB2">
            <w:pPr>
              <w:widowControl w:val="0"/>
            </w:pPr>
            <w:r w:rsidRPr="000072D4">
              <w:t>CU28</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1AE57D" w14:textId="0CEC8656" w:rsidR="00900DB2" w:rsidRPr="000072D4" w:rsidRDefault="00900DB2" w:rsidP="00900DB2">
            <w:pPr>
              <w:widowControl w:val="0"/>
            </w:pPr>
            <w:r w:rsidRPr="000072D4">
              <w:t>Registrar Albarán de entrega</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2B1A4" w14:textId="04944197" w:rsidR="00900DB2" w:rsidRPr="000072D4" w:rsidRDefault="00900DB2" w:rsidP="00900DB2">
            <w:pPr>
              <w:widowControl w:val="0"/>
              <w:jc w:val="center"/>
            </w:pPr>
            <w:r w:rsidRPr="000072D4">
              <w:t>Baja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5DA7D" w14:textId="50F69895" w:rsidR="00900DB2" w:rsidRPr="000072D4" w:rsidRDefault="00900DB2" w:rsidP="00900DB2">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BB545" w14:textId="7D70B637" w:rsidR="00900DB2" w:rsidRPr="000072D4" w:rsidRDefault="00900DB2" w:rsidP="00900DB2">
            <w:pPr>
              <w:widowControl w:val="0"/>
              <w:jc w:val="center"/>
            </w:pPr>
            <w:r w:rsidRPr="000072D4">
              <w:t>Alta</w:t>
            </w:r>
          </w:p>
        </w:tc>
      </w:tr>
      <w:tr w:rsidR="000072D4" w:rsidRPr="000072D4" w14:paraId="0D913CFE"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89202" w14:textId="0B9070AC" w:rsidR="00900DB2" w:rsidRPr="000072D4" w:rsidRDefault="00900DB2" w:rsidP="00900DB2">
            <w:pPr>
              <w:widowControl w:val="0"/>
            </w:pPr>
            <w:r w:rsidRPr="000072D4">
              <w:t>CU29</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5F467" w14:textId="315F81FA" w:rsidR="00900DB2" w:rsidRPr="000072D4" w:rsidRDefault="00900DB2" w:rsidP="00900DB2">
            <w:pPr>
              <w:widowControl w:val="0"/>
            </w:pPr>
            <w:r w:rsidRPr="000072D4">
              <w:t xml:space="preserve">Registrar paquete de </w:t>
            </w:r>
            <w:r w:rsidR="001C0A52" w:rsidRPr="000072D4">
              <w:t>viaje</w:t>
            </w:r>
            <w:r w:rsidRPr="000072D4">
              <w:t>.</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8DC434" w14:textId="791D78C3" w:rsidR="00900DB2" w:rsidRPr="000072D4" w:rsidRDefault="00900DB2" w:rsidP="00900DB2">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CA106" w14:textId="5EDF113C" w:rsidR="00900DB2" w:rsidRPr="000072D4" w:rsidRDefault="001C0A52" w:rsidP="00900DB2">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AA1FC3" w14:textId="520BED41" w:rsidR="00900DB2" w:rsidRPr="000072D4" w:rsidRDefault="001C0A52" w:rsidP="00900DB2">
            <w:pPr>
              <w:widowControl w:val="0"/>
              <w:jc w:val="center"/>
            </w:pPr>
            <w:r w:rsidRPr="000072D4">
              <w:t>Alta</w:t>
            </w:r>
          </w:p>
        </w:tc>
      </w:tr>
      <w:tr w:rsidR="000072D4" w:rsidRPr="000072D4" w14:paraId="79B75BD1"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3E348" w14:textId="392B80C8" w:rsidR="00900DB2" w:rsidRPr="000072D4" w:rsidRDefault="00900DB2" w:rsidP="00900DB2">
            <w:pPr>
              <w:widowControl w:val="0"/>
            </w:pPr>
            <w:r w:rsidRPr="000072D4">
              <w:t>CU30</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32077" w14:textId="7ECFE4E7" w:rsidR="00900DB2" w:rsidRPr="000072D4" w:rsidRDefault="00900DB2" w:rsidP="00900DB2">
            <w:pPr>
              <w:widowControl w:val="0"/>
            </w:pPr>
            <w:r w:rsidRPr="000072D4">
              <w:t>Modificar Paquete de viaje.</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150DE" w14:textId="0717D092" w:rsidR="00900DB2" w:rsidRPr="000072D4" w:rsidRDefault="001C0A52" w:rsidP="00900DB2">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8341C" w14:textId="22FD2EB3" w:rsidR="00900DB2" w:rsidRPr="000072D4" w:rsidRDefault="001C0A52" w:rsidP="00900DB2">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03D962" w14:textId="3183C7B7" w:rsidR="00900DB2" w:rsidRPr="000072D4" w:rsidRDefault="001C0A52" w:rsidP="00900DB2">
            <w:pPr>
              <w:widowControl w:val="0"/>
              <w:jc w:val="center"/>
            </w:pPr>
            <w:r w:rsidRPr="000072D4">
              <w:t>Alta</w:t>
            </w:r>
          </w:p>
        </w:tc>
      </w:tr>
      <w:tr w:rsidR="000072D4" w:rsidRPr="000072D4" w14:paraId="745121F1"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D2ABA6" w14:textId="46259679" w:rsidR="00C17C98" w:rsidRPr="000072D4" w:rsidRDefault="00C17C98" w:rsidP="00900DB2">
            <w:pPr>
              <w:widowControl w:val="0"/>
            </w:pPr>
            <w:r w:rsidRPr="000072D4">
              <w:t>CU31</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0FF949" w14:textId="53FE4D12" w:rsidR="00C17C98" w:rsidRPr="000072D4" w:rsidRDefault="00C17C98" w:rsidP="00900DB2">
            <w:pPr>
              <w:widowControl w:val="0"/>
            </w:pPr>
            <w:r w:rsidRPr="000072D4">
              <w:t>Eliminar paquete de viaje</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DB5AA1" w14:textId="68F00843" w:rsidR="00C17C98" w:rsidRPr="000072D4" w:rsidRDefault="000E7CF3" w:rsidP="00900DB2">
            <w:pPr>
              <w:widowControl w:val="0"/>
              <w:jc w:val="center"/>
            </w:pPr>
            <w:r w:rsidRPr="000072D4">
              <w:t>Baja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30CF05" w14:textId="5AB527AE" w:rsidR="00C17C98" w:rsidRPr="000072D4" w:rsidRDefault="004B14DB" w:rsidP="00900DB2">
            <w:pPr>
              <w:widowControl w:val="0"/>
              <w:jc w:val="center"/>
            </w:pPr>
            <w:r w:rsidRPr="000072D4">
              <w:t>Media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82C876" w14:textId="787A2891" w:rsidR="00C17C98" w:rsidRPr="000072D4" w:rsidRDefault="004B14DB" w:rsidP="00900DB2">
            <w:pPr>
              <w:widowControl w:val="0"/>
              <w:jc w:val="center"/>
            </w:pPr>
            <w:r w:rsidRPr="000072D4">
              <w:t>Media</w:t>
            </w:r>
          </w:p>
        </w:tc>
      </w:tr>
      <w:tr w:rsidR="000072D4" w:rsidRPr="000072D4" w14:paraId="7CCA7B4B"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05D303" w14:textId="33798536" w:rsidR="00C17C98" w:rsidRPr="000072D4" w:rsidRDefault="00C17C98" w:rsidP="00900DB2">
            <w:pPr>
              <w:widowControl w:val="0"/>
            </w:pPr>
            <w:r w:rsidRPr="000072D4">
              <w:t>CU32</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7CF80D" w14:textId="4970D238" w:rsidR="00C17C98" w:rsidRPr="000072D4" w:rsidRDefault="00C17C98" w:rsidP="00900DB2">
            <w:pPr>
              <w:widowControl w:val="0"/>
            </w:pPr>
            <w:r w:rsidRPr="000072D4">
              <w:t>Listar paquetes de viaje</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44DC06" w14:textId="5C4CE472" w:rsidR="00C17C98" w:rsidRPr="000072D4" w:rsidRDefault="007A089F" w:rsidP="00900DB2">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B988BA" w14:textId="7517E5BF" w:rsidR="00C17C98" w:rsidRPr="000072D4" w:rsidRDefault="007A089F" w:rsidP="00900DB2">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F2A66" w14:textId="19CBD5B7" w:rsidR="00C17C98" w:rsidRPr="000072D4" w:rsidRDefault="007A089F" w:rsidP="00900DB2">
            <w:pPr>
              <w:widowControl w:val="0"/>
              <w:jc w:val="center"/>
            </w:pPr>
            <w:r w:rsidRPr="000072D4">
              <w:t>Alta</w:t>
            </w:r>
          </w:p>
        </w:tc>
      </w:tr>
      <w:tr w:rsidR="000072D4" w:rsidRPr="000072D4" w14:paraId="1B414382"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801C91" w14:textId="5FB26A28" w:rsidR="00C17C98" w:rsidRPr="000072D4" w:rsidRDefault="00C17C98" w:rsidP="00900DB2">
            <w:pPr>
              <w:widowControl w:val="0"/>
            </w:pPr>
            <w:r w:rsidRPr="000072D4">
              <w:t>CU33</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D498F5" w14:textId="09177F06" w:rsidR="00C17C98" w:rsidRPr="000072D4" w:rsidRDefault="00A23C51" w:rsidP="00900DB2">
            <w:pPr>
              <w:widowControl w:val="0"/>
            </w:pPr>
            <w:r w:rsidRPr="000072D4">
              <w:t>Consultar factura</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FC9DE8" w14:textId="604C61EB" w:rsidR="00C17C98" w:rsidRPr="000072D4" w:rsidRDefault="0032295D" w:rsidP="00900DB2">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42C23F" w14:textId="2FA07BE9" w:rsidR="00C17C98" w:rsidRPr="000072D4" w:rsidRDefault="0032295D" w:rsidP="00900DB2">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22B332" w14:textId="081411A7" w:rsidR="00C17C98" w:rsidRPr="000072D4" w:rsidRDefault="0032295D" w:rsidP="00900DB2">
            <w:pPr>
              <w:widowControl w:val="0"/>
              <w:jc w:val="center"/>
            </w:pPr>
            <w:r w:rsidRPr="000072D4">
              <w:t>Alta</w:t>
            </w:r>
          </w:p>
        </w:tc>
      </w:tr>
      <w:tr w:rsidR="000072D4" w:rsidRPr="000072D4" w14:paraId="071C1E02"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BA6A9" w14:textId="1AC61896" w:rsidR="00C17C98" w:rsidRPr="000072D4" w:rsidRDefault="00C17C98" w:rsidP="00900DB2">
            <w:pPr>
              <w:widowControl w:val="0"/>
            </w:pPr>
            <w:r w:rsidRPr="000072D4">
              <w:t>CU34</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560B5" w14:textId="6CCDF985" w:rsidR="00C17C98" w:rsidRPr="000072D4" w:rsidRDefault="00066977" w:rsidP="00900DB2">
            <w:pPr>
              <w:widowControl w:val="0"/>
            </w:pPr>
            <w:r w:rsidRPr="000072D4">
              <w:t>Modificar factura</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BEC3F" w14:textId="039D9FB3" w:rsidR="00C17C98" w:rsidRPr="000072D4" w:rsidRDefault="00D56679" w:rsidP="00900DB2">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232DB0" w14:textId="641FD58F" w:rsidR="00C17C98" w:rsidRPr="000072D4" w:rsidRDefault="00D56679" w:rsidP="00900DB2">
            <w:pPr>
              <w:widowControl w:val="0"/>
              <w:jc w:val="center"/>
            </w:pPr>
            <w:r w:rsidRPr="000072D4">
              <w:t>Media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C9C12" w14:textId="18A983FF" w:rsidR="00C17C98" w:rsidRPr="000072D4" w:rsidRDefault="00D56679" w:rsidP="00900DB2">
            <w:pPr>
              <w:widowControl w:val="0"/>
              <w:jc w:val="center"/>
            </w:pPr>
            <w:r w:rsidRPr="000072D4">
              <w:t>Media</w:t>
            </w:r>
          </w:p>
        </w:tc>
      </w:tr>
      <w:tr w:rsidR="00C17C98" w:rsidRPr="000072D4" w14:paraId="7A712482" w14:textId="77777777" w:rsidTr="394D2171">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402EDA" w14:textId="58C6983A" w:rsidR="00C17C98" w:rsidRPr="000072D4" w:rsidRDefault="00C17C98" w:rsidP="00900DB2">
            <w:pPr>
              <w:widowControl w:val="0"/>
            </w:pPr>
            <w:r w:rsidRPr="000072D4">
              <w:t>CU35</w:t>
            </w:r>
          </w:p>
        </w:tc>
        <w:tc>
          <w:tcPr>
            <w:tcW w:w="32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21C94" w14:textId="6B4BD06C" w:rsidR="00C17C98" w:rsidRPr="000072D4" w:rsidRDefault="00066977" w:rsidP="00900DB2">
            <w:pPr>
              <w:widowControl w:val="0"/>
            </w:pPr>
            <w:r w:rsidRPr="000072D4">
              <w:t>Eliminar factura</w:t>
            </w:r>
          </w:p>
        </w:tc>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1F1E84" w14:textId="3C3496C3" w:rsidR="00C17C98" w:rsidRPr="000072D4" w:rsidRDefault="00241928" w:rsidP="00900DB2">
            <w:pPr>
              <w:widowControl w:val="0"/>
              <w:jc w:val="center"/>
            </w:pPr>
            <w:r w:rsidRPr="000072D4">
              <w:t>Media</w:t>
            </w:r>
          </w:p>
        </w:tc>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26762" w14:textId="4D8466AB" w:rsidR="00C17C98" w:rsidRPr="000072D4" w:rsidRDefault="00241928" w:rsidP="00900DB2">
            <w:pPr>
              <w:widowControl w:val="0"/>
              <w:jc w:val="center"/>
            </w:pPr>
            <w:r w:rsidRPr="000072D4">
              <w:t>Alta</w:t>
            </w:r>
          </w:p>
        </w:tc>
        <w:tc>
          <w:tcPr>
            <w:tcW w:w="17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A51059" w14:textId="77766EA5" w:rsidR="00C17C98" w:rsidRPr="000072D4" w:rsidRDefault="00241928" w:rsidP="00900DB2">
            <w:pPr>
              <w:widowControl w:val="0"/>
              <w:jc w:val="center"/>
            </w:pPr>
            <w:r w:rsidRPr="000072D4">
              <w:t>Alta</w:t>
            </w:r>
          </w:p>
        </w:tc>
      </w:tr>
    </w:tbl>
    <w:p w14:paraId="640F1AAA" w14:textId="77777777" w:rsidR="00A3332F" w:rsidRPr="000072D4" w:rsidRDefault="00A3332F" w:rsidP="00A3332F">
      <w:pPr>
        <w:pStyle w:val="Ttulo1"/>
        <w:spacing w:before="0" w:after="0"/>
        <w:rPr>
          <w:rFonts w:ascii="Calibri" w:hAnsi="Calibri" w:cs="Book Antiqua"/>
          <w:sz w:val="28"/>
        </w:rPr>
      </w:pPr>
    </w:p>
    <w:p w14:paraId="229451A5" w14:textId="77777777" w:rsidR="00DC7F59" w:rsidRPr="00DC7F59" w:rsidRDefault="00DC7F59" w:rsidP="00DC7F59"/>
    <w:p w14:paraId="6EFE6497" w14:textId="74DE43C8" w:rsidR="00612DF0" w:rsidRPr="000072D4" w:rsidRDefault="00A3332F" w:rsidP="0CBDA88A">
      <w:pPr>
        <w:pStyle w:val="Ttulo3"/>
        <w:numPr>
          <w:ilvl w:val="2"/>
          <w:numId w:val="2"/>
        </w:numPr>
        <w:ind w:left="1843"/>
        <w:rPr>
          <w:rFonts w:ascii="Calibri" w:hAnsi="Calibri" w:cs="Calibri"/>
          <w:sz w:val="24"/>
          <w:szCs w:val="24"/>
          <w:lang w:val="es-EC" w:eastAsia="en-US"/>
        </w:rPr>
      </w:pPr>
      <w:bookmarkStart w:id="47" w:name="_Toc61560573"/>
      <w:r w:rsidRPr="000072D4">
        <w:rPr>
          <w:rFonts w:ascii="Calibri" w:hAnsi="Calibri" w:cs="Calibri"/>
          <w:sz w:val="24"/>
          <w:szCs w:val="24"/>
        </w:rPr>
        <w:t>Descripción de los Casos de Uso</w:t>
      </w:r>
      <w:bookmarkEnd w:id="47"/>
    </w:p>
    <w:tbl>
      <w:tblPr>
        <w:tblW w:w="9660" w:type="dxa"/>
        <w:tblInd w:w="392" w:type="dxa"/>
        <w:tblLayout w:type="fixed"/>
        <w:tblLook w:val="01E0" w:firstRow="1" w:lastRow="1" w:firstColumn="1" w:lastColumn="1" w:noHBand="0" w:noVBand="0"/>
      </w:tblPr>
      <w:tblGrid>
        <w:gridCol w:w="1441"/>
        <w:gridCol w:w="3462"/>
        <w:gridCol w:w="1582"/>
        <w:gridCol w:w="3175"/>
      </w:tblGrid>
      <w:tr w:rsidR="000072D4" w:rsidRPr="000072D4" w14:paraId="1180D98E" w14:textId="77777777" w:rsidTr="394D2171">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065F31C" w14:textId="77777777" w:rsidR="00612DF0" w:rsidRPr="000072D4" w:rsidRDefault="00612DF0">
            <w:pPr>
              <w:widowControl w:val="0"/>
              <w:rPr>
                <w:rFonts w:ascii="Calibri" w:hAnsi="Calibri" w:cs="Calibri"/>
                <w:b/>
              </w:rPr>
            </w:pPr>
            <w:r w:rsidRPr="000072D4">
              <w:rPr>
                <w:rFonts w:cs="Calibri"/>
                <w:b/>
              </w:rPr>
              <w:t>IDENTIFICADOR CASO DE USO:</w:t>
            </w:r>
          </w:p>
          <w:p w14:paraId="522C558F" w14:textId="1E65C1FA" w:rsidR="00612DF0" w:rsidRPr="000072D4" w:rsidRDefault="00612DF0">
            <w:pPr>
              <w:widowControl w:val="0"/>
              <w:rPr>
                <w:rFonts w:ascii="Calibri" w:hAnsi="Calibri" w:cs="Calibri"/>
                <w:b/>
              </w:rPr>
            </w:pPr>
            <w:r w:rsidRPr="000072D4">
              <w:rPr>
                <w:rFonts w:cs="Calibri"/>
                <w:b/>
              </w:rPr>
              <w:t>CU-1</w:t>
            </w:r>
          </w:p>
        </w:tc>
        <w:tc>
          <w:tcPr>
            <w:tcW w:w="47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9DB275E" w14:textId="77777777" w:rsidR="00612DF0" w:rsidRPr="000072D4" w:rsidRDefault="00612DF0">
            <w:pPr>
              <w:widowControl w:val="0"/>
              <w:rPr>
                <w:rFonts w:ascii="Calibri" w:hAnsi="Calibri" w:cs="Calibri"/>
                <w:b/>
              </w:rPr>
            </w:pPr>
            <w:r w:rsidRPr="000072D4">
              <w:rPr>
                <w:rFonts w:cs="Calibri"/>
                <w:b/>
              </w:rPr>
              <w:t>NOMBRE:</w:t>
            </w:r>
          </w:p>
          <w:p w14:paraId="37820183" w14:textId="6C5DA8DD" w:rsidR="00612DF0" w:rsidRPr="000072D4" w:rsidRDefault="394D2171" w:rsidP="394D2171">
            <w:pPr>
              <w:widowControl w:val="0"/>
              <w:rPr>
                <w:rFonts w:eastAsia="Arial Unicode MS" w:cs="Calibri"/>
              </w:rPr>
            </w:pPr>
            <w:r w:rsidRPr="000072D4">
              <w:rPr>
                <w:rFonts w:eastAsia="Arial Unicode MS" w:cs="Calibri"/>
              </w:rPr>
              <w:t>Registrar vuelo</w:t>
            </w:r>
          </w:p>
        </w:tc>
      </w:tr>
      <w:tr w:rsidR="000072D4" w:rsidRPr="000072D4" w14:paraId="7757066F" w14:textId="77777777" w:rsidTr="394D2171">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26E3B2" w14:textId="77777777" w:rsidR="00612DF0" w:rsidRPr="000072D4" w:rsidRDefault="00612DF0">
            <w:pPr>
              <w:widowControl w:val="0"/>
              <w:rPr>
                <w:rFonts w:ascii="Calibri" w:hAnsi="Calibri" w:cs="Calibri"/>
                <w:b/>
              </w:rPr>
            </w:pPr>
            <w:r w:rsidRPr="000072D4">
              <w:rPr>
                <w:rFonts w:cs="Calibri"/>
                <w:b/>
              </w:rPr>
              <w:t>COMPLEJIDAD:</w:t>
            </w:r>
          </w:p>
          <w:p w14:paraId="49F9E59A" w14:textId="77777777" w:rsidR="00612DF0" w:rsidRPr="000072D4" w:rsidRDefault="00612DF0">
            <w:pPr>
              <w:widowControl w:val="0"/>
              <w:jc w:val="both"/>
              <w:rPr>
                <w:rFonts w:ascii="Calibri" w:hAnsi="Calibri" w:cs="Calibri"/>
                <w:b/>
              </w:rPr>
            </w:pPr>
            <w:r w:rsidRPr="000072D4">
              <w:rPr>
                <w:rFonts w:eastAsia="Arial Unicode MS" w:cs="Calibri"/>
                <w:iCs/>
              </w:rPr>
              <w:t xml:space="preserve"> [Media] </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EA18CB" w14:textId="77777777" w:rsidR="00612DF0" w:rsidRPr="000072D4" w:rsidRDefault="00612DF0">
            <w:pPr>
              <w:widowControl w:val="0"/>
              <w:rPr>
                <w:rFonts w:ascii="Calibri" w:hAnsi="Calibri" w:cs="Calibri"/>
                <w:b/>
              </w:rPr>
            </w:pPr>
            <w:r w:rsidRPr="000072D4">
              <w:rPr>
                <w:rFonts w:cs="Calibri"/>
                <w:b/>
              </w:rPr>
              <w:t>PRIORIDAD:</w:t>
            </w:r>
          </w:p>
          <w:p w14:paraId="39C5E10A" w14:textId="77777777" w:rsidR="00612DF0" w:rsidRPr="000072D4" w:rsidRDefault="00612DF0">
            <w:pPr>
              <w:widowControl w:val="0"/>
              <w:rPr>
                <w:rFonts w:ascii="Calibri" w:hAnsi="Calibri" w:cs="Calibri"/>
                <w:b/>
              </w:rPr>
            </w:pPr>
            <w:r w:rsidRPr="000072D4">
              <w:rPr>
                <w:rFonts w:eastAsia="Arial Unicode MS" w:cs="Calibri"/>
                <w:iCs/>
              </w:rPr>
              <w:t>[Alta]</w:t>
            </w:r>
          </w:p>
        </w:tc>
      </w:tr>
      <w:tr w:rsidR="000072D4" w:rsidRPr="000072D4" w14:paraId="245F2893"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ECD4E" w14:textId="77777777" w:rsidR="00612DF0" w:rsidRPr="000072D4" w:rsidRDefault="00612DF0">
            <w:pPr>
              <w:widowControl w:val="0"/>
              <w:rPr>
                <w:rFonts w:ascii="Calibri" w:hAnsi="Calibri" w:cs="Calibri"/>
                <w:b/>
              </w:rPr>
            </w:pPr>
            <w:r w:rsidRPr="000072D4">
              <w:rPr>
                <w:rFonts w:cs="Calibri"/>
                <w:b/>
              </w:rPr>
              <w:t>REQUERIMIENTO FUNCIONAL ASOCIADO:</w:t>
            </w:r>
          </w:p>
          <w:p w14:paraId="47370247" w14:textId="77777777" w:rsidR="00612DF0" w:rsidRPr="000072D4" w:rsidRDefault="00612DF0">
            <w:pPr>
              <w:widowControl w:val="0"/>
              <w:jc w:val="both"/>
              <w:rPr>
                <w:rFonts w:ascii="Calibri" w:hAnsi="Calibri" w:cs="Calibri"/>
                <w:i/>
                <w:lang w:eastAsia="es-ES"/>
              </w:rPr>
            </w:pPr>
            <w:r w:rsidRPr="000072D4">
              <w:rPr>
                <w:rFonts w:eastAsia="Arial Unicode MS" w:cs="Calibri"/>
                <w:i/>
                <w:iCs/>
              </w:rPr>
              <w:t>RF-11</w:t>
            </w:r>
          </w:p>
        </w:tc>
      </w:tr>
      <w:tr w:rsidR="000072D4" w:rsidRPr="000072D4" w14:paraId="4B1AE902"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A44D84" w14:textId="77777777" w:rsidR="00612DF0" w:rsidRPr="000072D4" w:rsidRDefault="00612DF0">
            <w:pPr>
              <w:widowControl w:val="0"/>
              <w:rPr>
                <w:rFonts w:ascii="Calibri" w:hAnsi="Calibri" w:cs="Calibri"/>
                <w:b/>
                <w:lang w:eastAsia="en-US"/>
              </w:rPr>
            </w:pPr>
            <w:r w:rsidRPr="000072D4">
              <w:rPr>
                <w:rFonts w:cs="Calibri"/>
                <w:b/>
              </w:rPr>
              <w:t>ACTORES:</w:t>
            </w:r>
          </w:p>
          <w:p w14:paraId="473EB10C" w14:textId="77777777" w:rsidR="00612DF0" w:rsidRPr="000072D4" w:rsidRDefault="00612DF0">
            <w:pPr>
              <w:widowControl w:val="0"/>
              <w:rPr>
                <w:rFonts w:ascii="Calibri" w:hAnsi="Calibri" w:cs="Calibri"/>
                <w:i/>
              </w:rPr>
            </w:pPr>
            <w:r w:rsidRPr="000072D4">
              <w:rPr>
                <w:rFonts w:cs="Calibri"/>
                <w:i/>
              </w:rPr>
              <w:t>Administrador</w:t>
            </w:r>
          </w:p>
        </w:tc>
      </w:tr>
      <w:tr w:rsidR="000072D4" w:rsidRPr="000072D4" w14:paraId="72323804" w14:textId="77777777" w:rsidTr="00B240BD">
        <w:trPr>
          <w:trHeight w:val="700"/>
        </w:trPr>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9CEC9" w14:textId="77777777" w:rsidR="00612DF0" w:rsidRPr="000072D4" w:rsidRDefault="00612DF0">
            <w:pPr>
              <w:widowControl w:val="0"/>
              <w:rPr>
                <w:rFonts w:ascii="Calibri" w:hAnsi="Calibri" w:cs="Calibri"/>
                <w:b/>
              </w:rPr>
            </w:pPr>
            <w:r w:rsidRPr="000072D4">
              <w:rPr>
                <w:rFonts w:cs="Calibri"/>
                <w:b/>
              </w:rPr>
              <w:t>CASOS DE USO ASOCIADOS:</w:t>
            </w:r>
          </w:p>
          <w:p w14:paraId="102EE5CA" w14:textId="3B2ABEF8" w:rsidR="00612DF0" w:rsidRPr="000072D4" w:rsidRDefault="394D2171" w:rsidP="394D2171">
            <w:pPr>
              <w:widowControl w:val="0"/>
              <w:rPr>
                <w:rFonts w:ascii="Calibri" w:hAnsi="Calibri" w:cs="Calibri"/>
              </w:rPr>
            </w:pPr>
            <w:r w:rsidRPr="000072D4">
              <w:rPr>
                <w:rFonts w:cs="Calibri"/>
              </w:rPr>
              <w:t>CU-No aplica</w:t>
            </w:r>
          </w:p>
        </w:tc>
      </w:tr>
      <w:tr w:rsidR="000072D4" w:rsidRPr="000072D4" w14:paraId="018A0318"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BF628" w14:textId="77777777" w:rsidR="00612DF0" w:rsidRPr="000072D4" w:rsidRDefault="394D2171">
            <w:pPr>
              <w:widowControl w:val="0"/>
              <w:rPr>
                <w:rFonts w:ascii="Calibri" w:hAnsi="Calibri" w:cs="Calibri"/>
                <w:lang w:eastAsia="es-ES"/>
              </w:rPr>
            </w:pPr>
            <w:r w:rsidRPr="000072D4">
              <w:rPr>
                <w:rFonts w:cs="Calibri"/>
                <w:b/>
                <w:bCs/>
              </w:rPr>
              <w:t>DESCRIPCIÓN:</w:t>
            </w:r>
          </w:p>
          <w:p w14:paraId="793F0404" w14:textId="2A64809E" w:rsidR="00612DF0" w:rsidRPr="000072D4" w:rsidRDefault="394D2171" w:rsidP="394D2171">
            <w:pPr>
              <w:spacing w:line="259" w:lineRule="auto"/>
              <w:rPr>
                <w:rFonts w:eastAsia="Arial Unicode MS" w:cs="Calibri"/>
                <w:i/>
                <w:iCs/>
              </w:rPr>
            </w:pPr>
            <w:r w:rsidRPr="000072D4">
              <w:rPr>
                <w:rFonts w:eastAsia="Arial Unicode MS" w:cs="Calibri"/>
                <w:i/>
                <w:iCs/>
              </w:rPr>
              <w:t>El administrador registra información del vuelo.</w:t>
            </w:r>
          </w:p>
        </w:tc>
      </w:tr>
      <w:tr w:rsidR="000072D4" w:rsidRPr="000072D4" w14:paraId="65877292"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A56A17" w14:textId="77777777" w:rsidR="00612DF0" w:rsidRPr="000072D4" w:rsidRDefault="394D2171">
            <w:pPr>
              <w:widowControl w:val="0"/>
              <w:rPr>
                <w:rFonts w:ascii="Calibri" w:hAnsi="Calibri" w:cs="Calibri"/>
                <w:b/>
              </w:rPr>
            </w:pPr>
            <w:r w:rsidRPr="000072D4">
              <w:rPr>
                <w:rFonts w:cs="Calibri"/>
                <w:b/>
                <w:bCs/>
              </w:rPr>
              <w:t>NOTAS:</w:t>
            </w:r>
          </w:p>
          <w:p w14:paraId="32E3BAF1" w14:textId="3C35C04D" w:rsidR="00612DF0" w:rsidRPr="000072D4" w:rsidRDefault="394D2171" w:rsidP="394D2171">
            <w:pPr>
              <w:spacing w:line="259" w:lineRule="auto"/>
              <w:rPr>
                <w:rFonts w:cs="Calibri"/>
                <w:i/>
                <w:iCs/>
                <w:lang w:eastAsia="es-ES"/>
              </w:rPr>
            </w:pPr>
            <w:r w:rsidRPr="000072D4">
              <w:rPr>
                <w:rFonts w:cs="Calibri"/>
                <w:i/>
                <w:iCs/>
                <w:lang w:eastAsia="es-ES"/>
              </w:rPr>
              <w:t>Se registrar el vuelo solo si los datos son correctos.</w:t>
            </w:r>
          </w:p>
        </w:tc>
      </w:tr>
      <w:tr w:rsidR="000072D4" w:rsidRPr="000072D4" w14:paraId="68894CA5"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34A62" w14:textId="0102071D" w:rsidR="00612DF0" w:rsidRPr="000072D4" w:rsidRDefault="394D2171" w:rsidP="394D2171">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registro el vuelo o no.</w:t>
            </w:r>
          </w:p>
        </w:tc>
      </w:tr>
      <w:tr w:rsidR="000072D4" w:rsidRPr="000072D4" w14:paraId="314F5489"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64E34DF" w14:textId="77777777" w:rsidR="00612DF0" w:rsidRPr="000072D4" w:rsidRDefault="00612DF0">
            <w:pPr>
              <w:widowControl w:val="0"/>
              <w:rPr>
                <w:rFonts w:ascii="Calibri" w:eastAsia="Calibri" w:hAnsi="Calibri" w:cs="Calibri"/>
                <w:b/>
              </w:rPr>
            </w:pPr>
            <w:r w:rsidRPr="000072D4">
              <w:rPr>
                <w:rFonts w:cs="Calibri"/>
                <w:b/>
              </w:rPr>
              <w:t xml:space="preserve">ESCENARIOS: </w:t>
            </w:r>
          </w:p>
        </w:tc>
      </w:tr>
      <w:tr w:rsidR="000072D4" w:rsidRPr="000072D4" w14:paraId="66C41381" w14:textId="77777777" w:rsidTr="394D2171">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6AD99F" w14:textId="1110A113" w:rsidR="00612DF0" w:rsidRPr="000072D4" w:rsidRDefault="00612DF0">
            <w:pPr>
              <w:widowControl w:val="0"/>
              <w:rPr>
                <w:rFonts w:ascii="Calibri" w:hAnsi="Calibri" w:cs="Calibri"/>
                <w:i/>
                <w:lang w:eastAsia="es-ES"/>
              </w:rPr>
            </w:pPr>
            <w:r w:rsidRPr="000072D4">
              <w:rPr>
                <w:rFonts w:eastAsia="Arial Unicode MS" w:cs="Calibri"/>
              </w:rPr>
              <w:t>ES-1</w:t>
            </w:r>
            <w:r w:rsidR="0875E77E" w:rsidRPr="000072D4">
              <w:rPr>
                <w:rFonts w:eastAsia="Arial Unicode MS" w:cs="Calibri"/>
              </w:rPr>
              <w:t>.1</w:t>
            </w:r>
            <w:r w:rsidRPr="000072D4">
              <w:rPr>
                <w:rFonts w:eastAsia="Arial Unicode MS" w:cs="Calibri"/>
              </w:rPr>
              <w:t xml:space="preserve">    </w:t>
            </w:r>
          </w:p>
          <w:p w14:paraId="5D2B7809" w14:textId="77777777" w:rsidR="00612DF0" w:rsidRPr="000072D4" w:rsidRDefault="00612DF0">
            <w:pPr>
              <w:widowControl w:val="0"/>
              <w:rPr>
                <w:rFonts w:ascii="Calibri" w:hAnsi="Calibri" w:cs="Calibri"/>
                <w:b/>
                <w:lang w:eastAsia="en-US"/>
              </w:rPr>
            </w:pP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8D1DA" w14:textId="58AB33E0" w:rsidR="00612DF0" w:rsidRPr="000072D4" w:rsidRDefault="394D2171" w:rsidP="394D2171">
            <w:pPr>
              <w:widowControl w:val="0"/>
              <w:rPr>
                <w:rFonts w:ascii="Calibri" w:hAnsi="Calibri" w:cs="Calibri"/>
              </w:rPr>
            </w:pPr>
            <w:r w:rsidRPr="000072D4">
              <w:rPr>
                <w:rFonts w:cs="Calibri"/>
                <w:b/>
                <w:bCs/>
              </w:rPr>
              <w:t xml:space="preserve">DESCRIPCIÓN: </w:t>
            </w:r>
            <w:r w:rsidRPr="000072D4">
              <w:rPr>
                <w:rFonts w:cs="Calibri"/>
              </w:rPr>
              <w:t>Registro de vuelo exitoso.</w:t>
            </w:r>
          </w:p>
          <w:p w14:paraId="52877734" w14:textId="77777777" w:rsidR="00612DF0" w:rsidRPr="000072D4" w:rsidRDefault="00612DF0">
            <w:pPr>
              <w:widowControl w:val="0"/>
              <w:rPr>
                <w:rFonts w:ascii="Calibri" w:hAnsi="Calibri" w:cs="Calibri"/>
                <w:b/>
              </w:rPr>
            </w:pPr>
            <w:r w:rsidRPr="000072D4">
              <w:rPr>
                <w:rFonts w:cs="Calibri"/>
                <w:b/>
              </w:rPr>
              <w:t xml:space="preserve">SUPOSICIONES/ASUNCIONES: </w:t>
            </w:r>
          </w:p>
          <w:p w14:paraId="1C0F4566" w14:textId="12F740A8" w:rsidR="00612DF0" w:rsidRPr="000072D4" w:rsidRDefault="394D2171" w:rsidP="394D2171">
            <w:pPr>
              <w:widowControl w:val="0"/>
              <w:rPr>
                <w:rFonts w:cs="Calibri"/>
              </w:rPr>
            </w:pPr>
            <w:r w:rsidRPr="000072D4">
              <w:rPr>
                <w:rFonts w:cs="Calibri"/>
                <w:b/>
                <w:bCs/>
              </w:rPr>
              <w:t xml:space="preserve">                       -</w:t>
            </w:r>
            <w:r w:rsidRPr="000072D4">
              <w:rPr>
                <w:rFonts w:cs="Calibri"/>
              </w:rPr>
              <w:t xml:space="preserve">Los datos del vuelo son correctos.          </w:t>
            </w:r>
          </w:p>
          <w:p w14:paraId="10E61BC5" w14:textId="2717918A" w:rsidR="00612DF0" w:rsidRPr="000072D4" w:rsidRDefault="394D2171" w:rsidP="394D2171">
            <w:pPr>
              <w:widowControl w:val="0"/>
              <w:rPr>
                <w:rFonts w:ascii="Calibri" w:hAnsi="Calibri" w:cs="Calibri"/>
              </w:rPr>
            </w:pPr>
            <w:r w:rsidRPr="000072D4">
              <w:rPr>
                <w:rFonts w:cs="Calibri"/>
                <w:b/>
                <w:bCs/>
              </w:rPr>
              <w:t xml:space="preserve">RESULTADOS:  </w:t>
            </w:r>
            <w:r w:rsidRPr="000072D4">
              <w:rPr>
                <w:rFonts w:cs="Calibri"/>
              </w:rPr>
              <w:t>El vuelo se registró de manera correctamente.</w:t>
            </w:r>
          </w:p>
        </w:tc>
      </w:tr>
      <w:tr w:rsidR="000072D4" w:rsidRPr="000072D4" w14:paraId="267B323A" w14:textId="77777777" w:rsidTr="394D2171">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2D2BE2" w14:textId="6B1F345F" w:rsidR="00612DF0" w:rsidRPr="000072D4" w:rsidRDefault="00612DF0">
            <w:pPr>
              <w:widowControl w:val="0"/>
              <w:rPr>
                <w:rFonts w:eastAsia="Arial Unicode MS" w:cs="Calibri"/>
                <w:lang w:eastAsia="es-ES"/>
              </w:rPr>
            </w:pPr>
            <w:r w:rsidRPr="000072D4">
              <w:rPr>
                <w:rFonts w:eastAsia="Arial Unicode MS" w:cs="Calibri"/>
              </w:rPr>
              <w:t>ES-</w:t>
            </w:r>
            <w:r w:rsidR="0875E77E" w:rsidRPr="000072D4">
              <w:rPr>
                <w:rFonts w:eastAsia="Arial Unicode MS" w:cs="Calibri"/>
              </w:rPr>
              <w:t>1.</w:t>
            </w:r>
            <w:r w:rsidRPr="000072D4">
              <w:rPr>
                <w:rFonts w:eastAsia="Arial Unicode MS" w:cs="Calibri"/>
              </w:rPr>
              <w:t>2</w:t>
            </w:r>
          </w:p>
          <w:p w14:paraId="5EF945C8" w14:textId="77777777" w:rsidR="00612DF0" w:rsidRPr="000072D4" w:rsidRDefault="00612DF0">
            <w:pPr>
              <w:widowControl w:val="0"/>
              <w:rPr>
                <w:rFonts w:ascii="Calibri" w:hAnsi="Calibri" w:cs="Calibri"/>
                <w:b/>
                <w:lang w:eastAsia="en-US"/>
              </w:rPr>
            </w:pP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F6EAD7" w14:textId="306B13E1" w:rsidR="00612DF0" w:rsidRPr="000072D4" w:rsidRDefault="394D2171" w:rsidP="394D2171">
            <w:pPr>
              <w:widowControl w:val="0"/>
              <w:rPr>
                <w:rFonts w:ascii="Calibri" w:hAnsi="Calibri" w:cs="Calibri"/>
              </w:rPr>
            </w:pPr>
            <w:r w:rsidRPr="000072D4">
              <w:rPr>
                <w:rFonts w:cs="Calibri"/>
                <w:b/>
                <w:bCs/>
              </w:rPr>
              <w:t xml:space="preserve">DESCRIPCIÓN: </w:t>
            </w:r>
            <w:r w:rsidRPr="000072D4">
              <w:rPr>
                <w:rFonts w:cs="Calibri"/>
              </w:rPr>
              <w:t>EL registro de vuelos no se desarrolló porque el ID de vuelo no es correcto.</w:t>
            </w:r>
          </w:p>
          <w:p w14:paraId="6A9C0422" w14:textId="77777777" w:rsidR="00612DF0" w:rsidRPr="000072D4" w:rsidRDefault="00612DF0">
            <w:pPr>
              <w:widowControl w:val="0"/>
              <w:rPr>
                <w:rFonts w:ascii="Calibri" w:hAnsi="Calibri" w:cs="Calibri"/>
                <w:b/>
              </w:rPr>
            </w:pPr>
            <w:r w:rsidRPr="000072D4">
              <w:rPr>
                <w:rFonts w:cs="Calibri"/>
                <w:b/>
              </w:rPr>
              <w:t xml:space="preserve">SUPOSICIONES/ASUNCIONES: </w:t>
            </w:r>
          </w:p>
          <w:p w14:paraId="7E5777DF" w14:textId="122E9DF8" w:rsidR="00612DF0" w:rsidRPr="000072D4" w:rsidRDefault="394D2171" w:rsidP="394D2171">
            <w:pPr>
              <w:widowControl w:val="0"/>
              <w:rPr>
                <w:rFonts w:ascii="Calibri" w:hAnsi="Calibri" w:cs="Calibri"/>
              </w:rPr>
            </w:pPr>
            <w:r w:rsidRPr="000072D4">
              <w:rPr>
                <w:rFonts w:cs="Calibri"/>
                <w:b/>
                <w:bCs/>
              </w:rPr>
              <w:t xml:space="preserve">                       -</w:t>
            </w:r>
            <w:r w:rsidRPr="000072D4">
              <w:rPr>
                <w:rFonts w:cs="Calibri"/>
              </w:rPr>
              <w:t>Existe un error en el ID.</w:t>
            </w:r>
          </w:p>
          <w:p w14:paraId="7C9E98F3" w14:textId="0E63BE09" w:rsidR="00612DF0" w:rsidRPr="000072D4" w:rsidRDefault="394D2171" w:rsidP="394D2171">
            <w:pPr>
              <w:widowControl w:val="0"/>
              <w:rPr>
                <w:rFonts w:ascii="Calibri" w:hAnsi="Calibri" w:cs="Calibri"/>
              </w:rPr>
            </w:pPr>
            <w:r w:rsidRPr="000072D4">
              <w:rPr>
                <w:rFonts w:cs="Calibri"/>
              </w:rPr>
              <w:t xml:space="preserve">                       -Los datos del vuelo no son válidos.</w:t>
            </w:r>
          </w:p>
          <w:p w14:paraId="6B5E94B1" w14:textId="445C3267" w:rsidR="00612DF0" w:rsidRPr="000072D4" w:rsidRDefault="394D2171" w:rsidP="394D2171">
            <w:pPr>
              <w:widowControl w:val="0"/>
              <w:rPr>
                <w:rFonts w:ascii="Calibri" w:hAnsi="Calibri" w:cs="Calibri"/>
                <w:b/>
                <w:bCs/>
              </w:rPr>
            </w:pPr>
            <w:r w:rsidRPr="000072D4">
              <w:rPr>
                <w:rFonts w:cs="Calibri"/>
                <w:b/>
                <w:bCs/>
              </w:rPr>
              <w:t xml:space="preserve">RESULTADOS:  </w:t>
            </w:r>
            <w:r w:rsidRPr="000072D4">
              <w:rPr>
                <w:rFonts w:cs="Calibri"/>
              </w:rPr>
              <w:t>El vuelo no se logró registrar el vuelo porque el ID no es válido.</w:t>
            </w:r>
          </w:p>
        </w:tc>
      </w:tr>
      <w:tr w:rsidR="000072D4" w:rsidRPr="000072D4" w14:paraId="7B8525D6" w14:textId="77777777" w:rsidTr="394D2171">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0A537B" w14:textId="64A02248" w:rsidR="394D2171" w:rsidRPr="000072D4" w:rsidRDefault="394D2171" w:rsidP="394D2171">
            <w:pPr>
              <w:rPr>
                <w:rFonts w:eastAsia="Arial Unicode MS" w:cs="Calibri"/>
              </w:rPr>
            </w:pPr>
            <w:r w:rsidRPr="000072D4">
              <w:rPr>
                <w:rFonts w:eastAsia="Arial Unicode MS" w:cs="Calibri"/>
              </w:rPr>
              <w:t>ES-</w:t>
            </w:r>
            <w:r w:rsidR="05512241" w:rsidRPr="000072D4">
              <w:rPr>
                <w:rFonts w:eastAsia="Arial Unicode MS" w:cs="Calibri"/>
              </w:rPr>
              <w:t>1.</w:t>
            </w:r>
            <w:r w:rsidRPr="000072D4">
              <w:rPr>
                <w:rFonts w:eastAsia="Arial Unicode MS" w:cs="Calibri"/>
              </w:rPr>
              <w:t>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B8C60" w14:textId="0C2152F5" w:rsidR="394D2171" w:rsidRPr="000072D4" w:rsidRDefault="394D2171" w:rsidP="394D2171">
            <w:pPr>
              <w:widowControl w:val="0"/>
              <w:rPr>
                <w:rFonts w:ascii="Calibri" w:hAnsi="Calibri" w:cs="Calibri"/>
              </w:rPr>
            </w:pPr>
            <w:r w:rsidRPr="000072D4">
              <w:rPr>
                <w:rFonts w:cs="Calibri"/>
                <w:b/>
                <w:bCs/>
              </w:rPr>
              <w:t xml:space="preserve">DESCRIPCIÓN: </w:t>
            </w:r>
            <w:r w:rsidRPr="000072D4">
              <w:rPr>
                <w:rFonts w:cs="Calibri"/>
              </w:rPr>
              <w:t>EL registro de vuelos no se desarrolló porque el nombre de la aerolínea es invalida.</w:t>
            </w:r>
          </w:p>
          <w:p w14:paraId="576ECF3B" w14:textId="77777777" w:rsidR="394D2171" w:rsidRPr="000072D4" w:rsidRDefault="394D2171" w:rsidP="394D2171">
            <w:pPr>
              <w:widowControl w:val="0"/>
              <w:rPr>
                <w:rFonts w:ascii="Calibri" w:hAnsi="Calibri" w:cs="Calibri"/>
                <w:b/>
                <w:bCs/>
              </w:rPr>
            </w:pPr>
            <w:r w:rsidRPr="000072D4">
              <w:rPr>
                <w:rFonts w:cs="Calibri"/>
                <w:b/>
                <w:bCs/>
              </w:rPr>
              <w:lastRenderedPageBreak/>
              <w:t xml:space="preserve">SUPOSICIONES/ASUNCIONES: </w:t>
            </w:r>
          </w:p>
          <w:p w14:paraId="241F191F" w14:textId="5AE02428" w:rsidR="394D2171" w:rsidRPr="000072D4" w:rsidRDefault="394D2171" w:rsidP="394D2171">
            <w:pPr>
              <w:widowControl w:val="0"/>
              <w:rPr>
                <w:rFonts w:ascii="Calibri" w:hAnsi="Calibri" w:cs="Calibri"/>
              </w:rPr>
            </w:pPr>
            <w:r w:rsidRPr="000072D4">
              <w:rPr>
                <w:rFonts w:cs="Calibri"/>
                <w:b/>
                <w:bCs/>
              </w:rPr>
              <w:t xml:space="preserve">                       -</w:t>
            </w:r>
            <w:r w:rsidRPr="000072D4">
              <w:rPr>
                <w:rFonts w:cs="Calibri"/>
              </w:rPr>
              <w:t>Existe un error de tipeo en el nombre de la aerolínea.</w:t>
            </w:r>
          </w:p>
          <w:p w14:paraId="63965319" w14:textId="0E63BE09" w:rsidR="394D2171" w:rsidRPr="000072D4" w:rsidRDefault="394D2171" w:rsidP="394D2171">
            <w:pPr>
              <w:widowControl w:val="0"/>
              <w:rPr>
                <w:rFonts w:ascii="Calibri" w:hAnsi="Calibri" w:cs="Calibri"/>
              </w:rPr>
            </w:pPr>
            <w:r w:rsidRPr="000072D4">
              <w:rPr>
                <w:rFonts w:cs="Calibri"/>
              </w:rPr>
              <w:t xml:space="preserve">                       -Los datos del vuelo no son válidos.</w:t>
            </w:r>
          </w:p>
          <w:p w14:paraId="091FE623" w14:textId="7EB401CE" w:rsidR="394D2171" w:rsidRPr="000072D4" w:rsidRDefault="394D2171" w:rsidP="394D2171">
            <w:pPr>
              <w:widowControl w:val="0"/>
              <w:rPr>
                <w:rFonts w:ascii="Calibri" w:hAnsi="Calibri" w:cs="Calibri"/>
                <w:b/>
                <w:bCs/>
              </w:rPr>
            </w:pPr>
            <w:r w:rsidRPr="000072D4">
              <w:rPr>
                <w:rFonts w:cs="Calibri"/>
                <w:b/>
                <w:bCs/>
              </w:rPr>
              <w:t xml:space="preserve">RESULTADOS:  </w:t>
            </w:r>
            <w:r w:rsidRPr="000072D4">
              <w:rPr>
                <w:rFonts w:cs="Calibri"/>
              </w:rPr>
              <w:t>El vuelo no se logró registrar el vuelo porque el nombre de la aerolínea no es válido.</w:t>
            </w:r>
          </w:p>
          <w:p w14:paraId="1A983909" w14:textId="19E0BCA8" w:rsidR="394D2171" w:rsidRPr="000072D4" w:rsidRDefault="394D2171" w:rsidP="394D2171">
            <w:pPr>
              <w:rPr>
                <w:rFonts w:cs="Calibri"/>
                <w:b/>
                <w:bCs/>
              </w:rPr>
            </w:pPr>
          </w:p>
        </w:tc>
      </w:tr>
      <w:tr w:rsidR="00612DF0" w:rsidRPr="000072D4" w14:paraId="1ECE6051"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42B283" w14:textId="77777777" w:rsidR="00612DF0" w:rsidRPr="000072D4" w:rsidRDefault="00612DF0">
            <w:pPr>
              <w:widowControl w:val="0"/>
              <w:rPr>
                <w:rFonts w:ascii="Calibri" w:hAnsi="Calibri" w:cs="Calibri"/>
                <w:b/>
              </w:rPr>
            </w:pPr>
            <w:r w:rsidRPr="000072D4">
              <w:rPr>
                <w:rFonts w:cs="Calibri"/>
                <w:b/>
              </w:rPr>
              <w:lastRenderedPageBreak/>
              <w:t>REQUERIMIENTOS ESPECIALES - REGLAS DEL NEGOCIO Y DEL SISTEMA:</w:t>
            </w:r>
          </w:p>
          <w:p w14:paraId="1CC72475" w14:textId="77777777" w:rsidR="00612DF0" w:rsidRPr="000072D4" w:rsidRDefault="00612DF0">
            <w:pPr>
              <w:widowControl w:val="0"/>
              <w:rPr>
                <w:rFonts w:ascii="Calibri" w:hAnsi="Calibri" w:cs="Calibri"/>
                <w:bCs/>
              </w:rPr>
            </w:pPr>
            <w:r w:rsidRPr="000072D4">
              <w:rPr>
                <w:rFonts w:cs="Calibri"/>
                <w:bCs/>
              </w:rPr>
              <w:t>No Aplica</w:t>
            </w:r>
          </w:p>
        </w:tc>
      </w:tr>
    </w:tbl>
    <w:p w14:paraId="3353B9B5" w14:textId="3EC2AD54" w:rsidR="00612DF0" w:rsidRPr="000072D4" w:rsidRDefault="00612DF0" w:rsidP="00612DF0">
      <w:pPr>
        <w:rPr>
          <w:rFonts w:ascii="Calibri" w:hAnsi="Calibri"/>
          <w:lang w:eastAsia="en-US"/>
        </w:rPr>
      </w:pPr>
    </w:p>
    <w:tbl>
      <w:tblPr>
        <w:tblW w:w="9660" w:type="dxa"/>
        <w:tblInd w:w="392" w:type="dxa"/>
        <w:tblLayout w:type="fixed"/>
        <w:tblLook w:val="01E0" w:firstRow="1" w:lastRow="1" w:firstColumn="1" w:lastColumn="1" w:noHBand="0" w:noVBand="0"/>
      </w:tblPr>
      <w:tblGrid>
        <w:gridCol w:w="1441"/>
        <w:gridCol w:w="3462"/>
        <w:gridCol w:w="1582"/>
        <w:gridCol w:w="3175"/>
      </w:tblGrid>
      <w:tr w:rsidR="000072D4" w:rsidRPr="000072D4" w14:paraId="72333B7E" w14:textId="77777777" w:rsidTr="394D2171">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E082A79" w14:textId="77777777" w:rsidR="00612DF0" w:rsidRPr="000072D4" w:rsidRDefault="00612DF0">
            <w:pPr>
              <w:widowControl w:val="0"/>
              <w:rPr>
                <w:rFonts w:ascii="Calibri" w:hAnsi="Calibri" w:cs="Calibri"/>
                <w:b/>
              </w:rPr>
            </w:pPr>
            <w:r w:rsidRPr="000072D4">
              <w:rPr>
                <w:rFonts w:cs="Calibri"/>
                <w:b/>
              </w:rPr>
              <w:t>IDENTIFICADOR CASO DE USO:</w:t>
            </w:r>
          </w:p>
          <w:p w14:paraId="0A523602" w14:textId="77777777" w:rsidR="00612DF0" w:rsidRPr="000072D4" w:rsidRDefault="00612DF0">
            <w:pPr>
              <w:widowControl w:val="0"/>
              <w:rPr>
                <w:rFonts w:ascii="Calibri" w:hAnsi="Calibri" w:cs="Calibri"/>
                <w:b/>
              </w:rPr>
            </w:pPr>
            <w:r w:rsidRPr="000072D4">
              <w:rPr>
                <w:rFonts w:cs="Calibri"/>
                <w:b/>
              </w:rPr>
              <w:t>CU-2</w:t>
            </w:r>
          </w:p>
        </w:tc>
        <w:tc>
          <w:tcPr>
            <w:tcW w:w="47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EEE9A3C" w14:textId="77777777" w:rsidR="00612DF0" w:rsidRPr="000072D4" w:rsidRDefault="394D2171">
            <w:pPr>
              <w:widowControl w:val="0"/>
              <w:rPr>
                <w:rFonts w:ascii="Calibri" w:hAnsi="Calibri" w:cs="Calibri"/>
                <w:b/>
              </w:rPr>
            </w:pPr>
            <w:r w:rsidRPr="000072D4">
              <w:rPr>
                <w:rFonts w:cs="Calibri"/>
                <w:b/>
                <w:bCs/>
              </w:rPr>
              <w:t>NOMBRE:</w:t>
            </w:r>
          </w:p>
          <w:p w14:paraId="729FA96A" w14:textId="7FAE72FF" w:rsidR="00612DF0" w:rsidRPr="000072D4" w:rsidRDefault="394D2171" w:rsidP="394D2171">
            <w:pPr>
              <w:spacing w:line="259" w:lineRule="auto"/>
              <w:rPr>
                <w:rFonts w:eastAsia="Arial Unicode MS" w:cs="Calibri"/>
              </w:rPr>
            </w:pPr>
            <w:r w:rsidRPr="000072D4">
              <w:rPr>
                <w:rFonts w:eastAsia="Arial Unicode MS" w:cs="Calibri"/>
              </w:rPr>
              <w:t>Modificar vuelo</w:t>
            </w:r>
          </w:p>
        </w:tc>
      </w:tr>
      <w:tr w:rsidR="000072D4" w:rsidRPr="000072D4" w14:paraId="1D62B6F4" w14:textId="77777777" w:rsidTr="394D2171">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E57DF" w14:textId="77777777" w:rsidR="00612DF0" w:rsidRPr="000072D4" w:rsidRDefault="00612DF0">
            <w:pPr>
              <w:widowControl w:val="0"/>
              <w:rPr>
                <w:rFonts w:ascii="Calibri" w:hAnsi="Calibri" w:cs="Calibri"/>
                <w:b/>
              </w:rPr>
            </w:pPr>
            <w:r w:rsidRPr="000072D4">
              <w:rPr>
                <w:rFonts w:cs="Calibri"/>
                <w:b/>
              </w:rPr>
              <w:t>COMPLEJIDAD:</w:t>
            </w:r>
          </w:p>
          <w:p w14:paraId="33FDCCAC" w14:textId="77777777" w:rsidR="00612DF0" w:rsidRPr="000072D4" w:rsidRDefault="00612DF0">
            <w:pPr>
              <w:widowControl w:val="0"/>
              <w:jc w:val="both"/>
              <w:rPr>
                <w:rFonts w:ascii="Calibri" w:hAnsi="Calibri" w:cs="Calibri"/>
                <w:b/>
              </w:rPr>
            </w:pPr>
            <w:r w:rsidRPr="000072D4">
              <w:rPr>
                <w:rFonts w:eastAsia="Arial Unicode MS" w:cs="Calibri"/>
                <w:iCs/>
              </w:rPr>
              <w:t xml:space="preserve"> [Media] </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A1A0FA" w14:textId="77777777" w:rsidR="00612DF0" w:rsidRPr="000072D4" w:rsidRDefault="00612DF0">
            <w:pPr>
              <w:widowControl w:val="0"/>
              <w:rPr>
                <w:rFonts w:ascii="Calibri" w:hAnsi="Calibri" w:cs="Calibri"/>
                <w:b/>
              </w:rPr>
            </w:pPr>
            <w:r w:rsidRPr="000072D4">
              <w:rPr>
                <w:rFonts w:cs="Calibri"/>
                <w:b/>
              </w:rPr>
              <w:t>PRIORIDAD:</w:t>
            </w:r>
          </w:p>
          <w:p w14:paraId="15A95D08" w14:textId="77777777" w:rsidR="00612DF0" w:rsidRPr="000072D4" w:rsidRDefault="00612DF0">
            <w:pPr>
              <w:widowControl w:val="0"/>
              <w:rPr>
                <w:rFonts w:ascii="Calibri" w:hAnsi="Calibri" w:cs="Calibri"/>
                <w:b/>
              </w:rPr>
            </w:pPr>
            <w:r w:rsidRPr="000072D4">
              <w:rPr>
                <w:rFonts w:eastAsia="Arial Unicode MS" w:cs="Calibri"/>
                <w:iCs/>
              </w:rPr>
              <w:t>[Alta]</w:t>
            </w:r>
          </w:p>
        </w:tc>
      </w:tr>
      <w:tr w:rsidR="000072D4" w:rsidRPr="000072D4" w14:paraId="7500DD24"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16735" w14:textId="77777777" w:rsidR="00612DF0" w:rsidRPr="000072D4" w:rsidRDefault="394D2171" w:rsidP="394D2171">
            <w:pPr>
              <w:widowControl w:val="0"/>
              <w:rPr>
                <w:rFonts w:ascii="Calibri" w:hAnsi="Calibri" w:cs="Calibri"/>
                <w:b/>
                <w:bCs/>
              </w:rPr>
            </w:pPr>
            <w:r w:rsidRPr="000072D4">
              <w:rPr>
                <w:rFonts w:cs="Calibri"/>
                <w:b/>
                <w:bCs/>
              </w:rPr>
              <w:t>REQUERIMIENTO FUNCIONAL ASOCIADO:</w:t>
            </w:r>
          </w:p>
          <w:p w14:paraId="3D4BD5C7" w14:textId="15295407" w:rsidR="394D2171" w:rsidRPr="000072D4" w:rsidRDefault="394D2171" w:rsidP="394D2171">
            <w:pPr>
              <w:widowControl w:val="0"/>
              <w:rPr>
                <w:rFonts w:cs="Calibri"/>
                <w:b/>
                <w:bCs/>
              </w:rPr>
            </w:pPr>
            <w:r w:rsidRPr="000072D4">
              <w:rPr>
                <w:rFonts w:cs="Calibri"/>
                <w:b/>
                <w:bCs/>
              </w:rPr>
              <w:t>RF-11</w:t>
            </w:r>
          </w:p>
          <w:p w14:paraId="09B161C8" w14:textId="77777777" w:rsidR="00612DF0" w:rsidRPr="000072D4" w:rsidRDefault="00612DF0">
            <w:pPr>
              <w:widowControl w:val="0"/>
              <w:jc w:val="both"/>
              <w:rPr>
                <w:rFonts w:ascii="Calibri" w:hAnsi="Calibri" w:cs="Calibri"/>
                <w:i/>
                <w:lang w:eastAsia="es-ES"/>
              </w:rPr>
            </w:pPr>
            <w:r w:rsidRPr="000072D4">
              <w:rPr>
                <w:rFonts w:eastAsia="Arial Unicode MS" w:cs="Calibri"/>
                <w:i/>
                <w:iCs/>
              </w:rPr>
              <w:t>RF-12</w:t>
            </w:r>
          </w:p>
        </w:tc>
      </w:tr>
      <w:tr w:rsidR="000072D4" w:rsidRPr="000072D4" w14:paraId="04ADF891"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30A3B7" w14:textId="77777777" w:rsidR="00612DF0" w:rsidRPr="000072D4" w:rsidRDefault="00612DF0">
            <w:pPr>
              <w:widowControl w:val="0"/>
              <w:rPr>
                <w:rFonts w:ascii="Calibri" w:hAnsi="Calibri" w:cs="Calibri"/>
                <w:b/>
                <w:lang w:eastAsia="en-US"/>
              </w:rPr>
            </w:pPr>
            <w:r w:rsidRPr="000072D4">
              <w:rPr>
                <w:rFonts w:cs="Calibri"/>
                <w:b/>
              </w:rPr>
              <w:t>ACTORES:</w:t>
            </w:r>
          </w:p>
          <w:p w14:paraId="0E058437" w14:textId="77777777" w:rsidR="00612DF0" w:rsidRPr="000072D4" w:rsidRDefault="00612DF0">
            <w:pPr>
              <w:widowControl w:val="0"/>
              <w:rPr>
                <w:rFonts w:ascii="Calibri" w:hAnsi="Calibri" w:cs="Calibri"/>
                <w:i/>
              </w:rPr>
            </w:pPr>
            <w:r w:rsidRPr="000072D4">
              <w:rPr>
                <w:rFonts w:cs="Calibri"/>
                <w:i/>
              </w:rPr>
              <w:t>Administrador</w:t>
            </w:r>
          </w:p>
        </w:tc>
      </w:tr>
      <w:tr w:rsidR="000072D4" w:rsidRPr="000072D4" w14:paraId="2D490298" w14:textId="77777777" w:rsidTr="00804267">
        <w:trPr>
          <w:trHeight w:val="566"/>
        </w:trPr>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258A33" w14:textId="77777777" w:rsidR="00612DF0" w:rsidRPr="000072D4" w:rsidRDefault="00612DF0">
            <w:pPr>
              <w:widowControl w:val="0"/>
              <w:rPr>
                <w:rFonts w:ascii="Calibri" w:hAnsi="Calibri" w:cs="Calibri"/>
                <w:b/>
              </w:rPr>
            </w:pPr>
            <w:r w:rsidRPr="000072D4">
              <w:rPr>
                <w:rFonts w:cs="Calibri"/>
                <w:b/>
              </w:rPr>
              <w:t>CASOS DE USO ASOCIADOS:</w:t>
            </w:r>
          </w:p>
          <w:p w14:paraId="383390DB" w14:textId="77777777" w:rsidR="00612DF0" w:rsidRPr="000072D4" w:rsidRDefault="00612DF0">
            <w:pPr>
              <w:widowControl w:val="0"/>
              <w:rPr>
                <w:rFonts w:ascii="Calibri" w:hAnsi="Calibri" w:cs="Calibri"/>
                <w:bCs/>
              </w:rPr>
            </w:pPr>
            <w:r w:rsidRPr="000072D4">
              <w:rPr>
                <w:rFonts w:cs="Calibri"/>
                <w:bCs/>
              </w:rPr>
              <w:t>CU-1</w:t>
            </w:r>
          </w:p>
        </w:tc>
      </w:tr>
      <w:tr w:rsidR="000072D4" w:rsidRPr="000072D4" w14:paraId="76B1E80E"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F53D4F" w14:textId="77777777" w:rsidR="00612DF0" w:rsidRPr="000072D4" w:rsidRDefault="394D2171">
            <w:pPr>
              <w:widowControl w:val="0"/>
              <w:rPr>
                <w:rFonts w:ascii="Calibri" w:hAnsi="Calibri" w:cs="Calibri"/>
                <w:lang w:eastAsia="es-ES"/>
              </w:rPr>
            </w:pPr>
            <w:r w:rsidRPr="000072D4">
              <w:rPr>
                <w:rFonts w:cs="Calibri"/>
                <w:b/>
                <w:bCs/>
              </w:rPr>
              <w:t>DESCRIPCIÓN:</w:t>
            </w:r>
          </w:p>
          <w:p w14:paraId="2F3DF377" w14:textId="48FD9D08" w:rsidR="00612DF0" w:rsidRPr="000072D4" w:rsidRDefault="394D2171" w:rsidP="394D2171">
            <w:pPr>
              <w:spacing w:line="259" w:lineRule="auto"/>
              <w:rPr>
                <w:rFonts w:eastAsia="Arial Unicode MS" w:cs="Calibri"/>
                <w:i/>
                <w:iCs/>
              </w:rPr>
            </w:pPr>
            <w:r w:rsidRPr="000072D4">
              <w:rPr>
                <w:rFonts w:eastAsia="Arial Unicode MS" w:cs="Calibri"/>
                <w:i/>
                <w:iCs/>
              </w:rPr>
              <w:t>El administrador podrá modificar la información de un vuelo registrado anteriormente.</w:t>
            </w:r>
          </w:p>
        </w:tc>
      </w:tr>
      <w:tr w:rsidR="000072D4" w:rsidRPr="000072D4" w14:paraId="6FFF63E7"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205A66" w14:textId="77777777" w:rsidR="00612DF0" w:rsidRPr="000072D4" w:rsidRDefault="394D2171">
            <w:pPr>
              <w:widowControl w:val="0"/>
              <w:rPr>
                <w:rFonts w:ascii="Calibri" w:hAnsi="Calibri" w:cs="Calibri"/>
                <w:b/>
              </w:rPr>
            </w:pPr>
            <w:r w:rsidRPr="000072D4">
              <w:rPr>
                <w:rFonts w:cs="Calibri"/>
                <w:b/>
                <w:bCs/>
              </w:rPr>
              <w:t>NOTAS:</w:t>
            </w:r>
          </w:p>
          <w:p w14:paraId="4E38B187" w14:textId="29DD6845" w:rsidR="00612DF0" w:rsidRPr="000072D4" w:rsidRDefault="394D2171" w:rsidP="394D2171">
            <w:pPr>
              <w:spacing w:line="259" w:lineRule="auto"/>
              <w:rPr>
                <w:rFonts w:cs="Calibri"/>
                <w:i/>
                <w:iCs/>
                <w:lang w:eastAsia="es-ES"/>
              </w:rPr>
            </w:pPr>
            <w:r w:rsidRPr="000072D4">
              <w:rPr>
                <w:rFonts w:cs="Calibri"/>
                <w:i/>
                <w:iCs/>
                <w:lang w:eastAsia="es-ES"/>
              </w:rPr>
              <w:t>Solo se puede modificar información de un vuelo ya registrado en el sistema.</w:t>
            </w:r>
          </w:p>
        </w:tc>
      </w:tr>
      <w:tr w:rsidR="000072D4" w:rsidRPr="000072D4" w14:paraId="63A76C71"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88948" w14:textId="5AC8738A" w:rsidR="00612DF0" w:rsidRPr="000072D4" w:rsidRDefault="394D2171" w:rsidP="394D2171">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La modificación de los datos del vuelo se realizó correctamente</w:t>
            </w:r>
          </w:p>
        </w:tc>
      </w:tr>
      <w:tr w:rsidR="000072D4" w:rsidRPr="000072D4" w14:paraId="4EB2470F"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8F80A5C" w14:textId="77777777" w:rsidR="00612DF0" w:rsidRPr="000072D4" w:rsidRDefault="00612DF0">
            <w:pPr>
              <w:widowControl w:val="0"/>
              <w:rPr>
                <w:rFonts w:ascii="Calibri" w:eastAsia="Calibri" w:hAnsi="Calibri" w:cs="Calibri"/>
                <w:b/>
              </w:rPr>
            </w:pPr>
            <w:r w:rsidRPr="000072D4">
              <w:rPr>
                <w:rFonts w:cs="Calibri"/>
                <w:b/>
              </w:rPr>
              <w:t xml:space="preserve">ESCENARIOS: </w:t>
            </w:r>
          </w:p>
        </w:tc>
      </w:tr>
      <w:tr w:rsidR="000072D4" w:rsidRPr="000072D4" w14:paraId="509966B5" w14:textId="77777777" w:rsidTr="394D2171">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CE9E9" w14:textId="51531D49" w:rsidR="00612DF0" w:rsidRPr="000072D4" w:rsidRDefault="00612DF0">
            <w:pPr>
              <w:widowControl w:val="0"/>
              <w:rPr>
                <w:rFonts w:ascii="Calibri" w:hAnsi="Calibri" w:cs="Calibri"/>
                <w:i/>
                <w:lang w:eastAsia="es-ES"/>
              </w:rPr>
            </w:pPr>
            <w:r w:rsidRPr="000072D4">
              <w:rPr>
                <w:rFonts w:eastAsia="Arial Unicode MS" w:cs="Calibri"/>
              </w:rPr>
              <w:t>ES-</w:t>
            </w:r>
            <w:r w:rsidR="0875E77E" w:rsidRPr="000072D4">
              <w:rPr>
                <w:rFonts w:eastAsia="Arial Unicode MS" w:cs="Calibri"/>
              </w:rPr>
              <w:t>2.</w:t>
            </w:r>
            <w:r w:rsidRPr="000072D4">
              <w:rPr>
                <w:rFonts w:eastAsia="Arial Unicode MS" w:cs="Calibri"/>
              </w:rPr>
              <w:t xml:space="preserve">1    </w:t>
            </w:r>
          </w:p>
          <w:p w14:paraId="0F8652DC" w14:textId="77777777" w:rsidR="00612DF0" w:rsidRPr="000072D4" w:rsidRDefault="00612DF0">
            <w:pPr>
              <w:widowControl w:val="0"/>
              <w:rPr>
                <w:rFonts w:ascii="Calibri" w:hAnsi="Calibri" w:cs="Calibri"/>
                <w:b/>
                <w:lang w:eastAsia="en-US"/>
              </w:rPr>
            </w:pP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2572C7" w14:textId="08C07B65" w:rsidR="00612DF0" w:rsidRPr="000072D4" w:rsidRDefault="394D2171" w:rsidP="394D2171">
            <w:pPr>
              <w:widowControl w:val="0"/>
              <w:rPr>
                <w:rFonts w:cs="Calibri"/>
              </w:rPr>
            </w:pPr>
            <w:r w:rsidRPr="000072D4">
              <w:rPr>
                <w:rFonts w:cs="Calibri"/>
                <w:b/>
                <w:bCs/>
              </w:rPr>
              <w:t xml:space="preserve">DESCRIPCIÓN: </w:t>
            </w:r>
            <w:r w:rsidRPr="000072D4">
              <w:rPr>
                <w:rFonts w:cs="Calibri"/>
              </w:rPr>
              <w:t>Modificación de datos del vuelo exitoso.</w:t>
            </w:r>
          </w:p>
          <w:p w14:paraId="4AB10041" w14:textId="77777777" w:rsidR="00612DF0" w:rsidRPr="000072D4" w:rsidRDefault="00612DF0">
            <w:pPr>
              <w:widowControl w:val="0"/>
              <w:rPr>
                <w:rFonts w:ascii="Calibri" w:hAnsi="Calibri" w:cs="Calibri"/>
                <w:b/>
              </w:rPr>
            </w:pPr>
            <w:r w:rsidRPr="000072D4">
              <w:rPr>
                <w:rFonts w:cs="Calibri"/>
                <w:b/>
              </w:rPr>
              <w:t xml:space="preserve">SUPOSICIONES/ASUNCIONES: </w:t>
            </w:r>
          </w:p>
          <w:p w14:paraId="03638DCA" w14:textId="01E897EE" w:rsidR="00612DF0" w:rsidRPr="000072D4" w:rsidRDefault="394D2171" w:rsidP="394D2171">
            <w:pPr>
              <w:widowControl w:val="0"/>
              <w:rPr>
                <w:rFonts w:cs="Calibri"/>
              </w:rPr>
            </w:pPr>
            <w:r w:rsidRPr="000072D4">
              <w:rPr>
                <w:rFonts w:cs="Calibri"/>
                <w:b/>
                <w:bCs/>
              </w:rPr>
              <w:t xml:space="preserve">                       -Existen los datos en el sistema.</w:t>
            </w:r>
          </w:p>
          <w:p w14:paraId="1D433F7F" w14:textId="0CEDBB65" w:rsidR="00612DF0" w:rsidRPr="000072D4" w:rsidRDefault="394D2171" w:rsidP="394D2171">
            <w:pPr>
              <w:widowControl w:val="0"/>
              <w:rPr>
                <w:rFonts w:ascii="Calibri" w:hAnsi="Calibri" w:cs="Calibri"/>
              </w:rPr>
            </w:pPr>
            <w:r w:rsidRPr="000072D4">
              <w:rPr>
                <w:rFonts w:cs="Calibri"/>
              </w:rPr>
              <w:t xml:space="preserve">                       -La información cambiada es válida.</w:t>
            </w:r>
          </w:p>
          <w:p w14:paraId="37E7BF0F" w14:textId="584BB09D" w:rsidR="00612DF0" w:rsidRPr="000072D4" w:rsidRDefault="394D2171" w:rsidP="394D2171">
            <w:pPr>
              <w:widowControl w:val="0"/>
              <w:rPr>
                <w:rFonts w:ascii="Calibri" w:hAnsi="Calibri" w:cs="Calibri"/>
              </w:rPr>
            </w:pPr>
            <w:r w:rsidRPr="000072D4">
              <w:rPr>
                <w:rFonts w:cs="Calibri"/>
                <w:b/>
                <w:bCs/>
              </w:rPr>
              <w:t>RESULTADOS:  Los datos han sido modificados correctamente</w:t>
            </w:r>
            <w:r w:rsidRPr="000072D4">
              <w:rPr>
                <w:rFonts w:cs="Calibri"/>
              </w:rPr>
              <w:t>.</w:t>
            </w:r>
          </w:p>
        </w:tc>
      </w:tr>
      <w:tr w:rsidR="000072D4" w:rsidRPr="000072D4" w14:paraId="62A7D930" w14:textId="77777777" w:rsidTr="394D2171">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619CD" w14:textId="17D02AC2" w:rsidR="00612DF0" w:rsidRPr="000072D4" w:rsidRDefault="00612DF0">
            <w:pPr>
              <w:widowControl w:val="0"/>
              <w:rPr>
                <w:rFonts w:ascii="Calibri" w:hAnsi="Calibri" w:cs="Calibri"/>
                <w:i/>
                <w:lang w:eastAsia="es-ES"/>
              </w:rPr>
            </w:pPr>
            <w:r w:rsidRPr="000072D4">
              <w:rPr>
                <w:rFonts w:eastAsia="Arial Unicode MS" w:cs="Calibri"/>
              </w:rPr>
              <w:t>ES-2</w:t>
            </w:r>
            <w:r w:rsidR="0875E77E" w:rsidRPr="000072D4">
              <w:rPr>
                <w:rFonts w:eastAsia="Arial Unicode MS" w:cs="Calibri"/>
              </w:rPr>
              <w:t>.2</w:t>
            </w:r>
          </w:p>
          <w:p w14:paraId="0D18A478" w14:textId="77777777" w:rsidR="00612DF0" w:rsidRPr="000072D4" w:rsidRDefault="00612DF0">
            <w:pPr>
              <w:widowControl w:val="0"/>
              <w:rPr>
                <w:rFonts w:ascii="Calibri" w:hAnsi="Calibri" w:cs="Calibri"/>
                <w:b/>
                <w:lang w:eastAsia="en-US"/>
              </w:rPr>
            </w:pP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6A3EA7" w14:textId="521C3AAA" w:rsidR="00612DF0" w:rsidRPr="000072D4" w:rsidRDefault="394D2171" w:rsidP="394D2171">
            <w:pPr>
              <w:widowControl w:val="0"/>
              <w:rPr>
                <w:rFonts w:ascii="Calibri" w:hAnsi="Calibri" w:cs="Calibri"/>
              </w:rPr>
            </w:pPr>
            <w:r w:rsidRPr="000072D4">
              <w:rPr>
                <w:rFonts w:cs="Calibri"/>
                <w:b/>
                <w:bCs/>
              </w:rPr>
              <w:t xml:space="preserve">DESCRIPCIÓN: </w:t>
            </w:r>
            <w:r w:rsidRPr="000072D4">
              <w:rPr>
                <w:rFonts w:cs="Calibri"/>
              </w:rPr>
              <w:t>Modificación de datos del vuelo fallida, los datos del vuelo no existen en el sistema.</w:t>
            </w:r>
          </w:p>
          <w:p w14:paraId="57F242D7" w14:textId="77777777" w:rsidR="00612DF0" w:rsidRPr="000072D4" w:rsidRDefault="00612DF0">
            <w:pPr>
              <w:widowControl w:val="0"/>
              <w:rPr>
                <w:rFonts w:ascii="Calibri" w:hAnsi="Calibri" w:cs="Calibri"/>
                <w:b/>
              </w:rPr>
            </w:pPr>
            <w:r w:rsidRPr="000072D4">
              <w:rPr>
                <w:rFonts w:cs="Calibri"/>
                <w:b/>
              </w:rPr>
              <w:t xml:space="preserve">SUPOSICIONES/ASUNCIONES: </w:t>
            </w:r>
          </w:p>
          <w:p w14:paraId="52E61EFD" w14:textId="366DA902" w:rsidR="00612DF0" w:rsidRPr="000072D4" w:rsidRDefault="394D2171" w:rsidP="394D2171">
            <w:pPr>
              <w:widowControl w:val="0"/>
              <w:rPr>
                <w:rFonts w:ascii="Calibri" w:hAnsi="Calibri" w:cs="Calibri"/>
              </w:rPr>
            </w:pPr>
            <w:r w:rsidRPr="000072D4">
              <w:rPr>
                <w:rFonts w:cs="Calibri"/>
                <w:b/>
                <w:bCs/>
              </w:rPr>
              <w:t xml:space="preserve">                       -</w:t>
            </w:r>
            <w:r w:rsidRPr="000072D4">
              <w:rPr>
                <w:rFonts w:cs="Calibri"/>
              </w:rPr>
              <w:t xml:space="preserve">Los datos no existen en el sistema. </w:t>
            </w:r>
          </w:p>
          <w:p w14:paraId="613FAB9F" w14:textId="21F017F7" w:rsidR="00612DF0" w:rsidRPr="000072D4" w:rsidRDefault="394D2171" w:rsidP="394D2171">
            <w:pPr>
              <w:widowControl w:val="0"/>
              <w:rPr>
                <w:rFonts w:ascii="Calibri" w:hAnsi="Calibri" w:cs="Calibri"/>
                <w:b/>
                <w:bCs/>
              </w:rPr>
            </w:pPr>
            <w:r w:rsidRPr="000072D4">
              <w:rPr>
                <w:rFonts w:cs="Calibri"/>
                <w:b/>
                <w:bCs/>
              </w:rPr>
              <w:t>RESULTADOS:  No se logró modificar los datos del vuelo</w:t>
            </w:r>
            <w:r w:rsidRPr="000072D4">
              <w:rPr>
                <w:rFonts w:cs="Calibri"/>
              </w:rPr>
              <w:t>.</w:t>
            </w:r>
          </w:p>
        </w:tc>
      </w:tr>
      <w:tr w:rsidR="000072D4" w:rsidRPr="000072D4" w14:paraId="4041AADF" w14:textId="77777777" w:rsidTr="394D2171">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20676" w14:textId="21B796C3" w:rsidR="394D2171" w:rsidRPr="000072D4" w:rsidRDefault="394D2171" w:rsidP="394D2171">
            <w:pPr>
              <w:rPr>
                <w:rFonts w:eastAsia="Arial Unicode MS" w:cs="Calibri"/>
              </w:rPr>
            </w:pPr>
            <w:r w:rsidRPr="000072D4">
              <w:rPr>
                <w:rFonts w:eastAsia="Arial Unicode MS" w:cs="Calibri"/>
              </w:rPr>
              <w:t>ES</w:t>
            </w:r>
            <w:r w:rsidR="05512241" w:rsidRPr="000072D4">
              <w:rPr>
                <w:rFonts w:eastAsia="Arial Unicode MS" w:cs="Calibri"/>
              </w:rPr>
              <w:t>-2.</w:t>
            </w:r>
            <w:r w:rsidRPr="000072D4">
              <w:rPr>
                <w:rFonts w:eastAsia="Arial Unicode MS" w:cs="Calibri"/>
              </w:rPr>
              <w:t>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03BA1" w14:textId="271449AA" w:rsidR="394D2171" w:rsidRPr="000072D4" w:rsidRDefault="394D2171" w:rsidP="394D2171">
            <w:pPr>
              <w:widowControl w:val="0"/>
              <w:rPr>
                <w:rFonts w:ascii="Calibri" w:hAnsi="Calibri" w:cs="Calibri"/>
              </w:rPr>
            </w:pPr>
            <w:r w:rsidRPr="000072D4">
              <w:rPr>
                <w:rFonts w:cs="Calibri"/>
                <w:b/>
                <w:bCs/>
              </w:rPr>
              <w:t xml:space="preserve">DESCRIPCIÓN: </w:t>
            </w:r>
            <w:r w:rsidRPr="000072D4">
              <w:rPr>
                <w:rFonts w:cs="Calibri"/>
              </w:rPr>
              <w:t xml:space="preserve">Modificación de datos del vuelo fallida, el nuevo nombre de la aerolínea es invalida. </w:t>
            </w:r>
          </w:p>
          <w:p w14:paraId="6C613218" w14:textId="77777777" w:rsidR="394D2171" w:rsidRPr="000072D4" w:rsidRDefault="394D2171" w:rsidP="394D2171">
            <w:pPr>
              <w:widowControl w:val="0"/>
              <w:rPr>
                <w:rFonts w:ascii="Calibri" w:hAnsi="Calibri" w:cs="Calibri"/>
                <w:b/>
                <w:bCs/>
              </w:rPr>
            </w:pPr>
            <w:r w:rsidRPr="000072D4">
              <w:rPr>
                <w:rFonts w:cs="Calibri"/>
                <w:b/>
                <w:bCs/>
              </w:rPr>
              <w:t xml:space="preserve">SUPOSICIONES/ASUNCIONES: </w:t>
            </w:r>
          </w:p>
          <w:p w14:paraId="4EE4B893" w14:textId="34D0E3B3" w:rsidR="394D2171" w:rsidRPr="000072D4" w:rsidRDefault="394D2171" w:rsidP="394D2171">
            <w:pPr>
              <w:widowControl w:val="0"/>
              <w:rPr>
                <w:rFonts w:ascii="Calibri" w:hAnsi="Calibri" w:cs="Calibri"/>
              </w:rPr>
            </w:pPr>
            <w:r w:rsidRPr="000072D4">
              <w:rPr>
                <w:rFonts w:cs="Calibri"/>
                <w:b/>
                <w:bCs/>
              </w:rPr>
              <w:t xml:space="preserve">                       -</w:t>
            </w:r>
            <w:r w:rsidRPr="000072D4">
              <w:rPr>
                <w:rFonts w:cs="Calibri"/>
              </w:rPr>
              <w:t xml:space="preserve">Los datos existen en el sistema. </w:t>
            </w:r>
          </w:p>
          <w:p w14:paraId="7F14C9AD" w14:textId="34AD53F8" w:rsidR="394D2171" w:rsidRPr="000072D4" w:rsidRDefault="394D2171" w:rsidP="394D2171">
            <w:pPr>
              <w:widowControl w:val="0"/>
              <w:jc w:val="center"/>
              <w:rPr>
                <w:rFonts w:cs="Calibri"/>
              </w:rPr>
            </w:pPr>
            <w:r w:rsidRPr="000072D4">
              <w:rPr>
                <w:rFonts w:cs="Calibri"/>
              </w:rPr>
              <w:t>-El nombre de la aerolínea contiene caracteres no permitidos</w:t>
            </w:r>
          </w:p>
          <w:p w14:paraId="536B889B" w14:textId="14EDB455" w:rsidR="394D2171" w:rsidRPr="000072D4" w:rsidRDefault="394D2171" w:rsidP="394D2171">
            <w:pPr>
              <w:widowControl w:val="0"/>
              <w:rPr>
                <w:rFonts w:ascii="Calibri" w:hAnsi="Calibri" w:cs="Calibri"/>
                <w:b/>
                <w:bCs/>
              </w:rPr>
            </w:pPr>
            <w:r w:rsidRPr="000072D4">
              <w:rPr>
                <w:rFonts w:cs="Calibri"/>
                <w:b/>
                <w:bCs/>
              </w:rPr>
              <w:t>RESULTADOS:  No se logró modificar los datos del vuelo, nuevo nombre de la aerolínea incorrecto</w:t>
            </w:r>
            <w:r w:rsidRPr="000072D4">
              <w:rPr>
                <w:rFonts w:cs="Calibri"/>
              </w:rPr>
              <w:t>.</w:t>
            </w:r>
          </w:p>
          <w:p w14:paraId="5447A0CD" w14:textId="7FE3024A" w:rsidR="394D2171" w:rsidRPr="000072D4" w:rsidRDefault="394D2171" w:rsidP="394D2171">
            <w:pPr>
              <w:rPr>
                <w:rFonts w:cs="Calibri"/>
                <w:b/>
                <w:bCs/>
              </w:rPr>
            </w:pPr>
          </w:p>
        </w:tc>
      </w:tr>
      <w:tr w:rsidR="00612DF0" w:rsidRPr="000072D4" w14:paraId="604F2CAC" w14:textId="77777777" w:rsidTr="394D2171">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3EBE4" w14:textId="77777777" w:rsidR="00612DF0" w:rsidRPr="000072D4" w:rsidRDefault="00612DF0">
            <w:pPr>
              <w:widowControl w:val="0"/>
              <w:rPr>
                <w:rFonts w:ascii="Calibri" w:hAnsi="Calibri" w:cs="Calibri"/>
                <w:b/>
              </w:rPr>
            </w:pPr>
            <w:r w:rsidRPr="000072D4">
              <w:rPr>
                <w:rFonts w:cs="Calibri"/>
                <w:b/>
              </w:rPr>
              <w:t>REQUERIMIENTOS ESPECIALES - REGLAS DEL NEGOCIO Y DEL SISTEMA:</w:t>
            </w:r>
          </w:p>
          <w:p w14:paraId="34BD616C" w14:textId="77777777" w:rsidR="00612DF0" w:rsidRPr="000072D4" w:rsidRDefault="00612DF0">
            <w:pPr>
              <w:widowControl w:val="0"/>
              <w:rPr>
                <w:rFonts w:ascii="Calibri" w:hAnsi="Calibri" w:cs="Calibri"/>
                <w:bCs/>
              </w:rPr>
            </w:pPr>
            <w:r w:rsidRPr="000072D4">
              <w:rPr>
                <w:rFonts w:cs="Calibri"/>
                <w:bCs/>
              </w:rPr>
              <w:t>No Aplica</w:t>
            </w:r>
          </w:p>
        </w:tc>
      </w:tr>
    </w:tbl>
    <w:p w14:paraId="0BE4DBD2" w14:textId="47AC4022" w:rsidR="00612DF0" w:rsidRPr="000072D4" w:rsidRDefault="00612DF0" w:rsidP="00612DF0">
      <w:pPr>
        <w:rPr>
          <w:rFonts w:ascii="Calibri" w:hAnsi="Calibri"/>
          <w:lang w:eastAsia="en-US"/>
        </w:rPr>
      </w:pPr>
    </w:p>
    <w:tbl>
      <w:tblPr>
        <w:tblW w:w="9660" w:type="dxa"/>
        <w:tblInd w:w="392" w:type="dxa"/>
        <w:tblLayout w:type="fixed"/>
        <w:tblLook w:val="01E0" w:firstRow="1" w:lastRow="1" w:firstColumn="1" w:lastColumn="1" w:noHBand="0" w:noVBand="0"/>
      </w:tblPr>
      <w:tblGrid>
        <w:gridCol w:w="1441"/>
        <w:gridCol w:w="3464"/>
        <w:gridCol w:w="1582"/>
        <w:gridCol w:w="3173"/>
      </w:tblGrid>
      <w:tr w:rsidR="000072D4" w:rsidRPr="000072D4" w14:paraId="72F70172" w14:textId="77777777" w:rsidTr="7373B43B">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5D1ACE7" w14:textId="77777777" w:rsidR="00612DF0" w:rsidRPr="000072D4" w:rsidRDefault="00612DF0">
            <w:pPr>
              <w:widowControl w:val="0"/>
              <w:rPr>
                <w:rFonts w:ascii="Calibri" w:hAnsi="Calibri" w:cs="Calibri"/>
                <w:b/>
              </w:rPr>
            </w:pPr>
            <w:r w:rsidRPr="000072D4">
              <w:rPr>
                <w:rFonts w:cs="Calibri"/>
                <w:b/>
              </w:rPr>
              <w:lastRenderedPageBreak/>
              <w:t>IDENTIFICADOR CASO DE USO:</w:t>
            </w:r>
          </w:p>
          <w:p w14:paraId="37E2FACD" w14:textId="77777777" w:rsidR="00612DF0" w:rsidRPr="000072D4" w:rsidRDefault="00612DF0">
            <w:pPr>
              <w:widowControl w:val="0"/>
              <w:rPr>
                <w:rFonts w:ascii="Calibri" w:hAnsi="Calibri" w:cs="Calibri"/>
                <w:b/>
              </w:rPr>
            </w:pPr>
            <w:r w:rsidRPr="000072D4">
              <w:rPr>
                <w:rFonts w:cs="Calibri"/>
                <w:b/>
              </w:rPr>
              <w:t>CU-3</w:t>
            </w:r>
          </w:p>
        </w:tc>
        <w:tc>
          <w:tcPr>
            <w:tcW w:w="47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9BC5EFF" w14:textId="77777777" w:rsidR="00612DF0" w:rsidRPr="000072D4" w:rsidRDefault="00612DF0">
            <w:pPr>
              <w:widowControl w:val="0"/>
              <w:rPr>
                <w:rFonts w:ascii="Calibri" w:hAnsi="Calibri" w:cs="Calibri"/>
                <w:b/>
              </w:rPr>
            </w:pPr>
            <w:r w:rsidRPr="000072D4">
              <w:rPr>
                <w:rFonts w:cs="Calibri"/>
                <w:b/>
              </w:rPr>
              <w:t>NOMBRE:</w:t>
            </w:r>
          </w:p>
          <w:p w14:paraId="6A950BEA" w14:textId="32083B12" w:rsidR="00612DF0" w:rsidRPr="000072D4" w:rsidRDefault="28DCE04B">
            <w:pPr>
              <w:widowControl w:val="0"/>
              <w:rPr>
                <w:rFonts w:ascii="Calibri" w:hAnsi="Calibri" w:cs="Calibri"/>
              </w:rPr>
            </w:pPr>
            <w:r w:rsidRPr="000072D4">
              <w:rPr>
                <w:rFonts w:eastAsia="Arial Unicode MS" w:cs="Calibri"/>
              </w:rPr>
              <w:t>Listar vuelos</w:t>
            </w:r>
          </w:p>
        </w:tc>
      </w:tr>
      <w:tr w:rsidR="000072D4" w:rsidRPr="000072D4" w14:paraId="434C72B5" w14:textId="77777777" w:rsidTr="7373B43B">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FF72C5" w14:textId="77777777" w:rsidR="00612DF0" w:rsidRPr="000072D4" w:rsidRDefault="00612DF0">
            <w:pPr>
              <w:widowControl w:val="0"/>
              <w:rPr>
                <w:rFonts w:ascii="Calibri" w:hAnsi="Calibri" w:cs="Calibri"/>
                <w:b/>
              </w:rPr>
            </w:pPr>
            <w:r w:rsidRPr="000072D4">
              <w:rPr>
                <w:rFonts w:cs="Calibri"/>
                <w:b/>
              </w:rPr>
              <w:t>COMPLEJIDAD:</w:t>
            </w:r>
          </w:p>
          <w:p w14:paraId="4AE2A8E3" w14:textId="77777777" w:rsidR="00612DF0" w:rsidRPr="000072D4" w:rsidRDefault="00612DF0">
            <w:pPr>
              <w:widowControl w:val="0"/>
              <w:jc w:val="both"/>
              <w:rPr>
                <w:rFonts w:ascii="Calibri" w:hAnsi="Calibri" w:cs="Calibri"/>
                <w:b/>
              </w:rPr>
            </w:pPr>
            <w:r w:rsidRPr="000072D4">
              <w:rPr>
                <w:rFonts w:eastAsia="Arial Unicode MS" w:cs="Calibri"/>
                <w:iCs/>
              </w:rPr>
              <w:t xml:space="preserve"> [Alta] </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75E494" w14:textId="77777777" w:rsidR="00612DF0" w:rsidRPr="000072D4" w:rsidRDefault="00612DF0">
            <w:pPr>
              <w:widowControl w:val="0"/>
              <w:rPr>
                <w:rFonts w:ascii="Calibri" w:hAnsi="Calibri" w:cs="Calibri"/>
                <w:b/>
              </w:rPr>
            </w:pPr>
            <w:r w:rsidRPr="000072D4">
              <w:rPr>
                <w:rFonts w:cs="Calibri"/>
                <w:b/>
              </w:rPr>
              <w:t>PRIORIDAD:</w:t>
            </w:r>
          </w:p>
          <w:p w14:paraId="69CEF2FB" w14:textId="77777777" w:rsidR="00612DF0" w:rsidRPr="000072D4" w:rsidRDefault="00612DF0">
            <w:pPr>
              <w:widowControl w:val="0"/>
              <w:rPr>
                <w:rFonts w:ascii="Calibri" w:hAnsi="Calibri" w:cs="Calibri"/>
                <w:b/>
              </w:rPr>
            </w:pPr>
            <w:r w:rsidRPr="000072D4">
              <w:rPr>
                <w:rFonts w:eastAsia="Arial Unicode MS" w:cs="Calibri"/>
                <w:iCs/>
              </w:rPr>
              <w:t>[Alta]</w:t>
            </w:r>
          </w:p>
        </w:tc>
      </w:tr>
      <w:tr w:rsidR="000072D4" w:rsidRPr="000072D4" w14:paraId="1CC3C093" w14:textId="77777777" w:rsidTr="7373B43B">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D95654" w14:textId="77777777" w:rsidR="00612DF0" w:rsidRPr="000072D4" w:rsidRDefault="00612DF0">
            <w:pPr>
              <w:widowControl w:val="0"/>
              <w:rPr>
                <w:rFonts w:ascii="Calibri" w:hAnsi="Calibri" w:cs="Calibri"/>
                <w:b/>
              </w:rPr>
            </w:pPr>
            <w:r w:rsidRPr="000072D4">
              <w:rPr>
                <w:rFonts w:cs="Calibri"/>
                <w:b/>
              </w:rPr>
              <w:t>REQUERIMIENTO FUNCIONAL ASOCIADO:</w:t>
            </w:r>
          </w:p>
          <w:p w14:paraId="3AD1C6C8" w14:textId="20285FD4" w:rsidR="00612DF0" w:rsidRPr="000072D4" w:rsidRDefault="00612DF0">
            <w:pPr>
              <w:widowControl w:val="0"/>
              <w:jc w:val="both"/>
              <w:rPr>
                <w:rFonts w:ascii="Calibri" w:hAnsi="Calibri" w:cs="Calibri"/>
                <w:i/>
                <w:lang w:eastAsia="es-ES"/>
              </w:rPr>
            </w:pPr>
            <w:r w:rsidRPr="000072D4">
              <w:rPr>
                <w:rFonts w:eastAsia="Arial Unicode MS" w:cs="Calibri"/>
                <w:i/>
                <w:iCs/>
              </w:rPr>
              <w:t>RF-1</w:t>
            </w:r>
            <w:r w:rsidR="00E04B13" w:rsidRPr="000072D4">
              <w:rPr>
                <w:rFonts w:eastAsia="Arial Unicode MS" w:cs="Calibri"/>
                <w:i/>
                <w:iCs/>
              </w:rPr>
              <w:t>5</w:t>
            </w:r>
          </w:p>
        </w:tc>
      </w:tr>
      <w:tr w:rsidR="000072D4" w:rsidRPr="000072D4" w14:paraId="745C8648" w14:textId="77777777" w:rsidTr="7373B43B">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BF79AF" w14:textId="77777777" w:rsidR="00612DF0" w:rsidRPr="000072D4" w:rsidRDefault="00612DF0">
            <w:pPr>
              <w:widowControl w:val="0"/>
              <w:rPr>
                <w:rFonts w:ascii="Calibri" w:hAnsi="Calibri" w:cs="Calibri"/>
                <w:b/>
                <w:lang w:eastAsia="en-US"/>
              </w:rPr>
            </w:pPr>
            <w:r w:rsidRPr="000072D4">
              <w:rPr>
                <w:rFonts w:cs="Calibri"/>
                <w:b/>
              </w:rPr>
              <w:t>ACTORES:</w:t>
            </w:r>
          </w:p>
          <w:p w14:paraId="78ABDD7A" w14:textId="77777777" w:rsidR="00612DF0" w:rsidRPr="000072D4" w:rsidRDefault="00612DF0">
            <w:pPr>
              <w:widowControl w:val="0"/>
              <w:rPr>
                <w:rFonts w:ascii="Calibri" w:hAnsi="Calibri" w:cs="Calibri"/>
                <w:i/>
              </w:rPr>
            </w:pPr>
            <w:r w:rsidRPr="000072D4">
              <w:rPr>
                <w:rFonts w:cs="Calibri"/>
                <w:i/>
              </w:rPr>
              <w:t>Pasajero - Administrador</w:t>
            </w:r>
          </w:p>
        </w:tc>
      </w:tr>
      <w:tr w:rsidR="000072D4" w:rsidRPr="000072D4" w14:paraId="26B10E91" w14:textId="77777777" w:rsidTr="00496171">
        <w:trPr>
          <w:trHeight w:val="564"/>
        </w:trPr>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9866D4" w14:textId="77777777" w:rsidR="00612DF0" w:rsidRPr="000072D4" w:rsidRDefault="00612DF0">
            <w:pPr>
              <w:widowControl w:val="0"/>
              <w:rPr>
                <w:rFonts w:ascii="Calibri" w:hAnsi="Calibri" w:cs="Calibri"/>
                <w:b/>
              </w:rPr>
            </w:pPr>
            <w:r w:rsidRPr="000072D4">
              <w:rPr>
                <w:rFonts w:cs="Calibri"/>
                <w:b/>
              </w:rPr>
              <w:t>CASOS DE USO ASOCIADOS:</w:t>
            </w:r>
          </w:p>
          <w:p w14:paraId="1DAD916F" w14:textId="77777777" w:rsidR="00612DF0" w:rsidRPr="000072D4" w:rsidRDefault="00612DF0">
            <w:pPr>
              <w:widowControl w:val="0"/>
              <w:rPr>
                <w:rFonts w:ascii="Calibri" w:hAnsi="Calibri" w:cs="Calibri"/>
                <w:bCs/>
              </w:rPr>
            </w:pPr>
            <w:r w:rsidRPr="000072D4">
              <w:rPr>
                <w:rFonts w:cs="Calibri"/>
                <w:bCs/>
              </w:rPr>
              <w:t>CU-1</w:t>
            </w:r>
          </w:p>
        </w:tc>
      </w:tr>
      <w:tr w:rsidR="000072D4" w:rsidRPr="000072D4" w14:paraId="5296A196" w14:textId="77777777" w:rsidTr="7373B43B">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888FD6" w14:textId="77777777" w:rsidR="00612DF0" w:rsidRPr="000072D4" w:rsidRDefault="00612DF0">
            <w:pPr>
              <w:widowControl w:val="0"/>
              <w:rPr>
                <w:rFonts w:ascii="Calibri" w:hAnsi="Calibri" w:cs="Calibri"/>
                <w:lang w:eastAsia="es-ES"/>
              </w:rPr>
            </w:pPr>
            <w:r w:rsidRPr="000072D4">
              <w:rPr>
                <w:rFonts w:cs="Calibri"/>
                <w:b/>
              </w:rPr>
              <w:t>DESCRIPCIÓN:</w:t>
            </w:r>
          </w:p>
          <w:p w14:paraId="1F0309AB" w14:textId="77777777" w:rsidR="00612DF0" w:rsidRPr="000072D4" w:rsidRDefault="00612DF0">
            <w:pPr>
              <w:widowControl w:val="0"/>
              <w:rPr>
                <w:rFonts w:ascii="Calibri" w:hAnsi="Calibri" w:cs="Calibri"/>
                <w:b/>
                <w:lang w:eastAsia="en-US"/>
              </w:rPr>
            </w:pPr>
            <w:r w:rsidRPr="000072D4">
              <w:rPr>
                <w:rFonts w:eastAsia="Arial Unicode MS" w:cs="Calibri"/>
                <w:i/>
                <w:iCs/>
              </w:rPr>
              <w:t>Listar el registro de vuelo que se encuentran disponible o por disponer.</w:t>
            </w:r>
          </w:p>
        </w:tc>
      </w:tr>
      <w:tr w:rsidR="000072D4" w:rsidRPr="000072D4" w14:paraId="18365700" w14:textId="77777777" w:rsidTr="7373B43B">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C1E7BB" w14:textId="77777777" w:rsidR="00612DF0" w:rsidRPr="000072D4" w:rsidRDefault="00612DF0">
            <w:pPr>
              <w:widowControl w:val="0"/>
              <w:rPr>
                <w:rFonts w:ascii="Calibri" w:hAnsi="Calibri" w:cs="Calibri"/>
                <w:b/>
              </w:rPr>
            </w:pPr>
            <w:r w:rsidRPr="000072D4">
              <w:rPr>
                <w:rFonts w:cs="Calibri"/>
                <w:b/>
              </w:rPr>
              <w:t>NOTAS:</w:t>
            </w:r>
          </w:p>
          <w:p w14:paraId="64E3F4E1" w14:textId="77777777" w:rsidR="00612DF0" w:rsidRPr="000072D4" w:rsidRDefault="00612DF0">
            <w:pPr>
              <w:widowControl w:val="0"/>
              <w:rPr>
                <w:rFonts w:ascii="Calibri" w:hAnsi="Calibri" w:cs="Calibri"/>
                <w:i/>
              </w:rPr>
            </w:pPr>
            <w:r w:rsidRPr="000072D4">
              <w:rPr>
                <w:rFonts w:cs="Calibri"/>
                <w:i/>
                <w:lang w:eastAsia="es-ES"/>
              </w:rPr>
              <w:t>El registro de vuelos permite a los pasajeros y la administración un listado de los vuelos a proceder a editar y eliminar.</w:t>
            </w:r>
          </w:p>
        </w:tc>
      </w:tr>
      <w:tr w:rsidR="000072D4" w:rsidRPr="000072D4" w14:paraId="5A0B5D50" w14:textId="77777777" w:rsidTr="7373B43B">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B446C1" w14:textId="77777777" w:rsidR="00612DF0" w:rsidRPr="000072D4" w:rsidRDefault="00612DF0">
            <w:pPr>
              <w:widowControl w:val="0"/>
              <w:rPr>
                <w:rFonts w:ascii="Calibri" w:eastAsia="Arial Unicode MS" w:hAnsi="Calibri" w:cs="Calibri"/>
                <w:i/>
              </w:rPr>
            </w:pPr>
            <w:r w:rsidRPr="000072D4">
              <w:rPr>
                <w:rFonts w:cs="Calibri"/>
                <w:b/>
              </w:rPr>
              <w:t xml:space="preserve">CRITERIOS DE ACEPTACIÓN: </w:t>
            </w:r>
            <w:r w:rsidRPr="000072D4">
              <w:rPr>
                <w:rFonts w:eastAsia="Arial Unicode MS" w:cs="Calibri"/>
                <w:i/>
              </w:rPr>
              <w:t>El listado de los registros de vuelo se ha realizado correctamente.</w:t>
            </w:r>
          </w:p>
        </w:tc>
      </w:tr>
      <w:tr w:rsidR="000072D4" w:rsidRPr="000072D4" w14:paraId="1CDEAEF9" w14:textId="77777777" w:rsidTr="7373B43B">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107A201" w14:textId="77777777" w:rsidR="00612DF0" w:rsidRPr="000072D4" w:rsidRDefault="00612DF0">
            <w:pPr>
              <w:widowControl w:val="0"/>
              <w:rPr>
                <w:rFonts w:ascii="Calibri" w:eastAsia="Calibri" w:hAnsi="Calibri" w:cs="Calibri"/>
                <w:b/>
              </w:rPr>
            </w:pPr>
            <w:r w:rsidRPr="000072D4">
              <w:rPr>
                <w:rFonts w:cs="Calibri"/>
                <w:b/>
              </w:rPr>
              <w:t xml:space="preserve">ESCENARIOS: </w:t>
            </w:r>
          </w:p>
        </w:tc>
      </w:tr>
      <w:tr w:rsidR="000072D4" w:rsidRPr="000072D4" w14:paraId="2D41912D" w14:textId="77777777" w:rsidTr="7373B43B">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EB3930" w14:textId="6A7BB246" w:rsidR="00612DF0" w:rsidRPr="000072D4" w:rsidRDefault="00612DF0">
            <w:pPr>
              <w:widowControl w:val="0"/>
              <w:rPr>
                <w:rFonts w:ascii="Calibri" w:hAnsi="Calibri" w:cs="Calibri"/>
                <w:i/>
                <w:lang w:eastAsia="es-ES"/>
              </w:rPr>
            </w:pPr>
            <w:r w:rsidRPr="000072D4">
              <w:rPr>
                <w:rFonts w:eastAsia="Arial Unicode MS" w:cs="Calibri"/>
              </w:rPr>
              <w:t>ES-</w:t>
            </w:r>
            <w:r w:rsidR="0875E77E" w:rsidRPr="000072D4">
              <w:rPr>
                <w:rFonts w:eastAsia="Arial Unicode MS" w:cs="Calibri"/>
              </w:rPr>
              <w:t>3.</w:t>
            </w:r>
            <w:r w:rsidRPr="000072D4">
              <w:rPr>
                <w:rFonts w:eastAsia="Arial Unicode MS" w:cs="Calibri"/>
              </w:rPr>
              <w:t xml:space="preserve">1    </w:t>
            </w:r>
          </w:p>
          <w:p w14:paraId="4BFDA44A" w14:textId="77777777" w:rsidR="00612DF0" w:rsidRPr="000072D4" w:rsidRDefault="00612DF0">
            <w:pPr>
              <w:widowControl w:val="0"/>
              <w:rPr>
                <w:rFonts w:ascii="Calibri" w:hAnsi="Calibri" w:cs="Calibri"/>
                <w:b/>
                <w:lang w:eastAsia="en-US"/>
              </w:rPr>
            </w:pP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9495C4" w14:textId="77777777" w:rsidR="00612DF0" w:rsidRPr="000072D4" w:rsidRDefault="00612DF0">
            <w:pPr>
              <w:widowControl w:val="0"/>
              <w:rPr>
                <w:rFonts w:ascii="Calibri" w:hAnsi="Calibri" w:cs="Calibri"/>
                <w:bCs/>
              </w:rPr>
            </w:pPr>
            <w:r w:rsidRPr="000072D4">
              <w:rPr>
                <w:rFonts w:cs="Calibri"/>
                <w:b/>
              </w:rPr>
              <w:t xml:space="preserve">DESCRIPCIÓN: </w:t>
            </w:r>
            <w:r w:rsidRPr="000072D4">
              <w:rPr>
                <w:rFonts w:cs="Calibri"/>
                <w:bCs/>
              </w:rPr>
              <w:t>El listado de vuelos se realiza de manera correcta.</w:t>
            </w:r>
          </w:p>
          <w:p w14:paraId="4B42717F" w14:textId="77777777" w:rsidR="00612DF0" w:rsidRPr="000072D4" w:rsidRDefault="00612DF0">
            <w:pPr>
              <w:widowControl w:val="0"/>
              <w:rPr>
                <w:rFonts w:ascii="Calibri" w:hAnsi="Calibri" w:cs="Calibri"/>
                <w:b/>
              </w:rPr>
            </w:pPr>
            <w:r w:rsidRPr="000072D4">
              <w:rPr>
                <w:rFonts w:cs="Calibri"/>
                <w:b/>
              </w:rPr>
              <w:t xml:space="preserve">SUPOSICIONES/ASUNCIONES: </w:t>
            </w:r>
          </w:p>
          <w:p w14:paraId="4F08E130" w14:textId="77777777" w:rsidR="00612DF0" w:rsidRPr="000072D4" w:rsidRDefault="00612DF0">
            <w:pPr>
              <w:widowControl w:val="0"/>
              <w:rPr>
                <w:rFonts w:ascii="Calibri" w:hAnsi="Calibri" w:cs="Calibri"/>
                <w:bCs/>
              </w:rPr>
            </w:pPr>
            <w:r w:rsidRPr="000072D4">
              <w:rPr>
                <w:rFonts w:cs="Calibri"/>
                <w:b/>
              </w:rPr>
              <w:t xml:space="preserve">                       -</w:t>
            </w:r>
            <w:r w:rsidRPr="000072D4">
              <w:rPr>
                <w:rFonts w:cs="Calibri"/>
                <w:bCs/>
              </w:rPr>
              <w:t>La lista de los datos de vuelos.</w:t>
            </w:r>
          </w:p>
          <w:p w14:paraId="22B3D64A" w14:textId="77777777" w:rsidR="00612DF0" w:rsidRPr="000072D4" w:rsidRDefault="00612DF0">
            <w:pPr>
              <w:widowControl w:val="0"/>
              <w:rPr>
                <w:rFonts w:ascii="Calibri" w:hAnsi="Calibri" w:cs="Calibri"/>
                <w:bCs/>
              </w:rPr>
            </w:pPr>
            <w:r w:rsidRPr="000072D4">
              <w:rPr>
                <w:rFonts w:cs="Calibri"/>
                <w:bCs/>
              </w:rPr>
              <w:t xml:space="preserve">                       -Existen vuelos registrados</w:t>
            </w:r>
          </w:p>
          <w:p w14:paraId="6830A547" w14:textId="77777777" w:rsidR="00612DF0" w:rsidRPr="000072D4" w:rsidRDefault="00612DF0">
            <w:pPr>
              <w:widowControl w:val="0"/>
              <w:rPr>
                <w:rFonts w:ascii="Calibri" w:hAnsi="Calibri" w:cs="Calibri"/>
                <w:bCs/>
              </w:rPr>
            </w:pPr>
            <w:r w:rsidRPr="000072D4">
              <w:rPr>
                <w:rFonts w:cs="Calibri"/>
                <w:b/>
              </w:rPr>
              <w:t xml:space="preserve">RESULTADOS:  </w:t>
            </w:r>
            <w:r w:rsidRPr="000072D4">
              <w:rPr>
                <w:rFonts w:cs="Calibri"/>
                <w:bCs/>
              </w:rPr>
              <w:t>El vuelo este añadido de manera correctamente.</w:t>
            </w:r>
          </w:p>
        </w:tc>
      </w:tr>
      <w:tr w:rsidR="000072D4" w:rsidRPr="000072D4" w14:paraId="13C6B07A" w14:textId="77777777" w:rsidTr="7373B43B">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B32E7" w14:textId="392AF8E8" w:rsidR="00612DF0" w:rsidRPr="000072D4" w:rsidRDefault="00612DF0">
            <w:pPr>
              <w:widowControl w:val="0"/>
              <w:rPr>
                <w:rFonts w:ascii="Calibri" w:hAnsi="Calibri" w:cs="Calibri"/>
                <w:i/>
                <w:lang w:eastAsia="es-ES"/>
              </w:rPr>
            </w:pPr>
            <w:r w:rsidRPr="000072D4">
              <w:rPr>
                <w:rFonts w:eastAsia="Arial Unicode MS" w:cs="Calibri"/>
              </w:rPr>
              <w:t>ES-</w:t>
            </w:r>
            <w:r w:rsidR="0875E77E" w:rsidRPr="000072D4">
              <w:rPr>
                <w:rFonts w:eastAsia="Arial Unicode MS" w:cs="Calibri"/>
              </w:rPr>
              <w:t>3.</w:t>
            </w:r>
            <w:r w:rsidRPr="000072D4">
              <w:rPr>
                <w:rFonts w:eastAsia="Arial Unicode MS" w:cs="Calibri"/>
              </w:rPr>
              <w:t>2</w:t>
            </w:r>
          </w:p>
          <w:p w14:paraId="768CB3A9" w14:textId="77777777" w:rsidR="00612DF0" w:rsidRPr="000072D4" w:rsidRDefault="00612DF0">
            <w:pPr>
              <w:widowControl w:val="0"/>
              <w:rPr>
                <w:rFonts w:ascii="Calibri" w:hAnsi="Calibri" w:cs="Calibri"/>
                <w:b/>
                <w:lang w:eastAsia="en-US"/>
              </w:rPr>
            </w:pP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D5623E" w14:textId="2C2BA635" w:rsidR="00612DF0" w:rsidRPr="000072D4" w:rsidRDefault="4E9EE367" w:rsidP="7373B43B">
            <w:pPr>
              <w:widowControl w:val="0"/>
              <w:rPr>
                <w:rFonts w:ascii="Calibri" w:hAnsi="Calibri" w:cs="Calibri"/>
              </w:rPr>
            </w:pPr>
            <w:r w:rsidRPr="000072D4">
              <w:rPr>
                <w:rFonts w:cs="Calibri"/>
                <w:b/>
                <w:bCs/>
              </w:rPr>
              <w:t xml:space="preserve">DESCRIPCIÓN: </w:t>
            </w:r>
            <w:r w:rsidRPr="000072D4">
              <w:rPr>
                <w:rFonts w:cs="Calibri"/>
              </w:rPr>
              <w:t>No se mostró información porque no hay registros en la base de datos.</w:t>
            </w:r>
          </w:p>
          <w:p w14:paraId="2B26A424" w14:textId="77777777" w:rsidR="00612DF0" w:rsidRPr="000072D4" w:rsidRDefault="00612DF0">
            <w:pPr>
              <w:widowControl w:val="0"/>
              <w:rPr>
                <w:rFonts w:ascii="Calibri" w:hAnsi="Calibri" w:cs="Calibri"/>
                <w:b/>
              </w:rPr>
            </w:pPr>
            <w:r w:rsidRPr="000072D4">
              <w:rPr>
                <w:rFonts w:cs="Calibri"/>
                <w:b/>
              </w:rPr>
              <w:t xml:space="preserve">SUPOSICIONES/ASUNCIONES: </w:t>
            </w:r>
          </w:p>
          <w:p w14:paraId="199A97C1" w14:textId="1EF8D0A8" w:rsidR="00612DF0" w:rsidRPr="000072D4" w:rsidRDefault="4E9EE367" w:rsidP="7373B43B">
            <w:pPr>
              <w:widowControl w:val="0"/>
              <w:rPr>
                <w:rFonts w:ascii="Calibri" w:hAnsi="Calibri" w:cs="Calibri"/>
                <w:b/>
                <w:bCs/>
              </w:rPr>
            </w:pPr>
            <w:r w:rsidRPr="000072D4">
              <w:rPr>
                <w:rFonts w:cs="Calibri"/>
                <w:b/>
                <w:bCs/>
              </w:rPr>
              <w:t xml:space="preserve">                       -Sin registros de vuelo en la base de datos</w:t>
            </w:r>
          </w:p>
          <w:p w14:paraId="32F8F473" w14:textId="77F34AC2" w:rsidR="00612DF0" w:rsidRPr="000072D4" w:rsidRDefault="4E9EE367" w:rsidP="7373B43B">
            <w:pPr>
              <w:widowControl w:val="0"/>
              <w:rPr>
                <w:rFonts w:cs="Calibri"/>
              </w:rPr>
            </w:pPr>
            <w:r w:rsidRPr="000072D4">
              <w:rPr>
                <w:rFonts w:cs="Calibri"/>
                <w:b/>
                <w:bCs/>
              </w:rPr>
              <w:t>RESULTADOS:  No se muestran registros de vuelos.</w:t>
            </w:r>
          </w:p>
        </w:tc>
      </w:tr>
      <w:tr w:rsidR="000072D4" w:rsidRPr="000072D4" w14:paraId="37B1C310" w14:textId="77777777" w:rsidTr="7373B43B">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78939" w14:textId="7F530930" w:rsidR="00D779A6" w:rsidRPr="000072D4" w:rsidRDefault="00D779A6">
            <w:pPr>
              <w:widowControl w:val="0"/>
              <w:rPr>
                <w:rFonts w:eastAsia="Arial Unicode MS" w:cs="Calibri"/>
              </w:rPr>
            </w:pPr>
            <w:r w:rsidRPr="000072D4">
              <w:rPr>
                <w:rFonts w:eastAsia="Arial Unicode MS" w:cs="Calibri"/>
              </w:rPr>
              <w:t>ES-3</w:t>
            </w:r>
            <w:r w:rsidR="2A6F7992" w:rsidRPr="000072D4">
              <w:rPr>
                <w:rFonts w:eastAsia="Arial Unicode MS" w:cs="Calibri"/>
              </w:rPr>
              <w:t>.3</w:t>
            </w: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67FFA" w14:textId="4D6D0F03" w:rsidR="00F93050" w:rsidRPr="000072D4" w:rsidRDefault="7064F169" w:rsidP="7373B43B">
            <w:pPr>
              <w:widowControl w:val="0"/>
              <w:rPr>
                <w:rFonts w:cs="Calibri"/>
                <w:b/>
                <w:bCs/>
              </w:rPr>
            </w:pPr>
            <w:r w:rsidRPr="000072D4">
              <w:rPr>
                <w:rFonts w:cs="Calibri"/>
                <w:b/>
                <w:bCs/>
              </w:rPr>
              <w:t xml:space="preserve">DESCRIPCIÓN: </w:t>
            </w:r>
            <w:r w:rsidR="2A7E3ADB" w:rsidRPr="000072D4">
              <w:rPr>
                <w:rFonts w:cs="Calibri"/>
              </w:rPr>
              <w:t>Error al presentar el listado de vuelos, base de datos caída</w:t>
            </w:r>
            <w:r w:rsidR="45891C37" w:rsidRPr="000072D4">
              <w:rPr>
                <w:rFonts w:cs="Calibri"/>
              </w:rPr>
              <w:t>.</w:t>
            </w:r>
          </w:p>
          <w:p w14:paraId="69F128BE" w14:textId="77777777" w:rsidR="00D779A6" w:rsidRPr="000072D4" w:rsidRDefault="00F93050" w:rsidP="00F93050">
            <w:pPr>
              <w:widowControl w:val="0"/>
              <w:rPr>
                <w:rFonts w:cs="Calibri"/>
                <w:b/>
              </w:rPr>
            </w:pPr>
            <w:r w:rsidRPr="000072D4">
              <w:rPr>
                <w:rFonts w:cs="Calibri"/>
                <w:b/>
              </w:rPr>
              <w:t>SUPOSICIONES/ASUNCIONES:</w:t>
            </w:r>
          </w:p>
          <w:p w14:paraId="31FA0E42" w14:textId="652A46B0" w:rsidR="00F93050" w:rsidRPr="000072D4" w:rsidRDefault="00DC731C" w:rsidP="00F93050">
            <w:pPr>
              <w:widowControl w:val="0"/>
              <w:rPr>
                <w:rFonts w:cs="Calibri"/>
                <w:bCs/>
              </w:rPr>
            </w:pPr>
            <w:r w:rsidRPr="000072D4">
              <w:rPr>
                <w:rFonts w:cs="Calibri"/>
                <w:b/>
              </w:rPr>
              <w:t xml:space="preserve">                     -</w:t>
            </w:r>
            <w:r w:rsidRPr="000072D4">
              <w:rPr>
                <w:rFonts w:cs="Calibri"/>
                <w:bCs/>
              </w:rPr>
              <w:t>No se podrán visualizar los vuelos.</w:t>
            </w:r>
          </w:p>
          <w:p w14:paraId="3A875686" w14:textId="2268B1C6" w:rsidR="00035589" w:rsidRPr="000072D4" w:rsidRDefault="63C66197" w:rsidP="7373B43B">
            <w:pPr>
              <w:widowControl w:val="0"/>
              <w:rPr>
                <w:rFonts w:cs="Calibri"/>
                <w:b/>
                <w:bCs/>
              </w:rPr>
            </w:pPr>
            <w:r w:rsidRPr="000072D4">
              <w:rPr>
                <w:rFonts w:cs="Calibri"/>
              </w:rPr>
              <w:t xml:space="preserve">                     -Base de datos caída. </w:t>
            </w:r>
          </w:p>
          <w:p w14:paraId="6A180CD9" w14:textId="27575E86" w:rsidR="00F93050" w:rsidRPr="000072D4" w:rsidRDefault="7064F169" w:rsidP="7373B43B">
            <w:pPr>
              <w:widowControl w:val="0"/>
              <w:rPr>
                <w:rFonts w:cs="Calibri"/>
                <w:b/>
                <w:bCs/>
              </w:rPr>
            </w:pPr>
            <w:r w:rsidRPr="000072D4">
              <w:rPr>
                <w:rFonts w:cs="Calibri"/>
                <w:b/>
                <w:bCs/>
              </w:rPr>
              <w:t>RESULTADOS: No se ha logrado observar los registros de vuelos porque la base de datos esta caída</w:t>
            </w:r>
            <w:r w:rsidR="7904BBA6" w:rsidRPr="000072D4">
              <w:rPr>
                <w:rFonts w:cs="Calibri"/>
              </w:rPr>
              <w:t>.</w:t>
            </w:r>
          </w:p>
        </w:tc>
      </w:tr>
      <w:tr w:rsidR="00612DF0" w:rsidRPr="000072D4" w14:paraId="4CEE12F3" w14:textId="77777777" w:rsidTr="7373B43B">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6D03D9" w14:textId="77777777" w:rsidR="00612DF0" w:rsidRPr="000072D4" w:rsidRDefault="00612DF0">
            <w:pPr>
              <w:widowControl w:val="0"/>
              <w:rPr>
                <w:rFonts w:ascii="Calibri" w:hAnsi="Calibri" w:cs="Calibri"/>
                <w:b/>
              </w:rPr>
            </w:pPr>
            <w:r w:rsidRPr="000072D4">
              <w:rPr>
                <w:rFonts w:cs="Calibri"/>
                <w:b/>
              </w:rPr>
              <w:t>REQUERIMIENTOS ESPECIALES - REGLAS DEL NEGOCIO Y DEL SISTEMA:</w:t>
            </w:r>
          </w:p>
          <w:p w14:paraId="19397945" w14:textId="77777777" w:rsidR="00612DF0" w:rsidRPr="000072D4" w:rsidRDefault="00612DF0">
            <w:pPr>
              <w:widowControl w:val="0"/>
              <w:rPr>
                <w:rFonts w:ascii="Calibri" w:hAnsi="Calibri" w:cs="Calibri"/>
                <w:bCs/>
              </w:rPr>
            </w:pPr>
            <w:r w:rsidRPr="000072D4">
              <w:rPr>
                <w:rFonts w:cs="Calibri"/>
                <w:bCs/>
              </w:rPr>
              <w:t>No Aplica</w:t>
            </w:r>
          </w:p>
        </w:tc>
      </w:tr>
    </w:tbl>
    <w:p w14:paraId="08CFE27B" w14:textId="77777777" w:rsidR="002F33D8" w:rsidRPr="000072D4" w:rsidRDefault="002F33D8" w:rsidP="00612DF0">
      <w:pPr>
        <w:rPr>
          <w:rFonts w:ascii="Calibri" w:hAnsi="Calibri"/>
          <w:lang w:eastAsia="en-US"/>
        </w:rPr>
      </w:pPr>
    </w:p>
    <w:tbl>
      <w:tblPr>
        <w:tblW w:w="9660" w:type="dxa"/>
        <w:tblInd w:w="392" w:type="dxa"/>
        <w:tblLayout w:type="fixed"/>
        <w:tblLook w:val="01E0" w:firstRow="1" w:lastRow="1" w:firstColumn="1" w:lastColumn="1" w:noHBand="0" w:noVBand="0"/>
      </w:tblPr>
      <w:tblGrid>
        <w:gridCol w:w="1441"/>
        <w:gridCol w:w="3464"/>
        <w:gridCol w:w="1582"/>
        <w:gridCol w:w="3173"/>
      </w:tblGrid>
      <w:tr w:rsidR="000072D4" w:rsidRPr="000072D4" w14:paraId="144D1884" w14:textId="77777777" w:rsidTr="3A45FC86">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BE754D4" w14:textId="77777777" w:rsidR="00612DF0" w:rsidRPr="000072D4" w:rsidRDefault="00612DF0">
            <w:pPr>
              <w:widowControl w:val="0"/>
              <w:rPr>
                <w:rFonts w:ascii="Calibri" w:hAnsi="Calibri" w:cs="Calibri"/>
                <w:b/>
              </w:rPr>
            </w:pPr>
            <w:r w:rsidRPr="000072D4">
              <w:rPr>
                <w:rFonts w:cs="Calibri"/>
                <w:b/>
              </w:rPr>
              <w:t>IDENTIFICADOR CASO DE USO:</w:t>
            </w:r>
          </w:p>
          <w:p w14:paraId="14ADFBE5" w14:textId="77777777" w:rsidR="00612DF0" w:rsidRPr="000072D4" w:rsidRDefault="00612DF0">
            <w:pPr>
              <w:widowControl w:val="0"/>
              <w:rPr>
                <w:rFonts w:ascii="Calibri" w:hAnsi="Calibri" w:cs="Calibri"/>
                <w:b/>
              </w:rPr>
            </w:pPr>
            <w:r w:rsidRPr="000072D4">
              <w:rPr>
                <w:rFonts w:cs="Calibri"/>
                <w:b/>
              </w:rPr>
              <w:t>CU-4</w:t>
            </w:r>
          </w:p>
        </w:tc>
        <w:tc>
          <w:tcPr>
            <w:tcW w:w="47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1A5407A" w14:textId="77777777" w:rsidR="00612DF0" w:rsidRPr="000072D4" w:rsidRDefault="00612DF0">
            <w:pPr>
              <w:widowControl w:val="0"/>
              <w:rPr>
                <w:rFonts w:ascii="Calibri" w:hAnsi="Calibri" w:cs="Calibri"/>
                <w:b/>
              </w:rPr>
            </w:pPr>
            <w:r w:rsidRPr="000072D4">
              <w:rPr>
                <w:rFonts w:cs="Calibri"/>
                <w:b/>
              </w:rPr>
              <w:t>NOMBRE:</w:t>
            </w:r>
          </w:p>
          <w:p w14:paraId="6BA782AD" w14:textId="33F09D5D" w:rsidR="00612DF0" w:rsidRPr="000072D4" w:rsidRDefault="72598804">
            <w:pPr>
              <w:widowControl w:val="0"/>
              <w:rPr>
                <w:rFonts w:ascii="Calibri" w:hAnsi="Calibri" w:cs="Calibri"/>
              </w:rPr>
            </w:pPr>
            <w:r w:rsidRPr="000072D4">
              <w:rPr>
                <w:rFonts w:eastAsia="Arial Unicode MS" w:cs="Calibri"/>
              </w:rPr>
              <w:t>Eliminar vuelo</w:t>
            </w:r>
          </w:p>
        </w:tc>
      </w:tr>
      <w:tr w:rsidR="000072D4" w:rsidRPr="000072D4" w14:paraId="526ECB8F" w14:textId="77777777" w:rsidTr="3A45FC86">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B2488E" w14:textId="77777777" w:rsidR="00612DF0" w:rsidRPr="000072D4" w:rsidRDefault="00612DF0">
            <w:pPr>
              <w:widowControl w:val="0"/>
              <w:rPr>
                <w:rFonts w:ascii="Calibri" w:hAnsi="Calibri" w:cs="Calibri"/>
                <w:b/>
              </w:rPr>
            </w:pPr>
            <w:r w:rsidRPr="000072D4">
              <w:rPr>
                <w:rFonts w:cs="Calibri"/>
                <w:b/>
              </w:rPr>
              <w:t>COMPLEJIDAD:</w:t>
            </w:r>
          </w:p>
          <w:p w14:paraId="0E96702B" w14:textId="77777777" w:rsidR="00612DF0" w:rsidRPr="000072D4" w:rsidRDefault="00612DF0">
            <w:pPr>
              <w:widowControl w:val="0"/>
              <w:jc w:val="both"/>
              <w:rPr>
                <w:rFonts w:ascii="Calibri" w:hAnsi="Calibri" w:cs="Calibri"/>
                <w:b/>
              </w:rPr>
            </w:pPr>
            <w:r w:rsidRPr="000072D4">
              <w:rPr>
                <w:rFonts w:eastAsia="Arial Unicode MS" w:cs="Calibri"/>
                <w:iCs/>
              </w:rPr>
              <w:t xml:space="preserve"> [Alta] </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59C969" w14:textId="77777777" w:rsidR="00612DF0" w:rsidRPr="000072D4" w:rsidRDefault="00612DF0">
            <w:pPr>
              <w:widowControl w:val="0"/>
              <w:rPr>
                <w:rFonts w:ascii="Calibri" w:hAnsi="Calibri" w:cs="Calibri"/>
                <w:b/>
              </w:rPr>
            </w:pPr>
            <w:r w:rsidRPr="000072D4">
              <w:rPr>
                <w:rFonts w:cs="Calibri"/>
                <w:b/>
              </w:rPr>
              <w:t>PRIORIDAD:</w:t>
            </w:r>
          </w:p>
          <w:p w14:paraId="5B9085ED" w14:textId="77777777" w:rsidR="00612DF0" w:rsidRPr="000072D4" w:rsidRDefault="00612DF0">
            <w:pPr>
              <w:widowControl w:val="0"/>
              <w:rPr>
                <w:rFonts w:ascii="Calibri" w:hAnsi="Calibri" w:cs="Calibri"/>
                <w:b/>
              </w:rPr>
            </w:pPr>
            <w:r w:rsidRPr="000072D4">
              <w:rPr>
                <w:rFonts w:eastAsia="Arial Unicode MS" w:cs="Calibri"/>
                <w:iCs/>
              </w:rPr>
              <w:t>[Alta]</w:t>
            </w:r>
          </w:p>
        </w:tc>
      </w:tr>
      <w:tr w:rsidR="000072D4" w:rsidRPr="000072D4" w14:paraId="46B1D3D2" w14:textId="77777777" w:rsidTr="3A45FC86">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40D74" w14:textId="77777777" w:rsidR="00612DF0" w:rsidRPr="000072D4" w:rsidRDefault="00612DF0">
            <w:pPr>
              <w:widowControl w:val="0"/>
              <w:rPr>
                <w:rFonts w:ascii="Calibri" w:hAnsi="Calibri" w:cs="Calibri"/>
                <w:b/>
              </w:rPr>
            </w:pPr>
            <w:r w:rsidRPr="000072D4">
              <w:rPr>
                <w:rFonts w:cs="Calibri"/>
                <w:b/>
              </w:rPr>
              <w:t>REQUERIMIENTO FUNCIONAL ASOCIADO:</w:t>
            </w:r>
          </w:p>
          <w:p w14:paraId="0805198C" w14:textId="77777777" w:rsidR="00612DF0" w:rsidRPr="000072D4" w:rsidRDefault="00612DF0">
            <w:pPr>
              <w:widowControl w:val="0"/>
              <w:jc w:val="both"/>
              <w:rPr>
                <w:rFonts w:ascii="Calibri" w:hAnsi="Calibri" w:cs="Calibri"/>
                <w:i/>
                <w:lang w:eastAsia="es-ES"/>
              </w:rPr>
            </w:pPr>
            <w:r w:rsidRPr="000072D4">
              <w:rPr>
                <w:rFonts w:eastAsia="Arial Unicode MS" w:cs="Calibri"/>
                <w:i/>
                <w:iCs/>
              </w:rPr>
              <w:t>RF-13</w:t>
            </w:r>
          </w:p>
        </w:tc>
      </w:tr>
      <w:tr w:rsidR="000072D4" w:rsidRPr="000072D4" w14:paraId="75B828E3" w14:textId="77777777" w:rsidTr="3A45FC86">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17EF77" w14:textId="77777777" w:rsidR="00612DF0" w:rsidRPr="000072D4" w:rsidRDefault="00612DF0">
            <w:pPr>
              <w:widowControl w:val="0"/>
              <w:rPr>
                <w:rFonts w:ascii="Calibri" w:hAnsi="Calibri" w:cs="Calibri"/>
                <w:b/>
                <w:lang w:eastAsia="en-US"/>
              </w:rPr>
            </w:pPr>
            <w:r w:rsidRPr="000072D4">
              <w:rPr>
                <w:rFonts w:cs="Calibri"/>
                <w:b/>
              </w:rPr>
              <w:t>ACTORES:</w:t>
            </w:r>
          </w:p>
          <w:p w14:paraId="444A6958" w14:textId="77777777" w:rsidR="00612DF0" w:rsidRPr="000072D4" w:rsidRDefault="00612DF0">
            <w:pPr>
              <w:widowControl w:val="0"/>
              <w:rPr>
                <w:rFonts w:ascii="Calibri" w:hAnsi="Calibri" w:cs="Calibri"/>
                <w:i/>
              </w:rPr>
            </w:pPr>
            <w:r w:rsidRPr="000072D4">
              <w:rPr>
                <w:rFonts w:cs="Calibri"/>
                <w:i/>
              </w:rPr>
              <w:t>Administrador</w:t>
            </w:r>
          </w:p>
        </w:tc>
      </w:tr>
      <w:tr w:rsidR="000072D4" w:rsidRPr="000072D4" w14:paraId="4B6AFD7F" w14:textId="77777777" w:rsidTr="00496171">
        <w:trPr>
          <w:trHeight w:val="670"/>
        </w:trPr>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57717" w14:textId="77777777" w:rsidR="00612DF0" w:rsidRPr="000072D4" w:rsidRDefault="00612DF0">
            <w:pPr>
              <w:widowControl w:val="0"/>
              <w:rPr>
                <w:rFonts w:ascii="Calibri" w:hAnsi="Calibri" w:cs="Calibri"/>
                <w:b/>
              </w:rPr>
            </w:pPr>
            <w:r w:rsidRPr="000072D4">
              <w:rPr>
                <w:rFonts w:cs="Calibri"/>
                <w:b/>
              </w:rPr>
              <w:t>CASOS DE USO ASOCIADOS:</w:t>
            </w:r>
          </w:p>
          <w:p w14:paraId="2DB6731D" w14:textId="77777777" w:rsidR="00612DF0" w:rsidRPr="000072D4" w:rsidRDefault="00612DF0">
            <w:pPr>
              <w:widowControl w:val="0"/>
              <w:rPr>
                <w:rFonts w:ascii="Calibri" w:hAnsi="Calibri" w:cs="Calibri"/>
                <w:bCs/>
              </w:rPr>
            </w:pPr>
            <w:r w:rsidRPr="000072D4">
              <w:rPr>
                <w:rFonts w:cs="Calibri"/>
                <w:bCs/>
              </w:rPr>
              <w:t>CU-1</w:t>
            </w:r>
          </w:p>
        </w:tc>
      </w:tr>
      <w:tr w:rsidR="000072D4" w:rsidRPr="000072D4" w14:paraId="219C55A1" w14:textId="77777777" w:rsidTr="3A45FC86">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BC26F" w14:textId="77777777" w:rsidR="00612DF0" w:rsidRPr="000072D4" w:rsidRDefault="00612DF0">
            <w:pPr>
              <w:widowControl w:val="0"/>
              <w:rPr>
                <w:rFonts w:ascii="Calibri" w:hAnsi="Calibri" w:cs="Calibri"/>
                <w:lang w:eastAsia="es-ES"/>
              </w:rPr>
            </w:pPr>
            <w:r w:rsidRPr="000072D4">
              <w:rPr>
                <w:rFonts w:cs="Calibri"/>
                <w:b/>
              </w:rPr>
              <w:t>DESCRIPCIÓN:</w:t>
            </w:r>
          </w:p>
          <w:p w14:paraId="26AEF93D" w14:textId="77777777" w:rsidR="00612DF0" w:rsidRPr="000072D4" w:rsidRDefault="00612DF0">
            <w:pPr>
              <w:widowControl w:val="0"/>
              <w:rPr>
                <w:rFonts w:ascii="Calibri" w:hAnsi="Calibri" w:cs="Calibri"/>
                <w:b/>
                <w:lang w:eastAsia="en-US"/>
              </w:rPr>
            </w:pPr>
            <w:r w:rsidRPr="000072D4">
              <w:rPr>
                <w:rFonts w:eastAsia="Arial Unicode MS" w:cs="Calibri"/>
                <w:i/>
                <w:iCs/>
              </w:rPr>
              <w:lastRenderedPageBreak/>
              <w:t>Eliminar el registro de vuelo que se encuentran disponible o por disponer.</w:t>
            </w:r>
          </w:p>
        </w:tc>
      </w:tr>
      <w:tr w:rsidR="000072D4" w:rsidRPr="000072D4" w14:paraId="7438AB1D" w14:textId="77777777" w:rsidTr="3A45FC86">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8DCB5F" w14:textId="77777777" w:rsidR="00612DF0" w:rsidRPr="000072D4" w:rsidRDefault="00612DF0">
            <w:pPr>
              <w:widowControl w:val="0"/>
              <w:rPr>
                <w:rFonts w:ascii="Calibri" w:hAnsi="Calibri" w:cs="Calibri"/>
                <w:b/>
              </w:rPr>
            </w:pPr>
            <w:r w:rsidRPr="000072D4">
              <w:rPr>
                <w:rFonts w:cs="Calibri"/>
                <w:b/>
              </w:rPr>
              <w:lastRenderedPageBreak/>
              <w:t>NOTAS:</w:t>
            </w:r>
          </w:p>
          <w:p w14:paraId="2BBFB2BC" w14:textId="77777777" w:rsidR="00612DF0" w:rsidRPr="000072D4" w:rsidRDefault="00612DF0">
            <w:pPr>
              <w:widowControl w:val="0"/>
              <w:rPr>
                <w:rFonts w:ascii="Calibri" w:hAnsi="Calibri" w:cs="Calibri"/>
                <w:i/>
              </w:rPr>
            </w:pPr>
            <w:r w:rsidRPr="000072D4">
              <w:rPr>
                <w:rFonts w:cs="Calibri"/>
                <w:i/>
                <w:lang w:eastAsia="es-ES"/>
              </w:rPr>
              <w:t>Según el identificador de los vuelos se buscará los datos para eliminar de manera correcta.</w:t>
            </w:r>
          </w:p>
        </w:tc>
      </w:tr>
      <w:tr w:rsidR="000072D4" w:rsidRPr="000072D4" w14:paraId="2D0FF8C2" w14:textId="77777777" w:rsidTr="3A45FC86">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9690D" w14:textId="77777777" w:rsidR="00612DF0" w:rsidRPr="000072D4" w:rsidRDefault="00612DF0">
            <w:pPr>
              <w:widowControl w:val="0"/>
              <w:rPr>
                <w:rFonts w:ascii="Calibri" w:eastAsia="Arial Unicode MS" w:hAnsi="Calibri" w:cs="Calibri"/>
                <w:bCs/>
                <w:i/>
              </w:rPr>
            </w:pPr>
            <w:r w:rsidRPr="000072D4">
              <w:rPr>
                <w:rFonts w:cs="Calibri"/>
                <w:b/>
              </w:rPr>
              <w:t xml:space="preserve">CRITERIOS DE ACEPTACIÓN: </w:t>
            </w:r>
            <w:r w:rsidRPr="000072D4">
              <w:rPr>
                <w:rFonts w:cs="Calibri"/>
                <w:bCs/>
              </w:rPr>
              <w:t>Los vuelos se han eliminados satisfactoriamente.</w:t>
            </w:r>
          </w:p>
        </w:tc>
      </w:tr>
      <w:tr w:rsidR="000072D4" w:rsidRPr="000072D4" w14:paraId="61883C70" w14:textId="77777777" w:rsidTr="3A45FC86">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8C6E691" w14:textId="77777777" w:rsidR="00612DF0" w:rsidRPr="000072D4" w:rsidRDefault="00612DF0">
            <w:pPr>
              <w:widowControl w:val="0"/>
              <w:rPr>
                <w:rFonts w:ascii="Calibri" w:eastAsia="Calibri" w:hAnsi="Calibri" w:cs="Calibri"/>
                <w:b/>
              </w:rPr>
            </w:pPr>
            <w:r w:rsidRPr="000072D4">
              <w:rPr>
                <w:rFonts w:cs="Calibri"/>
                <w:b/>
              </w:rPr>
              <w:t xml:space="preserve">ESCENARIOS: </w:t>
            </w:r>
          </w:p>
        </w:tc>
      </w:tr>
      <w:tr w:rsidR="000072D4" w:rsidRPr="000072D4" w14:paraId="35F175B4" w14:textId="77777777" w:rsidTr="3A45FC86">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386E1" w14:textId="3C987F3A" w:rsidR="00612DF0" w:rsidRPr="000072D4" w:rsidRDefault="00612DF0">
            <w:pPr>
              <w:widowControl w:val="0"/>
              <w:rPr>
                <w:rFonts w:ascii="Calibri" w:hAnsi="Calibri" w:cs="Calibri"/>
                <w:i/>
                <w:lang w:eastAsia="es-ES"/>
              </w:rPr>
            </w:pPr>
            <w:r w:rsidRPr="000072D4">
              <w:rPr>
                <w:rFonts w:eastAsia="Arial Unicode MS" w:cs="Calibri"/>
              </w:rPr>
              <w:t>ES-</w:t>
            </w:r>
            <w:r w:rsidR="0875E77E" w:rsidRPr="000072D4">
              <w:rPr>
                <w:rFonts w:eastAsia="Arial Unicode MS" w:cs="Calibri"/>
              </w:rPr>
              <w:t>4.</w:t>
            </w:r>
            <w:r w:rsidRPr="000072D4">
              <w:rPr>
                <w:rFonts w:eastAsia="Arial Unicode MS" w:cs="Calibri"/>
              </w:rPr>
              <w:t xml:space="preserve">1    </w:t>
            </w:r>
          </w:p>
          <w:p w14:paraId="4ADA38AF" w14:textId="77777777" w:rsidR="00612DF0" w:rsidRPr="000072D4" w:rsidRDefault="00612DF0">
            <w:pPr>
              <w:widowControl w:val="0"/>
              <w:rPr>
                <w:rFonts w:ascii="Calibri" w:hAnsi="Calibri" w:cs="Calibri"/>
                <w:b/>
                <w:lang w:eastAsia="en-US"/>
              </w:rPr>
            </w:pP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D6E56" w14:textId="362955C8" w:rsidR="00612DF0" w:rsidRPr="000072D4" w:rsidRDefault="77052032" w:rsidP="3A45FC86">
            <w:pPr>
              <w:widowControl w:val="0"/>
              <w:rPr>
                <w:rFonts w:ascii="Calibri" w:hAnsi="Calibri" w:cs="Calibri"/>
              </w:rPr>
            </w:pPr>
            <w:r w:rsidRPr="000072D4">
              <w:rPr>
                <w:rFonts w:cs="Calibri"/>
                <w:b/>
                <w:bCs/>
              </w:rPr>
              <w:t xml:space="preserve">DESCRIPCIÓN: </w:t>
            </w:r>
            <w:r w:rsidRPr="000072D4">
              <w:rPr>
                <w:rFonts w:cs="Calibri"/>
              </w:rPr>
              <w:t>La eliminación del vuelo se ha realizado correctamente.</w:t>
            </w:r>
          </w:p>
          <w:p w14:paraId="6E3EAE22" w14:textId="77777777" w:rsidR="00612DF0" w:rsidRPr="000072D4" w:rsidRDefault="00612DF0">
            <w:pPr>
              <w:widowControl w:val="0"/>
              <w:rPr>
                <w:rFonts w:ascii="Calibri" w:hAnsi="Calibri" w:cs="Calibri"/>
                <w:b/>
              </w:rPr>
            </w:pPr>
            <w:r w:rsidRPr="000072D4">
              <w:rPr>
                <w:rFonts w:cs="Calibri"/>
                <w:b/>
              </w:rPr>
              <w:t xml:space="preserve">SUPOSICIONES/ASUNCIONES: </w:t>
            </w:r>
          </w:p>
          <w:p w14:paraId="75AB46D5" w14:textId="7EA62129" w:rsidR="00612DF0" w:rsidRPr="000072D4" w:rsidRDefault="77052032" w:rsidP="3A45FC86">
            <w:pPr>
              <w:widowControl w:val="0"/>
              <w:rPr>
                <w:rFonts w:ascii="Calibri" w:hAnsi="Calibri" w:cs="Calibri"/>
              </w:rPr>
            </w:pPr>
            <w:r w:rsidRPr="000072D4">
              <w:rPr>
                <w:rFonts w:cs="Calibri"/>
                <w:b/>
                <w:bCs/>
              </w:rPr>
              <w:t xml:space="preserve">                       -</w:t>
            </w:r>
            <w:r w:rsidRPr="000072D4">
              <w:rPr>
                <w:rFonts w:cs="Calibri"/>
              </w:rPr>
              <w:t>La información del vuelo se ha eliminado correctamente</w:t>
            </w:r>
          </w:p>
          <w:p w14:paraId="46C95C94" w14:textId="77777777" w:rsidR="00612DF0" w:rsidRPr="000072D4" w:rsidRDefault="00612DF0">
            <w:pPr>
              <w:widowControl w:val="0"/>
              <w:rPr>
                <w:rFonts w:ascii="Calibri" w:hAnsi="Calibri" w:cs="Calibri"/>
                <w:bCs/>
              </w:rPr>
            </w:pPr>
            <w:r w:rsidRPr="000072D4">
              <w:rPr>
                <w:rFonts w:cs="Calibri"/>
                <w:b/>
              </w:rPr>
              <w:t xml:space="preserve">RESULTADOS:  </w:t>
            </w:r>
            <w:r w:rsidRPr="000072D4">
              <w:rPr>
                <w:rFonts w:cs="Calibri"/>
                <w:bCs/>
              </w:rPr>
              <w:t>El registro de vuelo se ha eliminado.</w:t>
            </w:r>
          </w:p>
        </w:tc>
      </w:tr>
      <w:tr w:rsidR="000072D4" w:rsidRPr="000072D4" w14:paraId="37CD7330" w14:textId="77777777" w:rsidTr="3A45FC86">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3D4F5D" w14:textId="4F88F360" w:rsidR="00612DF0" w:rsidRPr="000072D4" w:rsidRDefault="00612DF0">
            <w:pPr>
              <w:widowControl w:val="0"/>
              <w:rPr>
                <w:rFonts w:ascii="Calibri" w:hAnsi="Calibri" w:cs="Calibri"/>
                <w:i/>
                <w:lang w:eastAsia="es-ES"/>
              </w:rPr>
            </w:pPr>
            <w:r w:rsidRPr="000072D4">
              <w:rPr>
                <w:rFonts w:eastAsia="Arial Unicode MS" w:cs="Calibri"/>
              </w:rPr>
              <w:t>ES-</w:t>
            </w:r>
            <w:r w:rsidR="0875E77E" w:rsidRPr="000072D4">
              <w:rPr>
                <w:rFonts w:eastAsia="Arial Unicode MS" w:cs="Calibri"/>
              </w:rPr>
              <w:t>4.</w:t>
            </w:r>
            <w:r w:rsidRPr="000072D4">
              <w:rPr>
                <w:rFonts w:eastAsia="Arial Unicode MS" w:cs="Calibri"/>
              </w:rPr>
              <w:t>2</w:t>
            </w:r>
          </w:p>
          <w:p w14:paraId="4A1A5583" w14:textId="77777777" w:rsidR="00612DF0" w:rsidRPr="000072D4" w:rsidRDefault="00612DF0">
            <w:pPr>
              <w:widowControl w:val="0"/>
              <w:rPr>
                <w:rFonts w:ascii="Calibri" w:hAnsi="Calibri" w:cs="Calibri"/>
                <w:b/>
                <w:lang w:eastAsia="en-US"/>
              </w:rPr>
            </w:pP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4F5B4D" w14:textId="446F2A20" w:rsidR="00612DF0" w:rsidRPr="000072D4" w:rsidRDefault="77052032" w:rsidP="3A45FC86">
            <w:pPr>
              <w:widowControl w:val="0"/>
              <w:rPr>
                <w:rFonts w:ascii="Calibri" w:hAnsi="Calibri" w:cs="Calibri"/>
              </w:rPr>
            </w:pPr>
            <w:r w:rsidRPr="000072D4">
              <w:rPr>
                <w:rFonts w:cs="Calibri"/>
                <w:b/>
                <w:bCs/>
              </w:rPr>
              <w:t xml:space="preserve">DESCRIPCIÓN: </w:t>
            </w:r>
            <w:r w:rsidRPr="000072D4">
              <w:rPr>
                <w:rFonts w:cs="Calibri"/>
              </w:rPr>
              <w:t>La eliminación no se ha realizado porque el registro del vuelo no existe.</w:t>
            </w:r>
          </w:p>
          <w:p w14:paraId="526E9B92" w14:textId="77777777" w:rsidR="00612DF0" w:rsidRPr="000072D4" w:rsidRDefault="00612DF0">
            <w:pPr>
              <w:widowControl w:val="0"/>
              <w:rPr>
                <w:rFonts w:ascii="Calibri" w:hAnsi="Calibri" w:cs="Calibri"/>
                <w:b/>
              </w:rPr>
            </w:pPr>
            <w:r w:rsidRPr="000072D4">
              <w:rPr>
                <w:rFonts w:cs="Calibri"/>
                <w:b/>
              </w:rPr>
              <w:t xml:space="preserve">SUPOSICIONES/ASUNCIONES: </w:t>
            </w:r>
          </w:p>
          <w:p w14:paraId="785320F4" w14:textId="0BCDB78F" w:rsidR="00612DF0" w:rsidRPr="000072D4" w:rsidRDefault="77052032" w:rsidP="3A45FC86">
            <w:pPr>
              <w:widowControl w:val="0"/>
              <w:rPr>
                <w:rFonts w:ascii="Calibri" w:hAnsi="Calibri" w:cs="Calibri"/>
              </w:rPr>
            </w:pPr>
            <w:r w:rsidRPr="000072D4">
              <w:rPr>
                <w:rFonts w:cs="Calibri"/>
                <w:b/>
                <w:bCs/>
              </w:rPr>
              <w:t xml:space="preserve">                       -</w:t>
            </w:r>
            <w:r w:rsidRPr="000072D4">
              <w:rPr>
                <w:rFonts w:cs="Calibri"/>
              </w:rPr>
              <w:t>No existe el registro del vuelo.</w:t>
            </w:r>
          </w:p>
          <w:p w14:paraId="28242694" w14:textId="54EF8BE4" w:rsidR="00612DF0" w:rsidRPr="000072D4" w:rsidRDefault="77052032" w:rsidP="3A45FC86">
            <w:pPr>
              <w:widowControl w:val="0"/>
              <w:rPr>
                <w:rFonts w:ascii="Calibri" w:hAnsi="Calibri" w:cs="Calibri"/>
              </w:rPr>
            </w:pPr>
            <w:r w:rsidRPr="000072D4">
              <w:rPr>
                <w:rFonts w:cs="Calibri"/>
              </w:rPr>
              <w:t xml:space="preserve">                       -No se elimina ningún registro</w:t>
            </w:r>
          </w:p>
          <w:p w14:paraId="0DE8D203" w14:textId="59B16AFA" w:rsidR="00612DF0" w:rsidRPr="000072D4" w:rsidRDefault="77052032" w:rsidP="3A45FC86">
            <w:pPr>
              <w:widowControl w:val="0"/>
              <w:rPr>
                <w:rFonts w:ascii="Calibri" w:hAnsi="Calibri" w:cs="Calibri"/>
                <w:b/>
                <w:bCs/>
              </w:rPr>
            </w:pPr>
            <w:r w:rsidRPr="000072D4">
              <w:rPr>
                <w:rFonts w:cs="Calibri"/>
                <w:b/>
                <w:bCs/>
              </w:rPr>
              <w:t xml:space="preserve">RESULTADOS:  </w:t>
            </w:r>
            <w:r w:rsidRPr="000072D4">
              <w:rPr>
                <w:rFonts w:cs="Calibri"/>
              </w:rPr>
              <w:t>El vuelo no existe por lo tanto no se elimina ningún registro.</w:t>
            </w:r>
          </w:p>
        </w:tc>
      </w:tr>
      <w:tr w:rsidR="000072D4" w:rsidRPr="000072D4" w14:paraId="0D7153FB" w14:textId="77777777" w:rsidTr="3A45FC86">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BB0275" w14:textId="232B30AC" w:rsidR="00760E7C" w:rsidRPr="000072D4" w:rsidRDefault="00760E7C">
            <w:pPr>
              <w:widowControl w:val="0"/>
              <w:rPr>
                <w:rFonts w:eastAsia="Arial Unicode MS" w:cs="Calibri"/>
              </w:rPr>
            </w:pPr>
            <w:r w:rsidRPr="000072D4">
              <w:rPr>
                <w:rFonts w:eastAsia="Arial Unicode MS" w:cs="Calibri"/>
              </w:rPr>
              <w:t>ES-</w:t>
            </w:r>
            <w:r w:rsidR="5DED6B8E" w:rsidRPr="000072D4">
              <w:rPr>
                <w:rFonts w:eastAsia="Arial Unicode MS" w:cs="Calibri"/>
              </w:rPr>
              <w:t>4.</w:t>
            </w:r>
            <w:r w:rsidRPr="000072D4">
              <w:rPr>
                <w:rFonts w:eastAsia="Arial Unicode MS" w:cs="Calibri"/>
              </w:rPr>
              <w:t>3</w:t>
            </w:r>
          </w:p>
        </w:tc>
        <w:tc>
          <w:tcPr>
            <w:tcW w:w="821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51DFCE" w14:textId="7DA1398D" w:rsidR="00760E7C" w:rsidRPr="000072D4" w:rsidRDefault="3B6650CE" w:rsidP="3A45FC86">
            <w:pPr>
              <w:widowControl w:val="0"/>
              <w:rPr>
                <w:rFonts w:cs="Calibri"/>
              </w:rPr>
            </w:pPr>
            <w:r w:rsidRPr="000072D4">
              <w:rPr>
                <w:rFonts w:cs="Calibri"/>
                <w:b/>
                <w:bCs/>
              </w:rPr>
              <w:t xml:space="preserve">DESCRIPCIÓN: </w:t>
            </w:r>
            <w:r w:rsidR="0F538C19" w:rsidRPr="000072D4">
              <w:rPr>
                <w:rFonts w:cs="Calibri"/>
              </w:rPr>
              <w:t>Eliminación de vuelo fallida, base de datos caída.</w:t>
            </w:r>
          </w:p>
          <w:p w14:paraId="2703D5FA" w14:textId="77777777" w:rsidR="00760E7C" w:rsidRPr="000072D4" w:rsidRDefault="00760E7C" w:rsidP="00760E7C">
            <w:pPr>
              <w:widowControl w:val="0"/>
              <w:rPr>
                <w:rFonts w:ascii="Calibri" w:hAnsi="Calibri" w:cs="Calibri"/>
                <w:b/>
              </w:rPr>
            </w:pPr>
            <w:r w:rsidRPr="000072D4">
              <w:rPr>
                <w:rFonts w:cs="Calibri"/>
                <w:b/>
              </w:rPr>
              <w:t xml:space="preserve">SUPOSICIONES/ASUNCIONES: </w:t>
            </w:r>
          </w:p>
          <w:p w14:paraId="6AC39DCB" w14:textId="0AB7B34D" w:rsidR="007E7A94" w:rsidRPr="000072D4" w:rsidRDefault="3B6650CE" w:rsidP="3A45FC86">
            <w:pPr>
              <w:widowControl w:val="0"/>
              <w:rPr>
                <w:rFonts w:cs="Calibri"/>
              </w:rPr>
            </w:pPr>
            <w:r w:rsidRPr="000072D4">
              <w:rPr>
                <w:rFonts w:cs="Calibri"/>
                <w:b/>
                <w:bCs/>
              </w:rPr>
              <w:t xml:space="preserve">                       -</w:t>
            </w:r>
            <w:r w:rsidR="6E216348" w:rsidRPr="000072D4">
              <w:rPr>
                <w:rFonts w:cs="Calibri"/>
              </w:rPr>
              <w:t>Base de datos caída.</w:t>
            </w:r>
          </w:p>
          <w:p w14:paraId="1A5A18AD" w14:textId="04E54639" w:rsidR="00760E7C" w:rsidRPr="000072D4" w:rsidRDefault="00760E7C" w:rsidP="007E7A94">
            <w:pPr>
              <w:widowControl w:val="0"/>
              <w:rPr>
                <w:rFonts w:ascii="Calibri" w:hAnsi="Calibri" w:cs="Calibri"/>
                <w:bCs/>
              </w:rPr>
            </w:pPr>
            <w:r w:rsidRPr="000072D4">
              <w:rPr>
                <w:rFonts w:cs="Calibri"/>
                <w:b/>
              </w:rPr>
              <w:t xml:space="preserve">RESULTADOS:  </w:t>
            </w:r>
            <w:r w:rsidRPr="000072D4">
              <w:rPr>
                <w:rFonts w:cs="Calibri"/>
                <w:bCs/>
              </w:rPr>
              <w:t>El vuelo no se ha podido eliminar.</w:t>
            </w:r>
          </w:p>
        </w:tc>
      </w:tr>
      <w:tr w:rsidR="00612DF0" w:rsidRPr="000072D4" w14:paraId="7413AD87" w14:textId="77777777" w:rsidTr="3A45FC86">
        <w:tc>
          <w:tcPr>
            <w:tcW w:w="965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C8D7D2" w14:textId="77777777" w:rsidR="00612DF0" w:rsidRPr="000072D4" w:rsidRDefault="00612DF0">
            <w:pPr>
              <w:widowControl w:val="0"/>
              <w:rPr>
                <w:rFonts w:ascii="Calibri" w:hAnsi="Calibri" w:cs="Calibri"/>
                <w:b/>
              </w:rPr>
            </w:pPr>
            <w:r w:rsidRPr="000072D4">
              <w:rPr>
                <w:rFonts w:cs="Calibri"/>
                <w:b/>
              </w:rPr>
              <w:t>REQUERIMIENTOS ESPECIALES - REGLAS DEL NEGOCIO Y DEL SISTEMA:</w:t>
            </w:r>
          </w:p>
          <w:p w14:paraId="370C75E5" w14:textId="77777777" w:rsidR="00612DF0" w:rsidRPr="000072D4" w:rsidRDefault="00612DF0">
            <w:pPr>
              <w:widowControl w:val="0"/>
              <w:rPr>
                <w:rFonts w:ascii="Calibri" w:hAnsi="Calibri" w:cs="Calibri"/>
                <w:bCs/>
              </w:rPr>
            </w:pPr>
            <w:r w:rsidRPr="000072D4">
              <w:rPr>
                <w:rFonts w:cs="Calibri"/>
                <w:bCs/>
              </w:rPr>
              <w:t>No Aplica</w:t>
            </w:r>
          </w:p>
        </w:tc>
      </w:tr>
    </w:tbl>
    <w:p w14:paraId="204FB792" w14:textId="77777777" w:rsidR="002F33D8" w:rsidRPr="000072D4" w:rsidRDefault="002F33D8" w:rsidP="00612DF0">
      <w:pPr>
        <w:rPr>
          <w:rFonts w:ascii="Calibri" w:hAnsi="Calibri"/>
          <w:lang w:eastAsia="en-US"/>
        </w:rPr>
      </w:pPr>
    </w:p>
    <w:tbl>
      <w:tblPr>
        <w:tblW w:w="9660" w:type="dxa"/>
        <w:tblInd w:w="392" w:type="dxa"/>
        <w:tblLayout w:type="fixed"/>
        <w:tblLook w:val="01E0" w:firstRow="1" w:lastRow="1" w:firstColumn="1" w:lastColumn="1" w:noHBand="0" w:noVBand="0"/>
      </w:tblPr>
      <w:tblGrid>
        <w:gridCol w:w="1441"/>
        <w:gridCol w:w="3464"/>
        <w:gridCol w:w="1582"/>
        <w:gridCol w:w="3173"/>
      </w:tblGrid>
      <w:tr w:rsidR="000072D4" w:rsidRPr="000072D4" w14:paraId="564A983D" w14:textId="77777777" w:rsidTr="000072D4">
        <w:trPr>
          <w:tblHeader/>
        </w:trPr>
        <w:tc>
          <w:tcPr>
            <w:tcW w:w="49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BC429B9" w14:textId="77777777" w:rsidR="00612DF0" w:rsidRPr="000072D4" w:rsidRDefault="00612DF0">
            <w:pPr>
              <w:widowControl w:val="0"/>
              <w:rPr>
                <w:rFonts w:ascii="Calibri" w:hAnsi="Calibri" w:cs="Calibri"/>
                <w:b/>
              </w:rPr>
            </w:pPr>
            <w:r w:rsidRPr="000072D4">
              <w:rPr>
                <w:rFonts w:cs="Calibri"/>
                <w:b/>
              </w:rPr>
              <w:t>IDENTIFICADOR CASO DE USO:</w:t>
            </w:r>
          </w:p>
          <w:p w14:paraId="1F8167F0" w14:textId="77777777" w:rsidR="00612DF0" w:rsidRPr="000072D4" w:rsidRDefault="00612DF0">
            <w:pPr>
              <w:widowControl w:val="0"/>
              <w:rPr>
                <w:rFonts w:ascii="Calibri" w:hAnsi="Calibri" w:cs="Calibri"/>
                <w:b/>
              </w:rPr>
            </w:pPr>
            <w:r w:rsidRPr="000072D4">
              <w:rPr>
                <w:rFonts w:cs="Calibri"/>
                <w:b/>
              </w:rPr>
              <w:t>CU-5</w:t>
            </w:r>
          </w:p>
        </w:tc>
        <w:tc>
          <w:tcPr>
            <w:tcW w:w="4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27D31D6" w14:textId="77777777" w:rsidR="00612DF0" w:rsidRPr="000072D4" w:rsidRDefault="00612DF0">
            <w:pPr>
              <w:widowControl w:val="0"/>
              <w:rPr>
                <w:rFonts w:ascii="Calibri" w:hAnsi="Calibri" w:cs="Calibri"/>
                <w:b/>
              </w:rPr>
            </w:pPr>
            <w:r w:rsidRPr="000072D4">
              <w:rPr>
                <w:rFonts w:cs="Calibri"/>
                <w:b/>
              </w:rPr>
              <w:t>NOMBRE:</w:t>
            </w:r>
          </w:p>
          <w:p w14:paraId="57EDBBCD" w14:textId="77777777" w:rsidR="00612DF0" w:rsidRPr="000072D4" w:rsidRDefault="00612DF0">
            <w:pPr>
              <w:widowControl w:val="0"/>
              <w:rPr>
                <w:rFonts w:ascii="Calibri" w:hAnsi="Calibri" w:cs="Calibri"/>
              </w:rPr>
            </w:pPr>
            <w:r w:rsidRPr="000072D4">
              <w:rPr>
                <w:rFonts w:eastAsia="Arial Unicode MS" w:cs="Calibri"/>
                <w:iCs/>
              </w:rPr>
              <w:t>Registro de hoteles</w:t>
            </w:r>
          </w:p>
        </w:tc>
      </w:tr>
      <w:tr w:rsidR="000072D4" w:rsidRPr="000072D4" w14:paraId="35EE252E" w14:textId="77777777" w:rsidTr="000072D4">
        <w:tc>
          <w:tcPr>
            <w:tcW w:w="64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BF442A" w14:textId="77777777" w:rsidR="00612DF0" w:rsidRPr="000072D4" w:rsidRDefault="00612DF0">
            <w:pPr>
              <w:widowControl w:val="0"/>
              <w:rPr>
                <w:rFonts w:ascii="Calibri" w:hAnsi="Calibri" w:cs="Calibri"/>
                <w:b/>
              </w:rPr>
            </w:pPr>
            <w:r w:rsidRPr="000072D4">
              <w:rPr>
                <w:rFonts w:cs="Calibri"/>
                <w:b/>
              </w:rPr>
              <w:t>COMPLEJIDAD:</w:t>
            </w:r>
          </w:p>
          <w:p w14:paraId="72A6B73A" w14:textId="77777777" w:rsidR="00612DF0" w:rsidRPr="000072D4" w:rsidRDefault="00612DF0">
            <w:pPr>
              <w:widowControl w:val="0"/>
              <w:jc w:val="both"/>
              <w:rPr>
                <w:rFonts w:ascii="Calibri" w:hAnsi="Calibri" w:cs="Calibri"/>
                <w:b/>
              </w:rPr>
            </w:pPr>
            <w:r w:rsidRPr="000072D4">
              <w:rPr>
                <w:rFonts w:eastAsia="Arial Unicode MS" w:cs="Calibri"/>
                <w:iCs/>
              </w:rPr>
              <w:t xml:space="preserve"> [Alta] </w:t>
            </w:r>
          </w:p>
        </w:tc>
        <w:tc>
          <w:tcPr>
            <w:tcW w:w="31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D02037" w14:textId="77777777" w:rsidR="00612DF0" w:rsidRPr="000072D4" w:rsidRDefault="00612DF0">
            <w:pPr>
              <w:widowControl w:val="0"/>
              <w:rPr>
                <w:rFonts w:ascii="Calibri" w:hAnsi="Calibri" w:cs="Calibri"/>
                <w:b/>
              </w:rPr>
            </w:pPr>
            <w:r w:rsidRPr="000072D4">
              <w:rPr>
                <w:rFonts w:cs="Calibri"/>
                <w:b/>
              </w:rPr>
              <w:t>PRIORIDAD:</w:t>
            </w:r>
          </w:p>
          <w:p w14:paraId="4B708013" w14:textId="77777777" w:rsidR="00612DF0" w:rsidRPr="000072D4" w:rsidRDefault="00612DF0">
            <w:pPr>
              <w:widowControl w:val="0"/>
              <w:rPr>
                <w:rFonts w:ascii="Calibri" w:hAnsi="Calibri" w:cs="Calibri"/>
                <w:b/>
              </w:rPr>
            </w:pPr>
            <w:r w:rsidRPr="000072D4">
              <w:rPr>
                <w:rFonts w:eastAsia="Arial Unicode MS" w:cs="Calibri"/>
                <w:iCs/>
              </w:rPr>
              <w:t>[Alta]</w:t>
            </w:r>
          </w:p>
        </w:tc>
      </w:tr>
      <w:tr w:rsidR="000072D4" w:rsidRPr="000072D4" w14:paraId="49333DE2" w14:textId="77777777" w:rsidTr="000072D4">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153792" w14:textId="77777777" w:rsidR="00612DF0" w:rsidRPr="000072D4" w:rsidRDefault="00612DF0">
            <w:pPr>
              <w:widowControl w:val="0"/>
              <w:rPr>
                <w:rFonts w:ascii="Calibri" w:hAnsi="Calibri" w:cs="Calibri"/>
                <w:b/>
              </w:rPr>
            </w:pPr>
            <w:r w:rsidRPr="000072D4">
              <w:rPr>
                <w:rFonts w:cs="Calibri"/>
                <w:b/>
              </w:rPr>
              <w:t>REQUERIMIENTO FUNCIONAL ASOCIADO:</w:t>
            </w:r>
          </w:p>
          <w:p w14:paraId="2501980F" w14:textId="77777777" w:rsidR="00612DF0" w:rsidRPr="000072D4" w:rsidRDefault="00612DF0">
            <w:pPr>
              <w:widowControl w:val="0"/>
              <w:jc w:val="both"/>
              <w:rPr>
                <w:rFonts w:ascii="Calibri" w:hAnsi="Calibri" w:cs="Calibri"/>
                <w:i/>
                <w:lang w:eastAsia="es-ES"/>
              </w:rPr>
            </w:pPr>
            <w:r w:rsidRPr="000072D4">
              <w:rPr>
                <w:rFonts w:cs="Calibri"/>
                <w:i/>
                <w:lang w:eastAsia="es-ES"/>
              </w:rPr>
              <w:t>RF-01</w:t>
            </w:r>
          </w:p>
        </w:tc>
      </w:tr>
      <w:tr w:rsidR="000072D4" w:rsidRPr="000072D4" w14:paraId="7D787D87" w14:textId="77777777" w:rsidTr="000072D4">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9D70D" w14:textId="77777777" w:rsidR="00612DF0" w:rsidRPr="000072D4" w:rsidRDefault="00612DF0">
            <w:pPr>
              <w:widowControl w:val="0"/>
              <w:rPr>
                <w:rFonts w:ascii="Calibri" w:hAnsi="Calibri" w:cs="Calibri"/>
                <w:b/>
                <w:lang w:eastAsia="en-US"/>
              </w:rPr>
            </w:pPr>
            <w:r w:rsidRPr="000072D4">
              <w:rPr>
                <w:rFonts w:cs="Calibri"/>
                <w:b/>
              </w:rPr>
              <w:t>ACTORES:</w:t>
            </w:r>
          </w:p>
          <w:p w14:paraId="391BE04B" w14:textId="77777777" w:rsidR="00612DF0" w:rsidRPr="000072D4" w:rsidRDefault="00612DF0">
            <w:pPr>
              <w:widowControl w:val="0"/>
              <w:rPr>
                <w:rFonts w:ascii="Calibri" w:hAnsi="Calibri" w:cs="Calibri"/>
                <w:i/>
              </w:rPr>
            </w:pPr>
            <w:r w:rsidRPr="000072D4">
              <w:rPr>
                <w:rFonts w:cs="Calibri"/>
                <w:i/>
              </w:rPr>
              <w:t>Administrador</w:t>
            </w:r>
          </w:p>
        </w:tc>
      </w:tr>
      <w:tr w:rsidR="000072D4" w:rsidRPr="000072D4" w14:paraId="3155B078" w14:textId="77777777" w:rsidTr="00496171">
        <w:trPr>
          <w:trHeight w:val="632"/>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48D8C" w14:textId="77777777" w:rsidR="00612DF0" w:rsidRPr="000072D4" w:rsidRDefault="00612DF0">
            <w:pPr>
              <w:widowControl w:val="0"/>
              <w:rPr>
                <w:rFonts w:ascii="Calibri" w:hAnsi="Calibri" w:cs="Calibri"/>
                <w:b/>
              </w:rPr>
            </w:pPr>
            <w:r w:rsidRPr="000072D4">
              <w:rPr>
                <w:rFonts w:cs="Calibri"/>
                <w:b/>
              </w:rPr>
              <w:t>CASOS DE USO ASOCIADOS:</w:t>
            </w:r>
          </w:p>
          <w:p w14:paraId="1C66DDBF" w14:textId="77777777" w:rsidR="00612DF0" w:rsidRPr="000072D4" w:rsidRDefault="00612DF0">
            <w:pPr>
              <w:widowControl w:val="0"/>
              <w:rPr>
                <w:rFonts w:ascii="Calibri" w:hAnsi="Calibri" w:cs="Calibri"/>
                <w:bCs/>
              </w:rPr>
            </w:pPr>
            <w:r w:rsidRPr="000072D4">
              <w:rPr>
                <w:rFonts w:cs="Calibri"/>
                <w:bCs/>
              </w:rPr>
              <w:t>No Aplica</w:t>
            </w:r>
          </w:p>
        </w:tc>
      </w:tr>
      <w:tr w:rsidR="000072D4" w:rsidRPr="000072D4" w14:paraId="0CBF16AE" w14:textId="77777777" w:rsidTr="000072D4">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5FBB65" w14:textId="77777777" w:rsidR="00612DF0" w:rsidRPr="000072D4" w:rsidRDefault="00612DF0">
            <w:pPr>
              <w:widowControl w:val="0"/>
              <w:rPr>
                <w:rFonts w:ascii="Calibri" w:hAnsi="Calibri" w:cs="Calibri"/>
                <w:lang w:eastAsia="es-ES"/>
              </w:rPr>
            </w:pPr>
            <w:r w:rsidRPr="000072D4">
              <w:rPr>
                <w:rFonts w:cs="Calibri"/>
                <w:b/>
              </w:rPr>
              <w:t>DESCRIPCIÓN:</w:t>
            </w:r>
          </w:p>
          <w:p w14:paraId="56A4D653" w14:textId="77777777" w:rsidR="00612DF0" w:rsidRPr="000072D4" w:rsidRDefault="00612DF0">
            <w:pPr>
              <w:widowControl w:val="0"/>
              <w:rPr>
                <w:rFonts w:ascii="Calibri" w:hAnsi="Calibri" w:cs="Calibri"/>
                <w:b/>
                <w:lang w:eastAsia="en-US"/>
              </w:rPr>
            </w:pPr>
            <w:r w:rsidRPr="000072D4">
              <w:rPr>
                <w:rFonts w:eastAsia="Arial Unicode MS" w:cs="Calibri"/>
                <w:i/>
                <w:iCs/>
              </w:rPr>
              <w:t>Registro de hoteles que estén disponible para la disponibilidad del cliente.</w:t>
            </w:r>
          </w:p>
        </w:tc>
      </w:tr>
      <w:tr w:rsidR="000072D4" w:rsidRPr="000072D4" w14:paraId="58EE3B4D" w14:textId="77777777" w:rsidTr="000072D4">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D5D39A" w14:textId="77777777" w:rsidR="00612DF0" w:rsidRPr="000072D4" w:rsidRDefault="00612DF0">
            <w:pPr>
              <w:widowControl w:val="0"/>
              <w:rPr>
                <w:rFonts w:ascii="Calibri" w:hAnsi="Calibri" w:cs="Calibri"/>
                <w:b/>
              </w:rPr>
            </w:pPr>
            <w:r w:rsidRPr="000072D4">
              <w:rPr>
                <w:rFonts w:cs="Calibri"/>
                <w:b/>
              </w:rPr>
              <w:t>NOTAS:</w:t>
            </w:r>
          </w:p>
          <w:p w14:paraId="3B236BE0" w14:textId="77777777" w:rsidR="00612DF0" w:rsidRPr="000072D4" w:rsidRDefault="00612DF0">
            <w:pPr>
              <w:widowControl w:val="0"/>
              <w:rPr>
                <w:rFonts w:ascii="Calibri" w:hAnsi="Calibri" w:cs="Calibri"/>
                <w:i/>
              </w:rPr>
            </w:pPr>
            <w:r w:rsidRPr="000072D4">
              <w:rPr>
                <w:rFonts w:cs="Calibri"/>
                <w:i/>
                <w:lang w:eastAsia="es-ES"/>
              </w:rPr>
              <w:t>Cada hotel deberá informar el cuarto disponible y el valor de la estadía según el tiempo.</w:t>
            </w:r>
          </w:p>
        </w:tc>
      </w:tr>
      <w:tr w:rsidR="000072D4" w:rsidRPr="000072D4" w14:paraId="4F041CD1" w14:textId="77777777" w:rsidTr="000072D4">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5EB63" w14:textId="77777777" w:rsidR="00612DF0" w:rsidRPr="000072D4" w:rsidRDefault="00612DF0">
            <w:pPr>
              <w:widowControl w:val="0"/>
              <w:rPr>
                <w:rFonts w:ascii="Calibri" w:eastAsia="Arial Unicode MS" w:hAnsi="Calibri" w:cs="Calibri"/>
                <w:bCs/>
                <w:i/>
              </w:rPr>
            </w:pPr>
            <w:r w:rsidRPr="000072D4">
              <w:rPr>
                <w:rFonts w:cs="Calibri"/>
                <w:b/>
              </w:rPr>
              <w:t xml:space="preserve">CRITERIOS DE ACEPTACIÓN: </w:t>
            </w:r>
            <w:r w:rsidRPr="000072D4">
              <w:rPr>
                <w:rFonts w:cs="Calibri"/>
                <w:bCs/>
              </w:rPr>
              <w:t>El registro de los hoteles se ha añadido.</w:t>
            </w:r>
          </w:p>
        </w:tc>
      </w:tr>
      <w:tr w:rsidR="000072D4" w:rsidRPr="000072D4" w14:paraId="7E139C2B" w14:textId="77777777" w:rsidTr="000072D4">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BD24E52" w14:textId="77777777" w:rsidR="00612DF0" w:rsidRPr="000072D4" w:rsidRDefault="00612DF0">
            <w:pPr>
              <w:widowControl w:val="0"/>
              <w:rPr>
                <w:rFonts w:ascii="Calibri" w:eastAsia="Calibri" w:hAnsi="Calibri" w:cs="Calibri"/>
                <w:b/>
              </w:rPr>
            </w:pPr>
            <w:r w:rsidRPr="000072D4">
              <w:rPr>
                <w:rFonts w:cs="Calibri"/>
                <w:b/>
              </w:rPr>
              <w:t xml:space="preserve">ESCENARIOS: </w:t>
            </w:r>
          </w:p>
        </w:tc>
      </w:tr>
      <w:tr w:rsidR="000072D4" w:rsidRPr="000072D4" w14:paraId="4941ABC8" w14:textId="77777777" w:rsidTr="000072D4">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5B0B8A" w14:textId="4AA90F8F" w:rsidR="00612DF0" w:rsidRPr="000072D4" w:rsidRDefault="00612DF0">
            <w:pPr>
              <w:widowControl w:val="0"/>
              <w:rPr>
                <w:rFonts w:ascii="Calibri" w:hAnsi="Calibri" w:cs="Calibri"/>
                <w:i/>
                <w:lang w:eastAsia="es-ES"/>
              </w:rPr>
            </w:pPr>
            <w:r w:rsidRPr="000072D4">
              <w:rPr>
                <w:rFonts w:eastAsia="Arial Unicode MS" w:cs="Calibri"/>
              </w:rPr>
              <w:t>ES-</w:t>
            </w:r>
            <w:r w:rsidR="0875E77E" w:rsidRPr="000072D4">
              <w:rPr>
                <w:rFonts w:eastAsia="Arial Unicode MS" w:cs="Calibri"/>
              </w:rPr>
              <w:t>5.</w:t>
            </w:r>
            <w:r w:rsidRPr="000072D4">
              <w:rPr>
                <w:rFonts w:eastAsia="Arial Unicode MS" w:cs="Calibri"/>
              </w:rPr>
              <w:t xml:space="preserve">1    </w:t>
            </w:r>
          </w:p>
          <w:p w14:paraId="2CD698F5" w14:textId="77777777" w:rsidR="00612DF0" w:rsidRPr="000072D4" w:rsidRDefault="00612DF0">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B6B117" w14:textId="77777777" w:rsidR="00612DF0" w:rsidRPr="000072D4" w:rsidRDefault="00612DF0">
            <w:pPr>
              <w:widowControl w:val="0"/>
              <w:rPr>
                <w:rFonts w:ascii="Calibri" w:hAnsi="Calibri" w:cs="Calibri"/>
                <w:bCs/>
              </w:rPr>
            </w:pPr>
            <w:r w:rsidRPr="000072D4">
              <w:rPr>
                <w:rFonts w:cs="Calibri"/>
                <w:b/>
              </w:rPr>
              <w:t xml:space="preserve">DESCRIPCIÓN: </w:t>
            </w:r>
            <w:r w:rsidRPr="000072D4">
              <w:rPr>
                <w:rFonts w:cs="Calibri"/>
                <w:bCs/>
              </w:rPr>
              <w:t>El registro de hoteles se ha añadido correctamente.</w:t>
            </w:r>
          </w:p>
          <w:p w14:paraId="5EB4A123" w14:textId="77777777" w:rsidR="00612DF0" w:rsidRPr="000072D4" w:rsidRDefault="00612DF0">
            <w:pPr>
              <w:widowControl w:val="0"/>
              <w:rPr>
                <w:rFonts w:ascii="Calibri" w:hAnsi="Calibri" w:cs="Calibri"/>
                <w:b/>
              </w:rPr>
            </w:pPr>
            <w:r w:rsidRPr="000072D4">
              <w:rPr>
                <w:rFonts w:cs="Calibri"/>
                <w:b/>
              </w:rPr>
              <w:t xml:space="preserve">SUPOSICIONES/ASUNCIONES: </w:t>
            </w:r>
          </w:p>
          <w:p w14:paraId="52969720" w14:textId="05DFD9B7" w:rsidR="00612DF0" w:rsidRPr="000072D4" w:rsidRDefault="77052032" w:rsidP="3A45FC86">
            <w:pPr>
              <w:widowControl w:val="0"/>
              <w:rPr>
                <w:rFonts w:ascii="Calibri" w:hAnsi="Calibri" w:cs="Calibri"/>
              </w:rPr>
            </w:pPr>
            <w:r w:rsidRPr="000072D4">
              <w:rPr>
                <w:rFonts w:cs="Calibri"/>
                <w:b/>
                <w:bCs/>
              </w:rPr>
              <w:t xml:space="preserve">                       -</w:t>
            </w:r>
            <w:r w:rsidRPr="000072D4">
              <w:rPr>
                <w:rFonts w:cs="Calibri"/>
              </w:rPr>
              <w:t>Los datos de los hoteles son correctos.</w:t>
            </w:r>
          </w:p>
          <w:p w14:paraId="41327F12" w14:textId="41997CA9" w:rsidR="00612DF0" w:rsidRPr="000072D4" w:rsidRDefault="77052032" w:rsidP="3A45FC86">
            <w:pPr>
              <w:widowControl w:val="0"/>
              <w:rPr>
                <w:rFonts w:ascii="Calibri" w:hAnsi="Calibri" w:cs="Calibri"/>
              </w:rPr>
            </w:pPr>
            <w:r w:rsidRPr="000072D4">
              <w:rPr>
                <w:rFonts w:cs="Calibri"/>
              </w:rPr>
              <w:t xml:space="preserve">  </w:t>
            </w:r>
            <w:r w:rsidRPr="000072D4">
              <w:rPr>
                <w:rFonts w:cs="Calibri"/>
                <w:b/>
                <w:bCs/>
              </w:rPr>
              <w:t xml:space="preserve">RESULTADOS:  </w:t>
            </w:r>
            <w:r w:rsidRPr="000072D4">
              <w:rPr>
                <w:rFonts w:cs="Calibri"/>
              </w:rPr>
              <w:t>Los datos se han añadido correctamente.</w:t>
            </w:r>
          </w:p>
        </w:tc>
      </w:tr>
      <w:tr w:rsidR="000072D4" w:rsidRPr="000072D4" w14:paraId="5B08150A" w14:textId="77777777" w:rsidTr="000072D4">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67F41D" w14:textId="074A682B" w:rsidR="00612DF0" w:rsidRPr="000072D4" w:rsidRDefault="00612DF0">
            <w:pPr>
              <w:widowControl w:val="0"/>
              <w:rPr>
                <w:rFonts w:ascii="Calibri" w:hAnsi="Calibri" w:cs="Calibri"/>
                <w:i/>
                <w:lang w:eastAsia="es-ES"/>
              </w:rPr>
            </w:pPr>
            <w:r w:rsidRPr="000072D4">
              <w:rPr>
                <w:rFonts w:eastAsia="Arial Unicode MS" w:cs="Calibri"/>
              </w:rPr>
              <w:t>ES-</w:t>
            </w:r>
            <w:r w:rsidR="0875E77E" w:rsidRPr="000072D4">
              <w:rPr>
                <w:rFonts w:eastAsia="Arial Unicode MS" w:cs="Calibri"/>
              </w:rPr>
              <w:t>5.</w:t>
            </w:r>
            <w:r w:rsidRPr="000072D4">
              <w:rPr>
                <w:rFonts w:eastAsia="Arial Unicode MS" w:cs="Calibri"/>
              </w:rPr>
              <w:t>2</w:t>
            </w:r>
          </w:p>
          <w:p w14:paraId="6A0D0248" w14:textId="77777777" w:rsidR="00612DF0" w:rsidRPr="000072D4" w:rsidRDefault="00612DF0">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1D66D7" w14:textId="475D0AD8" w:rsidR="00612DF0" w:rsidRPr="000072D4" w:rsidRDefault="77052032" w:rsidP="3A45FC86">
            <w:pPr>
              <w:widowControl w:val="0"/>
              <w:rPr>
                <w:rFonts w:ascii="Calibri" w:hAnsi="Calibri" w:cs="Calibri"/>
              </w:rPr>
            </w:pPr>
            <w:r w:rsidRPr="000072D4">
              <w:rPr>
                <w:rFonts w:cs="Calibri"/>
                <w:b/>
                <w:bCs/>
              </w:rPr>
              <w:t xml:space="preserve">DESCRIPCIÓN: </w:t>
            </w:r>
            <w:r w:rsidRPr="000072D4">
              <w:rPr>
                <w:rFonts w:cs="Calibri"/>
              </w:rPr>
              <w:t>El registro del hotel no se ha podido realizar por un error en el tipeo en el nombre.</w:t>
            </w:r>
          </w:p>
          <w:p w14:paraId="52FF020C" w14:textId="77777777" w:rsidR="00612DF0" w:rsidRPr="000072D4" w:rsidRDefault="00612DF0">
            <w:pPr>
              <w:widowControl w:val="0"/>
              <w:rPr>
                <w:rFonts w:ascii="Calibri" w:hAnsi="Calibri" w:cs="Calibri"/>
                <w:b/>
              </w:rPr>
            </w:pPr>
            <w:r w:rsidRPr="000072D4">
              <w:rPr>
                <w:rFonts w:cs="Calibri"/>
                <w:b/>
              </w:rPr>
              <w:t xml:space="preserve">SUPOSICIONES/ASUNCIONES: </w:t>
            </w:r>
          </w:p>
          <w:p w14:paraId="1BFE6C30" w14:textId="70A5899D" w:rsidR="00612DF0" w:rsidRPr="000072D4" w:rsidRDefault="77052032" w:rsidP="3A45FC86">
            <w:pPr>
              <w:widowControl w:val="0"/>
              <w:rPr>
                <w:rFonts w:ascii="Calibri" w:hAnsi="Calibri" w:cs="Calibri"/>
              </w:rPr>
            </w:pPr>
            <w:r w:rsidRPr="000072D4">
              <w:rPr>
                <w:rFonts w:cs="Calibri"/>
                <w:b/>
                <w:bCs/>
              </w:rPr>
              <w:t xml:space="preserve">                       -</w:t>
            </w:r>
            <w:r w:rsidRPr="000072D4">
              <w:rPr>
                <w:rFonts w:cs="Calibri"/>
              </w:rPr>
              <w:t>Error en el tipeo en el nombre del hotel.</w:t>
            </w:r>
          </w:p>
          <w:p w14:paraId="0A894183" w14:textId="3BDE7326" w:rsidR="00612DF0" w:rsidRPr="000072D4" w:rsidRDefault="77052032" w:rsidP="3A45FC86">
            <w:pPr>
              <w:widowControl w:val="0"/>
              <w:rPr>
                <w:rFonts w:ascii="Calibri" w:hAnsi="Calibri" w:cs="Calibri"/>
              </w:rPr>
            </w:pPr>
            <w:r w:rsidRPr="000072D4">
              <w:rPr>
                <w:rFonts w:cs="Calibri"/>
              </w:rPr>
              <w:lastRenderedPageBreak/>
              <w:t xml:space="preserve">                       -No se guardó el registro.</w:t>
            </w:r>
          </w:p>
          <w:p w14:paraId="4EA2EA6C" w14:textId="08AD46AD" w:rsidR="00612DF0" w:rsidRPr="000072D4" w:rsidRDefault="77052032" w:rsidP="3A45FC86">
            <w:pPr>
              <w:widowControl w:val="0"/>
              <w:rPr>
                <w:rFonts w:ascii="Calibri" w:hAnsi="Calibri" w:cs="Calibri"/>
                <w:b/>
                <w:bCs/>
              </w:rPr>
            </w:pPr>
            <w:r w:rsidRPr="000072D4">
              <w:rPr>
                <w:rFonts w:cs="Calibri"/>
                <w:b/>
                <w:bCs/>
              </w:rPr>
              <w:t xml:space="preserve">RESULTADOS:  </w:t>
            </w:r>
            <w:r w:rsidRPr="000072D4">
              <w:rPr>
                <w:rFonts w:cs="Calibri"/>
              </w:rPr>
              <w:t>El hotel no se ha guardado en la Base de datos</w:t>
            </w:r>
          </w:p>
        </w:tc>
      </w:tr>
      <w:tr w:rsidR="000072D4" w:rsidRPr="000072D4" w14:paraId="51B5C6C1" w14:textId="77777777" w:rsidTr="000072D4">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706718" w14:textId="65105413" w:rsidR="001C4F28" w:rsidRPr="000072D4" w:rsidRDefault="001C4F28">
            <w:pPr>
              <w:widowControl w:val="0"/>
              <w:rPr>
                <w:rFonts w:eastAsia="Arial Unicode MS" w:cs="Calibri"/>
              </w:rPr>
            </w:pPr>
            <w:r w:rsidRPr="000072D4">
              <w:rPr>
                <w:rFonts w:eastAsia="Arial Unicode MS" w:cs="Calibri"/>
              </w:rPr>
              <w:lastRenderedPageBreak/>
              <w:t>ES-</w:t>
            </w:r>
            <w:r w:rsidR="5B04DED0" w:rsidRPr="000072D4">
              <w:rPr>
                <w:rFonts w:eastAsia="Arial Unicode MS" w:cs="Calibri"/>
              </w:rPr>
              <w:t>5.</w:t>
            </w:r>
            <w:r w:rsidRPr="000072D4">
              <w:rPr>
                <w:rFonts w:eastAsia="Arial Unicode MS" w:cs="Calibri"/>
              </w:rPr>
              <w:t>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CD323" w14:textId="2EAB8602" w:rsidR="004A0589" w:rsidRPr="000072D4" w:rsidRDefault="004A0589" w:rsidP="001C4F28">
            <w:pPr>
              <w:widowControl w:val="0"/>
              <w:rPr>
                <w:rFonts w:cs="Calibri"/>
                <w:b/>
              </w:rPr>
            </w:pPr>
            <w:r w:rsidRPr="000072D4">
              <w:rPr>
                <w:rFonts w:cs="Calibri"/>
                <w:b/>
              </w:rPr>
              <w:t xml:space="preserve">DESCRIPCION: </w:t>
            </w:r>
            <w:r w:rsidR="00CD0F6E" w:rsidRPr="000072D4">
              <w:rPr>
                <w:rFonts w:cs="Calibri"/>
                <w:bCs/>
              </w:rPr>
              <w:t xml:space="preserve">Registro </w:t>
            </w:r>
            <w:r w:rsidR="007F1BA1" w:rsidRPr="000072D4">
              <w:rPr>
                <w:rFonts w:cs="Calibri"/>
                <w:bCs/>
              </w:rPr>
              <w:t>de hoteles fallido</w:t>
            </w:r>
            <w:r w:rsidR="00EB06EA" w:rsidRPr="000072D4">
              <w:rPr>
                <w:rFonts w:cs="Calibri"/>
                <w:bCs/>
              </w:rPr>
              <w:t>, hotel ya existente</w:t>
            </w:r>
            <w:r w:rsidR="007F1BA1" w:rsidRPr="000072D4">
              <w:rPr>
                <w:rFonts w:cs="Calibri"/>
                <w:bCs/>
              </w:rPr>
              <w:t>.</w:t>
            </w:r>
          </w:p>
          <w:p w14:paraId="6F3F7457" w14:textId="136AE7D7" w:rsidR="001C4F28" w:rsidRPr="000072D4" w:rsidRDefault="001C4F28" w:rsidP="001C4F28">
            <w:pPr>
              <w:widowControl w:val="0"/>
              <w:rPr>
                <w:rFonts w:ascii="Calibri" w:hAnsi="Calibri" w:cs="Calibri"/>
                <w:b/>
              </w:rPr>
            </w:pPr>
            <w:r w:rsidRPr="000072D4">
              <w:rPr>
                <w:rFonts w:cs="Calibri"/>
                <w:b/>
              </w:rPr>
              <w:t xml:space="preserve">SUPOSICIONES/ASUNCIONES: </w:t>
            </w:r>
          </w:p>
          <w:p w14:paraId="705F2C02" w14:textId="750AD692" w:rsidR="001C4F28" w:rsidRPr="000072D4" w:rsidRDefault="001C4F28" w:rsidP="001C4F28">
            <w:pPr>
              <w:widowControl w:val="0"/>
              <w:rPr>
                <w:rFonts w:ascii="Calibri" w:hAnsi="Calibri" w:cs="Calibri"/>
                <w:bCs/>
              </w:rPr>
            </w:pPr>
            <w:r w:rsidRPr="000072D4">
              <w:rPr>
                <w:rFonts w:cs="Calibri"/>
                <w:b/>
              </w:rPr>
              <w:t xml:space="preserve">                       -</w:t>
            </w:r>
            <w:r w:rsidRPr="000072D4">
              <w:rPr>
                <w:rFonts w:cs="Calibri"/>
                <w:bCs/>
              </w:rPr>
              <w:t xml:space="preserve">Existe </w:t>
            </w:r>
            <w:r w:rsidR="007F1BA1" w:rsidRPr="000072D4">
              <w:rPr>
                <w:rFonts w:cs="Calibri"/>
                <w:bCs/>
              </w:rPr>
              <w:t>un hotel con mismo código de identificación.</w:t>
            </w:r>
          </w:p>
          <w:p w14:paraId="712FCC19" w14:textId="49EF8600" w:rsidR="001C4F28" w:rsidRPr="000072D4" w:rsidRDefault="001C4F28" w:rsidP="007F1BA1">
            <w:pPr>
              <w:widowControl w:val="0"/>
              <w:rPr>
                <w:rFonts w:cs="Calibri"/>
                <w:b/>
              </w:rPr>
            </w:pPr>
            <w:r w:rsidRPr="000072D4">
              <w:rPr>
                <w:rFonts w:cs="Calibri"/>
                <w:b/>
              </w:rPr>
              <w:t xml:space="preserve">RESULTADOS:  </w:t>
            </w:r>
            <w:r w:rsidRPr="000072D4">
              <w:rPr>
                <w:rFonts w:cs="Calibri"/>
                <w:bCs/>
              </w:rPr>
              <w:t>El hotel no se ha añadido</w:t>
            </w:r>
          </w:p>
        </w:tc>
      </w:tr>
      <w:tr w:rsidR="000072D4" w:rsidRPr="000072D4" w14:paraId="214AF5F1" w14:textId="77777777" w:rsidTr="000072D4">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1BF85F" w14:textId="77777777" w:rsidR="00612DF0" w:rsidRPr="000072D4" w:rsidRDefault="00612DF0">
            <w:pPr>
              <w:widowControl w:val="0"/>
              <w:rPr>
                <w:rFonts w:ascii="Calibri" w:hAnsi="Calibri" w:cs="Calibri"/>
                <w:b/>
              </w:rPr>
            </w:pPr>
            <w:r w:rsidRPr="000072D4">
              <w:rPr>
                <w:rFonts w:cs="Calibri"/>
                <w:b/>
              </w:rPr>
              <w:t>REQUERIMIENTOS ESPECIALES - REGLAS DEL NEGOCIO Y DEL SISTEMA:</w:t>
            </w:r>
          </w:p>
          <w:p w14:paraId="2C144940" w14:textId="77777777" w:rsidR="00612DF0" w:rsidRPr="000072D4" w:rsidRDefault="00612DF0">
            <w:pPr>
              <w:widowControl w:val="0"/>
              <w:rPr>
                <w:rFonts w:ascii="Calibri" w:hAnsi="Calibri" w:cs="Calibri"/>
                <w:bCs/>
              </w:rPr>
            </w:pPr>
            <w:r w:rsidRPr="000072D4">
              <w:rPr>
                <w:rFonts w:cs="Calibri"/>
                <w:bCs/>
              </w:rPr>
              <w:t>No Aplica</w:t>
            </w:r>
          </w:p>
        </w:tc>
      </w:tr>
    </w:tbl>
    <w:p w14:paraId="1AF6C3C2" w14:textId="77777777" w:rsidR="000072D4" w:rsidRDefault="000072D4" w:rsidP="0CBDA88A"/>
    <w:tbl>
      <w:tblPr>
        <w:tblW w:w="9660" w:type="dxa"/>
        <w:tblInd w:w="421" w:type="dxa"/>
        <w:tblLayout w:type="fixed"/>
        <w:tblLook w:val="01E0" w:firstRow="1" w:lastRow="1" w:firstColumn="1" w:lastColumn="1" w:noHBand="0" w:noVBand="0"/>
      </w:tblPr>
      <w:tblGrid>
        <w:gridCol w:w="1441"/>
        <w:gridCol w:w="3462"/>
        <w:gridCol w:w="1582"/>
        <w:gridCol w:w="3175"/>
      </w:tblGrid>
      <w:tr w:rsidR="000072D4" w:rsidRPr="000072D4" w14:paraId="5098D4BC" w14:textId="77777777" w:rsidTr="006538CA">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D6CF7DA" w14:textId="77777777" w:rsidR="000072D4" w:rsidRPr="000072D4" w:rsidRDefault="000072D4" w:rsidP="000072D4">
            <w:pPr>
              <w:widowControl w:val="0"/>
              <w:rPr>
                <w:rFonts w:ascii="Calibri" w:hAnsi="Calibri" w:cs="Calibri"/>
                <w:b/>
              </w:rPr>
            </w:pPr>
            <w:r w:rsidRPr="000072D4">
              <w:rPr>
                <w:rFonts w:cs="Calibri"/>
                <w:b/>
              </w:rPr>
              <w:t>IDENTIFICADOR CASO DE USO:</w:t>
            </w:r>
          </w:p>
          <w:p w14:paraId="486D2EA7" w14:textId="77777777" w:rsidR="000072D4" w:rsidRPr="000072D4" w:rsidRDefault="000072D4" w:rsidP="000072D4">
            <w:pPr>
              <w:widowControl w:val="0"/>
              <w:rPr>
                <w:rFonts w:ascii="Calibri" w:hAnsi="Calibri" w:cs="Calibri"/>
                <w:b/>
              </w:rPr>
            </w:pPr>
            <w:r w:rsidRPr="000072D4">
              <w:rPr>
                <w:rFonts w:cs="Calibri"/>
                <w:b/>
              </w:rPr>
              <w:t>CU-6</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FA388F3" w14:textId="77777777" w:rsidR="000072D4" w:rsidRPr="000072D4" w:rsidRDefault="000072D4" w:rsidP="000072D4">
            <w:pPr>
              <w:widowControl w:val="0"/>
              <w:rPr>
                <w:rFonts w:ascii="Calibri" w:hAnsi="Calibri" w:cs="Calibri"/>
                <w:b/>
              </w:rPr>
            </w:pPr>
            <w:r w:rsidRPr="000072D4">
              <w:rPr>
                <w:rFonts w:cs="Calibri"/>
                <w:b/>
              </w:rPr>
              <w:t>NOMBRE:</w:t>
            </w:r>
          </w:p>
          <w:p w14:paraId="5FC9824E" w14:textId="77777777" w:rsidR="000072D4" w:rsidRPr="000072D4" w:rsidRDefault="000072D4" w:rsidP="000072D4">
            <w:pPr>
              <w:widowControl w:val="0"/>
              <w:rPr>
                <w:rFonts w:eastAsia="Arial Unicode MS" w:cs="Calibri"/>
              </w:rPr>
            </w:pPr>
            <w:r w:rsidRPr="000072D4">
              <w:rPr>
                <w:rFonts w:eastAsia="Arial Unicode MS" w:cs="Calibri"/>
              </w:rPr>
              <w:t>Modificar hoteles</w:t>
            </w:r>
          </w:p>
        </w:tc>
      </w:tr>
      <w:tr w:rsidR="000072D4" w:rsidRPr="000072D4" w14:paraId="6EB860FC" w14:textId="77777777" w:rsidTr="006538CA">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60771" w14:textId="77777777" w:rsidR="000072D4" w:rsidRPr="000072D4" w:rsidRDefault="000072D4" w:rsidP="000072D4">
            <w:pPr>
              <w:widowControl w:val="0"/>
              <w:rPr>
                <w:rFonts w:ascii="Calibri" w:hAnsi="Calibri" w:cs="Calibri"/>
                <w:b/>
              </w:rPr>
            </w:pPr>
            <w:r w:rsidRPr="000072D4">
              <w:rPr>
                <w:rFonts w:cs="Calibri"/>
                <w:b/>
              </w:rPr>
              <w:t>COMPLEJIDAD:</w:t>
            </w:r>
          </w:p>
          <w:p w14:paraId="57F8370B" w14:textId="77777777" w:rsidR="000072D4" w:rsidRPr="000072D4" w:rsidRDefault="000072D4" w:rsidP="000072D4">
            <w:pPr>
              <w:widowControl w:val="0"/>
              <w:jc w:val="both"/>
              <w:rPr>
                <w:rFonts w:ascii="Calibri" w:hAnsi="Calibri" w:cs="Calibri"/>
                <w:b/>
              </w:rPr>
            </w:pPr>
            <w:r w:rsidRPr="000072D4">
              <w:rPr>
                <w:rFonts w:eastAsia="Arial Unicode MS" w:cs="Calibri"/>
                <w:iCs/>
              </w:rPr>
              <w:t xml:space="preserve"> [Media]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64754A" w14:textId="77777777" w:rsidR="000072D4" w:rsidRPr="000072D4" w:rsidRDefault="000072D4" w:rsidP="000072D4">
            <w:pPr>
              <w:widowControl w:val="0"/>
              <w:rPr>
                <w:rFonts w:ascii="Calibri" w:hAnsi="Calibri" w:cs="Calibri"/>
                <w:b/>
              </w:rPr>
            </w:pPr>
            <w:r w:rsidRPr="000072D4">
              <w:rPr>
                <w:rFonts w:cs="Calibri"/>
                <w:b/>
              </w:rPr>
              <w:t>PRIORIDAD:</w:t>
            </w:r>
          </w:p>
          <w:p w14:paraId="70F47EFB" w14:textId="77777777" w:rsidR="000072D4" w:rsidRPr="000072D4" w:rsidRDefault="000072D4" w:rsidP="000072D4">
            <w:pPr>
              <w:widowControl w:val="0"/>
              <w:rPr>
                <w:rFonts w:ascii="Calibri" w:hAnsi="Calibri" w:cs="Calibri"/>
                <w:b/>
              </w:rPr>
            </w:pPr>
            <w:r w:rsidRPr="000072D4">
              <w:rPr>
                <w:rFonts w:eastAsia="Arial Unicode MS" w:cs="Calibri"/>
                <w:iCs/>
              </w:rPr>
              <w:t>[Media]</w:t>
            </w:r>
          </w:p>
        </w:tc>
      </w:tr>
      <w:tr w:rsidR="000072D4" w:rsidRPr="000072D4" w14:paraId="20C4C7CF"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6DA2DA" w14:textId="77777777" w:rsidR="000072D4" w:rsidRPr="000072D4" w:rsidRDefault="000072D4" w:rsidP="000072D4">
            <w:pPr>
              <w:widowControl w:val="0"/>
              <w:rPr>
                <w:rFonts w:ascii="Calibri" w:hAnsi="Calibri" w:cs="Calibri"/>
                <w:b/>
              </w:rPr>
            </w:pPr>
            <w:r w:rsidRPr="000072D4">
              <w:rPr>
                <w:rFonts w:cs="Calibri"/>
                <w:b/>
              </w:rPr>
              <w:t>REQUERIMIENTO FUNCIONAL ASOCIADO:</w:t>
            </w:r>
          </w:p>
          <w:p w14:paraId="330D500D" w14:textId="77777777" w:rsidR="000072D4" w:rsidRPr="000072D4" w:rsidRDefault="000072D4" w:rsidP="000072D4">
            <w:pPr>
              <w:widowControl w:val="0"/>
              <w:jc w:val="both"/>
              <w:rPr>
                <w:rFonts w:ascii="Calibri" w:hAnsi="Calibri" w:cs="Calibri"/>
                <w:i/>
                <w:lang w:eastAsia="es-ES"/>
              </w:rPr>
            </w:pPr>
            <w:r w:rsidRPr="000072D4">
              <w:rPr>
                <w:rFonts w:eastAsia="Arial Unicode MS" w:cs="Calibri"/>
                <w:i/>
                <w:iCs/>
              </w:rPr>
              <w:t>RF-2</w:t>
            </w:r>
          </w:p>
        </w:tc>
      </w:tr>
      <w:tr w:rsidR="000072D4" w:rsidRPr="000072D4" w14:paraId="3F73423F"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3215CF" w14:textId="77777777" w:rsidR="000072D4" w:rsidRPr="000072D4" w:rsidRDefault="000072D4" w:rsidP="000072D4">
            <w:pPr>
              <w:widowControl w:val="0"/>
              <w:rPr>
                <w:rFonts w:ascii="Calibri" w:hAnsi="Calibri" w:cs="Calibri"/>
                <w:b/>
                <w:lang w:eastAsia="en-US"/>
              </w:rPr>
            </w:pPr>
            <w:r w:rsidRPr="000072D4">
              <w:rPr>
                <w:rFonts w:cs="Calibri"/>
                <w:b/>
              </w:rPr>
              <w:t>ACTORES:</w:t>
            </w:r>
          </w:p>
          <w:p w14:paraId="747B7638" w14:textId="77777777" w:rsidR="000072D4" w:rsidRPr="000072D4" w:rsidRDefault="000072D4" w:rsidP="000072D4">
            <w:pPr>
              <w:widowControl w:val="0"/>
              <w:rPr>
                <w:rFonts w:ascii="Calibri" w:hAnsi="Calibri" w:cs="Calibri"/>
                <w:i/>
              </w:rPr>
            </w:pPr>
            <w:r w:rsidRPr="000072D4">
              <w:rPr>
                <w:rFonts w:cs="Calibri"/>
                <w:i/>
              </w:rPr>
              <w:t>Administrador</w:t>
            </w:r>
          </w:p>
        </w:tc>
      </w:tr>
      <w:tr w:rsidR="000072D4" w:rsidRPr="000072D4" w14:paraId="69E41169" w14:textId="77777777" w:rsidTr="002F33D8">
        <w:trPr>
          <w:trHeight w:val="483"/>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C14720" w14:textId="77777777" w:rsidR="000072D4" w:rsidRPr="000072D4" w:rsidRDefault="000072D4" w:rsidP="000072D4">
            <w:pPr>
              <w:widowControl w:val="0"/>
              <w:rPr>
                <w:rFonts w:ascii="Calibri" w:hAnsi="Calibri" w:cs="Calibri"/>
                <w:b/>
              </w:rPr>
            </w:pPr>
            <w:r w:rsidRPr="000072D4">
              <w:rPr>
                <w:rFonts w:cs="Calibri"/>
                <w:b/>
              </w:rPr>
              <w:t>CASOS DE USO ASOCIADOS:</w:t>
            </w:r>
          </w:p>
          <w:p w14:paraId="68D2611A" w14:textId="77777777" w:rsidR="000072D4" w:rsidRPr="000072D4" w:rsidRDefault="000072D4" w:rsidP="000072D4">
            <w:pPr>
              <w:widowControl w:val="0"/>
              <w:rPr>
                <w:rFonts w:ascii="Calibri" w:hAnsi="Calibri" w:cs="Calibri"/>
              </w:rPr>
            </w:pPr>
            <w:r w:rsidRPr="000072D4">
              <w:rPr>
                <w:rFonts w:cs="Calibri"/>
              </w:rPr>
              <w:t>CU-5</w:t>
            </w:r>
          </w:p>
        </w:tc>
      </w:tr>
      <w:tr w:rsidR="000072D4" w:rsidRPr="000072D4" w14:paraId="02F58A49"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7CE9B8" w14:textId="77777777" w:rsidR="000072D4" w:rsidRPr="000072D4" w:rsidRDefault="000072D4" w:rsidP="000072D4">
            <w:pPr>
              <w:widowControl w:val="0"/>
              <w:rPr>
                <w:rFonts w:ascii="Calibri" w:hAnsi="Calibri" w:cs="Calibri"/>
                <w:lang w:eastAsia="es-ES"/>
              </w:rPr>
            </w:pPr>
            <w:r w:rsidRPr="000072D4">
              <w:rPr>
                <w:rFonts w:cs="Calibri"/>
                <w:b/>
                <w:bCs/>
              </w:rPr>
              <w:t>DESCRIPCIÓN:</w:t>
            </w:r>
          </w:p>
          <w:p w14:paraId="6C1F2C5B" w14:textId="77777777" w:rsidR="000072D4" w:rsidRPr="000072D4" w:rsidRDefault="000072D4" w:rsidP="000072D4">
            <w:pPr>
              <w:spacing w:line="259" w:lineRule="auto"/>
              <w:rPr>
                <w:rFonts w:eastAsia="Arial Unicode MS" w:cs="Calibri"/>
                <w:i/>
                <w:iCs/>
              </w:rPr>
            </w:pPr>
            <w:r w:rsidRPr="000072D4">
              <w:rPr>
                <w:rFonts w:eastAsia="Arial Unicode MS" w:cs="Calibri"/>
                <w:i/>
                <w:iCs/>
              </w:rPr>
              <w:t>El administrador modifica la información de los hoteles ya registrados.</w:t>
            </w:r>
          </w:p>
        </w:tc>
      </w:tr>
      <w:tr w:rsidR="000072D4" w:rsidRPr="000072D4" w14:paraId="046D7808"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6C34D" w14:textId="77777777" w:rsidR="000072D4" w:rsidRPr="000072D4" w:rsidRDefault="000072D4" w:rsidP="000072D4">
            <w:pPr>
              <w:widowControl w:val="0"/>
              <w:rPr>
                <w:rFonts w:ascii="Calibri" w:hAnsi="Calibri" w:cs="Calibri"/>
                <w:b/>
              </w:rPr>
            </w:pPr>
            <w:r w:rsidRPr="000072D4">
              <w:rPr>
                <w:rFonts w:cs="Calibri"/>
                <w:b/>
                <w:bCs/>
              </w:rPr>
              <w:t>NOTAS:</w:t>
            </w:r>
          </w:p>
          <w:p w14:paraId="043F1DF8" w14:textId="77777777" w:rsidR="000072D4" w:rsidRPr="000072D4" w:rsidRDefault="000072D4" w:rsidP="000072D4">
            <w:pPr>
              <w:spacing w:line="259" w:lineRule="auto"/>
              <w:rPr>
                <w:rFonts w:cs="Calibri"/>
                <w:i/>
                <w:iCs/>
                <w:lang w:eastAsia="es-ES"/>
              </w:rPr>
            </w:pPr>
            <w:r w:rsidRPr="000072D4">
              <w:rPr>
                <w:rFonts w:cs="Calibri"/>
                <w:i/>
                <w:iCs/>
                <w:lang w:eastAsia="es-ES"/>
              </w:rPr>
              <w:t>Se puede modificar la información de un hotel sólo si se ha registrado previamente en el sistema.</w:t>
            </w:r>
          </w:p>
        </w:tc>
      </w:tr>
      <w:tr w:rsidR="000072D4" w:rsidRPr="000072D4" w14:paraId="53784008"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28293" w14:textId="77777777" w:rsidR="000072D4" w:rsidRPr="000072D4" w:rsidRDefault="000072D4" w:rsidP="000072D4">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modifica la información del hotel o no.</w:t>
            </w:r>
          </w:p>
        </w:tc>
      </w:tr>
      <w:tr w:rsidR="000072D4" w:rsidRPr="000072D4" w14:paraId="15938E9D"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73D4BD9" w14:textId="77777777" w:rsidR="000072D4" w:rsidRPr="000072D4" w:rsidRDefault="000072D4" w:rsidP="000072D4">
            <w:pPr>
              <w:widowControl w:val="0"/>
              <w:rPr>
                <w:rFonts w:ascii="Calibri" w:eastAsia="Calibri" w:hAnsi="Calibri" w:cs="Calibri"/>
                <w:b/>
              </w:rPr>
            </w:pPr>
            <w:r w:rsidRPr="000072D4">
              <w:rPr>
                <w:rFonts w:cs="Calibri"/>
                <w:b/>
              </w:rPr>
              <w:t xml:space="preserve">ESCENARIOS: </w:t>
            </w:r>
          </w:p>
        </w:tc>
      </w:tr>
      <w:tr w:rsidR="000072D4" w:rsidRPr="000072D4" w14:paraId="7D251459" w14:textId="77777777" w:rsidTr="006538C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2DB26" w14:textId="77777777" w:rsidR="000072D4" w:rsidRPr="000072D4" w:rsidRDefault="000072D4" w:rsidP="000072D4">
            <w:pPr>
              <w:widowControl w:val="0"/>
              <w:rPr>
                <w:rFonts w:ascii="Calibri" w:hAnsi="Calibri" w:cs="Calibri"/>
                <w:i/>
                <w:lang w:eastAsia="es-ES"/>
              </w:rPr>
            </w:pPr>
            <w:r w:rsidRPr="000072D4">
              <w:rPr>
                <w:rFonts w:eastAsia="Arial Unicode MS" w:cs="Calibri"/>
              </w:rPr>
              <w:t xml:space="preserve">ES-6.1    </w:t>
            </w:r>
          </w:p>
          <w:p w14:paraId="2C2E30E6" w14:textId="77777777" w:rsidR="000072D4" w:rsidRPr="000072D4" w:rsidRDefault="000072D4" w:rsidP="000072D4">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16B735" w14:textId="77777777" w:rsidR="000072D4" w:rsidRPr="000072D4" w:rsidRDefault="000072D4" w:rsidP="000072D4">
            <w:pPr>
              <w:widowControl w:val="0"/>
              <w:rPr>
                <w:rFonts w:ascii="Calibri" w:hAnsi="Calibri" w:cs="Calibri"/>
              </w:rPr>
            </w:pPr>
            <w:r w:rsidRPr="000072D4">
              <w:rPr>
                <w:rFonts w:cs="Calibri"/>
                <w:b/>
                <w:bCs/>
              </w:rPr>
              <w:t xml:space="preserve">DESCRIPCIÓN: </w:t>
            </w:r>
            <w:r w:rsidRPr="000072D4">
              <w:rPr>
                <w:rFonts w:cs="Calibri"/>
              </w:rPr>
              <w:t>Modificación de hotel exitosa.</w:t>
            </w:r>
          </w:p>
          <w:p w14:paraId="197F22F4" w14:textId="77777777" w:rsidR="000072D4" w:rsidRPr="000072D4" w:rsidRDefault="000072D4" w:rsidP="000072D4">
            <w:pPr>
              <w:widowControl w:val="0"/>
              <w:rPr>
                <w:rFonts w:ascii="Calibri" w:hAnsi="Calibri" w:cs="Calibri"/>
                <w:b/>
              </w:rPr>
            </w:pPr>
            <w:r w:rsidRPr="000072D4">
              <w:rPr>
                <w:rFonts w:cs="Calibri"/>
                <w:b/>
              </w:rPr>
              <w:t xml:space="preserve">SUPOSICIONES/ASUNCIONES: </w:t>
            </w:r>
          </w:p>
          <w:p w14:paraId="3D6CB50C" w14:textId="77777777" w:rsidR="000072D4" w:rsidRPr="000072D4" w:rsidRDefault="000072D4" w:rsidP="000072D4">
            <w:pPr>
              <w:pStyle w:val="Prrafodelista"/>
              <w:widowControl w:val="0"/>
              <w:numPr>
                <w:ilvl w:val="0"/>
                <w:numId w:val="30"/>
              </w:numPr>
              <w:suppressAutoHyphens/>
              <w:rPr>
                <w:rFonts w:cs="Calibri"/>
              </w:rPr>
            </w:pPr>
            <w:r w:rsidRPr="000072D4">
              <w:rPr>
                <w:rFonts w:cs="Calibri"/>
              </w:rPr>
              <w:t>Los datos ingresados en cada campo son correctos.</w:t>
            </w:r>
          </w:p>
          <w:p w14:paraId="22D7E345" w14:textId="63B66297" w:rsidR="000072D4" w:rsidRPr="000072D4" w:rsidRDefault="000072D4" w:rsidP="000072D4">
            <w:pPr>
              <w:pStyle w:val="Prrafodelista"/>
              <w:widowControl w:val="0"/>
              <w:numPr>
                <w:ilvl w:val="0"/>
                <w:numId w:val="30"/>
              </w:numPr>
              <w:suppressAutoHyphens/>
              <w:rPr>
                <w:rFonts w:cs="Calibri"/>
              </w:rPr>
            </w:pPr>
            <w:r w:rsidRPr="000072D4">
              <w:rPr>
                <w:rFonts w:cs="Calibri"/>
              </w:rPr>
              <w:t>Se rellenan todos los campos obligatorios para la modificación.</w:t>
            </w:r>
          </w:p>
          <w:p w14:paraId="4F369CAA" w14:textId="77777777" w:rsidR="000072D4" w:rsidRPr="000072D4" w:rsidRDefault="000072D4" w:rsidP="000072D4">
            <w:pPr>
              <w:widowControl w:val="0"/>
              <w:rPr>
                <w:rFonts w:ascii="Calibri" w:hAnsi="Calibri" w:cs="Calibri"/>
              </w:rPr>
            </w:pPr>
            <w:r w:rsidRPr="000072D4">
              <w:rPr>
                <w:rFonts w:cs="Calibri"/>
                <w:b/>
                <w:bCs/>
              </w:rPr>
              <w:t xml:space="preserve">RESULTADOS:  </w:t>
            </w:r>
            <w:r w:rsidRPr="000072D4">
              <w:rPr>
                <w:rFonts w:cs="Calibri"/>
              </w:rPr>
              <w:t>La información del hotel fue modificada correctamente.</w:t>
            </w:r>
          </w:p>
        </w:tc>
      </w:tr>
      <w:tr w:rsidR="000072D4" w:rsidRPr="000072D4" w14:paraId="5D4E5AF7" w14:textId="77777777" w:rsidTr="006538C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8A9E6F" w14:textId="77777777" w:rsidR="000072D4" w:rsidRPr="000072D4" w:rsidRDefault="000072D4" w:rsidP="000072D4">
            <w:pPr>
              <w:widowControl w:val="0"/>
              <w:rPr>
                <w:rFonts w:eastAsia="Arial Unicode MS" w:cs="Calibri"/>
                <w:lang w:eastAsia="es-ES"/>
              </w:rPr>
            </w:pPr>
            <w:r w:rsidRPr="000072D4">
              <w:rPr>
                <w:rFonts w:eastAsia="Arial Unicode MS" w:cs="Calibri"/>
              </w:rPr>
              <w:t>ES-6.2</w:t>
            </w:r>
          </w:p>
          <w:p w14:paraId="6AECC4CA" w14:textId="77777777" w:rsidR="000072D4" w:rsidRPr="000072D4" w:rsidRDefault="000072D4" w:rsidP="000072D4">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669A1" w14:textId="1DE9F086" w:rsidR="000072D4" w:rsidRPr="000072D4" w:rsidRDefault="000072D4" w:rsidP="000072D4">
            <w:pPr>
              <w:widowControl w:val="0"/>
              <w:rPr>
                <w:rFonts w:ascii="Calibri" w:hAnsi="Calibri" w:cs="Calibri"/>
              </w:rPr>
            </w:pPr>
            <w:r w:rsidRPr="000072D4">
              <w:rPr>
                <w:rFonts w:cs="Calibri"/>
                <w:b/>
                <w:bCs/>
              </w:rPr>
              <w:t xml:space="preserve">DESCRIPCIÓN: </w:t>
            </w:r>
            <w:r w:rsidRPr="000072D4">
              <w:rPr>
                <w:rFonts w:cs="Calibri"/>
              </w:rPr>
              <w:t xml:space="preserve">Modificación de hotel fallida por tipo de datos incorrecto (Nombre, Ubicación y </w:t>
            </w:r>
            <w:r w:rsidR="009F1CE3" w:rsidRPr="000072D4">
              <w:rPr>
                <w:rFonts w:cs="Calibri"/>
              </w:rPr>
              <w:t>Categoría</w:t>
            </w:r>
            <w:r w:rsidRPr="000072D4">
              <w:rPr>
                <w:rFonts w:cs="Calibri"/>
              </w:rPr>
              <w:t>).</w:t>
            </w:r>
          </w:p>
          <w:p w14:paraId="604EFCDC" w14:textId="77777777" w:rsidR="000072D4" w:rsidRPr="000072D4" w:rsidRDefault="000072D4" w:rsidP="000072D4">
            <w:pPr>
              <w:widowControl w:val="0"/>
              <w:rPr>
                <w:rFonts w:ascii="Calibri" w:hAnsi="Calibri" w:cs="Calibri"/>
                <w:b/>
              </w:rPr>
            </w:pPr>
            <w:r w:rsidRPr="000072D4">
              <w:rPr>
                <w:rFonts w:cs="Calibri"/>
                <w:b/>
              </w:rPr>
              <w:t xml:space="preserve">SUPOSICIONES/ASUNCIONES: </w:t>
            </w:r>
          </w:p>
          <w:p w14:paraId="514766AD" w14:textId="77777777" w:rsidR="000072D4" w:rsidRPr="000072D4" w:rsidRDefault="000072D4" w:rsidP="000072D4">
            <w:pPr>
              <w:pStyle w:val="Prrafodelista"/>
              <w:widowControl w:val="0"/>
              <w:numPr>
                <w:ilvl w:val="0"/>
                <w:numId w:val="32"/>
              </w:numPr>
              <w:suppressAutoHyphens/>
              <w:rPr>
                <w:bCs/>
              </w:rPr>
            </w:pPr>
            <w:r w:rsidRPr="000072D4">
              <w:rPr>
                <w:bCs/>
              </w:rPr>
              <w:t>Se ingresan datos de tipo Sting en un campo que solo acepta datos numéricos.</w:t>
            </w:r>
          </w:p>
          <w:p w14:paraId="3B3AE41F" w14:textId="77777777" w:rsidR="000072D4" w:rsidRPr="000072D4" w:rsidRDefault="000072D4" w:rsidP="000072D4">
            <w:pPr>
              <w:widowControl w:val="0"/>
              <w:rPr>
                <w:rFonts w:ascii="Calibri" w:hAnsi="Calibri" w:cs="Calibri"/>
                <w:b/>
                <w:bCs/>
              </w:rPr>
            </w:pPr>
            <w:r w:rsidRPr="000072D4">
              <w:rPr>
                <w:rFonts w:cs="Calibri"/>
                <w:b/>
                <w:bCs/>
              </w:rPr>
              <w:t xml:space="preserve">RESULTADOS:  </w:t>
            </w:r>
            <w:r w:rsidRPr="000072D4">
              <w:rPr>
                <w:rFonts w:cs="Calibri"/>
              </w:rPr>
              <w:t>La información no se guarda y notifica al usuario el error.</w:t>
            </w:r>
          </w:p>
        </w:tc>
      </w:tr>
      <w:tr w:rsidR="000072D4" w:rsidRPr="000072D4" w14:paraId="3A8F388C" w14:textId="77777777" w:rsidTr="006538C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04B08A" w14:textId="77777777" w:rsidR="000072D4" w:rsidRPr="000072D4" w:rsidRDefault="000072D4" w:rsidP="000072D4">
            <w:pPr>
              <w:rPr>
                <w:rFonts w:eastAsia="Arial Unicode MS" w:cs="Calibri"/>
              </w:rPr>
            </w:pPr>
            <w:r w:rsidRPr="000072D4">
              <w:rPr>
                <w:rFonts w:eastAsia="Arial Unicode MS" w:cs="Calibri"/>
              </w:rPr>
              <w:t>ES-6.3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56CCF" w14:textId="19ADC3FF" w:rsidR="000072D4" w:rsidRPr="000072D4" w:rsidRDefault="000072D4" w:rsidP="000072D4">
            <w:pPr>
              <w:widowControl w:val="0"/>
              <w:rPr>
                <w:rFonts w:ascii="Calibri" w:hAnsi="Calibri" w:cs="Calibri"/>
              </w:rPr>
            </w:pPr>
            <w:r w:rsidRPr="000072D4">
              <w:rPr>
                <w:rFonts w:cs="Calibri"/>
                <w:b/>
                <w:bCs/>
              </w:rPr>
              <w:t xml:space="preserve">DESCRIPCIÓN: </w:t>
            </w:r>
            <w:r w:rsidRPr="000072D4">
              <w:rPr>
                <w:rFonts w:cs="Calibri"/>
              </w:rPr>
              <w:t xml:space="preserve">Modificación del hotel fallida por falta de datos obligatorios (Nombre, Ubicación y </w:t>
            </w:r>
            <w:r w:rsidR="009F1CE3" w:rsidRPr="000072D4">
              <w:rPr>
                <w:rFonts w:cs="Calibri"/>
              </w:rPr>
              <w:t>Categoría</w:t>
            </w:r>
            <w:r w:rsidRPr="000072D4">
              <w:rPr>
                <w:rFonts w:cs="Calibri"/>
              </w:rPr>
              <w:t>).</w:t>
            </w:r>
          </w:p>
          <w:p w14:paraId="6A5C1065" w14:textId="77777777" w:rsidR="000072D4" w:rsidRPr="000072D4" w:rsidRDefault="000072D4" w:rsidP="000072D4">
            <w:pPr>
              <w:widowControl w:val="0"/>
              <w:rPr>
                <w:rFonts w:cs="Calibri"/>
                <w:b/>
                <w:bCs/>
              </w:rPr>
            </w:pPr>
            <w:r w:rsidRPr="000072D4">
              <w:rPr>
                <w:rFonts w:cs="Calibri"/>
                <w:b/>
                <w:bCs/>
              </w:rPr>
              <w:t xml:space="preserve">SUPOSICIONES/ASUNCIONES: </w:t>
            </w:r>
          </w:p>
          <w:p w14:paraId="68EDF2AB" w14:textId="77777777" w:rsidR="000072D4" w:rsidRPr="000072D4" w:rsidRDefault="000072D4" w:rsidP="000072D4">
            <w:pPr>
              <w:pStyle w:val="Prrafodelista"/>
              <w:widowControl w:val="0"/>
              <w:numPr>
                <w:ilvl w:val="0"/>
                <w:numId w:val="31"/>
              </w:numPr>
              <w:suppressAutoHyphens/>
              <w:rPr>
                <w:rFonts w:ascii="Calibri" w:hAnsi="Calibri" w:cs="Calibri"/>
                <w:b/>
                <w:bCs/>
              </w:rPr>
            </w:pPr>
            <w:r w:rsidRPr="000072D4">
              <w:t>Se ingresa la información adecuada en los campos respectivos.</w:t>
            </w:r>
          </w:p>
          <w:p w14:paraId="0B836D41" w14:textId="77777777" w:rsidR="000072D4" w:rsidRPr="000072D4" w:rsidRDefault="000072D4" w:rsidP="000072D4">
            <w:pPr>
              <w:pStyle w:val="Prrafodelista"/>
              <w:widowControl w:val="0"/>
              <w:numPr>
                <w:ilvl w:val="0"/>
                <w:numId w:val="31"/>
              </w:numPr>
              <w:suppressAutoHyphens/>
              <w:rPr>
                <w:rFonts w:ascii="Calibri" w:hAnsi="Calibri" w:cs="Calibri"/>
                <w:b/>
                <w:bCs/>
              </w:rPr>
            </w:pPr>
            <w:r w:rsidRPr="000072D4">
              <w:t>Un campo queda sin datos para ingresar.</w:t>
            </w:r>
          </w:p>
          <w:p w14:paraId="4C031601" w14:textId="77777777" w:rsidR="000072D4" w:rsidRPr="000072D4" w:rsidRDefault="000072D4" w:rsidP="000072D4">
            <w:pPr>
              <w:widowControl w:val="0"/>
              <w:rPr>
                <w:rFonts w:ascii="Calibri" w:hAnsi="Calibri" w:cs="Calibri"/>
                <w:b/>
                <w:bCs/>
              </w:rPr>
            </w:pPr>
            <w:r w:rsidRPr="000072D4">
              <w:rPr>
                <w:rFonts w:cs="Calibri"/>
                <w:b/>
                <w:bCs/>
              </w:rPr>
              <w:t xml:space="preserve">RESULTADOS:  </w:t>
            </w:r>
            <w:r w:rsidRPr="000072D4">
              <w:rPr>
                <w:rFonts w:cs="Calibri"/>
              </w:rPr>
              <w:t>El sistema no permite guardar el cambio y notifica al usuario que hace falta rellenar un campo de información.</w:t>
            </w:r>
          </w:p>
          <w:p w14:paraId="2D6FF177" w14:textId="77777777" w:rsidR="000072D4" w:rsidRPr="000072D4" w:rsidRDefault="000072D4" w:rsidP="000072D4">
            <w:pPr>
              <w:rPr>
                <w:rFonts w:cs="Calibri"/>
                <w:b/>
                <w:bCs/>
              </w:rPr>
            </w:pPr>
          </w:p>
        </w:tc>
      </w:tr>
      <w:tr w:rsidR="000072D4" w:rsidRPr="000072D4" w14:paraId="21BABE6D"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79364B" w14:textId="77777777" w:rsidR="000072D4" w:rsidRPr="000072D4" w:rsidRDefault="000072D4" w:rsidP="000072D4">
            <w:pPr>
              <w:widowControl w:val="0"/>
              <w:rPr>
                <w:rFonts w:ascii="Calibri" w:hAnsi="Calibri" w:cs="Calibri"/>
                <w:b/>
              </w:rPr>
            </w:pPr>
            <w:r w:rsidRPr="000072D4">
              <w:rPr>
                <w:rFonts w:cs="Calibri"/>
                <w:b/>
              </w:rPr>
              <w:t>REQUERIMIENTOS ESPECIALES - REGLAS DEL NEGOCIO Y DEL SISTEMA:</w:t>
            </w:r>
          </w:p>
          <w:p w14:paraId="7C249024" w14:textId="77777777" w:rsidR="000072D4" w:rsidRPr="000072D4" w:rsidRDefault="000072D4" w:rsidP="000072D4">
            <w:pPr>
              <w:widowControl w:val="0"/>
              <w:rPr>
                <w:rFonts w:ascii="Calibri" w:hAnsi="Calibri" w:cs="Calibri"/>
                <w:bCs/>
              </w:rPr>
            </w:pPr>
            <w:r w:rsidRPr="000072D4">
              <w:rPr>
                <w:rFonts w:cs="Calibri"/>
                <w:bCs/>
              </w:rPr>
              <w:t>No Aplica</w:t>
            </w:r>
          </w:p>
        </w:tc>
      </w:tr>
    </w:tbl>
    <w:p w14:paraId="3DEA6ED9" w14:textId="77777777" w:rsidR="006538CA" w:rsidRPr="000072D4" w:rsidRDefault="006538CA" w:rsidP="0CBDA88A"/>
    <w:tbl>
      <w:tblPr>
        <w:tblW w:w="9660" w:type="dxa"/>
        <w:tblInd w:w="421" w:type="dxa"/>
        <w:tblLayout w:type="fixed"/>
        <w:tblLook w:val="01E0" w:firstRow="1" w:lastRow="1" w:firstColumn="1" w:lastColumn="1" w:noHBand="0" w:noVBand="0"/>
      </w:tblPr>
      <w:tblGrid>
        <w:gridCol w:w="1441"/>
        <w:gridCol w:w="3462"/>
        <w:gridCol w:w="1582"/>
        <w:gridCol w:w="3175"/>
      </w:tblGrid>
      <w:tr w:rsidR="000072D4" w:rsidRPr="000072D4" w14:paraId="21F0EB19" w14:textId="77777777" w:rsidTr="006538CA">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6A1FE00" w14:textId="77777777" w:rsidR="00DA7211" w:rsidRPr="000072D4" w:rsidRDefault="00DA7211" w:rsidP="006538CA">
            <w:pPr>
              <w:widowControl w:val="0"/>
              <w:rPr>
                <w:rFonts w:ascii="Calibri" w:hAnsi="Calibri" w:cs="Calibri"/>
                <w:b/>
              </w:rPr>
            </w:pPr>
            <w:r w:rsidRPr="000072D4">
              <w:rPr>
                <w:rFonts w:cs="Calibri"/>
                <w:b/>
              </w:rPr>
              <w:lastRenderedPageBreak/>
              <w:t>IDENTIFICADOR CASO DE USO:</w:t>
            </w:r>
          </w:p>
          <w:p w14:paraId="4F9A1CFE" w14:textId="77777777" w:rsidR="00DA7211" w:rsidRPr="000072D4" w:rsidRDefault="00DA7211" w:rsidP="006538CA">
            <w:pPr>
              <w:widowControl w:val="0"/>
              <w:rPr>
                <w:rFonts w:ascii="Calibri" w:hAnsi="Calibri" w:cs="Calibri"/>
                <w:b/>
              </w:rPr>
            </w:pPr>
            <w:r w:rsidRPr="000072D4">
              <w:rPr>
                <w:rFonts w:cs="Calibri"/>
                <w:b/>
              </w:rPr>
              <w:t>CU-7</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65711B1" w14:textId="77777777" w:rsidR="00DA7211" w:rsidRPr="000072D4" w:rsidRDefault="00DA7211" w:rsidP="006538CA">
            <w:pPr>
              <w:widowControl w:val="0"/>
              <w:rPr>
                <w:rFonts w:ascii="Calibri" w:hAnsi="Calibri" w:cs="Calibri"/>
                <w:b/>
              </w:rPr>
            </w:pPr>
            <w:r w:rsidRPr="000072D4">
              <w:rPr>
                <w:rFonts w:cs="Calibri"/>
                <w:b/>
              </w:rPr>
              <w:t>NOMBRE:</w:t>
            </w:r>
          </w:p>
          <w:p w14:paraId="354E8FD7" w14:textId="77777777" w:rsidR="00DA7211" w:rsidRPr="000072D4" w:rsidRDefault="00DA7211" w:rsidP="006538CA">
            <w:pPr>
              <w:widowControl w:val="0"/>
              <w:rPr>
                <w:rFonts w:eastAsia="Arial Unicode MS" w:cs="Calibri"/>
              </w:rPr>
            </w:pPr>
            <w:r w:rsidRPr="000072D4">
              <w:rPr>
                <w:rFonts w:eastAsia="Arial Unicode MS" w:cs="Calibri"/>
              </w:rPr>
              <w:t>Consultar hoteles</w:t>
            </w:r>
          </w:p>
        </w:tc>
      </w:tr>
      <w:tr w:rsidR="000072D4" w:rsidRPr="000072D4" w14:paraId="05CB1653" w14:textId="77777777" w:rsidTr="006538CA">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7D634" w14:textId="77777777" w:rsidR="00DA7211" w:rsidRPr="000072D4" w:rsidRDefault="00DA7211" w:rsidP="006538CA">
            <w:pPr>
              <w:widowControl w:val="0"/>
              <w:rPr>
                <w:rFonts w:ascii="Calibri" w:hAnsi="Calibri" w:cs="Calibri"/>
                <w:b/>
              </w:rPr>
            </w:pPr>
            <w:r w:rsidRPr="000072D4">
              <w:rPr>
                <w:rFonts w:cs="Calibri"/>
                <w:b/>
              </w:rPr>
              <w:t>COMPLEJIDAD:</w:t>
            </w:r>
          </w:p>
          <w:p w14:paraId="3A61649B" w14:textId="77777777" w:rsidR="00DA7211" w:rsidRPr="000072D4" w:rsidRDefault="00DA7211" w:rsidP="006538CA">
            <w:pPr>
              <w:widowControl w:val="0"/>
              <w:jc w:val="both"/>
              <w:rPr>
                <w:rFonts w:ascii="Calibri" w:hAnsi="Calibri" w:cs="Calibri"/>
                <w:b/>
              </w:rPr>
            </w:pPr>
            <w:r w:rsidRPr="000072D4">
              <w:rPr>
                <w:rFonts w:eastAsia="Arial Unicode MS" w:cs="Calibri"/>
                <w:iCs/>
              </w:rPr>
              <w:t xml:space="preserve"> [Baja]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5D4E5F" w14:textId="77777777" w:rsidR="00DA7211" w:rsidRPr="000072D4" w:rsidRDefault="00DA7211" w:rsidP="006538CA">
            <w:pPr>
              <w:widowControl w:val="0"/>
              <w:rPr>
                <w:rFonts w:ascii="Calibri" w:hAnsi="Calibri" w:cs="Calibri"/>
                <w:b/>
              </w:rPr>
            </w:pPr>
            <w:r w:rsidRPr="000072D4">
              <w:rPr>
                <w:rFonts w:cs="Calibri"/>
                <w:b/>
              </w:rPr>
              <w:t>PRIORIDAD:</w:t>
            </w:r>
          </w:p>
          <w:p w14:paraId="279477F7" w14:textId="77777777" w:rsidR="00DA7211" w:rsidRPr="000072D4" w:rsidRDefault="00DA7211" w:rsidP="006538CA">
            <w:pPr>
              <w:widowControl w:val="0"/>
              <w:rPr>
                <w:rFonts w:ascii="Calibri" w:hAnsi="Calibri" w:cs="Calibri"/>
                <w:b/>
              </w:rPr>
            </w:pPr>
            <w:r w:rsidRPr="000072D4">
              <w:rPr>
                <w:rFonts w:eastAsia="Arial Unicode MS" w:cs="Calibri"/>
                <w:iCs/>
              </w:rPr>
              <w:t>[Alta]</w:t>
            </w:r>
          </w:p>
        </w:tc>
      </w:tr>
      <w:tr w:rsidR="000072D4" w:rsidRPr="000072D4" w14:paraId="53BB605E"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242E97" w14:textId="77777777" w:rsidR="00DA7211" w:rsidRPr="000072D4" w:rsidRDefault="00DA7211" w:rsidP="006538CA">
            <w:pPr>
              <w:widowControl w:val="0"/>
              <w:rPr>
                <w:rFonts w:ascii="Calibri" w:hAnsi="Calibri" w:cs="Calibri"/>
                <w:b/>
              </w:rPr>
            </w:pPr>
            <w:r w:rsidRPr="000072D4">
              <w:rPr>
                <w:rFonts w:cs="Calibri"/>
                <w:b/>
              </w:rPr>
              <w:t>REQUERIMIENTO FUNCIONAL ASOCIADO:</w:t>
            </w:r>
          </w:p>
          <w:p w14:paraId="161C38CA" w14:textId="77777777" w:rsidR="00DA7211" w:rsidRPr="000072D4" w:rsidRDefault="00DA7211" w:rsidP="006538CA">
            <w:pPr>
              <w:widowControl w:val="0"/>
              <w:jc w:val="both"/>
              <w:rPr>
                <w:rFonts w:ascii="Calibri" w:hAnsi="Calibri" w:cs="Calibri"/>
                <w:i/>
                <w:lang w:eastAsia="es-ES"/>
              </w:rPr>
            </w:pPr>
            <w:r w:rsidRPr="000072D4">
              <w:rPr>
                <w:rFonts w:eastAsia="Arial Unicode MS" w:cs="Calibri"/>
                <w:i/>
                <w:iCs/>
              </w:rPr>
              <w:t>RF-4</w:t>
            </w:r>
          </w:p>
        </w:tc>
      </w:tr>
      <w:tr w:rsidR="000072D4" w:rsidRPr="000072D4" w14:paraId="700A89DE"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6CDED2" w14:textId="77777777" w:rsidR="00DA7211" w:rsidRPr="000072D4" w:rsidRDefault="00DA7211" w:rsidP="006538CA">
            <w:pPr>
              <w:widowControl w:val="0"/>
              <w:rPr>
                <w:rFonts w:ascii="Calibri" w:hAnsi="Calibri" w:cs="Calibri"/>
                <w:b/>
                <w:lang w:eastAsia="en-US"/>
              </w:rPr>
            </w:pPr>
            <w:r w:rsidRPr="000072D4">
              <w:rPr>
                <w:rFonts w:cs="Calibri"/>
                <w:b/>
              </w:rPr>
              <w:t>ACTORES:</w:t>
            </w:r>
          </w:p>
          <w:p w14:paraId="29AD14FA" w14:textId="77777777" w:rsidR="00DA7211" w:rsidRPr="000072D4" w:rsidRDefault="00DA7211" w:rsidP="006538CA">
            <w:pPr>
              <w:widowControl w:val="0"/>
              <w:rPr>
                <w:rFonts w:ascii="Calibri" w:hAnsi="Calibri" w:cs="Calibri"/>
                <w:i/>
              </w:rPr>
            </w:pPr>
            <w:r w:rsidRPr="000072D4">
              <w:rPr>
                <w:rFonts w:cs="Calibri"/>
                <w:i/>
              </w:rPr>
              <w:t>Administrador y usuarios</w:t>
            </w:r>
          </w:p>
        </w:tc>
      </w:tr>
      <w:tr w:rsidR="000072D4" w:rsidRPr="000072D4" w14:paraId="62E9CD71" w14:textId="77777777" w:rsidTr="00FE794A">
        <w:trPr>
          <w:trHeight w:val="560"/>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57FBB0" w14:textId="77777777" w:rsidR="00DA7211" w:rsidRPr="000072D4" w:rsidRDefault="00DA7211" w:rsidP="006538CA">
            <w:pPr>
              <w:widowControl w:val="0"/>
              <w:rPr>
                <w:rFonts w:ascii="Calibri" w:hAnsi="Calibri" w:cs="Calibri"/>
                <w:b/>
              </w:rPr>
            </w:pPr>
            <w:r w:rsidRPr="000072D4">
              <w:rPr>
                <w:rFonts w:cs="Calibri"/>
                <w:b/>
              </w:rPr>
              <w:t>CASOS DE USO ASOCIADOS:</w:t>
            </w:r>
          </w:p>
          <w:p w14:paraId="4D5F7A76" w14:textId="77777777" w:rsidR="00DA7211" w:rsidRPr="000072D4" w:rsidRDefault="00DA7211" w:rsidP="006538CA">
            <w:pPr>
              <w:widowControl w:val="0"/>
              <w:rPr>
                <w:rFonts w:ascii="Calibri" w:hAnsi="Calibri" w:cs="Calibri"/>
              </w:rPr>
            </w:pPr>
            <w:r w:rsidRPr="000072D4">
              <w:rPr>
                <w:rFonts w:cs="Calibri"/>
              </w:rPr>
              <w:t>CU-5, CU-8</w:t>
            </w:r>
          </w:p>
        </w:tc>
      </w:tr>
      <w:tr w:rsidR="000072D4" w:rsidRPr="000072D4" w14:paraId="6F07753E"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7B5A51" w14:textId="77777777" w:rsidR="00DA7211" w:rsidRPr="000072D4" w:rsidRDefault="00DA7211" w:rsidP="006538CA">
            <w:pPr>
              <w:widowControl w:val="0"/>
              <w:rPr>
                <w:rFonts w:ascii="Calibri" w:hAnsi="Calibri" w:cs="Calibri"/>
                <w:lang w:eastAsia="es-ES"/>
              </w:rPr>
            </w:pPr>
            <w:r w:rsidRPr="000072D4">
              <w:rPr>
                <w:rFonts w:cs="Calibri"/>
                <w:b/>
                <w:bCs/>
              </w:rPr>
              <w:t>DESCRIPCIÓN:</w:t>
            </w:r>
          </w:p>
          <w:p w14:paraId="1D44AF58" w14:textId="77777777" w:rsidR="00DA7211" w:rsidRPr="000072D4" w:rsidRDefault="00DA7211" w:rsidP="006538CA">
            <w:pPr>
              <w:spacing w:line="259" w:lineRule="auto"/>
              <w:rPr>
                <w:rFonts w:eastAsia="Arial Unicode MS" w:cs="Calibri"/>
                <w:i/>
                <w:iCs/>
              </w:rPr>
            </w:pPr>
            <w:r w:rsidRPr="000072D4">
              <w:rPr>
                <w:rFonts w:eastAsia="Arial Unicode MS" w:cs="Calibri"/>
                <w:i/>
                <w:iCs/>
              </w:rPr>
              <w:t>El administrador o usuario pueden consultar la información de los hoteles registrados.</w:t>
            </w:r>
          </w:p>
        </w:tc>
      </w:tr>
      <w:tr w:rsidR="000072D4" w:rsidRPr="000072D4" w14:paraId="6FD33DA5"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9C729" w14:textId="77777777" w:rsidR="00DA7211" w:rsidRPr="000072D4" w:rsidRDefault="00DA7211" w:rsidP="006538CA">
            <w:pPr>
              <w:widowControl w:val="0"/>
              <w:rPr>
                <w:rFonts w:ascii="Calibri" w:hAnsi="Calibri" w:cs="Calibri"/>
                <w:b/>
              </w:rPr>
            </w:pPr>
            <w:r w:rsidRPr="000072D4">
              <w:rPr>
                <w:rFonts w:cs="Calibri"/>
                <w:b/>
                <w:bCs/>
              </w:rPr>
              <w:t>NOTAS:</w:t>
            </w:r>
          </w:p>
          <w:p w14:paraId="39CA1848" w14:textId="77777777" w:rsidR="00DA7211" w:rsidRPr="000072D4" w:rsidRDefault="00DA7211" w:rsidP="006538CA">
            <w:pPr>
              <w:spacing w:line="259" w:lineRule="auto"/>
              <w:rPr>
                <w:rFonts w:cs="Calibri"/>
                <w:i/>
                <w:iCs/>
                <w:lang w:eastAsia="es-ES"/>
              </w:rPr>
            </w:pPr>
            <w:r w:rsidRPr="000072D4">
              <w:rPr>
                <w:rFonts w:cs="Calibri"/>
                <w:i/>
                <w:iCs/>
                <w:lang w:eastAsia="es-ES"/>
              </w:rPr>
              <w:t>Se puede consultar la información de los hoteles luego de listarlos.</w:t>
            </w:r>
          </w:p>
          <w:p w14:paraId="19125854" w14:textId="77777777" w:rsidR="00DA7211" w:rsidRPr="000072D4" w:rsidRDefault="00DA7211" w:rsidP="006538CA">
            <w:pPr>
              <w:spacing w:line="259" w:lineRule="auto"/>
              <w:rPr>
                <w:rFonts w:cs="Calibri"/>
                <w:i/>
                <w:iCs/>
                <w:lang w:eastAsia="es-ES"/>
              </w:rPr>
            </w:pPr>
            <w:r w:rsidRPr="000072D4">
              <w:rPr>
                <w:rFonts w:cs="Calibri"/>
                <w:i/>
                <w:iCs/>
                <w:lang w:eastAsia="es-ES"/>
              </w:rPr>
              <w:t>Para poder listar los hoteles y consultar su información deben haber sido registrados previamente.</w:t>
            </w:r>
          </w:p>
        </w:tc>
      </w:tr>
      <w:tr w:rsidR="000072D4" w:rsidRPr="000072D4" w14:paraId="50F9E5A5"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F0C673" w14:textId="078A6C57" w:rsidR="00DA7211" w:rsidRPr="000072D4" w:rsidRDefault="00DA7211" w:rsidP="006538CA">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visualiza la información del hotel o no.</w:t>
            </w:r>
          </w:p>
        </w:tc>
      </w:tr>
      <w:tr w:rsidR="000072D4" w:rsidRPr="000072D4" w14:paraId="79A995A9"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DEBC9CE" w14:textId="77777777" w:rsidR="00DA7211" w:rsidRPr="000072D4" w:rsidRDefault="00DA7211" w:rsidP="006538CA">
            <w:pPr>
              <w:widowControl w:val="0"/>
              <w:rPr>
                <w:rFonts w:ascii="Calibri" w:eastAsia="Calibri" w:hAnsi="Calibri" w:cs="Calibri"/>
                <w:b/>
              </w:rPr>
            </w:pPr>
            <w:r w:rsidRPr="000072D4">
              <w:rPr>
                <w:rFonts w:cs="Calibri"/>
                <w:b/>
              </w:rPr>
              <w:t xml:space="preserve">ESCENARIOS: </w:t>
            </w:r>
          </w:p>
        </w:tc>
      </w:tr>
      <w:tr w:rsidR="000072D4" w:rsidRPr="000072D4" w14:paraId="7A65E46E" w14:textId="77777777" w:rsidTr="006538C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DF6C94" w14:textId="77777777" w:rsidR="00DA7211" w:rsidRPr="000072D4" w:rsidRDefault="00DA7211" w:rsidP="006538CA">
            <w:pPr>
              <w:widowControl w:val="0"/>
              <w:rPr>
                <w:rFonts w:ascii="Calibri" w:hAnsi="Calibri" w:cs="Calibri"/>
                <w:i/>
                <w:lang w:eastAsia="es-ES"/>
              </w:rPr>
            </w:pPr>
            <w:r w:rsidRPr="000072D4">
              <w:rPr>
                <w:rFonts w:eastAsia="Arial Unicode MS" w:cs="Calibri"/>
              </w:rPr>
              <w:t xml:space="preserve">ES-7.1    </w:t>
            </w:r>
          </w:p>
          <w:p w14:paraId="0B555118" w14:textId="77777777" w:rsidR="00DA7211" w:rsidRPr="000072D4" w:rsidRDefault="00DA7211" w:rsidP="006538C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14CBC6" w14:textId="77777777" w:rsidR="00DA7211" w:rsidRPr="000072D4" w:rsidRDefault="00DA7211" w:rsidP="006538CA">
            <w:pPr>
              <w:widowControl w:val="0"/>
              <w:rPr>
                <w:rFonts w:ascii="Calibri" w:hAnsi="Calibri" w:cs="Calibri"/>
              </w:rPr>
            </w:pPr>
            <w:r w:rsidRPr="000072D4">
              <w:rPr>
                <w:rFonts w:cs="Calibri"/>
                <w:b/>
                <w:bCs/>
              </w:rPr>
              <w:t xml:space="preserve">DESCRIPCIÓN: </w:t>
            </w:r>
            <w:r w:rsidRPr="000072D4">
              <w:rPr>
                <w:rFonts w:cs="Calibri"/>
              </w:rPr>
              <w:t>Consulta de hotel exitosa.</w:t>
            </w:r>
          </w:p>
          <w:p w14:paraId="2FDA64C4" w14:textId="77777777" w:rsidR="00DA7211" w:rsidRPr="000072D4" w:rsidRDefault="00DA7211" w:rsidP="006538CA">
            <w:pPr>
              <w:widowControl w:val="0"/>
              <w:rPr>
                <w:rFonts w:ascii="Calibri" w:hAnsi="Calibri" w:cs="Calibri"/>
                <w:b/>
              </w:rPr>
            </w:pPr>
            <w:r w:rsidRPr="000072D4">
              <w:rPr>
                <w:rFonts w:cs="Calibri"/>
                <w:b/>
              </w:rPr>
              <w:t xml:space="preserve">SUPOSICIONES/ASUNCIONES: </w:t>
            </w:r>
          </w:p>
          <w:p w14:paraId="68587404" w14:textId="77777777" w:rsidR="00DA7211" w:rsidRPr="000072D4" w:rsidRDefault="00DA7211" w:rsidP="006538CA">
            <w:pPr>
              <w:widowControl w:val="0"/>
              <w:numPr>
                <w:ilvl w:val="0"/>
                <w:numId w:val="30"/>
              </w:numPr>
              <w:contextualSpacing/>
              <w:rPr>
                <w:rFonts w:cs="Calibri"/>
              </w:rPr>
            </w:pPr>
            <w:r w:rsidRPr="000072D4">
              <w:rPr>
                <w:rFonts w:cs="Calibri"/>
              </w:rPr>
              <w:t>El administrador o usuario lista los hoteles.</w:t>
            </w:r>
          </w:p>
          <w:p w14:paraId="24679BDD" w14:textId="77777777" w:rsidR="00DA7211" w:rsidRPr="000072D4" w:rsidRDefault="00DA7211" w:rsidP="006538CA">
            <w:pPr>
              <w:widowControl w:val="0"/>
              <w:numPr>
                <w:ilvl w:val="0"/>
                <w:numId w:val="30"/>
              </w:numPr>
              <w:contextualSpacing/>
              <w:rPr>
                <w:rFonts w:cs="Calibri"/>
              </w:rPr>
            </w:pPr>
            <w:r w:rsidRPr="000072D4">
              <w:rPr>
                <w:rFonts w:cs="Calibri"/>
              </w:rPr>
              <w:t>Da click en el botón “Consultar información”.</w:t>
            </w:r>
          </w:p>
          <w:p w14:paraId="35D34208" w14:textId="77777777" w:rsidR="00DA7211" w:rsidRPr="000072D4" w:rsidRDefault="00DA7211" w:rsidP="006538CA">
            <w:pPr>
              <w:widowControl w:val="0"/>
              <w:rPr>
                <w:rFonts w:cs="Calibri"/>
              </w:rPr>
            </w:pPr>
            <w:r w:rsidRPr="000072D4">
              <w:rPr>
                <w:rFonts w:cs="Calibri"/>
              </w:rPr>
              <w:t xml:space="preserve">          </w:t>
            </w:r>
          </w:p>
          <w:p w14:paraId="0498F118" w14:textId="77777777" w:rsidR="00DA7211" w:rsidRPr="000072D4" w:rsidRDefault="00DA7211" w:rsidP="006538CA">
            <w:pPr>
              <w:widowControl w:val="0"/>
              <w:rPr>
                <w:rFonts w:ascii="Calibri" w:hAnsi="Calibri" w:cs="Calibri"/>
              </w:rPr>
            </w:pPr>
            <w:r w:rsidRPr="000072D4">
              <w:rPr>
                <w:rFonts w:cs="Calibri"/>
                <w:b/>
                <w:bCs/>
              </w:rPr>
              <w:t xml:space="preserve">RESULTADOS:  </w:t>
            </w:r>
            <w:r w:rsidRPr="000072D4">
              <w:rPr>
                <w:rFonts w:cs="Calibri"/>
              </w:rPr>
              <w:t>El sistema muestra la información de los hoteles listados anteriormente.</w:t>
            </w:r>
          </w:p>
        </w:tc>
      </w:tr>
      <w:tr w:rsidR="000072D4" w:rsidRPr="000072D4" w14:paraId="6880BEF9" w14:textId="77777777" w:rsidTr="006538C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F95170" w14:textId="77777777" w:rsidR="00DA7211" w:rsidRPr="000072D4" w:rsidRDefault="00DA7211" w:rsidP="006538CA">
            <w:pPr>
              <w:widowControl w:val="0"/>
              <w:rPr>
                <w:rFonts w:eastAsia="Arial Unicode MS" w:cs="Calibri"/>
                <w:lang w:eastAsia="es-ES"/>
              </w:rPr>
            </w:pPr>
            <w:r w:rsidRPr="000072D4">
              <w:rPr>
                <w:rFonts w:eastAsia="Arial Unicode MS" w:cs="Calibri"/>
              </w:rPr>
              <w:t>ES-7.2</w:t>
            </w:r>
          </w:p>
          <w:p w14:paraId="44B60ABB" w14:textId="77777777" w:rsidR="00DA7211" w:rsidRPr="000072D4" w:rsidRDefault="00DA7211" w:rsidP="006538C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C687FF" w14:textId="72F5D1F4" w:rsidR="00DA7211" w:rsidRPr="000072D4" w:rsidRDefault="00DA7211" w:rsidP="006538CA">
            <w:pPr>
              <w:widowControl w:val="0"/>
              <w:rPr>
                <w:rFonts w:ascii="Calibri" w:hAnsi="Calibri" w:cs="Calibri"/>
              </w:rPr>
            </w:pPr>
            <w:r w:rsidRPr="000072D4">
              <w:rPr>
                <w:rFonts w:cs="Calibri"/>
                <w:b/>
                <w:bCs/>
              </w:rPr>
              <w:t xml:space="preserve">DESCRIPCIÓN: </w:t>
            </w:r>
            <w:r w:rsidRPr="000072D4">
              <w:rPr>
                <w:rFonts w:cs="Calibri"/>
              </w:rPr>
              <w:t xml:space="preserve">Consulta </w:t>
            </w:r>
            <w:r w:rsidR="007B7356" w:rsidRPr="000072D4">
              <w:rPr>
                <w:rFonts w:cs="Calibri"/>
              </w:rPr>
              <w:t xml:space="preserve">de hotel </w:t>
            </w:r>
            <w:r w:rsidRPr="000072D4">
              <w:rPr>
                <w:rFonts w:cs="Calibri"/>
              </w:rPr>
              <w:t>fallida por no listar los hoteles anteriormente.</w:t>
            </w:r>
          </w:p>
          <w:p w14:paraId="595BEFDE" w14:textId="77777777" w:rsidR="00DA7211" w:rsidRPr="000072D4" w:rsidRDefault="00DA7211" w:rsidP="006538CA">
            <w:pPr>
              <w:widowControl w:val="0"/>
              <w:rPr>
                <w:rFonts w:ascii="Calibri" w:hAnsi="Calibri" w:cs="Calibri"/>
                <w:b/>
              </w:rPr>
            </w:pPr>
            <w:r w:rsidRPr="000072D4">
              <w:rPr>
                <w:rFonts w:cs="Calibri"/>
                <w:b/>
              </w:rPr>
              <w:t xml:space="preserve">SUPOSICIONES/ASUNCIONES: </w:t>
            </w:r>
          </w:p>
          <w:p w14:paraId="370DF443" w14:textId="77777777" w:rsidR="00DA7211" w:rsidRPr="000072D4" w:rsidRDefault="00DA7211" w:rsidP="006538CA">
            <w:pPr>
              <w:widowControl w:val="0"/>
              <w:numPr>
                <w:ilvl w:val="0"/>
                <w:numId w:val="32"/>
              </w:numPr>
              <w:contextualSpacing/>
              <w:rPr>
                <w:bCs/>
              </w:rPr>
            </w:pPr>
            <w:r w:rsidRPr="000072D4">
              <w:rPr>
                <w:bCs/>
              </w:rPr>
              <w:t>El usuario o administrador da click en el botón “Consultar información” sin haber listado los hoteles.</w:t>
            </w:r>
          </w:p>
          <w:p w14:paraId="2D60754C" w14:textId="77777777" w:rsidR="00DA7211" w:rsidRPr="000072D4" w:rsidRDefault="00DA7211" w:rsidP="006538CA">
            <w:pPr>
              <w:widowControl w:val="0"/>
              <w:rPr>
                <w:rFonts w:ascii="Calibri" w:hAnsi="Calibri" w:cs="Calibri"/>
                <w:b/>
                <w:bCs/>
              </w:rPr>
            </w:pPr>
            <w:r w:rsidRPr="000072D4">
              <w:rPr>
                <w:rFonts w:cs="Calibri"/>
                <w:b/>
                <w:bCs/>
              </w:rPr>
              <w:t xml:space="preserve">RESULTADOS:  </w:t>
            </w:r>
            <w:r w:rsidRPr="000072D4">
              <w:rPr>
                <w:rFonts w:cs="Calibri"/>
              </w:rPr>
              <w:t>El sistema devuelve en mensaje notificando que se debe listar primero los hoteles antes de consultar su información.</w:t>
            </w:r>
          </w:p>
        </w:tc>
      </w:tr>
      <w:tr w:rsidR="000072D4" w:rsidRPr="000072D4" w14:paraId="41461207" w14:textId="77777777" w:rsidTr="006538C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2B328C" w14:textId="77777777" w:rsidR="00DA7211" w:rsidRPr="000072D4" w:rsidRDefault="00DA7211" w:rsidP="006538CA">
            <w:pPr>
              <w:rPr>
                <w:rFonts w:eastAsia="Arial Unicode MS" w:cs="Calibri"/>
              </w:rPr>
            </w:pPr>
            <w:r w:rsidRPr="000072D4">
              <w:rPr>
                <w:rFonts w:eastAsia="Arial Unicode MS" w:cs="Calibri"/>
              </w:rPr>
              <w:t>ES-7.3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EE167" w14:textId="6EA1F1DC" w:rsidR="00DA7211" w:rsidRPr="000072D4" w:rsidRDefault="00DA7211" w:rsidP="006538CA">
            <w:pPr>
              <w:widowControl w:val="0"/>
              <w:rPr>
                <w:rFonts w:ascii="Calibri" w:hAnsi="Calibri" w:cs="Calibri"/>
              </w:rPr>
            </w:pPr>
            <w:r w:rsidRPr="000072D4">
              <w:rPr>
                <w:rFonts w:cs="Calibri"/>
                <w:b/>
                <w:bCs/>
              </w:rPr>
              <w:t xml:space="preserve">DESCRIPCIÓN: </w:t>
            </w:r>
            <w:r w:rsidRPr="000072D4">
              <w:rPr>
                <w:rFonts w:cs="Calibri"/>
              </w:rPr>
              <w:t xml:space="preserve">Consulta </w:t>
            </w:r>
            <w:r w:rsidR="007B7356" w:rsidRPr="000072D4">
              <w:rPr>
                <w:rFonts w:cs="Calibri"/>
              </w:rPr>
              <w:t>de hotel</w:t>
            </w:r>
            <w:r w:rsidRPr="000072D4">
              <w:rPr>
                <w:rFonts w:cs="Calibri"/>
              </w:rPr>
              <w:t xml:space="preserve"> fallida por mala comunicación con la base de datos. </w:t>
            </w:r>
          </w:p>
          <w:p w14:paraId="6959FD43" w14:textId="77777777" w:rsidR="00DA7211" w:rsidRPr="000072D4" w:rsidRDefault="00DA7211" w:rsidP="006538CA">
            <w:pPr>
              <w:widowControl w:val="0"/>
              <w:rPr>
                <w:rFonts w:cs="Calibri"/>
                <w:b/>
                <w:bCs/>
              </w:rPr>
            </w:pPr>
            <w:r w:rsidRPr="000072D4">
              <w:rPr>
                <w:rFonts w:cs="Calibri"/>
                <w:b/>
                <w:bCs/>
              </w:rPr>
              <w:t xml:space="preserve">SUPOSICIONES/ASUNCIONES: </w:t>
            </w:r>
          </w:p>
          <w:p w14:paraId="3C55F32B" w14:textId="77777777" w:rsidR="00DA7211" w:rsidRPr="000072D4" w:rsidRDefault="00DA7211" w:rsidP="006538CA">
            <w:pPr>
              <w:widowControl w:val="0"/>
              <w:numPr>
                <w:ilvl w:val="0"/>
                <w:numId w:val="30"/>
              </w:numPr>
              <w:contextualSpacing/>
              <w:rPr>
                <w:rFonts w:cs="Calibri"/>
              </w:rPr>
            </w:pPr>
            <w:r w:rsidRPr="000072D4">
              <w:rPr>
                <w:rFonts w:cs="Calibri"/>
              </w:rPr>
              <w:t>El administrador o usuario lista los hoteles.</w:t>
            </w:r>
          </w:p>
          <w:p w14:paraId="485E8DD0" w14:textId="77777777" w:rsidR="00DA7211" w:rsidRPr="000072D4" w:rsidRDefault="00DA7211" w:rsidP="006538CA">
            <w:pPr>
              <w:widowControl w:val="0"/>
              <w:numPr>
                <w:ilvl w:val="0"/>
                <w:numId w:val="30"/>
              </w:numPr>
              <w:contextualSpacing/>
              <w:rPr>
                <w:rFonts w:cs="Calibri"/>
              </w:rPr>
            </w:pPr>
            <w:r w:rsidRPr="000072D4">
              <w:rPr>
                <w:rFonts w:cs="Calibri"/>
              </w:rPr>
              <w:t>Da click en el botón “Consultar información”.</w:t>
            </w:r>
          </w:p>
          <w:p w14:paraId="6E73528E" w14:textId="77777777" w:rsidR="00DA7211" w:rsidRPr="000072D4" w:rsidRDefault="00DA7211" w:rsidP="006538CA">
            <w:pPr>
              <w:widowControl w:val="0"/>
              <w:numPr>
                <w:ilvl w:val="0"/>
                <w:numId w:val="30"/>
              </w:numPr>
              <w:contextualSpacing/>
              <w:rPr>
                <w:rFonts w:cs="Calibri"/>
              </w:rPr>
            </w:pPr>
            <w:r w:rsidRPr="000072D4">
              <w:rPr>
                <w:rFonts w:cs="Calibri"/>
              </w:rPr>
              <w:t xml:space="preserve">El sistema tiene problemas de comunicación con la base de datos y no recibe respuesta de esta. </w:t>
            </w:r>
          </w:p>
          <w:p w14:paraId="5933044D" w14:textId="77777777" w:rsidR="00DA7211" w:rsidRPr="000072D4" w:rsidRDefault="00DA7211" w:rsidP="006538CA">
            <w:pPr>
              <w:widowControl w:val="0"/>
              <w:rPr>
                <w:rFonts w:ascii="Calibri" w:hAnsi="Calibri" w:cs="Calibri"/>
                <w:b/>
                <w:bCs/>
              </w:rPr>
            </w:pPr>
            <w:r w:rsidRPr="000072D4">
              <w:rPr>
                <w:rFonts w:cs="Calibri"/>
                <w:b/>
                <w:bCs/>
              </w:rPr>
              <w:t xml:space="preserve">RESULTADOS:  </w:t>
            </w:r>
            <w:r w:rsidRPr="000072D4">
              <w:rPr>
                <w:rFonts w:cs="Calibri"/>
              </w:rPr>
              <w:t>El sistema devuelve un mensaje notificando que existe un error en la base de datos y que intente en otro momento.</w:t>
            </w:r>
          </w:p>
          <w:p w14:paraId="1538DB69" w14:textId="77777777" w:rsidR="00DA7211" w:rsidRPr="000072D4" w:rsidRDefault="00DA7211" w:rsidP="006538CA">
            <w:pPr>
              <w:rPr>
                <w:rFonts w:cs="Calibri"/>
                <w:b/>
                <w:bCs/>
              </w:rPr>
            </w:pPr>
          </w:p>
        </w:tc>
      </w:tr>
      <w:tr w:rsidR="000072D4" w:rsidRPr="000072D4" w14:paraId="72B99138"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E69F0" w14:textId="77777777" w:rsidR="00DA7211" w:rsidRPr="000072D4" w:rsidRDefault="00DA7211" w:rsidP="006538CA">
            <w:pPr>
              <w:widowControl w:val="0"/>
              <w:rPr>
                <w:rFonts w:ascii="Calibri" w:hAnsi="Calibri" w:cs="Calibri"/>
                <w:b/>
              </w:rPr>
            </w:pPr>
            <w:r w:rsidRPr="000072D4">
              <w:rPr>
                <w:rFonts w:cs="Calibri"/>
                <w:b/>
              </w:rPr>
              <w:t>REQUERIMIENTOS ESPECIALES - REGLAS DEL NEGOCIO Y DEL SISTEMA:</w:t>
            </w:r>
          </w:p>
          <w:p w14:paraId="67A2FC65" w14:textId="77777777" w:rsidR="00DA7211" w:rsidRPr="000072D4" w:rsidRDefault="00DA7211" w:rsidP="006538CA">
            <w:pPr>
              <w:widowControl w:val="0"/>
              <w:rPr>
                <w:rFonts w:ascii="Calibri" w:hAnsi="Calibri" w:cs="Calibri"/>
                <w:bCs/>
              </w:rPr>
            </w:pPr>
            <w:r w:rsidRPr="000072D4">
              <w:rPr>
                <w:rFonts w:cs="Calibri"/>
                <w:bCs/>
              </w:rPr>
              <w:t>No Aplica</w:t>
            </w:r>
          </w:p>
        </w:tc>
      </w:tr>
    </w:tbl>
    <w:p w14:paraId="33388E4C" w14:textId="77777777" w:rsidR="00045B61" w:rsidRPr="000072D4" w:rsidRDefault="00045B61" w:rsidP="0CBDA88A"/>
    <w:p w14:paraId="759D5185" w14:textId="77777777" w:rsidR="008A4A96" w:rsidRPr="000072D4" w:rsidRDefault="008A4A96" w:rsidP="0CBDA88A"/>
    <w:tbl>
      <w:tblPr>
        <w:tblW w:w="9660" w:type="dxa"/>
        <w:tblInd w:w="420" w:type="dxa"/>
        <w:tblLayout w:type="fixed"/>
        <w:tblLook w:val="01E0" w:firstRow="1" w:lastRow="1" w:firstColumn="1" w:lastColumn="1" w:noHBand="0" w:noVBand="0"/>
      </w:tblPr>
      <w:tblGrid>
        <w:gridCol w:w="1441"/>
        <w:gridCol w:w="3462"/>
        <w:gridCol w:w="1582"/>
        <w:gridCol w:w="3175"/>
      </w:tblGrid>
      <w:tr w:rsidR="000072D4" w:rsidRPr="000072D4" w14:paraId="5A5CEAF0" w14:textId="77777777" w:rsidTr="006538CA">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548F04E" w14:textId="77777777" w:rsidR="00BE7F3A" w:rsidRPr="000072D4" w:rsidRDefault="00BE7F3A" w:rsidP="006538CA">
            <w:pPr>
              <w:widowControl w:val="0"/>
              <w:rPr>
                <w:rFonts w:ascii="Calibri" w:hAnsi="Calibri" w:cs="Calibri"/>
                <w:b/>
              </w:rPr>
            </w:pPr>
            <w:r w:rsidRPr="000072D4">
              <w:rPr>
                <w:rFonts w:cs="Calibri"/>
                <w:b/>
              </w:rPr>
              <w:t>IDENTIFICADOR CASO DE USO:</w:t>
            </w:r>
          </w:p>
          <w:p w14:paraId="3A37BBD3" w14:textId="77777777" w:rsidR="00BE7F3A" w:rsidRPr="000072D4" w:rsidRDefault="00BE7F3A" w:rsidP="006538CA">
            <w:pPr>
              <w:widowControl w:val="0"/>
              <w:rPr>
                <w:rFonts w:ascii="Calibri" w:hAnsi="Calibri" w:cs="Calibri"/>
                <w:b/>
              </w:rPr>
            </w:pPr>
            <w:r w:rsidRPr="000072D4">
              <w:rPr>
                <w:rFonts w:cs="Calibri"/>
                <w:b/>
              </w:rPr>
              <w:t>CU-8</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72D5F2E" w14:textId="77777777" w:rsidR="00BE7F3A" w:rsidRPr="000072D4" w:rsidRDefault="00BE7F3A" w:rsidP="006538CA">
            <w:pPr>
              <w:widowControl w:val="0"/>
              <w:rPr>
                <w:rFonts w:ascii="Calibri" w:hAnsi="Calibri" w:cs="Calibri"/>
                <w:b/>
              </w:rPr>
            </w:pPr>
            <w:r w:rsidRPr="000072D4">
              <w:rPr>
                <w:rFonts w:cs="Calibri"/>
                <w:b/>
              </w:rPr>
              <w:t>NOMBRE:</w:t>
            </w:r>
          </w:p>
          <w:p w14:paraId="72A90CCC" w14:textId="77777777" w:rsidR="00BE7F3A" w:rsidRPr="000072D4" w:rsidRDefault="00BE7F3A" w:rsidP="006538CA">
            <w:pPr>
              <w:widowControl w:val="0"/>
              <w:rPr>
                <w:rFonts w:eastAsia="Arial Unicode MS" w:cs="Calibri"/>
              </w:rPr>
            </w:pPr>
            <w:r w:rsidRPr="000072D4">
              <w:rPr>
                <w:rFonts w:eastAsia="Arial Unicode MS" w:cs="Calibri"/>
              </w:rPr>
              <w:t>Listar hoteles</w:t>
            </w:r>
          </w:p>
        </w:tc>
      </w:tr>
      <w:tr w:rsidR="000072D4" w:rsidRPr="000072D4" w14:paraId="620F4103" w14:textId="77777777" w:rsidTr="006538CA">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ADEAB4" w14:textId="77777777" w:rsidR="00BE7F3A" w:rsidRPr="000072D4" w:rsidRDefault="00BE7F3A" w:rsidP="006538CA">
            <w:pPr>
              <w:widowControl w:val="0"/>
              <w:rPr>
                <w:rFonts w:ascii="Calibri" w:hAnsi="Calibri" w:cs="Calibri"/>
                <w:b/>
              </w:rPr>
            </w:pPr>
            <w:r w:rsidRPr="000072D4">
              <w:rPr>
                <w:rFonts w:cs="Calibri"/>
                <w:b/>
              </w:rPr>
              <w:t>COMPLEJIDAD:</w:t>
            </w:r>
          </w:p>
          <w:p w14:paraId="6011DC59" w14:textId="77777777" w:rsidR="00BE7F3A" w:rsidRPr="000072D4" w:rsidRDefault="00BE7F3A" w:rsidP="006538CA">
            <w:pPr>
              <w:widowControl w:val="0"/>
              <w:jc w:val="both"/>
              <w:rPr>
                <w:rFonts w:ascii="Calibri" w:hAnsi="Calibri" w:cs="Calibri"/>
                <w:b/>
              </w:rPr>
            </w:pPr>
            <w:r w:rsidRPr="000072D4">
              <w:rPr>
                <w:rFonts w:eastAsia="Arial Unicode MS" w:cs="Calibri"/>
                <w:iCs/>
              </w:rPr>
              <w:lastRenderedPageBreak/>
              <w:t xml:space="preserve"> [Baja]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3F1DD2" w14:textId="77777777" w:rsidR="00BE7F3A" w:rsidRPr="000072D4" w:rsidRDefault="00BE7F3A" w:rsidP="006538CA">
            <w:pPr>
              <w:widowControl w:val="0"/>
              <w:rPr>
                <w:rFonts w:ascii="Calibri" w:hAnsi="Calibri" w:cs="Calibri"/>
                <w:b/>
              </w:rPr>
            </w:pPr>
            <w:r w:rsidRPr="000072D4">
              <w:rPr>
                <w:rFonts w:cs="Calibri"/>
                <w:b/>
              </w:rPr>
              <w:lastRenderedPageBreak/>
              <w:t>PRIORIDAD:</w:t>
            </w:r>
          </w:p>
          <w:p w14:paraId="1867D2D0" w14:textId="77777777" w:rsidR="00BE7F3A" w:rsidRPr="000072D4" w:rsidRDefault="00BE7F3A" w:rsidP="006538CA">
            <w:pPr>
              <w:widowControl w:val="0"/>
              <w:rPr>
                <w:rFonts w:ascii="Calibri" w:hAnsi="Calibri" w:cs="Calibri"/>
                <w:b/>
              </w:rPr>
            </w:pPr>
            <w:r w:rsidRPr="000072D4">
              <w:rPr>
                <w:rFonts w:eastAsia="Arial Unicode MS" w:cs="Calibri"/>
                <w:iCs/>
              </w:rPr>
              <w:lastRenderedPageBreak/>
              <w:t>[Alta]</w:t>
            </w:r>
          </w:p>
        </w:tc>
      </w:tr>
      <w:tr w:rsidR="000072D4" w:rsidRPr="000072D4" w14:paraId="032B19C2"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E0CEB" w14:textId="77777777" w:rsidR="00BE7F3A" w:rsidRPr="000072D4" w:rsidRDefault="00BE7F3A" w:rsidP="006538CA">
            <w:pPr>
              <w:widowControl w:val="0"/>
              <w:rPr>
                <w:rFonts w:ascii="Calibri" w:hAnsi="Calibri" w:cs="Calibri"/>
                <w:b/>
              </w:rPr>
            </w:pPr>
            <w:r w:rsidRPr="000072D4">
              <w:rPr>
                <w:rFonts w:cs="Calibri"/>
                <w:b/>
              </w:rPr>
              <w:lastRenderedPageBreak/>
              <w:t>REQUERIMIENTO FUNCIONAL ASOCIADO:</w:t>
            </w:r>
          </w:p>
          <w:p w14:paraId="2D8284BD" w14:textId="77777777" w:rsidR="00BE7F3A" w:rsidRPr="000072D4" w:rsidRDefault="00BE7F3A" w:rsidP="006538CA">
            <w:pPr>
              <w:widowControl w:val="0"/>
              <w:jc w:val="both"/>
              <w:rPr>
                <w:rFonts w:ascii="Calibri" w:hAnsi="Calibri" w:cs="Calibri"/>
                <w:i/>
                <w:lang w:eastAsia="es-ES"/>
              </w:rPr>
            </w:pPr>
            <w:r w:rsidRPr="000072D4">
              <w:rPr>
                <w:rFonts w:eastAsia="Arial Unicode MS" w:cs="Calibri"/>
                <w:i/>
                <w:iCs/>
              </w:rPr>
              <w:t>RF-5</w:t>
            </w:r>
          </w:p>
        </w:tc>
      </w:tr>
      <w:tr w:rsidR="000072D4" w:rsidRPr="000072D4" w14:paraId="3814C2DB"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87EBD0" w14:textId="77777777" w:rsidR="00BE7F3A" w:rsidRPr="000072D4" w:rsidRDefault="00BE7F3A" w:rsidP="006538CA">
            <w:pPr>
              <w:widowControl w:val="0"/>
              <w:rPr>
                <w:rFonts w:ascii="Calibri" w:hAnsi="Calibri" w:cs="Calibri"/>
                <w:b/>
                <w:lang w:eastAsia="en-US"/>
              </w:rPr>
            </w:pPr>
            <w:r w:rsidRPr="000072D4">
              <w:rPr>
                <w:rFonts w:cs="Calibri"/>
                <w:b/>
              </w:rPr>
              <w:t>ACTORES:</w:t>
            </w:r>
          </w:p>
          <w:p w14:paraId="246E5738" w14:textId="77777777" w:rsidR="00BE7F3A" w:rsidRPr="000072D4" w:rsidRDefault="00BE7F3A" w:rsidP="006538CA">
            <w:pPr>
              <w:widowControl w:val="0"/>
              <w:rPr>
                <w:rFonts w:ascii="Calibri" w:hAnsi="Calibri" w:cs="Calibri"/>
                <w:i/>
              </w:rPr>
            </w:pPr>
            <w:r w:rsidRPr="000072D4">
              <w:rPr>
                <w:rFonts w:cs="Calibri"/>
                <w:i/>
              </w:rPr>
              <w:t>Administrador y usuarios</w:t>
            </w:r>
          </w:p>
        </w:tc>
      </w:tr>
      <w:tr w:rsidR="000072D4" w:rsidRPr="000072D4" w14:paraId="1729D519" w14:textId="77777777" w:rsidTr="006538CA">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84184A" w14:textId="77777777" w:rsidR="00BE7F3A" w:rsidRPr="000072D4" w:rsidRDefault="00BE7F3A" w:rsidP="006538CA">
            <w:pPr>
              <w:widowControl w:val="0"/>
              <w:rPr>
                <w:rFonts w:ascii="Calibri" w:hAnsi="Calibri" w:cs="Calibri"/>
                <w:b/>
              </w:rPr>
            </w:pPr>
            <w:r w:rsidRPr="000072D4">
              <w:rPr>
                <w:rFonts w:cs="Calibri"/>
                <w:b/>
              </w:rPr>
              <w:t>CASOS DE USO ASOCIADOS:</w:t>
            </w:r>
          </w:p>
          <w:p w14:paraId="59A4825B" w14:textId="77777777" w:rsidR="00BE7F3A" w:rsidRPr="000072D4" w:rsidRDefault="00BE7F3A" w:rsidP="006538CA">
            <w:pPr>
              <w:widowControl w:val="0"/>
              <w:rPr>
                <w:rFonts w:ascii="Calibri" w:hAnsi="Calibri" w:cs="Calibri"/>
              </w:rPr>
            </w:pPr>
            <w:r w:rsidRPr="000072D4">
              <w:rPr>
                <w:rFonts w:cs="Calibri"/>
              </w:rPr>
              <w:t>CU-5, CU-7</w:t>
            </w:r>
          </w:p>
        </w:tc>
      </w:tr>
      <w:tr w:rsidR="000072D4" w:rsidRPr="000072D4" w14:paraId="1995BFCF"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0D31C" w14:textId="77777777" w:rsidR="00BE7F3A" w:rsidRPr="000072D4" w:rsidRDefault="00BE7F3A" w:rsidP="006538CA">
            <w:pPr>
              <w:widowControl w:val="0"/>
              <w:rPr>
                <w:rFonts w:ascii="Calibri" w:hAnsi="Calibri" w:cs="Calibri"/>
                <w:lang w:eastAsia="es-ES"/>
              </w:rPr>
            </w:pPr>
            <w:r w:rsidRPr="000072D4">
              <w:rPr>
                <w:rFonts w:cs="Calibri"/>
                <w:b/>
                <w:bCs/>
              </w:rPr>
              <w:t>DESCRIPCIÓN:</w:t>
            </w:r>
          </w:p>
          <w:p w14:paraId="5E0FA765" w14:textId="77777777" w:rsidR="00BE7F3A" w:rsidRPr="000072D4" w:rsidRDefault="00BE7F3A" w:rsidP="006538CA">
            <w:pPr>
              <w:spacing w:line="259" w:lineRule="auto"/>
              <w:rPr>
                <w:rFonts w:eastAsia="Arial Unicode MS" w:cs="Calibri"/>
                <w:i/>
                <w:iCs/>
              </w:rPr>
            </w:pPr>
            <w:r w:rsidRPr="000072D4">
              <w:rPr>
                <w:rFonts w:eastAsia="Arial Unicode MS" w:cs="Calibri"/>
                <w:i/>
                <w:iCs/>
              </w:rPr>
              <w:t>El administrador o usuario pueden listar los hoteles registrados.</w:t>
            </w:r>
          </w:p>
        </w:tc>
      </w:tr>
      <w:tr w:rsidR="000072D4" w:rsidRPr="000072D4" w14:paraId="127A6049"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EC342E" w14:textId="77777777" w:rsidR="00BE7F3A" w:rsidRPr="000072D4" w:rsidRDefault="00BE7F3A" w:rsidP="006538CA">
            <w:pPr>
              <w:widowControl w:val="0"/>
              <w:rPr>
                <w:rFonts w:ascii="Calibri" w:hAnsi="Calibri" w:cs="Calibri"/>
                <w:b/>
              </w:rPr>
            </w:pPr>
            <w:r w:rsidRPr="000072D4">
              <w:rPr>
                <w:rFonts w:cs="Calibri"/>
                <w:b/>
                <w:bCs/>
              </w:rPr>
              <w:t>NOTAS:</w:t>
            </w:r>
          </w:p>
          <w:p w14:paraId="209A833B" w14:textId="77777777" w:rsidR="00BE7F3A" w:rsidRPr="000072D4" w:rsidRDefault="00BE7F3A" w:rsidP="006538CA">
            <w:pPr>
              <w:spacing w:line="259" w:lineRule="auto"/>
              <w:rPr>
                <w:rFonts w:cs="Calibri"/>
                <w:i/>
                <w:iCs/>
                <w:lang w:eastAsia="es-ES"/>
              </w:rPr>
            </w:pPr>
            <w:r w:rsidRPr="000072D4">
              <w:rPr>
                <w:rFonts w:cs="Calibri"/>
                <w:i/>
                <w:iCs/>
                <w:lang w:eastAsia="es-ES"/>
              </w:rPr>
              <w:t>Se pueden listar los hoteles registrados previamente en el sistema.</w:t>
            </w:r>
          </w:p>
          <w:p w14:paraId="62A942F3" w14:textId="77777777" w:rsidR="00BE7F3A" w:rsidRPr="000072D4" w:rsidRDefault="00BE7F3A" w:rsidP="006538CA">
            <w:pPr>
              <w:spacing w:line="259" w:lineRule="auto"/>
              <w:rPr>
                <w:rFonts w:cs="Calibri"/>
                <w:i/>
                <w:iCs/>
                <w:lang w:eastAsia="es-ES"/>
              </w:rPr>
            </w:pPr>
            <w:r w:rsidRPr="000072D4">
              <w:rPr>
                <w:rFonts w:cs="Calibri"/>
                <w:i/>
                <w:iCs/>
                <w:lang w:eastAsia="es-ES"/>
              </w:rPr>
              <w:t>Dicha lista solo devuelve los nombres de los hoteles mas no la información por cuestiones de eficiencia.</w:t>
            </w:r>
          </w:p>
        </w:tc>
      </w:tr>
      <w:tr w:rsidR="000072D4" w:rsidRPr="000072D4" w14:paraId="737A1691"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CC9B98" w14:textId="77777777" w:rsidR="00BE7F3A" w:rsidRPr="000072D4" w:rsidRDefault="00BE7F3A" w:rsidP="006538CA">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obtiene la lista o no.</w:t>
            </w:r>
          </w:p>
        </w:tc>
      </w:tr>
      <w:tr w:rsidR="000072D4" w:rsidRPr="000072D4" w14:paraId="56619766"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DC0BEB9" w14:textId="77777777" w:rsidR="00BE7F3A" w:rsidRPr="000072D4" w:rsidRDefault="00BE7F3A" w:rsidP="006538CA">
            <w:pPr>
              <w:widowControl w:val="0"/>
              <w:rPr>
                <w:rFonts w:ascii="Calibri" w:eastAsia="Calibri" w:hAnsi="Calibri" w:cs="Calibri"/>
                <w:b/>
              </w:rPr>
            </w:pPr>
            <w:r w:rsidRPr="000072D4">
              <w:rPr>
                <w:rFonts w:cs="Calibri"/>
                <w:b/>
              </w:rPr>
              <w:t xml:space="preserve">ESCENARIOS: </w:t>
            </w:r>
          </w:p>
        </w:tc>
      </w:tr>
      <w:tr w:rsidR="000072D4" w:rsidRPr="000072D4" w14:paraId="7424A853" w14:textId="77777777" w:rsidTr="006538C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F9F5E0" w14:textId="77777777" w:rsidR="00BE7F3A" w:rsidRPr="000072D4" w:rsidRDefault="00BE7F3A" w:rsidP="006538CA">
            <w:pPr>
              <w:widowControl w:val="0"/>
              <w:rPr>
                <w:rFonts w:ascii="Calibri" w:hAnsi="Calibri" w:cs="Calibri"/>
                <w:i/>
                <w:lang w:eastAsia="es-ES"/>
              </w:rPr>
            </w:pPr>
            <w:r w:rsidRPr="000072D4">
              <w:rPr>
                <w:rFonts w:eastAsia="Arial Unicode MS" w:cs="Calibri"/>
              </w:rPr>
              <w:t xml:space="preserve">ES-8.1    </w:t>
            </w:r>
          </w:p>
          <w:p w14:paraId="285A79B4" w14:textId="77777777" w:rsidR="00BE7F3A" w:rsidRPr="000072D4" w:rsidRDefault="00BE7F3A" w:rsidP="006538C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FBB473" w14:textId="77777777" w:rsidR="00BE7F3A" w:rsidRPr="000072D4" w:rsidRDefault="00BE7F3A" w:rsidP="006538CA">
            <w:pPr>
              <w:widowControl w:val="0"/>
              <w:rPr>
                <w:rFonts w:ascii="Calibri" w:hAnsi="Calibri" w:cs="Calibri"/>
              </w:rPr>
            </w:pPr>
            <w:r w:rsidRPr="000072D4">
              <w:rPr>
                <w:rFonts w:cs="Calibri"/>
                <w:b/>
                <w:bCs/>
              </w:rPr>
              <w:t xml:space="preserve">DESCRIPCIÓN: </w:t>
            </w:r>
            <w:r w:rsidRPr="000072D4">
              <w:rPr>
                <w:rFonts w:cs="Calibri"/>
              </w:rPr>
              <w:t>Listado de hoteles exitoso.</w:t>
            </w:r>
          </w:p>
          <w:p w14:paraId="20467340" w14:textId="77777777" w:rsidR="00BE7F3A" w:rsidRPr="000072D4" w:rsidRDefault="00BE7F3A" w:rsidP="006538CA">
            <w:pPr>
              <w:widowControl w:val="0"/>
              <w:rPr>
                <w:rFonts w:ascii="Calibri" w:hAnsi="Calibri" w:cs="Calibri"/>
                <w:b/>
              </w:rPr>
            </w:pPr>
            <w:r w:rsidRPr="000072D4">
              <w:rPr>
                <w:rFonts w:cs="Calibri"/>
                <w:b/>
              </w:rPr>
              <w:t xml:space="preserve">SUPOSICIONES/ASUNCIONES: </w:t>
            </w:r>
          </w:p>
          <w:p w14:paraId="49C01F10" w14:textId="77777777" w:rsidR="00BE7F3A" w:rsidRPr="000072D4" w:rsidRDefault="00BE7F3A" w:rsidP="006538CA">
            <w:pPr>
              <w:pStyle w:val="Prrafodelista"/>
              <w:widowControl w:val="0"/>
              <w:numPr>
                <w:ilvl w:val="0"/>
                <w:numId w:val="30"/>
              </w:numPr>
              <w:suppressAutoHyphens/>
              <w:rPr>
                <w:rFonts w:cs="Calibri"/>
              </w:rPr>
            </w:pPr>
            <w:r w:rsidRPr="000072D4">
              <w:rPr>
                <w:rFonts w:cs="Calibri"/>
              </w:rPr>
              <w:t>El administrador o usuario da click en el botón “</w:t>
            </w:r>
            <w:r w:rsidRPr="000072D4">
              <w:rPr>
                <w:iCs/>
              </w:rPr>
              <w:t>Listar hoteles registrados</w:t>
            </w:r>
            <w:r w:rsidRPr="000072D4">
              <w:rPr>
                <w:rFonts w:cs="Calibri"/>
              </w:rPr>
              <w:t>”.</w:t>
            </w:r>
          </w:p>
          <w:p w14:paraId="6A748738" w14:textId="77777777" w:rsidR="00BE7F3A" w:rsidRPr="000072D4" w:rsidRDefault="00BE7F3A" w:rsidP="006538CA">
            <w:pPr>
              <w:widowControl w:val="0"/>
              <w:rPr>
                <w:rFonts w:cs="Calibri"/>
              </w:rPr>
            </w:pPr>
            <w:r w:rsidRPr="000072D4">
              <w:rPr>
                <w:rFonts w:cs="Calibri"/>
              </w:rPr>
              <w:t xml:space="preserve">          </w:t>
            </w:r>
          </w:p>
          <w:p w14:paraId="13746A74" w14:textId="77777777" w:rsidR="00BE7F3A" w:rsidRPr="000072D4" w:rsidRDefault="00BE7F3A" w:rsidP="006538CA">
            <w:pPr>
              <w:widowControl w:val="0"/>
              <w:rPr>
                <w:rFonts w:ascii="Calibri" w:hAnsi="Calibri" w:cs="Calibri"/>
              </w:rPr>
            </w:pPr>
            <w:r w:rsidRPr="000072D4">
              <w:rPr>
                <w:rFonts w:cs="Calibri"/>
                <w:b/>
                <w:bCs/>
              </w:rPr>
              <w:t xml:space="preserve">RESULTADOS:  </w:t>
            </w:r>
            <w:r w:rsidRPr="000072D4">
              <w:rPr>
                <w:rFonts w:cs="Calibri"/>
              </w:rPr>
              <w:t>El sistema muestra la lista de los hoteles que ya se han registrado.</w:t>
            </w:r>
          </w:p>
        </w:tc>
      </w:tr>
      <w:tr w:rsidR="000072D4" w:rsidRPr="000072D4" w14:paraId="567D2CF5" w14:textId="77777777" w:rsidTr="006538C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5A5D3B" w14:textId="77777777" w:rsidR="00BE7F3A" w:rsidRPr="000072D4" w:rsidRDefault="00BE7F3A" w:rsidP="006538CA">
            <w:pPr>
              <w:widowControl w:val="0"/>
              <w:rPr>
                <w:rFonts w:eastAsia="Arial Unicode MS" w:cs="Calibri"/>
                <w:lang w:eastAsia="es-ES"/>
              </w:rPr>
            </w:pPr>
            <w:r w:rsidRPr="000072D4">
              <w:rPr>
                <w:rFonts w:eastAsia="Arial Unicode MS" w:cs="Calibri"/>
              </w:rPr>
              <w:t>ES-8.2</w:t>
            </w:r>
          </w:p>
          <w:p w14:paraId="4EB77B9F" w14:textId="77777777" w:rsidR="00BE7F3A" w:rsidRPr="000072D4" w:rsidRDefault="00BE7F3A" w:rsidP="006538C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0E5EC5" w14:textId="77777777" w:rsidR="00BE7F3A" w:rsidRPr="000072D4" w:rsidRDefault="00BE7F3A" w:rsidP="006538CA">
            <w:pPr>
              <w:widowControl w:val="0"/>
              <w:rPr>
                <w:rFonts w:ascii="Calibri" w:hAnsi="Calibri" w:cs="Calibri"/>
              </w:rPr>
            </w:pPr>
            <w:r w:rsidRPr="000072D4">
              <w:rPr>
                <w:rFonts w:cs="Calibri"/>
                <w:b/>
                <w:bCs/>
              </w:rPr>
              <w:t xml:space="preserve">DESCRIPCIÓN: </w:t>
            </w:r>
            <w:r w:rsidRPr="000072D4">
              <w:rPr>
                <w:rFonts w:cs="Calibri"/>
              </w:rPr>
              <w:t>Listado de hoteles fallido por inexistencia de hoteles registrados.</w:t>
            </w:r>
          </w:p>
          <w:p w14:paraId="7256ADDD" w14:textId="77777777" w:rsidR="00BE7F3A" w:rsidRPr="000072D4" w:rsidRDefault="00BE7F3A" w:rsidP="006538CA">
            <w:pPr>
              <w:widowControl w:val="0"/>
              <w:rPr>
                <w:rFonts w:ascii="Calibri" w:hAnsi="Calibri" w:cs="Calibri"/>
                <w:b/>
              </w:rPr>
            </w:pPr>
            <w:r w:rsidRPr="000072D4">
              <w:rPr>
                <w:rFonts w:cs="Calibri"/>
                <w:b/>
              </w:rPr>
              <w:t xml:space="preserve">SUPOSICIONES/ASUNCIONES: </w:t>
            </w:r>
          </w:p>
          <w:p w14:paraId="0258F2B2" w14:textId="77777777" w:rsidR="00BE7F3A" w:rsidRPr="000072D4" w:rsidRDefault="00BE7F3A" w:rsidP="006538CA">
            <w:pPr>
              <w:pStyle w:val="Prrafodelista"/>
              <w:widowControl w:val="0"/>
              <w:numPr>
                <w:ilvl w:val="0"/>
                <w:numId w:val="30"/>
              </w:numPr>
              <w:suppressAutoHyphens/>
              <w:rPr>
                <w:rFonts w:cs="Calibri"/>
              </w:rPr>
            </w:pPr>
            <w:r w:rsidRPr="000072D4">
              <w:rPr>
                <w:rFonts w:cs="Calibri"/>
              </w:rPr>
              <w:t>El administrador o usuario da click en el botón “</w:t>
            </w:r>
            <w:r w:rsidRPr="000072D4">
              <w:rPr>
                <w:iCs/>
              </w:rPr>
              <w:t>Listar hoteles registrados</w:t>
            </w:r>
            <w:r w:rsidRPr="000072D4">
              <w:rPr>
                <w:rFonts w:cs="Calibri"/>
              </w:rPr>
              <w:t>”.</w:t>
            </w:r>
          </w:p>
          <w:p w14:paraId="2963506F" w14:textId="77777777" w:rsidR="00BE7F3A" w:rsidRPr="000072D4" w:rsidRDefault="00BE7F3A" w:rsidP="006538CA">
            <w:pPr>
              <w:pStyle w:val="Prrafodelista"/>
              <w:widowControl w:val="0"/>
              <w:rPr>
                <w:rFonts w:cs="Calibri"/>
              </w:rPr>
            </w:pPr>
          </w:p>
          <w:p w14:paraId="62118DE3" w14:textId="77777777" w:rsidR="00BE7F3A" w:rsidRPr="000072D4" w:rsidRDefault="00BE7F3A" w:rsidP="006538CA">
            <w:pPr>
              <w:widowControl w:val="0"/>
              <w:rPr>
                <w:rFonts w:ascii="Calibri" w:hAnsi="Calibri" w:cs="Calibri"/>
                <w:b/>
                <w:bCs/>
              </w:rPr>
            </w:pPr>
            <w:r w:rsidRPr="000072D4">
              <w:rPr>
                <w:rFonts w:cs="Calibri"/>
                <w:b/>
                <w:bCs/>
              </w:rPr>
              <w:t xml:space="preserve">RESULTADOS:  </w:t>
            </w:r>
            <w:r w:rsidRPr="000072D4">
              <w:rPr>
                <w:rFonts w:cs="Calibri"/>
              </w:rPr>
              <w:t>El sistema devuelve en mensaje notificando que no existen hoteles registrados y regresa a la página principal.</w:t>
            </w:r>
          </w:p>
        </w:tc>
      </w:tr>
      <w:tr w:rsidR="000072D4" w:rsidRPr="000072D4" w14:paraId="71FE7F6B" w14:textId="77777777" w:rsidTr="006538C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297A3" w14:textId="77777777" w:rsidR="00BE7F3A" w:rsidRPr="000072D4" w:rsidRDefault="00BE7F3A" w:rsidP="006538CA">
            <w:pPr>
              <w:rPr>
                <w:rFonts w:eastAsia="Arial Unicode MS" w:cs="Calibri"/>
              </w:rPr>
            </w:pPr>
            <w:r w:rsidRPr="000072D4">
              <w:rPr>
                <w:rFonts w:eastAsia="Arial Unicode MS" w:cs="Calibri"/>
              </w:rPr>
              <w:t>ES-8.3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EFF984" w14:textId="77777777" w:rsidR="00BE7F3A" w:rsidRPr="000072D4" w:rsidRDefault="00BE7F3A" w:rsidP="006538CA">
            <w:pPr>
              <w:widowControl w:val="0"/>
              <w:rPr>
                <w:rFonts w:ascii="Calibri" w:hAnsi="Calibri" w:cs="Calibri"/>
              </w:rPr>
            </w:pPr>
            <w:r w:rsidRPr="000072D4">
              <w:rPr>
                <w:rFonts w:cs="Calibri"/>
                <w:b/>
                <w:bCs/>
              </w:rPr>
              <w:t xml:space="preserve">DESCRIPCIÓN: </w:t>
            </w:r>
            <w:r w:rsidRPr="000072D4">
              <w:rPr>
                <w:rFonts w:cs="Calibri"/>
              </w:rPr>
              <w:t xml:space="preserve">Listado de hoteles fallido por mala comunicación con la base de datos. </w:t>
            </w:r>
          </w:p>
          <w:p w14:paraId="57442AB9" w14:textId="77777777" w:rsidR="00BE7F3A" w:rsidRPr="000072D4" w:rsidRDefault="00BE7F3A" w:rsidP="006538CA">
            <w:pPr>
              <w:widowControl w:val="0"/>
              <w:rPr>
                <w:rFonts w:cs="Calibri"/>
                <w:b/>
                <w:bCs/>
              </w:rPr>
            </w:pPr>
            <w:r w:rsidRPr="000072D4">
              <w:rPr>
                <w:rFonts w:cs="Calibri"/>
                <w:b/>
                <w:bCs/>
              </w:rPr>
              <w:t xml:space="preserve">SUPOSICIONES/ASUNCIONES: </w:t>
            </w:r>
          </w:p>
          <w:p w14:paraId="6D27D917" w14:textId="77777777" w:rsidR="00BE7F3A" w:rsidRPr="000072D4" w:rsidRDefault="00BE7F3A" w:rsidP="006538CA">
            <w:pPr>
              <w:pStyle w:val="Prrafodelista"/>
              <w:widowControl w:val="0"/>
              <w:numPr>
                <w:ilvl w:val="0"/>
                <w:numId w:val="30"/>
              </w:numPr>
              <w:suppressAutoHyphens/>
              <w:rPr>
                <w:rFonts w:cs="Calibri"/>
              </w:rPr>
            </w:pPr>
            <w:r w:rsidRPr="000072D4">
              <w:rPr>
                <w:rFonts w:cs="Calibri"/>
              </w:rPr>
              <w:t>El administrador o usuario da click en el botón “</w:t>
            </w:r>
            <w:r w:rsidRPr="000072D4">
              <w:rPr>
                <w:iCs/>
              </w:rPr>
              <w:t>Listar hoteles registrados</w:t>
            </w:r>
            <w:r w:rsidRPr="000072D4">
              <w:rPr>
                <w:rFonts w:cs="Calibri"/>
              </w:rPr>
              <w:t>”.</w:t>
            </w:r>
          </w:p>
          <w:p w14:paraId="2CC0380D" w14:textId="77777777" w:rsidR="00BE7F3A" w:rsidRPr="000072D4" w:rsidRDefault="00BE7F3A" w:rsidP="006538CA">
            <w:pPr>
              <w:pStyle w:val="Prrafodelista"/>
              <w:widowControl w:val="0"/>
              <w:numPr>
                <w:ilvl w:val="0"/>
                <w:numId w:val="30"/>
              </w:numPr>
              <w:suppressAutoHyphens/>
              <w:rPr>
                <w:rFonts w:cs="Calibri"/>
              </w:rPr>
            </w:pPr>
            <w:r w:rsidRPr="000072D4">
              <w:rPr>
                <w:rFonts w:cs="Calibri"/>
              </w:rPr>
              <w:t xml:space="preserve">El sistema tiene problemas de comunicación con la base de datos y no recibe respuesta de esta. </w:t>
            </w:r>
          </w:p>
          <w:p w14:paraId="65330564" w14:textId="77777777" w:rsidR="00BE7F3A" w:rsidRPr="000072D4" w:rsidRDefault="00BE7F3A" w:rsidP="006538CA">
            <w:pPr>
              <w:widowControl w:val="0"/>
              <w:rPr>
                <w:rFonts w:ascii="Calibri" w:hAnsi="Calibri" w:cs="Calibri"/>
                <w:b/>
                <w:bCs/>
              </w:rPr>
            </w:pPr>
            <w:r w:rsidRPr="000072D4">
              <w:rPr>
                <w:rFonts w:cs="Calibri"/>
                <w:b/>
                <w:bCs/>
              </w:rPr>
              <w:t xml:space="preserve">RESULTADOS:  </w:t>
            </w:r>
            <w:r w:rsidRPr="000072D4">
              <w:rPr>
                <w:rFonts w:cs="Calibri"/>
              </w:rPr>
              <w:t>El sistema devuelve un mensaje notificando que existe un error en la base de datos y que intente en otro momento.</w:t>
            </w:r>
          </w:p>
          <w:p w14:paraId="7162AFC8" w14:textId="77777777" w:rsidR="00BE7F3A" w:rsidRPr="000072D4" w:rsidRDefault="00BE7F3A" w:rsidP="006538CA">
            <w:pPr>
              <w:rPr>
                <w:rFonts w:cs="Calibri"/>
                <w:b/>
                <w:bCs/>
              </w:rPr>
            </w:pPr>
          </w:p>
        </w:tc>
      </w:tr>
      <w:tr w:rsidR="000072D4" w:rsidRPr="000072D4" w14:paraId="4E8B1F00" w14:textId="77777777" w:rsidTr="006538C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6B1E23" w14:textId="77777777" w:rsidR="00BE7F3A" w:rsidRPr="000072D4" w:rsidRDefault="00BE7F3A" w:rsidP="006538CA">
            <w:pPr>
              <w:widowControl w:val="0"/>
              <w:rPr>
                <w:rFonts w:ascii="Calibri" w:hAnsi="Calibri" w:cs="Calibri"/>
                <w:b/>
              </w:rPr>
            </w:pPr>
            <w:r w:rsidRPr="000072D4">
              <w:rPr>
                <w:rFonts w:cs="Calibri"/>
                <w:b/>
              </w:rPr>
              <w:t>REQUERIMIENTOS ESPECIALES - REGLAS DEL NEGOCIO Y DEL SISTEMA:</w:t>
            </w:r>
          </w:p>
          <w:p w14:paraId="676FFEB4" w14:textId="77777777" w:rsidR="00BE7F3A" w:rsidRPr="000072D4" w:rsidRDefault="00BE7F3A" w:rsidP="006538CA">
            <w:pPr>
              <w:widowControl w:val="0"/>
              <w:rPr>
                <w:rFonts w:ascii="Calibri" w:hAnsi="Calibri" w:cs="Calibri"/>
                <w:bCs/>
              </w:rPr>
            </w:pPr>
            <w:r w:rsidRPr="000072D4">
              <w:rPr>
                <w:rFonts w:cs="Calibri"/>
                <w:bCs/>
              </w:rPr>
              <w:t>No Aplica</w:t>
            </w:r>
          </w:p>
        </w:tc>
      </w:tr>
    </w:tbl>
    <w:p w14:paraId="25020F40" w14:textId="77777777" w:rsidR="00045B61" w:rsidRPr="000072D4" w:rsidRDefault="00045B61" w:rsidP="0CBDA88A"/>
    <w:p w14:paraId="76454B64" w14:textId="77777777" w:rsidR="008A4A96" w:rsidRPr="000072D4" w:rsidRDefault="008A4A96" w:rsidP="0CBDA88A"/>
    <w:tbl>
      <w:tblPr>
        <w:tblW w:w="9660" w:type="dxa"/>
        <w:tblInd w:w="420" w:type="dxa"/>
        <w:tblLayout w:type="fixed"/>
        <w:tblLook w:val="01E0" w:firstRow="1" w:lastRow="1" w:firstColumn="1" w:lastColumn="1" w:noHBand="0" w:noVBand="0"/>
      </w:tblPr>
      <w:tblGrid>
        <w:gridCol w:w="1441"/>
        <w:gridCol w:w="3462"/>
        <w:gridCol w:w="1582"/>
        <w:gridCol w:w="3175"/>
      </w:tblGrid>
      <w:tr w:rsidR="000072D4" w:rsidRPr="000072D4" w14:paraId="34047FBE" w14:textId="77777777" w:rsidTr="00192206">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CD1A816" w14:textId="77777777" w:rsidR="0090415C" w:rsidRPr="000072D4" w:rsidRDefault="0090415C" w:rsidP="00192206">
            <w:pPr>
              <w:widowControl w:val="0"/>
              <w:rPr>
                <w:rFonts w:ascii="Calibri" w:hAnsi="Calibri" w:cs="Calibri"/>
                <w:b/>
              </w:rPr>
            </w:pPr>
            <w:r w:rsidRPr="000072D4">
              <w:rPr>
                <w:rFonts w:cs="Calibri"/>
                <w:b/>
              </w:rPr>
              <w:t>IDENTIFICADOR CASO DE USO:</w:t>
            </w:r>
          </w:p>
          <w:p w14:paraId="422A5625" w14:textId="77777777" w:rsidR="0090415C" w:rsidRPr="000072D4" w:rsidRDefault="0090415C" w:rsidP="00192206">
            <w:pPr>
              <w:widowControl w:val="0"/>
              <w:rPr>
                <w:rFonts w:ascii="Calibri" w:hAnsi="Calibri" w:cs="Calibri"/>
                <w:b/>
              </w:rPr>
            </w:pPr>
            <w:r w:rsidRPr="000072D4">
              <w:rPr>
                <w:rFonts w:cs="Calibri"/>
                <w:b/>
              </w:rPr>
              <w:t>CU-9</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D37908C" w14:textId="77777777" w:rsidR="0090415C" w:rsidRPr="000072D4" w:rsidRDefault="0090415C" w:rsidP="00192206">
            <w:pPr>
              <w:widowControl w:val="0"/>
              <w:rPr>
                <w:rFonts w:ascii="Calibri" w:hAnsi="Calibri" w:cs="Calibri"/>
                <w:b/>
              </w:rPr>
            </w:pPr>
            <w:r w:rsidRPr="000072D4">
              <w:rPr>
                <w:rFonts w:cs="Calibri"/>
                <w:b/>
              </w:rPr>
              <w:t>NOMBRE:</w:t>
            </w:r>
          </w:p>
          <w:p w14:paraId="07B1332A" w14:textId="77777777" w:rsidR="0090415C" w:rsidRPr="000072D4" w:rsidRDefault="0090415C" w:rsidP="00192206">
            <w:pPr>
              <w:widowControl w:val="0"/>
              <w:rPr>
                <w:rFonts w:eastAsia="Arial Unicode MS" w:cs="Calibri"/>
              </w:rPr>
            </w:pPr>
            <w:r w:rsidRPr="000072D4">
              <w:rPr>
                <w:rFonts w:eastAsia="Arial Unicode MS" w:cs="Calibri"/>
              </w:rPr>
              <w:t>Registrar cliente</w:t>
            </w:r>
          </w:p>
        </w:tc>
      </w:tr>
      <w:tr w:rsidR="000072D4" w:rsidRPr="000072D4" w14:paraId="5994F700" w14:textId="77777777" w:rsidTr="00192206">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A55951" w14:textId="77777777" w:rsidR="0090415C" w:rsidRPr="000072D4" w:rsidRDefault="0090415C" w:rsidP="00192206">
            <w:pPr>
              <w:widowControl w:val="0"/>
              <w:rPr>
                <w:rFonts w:ascii="Calibri" w:hAnsi="Calibri" w:cs="Calibri"/>
                <w:b/>
              </w:rPr>
            </w:pPr>
            <w:r w:rsidRPr="000072D4">
              <w:rPr>
                <w:rFonts w:cs="Calibri"/>
                <w:b/>
              </w:rPr>
              <w:t>COMPLEJIDAD:</w:t>
            </w:r>
          </w:p>
          <w:p w14:paraId="0160423C" w14:textId="77777777" w:rsidR="0090415C" w:rsidRPr="000072D4" w:rsidRDefault="0090415C" w:rsidP="00192206">
            <w:pPr>
              <w:widowControl w:val="0"/>
              <w:jc w:val="both"/>
              <w:rPr>
                <w:rFonts w:ascii="Calibri" w:hAnsi="Calibri" w:cs="Calibri"/>
                <w:b/>
              </w:rPr>
            </w:pPr>
            <w:r w:rsidRPr="000072D4">
              <w:rPr>
                <w:rFonts w:eastAsia="Arial Unicode MS" w:cs="Calibri"/>
                <w:iCs/>
              </w:rPr>
              <w:t xml:space="preserve"> [Media]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9A80C" w14:textId="77777777" w:rsidR="0090415C" w:rsidRPr="000072D4" w:rsidRDefault="0090415C" w:rsidP="00192206">
            <w:pPr>
              <w:widowControl w:val="0"/>
              <w:rPr>
                <w:rFonts w:ascii="Calibri" w:hAnsi="Calibri" w:cs="Calibri"/>
                <w:b/>
              </w:rPr>
            </w:pPr>
            <w:r w:rsidRPr="000072D4">
              <w:rPr>
                <w:rFonts w:cs="Calibri"/>
                <w:b/>
              </w:rPr>
              <w:t>PRIORIDAD:</w:t>
            </w:r>
          </w:p>
          <w:p w14:paraId="0D10D3AB" w14:textId="77777777" w:rsidR="0090415C" w:rsidRPr="000072D4" w:rsidRDefault="0090415C" w:rsidP="00192206">
            <w:pPr>
              <w:widowControl w:val="0"/>
              <w:rPr>
                <w:rFonts w:ascii="Calibri" w:hAnsi="Calibri" w:cs="Calibri"/>
                <w:b/>
              </w:rPr>
            </w:pPr>
            <w:r w:rsidRPr="000072D4">
              <w:rPr>
                <w:rFonts w:eastAsia="Arial Unicode MS" w:cs="Calibri"/>
                <w:iCs/>
              </w:rPr>
              <w:t>[Alta]</w:t>
            </w:r>
          </w:p>
        </w:tc>
      </w:tr>
      <w:tr w:rsidR="000072D4" w:rsidRPr="000072D4" w14:paraId="13A99EDC"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D49776" w14:textId="77777777" w:rsidR="0090415C" w:rsidRPr="000072D4" w:rsidRDefault="0090415C" w:rsidP="00192206">
            <w:pPr>
              <w:widowControl w:val="0"/>
              <w:rPr>
                <w:rFonts w:ascii="Calibri" w:hAnsi="Calibri" w:cs="Calibri"/>
                <w:b/>
              </w:rPr>
            </w:pPr>
            <w:r w:rsidRPr="000072D4">
              <w:rPr>
                <w:rFonts w:cs="Calibri"/>
                <w:b/>
              </w:rPr>
              <w:t>REQUERIMIENTO FUNCIONAL ASOCIADO:</w:t>
            </w:r>
          </w:p>
          <w:p w14:paraId="70C36940" w14:textId="77777777" w:rsidR="0090415C" w:rsidRPr="000072D4" w:rsidRDefault="0090415C" w:rsidP="00192206">
            <w:pPr>
              <w:widowControl w:val="0"/>
              <w:jc w:val="both"/>
              <w:rPr>
                <w:rFonts w:ascii="Calibri" w:hAnsi="Calibri" w:cs="Calibri"/>
                <w:i/>
                <w:lang w:eastAsia="es-ES"/>
              </w:rPr>
            </w:pPr>
            <w:r w:rsidRPr="000072D4">
              <w:rPr>
                <w:rFonts w:eastAsia="Arial Unicode MS" w:cs="Calibri"/>
                <w:i/>
                <w:iCs/>
              </w:rPr>
              <w:lastRenderedPageBreak/>
              <w:t>RF-6</w:t>
            </w:r>
          </w:p>
        </w:tc>
      </w:tr>
      <w:tr w:rsidR="000072D4" w:rsidRPr="000072D4" w14:paraId="0094C9ED"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4012E5" w14:textId="77777777" w:rsidR="0090415C" w:rsidRPr="000072D4" w:rsidRDefault="0090415C" w:rsidP="00192206">
            <w:pPr>
              <w:widowControl w:val="0"/>
              <w:rPr>
                <w:rFonts w:ascii="Calibri" w:hAnsi="Calibri" w:cs="Calibri"/>
                <w:b/>
                <w:lang w:eastAsia="en-US"/>
              </w:rPr>
            </w:pPr>
            <w:r w:rsidRPr="000072D4">
              <w:rPr>
                <w:rFonts w:cs="Calibri"/>
                <w:b/>
              </w:rPr>
              <w:lastRenderedPageBreak/>
              <w:t>ACTORES:</w:t>
            </w:r>
          </w:p>
          <w:p w14:paraId="4E21C524" w14:textId="77777777" w:rsidR="0090415C" w:rsidRPr="000072D4" w:rsidRDefault="0090415C" w:rsidP="00192206">
            <w:pPr>
              <w:widowControl w:val="0"/>
              <w:rPr>
                <w:rFonts w:ascii="Calibri" w:hAnsi="Calibri" w:cs="Calibri"/>
                <w:i/>
              </w:rPr>
            </w:pPr>
            <w:r w:rsidRPr="000072D4">
              <w:rPr>
                <w:rFonts w:cs="Calibri"/>
                <w:i/>
              </w:rPr>
              <w:t>Administrador</w:t>
            </w:r>
          </w:p>
        </w:tc>
      </w:tr>
      <w:tr w:rsidR="000072D4" w:rsidRPr="000072D4" w14:paraId="765CDE6E" w14:textId="77777777" w:rsidTr="00192206">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134663" w14:textId="77777777" w:rsidR="0090415C" w:rsidRPr="000072D4" w:rsidRDefault="0090415C" w:rsidP="00192206">
            <w:pPr>
              <w:widowControl w:val="0"/>
              <w:rPr>
                <w:rFonts w:ascii="Calibri" w:hAnsi="Calibri" w:cs="Calibri"/>
                <w:b/>
              </w:rPr>
            </w:pPr>
            <w:r w:rsidRPr="000072D4">
              <w:rPr>
                <w:rFonts w:cs="Calibri"/>
                <w:b/>
              </w:rPr>
              <w:t>CASOS DE USO ASOCIADOS:</w:t>
            </w:r>
          </w:p>
          <w:p w14:paraId="69803422" w14:textId="77777777" w:rsidR="0090415C" w:rsidRPr="000072D4" w:rsidRDefault="0090415C" w:rsidP="00192206">
            <w:pPr>
              <w:widowControl w:val="0"/>
              <w:rPr>
                <w:rFonts w:ascii="Calibri" w:hAnsi="Calibri" w:cs="Calibri"/>
              </w:rPr>
            </w:pPr>
            <w:r w:rsidRPr="000072D4">
              <w:rPr>
                <w:rFonts w:cs="Calibri"/>
              </w:rPr>
              <w:t>No aplica</w:t>
            </w:r>
          </w:p>
        </w:tc>
      </w:tr>
      <w:tr w:rsidR="000072D4" w:rsidRPr="000072D4" w14:paraId="6E8128DC"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E193F" w14:textId="77777777" w:rsidR="0090415C" w:rsidRPr="000072D4" w:rsidRDefault="0090415C" w:rsidP="00192206">
            <w:pPr>
              <w:widowControl w:val="0"/>
              <w:rPr>
                <w:rFonts w:ascii="Calibri" w:hAnsi="Calibri" w:cs="Calibri"/>
                <w:lang w:eastAsia="es-ES"/>
              </w:rPr>
            </w:pPr>
            <w:r w:rsidRPr="000072D4">
              <w:rPr>
                <w:rFonts w:cs="Calibri"/>
                <w:b/>
                <w:bCs/>
              </w:rPr>
              <w:t>DESCRIPCIÓN:</w:t>
            </w:r>
          </w:p>
          <w:p w14:paraId="74AB6651" w14:textId="77777777" w:rsidR="0090415C" w:rsidRPr="000072D4" w:rsidRDefault="0090415C" w:rsidP="00192206">
            <w:pPr>
              <w:spacing w:line="259" w:lineRule="auto"/>
              <w:rPr>
                <w:rFonts w:eastAsia="Arial Unicode MS" w:cs="Calibri"/>
                <w:i/>
                <w:iCs/>
              </w:rPr>
            </w:pPr>
            <w:r w:rsidRPr="000072D4">
              <w:rPr>
                <w:rFonts w:eastAsia="Arial Unicode MS" w:cs="Calibri"/>
                <w:i/>
                <w:iCs/>
              </w:rPr>
              <w:t>El administrador puede registrar a un nuevo cliente.</w:t>
            </w:r>
          </w:p>
        </w:tc>
      </w:tr>
      <w:tr w:rsidR="000072D4" w:rsidRPr="000072D4" w14:paraId="5CC51622"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096E70" w14:textId="77777777" w:rsidR="0090415C" w:rsidRPr="000072D4" w:rsidRDefault="0090415C" w:rsidP="00192206">
            <w:pPr>
              <w:widowControl w:val="0"/>
              <w:rPr>
                <w:rFonts w:ascii="Calibri" w:hAnsi="Calibri" w:cs="Calibri"/>
                <w:b/>
              </w:rPr>
            </w:pPr>
            <w:r w:rsidRPr="000072D4">
              <w:rPr>
                <w:rFonts w:cs="Calibri"/>
                <w:b/>
                <w:bCs/>
              </w:rPr>
              <w:t>NOTAS:</w:t>
            </w:r>
          </w:p>
          <w:p w14:paraId="40DEBBE5" w14:textId="77777777" w:rsidR="0090415C" w:rsidRPr="000072D4" w:rsidRDefault="0090415C" w:rsidP="00192206">
            <w:pPr>
              <w:spacing w:line="259" w:lineRule="auto"/>
              <w:rPr>
                <w:rFonts w:cs="Calibri"/>
                <w:i/>
                <w:iCs/>
                <w:lang w:eastAsia="es-ES"/>
              </w:rPr>
            </w:pPr>
            <w:r w:rsidRPr="000072D4">
              <w:rPr>
                <w:rFonts w:cs="Calibri"/>
                <w:i/>
                <w:iCs/>
                <w:lang w:eastAsia="es-ES"/>
              </w:rPr>
              <w:t>Se pueden registrar clientes que no existan en la base de datos.</w:t>
            </w:r>
          </w:p>
          <w:p w14:paraId="3BDB07C0" w14:textId="77777777" w:rsidR="0090415C" w:rsidRPr="000072D4" w:rsidRDefault="0090415C" w:rsidP="00192206">
            <w:pPr>
              <w:spacing w:line="259" w:lineRule="auto"/>
              <w:rPr>
                <w:rFonts w:cs="Calibri"/>
                <w:i/>
                <w:iCs/>
                <w:lang w:eastAsia="es-ES"/>
              </w:rPr>
            </w:pPr>
            <w:r w:rsidRPr="000072D4">
              <w:rPr>
                <w:rFonts w:cs="Calibri"/>
                <w:i/>
                <w:iCs/>
                <w:lang w:eastAsia="es-ES"/>
              </w:rPr>
              <w:t>Los clientes registrados pueden acceder a los servicios prestados por la agencia.</w:t>
            </w:r>
          </w:p>
        </w:tc>
      </w:tr>
      <w:tr w:rsidR="000072D4" w:rsidRPr="000072D4" w14:paraId="5DA68C48"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EEF7D6" w14:textId="77777777" w:rsidR="0090415C" w:rsidRPr="000072D4" w:rsidRDefault="0090415C" w:rsidP="00192206">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registra a un cliente nuevo o no.</w:t>
            </w:r>
          </w:p>
        </w:tc>
      </w:tr>
      <w:tr w:rsidR="000072D4" w:rsidRPr="000072D4" w14:paraId="6649293D"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9608131" w14:textId="77777777" w:rsidR="0090415C" w:rsidRPr="000072D4" w:rsidRDefault="0090415C" w:rsidP="00192206">
            <w:pPr>
              <w:widowControl w:val="0"/>
              <w:rPr>
                <w:rFonts w:ascii="Calibri" w:eastAsia="Calibri" w:hAnsi="Calibri" w:cs="Calibri"/>
                <w:b/>
              </w:rPr>
            </w:pPr>
            <w:r w:rsidRPr="000072D4">
              <w:rPr>
                <w:rFonts w:cs="Calibri"/>
                <w:b/>
              </w:rPr>
              <w:t xml:space="preserve">ESCENARIOS: </w:t>
            </w:r>
          </w:p>
        </w:tc>
      </w:tr>
      <w:tr w:rsidR="000072D4" w:rsidRPr="000072D4" w14:paraId="615DAF0B" w14:textId="77777777" w:rsidTr="00192206">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BFED57" w14:textId="77777777" w:rsidR="0090415C" w:rsidRPr="000072D4" w:rsidRDefault="0090415C" w:rsidP="00192206">
            <w:pPr>
              <w:widowControl w:val="0"/>
              <w:rPr>
                <w:rFonts w:ascii="Calibri" w:hAnsi="Calibri" w:cs="Calibri"/>
                <w:i/>
                <w:lang w:eastAsia="es-ES"/>
              </w:rPr>
            </w:pPr>
            <w:r w:rsidRPr="000072D4">
              <w:rPr>
                <w:rFonts w:eastAsia="Arial Unicode MS" w:cs="Calibri"/>
              </w:rPr>
              <w:t xml:space="preserve">ES-9.1    </w:t>
            </w:r>
          </w:p>
          <w:p w14:paraId="2100F6D4" w14:textId="77777777" w:rsidR="0090415C" w:rsidRPr="000072D4" w:rsidRDefault="0090415C" w:rsidP="00192206">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9DCC9" w14:textId="77777777" w:rsidR="0090415C" w:rsidRPr="000072D4" w:rsidRDefault="0090415C" w:rsidP="00192206">
            <w:pPr>
              <w:widowControl w:val="0"/>
              <w:rPr>
                <w:rFonts w:ascii="Calibri" w:hAnsi="Calibri" w:cs="Calibri"/>
              </w:rPr>
            </w:pPr>
            <w:r w:rsidRPr="000072D4">
              <w:rPr>
                <w:rFonts w:cs="Calibri"/>
                <w:b/>
                <w:bCs/>
              </w:rPr>
              <w:t xml:space="preserve">DESCRIPCIÓN: </w:t>
            </w:r>
            <w:r w:rsidRPr="000072D4">
              <w:rPr>
                <w:rFonts w:cs="Calibri"/>
              </w:rPr>
              <w:t>Registro de cliente exitoso.</w:t>
            </w:r>
          </w:p>
          <w:p w14:paraId="3E67E695" w14:textId="77777777" w:rsidR="0090415C" w:rsidRPr="000072D4" w:rsidRDefault="0090415C" w:rsidP="00192206">
            <w:pPr>
              <w:widowControl w:val="0"/>
              <w:rPr>
                <w:rFonts w:ascii="Calibri" w:hAnsi="Calibri" w:cs="Calibri"/>
                <w:b/>
              </w:rPr>
            </w:pPr>
            <w:r w:rsidRPr="000072D4">
              <w:rPr>
                <w:rFonts w:cs="Calibri"/>
                <w:b/>
              </w:rPr>
              <w:t xml:space="preserve">SUPOSICIONES/ASUNCIONES: </w:t>
            </w:r>
          </w:p>
          <w:p w14:paraId="3305BA9F" w14:textId="77777777" w:rsidR="0090415C" w:rsidRPr="000072D4" w:rsidRDefault="0090415C" w:rsidP="00192206">
            <w:pPr>
              <w:pStyle w:val="Prrafodelista"/>
              <w:widowControl w:val="0"/>
              <w:numPr>
                <w:ilvl w:val="0"/>
                <w:numId w:val="30"/>
              </w:numPr>
              <w:suppressAutoHyphens/>
              <w:rPr>
                <w:rFonts w:cs="Calibri"/>
              </w:rPr>
            </w:pPr>
            <w:r w:rsidRPr="000072D4">
              <w:rPr>
                <w:rFonts w:cs="Calibri"/>
              </w:rPr>
              <w:t>El administrador ingresa los datos completos del cliente nuevo.</w:t>
            </w:r>
          </w:p>
          <w:p w14:paraId="7DD52D17" w14:textId="77777777" w:rsidR="0090415C" w:rsidRPr="000072D4" w:rsidRDefault="0090415C" w:rsidP="00192206">
            <w:pPr>
              <w:pStyle w:val="Prrafodelista"/>
              <w:widowControl w:val="0"/>
              <w:numPr>
                <w:ilvl w:val="0"/>
                <w:numId w:val="30"/>
              </w:numPr>
              <w:suppressAutoHyphens/>
              <w:rPr>
                <w:rFonts w:cs="Calibri"/>
              </w:rPr>
            </w:pPr>
            <w:r w:rsidRPr="000072D4">
              <w:rPr>
                <w:rFonts w:cs="Calibri"/>
              </w:rPr>
              <w:t>Se confirma la verificación de la cédula y el correo ingresados.</w:t>
            </w:r>
          </w:p>
          <w:p w14:paraId="762FC88F" w14:textId="77777777" w:rsidR="0090415C" w:rsidRPr="000072D4" w:rsidRDefault="0090415C" w:rsidP="00192206">
            <w:pPr>
              <w:pStyle w:val="Prrafodelista"/>
              <w:widowControl w:val="0"/>
              <w:numPr>
                <w:ilvl w:val="0"/>
                <w:numId w:val="30"/>
              </w:numPr>
              <w:suppressAutoHyphens/>
              <w:rPr>
                <w:rFonts w:cs="Calibri"/>
              </w:rPr>
            </w:pPr>
            <w:r w:rsidRPr="000072D4">
              <w:rPr>
                <w:rFonts w:cs="Calibri"/>
              </w:rPr>
              <w:t>El sistema hablita al cliente nuevo.</w:t>
            </w:r>
          </w:p>
          <w:p w14:paraId="222E03DF" w14:textId="77777777" w:rsidR="0090415C" w:rsidRPr="000072D4" w:rsidRDefault="0090415C" w:rsidP="00192206">
            <w:pPr>
              <w:widowControl w:val="0"/>
              <w:rPr>
                <w:rFonts w:cs="Calibri"/>
              </w:rPr>
            </w:pPr>
            <w:r w:rsidRPr="000072D4">
              <w:rPr>
                <w:rFonts w:cs="Calibri"/>
              </w:rPr>
              <w:t xml:space="preserve">          </w:t>
            </w:r>
          </w:p>
          <w:p w14:paraId="5A574778" w14:textId="77777777" w:rsidR="0090415C" w:rsidRPr="000072D4" w:rsidRDefault="0090415C" w:rsidP="00192206">
            <w:pPr>
              <w:widowControl w:val="0"/>
              <w:rPr>
                <w:rFonts w:ascii="Calibri" w:hAnsi="Calibri" w:cs="Calibri"/>
              </w:rPr>
            </w:pPr>
            <w:r w:rsidRPr="000072D4">
              <w:rPr>
                <w:rFonts w:cs="Calibri"/>
                <w:b/>
                <w:bCs/>
              </w:rPr>
              <w:t xml:space="preserve">RESULTADOS:  </w:t>
            </w:r>
            <w:r w:rsidRPr="000072D4">
              <w:rPr>
                <w:rFonts w:cs="Calibri"/>
              </w:rPr>
              <w:t>El cliente es registrado en el sistema y se notifica al administrador que el proceso se realizó correctamente.</w:t>
            </w:r>
          </w:p>
        </w:tc>
      </w:tr>
      <w:tr w:rsidR="000072D4" w:rsidRPr="000072D4" w14:paraId="4DFA5003" w14:textId="77777777" w:rsidTr="00192206">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111AC7" w14:textId="77777777" w:rsidR="0090415C" w:rsidRPr="000072D4" w:rsidRDefault="0090415C" w:rsidP="00192206">
            <w:pPr>
              <w:widowControl w:val="0"/>
              <w:rPr>
                <w:rFonts w:eastAsia="Arial Unicode MS" w:cs="Calibri"/>
                <w:lang w:eastAsia="es-ES"/>
              </w:rPr>
            </w:pPr>
            <w:r w:rsidRPr="000072D4">
              <w:rPr>
                <w:rFonts w:eastAsia="Arial Unicode MS" w:cs="Calibri"/>
              </w:rPr>
              <w:t>ES-9.2</w:t>
            </w:r>
          </w:p>
          <w:p w14:paraId="453D1FB5" w14:textId="77777777" w:rsidR="0090415C" w:rsidRPr="000072D4" w:rsidRDefault="0090415C" w:rsidP="00192206">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62D4E" w14:textId="77777777" w:rsidR="0090415C" w:rsidRPr="000072D4" w:rsidRDefault="0090415C" w:rsidP="00192206">
            <w:pPr>
              <w:widowControl w:val="0"/>
              <w:rPr>
                <w:rFonts w:ascii="Calibri" w:hAnsi="Calibri" w:cs="Calibri"/>
              </w:rPr>
            </w:pPr>
            <w:r w:rsidRPr="000072D4">
              <w:rPr>
                <w:rFonts w:cs="Calibri"/>
                <w:b/>
                <w:bCs/>
              </w:rPr>
              <w:t xml:space="preserve">DESCRIPCIÓN: </w:t>
            </w:r>
            <w:r w:rsidRPr="000072D4">
              <w:rPr>
                <w:rFonts w:cs="Calibri"/>
              </w:rPr>
              <w:t>Registro de cliente fallido por número de cédula inválido.</w:t>
            </w:r>
          </w:p>
          <w:p w14:paraId="0334FF47" w14:textId="77777777" w:rsidR="0090415C" w:rsidRPr="000072D4" w:rsidRDefault="0090415C" w:rsidP="00192206">
            <w:pPr>
              <w:widowControl w:val="0"/>
              <w:rPr>
                <w:rFonts w:ascii="Calibri" w:hAnsi="Calibri" w:cs="Calibri"/>
                <w:b/>
              </w:rPr>
            </w:pPr>
            <w:r w:rsidRPr="000072D4">
              <w:rPr>
                <w:rFonts w:cs="Calibri"/>
                <w:b/>
              </w:rPr>
              <w:t xml:space="preserve">SUPOSICIONES/ASUNCIONES: </w:t>
            </w:r>
          </w:p>
          <w:p w14:paraId="2331F686" w14:textId="77777777" w:rsidR="0090415C" w:rsidRPr="000072D4" w:rsidRDefault="0090415C" w:rsidP="00192206">
            <w:pPr>
              <w:pStyle w:val="Prrafodelista"/>
              <w:widowControl w:val="0"/>
              <w:numPr>
                <w:ilvl w:val="0"/>
                <w:numId w:val="30"/>
              </w:numPr>
              <w:suppressAutoHyphens/>
              <w:rPr>
                <w:rFonts w:cs="Calibri"/>
              </w:rPr>
            </w:pPr>
            <w:r w:rsidRPr="000072D4">
              <w:rPr>
                <w:rFonts w:cs="Calibri"/>
              </w:rPr>
              <w:t>El administrador ingresa los datos del cliente nuevo con un número de cédula inválido.</w:t>
            </w:r>
          </w:p>
          <w:p w14:paraId="4ECB4135" w14:textId="77777777" w:rsidR="0090415C" w:rsidRPr="000072D4" w:rsidRDefault="0090415C" w:rsidP="00192206">
            <w:pPr>
              <w:pStyle w:val="Prrafodelista"/>
              <w:widowControl w:val="0"/>
              <w:numPr>
                <w:ilvl w:val="0"/>
                <w:numId w:val="30"/>
              </w:numPr>
              <w:suppressAutoHyphens/>
              <w:rPr>
                <w:rFonts w:cs="Calibri"/>
              </w:rPr>
            </w:pPr>
            <w:r w:rsidRPr="000072D4">
              <w:rPr>
                <w:rFonts w:cs="Calibri"/>
              </w:rPr>
              <w:t>El sistema realiza la verificación de la cédula y determina que es inválida.</w:t>
            </w:r>
          </w:p>
          <w:p w14:paraId="66916684" w14:textId="77777777" w:rsidR="0090415C" w:rsidRPr="000072D4" w:rsidRDefault="0090415C" w:rsidP="00192206">
            <w:pPr>
              <w:pStyle w:val="Prrafodelista"/>
              <w:widowControl w:val="0"/>
              <w:rPr>
                <w:rFonts w:cs="Calibri"/>
              </w:rPr>
            </w:pPr>
          </w:p>
          <w:p w14:paraId="7316D51B" w14:textId="77777777" w:rsidR="0090415C" w:rsidRPr="000072D4" w:rsidRDefault="0090415C" w:rsidP="00192206">
            <w:pPr>
              <w:widowControl w:val="0"/>
              <w:rPr>
                <w:rFonts w:ascii="Calibri" w:hAnsi="Calibri" w:cs="Calibri"/>
                <w:b/>
                <w:bCs/>
              </w:rPr>
            </w:pPr>
            <w:r w:rsidRPr="000072D4">
              <w:rPr>
                <w:rFonts w:cs="Calibri"/>
                <w:b/>
                <w:bCs/>
              </w:rPr>
              <w:t xml:space="preserve">RESULTADOS:  </w:t>
            </w:r>
            <w:r w:rsidRPr="000072D4">
              <w:rPr>
                <w:rFonts w:cs="Calibri"/>
              </w:rPr>
              <w:t>El cliente no es registrado y se devuelve un mensaje al administrador notificando que el número de cédula ingresado no existe.</w:t>
            </w:r>
          </w:p>
        </w:tc>
      </w:tr>
      <w:tr w:rsidR="000072D4" w:rsidRPr="000072D4" w14:paraId="4DBE6968" w14:textId="77777777" w:rsidTr="00192206">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C6FD0" w14:textId="77777777" w:rsidR="0090415C" w:rsidRPr="000072D4" w:rsidRDefault="0090415C" w:rsidP="00192206">
            <w:pPr>
              <w:rPr>
                <w:rFonts w:eastAsia="Arial Unicode MS" w:cs="Calibri"/>
              </w:rPr>
            </w:pPr>
            <w:r w:rsidRPr="000072D4">
              <w:rPr>
                <w:rFonts w:eastAsia="Arial Unicode MS" w:cs="Calibri"/>
              </w:rPr>
              <w:t>ES-9.3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A478B" w14:textId="625EAAB7" w:rsidR="0090415C" w:rsidRPr="000072D4" w:rsidRDefault="0090415C" w:rsidP="00192206">
            <w:pPr>
              <w:widowControl w:val="0"/>
              <w:rPr>
                <w:rFonts w:ascii="Calibri" w:hAnsi="Calibri" w:cs="Calibri"/>
              </w:rPr>
            </w:pPr>
            <w:r w:rsidRPr="000072D4">
              <w:rPr>
                <w:rFonts w:cs="Calibri"/>
                <w:b/>
                <w:bCs/>
              </w:rPr>
              <w:t xml:space="preserve">DESCRIPCIÓN: </w:t>
            </w:r>
            <w:r w:rsidRPr="000072D4">
              <w:rPr>
                <w:rFonts w:cs="Calibri"/>
              </w:rPr>
              <w:t xml:space="preserve">Registro de cliente </w:t>
            </w:r>
            <w:r w:rsidR="00AF0B74" w:rsidRPr="000072D4">
              <w:rPr>
                <w:rFonts w:cs="Calibri"/>
              </w:rPr>
              <w:t>fallido</w:t>
            </w:r>
            <w:r w:rsidRPr="000072D4">
              <w:rPr>
                <w:rFonts w:cs="Calibri"/>
              </w:rPr>
              <w:t xml:space="preserve"> por correo electrónico no confirmado. </w:t>
            </w:r>
          </w:p>
          <w:p w14:paraId="02577631" w14:textId="77777777" w:rsidR="0090415C" w:rsidRPr="000072D4" w:rsidRDefault="0090415C" w:rsidP="00192206">
            <w:pPr>
              <w:widowControl w:val="0"/>
              <w:rPr>
                <w:rFonts w:cs="Calibri"/>
                <w:b/>
                <w:bCs/>
              </w:rPr>
            </w:pPr>
            <w:r w:rsidRPr="000072D4">
              <w:rPr>
                <w:rFonts w:cs="Calibri"/>
                <w:b/>
                <w:bCs/>
              </w:rPr>
              <w:t xml:space="preserve">SUPOSICIONES/ASUNCIONES: </w:t>
            </w:r>
          </w:p>
          <w:p w14:paraId="705DEF58" w14:textId="77777777" w:rsidR="0090415C" w:rsidRPr="000072D4" w:rsidRDefault="0090415C" w:rsidP="00192206">
            <w:pPr>
              <w:pStyle w:val="Prrafodelista"/>
              <w:widowControl w:val="0"/>
              <w:numPr>
                <w:ilvl w:val="0"/>
                <w:numId w:val="30"/>
              </w:numPr>
              <w:suppressAutoHyphens/>
              <w:rPr>
                <w:rFonts w:cs="Calibri"/>
              </w:rPr>
            </w:pPr>
            <w:r w:rsidRPr="000072D4">
              <w:rPr>
                <w:rFonts w:cs="Calibri"/>
              </w:rPr>
              <w:t>El administrador ingresa los datos completos del cliente nuevo.</w:t>
            </w:r>
          </w:p>
          <w:p w14:paraId="5EB3EFFD" w14:textId="77777777" w:rsidR="0090415C" w:rsidRPr="000072D4" w:rsidRDefault="0090415C" w:rsidP="00192206">
            <w:pPr>
              <w:pStyle w:val="Prrafodelista"/>
              <w:widowControl w:val="0"/>
              <w:numPr>
                <w:ilvl w:val="0"/>
                <w:numId w:val="30"/>
              </w:numPr>
              <w:suppressAutoHyphens/>
              <w:rPr>
                <w:rFonts w:cs="Calibri"/>
              </w:rPr>
            </w:pPr>
            <w:r w:rsidRPr="000072D4">
              <w:rPr>
                <w:rFonts w:cs="Calibri"/>
              </w:rPr>
              <w:t>El sistema verifica el número de cédula, pero el correo no es confirmado.</w:t>
            </w:r>
          </w:p>
          <w:p w14:paraId="380AB8C4" w14:textId="77777777" w:rsidR="0090415C" w:rsidRPr="000072D4" w:rsidRDefault="0090415C" w:rsidP="00192206">
            <w:pPr>
              <w:pStyle w:val="Prrafodelista"/>
              <w:widowControl w:val="0"/>
              <w:rPr>
                <w:rFonts w:cs="Calibri"/>
              </w:rPr>
            </w:pPr>
            <w:r w:rsidRPr="000072D4">
              <w:rPr>
                <w:rFonts w:cs="Calibri"/>
              </w:rPr>
              <w:t xml:space="preserve"> </w:t>
            </w:r>
          </w:p>
          <w:p w14:paraId="0E5F1AB6" w14:textId="77777777" w:rsidR="0090415C" w:rsidRPr="000072D4" w:rsidRDefault="0090415C" w:rsidP="00192206">
            <w:pPr>
              <w:widowControl w:val="0"/>
              <w:rPr>
                <w:rFonts w:ascii="Calibri" w:hAnsi="Calibri" w:cs="Calibri"/>
                <w:b/>
                <w:bCs/>
              </w:rPr>
            </w:pPr>
            <w:r w:rsidRPr="000072D4">
              <w:rPr>
                <w:rFonts w:cs="Calibri"/>
                <w:b/>
                <w:bCs/>
              </w:rPr>
              <w:t xml:space="preserve">RESULTADOS:  </w:t>
            </w:r>
            <w:r w:rsidRPr="000072D4">
              <w:rPr>
                <w:rFonts w:cs="Calibri"/>
              </w:rPr>
              <w:t>El registro no se completa y se devuelve un mensaje al administrador notificando que el correo debe ser confirmado para que el registro se complete.</w:t>
            </w:r>
          </w:p>
          <w:p w14:paraId="719073FB" w14:textId="77777777" w:rsidR="0090415C" w:rsidRPr="000072D4" w:rsidRDefault="0090415C" w:rsidP="00192206">
            <w:pPr>
              <w:rPr>
                <w:rFonts w:cs="Calibri"/>
                <w:b/>
                <w:bCs/>
              </w:rPr>
            </w:pPr>
          </w:p>
        </w:tc>
      </w:tr>
      <w:tr w:rsidR="000072D4" w:rsidRPr="000072D4" w14:paraId="34715AE7"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DE9320" w14:textId="77777777" w:rsidR="0090415C" w:rsidRPr="000072D4" w:rsidRDefault="0090415C" w:rsidP="00192206">
            <w:pPr>
              <w:widowControl w:val="0"/>
              <w:rPr>
                <w:rFonts w:ascii="Calibri" w:hAnsi="Calibri" w:cs="Calibri"/>
                <w:b/>
              </w:rPr>
            </w:pPr>
            <w:r w:rsidRPr="000072D4">
              <w:rPr>
                <w:rFonts w:cs="Calibri"/>
                <w:b/>
              </w:rPr>
              <w:t>REQUERIMIENTOS ESPECIALES - REGLAS DEL NEGOCIO Y DEL SISTEMA:</w:t>
            </w:r>
          </w:p>
          <w:p w14:paraId="21BEEC06" w14:textId="77777777" w:rsidR="0090415C" w:rsidRPr="000072D4" w:rsidRDefault="0090415C" w:rsidP="00192206">
            <w:pPr>
              <w:widowControl w:val="0"/>
              <w:rPr>
                <w:rFonts w:ascii="Calibri" w:hAnsi="Calibri" w:cs="Calibri"/>
                <w:bCs/>
              </w:rPr>
            </w:pPr>
            <w:r w:rsidRPr="000072D4">
              <w:rPr>
                <w:rFonts w:cs="Calibri"/>
                <w:bCs/>
              </w:rPr>
              <w:t>No Aplica</w:t>
            </w:r>
          </w:p>
        </w:tc>
      </w:tr>
    </w:tbl>
    <w:p w14:paraId="7A57B7B9" w14:textId="63B0B779" w:rsidR="0CBDA88A" w:rsidRPr="000072D4" w:rsidRDefault="0CBDA88A" w:rsidP="0CBDA88A"/>
    <w:tbl>
      <w:tblPr>
        <w:tblW w:w="9660" w:type="dxa"/>
        <w:tblInd w:w="420" w:type="dxa"/>
        <w:tblLayout w:type="fixed"/>
        <w:tblLook w:val="01E0" w:firstRow="1" w:lastRow="1" w:firstColumn="1" w:lastColumn="1" w:noHBand="0" w:noVBand="0"/>
      </w:tblPr>
      <w:tblGrid>
        <w:gridCol w:w="1441"/>
        <w:gridCol w:w="3462"/>
        <w:gridCol w:w="1582"/>
        <w:gridCol w:w="3175"/>
      </w:tblGrid>
      <w:tr w:rsidR="000072D4" w:rsidRPr="000072D4" w14:paraId="6586B4E0" w14:textId="77777777" w:rsidTr="00192206">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02B9347" w14:textId="77777777" w:rsidR="00D56C37" w:rsidRPr="000072D4" w:rsidRDefault="00D56C37" w:rsidP="00192206">
            <w:pPr>
              <w:widowControl w:val="0"/>
              <w:rPr>
                <w:rFonts w:ascii="Calibri" w:hAnsi="Calibri" w:cs="Calibri"/>
                <w:b/>
              </w:rPr>
            </w:pPr>
            <w:r w:rsidRPr="000072D4">
              <w:rPr>
                <w:rFonts w:cs="Calibri"/>
                <w:b/>
              </w:rPr>
              <w:t>IDENTIFICADOR CASO DE USO:</w:t>
            </w:r>
          </w:p>
          <w:p w14:paraId="52BE0B25" w14:textId="77777777" w:rsidR="00D56C37" w:rsidRPr="000072D4" w:rsidRDefault="00D56C37" w:rsidP="00192206">
            <w:pPr>
              <w:widowControl w:val="0"/>
              <w:rPr>
                <w:rFonts w:ascii="Calibri" w:hAnsi="Calibri" w:cs="Calibri"/>
                <w:b/>
              </w:rPr>
            </w:pPr>
            <w:r w:rsidRPr="000072D4">
              <w:rPr>
                <w:rFonts w:cs="Calibri"/>
                <w:b/>
              </w:rPr>
              <w:t>CU-10</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FBE6A20" w14:textId="77777777" w:rsidR="00D56C37" w:rsidRPr="000072D4" w:rsidRDefault="00D56C37" w:rsidP="00192206">
            <w:pPr>
              <w:widowControl w:val="0"/>
              <w:rPr>
                <w:rFonts w:ascii="Calibri" w:hAnsi="Calibri" w:cs="Calibri"/>
                <w:b/>
              </w:rPr>
            </w:pPr>
            <w:r w:rsidRPr="000072D4">
              <w:rPr>
                <w:rFonts w:cs="Calibri"/>
                <w:b/>
              </w:rPr>
              <w:t>NOMBRE:</w:t>
            </w:r>
          </w:p>
          <w:p w14:paraId="26FA25BE" w14:textId="77777777" w:rsidR="00D56C37" w:rsidRPr="000072D4" w:rsidRDefault="00D56C37" w:rsidP="00192206">
            <w:pPr>
              <w:widowControl w:val="0"/>
              <w:rPr>
                <w:rFonts w:eastAsia="Arial Unicode MS" w:cs="Calibri"/>
              </w:rPr>
            </w:pPr>
            <w:r w:rsidRPr="000072D4">
              <w:rPr>
                <w:rFonts w:eastAsia="Arial Unicode MS" w:cs="Calibri"/>
              </w:rPr>
              <w:t>Modificar cliente</w:t>
            </w:r>
          </w:p>
        </w:tc>
      </w:tr>
      <w:tr w:rsidR="000072D4" w:rsidRPr="000072D4" w14:paraId="6E8DB934" w14:textId="77777777" w:rsidTr="00192206">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D5E0D2" w14:textId="77777777" w:rsidR="00D56C37" w:rsidRPr="000072D4" w:rsidRDefault="00D56C37" w:rsidP="00192206">
            <w:pPr>
              <w:widowControl w:val="0"/>
              <w:rPr>
                <w:rFonts w:ascii="Calibri" w:hAnsi="Calibri" w:cs="Calibri"/>
                <w:b/>
              </w:rPr>
            </w:pPr>
            <w:r w:rsidRPr="000072D4">
              <w:rPr>
                <w:rFonts w:cs="Calibri"/>
                <w:b/>
              </w:rPr>
              <w:t>COMPLEJIDAD:</w:t>
            </w:r>
          </w:p>
          <w:p w14:paraId="571EC442" w14:textId="77777777" w:rsidR="00D56C37" w:rsidRPr="000072D4" w:rsidRDefault="00D56C37" w:rsidP="00192206">
            <w:pPr>
              <w:widowControl w:val="0"/>
              <w:jc w:val="both"/>
              <w:rPr>
                <w:rFonts w:ascii="Calibri" w:hAnsi="Calibri" w:cs="Calibri"/>
                <w:b/>
              </w:rPr>
            </w:pPr>
            <w:r w:rsidRPr="000072D4">
              <w:rPr>
                <w:rFonts w:eastAsia="Arial Unicode MS" w:cs="Calibri"/>
                <w:iCs/>
              </w:rPr>
              <w:t xml:space="preserve"> [Media]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5C0E70" w14:textId="77777777" w:rsidR="00D56C37" w:rsidRPr="000072D4" w:rsidRDefault="00D56C37" w:rsidP="00192206">
            <w:pPr>
              <w:widowControl w:val="0"/>
              <w:rPr>
                <w:rFonts w:ascii="Calibri" w:hAnsi="Calibri" w:cs="Calibri"/>
                <w:b/>
              </w:rPr>
            </w:pPr>
            <w:r w:rsidRPr="000072D4">
              <w:rPr>
                <w:rFonts w:cs="Calibri"/>
                <w:b/>
              </w:rPr>
              <w:t>PRIORIDAD:</w:t>
            </w:r>
          </w:p>
          <w:p w14:paraId="30A2BF32" w14:textId="77777777" w:rsidR="00D56C37" w:rsidRPr="000072D4" w:rsidRDefault="00D56C37" w:rsidP="00192206">
            <w:pPr>
              <w:widowControl w:val="0"/>
              <w:rPr>
                <w:rFonts w:ascii="Calibri" w:hAnsi="Calibri" w:cs="Calibri"/>
                <w:b/>
              </w:rPr>
            </w:pPr>
            <w:r w:rsidRPr="000072D4">
              <w:rPr>
                <w:rFonts w:eastAsia="Arial Unicode MS" w:cs="Calibri"/>
                <w:iCs/>
              </w:rPr>
              <w:t>[Media]</w:t>
            </w:r>
          </w:p>
        </w:tc>
      </w:tr>
      <w:tr w:rsidR="000072D4" w:rsidRPr="000072D4" w14:paraId="17BBE57F"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06EA23" w14:textId="77777777" w:rsidR="00D56C37" w:rsidRPr="000072D4" w:rsidRDefault="00D56C37" w:rsidP="00192206">
            <w:pPr>
              <w:widowControl w:val="0"/>
              <w:rPr>
                <w:rFonts w:ascii="Calibri" w:hAnsi="Calibri" w:cs="Calibri"/>
                <w:b/>
              </w:rPr>
            </w:pPr>
            <w:r w:rsidRPr="000072D4">
              <w:rPr>
                <w:rFonts w:cs="Calibri"/>
                <w:b/>
              </w:rPr>
              <w:t>REQUERIMIENTO FUNCIONAL ASOCIADO:</w:t>
            </w:r>
          </w:p>
          <w:p w14:paraId="7A51306E" w14:textId="77777777" w:rsidR="00D56C37" w:rsidRPr="000072D4" w:rsidRDefault="00D56C37" w:rsidP="00192206">
            <w:pPr>
              <w:widowControl w:val="0"/>
              <w:jc w:val="both"/>
              <w:rPr>
                <w:rFonts w:ascii="Calibri" w:hAnsi="Calibri" w:cs="Calibri"/>
                <w:i/>
                <w:lang w:eastAsia="es-ES"/>
              </w:rPr>
            </w:pPr>
            <w:r w:rsidRPr="000072D4">
              <w:rPr>
                <w:rFonts w:eastAsia="Arial Unicode MS" w:cs="Calibri"/>
                <w:i/>
                <w:iCs/>
              </w:rPr>
              <w:lastRenderedPageBreak/>
              <w:t>RF-7</w:t>
            </w:r>
          </w:p>
        </w:tc>
      </w:tr>
      <w:tr w:rsidR="000072D4" w:rsidRPr="000072D4" w14:paraId="72FC9A27"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600498" w14:textId="77777777" w:rsidR="00D56C37" w:rsidRPr="000072D4" w:rsidRDefault="00D56C37" w:rsidP="00192206">
            <w:pPr>
              <w:widowControl w:val="0"/>
              <w:rPr>
                <w:rFonts w:ascii="Calibri" w:hAnsi="Calibri" w:cs="Calibri"/>
                <w:b/>
                <w:lang w:eastAsia="en-US"/>
              </w:rPr>
            </w:pPr>
            <w:r w:rsidRPr="000072D4">
              <w:rPr>
                <w:rFonts w:cs="Calibri"/>
                <w:b/>
              </w:rPr>
              <w:lastRenderedPageBreak/>
              <w:t>ACTORES:</w:t>
            </w:r>
          </w:p>
          <w:p w14:paraId="649CEB52" w14:textId="77777777" w:rsidR="00D56C37" w:rsidRPr="000072D4" w:rsidRDefault="00D56C37" w:rsidP="00192206">
            <w:pPr>
              <w:widowControl w:val="0"/>
              <w:rPr>
                <w:rFonts w:ascii="Calibri" w:hAnsi="Calibri" w:cs="Calibri"/>
                <w:i/>
              </w:rPr>
            </w:pPr>
            <w:r w:rsidRPr="000072D4">
              <w:rPr>
                <w:rFonts w:cs="Calibri"/>
                <w:i/>
              </w:rPr>
              <w:t>Administrador</w:t>
            </w:r>
          </w:p>
        </w:tc>
      </w:tr>
      <w:tr w:rsidR="000072D4" w:rsidRPr="000072D4" w14:paraId="1D76F06A" w14:textId="77777777" w:rsidTr="00192206">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2C38D" w14:textId="77777777" w:rsidR="00D56C37" w:rsidRPr="000072D4" w:rsidRDefault="00D56C37" w:rsidP="00192206">
            <w:pPr>
              <w:widowControl w:val="0"/>
              <w:rPr>
                <w:rFonts w:ascii="Calibri" w:hAnsi="Calibri" w:cs="Calibri"/>
                <w:b/>
              </w:rPr>
            </w:pPr>
            <w:r w:rsidRPr="000072D4">
              <w:rPr>
                <w:rFonts w:cs="Calibri"/>
                <w:b/>
              </w:rPr>
              <w:t>CASOS DE USO ASOCIADOS:</w:t>
            </w:r>
          </w:p>
          <w:p w14:paraId="6804DBF3" w14:textId="77777777" w:rsidR="00D56C37" w:rsidRPr="000072D4" w:rsidRDefault="00D56C37" w:rsidP="00192206">
            <w:pPr>
              <w:widowControl w:val="0"/>
              <w:rPr>
                <w:rFonts w:ascii="Calibri" w:hAnsi="Calibri" w:cs="Calibri"/>
              </w:rPr>
            </w:pPr>
            <w:r w:rsidRPr="000072D4">
              <w:rPr>
                <w:rFonts w:cs="Calibri"/>
              </w:rPr>
              <w:t>CU-9</w:t>
            </w:r>
          </w:p>
        </w:tc>
      </w:tr>
      <w:tr w:rsidR="000072D4" w:rsidRPr="000072D4" w14:paraId="31B74A78"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1E500" w14:textId="77777777" w:rsidR="00D56C37" w:rsidRPr="000072D4" w:rsidRDefault="00D56C37" w:rsidP="00192206">
            <w:pPr>
              <w:widowControl w:val="0"/>
              <w:rPr>
                <w:rFonts w:ascii="Calibri" w:hAnsi="Calibri" w:cs="Calibri"/>
                <w:lang w:eastAsia="es-ES"/>
              </w:rPr>
            </w:pPr>
            <w:r w:rsidRPr="000072D4">
              <w:rPr>
                <w:rFonts w:cs="Calibri"/>
                <w:b/>
                <w:bCs/>
              </w:rPr>
              <w:t>DESCRIPCIÓN:</w:t>
            </w:r>
          </w:p>
          <w:p w14:paraId="38EB30AE" w14:textId="77777777" w:rsidR="00D56C37" w:rsidRPr="000072D4" w:rsidRDefault="00D56C37" w:rsidP="00192206">
            <w:pPr>
              <w:spacing w:line="259" w:lineRule="auto"/>
              <w:rPr>
                <w:rFonts w:eastAsia="Arial Unicode MS" w:cs="Calibri"/>
                <w:i/>
                <w:iCs/>
              </w:rPr>
            </w:pPr>
            <w:r w:rsidRPr="000072D4">
              <w:rPr>
                <w:rFonts w:eastAsia="Arial Unicode MS" w:cs="Calibri"/>
                <w:i/>
                <w:iCs/>
              </w:rPr>
              <w:t>El administrador puede modificar los datos de un cliente registrado anteriormente.</w:t>
            </w:r>
          </w:p>
        </w:tc>
      </w:tr>
      <w:tr w:rsidR="000072D4" w:rsidRPr="000072D4" w14:paraId="71C6DDCC"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0AD77" w14:textId="77777777" w:rsidR="00D56C37" w:rsidRPr="000072D4" w:rsidRDefault="00D56C37" w:rsidP="00192206">
            <w:pPr>
              <w:widowControl w:val="0"/>
              <w:rPr>
                <w:rFonts w:ascii="Calibri" w:hAnsi="Calibri" w:cs="Calibri"/>
                <w:b/>
              </w:rPr>
            </w:pPr>
            <w:r w:rsidRPr="000072D4">
              <w:rPr>
                <w:rFonts w:cs="Calibri"/>
                <w:b/>
                <w:bCs/>
              </w:rPr>
              <w:t>NOTAS:</w:t>
            </w:r>
          </w:p>
          <w:p w14:paraId="17FBA033" w14:textId="77777777" w:rsidR="00D56C37" w:rsidRPr="000072D4" w:rsidRDefault="00D56C37" w:rsidP="00192206">
            <w:pPr>
              <w:spacing w:line="259" w:lineRule="auto"/>
              <w:rPr>
                <w:rFonts w:cs="Calibri"/>
                <w:i/>
                <w:iCs/>
                <w:lang w:eastAsia="es-ES"/>
              </w:rPr>
            </w:pPr>
            <w:r w:rsidRPr="000072D4">
              <w:rPr>
                <w:rFonts w:cs="Calibri"/>
                <w:i/>
                <w:iCs/>
                <w:lang w:eastAsia="es-ES"/>
              </w:rPr>
              <w:t>Se pueden modificar clientes que se hayan registrado previamente.</w:t>
            </w:r>
          </w:p>
          <w:p w14:paraId="2B3D8292" w14:textId="77777777" w:rsidR="00D56C37" w:rsidRPr="000072D4" w:rsidRDefault="00D56C37" w:rsidP="00192206">
            <w:pPr>
              <w:spacing w:line="259" w:lineRule="auto"/>
              <w:rPr>
                <w:rFonts w:cs="Calibri"/>
                <w:i/>
                <w:iCs/>
                <w:lang w:eastAsia="es-ES"/>
              </w:rPr>
            </w:pPr>
            <w:r w:rsidRPr="000072D4">
              <w:rPr>
                <w:rFonts w:cs="Calibri"/>
                <w:i/>
                <w:iCs/>
                <w:lang w:eastAsia="es-ES"/>
              </w:rPr>
              <w:t>Se pueden añadir datos a los clientes si la información no fue ingresada completa en el proceso de registro.</w:t>
            </w:r>
          </w:p>
        </w:tc>
      </w:tr>
      <w:tr w:rsidR="000072D4" w:rsidRPr="000072D4" w14:paraId="79FC885B"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7D53D" w14:textId="77777777" w:rsidR="00D56C37" w:rsidRPr="000072D4" w:rsidRDefault="00D56C37" w:rsidP="00192206">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modifica los datos de un cliente nuevo o no.</w:t>
            </w:r>
          </w:p>
        </w:tc>
      </w:tr>
      <w:tr w:rsidR="000072D4" w:rsidRPr="000072D4" w14:paraId="17F55778"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8080D5B" w14:textId="77777777" w:rsidR="00D56C37" w:rsidRPr="000072D4" w:rsidRDefault="00D56C37" w:rsidP="00192206">
            <w:pPr>
              <w:widowControl w:val="0"/>
              <w:rPr>
                <w:rFonts w:ascii="Calibri" w:eastAsia="Calibri" w:hAnsi="Calibri" w:cs="Calibri"/>
                <w:b/>
              </w:rPr>
            </w:pPr>
            <w:r w:rsidRPr="000072D4">
              <w:rPr>
                <w:rFonts w:cs="Calibri"/>
                <w:b/>
              </w:rPr>
              <w:t xml:space="preserve">ESCENARIOS: </w:t>
            </w:r>
          </w:p>
        </w:tc>
      </w:tr>
      <w:tr w:rsidR="000072D4" w:rsidRPr="000072D4" w14:paraId="76CB7AEC" w14:textId="77777777" w:rsidTr="00192206">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9504A" w14:textId="77777777" w:rsidR="00D56C37" w:rsidRPr="000072D4" w:rsidRDefault="00D56C37" w:rsidP="00192206">
            <w:pPr>
              <w:widowControl w:val="0"/>
              <w:rPr>
                <w:rFonts w:ascii="Calibri" w:hAnsi="Calibri" w:cs="Calibri"/>
                <w:i/>
                <w:lang w:eastAsia="es-ES"/>
              </w:rPr>
            </w:pPr>
            <w:r w:rsidRPr="000072D4">
              <w:rPr>
                <w:rFonts w:eastAsia="Arial Unicode MS" w:cs="Calibri"/>
              </w:rPr>
              <w:t xml:space="preserve">ES-10.1    </w:t>
            </w:r>
          </w:p>
          <w:p w14:paraId="5DF9FB7A" w14:textId="77777777" w:rsidR="00D56C37" w:rsidRPr="000072D4" w:rsidRDefault="00D56C37" w:rsidP="00192206">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3153EE" w14:textId="77777777" w:rsidR="00D56C37" w:rsidRPr="000072D4" w:rsidRDefault="00D56C37" w:rsidP="00192206">
            <w:pPr>
              <w:widowControl w:val="0"/>
              <w:rPr>
                <w:rFonts w:ascii="Calibri" w:hAnsi="Calibri" w:cs="Calibri"/>
              </w:rPr>
            </w:pPr>
            <w:r w:rsidRPr="000072D4">
              <w:rPr>
                <w:rFonts w:cs="Calibri"/>
                <w:b/>
                <w:bCs/>
              </w:rPr>
              <w:t xml:space="preserve">DESCRIPCIÓN: </w:t>
            </w:r>
            <w:r w:rsidRPr="000072D4">
              <w:rPr>
                <w:rFonts w:cs="Calibri"/>
              </w:rPr>
              <w:t>Modificación de cliente exitosa.</w:t>
            </w:r>
          </w:p>
          <w:p w14:paraId="316DBEC8" w14:textId="77777777" w:rsidR="00D56C37" w:rsidRPr="000072D4" w:rsidRDefault="00D56C37" w:rsidP="00192206">
            <w:pPr>
              <w:widowControl w:val="0"/>
              <w:rPr>
                <w:rFonts w:ascii="Calibri" w:hAnsi="Calibri" w:cs="Calibri"/>
                <w:b/>
              </w:rPr>
            </w:pPr>
            <w:r w:rsidRPr="000072D4">
              <w:rPr>
                <w:rFonts w:cs="Calibri"/>
                <w:b/>
              </w:rPr>
              <w:t xml:space="preserve">SUPOSICIONES/ASUNCIONES: </w:t>
            </w:r>
          </w:p>
          <w:p w14:paraId="5A3CD905" w14:textId="77777777" w:rsidR="00D56C37" w:rsidRPr="000072D4" w:rsidRDefault="00D56C37" w:rsidP="00192206">
            <w:pPr>
              <w:pStyle w:val="Prrafodelista"/>
              <w:widowControl w:val="0"/>
              <w:numPr>
                <w:ilvl w:val="0"/>
                <w:numId w:val="30"/>
              </w:numPr>
              <w:suppressAutoHyphens/>
              <w:rPr>
                <w:rFonts w:cs="Calibri"/>
              </w:rPr>
            </w:pPr>
            <w:r w:rsidRPr="000072D4">
              <w:rPr>
                <w:rFonts w:cs="Calibri"/>
              </w:rPr>
              <w:t>El administrador ingresa los datos para modificar.</w:t>
            </w:r>
          </w:p>
          <w:p w14:paraId="6B5E70E7" w14:textId="77777777" w:rsidR="00D56C37" w:rsidRPr="000072D4" w:rsidRDefault="00D56C37" w:rsidP="00192206">
            <w:pPr>
              <w:pStyle w:val="Prrafodelista"/>
              <w:widowControl w:val="0"/>
              <w:numPr>
                <w:ilvl w:val="0"/>
                <w:numId w:val="30"/>
              </w:numPr>
              <w:suppressAutoHyphens/>
              <w:rPr>
                <w:rFonts w:cs="Calibri"/>
              </w:rPr>
            </w:pPr>
            <w:r w:rsidRPr="000072D4">
              <w:rPr>
                <w:rFonts w:cs="Calibri"/>
              </w:rPr>
              <w:t>Se confirma la verificación de la cédula y el correo ingresados.</w:t>
            </w:r>
          </w:p>
          <w:p w14:paraId="1E43DF81" w14:textId="1C09665E" w:rsidR="00D56C37" w:rsidRPr="000072D4" w:rsidRDefault="00D56C37" w:rsidP="00192206">
            <w:pPr>
              <w:pStyle w:val="Prrafodelista"/>
              <w:widowControl w:val="0"/>
              <w:numPr>
                <w:ilvl w:val="0"/>
                <w:numId w:val="30"/>
              </w:numPr>
              <w:suppressAutoHyphens/>
              <w:rPr>
                <w:rFonts w:cs="Calibri"/>
              </w:rPr>
            </w:pPr>
            <w:r w:rsidRPr="000072D4">
              <w:rPr>
                <w:rFonts w:cs="Calibri"/>
              </w:rPr>
              <w:t>El sistema guarda los nuevos datos</w:t>
            </w:r>
          </w:p>
          <w:p w14:paraId="2CE20AF7" w14:textId="77777777" w:rsidR="00D56C37" w:rsidRPr="000072D4" w:rsidRDefault="00D56C37" w:rsidP="00192206">
            <w:pPr>
              <w:widowControl w:val="0"/>
              <w:rPr>
                <w:rFonts w:ascii="Calibri" w:hAnsi="Calibri" w:cs="Calibri"/>
              </w:rPr>
            </w:pPr>
            <w:r w:rsidRPr="000072D4">
              <w:rPr>
                <w:rFonts w:cs="Calibri"/>
                <w:b/>
                <w:bCs/>
              </w:rPr>
              <w:t xml:space="preserve">RESULTADOS:  </w:t>
            </w:r>
            <w:r w:rsidRPr="000072D4">
              <w:rPr>
                <w:rFonts w:cs="Calibri"/>
              </w:rPr>
              <w:t>La información es actualizada y se notifica al administrador acerca de una modificación exitosa.</w:t>
            </w:r>
          </w:p>
        </w:tc>
      </w:tr>
      <w:tr w:rsidR="000072D4" w:rsidRPr="000072D4" w14:paraId="79DC6983" w14:textId="77777777" w:rsidTr="00192206">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379DBA" w14:textId="77777777" w:rsidR="00D56C37" w:rsidRPr="000072D4" w:rsidRDefault="00D56C37" w:rsidP="00192206">
            <w:pPr>
              <w:widowControl w:val="0"/>
              <w:rPr>
                <w:rFonts w:eastAsia="Arial Unicode MS" w:cs="Calibri"/>
                <w:lang w:eastAsia="es-ES"/>
              </w:rPr>
            </w:pPr>
            <w:r w:rsidRPr="000072D4">
              <w:rPr>
                <w:rFonts w:eastAsia="Arial Unicode MS" w:cs="Calibri"/>
              </w:rPr>
              <w:t>ES-10.2</w:t>
            </w:r>
          </w:p>
          <w:p w14:paraId="2BAADB49" w14:textId="77777777" w:rsidR="00D56C37" w:rsidRPr="000072D4" w:rsidRDefault="00D56C37" w:rsidP="00192206">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B5CF4" w14:textId="2F8FA187" w:rsidR="00D56C37" w:rsidRPr="000072D4" w:rsidRDefault="00D56C37" w:rsidP="00192206">
            <w:pPr>
              <w:widowControl w:val="0"/>
              <w:rPr>
                <w:rFonts w:ascii="Calibri" w:hAnsi="Calibri" w:cs="Calibri"/>
              </w:rPr>
            </w:pPr>
            <w:r w:rsidRPr="000072D4">
              <w:rPr>
                <w:rFonts w:cs="Calibri"/>
                <w:b/>
                <w:bCs/>
              </w:rPr>
              <w:t xml:space="preserve">DESCRIPCIÓN: </w:t>
            </w:r>
            <w:r w:rsidRPr="000072D4">
              <w:rPr>
                <w:rFonts w:cs="Calibri"/>
              </w:rPr>
              <w:t>Modificación de cliente fallida por tipos de datos incorrectos.</w:t>
            </w:r>
            <w:r w:rsidR="00D51DED" w:rsidRPr="000072D4">
              <w:rPr>
                <w:rFonts w:cs="Calibri"/>
              </w:rPr>
              <w:t>(Cedula- Nombre – Apellido)</w:t>
            </w:r>
          </w:p>
          <w:p w14:paraId="4D19E9E3" w14:textId="77777777" w:rsidR="00D56C37" w:rsidRPr="000072D4" w:rsidRDefault="00D56C37" w:rsidP="00192206">
            <w:pPr>
              <w:widowControl w:val="0"/>
              <w:rPr>
                <w:rFonts w:ascii="Calibri" w:hAnsi="Calibri" w:cs="Calibri"/>
                <w:b/>
              </w:rPr>
            </w:pPr>
            <w:r w:rsidRPr="000072D4">
              <w:rPr>
                <w:rFonts w:cs="Calibri"/>
                <w:b/>
              </w:rPr>
              <w:t xml:space="preserve">SUPOSICIONES/ASUNCIONES: </w:t>
            </w:r>
          </w:p>
          <w:p w14:paraId="762E7CDB" w14:textId="77777777" w:rsidR="00D56C37" w:rsidRPr="000072D4" w:rsidRDefault="00D56C37" w:rsidP="00192206">
            <w:pPr>
              <w:pStyle w:val="Prrafodelista"/>
              <w:widowControl w:val="0"/>
              <w:numPr>
                <w:ilvl w:val="0"/>
                <w:numId w:val="30"/>
              </w:numPr>
              <w:suppressAutoHyphens/>
              <w:rPr>
                <w:rFonts w:cs="Calibri"/>
              </w:rPr>
            </w:pPr>
            <w:r w:rsidRPr="000072D4">
              <w:rPr>
                <w:rFonts w:cs="Calibri"/>
              </w:rPr>
              <w:t>El administrador ingresa datos de tipo int en un campo String.</w:t>
            </w:r>
          </w:p>
          <w:p w14:paraId="7078E421" w14:textId="77777777" w:rsidR="00D56C37" w:rsidRPr="000072D4" w:rsidRDefault="00D56C37" w:rsidP="00192206">
            <w:pPr>
              <w:pStyle w:val="Prrafodelista"/>
              <w:widowControl w:val="0"/>
              <w:numPr>
                <w:ilvl w:val="0"/>
                <w:numId w:val="30"/>
              </w:numPr>
              <w:suppressAutoHyphens/>
              <w:rPr>
                <w:rFonts w:cs="Calibri"/>
              </w:rPr>
            </w:pPr>
            <w:r w:rsidRPr="000072D4">
              <w:rPr>
                <w:rFonts w:cs="Calibri"/>
              </w:rPr>
              <w:t>El sistema no guarda los datos.</w:t>
            </w:r>
          </w:p>
          <w:p w14:paraId="68D4A884" w14:textId="77777777" w:rsidR="00D56C37" w:rsidRPr="000072D4" w:rsidRDefault="00D56C37" w:rsidP="00192206">
            <w:pPr>
              <w:pStyle w:val="Prrafodelista"/>
              <w:widowControl w:val="0"/>
              <w:rPr>
                <w:rFonts w:cs="Calibri"/>
              </w:rPr>
            </w:pPr>
          </w:p>
          <w:p w14:paraId="4151CAC3" w14:textId="77777777" w:rsidR="00D56C37" w:rsidRPr="000072D4" w:rsidRDefault="00D56C37" w:rsidP="00192206">
            <w:pPr>
              <w:widowControl w:val="0"/>
              <w:rPr>
                <w:rFonts w:ascii="Calibri" w:hAnsi="Calibri" w:cs="Calibri"/>
                <w:b/>
                <w:bCs/>
              </w:rPr>
            </w:pPr>
            <w:r w:rsidRPr="000072D4">
              <w:rPr>
                <w:rFonts w:cs="Calibri"/>
                <w:b/>
                <w:bCs/>
              </w:rPr>
              <w:t xml:space="preserve">RESULTADOS:  </w:t>
            </w:r>
            <w:r w:rsidRPr="000072D4">
              <w:rPr>
                <w:rFonts w:cs="Calibri"/>
              </w:rPr>
              <w:t>La información no es guardada y se notifica al administrador del ingreso de un tipo de dato erróneo.</w:t>
            </w:r>
          </w:p>
        </w:tc>
      </w:tr>
      <w:tr w:rsidR="000072D4" w:rsidRPr="000072D4" w14:paraId="326CB19E" w14:textId="77777777" w:rsidTr="00192206">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C8BC28" w14:textId="77777777" w:rsidR="00D56C37" w:rsidRPr="000072D4" w:rsidRDefault="00D56C37" w:rsidP="00192206">
            <w:pPr>
              <w:rPr>
                <w:rFonts w:eastAsia="Arial Unicode MS" w:cs="Calibri"/>
              </w:rPr>
            </w:pPr>
            <w:r w:rsidRPr="000072D4">
              <w:rPr>
                <w:rFonts w:eastAsia="Arial Unicode MS" w:cs="Calibri"/>
              </w:rPr>
              <w:t>ES-10.3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6FDDC" w14:textId="1EE37BE4" w:rsidR="00D56C37" w:rsidRPr="000072D4" w:rsidRDefault="00D56C37" w:rsidP="00192206">
            <w:pPr>
              <w:widowControl w:val="0"/>
              <w:rPr>
                <w:rFonts w:ascii="Calibri" w:hAnsi="Calibri" w:cs="Calibri"/>
              </w:rPr>
            </w:pPr>
            <w:r w:rsidRPr="000072D4">
              <w:rPr>
                <w:rFonts w:cs="Calibri"/>
                <w:b/>
                <w:bCs/>
              </w:rPr>
              <w:t xml:space="preserve">DESCRIPCIÓN: </w:t>
            </w:r>
            <w:r w:rsidRPr="000072D4">
              <w:rPr>
                <w:rFonts w:cs="Calibri"/>
              </w:rPr>
              <w:t>Modificación de cliente fallida por falta de ingreso de datos.</w:t>
            </w:r>
            <w:r w:rsidR="00D51DED" w:rsidRPr="000072D4">
              <w:rPr>
                <w:rFonts w:cs="Calibri"/>
              </w:rPr>
              <w:t xml:space="preserve"> ( Cedula- Nombre – Apellido)</w:t>
            </w:r>
          </w:p>
          <w:p w14:paraId="5AA5A4A8" w14:textId="77777777" w:rsidR="00D56C37" w:rsidRPr="000072D4" w:rsidRDefault="00D56C37" w:rsidP="00192206">
            <w:pPr>
              <w:widowControl w:val="0"/>
              <w:rPr>
                <w:rFonts w:cs="Calibri"/>
                <w:b/>
                <w:bCs/>
              </w:rPr>
            </w:pPr>
            <w:r w:rsidRPr="000072D4">
              <w:rPr>
                <w:rFonts w:cs="Calibri"/>
                <w:b/>
                <w:bCs/>
              </w:rPr>
              <w:t xml:space="preserve">SUPOSICIONES/ASUNCIONES: </w:t>
            </w:r>
          </w:p>
          <w:p w14:paraId="1FAAA2AA" w14:textId="77777777" w:rsidR="00D56C37" w:rsidRPr="000072D4" w:rsidRDefault="00D56C37" w:rsidP="00192206">
            <w:pPr>
              <w:pStyle w:val="Prrafodelista"/>
              <w:widowControl w:val="0"/>
              <w:numPr>
                <w:ilvl w:val="0"/>
                <w:numId w:val="30"/>
              </w:numPr>
              <w:suppressAutoHyphens/>
              <w:rPr>
                <w:rFonts w:cs="Calibri"/>
              </w:rPr>
            </w:pPr>
            <w:r w:rsidRPr="000072D4">
              <w:rPr>
                <w:rFonts w:cs="Calibri"/>
              </w:rPr>
              <w:t>El administrador ingresa los datos del cliente, pero deja un campo en blanco.</w:t>
            </w:r>
          </w:p>
          <w:p w14:paraId="5B1ACD97" w14:textId="0F90834D" w:rsidR="00D56C37" w:rsidRPr="000072D4" w:rsidRDefault="00D56C37" w:rsidP="00B240BD">
            <w:pPr>
              <w:pStyle w:val="Prrafodelista"/>
              <w:widowControl w:val="0"/>
              <w:numPr>
                <w:ilvl w:val="0"/>
                <w:numId w:val="30"/>
              </w:numPr>
              <w:suppressAutoHyphens/>
              <w:rPr>
                <w:rFonts w:cs="Calibri"/>
              </w:rPr>
            </w:pPr>
            <w:r w:rsidRPr="000072D4">
              <w:rPr>
                <w:rFonts w:cs="Calibri"/>
              </w:rPr>
              <w:t>El sistema no guarda los datos por estar incompletos.</w:t>
            </w:r>
          </w:p>
          <w:p w14:paraId="2E4E0F1F" w14:textId="77777777" w:rsidR="00D56C37" w:rsidRPr="000072D4" w:rsidRDefault="00D56C37" w:rsidP="00192206">
            <w:pPr>
              <w:widowControl w:val="0"/>
              <w:rPr>
                <w:rFonts w:ascii="Calibri" w:hAnsi="Calibri" w:cs="Calibri"/>
                <w:b/>
                <w:bCs/>
              </w:rPr>
            </w:pPr>
            <w:r w:rsidRPr="000072D4">
              <w:rPr>
                <w:rFonts w:cs="Calibri"/>
                <w:b/>
                <w:bCs/>
              </w:rPr>
              <w:t xml:space="preserve">RESULTADOS:  </w:t>
            </w:r>
            <w:r w:rsidRPr="000072D4">
              <w:rPr>
                <w:rFonts w:cs="Calibri"/>
              </w:rPr>
              <w:t>La información no se actualiza y se notifica al administrador que hace falta rellenar todos los campos.</w:t>
            </w:r>
          </w:p>
          <w:p w14:paraId="03A6D602" w14:textId="77777777" w:rsidR="00D56C37" w:rsidRPr="000072D4" w:rsidRDefault="00D56C37" w:rsidP="00192206">
            <w:pPr>
              <w:rPr>
                <w:rFonts w:cs="Calibri"/>
                <w:b/>
                <w:bCs/>
              </w:rPr>
            </w:pPr>
          </w:p>
        </w:tc>
      </w:tr>
      <w:tr w:rsidR="000072D4" w:rsidRPr="000072D4" w14:paraId="51ACF08D" w14:textId="77777777" w:rsidTr="00192206">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E6B84B" w14:textId="77777777" w:rsidR="00D56C37" w:rsidRPr="000072D4" w:rsidRDefault="00D56C37" w:rsidP="00192206">
            <w:pPr>
              <w:widowControl w:val="0"/>
              <w:rPr>
                <w:rFonts w:ascii="Calibri" w:hAnsi="Calibri" w:cs="Calibri"/>
                <w:b/>
              </w:rPr>
            </w:pPr>
            <w:r w:rsidRPr="000072D4">
              <w:rPr>
                <w:rFonts w:cs="Calibri"/>
                <w:b/>
              </w:rPr>
              <w:t>REQUERIMIENTOS ESPECIALES - REGLAS DEL NEGOCIO Y DEL SISTEMA:</w:t>
            </w:r>
          </w:p>
          <w:p w14:paraId="4438CA12" w14:textId="77777777" w:rsidR="00D56C37" w:rsidRPr="000072D4" w:rsidRDefault="00D56C37" w:rsidP="00192206">
            <w:pPr>
              <w:widowControl w:val="0"/>
              <w:rPr>
                <w:rFonts w:ascii="Calibri" w:hAnsi="Calibri" w:cs="Calibri"/>
                <w:bCs/>
              </w:rPr>
            </w:pPr>
            <w:r w:rsidRPr="000072D4">
              <w:rPr>
                <w:rFonts w:cs="Calibri"/>
                <w:bCs/>
              </w:rPr>
              <w:t>No Aplica</w:t>
            </w:r>
          </w:p>
        </w:tc>
      </w:tr>
    </w:tbl>
    <w:p w14:paraId="5C502586" w14:textId="77777777" w:rsidR="00045B61" w:rsidRPr="000072D4" w:rsidRDefault="00045B61" w:rsidP="3A45FC86">
      <w:pPr>
        <w:rPr>
          <w:b/>
          <w:bCs/>
          <w:i/>
          <w:iCs/>
        </w:rPr>
      </w:pPr>
    </w:p>
    <w:tbl>
      <w:tblPr>
        <w:tblW w:w="0" w:type="auto"/>
        <w:tblInd w:w="420" w:type="dxa"/>
        <w:tblLook w:val="01E0" w:firstRow="1" w:lastRow="1" w:firstColumn="1" w:lastColumn="1" w:noHBand="0" w:noVBand="0"/>
      </w:tblPr>
      <w:tblGrid>
        <w:gridCol w:w="1436"/>
        <w:gridCol w:w="3257"/>
        <w:gridCol w:w="1448"/>
        <w:gridCol w:w="3067"/>
      </w:tblGrid>
      <w:tr w:rsidR="000072D4" w:rsidRPr="000072D4" w14:paraId="4EB8628D" w14:textId="77777777" w:rsidTr="00C41159">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56293E9" w14:textId="77777777" w:rsidR="37261C34" w:rsidRPr="000072D4" w:rsidRDefault="37261C34" w:rsidP="3A45FC86">
            <w:pPr>
              <w:widowControl w:val="0"/>
              <w:rPr>
                <w:rFonts w:ascii="Calibri" w:hAnsi="Calibri" w:cs="Calibri"/>
                <w:b/>
                <w:bCs/>
              </w:rPr>
            </w:pPr>
            <w:r w:rsidRPr="000072D4">
              <w:rPr>
                <w:rFonts w:cs="Calibri"/>
                <w:b/>
                <w:bCs/>
              </w:rPr>
              <w:t>IDENTIFICADOR CASO DE USO:</w:t>
            </w:r>
          </w:p>
          <w:p w14:paraId="27B15B69" w14:textId="6F5740C0" w:rsidR="37261C34" w:rsidRPr="000072D4" w:rsidRDefault="37261C34" w:rsidP="3A45FC86">
            <w:pPr>
              <w:widowControl w:val="0"/>
              <w:rPr>
                <w:rFonts w:ascii="Calibri" w:hAnsi="Calibri" w:cs="Calibri"/>
                <w:b/>
                <w:bCs/>
              </w:rPr>
            </w:pPr>
            <w:r w:rsidRPr="000072D4">
              <w:rPr>
                <w:rFonts w:cs="Calibri"/>
                <w:b/>
                <w:bCs/>
              </w:rPr>
              <w:t>CU-11</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1AE2BCC" w14:textId="77777777" w:rsidR="37261C34" w:rsidRPr="000072D4" w:rsidRDefault="37261C34" w:rsidP="3A45FC86">
            <w:pPr>
              <w:widowControl w:val="0"/>
              <w:rPr>
                <w:rFonts w:ascii="Calibri" w:hAnsi="Calibri" w:cs="Calibri"/>
                <w:b/>
                <w:bCs/>
              </w:rPr>
            </w:pPr>
            <w:r w:rsidRPr="000072D4">
              <w:rPr>
                <w:rFonts w:cs="Calibri"/>
                <w:b/>
                <w:bCs/>
              </w:rPr>
              <w:t>NOMBRE:</w:t>
            </w:r>
          </w:p>
          <w:p w14:paraId="44D5B437" w14:textId="56CBB421" w:rsidR="37261C34" w:rsidRPr="000072D4" w:rsidRDefault="37261C34" w:rsidP="3A45FC86">
            <w:pPr>
              <w:widowControl w:val="0"/>
              <w:rPr>
                <w:rFonts w:eastAsia="Arial Unicode MS" w:cs="Calibri"/>
              </w:rPr>
            </w:pPr>
            <w:r w:rsidRPr="000072D4">
              <w:rPr>
                <w:rFonts w:eastAsia="Arial Unicode MS" w:cs="Calibri"/>
              </w:rPr>
              <w:t>Eliminar cliente</w:t>
            </w:r>
          </w:p>
        </w:tc>
      </w:tr>
      <w:tr w:rsidR="000072D4" w:rsidRPr="000072D4" w14:paraId="56713062" w14:textId="77777777" w:rsidTr="00C41159">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9FED07" w14:textId="77777777" w:rsidR="37261C34" w:rsidRPr="000072D4" w:rsidRDefault="37261C34" w:rsidP="3A45FC86">
            <w:pPr>
              <w:widowControl w:val="0"/>
              <w:rPr>
                <w:rFonts w:ascii="Calibri" w:hAnsi="Calibri" w:cs="Calibri"/>
                <w:b/>
                <w:bCs/>
              </w:rPr>
            </w:pPr>
            <w:r w:rsidRPr="000072D4">
              <w:rPr>
                <w:rFonts w:cs="Calibri"/>
                <w:b/>
                <w:bCs/>
              </w:rPr>
              <w:t>COMPLEJIDAD:</w:t>
            </w:r>
          </w:p>
          <w:p w14:paraId="6964BA9C" w14:textId="77777777" w:rsidR="37261C34" w:rsidRPr="000072D4" w:rsidRDefault="37261C34" w:rsidP="3A45FC86">
            <w:pPr>
              <w:widowControl w:val="0"/>
              <w:jc w:val="both"/>
              <w:rPr>
                <w:rFonts w:ascii="Calibri" w:hAnsi="Calibri" w:cs="Calibri"/>
                <w:b/>
                <w:bCs/>
              </w:rPr>
            </w:pPr>
            <w:r w:rsidRPr="000072D4">
              <w:rPr>
                <w:rFonts w:eastAsia="Arial Unicode MS" w:cs="Calibri"/>
              </w:rPr>
              <w:t xml:space="preserve"> [Media]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26B85" w14:textId="77777777" w:rsidR="37261C34" w:rsidRPr="000072D4" w:rsidRDefault="37261C34" w:rsidP="3A45FC86">
            <w:pPr>
              <w:widowControl w:val="0"/>
              <w:rPr>
                <w:rFonts w:ascii="Calibri" w:hAnsi="Calibri" w:cs="Calibri"/>
                <w:b/>
                <w:bCs/>
              </w:rPr>
            </w:pPr>
            <w:r w:rsidRPr="000072D4">
              <w:rPr>
                <w:rFonts w:cs="Calibri"/>
                <w:b/>
                <w:bCs/>
              </w:rPr>
              <w:t>PRIORIDAD:</w:t>
            </w:r>
          </w:p>
          <w:p w14:paraId="0CCBF6C8" w14:textId="77777777" w:rsidR="37261C34" w:rsidRPr="000072D4" w:rsidRDefault="37261C34" w:rsidP="3A45FC86">
            <w:pPr>
              <w:widowControl w:val="0"/>
              <w:rPr>
                <w:rFonts w:ascii="Calibri" w:hAnsi="Calibri" w:cs="Calibri"/>
                <w:b/>
                <w:bCs/>
              </w:rPr>
            </w:pPr>
            <w:r w:rsidRPr="000072D4">
              <w:rPr>
                <w:rFonts w:eastAsia="Arial Unicode MS" w:cs="Calibri"/>
              </w:rPr>
              <w:t>[Media]</w:t>
            </w:r>
          </w:p>
        </w:tc>
      </w:tr>
      <w:tr w:rsidR="000072D4" w:rsidRPr="000072D4" w14:paraId="10171618"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1591C8" w14:textId="77777777" w:rsidR="37261C34" w:rsidRPr="000072D4" w:rsidRDefault="37261C34" w:rsidP="3A45FC86">
            <w:pPr>
              <w:widowControl w:val="0"/>
              <w:rPr>
                <w:rFonts w:ascii="Calibri" w:hAnsi="Calibri" w:cs="Calibri"/>
                <w:b/>
                <w:bCs/>
              </w:rPr>
            </w:pPr>
            <w:r w:rsidRPr="000072D4">
              <w:rPr>
                <w:rFonts w:cs="Calibri"/>
                <w:b/>
                <w:bCs/>
              </w:rPr>
              <w:t>REQUERIMIENTO FUNCIONAL ASOCIADO:</w:t>
            </w:r>
          </w:p>
          <w:p w14:paraId="6BAE4C9F" w14:textId="34C14E06" w:rsidR="37261C34" w:rsidRPr="000072D4" w:rsidRDefault="37261C34" w:rsidP="3A45FC86">
            <w:pPr>
              <w:widowControl w:val="0"/>
              <w:jc w:val="both"/>
              <w:rPr>
                <w:rFonts w:ascii="Calibri" w:hAnsi="Calibri" w:cs="Calibri"/>
                <w:i/>
                <w:iCs/>
                <w:lang w:eastAsia="es-ES"/>
              </w:rPr>
            </w:pPr>
            <w:r w:rsidRPr="000072D4">
              <w:rPr>
                <w:rFonts w:eastAsia="Arial Unicode MS" w:cs="Calibri"/>
                <w:i/>
                <w:iCs/>
              </w:rPr>
              <w:lastRenderedPageBreak/>
              <w:t>RF-8</w:t>
            </w:r>
          </w:p>
        </w:tc>
      </w:tr>
      <w:tr w:rsidR="000072D4" w:rsidRPr="000072D4" w14:paraId="0549902C"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6CE50" w14:textId="77777777" w:rsidR="37261C34" w:rsidRPr="000072D4" w:rsidRDefault="37261C34" w:rsidP="3A45FC86">
            <w:pPr>
              <w:widowControl w:val="0"/>
              <w:rPr>
                <w:rFonts w:ascii="Calibri" w:hAnsi="Calibri" w:cs="Calibri"/>
                <w:b/>
                <w:bCs/>
                <w:lang w:eastAsia="en-US"/>
              </w:rPr>
            </w:pPr>
            <w:r w:rsidRPr="000072D4">
              <w:rPr>
                <w:rFonts w:cs="Calibri"/>
                <w:b/>
                <w:bCs/>
              </w:rPr>
              <w:lastRenderedPageBreak/>
              <w:t>ACTORES:</w:t>
            </w:r>
          </w:p>
          <w:p w14:paraId="343C9A09" w14:textId="77777777" w:rsidR="37261C34" w:rsidRPr="000072D4" w:rsidRDefault="37261C34" w:rsidP="3A45FC86">
            <w:pPr>
              <w:widowControl w:val="0"/>
              <w:rPr>
                <w:rFonts w:ascii="Calibri" w:hAnsi="Calibri" w:cs="Calibri"/>
                <w:i/>
                <w:iCs/>
              </w:rPr>
            </w:pPr>
            <w:r w:rsidRPr="000072D4">
              <w:rPr>
                <w:rFonts w:cs="Calibri"/>
                <w:i/>
                <w:iCs/>
              </w:rPr>
              <w:t>Administrador</w:t>
            </w:r>
          </w:p>
        </w:tc>
      </w:tr>
      <w:tr w:rsidR="000072D4" w:rsidRPr="000072D4" w14:paraId="3952A956" w14:textId="77777777" w:rsidTr="00B240BD">
        <w:trPr>
          <w:trHeight w:val="573"/>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14BF60" w14:textId="77777777" w:rsidR="37261C34" w:rsidRPr="000072D4" w:rsidRDefault="37261C34" w:rsidP="3A45FC86">
            <w:pPr>
              <w:widowControl w:val="0"/>
              <w:rPr>
                <w:rFonts w:ascii="Calibri" w:hAnsi="Calibri" w:cs="Calibri"/>
                <w:b/>
                <w:bCs/>
              </w:rPr>
            </w:pPr>
            <w:r w:rsidRPr="000072D4">
              <w:rPr>
                <w:rFonts w:cs="Calibri"/>
                <w:b/>
                <w:bCs/>
              </w:rPr>
              <w:t>CASOS DE USO ASOCIADOS:</w:t>
            </w:r>
          </w:p>
          <w:p w14:paraId="66CA64AA" w14:textId="634F7D78" w:rsidR="37261C34" w:rsidRPr="000072D4" w:rsidRDefault="37261C34" w:rsidP="3A45FC86">
            <w:pPr>
              <w:widowControl w:val="0"/>
              <w:rPr>
                <w:rFonts w:ascii="Calibri" w:hAnsi="Calibri" w:cs="Calibri"/>
              </w:rPr>
            </w:pPr>
            <w:r w:rsidRPr="000072D4">
              <w:rPr>
                <w:rFonts w:cs="Calibri"/>
              </w:rPr>
              <w:t>CU-10</w:t>
            </w:r>
          </w:p>
        </w:tc>
      </w:tr>
      <w:tr w:rsidR="000072D4" w:rsidRPr="000072D4" w14:paraId="34B68264"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9E5D8A" w14:textId="77777777" w:rsidR="37261C34" w:rsidRPr="000072D4" w:rsidRDefault="37261C34" w:rsidP="3A45FC86">
            <w:pPr>
              <w:widowControl w:val="0"/>
              <w:rPr>
                <w:rFonts w:ascii="Calibri" w:hAnsi="Calibri" w:cs="Calibri"/>
                <w:lang w:eastAsia="es-ES"/>
              </w:rPr>
            </w:pPr>
            <w:r w:rsidRPr="000072D4">
              <w:rPr>
                <w:rFonts w:cs="Calibri"/>
                <w:b/>
                <w:bCs/>
              </w:rPr>
              <w:t>DESCRIPCIÓN:</w:t>
            </w:r>
          </w:p>
          <w:p w14:paraId="66C18D7E" w14:textId="55427D83" w:rsidR="37261C34" w:rsidRPr="000072D4" w:rsidRDefault="37261C34" w:rsidP="3A45FC86">
            <w:pPr>
              <w:spacing w:line="259" w:lineRule="auto"/>
              <w:rPr>
                <w:rFonts w:eastAsia="Arial Unicode MS" w:cs="Calibri"/>
                <w:i/>
                <w:iCs/>
              </w:rPr>
            </w:pPr>
            <w:r w:rsidRPr="000072D4">
              <w:rPr>
                <w:rFonts w:eastAsia="Arial Unicode MS" w:cs="Calibri"/>
                <w:i/>
                <w:iCs/>
              </w:rPr>
              <w:t>El administrador puede eliminar los datos de un cliente registrado anteriormente.</w:t>
            </w:r>
          </w:p>
        </w:tc>
      </w:tr>
      <w:tr w:rsidR="000072D4" w:rsidRPr="000072D4" w14:paraId="5F4FA021"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BDCEC2" w14:textId="77777777" w:rsidR="37261C34" w:rsidRPr="000072D4" w:rsidRDefault="37261C34" w:rsidP="3A45FC86">
            <w:pPr>
              <w:widowControl w:val="0"/>
              <w:rPr>
                <w:rFonts w:ascii="Calibri" w:hAnsi="Calibri" w:cs="Calibri"/>
                <w:b/>
                <w:bCs/>
              </w:rPr>
            </w:pPr>
            <w:r w:rsidRPr="000072D4">
              <w:rPr>
                <w:rFonts w:cs="Calibri"/>
                <w:b/>
                <w:bCs/>
              </w:rPr>
              <w:t>NOTAS:</w:t>
            </w:r>
          </w:p>
          <w:p w14:paraId="77EB6B62" w14:textId="36432138" w:rsidR="37261C34" w:rsidRPr="000072D4" w:rsidRDefault="37261C34" w:rsidP="3A45FC86">
            <w:pPr>
              <w:spacing w:line="259" w:lineRule="auto"/>
              <w:rPr>
                <w:rFonts w:cs="Calibri"/>
                <w:i/>
                <w:iCs/>
                <w:lang w:eastAsia="es-ES"/>
              </w:rPr>
            </w:pPr>
            <w:r w:rsidRPr="000072D4">
              <w:rPr>
                <w:rFonts w:cs="Calibri"/>
                <w:i/>
                <w:iCs/>
                <w:lang w:eastAsia="es-ES"/>
              </w:rPr>
              <w:t>Se pueden eliminar clientes que se hayan registrado previamente.</w:t>
            </w:r>
          </w:p>
        </w:tc>
      </w:tr>
      <w:tr w:rsidR="000072D4" w:rsidRPr="000072D4" w14:paraId="622DDEF5"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304437" w14:textId="1EF2D8BB" w:rsidR="37261C34" w:rsidRPr="000072D4" w:rsidRDefault="37261C34" w:rsidP="3A45FC86">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elimina los datos de un cliente nuevo o no.</w:t>
            </w:r>
          </w:p>
        </w:tc>
      </w:tr>
      <w:tr w:rsidR="000072D4" w:rsidRPr="000072D4" w14:paraId="04BCFA45"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18E886D" w14:textId="77777777" w:rsidR="37261C34" w:rsidRPr="000072D4" w:rsidRDefault="37261C34" w:rsidP="3A45FC86">
            <w:pPr>
              <w:widowControl w:val="0"/>
              <w:rPr>
                <w:rFonts w:ascii="Calibri" w:eastAsia="Calibri" w:hAnsi="Calibri" w:cs="Calibri"/>
                <w:b/>
                <w:bCs/>
              </w:rPr>
            </w:pPr>
            <w:r w:rsidRPr="000072D4">
              <w:rPr>
                <w:rFonts w:cs="Calibri"/>
                <w:b/>
                <w:bCs/>
              </w:rPr>
              <w:t xml:space="preserve">ESCENARIOS: </w:t>
            </w:r>
          </w:p>
        </w:tc>
      </w:tr>
      <w:tr w:rsidR="000072D4" w:rsidRPr="000072D4" w14:paraId="001EB2A7"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86F85" w14:textId="42D7FA60" w:rsidR="37261C34" w:rsidRPr="000072D4" w:rsidRDefault="37261C34" w:rsidP="3A45FC86">
            <w:pPr>
              <w:widowControl w:val="0"/>
              <w:rPr>
                <w:rFonts w:ascii="Calibri" w:hAnsi="Calibri" w:cs="Calibri"/>
                <w:i/>
                <w:iCs/>
                <w:lang w:eastAsia="es-ES"/>
              </w:rPr>
            </w:pPr>
            <w:r w:rsidRPr="000072D4">
              <w:rPr>
                <w:rFonts w:eastAsia="Arial Unicode MS" w:cs="Calibri"/>
              </w:rPr>
              <w:t xml:space="preserve">ES-11.1    </w:t>
            </w:r>
          </w:p>
          <w:p w14:paraId="04961AEC" w14:textId="77777777" w:rsidR="3A45FC86" w:rsidRPr="000072D4" w:rsidRDefault="3A45FC86" w:rsidP="3A45FC86">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CC3C5" w14:textId="4A736816" w:rsidR="37261C34" w:rsidRPr="000072D4" w:rsidRDefault="37261C34" w:rsidP="3A45FC86">
            <w:pPr>
              <w:widowControl w:val="0"/>
              <w:rPr>
                <w:rFonts w:ascii="Calibri" w:hAnsi="Calibri" w:cs="Calibri"/>
              </w:rPr>
            </w:pPr>
            <w:r w:rsidRPr="000072D4">
              <w:rPr>
                <w:rFonts w:cs="Calibri"/>
                <w:b/>
                <w:bCs/>
              </w:rPr>
              <w:t xml:space="preserve">DESCRIPCIÓN: </w:t>
            </w:r>
            <w:r w:rsidRPr="000072D4">
              <w:rPr>
                <w:rFonts w:cs="Calibri"/>
              </w:rPr>
              <w:t>Eliminación de cliente exitosa.</w:t>
            </w:r>
          </w:p>
          <w:p w14:paraId="140CE048" w14:textId="77777777" w:rsidR="37261C34" w:rsidRPr="000072D4" w:rsidRDefault="37261C34" w:rsidP="3A45FC86">
            <w:pPr>
              <w:widowControl w:val="0"/>
              <w:rPr>
                <w:rFonts w:ascii="Calibri" w:hAnsi="Calibri" w:cs="Calibri"/>
                <w:b/>
                <w:bCs/>
              </w:rPr>
            </w:pPr>
            <w:r w:rsidRPr="000072D4">
              <w:rPr>
                <w:rFonts w:cs="Calibri"/>
                <w:b/>
                <w:bCs/>
              </w:rPr>
              <w:t xml:space="preserve">SUPOSICIONES/ASUNCIONES: </w:t>
            </w:r>
          </w:p>
          <w:p w14:paraId="66898C9B" w14:textId="1E465843" w:rsidR="37261C34" w:rsidRPr="000072D4" w:rsidRDefault="37261C34" w:rsidP="3A45FC86">
            <w:pPr>
              <w:pStyle w:val="Prrafodelista"/>
              <w:widowControl w:val="0"/>
              <w:numPr>
                <w:ilvl w:val="0"/>
                <w:numId w:val="30"/>
              </w:numPr>
              <w:rPr>
                <w:rFonts w:cs="Calibri"/>
              </w:rPr>
            </w:pPr>
            <w:r w:rsidRPr="000072D4">
              <w:rPr>
                <w:rFonts w:cs="Calibri"/>
              </w:rPr>
              <w:t>El administrador ingresa al sistema para eliminar a un cliente</w:t>
            </w:r>
          </w:p>
          <w:p w14:paraId="16CE918A" w14:textId="48FC02E1" w:rsidR="37261C34" w:rsidRPr="000072D4" w:rsidRDefault="37261C34" w:rsidP="3A45FC86">
            <w:pPr>
              <w:pStyle w:val="Prrafodelista"/>
              <w:widowControl w:val="0"/>
              <w:numPr>
                <w:ilvl w:val="0"/>
                <w:numId w:val="30"/>
              </w:numPr>
              <w:rPr>
                <w:rFonts w:cs="Calibri"/>
              </w:rPr>
            </w:pPr>
            <w:r w:rsidRPr="000072D4">
              <w:rPr>
                <w:rFonts w:cs="Calibri"/>
              </w:rPr>
              <w:t>Se confirma los datos del cliente que se van a eliminar del sistema.</w:t>
            </w:r>
          </w:p>
          <w:p w14:paraId="10F0C931" w14:textId="50542B7E" w:rsidR="37261C34" w:rsidRPr="000072D4" w:rsidRDefault="37261C34" w:rsidP="3A45FC86">
            <w:pPr>
              <w:pStyle w:val="Prrafodelista"/>
              <w:widowControl w:val="0"/>
              <w:numPr>
                <w:ilvl w:val="0"/>
                <w:numId w:val="30"/>
              </w:numPr>
              <w:rPr>
                <w:rFonts w:cs="Calibri"/>
              </w:rPr>
            </w:pPr>
            <w:r w:rsidRPr="000072D4">
              <w:rPr>
                <w:rFonts w:cs="Calibri"/>
              </w:rPr>
              <w:t xml:space="preserve">El sistema elimina los datos del cliente ya registrado con anterioridad. </w:t>
            </w:r>
          </w:p>
          <w:p w14:paraId="4947B6B6" w14:textId="680AFFFB" w:rsidR="37261C34" w:rsidRPr="000072D4" w:rsidRDefault="37261C34" w:rsidP="3A45FC86">
            <w:pPr>
              <w:widowControl w:val="0"/>
              <w:rPr>
                <w:rFonts w:ascii="Calibri" w:hAnsi="Calibri" w:cs="Calibri"/>
              </w:rPr>
            </w:pPr>
            <w:r w:rsidRPr="000072D4">
              <w:rPr>
                <w:rFonts w:cs="Calibri"/>
                <w:b/>
                <w:bCs/>
              </w:rPr>
              <w:t xml:space="preserve">RESULTADOS:  </w:t>
            </w:r>
            <w:r w:rsidRPr="000072D4">
              <w:rPr>
                <w:rFonts w:cs="Calibri"/>
              </w:rPr>
              <w:t>La información es retirada y se notifica al administrador acerca de una eliminación exitosa.</w:t>
            </w:r>
          </w:p>
        </w:tc>
      </w:tr>
      <w:tr w:rsidR="000072D4" w:rsidRPr="000072D4" w14:paraId="0085F32F"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38A25B" w14:textId="1D585B16" w:rsidR="37261C34" w:rsidRPr="000072D4" w:rsidRDefault="37261C34" w:rsidP="3A45FC86">
            <w:pPr>
              <w:widowControl w:val="0"/>
              <w:rPr>
                <w:rFonts w:eastAsia="Arial Unicode MS" w:cs="Calibri"/>
                <w:lang w:eastAsia="es-ES"/>
              </w:rPr>
            </w:pPr>
            <w:r w:rsidRPr="000072D4">
              <w:rPr>
                <w:rFonts w:eastAsia="Arial Unicode MS" w:cs="Calibri"/>
              </w:rPr>
              <w:t>ES-11.2</w:t>
            </w:r>
          </w:p>
          <w:p w14:paraId="1DC3FBA8" w14:textId="77777777" w:rsidR="3A45FC86" w:rsidRPr="000072D4" w:rsidRDefault="3A45FC86" w:rsidP="3A45FC86">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97EB51" w14:textId="0EDDFEBD" w:rsidR="37261C34" w:rsidRPr="000072D4" w:rsidRDefault="37261C34" w:rsidP="3A45FC86">
            <w:pPr>
              <w:widowControl w:val="0"/>
              <w:rPr>
                <w:rFonts w:ascii="Calibri" w:hAnsi="Calibri" w:cs="Calibri"/>
              </w:rPr>
            </w:pPr>
            <w:r w:rsidRPr="000072D4">
              <w:rPr>
                <w:rFonts w:cs="Calibri"/>
                <w:b/>
                <w:bCs/>
              </w:rPr>
              <w:t xml:space="preserve">DESCRIPCIÓN: </w:t>
            </w:r>
            <w:r w:rsidRPr="000072D4">
              <w:rPr>
                <w:rFonts w:cs="Calibri"/>
              </w:rPr>
              <w:t xml:space="preserve">Eliminación de cliente fallida por error </w:t>
            </w:r>
            <w:r w:rsidR="5AB3BE21" w:rsidRPr="000072D4">
              <w:rPr>
                <w:rFonts w:cs="Calibri"/>
              </w:rPr>
              <w:t>de comunicación con la base de datos</w:t>
            </w:r>
            <w:r w:rsidRPr="000072D4">
              <w:rPr>
                <w:rFonts w:cs="Calibri"/>
              </w:rPr>
              <w:t xml:space="preserve"> del sistema.</w:t>
            </w:r>
          </w:p>
          <w:p w14:paraId="77530381" w14:textId="09E0B101" w:rsidR="37261C34" w:rsidRPr="000072D4" w:rsidRDefault="37261C34" w:rsidP="527C5E83">
            <w:pPr>
              <w:widowControl w:val="0"/>
              <w:rPr>
                <w:rFonts w:ascii="Calibri" w:hAnsi="Calibri" w:cs="Calibri"/>
                <w:b/>
              </w:rPr>
            </w:pPr>
            <w:r w:rsidRPr="000072D4">
              <w:rPr>
                <w:rFonts w:cs="Calibri"/>
                <w:b/>
                <w:bCs/>
              </w:rPr>
              <w:t xml:space="preserve">SUPOSICIONES/ASUNCIONES: </w:t>
            </w:r>
          </w:p>
          <w:p w14:paraId="4CCA9971" w14:textId="66AD8C28" w:rsidR="3A45FC86" w:rsidRPr="000072D4" w:rsidRDefault="37261C34" w:rsidP="00AB6994">
            <w:pPr>
              <w:pStyle w:val="Prrafodelista"/>
              <w:widowControl w:val="0"/>
              <w:numPr>
                <w:ilvl w:val="0"/>
                <w:numId w:val="30"/>
              </w:numPr>
              <w:rPr>
                <w:rFonts w:cs="Calibri"/>
              </w:rPr>
            </w:pPr>
            <w:r w:rsidRPr="000072D4">
              <w:rPr>
                <w:rFonts w:cs="Calibri"/>
              </w:rPr>
              <w:t>El sistema no elimina los datos por un error en el sistema de base de datos</w:t>
            </w:r>
          </w:p>
          <w:p w14:paraId="1CE3FA46" w14:textId="2FFB2ACA" w:rsidR="37261C34" w:rsidRPr="000072D4" w:rsidRDefault="37261C34" w:rsidP="3A45FC86">
            <w:pPr>
              <w:widowControl w:val="0"/>
              <w:rPr>
                <w:rFonts w:ascii="Calibri" w:hAnsi="Calibri" w:cs="Calibri"/>
                <w:b/>
                <w:bCs/>
              </w:rPr>
            </w:pPr>
            <w:r w:rsidRPr="000072D4">
              <w:rPr>
                <w:rFonts w:cs="Calibri"/>
                <w:b/>
                <w:bCs/>
              </w:rPr>
              <w:t xml:space="preserve">RESULTADOS:  </w:t>
            </w:r>
            <w:r w:rsidRPr="000072D4">
              <w:rPr>
                <w:rFonts w:cs="Calibri"/>
              </w:rPr>
              <w:t xml:space="preserve">La información no es eliminada y se notifica al administrador de un error inesperado del sistema. </w:t>
            </w:r>
          </w:p>
        </w:tc>
      </w:tr>
      <w:tr w:rsidR="000072D4" w:rsidRPr="000072D4" w14:paraId="0636102F"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CAB85" w14:textId="6620B162" w:rsidR="37261C34" w:rsidRPr="000072D4" w:rsidRDefault="37261C34" w:rsidP="3A45FC86">
            <w:pPr>
              <w:rPr>
                <w:rFonts w:eastAsia="Arial Unicode MS" w:cs="Calibri"/>
              </w:rPr>
            </w:pPr>
            <w:r w:rsidRPr="000072D4">
              <w:rPr>
                <w:rFonts w:eastAsia="Arial Unicode MS" w:cs="Calibri"/>
              </w:rPr>
              <w:t>ES-11.3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3B9218" w14:textId="6011640E" w:rsidR="37261C34" w:rsidRPr="000072D4" w:rsidRDefault="37261C34" w:rsidP="3A45FC86">
            <w:pPr>
              <w:widowControl w:val="0"/>
              <w:rPr>
                <w:rFonts w:cs="Calibri"/>
              </w:rPr>
            </w:pPr>
            <w:r w:rsidRPr="000072D4">
              <w:rPr>
                <w:rFonts w:cs="Calibri"/>
                <w:b/>
                <w:bCs/>
              </w:rPr>
              <w:t xml:space="preserve">DESCRIPCIÓN: </w:t>
            </w:r>
            <w:r w:rsidRPr="000072D4">
              <w:rPr>
                <w:rFonts w:cs="Calibri"/>
              </w:rPr>
              <w:t>Eliminación de cliente fallida por inexistencia de clientes</w:t>
            </w:r>
          </w:p>
          <w:p w14:paraId="311CF31F" w14:textId="77777777" w:rsidR="37261C34" w:rsidRPr="000072D4" w:rsidRDefault="37261C34" w:rsidP="3A45FC86">
            <w:pPr>
              <w:widowControl w:val="0"/>
              <w:rPr>
                <w:rFonts w:cs="Calibri"/>
                <w:b/>
                <w:bCs/>
              </w:rPr>
            </w:pPr>
            <w:r w:rsidRPr="000072D4">
              <w:rPr>
                <w:rFonts w:cs="Calibri"/>
                <w:b/>
                <w:bCs/>
              </w:rPr>
              <w:t xml:space="preserve">SUPOSICIONES/ASUNCIONES: </w:t>
            </w:r>
          </w:p>
          <w:p w14:paraId="2F241FF1" w14:textId="3A7CD603" w:rsidR="37261C34" w:rsidRPr="000072D4" w:rsidRDefault="37261C34" w:rsidP="3A45FC86">
            <w:pPr>
              <w:pStyle w:val="Prrafodelista"/>
              <w:widowControl w:val="0"/>
              <w:numPr>
                <w:ilvl w:val="0"/>
                <w:numId w:val="30"/>
              </w:numPr>
              <w:rPr>
                <w:rFonts w:cs="Calibri"/>
              </w:rPr>
            </w:pPr>
            <w:r w:rsidRPr="000072D4">
              <w:rPr>
                <w:rFonts w:cs="Calibri"/>
              </w:rPr>
              <w:t xml:space="preserve">El sistema no puede eliminar al cliente por falta de datos.  </w:t>
            </w:r>
          </w:p>
          <w:p w14:paraId="631162AA" w14:textId="31EE4DDA" w:rsidR="37261C34" w:rsidRPr="000072D4" w:rsidRDefault="37261C34" w:rsidP="3A45FC86">
            <w:pPr>
              <w:widowControl w:val="0"/>
              <w:rPr>
                <w:rFonts w:ascii="Calibri" w:hAnsi="Calibri" w:cs="Calibri"/>
                <w:b/>
                <w:bCs/>
              </w:rPr>
            </w:pPr>
            <w:r w:rsidRPr="000072D4">
              <w:rPr>
                <w:rFonts w:cs="Calibri"/>
                <w:b/>
                <w:bCs/>
              </w:rPr>
              <w:t xml:space="preserve">RESULTADOS:  </w:t>
            </w:r>
            <w:r w:rsidRPr="000072D4">
              <w:rPr>
                <w:rFonts w:cs="Calibri"/>
              </w:rPr>
              <w:t xml:space="preserve">La información no se elimina correctamente por falta de datos del cliente y se notifica al administrador el retorno hacia la página principal. </w:t>
            </w:r>
          </w:p>
          <w:p w14:paraId="7A84489A" w14:textId="77777777" w:rsidR="3A45FC86" w:rsidRPr="000072D4" w:rsidRDefault="3A45FC86" w:rsidP="3A45FC86">
            <w:pPr>
              <w:rPr>
                <w:rFonts w:cs="Calibri"/>
                <w:b/>
                <w:bCs/>
              </w:rPr>
            </w:pPr>
          </w:p>
        </w:tc>
      </w:tr>
      <w:tr w:rsidR="3A45FC86" w:rsidRPr="000072D4" w14:paraId="2DC457BA"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7923C" w14:textId="77777777" w:rsidR="37261C34" w:rsidRPr="000072D4" w:rsidRDefault="37261C34" w:rsidP="3A45FC86">
            <w:pPr>
              <w:widowControl w:val="0"/>
              <w:rPr>
                <w:rFonts w:ascii="Calibri" w:hAnsi="Calibri" w:cs="Calibri"/>
                <w:b/>
                <w:bCs/>
              </w:rPr>
            </w:pPr>
            <w:r w:rsidRPr="000072D4">
              <w:rPr>
                <w:rFonts w:cs="Calibri"/>
                <w:b/>
                <w:bCs/>
              </w:rPr>
              <w:t>REQUERIMIENTOS ESPECIALES - REGLAS DEL NEGOCIO Y DEL SISTEMA:</w:t>
            </w:r>
          </w:p>
          <w:p w14:paraId="641E963C" w14:textId="77777777" w:rsidR="37261C34" w:rsidRPr="000072D4" w:rsidRDefault="37261C34" w:rsidP="3A45FC86">
            <w:pPr>
              <w:widowControl w:val="0"/>
              <w:rPr>
                <w:rFonts w:ascii="Calibri" w:hAnsi="Calibri" w:cs="Calibri"/>
              </w:rPr>
            </w:pPr>
            <w:r w:rsidRPr="000072D4">
              <w:rPr>
                <w:rFonts w:cs="Calibri"/>
              </w:rPr>
              <w:t>No Aplica</w:t>
            </w:r>
          </w:p>
        </w:tc>
      </w:tr>
    </w:tbl>
    <w:p w14:paraId="6E06C7BD" w14:textId="77777777" w:rsidR="00045B61" w:rsidRPr="000072D4" w:rsidRDefault="00045B61" w:rsidP="3A45FC86">
      <w:pPr>
        <w:rPr>
          <w:b/>
          <w:bCs/>
          <w:i/>
          <w:iCs/>
        </w:rPr>
      </w:pPr>
    </w:p>
    <w:tbl>
      <w:tblPr>
        <w:tblW w:w="0" w:type="auto"/>
        <w:tblInd w:w="420" w:type="dxa"/>
        <w:tblLook w:val="01E0" w:firstRow="1" w:lastRow="1" w:firstColumn="1" w:lastColumn="1" w:noHBand="0" w:noVBand="0"/>
      </w:tblPr>
      <w:tblGrid>
        <w:gridCol w:w="1436"/>
        <w:gridCol w:w="3257"/>
        <w:gridCol w:w="1448"/>
        <w:gridCol w:w="3067"/>
      </w:tblGrid>
      <w:tr w:rsidR="000072D4" w:rsidRPr="000072D4" w14:paraId="665D29FD" w14:textId="77777777" w:rsidTr="00C41159">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7B449A61" w14:textId="77777777" w:rsidR="00DA7211" w:rsidRPr="000072D4" w:rsidRDefault="00DA7211" w:rsidP="527C5E83">
            <w:pPr>
              <w:widowControl w:val="0"/>
              <w:rPr>
                <w:rFonts w:ascii="Calibri" w:hAnsi="Calibri" w:cs="Calibri"/>
                <w:b/>
                <w:bCs/>
              </w:rPr>
            </w:pPr>
            <w:r w:rsidRPr="000072D4">
              <w:rPr>
                <w:rFonts w:cs="Calibri"/>
                <w:b/>
                <w:bCs/>
              </w:rPr>
              <w:t>IDENTIFICADOR CASO DE USO:</w:t>
            </w:r>
          </w:p>
          <w:p w14:paraId="76134985" w14:textId="06EFE394" w:rsidR="00DA7211" w:rsidRPr="000072D4" w:rsidRDefault="00DA7211" w:rsidP="527C5E83">
            <w:pPr>
              <w:widowControl w:val="0"/>
              <w:rPr>
                <w:rFonts w:ascii="Calibri" w:hAnsi="Calibri" w:cs="Calibri"/>
                <w:b/>
                <w:bCs/>
              </w:rPr>
            </w:pPr>
            <w:r w:rsidRPr="000072D4">
              <w:rPr>
                <w:rFonts w:cs="Calibri"/>
                <w:b/>
                <w:bCs/>
              </w:rPr>
              <w:t>CU-12</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C2A808D" w14:textId="77777777" w:rsidR="00DA7211" w:rsidRPr="000072D4" w:rsidRDefault="00DA7211" w:rsidP="527C5E83">
            <w:pPr>
              <w:widowControl w:val="0"/>
              <w:rPr>
                <w:rFonts w:ascii="Calibri" w:hAnsi="Calibri" w:cs="Calibri"/>
                <w:b/>
                <w:bCs/>
              </w:rPr>
            </w:pPr>
            <w:r w:rsidRPr="000072D4">
              <w:rPr>
                <w:rFonts w:cs="Calibri"/>
                <w:b/>
                <w:bCs/>
              </w:rPr>
              <w:t>NOMBRE:</w:t>
            </w:r>
          </w:p>
          <w:p w14:paraId="42B659B6" w14:textId="1A7F5C71" w:rsidR="00DA7211" w:rsidRPr="000072D4" w:rsidRDefault="00DA7211" w:rsidP="527C5E83">
            <w:pPr>
              <w:widowControl w:val="0"/>
              <w:rPr>
                <w:rFonts w:eastAsia="Arial Unicode MS" w:cs="Calibri"/>
              </w:rPr>
            </w:pPr>
            <w:r w:rsidRPr="000072D4">
              <w:rPr>
                <w:rFonts w:eastAsia="Arial Unicode MS" w:cs="Calibri"/>
              </w:rPr>
              <w:t>Consultar cliente</w:t>
            </w:r>
          </w:p>
        </w:tc>
      </w:tr>
      <w:tr w:rsidR="000072D4" w:rsidRPr="000072D4" w14:paraId="32CDBF1C" w14:textId="77777777" w:rsidTr="00C41159">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53F571" w14:textId="77777777" w:rsidR="00DA7211" w:rsidRPr="000072D4" w:rsidRDefault="00DA7211" w:rsidP="527C5E83">
            <w:pPr>
              <w:widowControl w:val="0"/>
              <w:rPr>
                <w:rFonts w:ascii="Calibri" w:hAnsi="Calibri" w:cs="Calibri"/>
                <w:b/>
                <w:bCs/>
              </w:rPr>
            </w:pPr>
            <w:r w:rsidRPr="000072D4">
              <w:rPr>
                <w:rFonts w:cs="Calibri"/>
                <w:b/>
                <w:bCs/>
              </w:rPr>
              <w:t>COMPLEJIDAD:</w:t>
            </w:r>
          </w:p>
          <w:p w14:paraId="476EE98E" w14:textId="77777777" w:rsidR="00DA7211" w:rsidRPr="000072D4" w:rsidRDefault="00DA7211" w:rsidP="527C5E83">
            <w:pPr>
              <w:widowControl w:val="0"/>
              <w:jc w:val="both"/>
              <w:rPr>
                <w:rFonts w:ascii="Calibri" w:hAnsi="Calibri" w:cs="Calibri"/>
                <w:b/>
                <w:bCs/>
              </w:rPr>
            </w:pPr>
            <w:r w:rsidRPr="000072D4">
              <w:rPr>
                <w:rFonts w:eastAsia="Arial Unicode MS" w:cs="Calibri"/>
              </w:rPr>
              <w:t xml:space="preserve"> [Baja]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9F100" w14:textId="77777777" w:rsidR="00DA7211" w:rsidRPr="000072D4" w:rsidRDefault="00DA7211" w:rsidP="527C5E83">
            <w:pPr>
              <w:widowControl w:val="0"/>
              <w:rPr>
                <w:rFonts w:ascii="Calibri" w:hAnsi="Calibri" w:cs="Calibri"/>
                <w:b/>
                <w:bCs/>
              </w:rPr>
            </w:pPr>
            <w:r w:rsidRPr="000072D4">
              <w:rPr>
                <w:rFonts w:cs="Calibri"/>
                <w:b/>
                <w:bCs/>
              </w:rPr>
              <w:t>PRIORIDAD:</w:t>
            </w:r>
          </w:p>
          <w:p w14:paraId="07827EDA" w14:textId="77777777" w:rsidR="00DA7211" w:rsidRPr="000072D4" w:rsidRDefault="00DA7211" w:rsidP="527C5E83">
            <w:pPr>
              <w:widowControl w:val="0"/>
              <w:rPr>
                <w:rFonts w:ascii="Calibri" w:hAnsi="Calibri" w:cs="Calibri"/>
                <w:b/>
                <w:bCs/>
              </w:rPr>
            </w:pPr>
            <w:r w:rsidRPr="000072D4">
              <w:rPr>
                <w:rFonts w:eastAsia="Arial Unicode MS" w:cs="Calibri"/>
              </w:rPr>
              <w:t>[Alta]</w:t>
            </w:r>
          </w:p>
        </w:tc>
      </w:tr>
      <w:tr w:rsidR="000072D4" w:rsidRPr="000072D4" w14:paraId="528FF0AB"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E34F00" w14:textId="77777777" w:rsidR="00DA7211" w:rsidRPr="000072D4" w:rsidRDefault="00DA7211" w:rsidP="527C5E83">
            <w:pPr>
              <w:widowControl w:val="0"/>
              <w:rPr>
                <w:rFonts w:ascii="Calibri" w:hAnsi="Calibri" w:cs="Calibri"/>
                <w:b/>
                <w:bCs/>
              </w:rPr>
            </w:pPr>
            <w:r w:rsidRPr="000072D4">
              <w:rPr>
                <w:rFonts w:cs="Calibri"/>
                <w:b/>
                <w:bCs/>
              </w:rPr>
              <w:t>REQUERIMIENTO FUNCIONAL ASOCIADO:</w:t>
            </w:r>
          </w:p>
          <w:p w14:paraId="2A74450A" w14:textId="2EFD3ADA" w:rsidR="00DA7211" w:rsidRPr="000072D4" w:rsidRDefault="00DA7211" w:rsidP="527C5E83">
            <w:pPr>
              <w:widowControl w:val="0"/>
              <w:jc w:val="both"/>
              <w:rPr>
                <w:rFonts w:ascii="Calibri" w:hAnsi="Calibri" w:cs="Calibri"/>
                <w:i/>
                <w:iCs/>
                <w:lang w:eastAsia="es-ES"/>
              </w:rPr>
            </w:pPr>
            <w:r w:rsidRPr="000072D4">
              <w:rPr>
                <w:rFonts w:eastAsia="Arial Unicode MS" w:cs="Calibri"/>
                <w:i/>
                <w:iCs/>
              </w:rPr>
              <w:t>RF-9</w:t>
            </w:r>
          </w:p>
        </w:tc>
      </w:tr>
      <w:tr w:rsidR="000072D4" w:rsidRPr="000072D4" w14:paraId="76785C57"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2CA0A" w14:textId="77777777" w:rsidR="00DA7211" w:rsidRPr="000072D4" w:rsidRDefault="00DA7211" w:rsidP="527C5E83">
            <w:pPr>
              <w:widowControl w:val="0"/>
              <w:rPr>
                <w:rFonts w:ascii="Calibri" w:hAnsi="Calibri" w:cs="Calibri"/>
                <w:b/>
                <w:bCs/>
                <w:lang w:eastAsia="en-US"/>
              </w:rPr>
            </w:pPr>
            <w:r w:rsidRPr="000072D4">
              <w:rPr>
                <w:rFonts w:cs="Calibri"/>
                <w:b/>
                <w:bCs/>
              </w:rPr>
              <w:t>ACTORES:</w:t>
            </w:r>
          </w:p>
          <w:p w14:paraId="38E40607" w14:textId="77777777" w:rsidR="00DA7211" w:rsidRPr="000072D4" w:rsidRDefault="00DA7211" w:rsidP="527C5E83">
            <w:pPr>
              <w:widowControl w:val="0"/>
              <w:rPr>
                <w:rFonts w:ascii="Calibri" w:hAnsi="Calibri" w:cs="Calibri"/>
                <w:i/>
                <w:iCs/>
              </w:rPr>
            </w:pPr>
            <w:r w:rsidRPr="000072D4">
              <w:rPr>
                <w:rFonts w:cs="Calibri"/>
                <w:i/>
                <w:iCs/>
              </w:rPr>
              <w:t>Administrador y usuarios</w:t>
            </w:r>
          </w:p>
        </w:tc>
      </w:tr>
      <w:tr w:rsidR="000072D4" w:rsidRPr="000072D4" w14:paraId="0BFC2262" w14:textId="77777777" w:rsidTr="00C41159">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8AE15" w14:textId="77777777" w:rsidR="00DA7211" w:rsidRPr="000072D4" w:rsidRDefault="00DA7211" w:rsidP="527C5E83">
            <w:pPr>
              <w:widowControl w:val="0"/>
              <w:rPr>
                <w:rFonts w:ascii="Calibri" w:hAnsi="Calibri" w:cs="Calibri"/>
                <w:b/>
                <w:bCs/>
              </w:rPr>
            </w:pPr>
            <w:r w:rsidRPr="000072D4">
              <w:rPr>
                <w:rFonts w:cs="Calibri"/>
                <w:b/>
                <w:bCs/>
              </w:rPr>
              <w:t>CASOS DE USO ASOCIADOS:</w:t>
            </w:r>
          </w:p>
          <w:p w14:paraId="47A9CAE1" w14:textId="3B81C0FC" w:rsidR="00DA7211" w:rsidRPr="000072D4" w:rsidRDefault="00DA7211" w:rsidP="527C5E83">
            <w:pPr>
              <w:widowControl w:val="0"/>
              <w:rPr>
                <w:rFonts w:ascii="Calibri" w:hAnsi="Calibri" w:cs="Calibri"/>
              </w:rPr>
            </w:pPr>
            <w:r w:rsidRPr="000072D4">
              <w:rPr>
                <w:rFonts w:cs="Calibri"/>
              </w:rPr>
              <w:t>CU-10</w:t>
            </w:r>
          </w:p>
        </w:tc>
      </w:tr>
      <w:tr w:rsidR="000072D4" w:rsidRPr="000072D4" w14:paraId="3164F81D"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5315FD" w14:textId="77777777" w:rsidR="00DA7211" w:rsidRPr="000072D4" w:rsidRDefault="00DA7211" w:rsidP="527C5E83">
            <w:pPr>
              <w:widowControl w:val="0"/>
              <w:rPr>
                <w:rFonts w:ascii="Calibri" w:hAnsi="Calibri" w:cs="Calibri"/>
                <w:lang w:eastAsia="es-ES"/>
              </w:rPr>
            </w:pPr>
            <w:r w:rsidRPr="000072D4">
              <w:rPr>
                <w:rFonts w:cs="Calibri"/>
                <w:b/>
                <w:bCs/>
              </w:rPr>
              <w:t>DESCRIPCIÓN:</w:t>
            </w:r>
          </w:p>
          <w:p w14:paraId="1260753C" w14:textId="1DC599A8" w:rsidR="00DA7211" w:rsidRPr="000072D4" w:rsidRDefault="00DA7211" w:rsidP="527C5E83">
            <w:pPr>
              <w:spacing w:line="259" w:lineRule="auto"/>
              <w:rPr>
                <w:rFonts w:eastAsia="Arial Unicode MS" w:cs="Calibri"/>
                <w:i/>
                <w:iCs/>
              </w:rPr>
            </w:pPr>
            <w:r w:rsidRPr="000072D4">
              <w:rPr>
                <w:rFonts w:eastAsia="Arial Unicode MS" w:cs="Calibri"/>
                <w:i/>
                <w:iCs/>
              </w:rPr>
              <w:lastRenderedPageBreak/>
              <w:t>El administrador o usuario pueden consultar la información de los clientes registrados.</w:t>
            </w:r>
          </w:p>
        </w:tc>
      </w:tr>
      <w:tr w:rsidR="000072D4" w:rsidRPr="000072D4" w14:paraId="3E901105"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3C4DA8" w14:textId="77777777" w:rsidR="00DA7211" w:rsidRPr="000072D4" w:rsidRDefault="00DA7211" w:rsidP="527C5E83">
            <w:pPr>
              <w:widowControl w:val="0"/>
              <w:rPr>
                <w:rFonts w:ascii="Calibri" w:hAnsi="Calibri" w:cs="Calibri"/>
                <w:b/>
                <w:bCs/>
              </w:rPr>
            </w:pPr>
            <w:r w:rsidRPr="000072D4">
              <w:rPr>
                <w:rFonts w:cs="Calibri"/>
                <w:b/>
                <w:bCs/>
              </w:rPr>
              <w:lastRenderedPageBreak/>
              <w:t>NOTAS:</w:t>
            </w:r>
          </w:p>
          <w:p w14:paraId="705B7C15" w14:textId="21CC83FC" w:rsidR="00DA7211" w:rsidRPr="000072D4" w:rsidRDefault="00DA7211" w:rsidP="527C5E83">
            <w:pPr>
              <w:spacing w:line="259" w:lineRule="auto"/>
              <w:rPr>
                <w:rFonts w:cs="Calibri"/>
                <w:i/>
                <w:iCs/>
                <w:lang w:eastAsia="es-ES"/>
              </w:rPr>
            </w:pPr>
            <w:r w:rsidRPr="000072D4">
              <w:rPr>
                <w:rFonts w:cs="Calibri"/>
                <w:i/>
                <w:iCs/>
                <w:lang w:eastAsia="es-ES"/>
              </w:rPr>
              <w:t>Se puede consultar la información de los clientes luego de listarlos.</w:t>
            </w:r>
          </w:p>
          <w:p w14:paraId="2613B65E" w14:textId="4AFE45E3" w:rsidR="00DA7211" w:rsidRPr="000072D4" w:rsidRDefault="00DA7211" w:rsidP="527C5E83">
            <w:pPr>
              <w:spacing w:line="259" w:lineRule="auto"/>
              <w:rPr>
                <w:rFonts w:cs="Calibri"/>
                <w:i/>
                <w:iCs/>
                <w:lang w:eastAsia="es-ES"/>
              </w:rPr>
            </w:pPr>
            <w:r w:rsidRPr="000072D4">
              <w:rPr>
                <w:rFonts w:cs="Calibri"/>
                <w:i/>
                <w:iCs/>
                <w:lang w:eastAsia="es-ES"/>
              </w:rPr>
              <w:t>Para poder listar los clientes y consultar su información deben haber sido registrados previamente.</w:t>
            </w:r>
          </w:p>
        </w:tc>
      </w:tr>
      <w:tr w:rsidR="000072D4" w:rsidRPr="000072D4" w14:paraId="11BBE3BA"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61D0B" w14:textId="13834E50" w:rsidR="00DA7211" w:rsidRPr="000072D4" w:rsidRDefault="00DA7211" w:rsidP="527C5E83">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visualiza la información del cliente o no.</w:t>
            </w:r>
          </w:p>
        </w:tc>
      </w:tr>
      <w:tr w:rsidR="000072D4" w:rsidRPr="000072D4" w14:paraId="69336E0F"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3E747AD6" w14:textId="77777777" w:rsidR="00DA7211" w:rsidRPr="000072D4" w:rsidRDefault="00DA7211" w:rsidP="527C5E83">
            <w:pPr>
              <w:widowControl w:val="0"/>
              <w:rPr>
                <w:rFonts w:ascii="Calibri" w:eastAsia="Calibri" w:hAnsi="Calibri" w:cs="Calibri"/>
                <w:b/>
                <w:bCs/>
              </w:rPr>
            </w:pPr>
            <w:r w:rsidRPr="000072D4">
              <w:rPr>
                <w:rFonts w:cs="Calibri"/>
                <w:b/>
                <w:bCs/>
              </w:rPr>
              <w:t xml:space="preserve">ESCENARIOS: </w:t>
            </w:r>
          </w:p>
        </w:tc>
      </w:tr>
      <w:tr w:rsidR="000072D4" w:rsidRPr="000072D4" w14:paraId="0D1E83A9"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E6E66" w14:textId="2AE357A9" w:rsidR="00DA7211" w:rsidRPr="000072D4" w:rsidRDefault="00DA7211" w:rsidP="527C5E83">
            <w:pPr>
              <w:widowControl w:val="0"/>
              <w:rPr>
                <w:rFonts w:ascii="Calibri" w:hAnsi="Calibri" w:cs="Calibri"/>
                <w:i/>
                <w:iCs/>
                <w:lang w:eastAsia="es-ES"/>
              </w:rPr>
            </w:pPr>
            <w:r w:rsidRPr="000072D4">
              <w:rPr>
                <w:rFonts w:eastAsia="Arial Unicode MS" w:cs="Calibri"/>
              </w:rPr>
              <w:t xml:space="preserve">ES-12.1    </w:t>
            </w:r>
          </w:p>
          <w:p w14:paraId="05370FB3" w14:textId="77777777" w:rsidR="527C5E83" w:rsidRPr="000072D4" w:rsidRDefault="527C5E83" w:rsidP="527C5E83">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046F1F" w14:textId="50051671" w:rsidR="00DA7211" w:rsidRPr="000072D4" w:rsidRDefault="00DA7211" w:rsidP="527C5E83">
            <w:pPr>
              <w:widowControl w:val="0"/>
              <w:rPr>
                <w:rFonts w:ascii="Calibri" w:hAnsi="Calibri" w:cs="Calibri"/>
              </w:rPr>
            </w:pPr>
            <w:r w:rsidRPr="000072D4">
              <w:rPr>
                <w:rFonts w:cs="Calibri"/>
                <w:b/>
                <w:bCs/>
              </w:rPr>
              <w:t xml:space="preserve">DESCRIPCIÓN: </w:t>
            </w:r>
            <w:r w:rsidRPr="000072D4">
              <w:rPr>
                <w:rFonts w:cs="Calibri"/>
              </w:rPr>
              <w:t>Consulta de cliente exitosa.</w:t>
            </w:r>
          </w:p>
          <w:p w14:paraId="48F359DD" w14:textId="77777777" w:rsidR="00DA7211" w:rsidRPr="000072D4" w:rsidRDefault="00DA7211" w:rsidP="527C5E83">
            <w:pPr>
              <w:widowControl w:val="0"/>
              <w:rPr>
                <w:rFonts w:ascii="Calibri" w:hAnsi="Calibri" w:cs="Calibri"/>
                <w:b/>
                <w:bCs/>
              </w:rPr>
            </w:pPr>
            <w:r w:rsidRPr="000072D4">
              <w:rPr>
                <w:rFonts w:cs="Calibri"/>
                <w:b/>
                <w:bCs/>
              </w:rPr>
              <w:t xml:space="preserve">SUPOSICIONES/ASUNCIONES: </w:t>
            </w:r>
          </w:p>
          <w:p w14:paraId="0D929594" w14:textId="18C61585" w:rsidR="00DA7211" w:rsidRPr="000072D4" w:rsidRDefault="00DA7211" w:rsidP="527C5E83">
            <w:pPr>
              <w:widowControl w:val="0"/>
              <w:numPr>
                <w:ilvl w:val="0"/>
                <w:numId w:val="30"/>
              </w:numPr>
              <w:contextualSpacing/>
              <w:rPr>
                <w:rFonts w:cs="Calibri"/>
              </w:rPr>
            </w:pPr>
            <w:r w:rsidRPr="000072D4">
              <w:rPr>
                <w:rFonts w:cs="Calibri"/>
              </w:rPr>
              <w:t>El administrador o usuario lista los clientes.</w:t>
            </w:r>
          </w:p>
          <w:p w14:paraId="6FF66D73" w14:textId="77777777" w:rsidR="00DA7211" w:rsidRPr="000072D4" w:rsidRDefault="00DA7211" w:rsidP="527C5E83">
            <w:pPr>
              <w:widowControl w:val="0"/>
              <w:numPr>
                <w:ilvl w:val="0"/>
                <w:numId w:val="30"/>
              </w:numPr>
              <w:contextualSpacing/>
              <w:rPr>
                <w:rFonts w:cs="Calibri"/>
              </w:rPr>
            </w:pPr>
            <w:r w:rsidRPr="000072D4">
              <w:rPr>
                <w:rFonts w:cs="Calibri"/>
              </w:rPr>
              <w:t>Da click en el botón “Consultar información”.</w:t>
            </w:r>
          </w:p>
          <w:p w14:paraId="2D8C7F29" w14:textId="77777777" w:rsidR="00DA7211" w:rsidRPr="000072D4" w:rsidRDefault="00DA7211" w:rsidP="527C5E83">
            <w:pPr>
              <w:widowControl w:val="0"/>
              <w:rPr>
                <w:rFonts w:cs="Calibri"/>
              </w:rPr>
            </w:pPr>
            <w:r w:rsidRPr="000072D4">
              <w:rPr>
                <w:rFonts w:cs="Calibri"/>
              </w:rPr>
              <w:t xml:space="preserve">          </w:t>
            </w:r>
          </w:p>
          <w:p w14:paraId="52FA9150" w14:textId="1BE33648" w:rsidR="00DA7211" w:rsidRPr="000072D4" w:rsidRDefault="00DA7211" w:rsidP="527C5E83">
            <w:pPr>
              <w:widowControl w:val="0"/>
              <w:rPr>
                <w:rFonts w:ascii="Calibri" w:hAnsi="Calibri" w:cs="Calibri"/>
              </w:rPr>
            </w:pPr>
            <w:r w:rsidRPr="000072D4">
              <w:rPr>
                <w:rFonts w:cs="Calibri"/>
                <w:b/>
                <w:bCs/>
              </w:rPr>
              <w:t xml:space="preserve">RESULTADOS:  </w:t>
            </w:r>
            <w:r w:rsidRPr="000072D4">
              <w:rPr>
                <w:rFonts w:cs="Calibri"/>
              </w:rPr>
              <w:t>El sistema muestra la información de los clientes listados anteriormente.</w:t>
            </w:r>
          </w:p>
        </w:tc>
      </w:tr>
      <w:tr w:rsidR="000072D4" w:rsidRPr="000072D4" w14:paraId="32C5F5EA"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8A599E" w14:textId="09B21F5B" w:rsidR="00DA7211" w:rsidRPr="000072D4" w:rsidRDefault="00DA7211" w:rsidP="527C5E83">
            <w:pPr>
              <w:widowControl w:val="0"/>
              <w:rPr>
                <w:rFonts w:eastAsia="Arial Unicode MS" w:cs="Calibri"/>
                <w:lang w:eastAsia="es-ES"/>
              </w:rPr>
            </w:pPr>
            <w:r w:rsidRPr="000072D4">
              <w:rPr>
                <w:rFonts w:eastAsia="Arial Unicode MS" w:cs="Calibri"/>
              </w:rPr>
              <w:t>ES-12.2</w:t>
            </w:r>
          </w:p>
          <w:p w14:paraId="56B44C16" w14:textId="77777777" w:rsidR="527C5E83" w:rsidRPr="000072D4" w:rsidRDefault="527C5E83" w:rsidP="527C5E83">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000BCE" w14:textId="1458C6B0" w:rsidR="00DA7211" w:rsidRPr="000072D4" w:rsidRDefault="00DA7211" w:rsidP="527C5E83">
            <w:pPr>
              <w:widowControl w:val="0"/>
              <w:rPr>
                <w:rFonts w:ascii="Calibri" w:hAnsi="Calibri" w:cs="Calibri"/>
              </w:rPr>
            </w:pPr>
            <w:r w:rsidRPr="000072D4">
              <w:rPr>
                <w:rFonts w:cs="Calibri"/>
                <w:b/>
                <w:bCs/>
              </w:rPr>
              <w:t xml:space="preserve">DESCRIPCIÓN: </w:t>
            </w:r>
            <w:r w:rsidRPr="000072D4">
              <w:rPr>
                <w:rFonts w:cs="Calibri"/>
              </w:rPr>
              <w:t xml:space="preserve">Consulta </w:t>
            </w:r>
            <w:r w:rsidR="00AF0B74" w:rsidRPr="000072D4">
              <w:rPr>
                <w:rFonts w:cs="Calibri"/>
              </w:rPr>
              <w:t xml:space="preserve">de cliente </w:t>
            </w:r>
            <w:r w:rsidRPr="000072D4">
              <w:rPr>
                <w:rFonts w:cs="Calibri"/>
              </w:rPr>
              <w:t>fallida por no listar los clientes anteriormente.</w:t>
            </w:r>
          </w:p>
          <w:p w14:paraId="4970ECE7" w14:textId="77777777" w:rsidR="00DA7211" w:rsidRPr="000072D4" w:rsidRDefault="00DA7211" w:rsidP="527C5E83">
            <w:pPr>
              <w:widowControl w:val="0"/>
              <w:rPr>
                <w:rFonts w:ascii="Calibri" w:hAnsi="Calibri" w:cs="Calibri"/>
                <w:b/>
                <w:bCs/>
              </w:rPr>
            </w:pPr>
            <w:r w:rsidRPr="000072D4">
              <w:rPr>
                <w:rFonts w:cs="Calibri"/>
                <w:b/>
                <w:bCs/>
              </w:rPr>
              <w:t xml:space="preserve">SUPOSICIONES/ASUNCIONES: </w:t>
            </w:r>
          </w:p>
          <w:p w14:paraId="14273F4B" w14:textId="424B4E2A" w:rsidR="00DA7211" w:rsidRPr="000072D4" w:rsidRDefault="00DA7211" w:rsidP="527C5E83">
            <w:pPr>
              <w:widowControl w:val="0"/>
              <w:numPr>
                <w:ilvl w:val="0"/>
                <w:numId w:val="32"/>
              </w:numPr>
              <w:contextualSpacing/>
            </w:pPr>
            <w:r w:rsidRPr="000072D4">
              <w:t>El usuario o administrador da click en el botón “Consultar información” sin haber listado los clientes.</w:t>
            </w:r>
          </w:p>
          <w:p w14:paraId="5EE2E8FD" w14:textId="7E0EA7C5" w:rsidR="00DA7211" w:rsidRPr="000072D4" w:rsidRDefault="00DA7211" w:rsidP="527C5E83">
            <w:pPr>
              <w:widowControl w:val="0"/>
              <w:rPr>
                <w:rFonts w:ascii="Calibri" w:hAnsi="Calibri" w:cs="Calibri"/>
                <w:b/>
                <w:bCs/>
              </w:rPr>
            </w:pPr>
            <w:r w:rsidRPr="000072D4">
              <w:rPr>
                <w:rFonts w:cs="Calibri"/>
                <w:b/>
                <w:bCs/>
              </w:rPr>
              <w:t xml:space="preserve">RESULTADOS:  </w:t>
            </w:r>
            <w:r w:rsidRPr="000072D4">
              <w:rPr>
                <w:rFonts w:cs="Calibri"/>
              </w:rPr>
              <w:t>El sistema devuelve en mensaje notificando que se debe listar primero los clientes antes de consultar su información.</w:t>
            </w:r>
          </w:p>
        </w:tc>
      </w:tr>
      <w:tr w:rsidR="000072D4" w:rsidRPr="000072D4" w14:paraId="054FA479"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A834C" w14:textId="6F7D619F" w:rsidR="00DA7211" w:rsidRPr="000072D4" w:rsidRDefault="00DA7211" w:rsidP="527C5E83">
            <w:pPr>
              <w:rPr>
                <w:rFonts w:eastAsia="Arial Unicode MS" w:cs="Calibri"/>
              </w:rPr>
            </w:pPr>
            <w:r w:rsidRPr="000072D4">
              <w:rPr>
                <w:rFonts w:eastAsia="Arial Unicode MS" w:cs="Calibri"/>
              </w:rPr>
              <w:t>ES-12.3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AB5CE7" w14:textId="5AC84984" w:rsidR="00DA7211" w:rsidRPr="000072D4" w:rsidRDefault="00DA7211" w:rsidP="527C5E83">
            <w:pPr>
              <w:widowControl w:val="0"/>
              <w:rPr>
                <w:rFonts w:ascii="Calibri" w:hAnsi="Calibri" w:cs="Calibri"/>
              </w:rPr>
            </w:pPr>
            <w:r w:rsidRPr="000072D4">
              <w:rPr>
                <w:rFonts w:cs="Calibri"/>
                <w:b/>
                <w:bCs/>
              </w:rPr>
              <w:t xml:space="preserve">DESCRIPCIÓN: </w:t>
            </w:r>
            <w:r w:rsidRPr="000072D4">
              <w:rPr>
                <w:rFonts w:cs="Calibri"/>
              </w:rPr>
              <w:t xml:space="preserve">Consulta </w:t>
            </w:r>
            <w:r w:rsidR="00AF0B74" w:rsidRPr="000072D4">
              <w:rPr>
                <w:rFonts w:cs="Calibri"/>
              </w:rPr>
              <w:t xml:space="preserve">de cliente </w:t>
            </w:r>
            <w:r w:rsidRPr="000072D4">
              <w:rPr>
                <w:rFonts w:cs="Calibri"/>
              </w:rPr>
              <w:t xml:space="preserve">fallida por mala comunicación con la base de datos. </w:t>
            </w:r>
          </w:p>
          <w:p w14:paraId="1DCE333B" w14:textId="77777777" w:rsidR="00DA7211" w:rsidRPr="000072D4" w:rsidRDefault="00DA7211" w:rsidP="527C5E83">
            <w:pPr>
              <w:widowControl w:val="0"/>
              <w:rPr>
                <w:rFonts w:cs="Calibri"/>
                <w:b/>
                <w:bCs/>
              </w:rPr>
            </w:pPr>
            <w:r w:rsidRPr="000072D4">
              <w:rPr>
                <w:rFonts w:cs="Calibri"/>
                <w:b/>
                <w:bCs/>
              </w:rPr>
              <w:t xml:space="preserve">SUPOSICIONES/ASUNCIONES: </w:t>
            </w:r>
          </w:p>
          <w:p w14:paraId="31BCB36E" w14:textId="2EB942EF" w:rsidR="00DA7211" w:rsidRPr="000072D4" w:rsidRDefault="00DA7211" w:rsidP="527C5E83">
            <w:pPr>
              <w:widowControl w:val="0"/>
              <w:numPr>
                <w:ilvl w:val="0"/>
                <w:numId w:val="30"/>
              </w:numPr>
              <w:contextualSpacing/>
              <w:rPr>
                <w:rFonts w:cs="Calibri"/>
              </w:rPr>
            </w:pPr>
            <w:r w:rsidRPr="000072D4">
              <w:rPr>
                <w:rFonts w:cs="Calibri"/>
              </w:rPr>
              <w:t>El administrador o usuario lista los clientes.</w:t>
            </w:r>
          </w:p>
          <w:p w14:paraId="28ED78D5" w14:textId="77777777" w:rsidR="00DA7211" w:rsidRPr="000072D4" w:rsidRDefault="00DA7211" w:rsidP="527C5E83">
            <w:pPr>
              <w:widowControl w:val="0"/>
              <w:numPr>
                <w:ilvl w:val="0"/>
                <w:numId w:val="30"/>
              </w:numPr>
              <w:contextualSpacing/>
              <w:rPr>
                <w:rFonts w:cs="Calibri"/>
              </w:rPr>
            </w:pPr>
            <w:r w:rsidRPr="000072D4">
              <w:rPr>
                <w:rFonts w:cs="Calibri"/>
              </w:rPr>
              <w:t>Da click en el botón “Consultar información”.</w:t>
            </w:r>
          </w:p>
          <w:p w14:paraId="11A99E74" w14:textId="77777777" w:rsidR="00DA7211" w:rsidRPr="000072D4" w:rsidRDefault="00DA7211" w:rsidP="527C5E83">
            <w:pPr>
              <w:widowControl w:val="0"/>
              <w:numPr>
                <w:ilvl w:val="0"/>
                <w:numId w:val="30"/>
              </w:numPr>
              <w:contextualSpacing/>
              <w:rPr>
                <w:rFonts w:cs="Calibri"/>
              </w:rPr>
            </w:pPr>
            <w:r w:rsidRPr="000072D4">
              <w:rPr>
                <w:rFonts w:cs="Calibri"/>
              </w:rPr>
              <w:t xml:space="preserve">El sistema tiene problemas de comunicación con la base de datos y no recibe respuesta de esta. </w:t>
            </w:r>
          </w:p>
          <w:p w14:paraId="7A58C794" w14:textId="77777777" w:rsidR="00DA7211" w:rsidRPr="000072D4" w:rsidRDefault="00DA7211" w:rsidP="527C5E83">
            <w:pPr>
              <w:widowControl w:val="0"/>
              <w:rPr>
                <w:rFonts w:ascii="Calibri" w:hAnsi="Calibri" w:cs="Calibri"/>
                <w:b/>
                <w:bCs/>
              </w:rPr>
            </w:pPr>
            <w:r w:rsidRPr="000072D4">
              <w:rPr>
                <w:rFonts w:cs="Calibri"/>
                <w:b/>
                <w:bCs/>
              </w:rPr>
              <w:t xml:space="preserve">RESULTADOS:  </w:t>
            </w:r>
            <w:r w:rsidRPr="000072D4">
              <w:rPr>
                <w:rFonts w:cs="Calibri"/>
              </w:rPr>
              <w:t>El sistema devuelve un mensaje notificando que existe un error en la base de datos y que intente en otro momento.</w:t>
            </w:r>
          </w:p>
          <w:p w14:paraId="34AC5566" w14:textId="77777777" w:rsidR="527C5E83" w:rsidRPr="000072D4" w:rsidRDefault="527C5E83" w:rsidP="527C5E83">
            <w:pPr>
              <w:rPr>
                <w:rFonts w:cs="Calibri"/>
                <w:b/>
                <w:bCs/>
              </w:rPr>
            </w:pPr>
          </w:p>
        </w:tc>
      </w:tr>
      <w:tr w:rsidR="527C5E83" w:rsidRPr="000072D4" w14:paraId="4A3C4CEF"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5EB184" w14:textId="77777777" w:rsidR="00DA7211" w:rsidRPr="000072D4" w:rsidRDefault="00DA7211" w:rsidP="527C5E83">
            <w:pPr>
              <w:widowControl w:val="0"/>
              <w:rPr>
                <w:rFonts w:ascii="Calibri" w:hAnsi="Calibri" w:cs="Calibri"/>
                <w:b/>
                <w:bCs/>
              </w:rPr>
            </w:pPr>
            <w:r w:rsidRPr="000072D4">
              <w:rPr>
                <w:rFonts w:cs="Calibri"/>
                <w:b/>
                <w:bCs/>
              </w:rPr>
              <w:t>REQUERIMIENTOS ESPECIALES - REGLAS DEL NEGOCIO Y DEL SISTEMA:</w:t>
            </w:r>
          </w:p>
          <w:p w14:paraId="7B88AF5E" w14:textId="77777777" w:rsidR="00DA7211" w:rsidRPr="000072D4" w:rsidRDefault="00DA7211" w:rsidP="527C5E83">
            <w:pPr>
              <w:widowControl w:val="0"/>
              <w:rPr>
                <w:rFonts w:ascii="Calibri" w:hAnsi="Calibri" w:cs="Calibri"/>
              </w:rPr>
            </w:pPr>
            <w:r w:rsidRPr="000072D4">
              <w:rPr>
                <w:rFonts w:cs="Calibri"/>
              </w:rPr>
              <w:t>No Aplica</w:t>
            </w:r>
          </w:p>
        </w:tc>
      </w:tr>
    </w:tbl>
    <w:p w14:paraId="7604D6C6" w14:textId="77777777" w:rsidR="00045B61" w:rsidRPr="000072D4" w:rsidRDefault="00045B61" w:rsidP="3A45FC86">
      <w:pPr>
        <w:rPr>
          <w:b/>
          <w:i/>
        </w:rPr>
      </w:pPr>
    </w:p>
    <w:p w14:paraId="4B3C8E83" w14:textId="77777777" w:rsidR="008A4A96" w:rsidRPr="000072D4" w:rsidRDefault="008A4A96" w:rsidP="3A45FC86">
      <w:pPr>
        <w:rPr>
          <w:b/>
          <w:i/>
        </w:rPr>
      </w:pPr>
    </w:p>
    <w:tbl>
      <w:tblPr>
        <w:tblW w:w="0" w:type="auto"/>
        <w:tblInd w:w="420" w:type="dxa"/>
        <w:tblLook w:val="01E0" w:firstRow="1" w:lastRow="1" w:firstColumn="1" w:lastColumn="1" w:noHBand="0" w:noVBand="0"/>
      </w:tblPr>
      <w:tblGrid>
        <w:gridCol w:w="1436"/>
        <w:gridCol w:w="3257"/>
        <w:gridCol w:w="1448"/>
        <w:gridCol w:w="3067"/>
      </w:tblGrid>
      <w:tr w:rsidR="000072D4" w:rsidRPr="000072D4" w14:paraId="4CD68B48" w14:textId="77777777" w:rsidTr="00C41159">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B5C3726" w14:textId="77777777" w:rsidR="020E2B4B" w:rsidRPr="000072D4" w:rsidRDefault="020E2B4B" w:rsidP="527C5E83">
            <w:pPr>
              <w:widowControl w:val="0"/>
              <w:rPr>
                <w:rFonts w:ascii="Calibri" w:hAnsi="Calibri" w:cs="Calibri"/>
                <w:b/>
                <w:bCs/>
              </w:rPr>
            </w:pPr>
            <w:r w:rsidRPr="000072D4">
              <w:rPr>
                <w:rFonts w:cs="Calibri"/>
                <w:b/>
                <w:bCs/>
              </w:rPr>
              <w:t>IDENTIFICADOR CASO DE USO:</w:t>
            </w:r>
          </w:p>
          <w:p w14:paraId="13ACF32C" w14:textId="6B4FEF25" w:rsidR="020E2B4B" w:rsidRPr="000072D4" w:rsidRDefault="020E2B4B" w:rsidP="527C5E83">
            <w:pPr>
              <w:widowControl w:val="0"/>
              <w:rPr>
                <w:rFonts w:ascii="Calibri" w:hAnsi="Calibri" w:cs="Calibri"/>
                <w:b/>
                <w:bCs/>
              </w:rPr>
            </w:pPr>
            <w:r w:rsidRPr="000072D4">
              <w:rPr>
                <w:rFonts w:cs="Calibri"/>
                <w:b/>
                <w:bCs/>
              </w:rPr>
              <w:t>CU-13</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E6D3D07" w14:textId="77777777" w:rsidR="020E2B4B" w:rsidRPr="000072D4" w:rsidRDefault="020E2B4B" w:rsidP="527C5E83">
            <w:pPr>
              <w:widowControl w:val="0"/>
              <w:rPr>
                <w:rFonts w:ascii="Calibri" w:hAnsi="Calibri" w:cs="Calibri"/>
                <w:b/>
                <w:bCs/>
              </w:rPr>
            </w:pPr>
            <w:r w:rsidRPr="000072D4">
              <w:rPr>
                <w:rFonts w:cs="Calibri"/>
                <w:b/>
                <w:bCs/>
              </w:rPr>
              <w:t>NOMBRE:</w:t>
            </w:r>
          </w:p>
          <w:p w14:paraId="4EC085D3" w14:textId="288E271E" w:rsidR="020E2B4B" w:rsidRPr="000072D4" w:rsidRDefault="020E2B4B" w:rsidP="527C5E83">
            <w:pPr>
              <w:widowControl w:val="0"/>
              <w:rPr>
                <w:rFonts w:eastAsia="Arial Unicode MS" w:cs="Calibri"/>
              </w:rPr>
            </w:pPr>
            <w:r w:rsidRPr="000072D4">
              <w:rPr>
                <w:rFonts w:eastAsia="Arial Unicode MS" w:cs="Calibri"/>
              </w:rPr>
              <w:t>Listar clientes</w:t>
            </w:r>
          </w:p>
        </w:tc>
      </w:tr>
      <w:tr w:rsidR="000072D4" w:rsidRPr="000072D4" w14:paraId="2B1674AE" w14:textId="77777777" w:rsidTr="00C41159">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227A93" w14:textId="77777777" w:rsidR="020E2B4B" w:rsidRPr="000072D4" w:rsidRDefault="020E2B4B" w:rsidP="527C5E83">
            <w:pPr>
              <w:widowControl w:val="0"/>
              <w:rPr>
                <w:rFonts w:ascii="Calibri" w:hAnsi="Calibri" w:cs="Calibri"/>
                <w:b/>
                <w:bCs/>
              </w:rPr>
            </w:pPr>
            <w:r w:rsidRPr="000072D4">
              <w:rPr>
                <w:rFonts w:cs="Calibri"/>
                <w:b/>
                <w:bCs/>
              </w:rPr>
              <w:t>COMPLEJIDAD:</w:t>
            </w:r>
          </w:p>
          <w:p w14:paraId="42AAA6AA" w14:textId="77777777" w:rsidR="020E2B4B" w:rsidRPr="000072D4" w:rsidRDefault="020E2B4B" w:rsidP="527C5E83">
            <w:pPr>
              <w:widowControl w:val="0"/>
              <w:jc w:val="both"/>
              <w:rPr>
                <w:rFonts w:ascii="Calibri" w:hAnsi="Calibri" w:cs="Calibri"/>
                <w:b/>
                <w:bCs/>
              </w:rPr>
            </w:pPr>
            <w:r w:rsidRPr="000072D4">
              <w:rPr>
                <w:rFonts w:eastAsia="Arial Unicode MS" w:cs="Calibri"/>
              </w:rPr>
              <w:t xml:space="preserve"> [Baja]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FE664" w14:textId="77777777" w:rsidR="020E2B4B" w:rsidRPr="000072D4" w:rsidRDefault="020E2B4B" w:rsidP="527C5E83">
            <w:pPr>
              <w:widowControl w:val="0"/>
              <w:rPr>
                <w:rFonts w:ascii="Calibri" w:hAnsi="Calibri" w:cs="Calibri"/>
                <w:b/>
                <w:bCs/>
              </w:rPr>
            </w:pPr>
            <w:r w:rsidRPr="000072D4">
              <w:rPr>
                <w:rFonts w:cs="Calibri"/>
                <w:b/>
                <w:bCs/>
              </w:rPr>
              <w:t>PRIORIDAD:</w:t>
            </w:r>
          </w:p>
          <w:p w14:paraId="11973CE2" w14:textId="77777777" w:rsidR="020E2B4B" w:rsidRPr="000072D4" w:rsidRDefault="020E2B4B" w:rsidP="527C5E83">
            <w:pPr>
              <w:widowControl w:val="0"/>
              <w:rPr>
                <w:rFonts w:ascii="Calibri" w:hAnsi="Calibri" w:cs="Calibri"/>
                <w:b/>
                <w:bCs/>
              </w:rPr>
            </w:pPr>
            <w:r w:rsidRPr="000072D4">
              <w:rPr>
                <w:rFonts w:eastAsia="Arial Unicode MS" w:cs="Calibri"/>
              </w:rPr>
              <w:t>[Alta]</w:t>
            </w:r>
          </w:p>
        </w:tc>
      </w:tr>
      <w:tr w:rsidR="000072D4" w:rsidRPr="000072D4" w14:paraId="6D5F96B8"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39C87" w14:textId="77777777" w:rsidR="020E2B4B" w:rsidRPr="000072D4" w:rsidRDefault="020E2B4B" w:rsidP="527C5E83">
            <w:pPr>
              <w:widowControl w:val="0"/>
              <w:rPr>
                <w:rFonts w:ascii="Calibri" w:hAnsi="Calibri" w:cs="Calibri"/>
                <w:b/>
                <w:bCs/>
              </w:rPr>
            </w:pPr>
            <w:r w:rsidRPr="000072D4">
              <w:rPr>
                <w:rFonts w:cs="Calibri"/>
                <w:b/>
                <w:bCs/>
              </w:rPr>
              <w:t>REQUERIMIENTO FUNCIONAL ASOCIADO:</w:t>
            </w:r>
          </w:p>
          <w:p w14:paraId="20D3DFCC" w14:textId="3E6C9A69" w:rsidR="020E2B4B" w:rsidRPr="000072D4" w:rsidRDefault="020E2B4B" w:rsidP="527C5E83">
            <w:pPr>
              <w:widowControl w:val="0"/>
              <w:jc w:val="both"/>
              <w:rPr>
                <w:rFonts w:ascii="Calibri" w:hAnsi="Calibri" w:cs="Calibri"/>
                <w:i/>
                <w:iCs/>
                <w:lang w:eastAsia="es-ES"/>
              </w:rPr>
            </w:pPr>
            <w:r w:rsidRPr="000072D4">
              <w:rPr>
                <w:rFonts w:eastAsia="Arial Unicode MS" w:cs="Calibri"/>
                <w:i/>
                <w:iCs/>
              </w:rPr>
              <w:t>RF-10</w:t>
            </w:r>
          </w:p>
        </w:tc>
      </w:tr>
      <w:tr w:rsidR="000072D4" w:rsidRPr="000072D4" w14:paraId="0704CBC1"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D971C" w14:textId="77777777" w:rsidR="020E2B4B" w:rsidRPr="000072D4" w:rsidRDefault="020E2B4B" w:rsidP="527C5E83">
            <w:pPr>
              <w:widowControl w:val="0"/>
              <w:rPr>
                <w:rFonts w:ascii="Calibri" w:hAnsi="Calibri" w:cs="Calibri"/>
                <w:b/>
                <w:bCs/>
                <w:lang w:eastAsia="en-US"/>
              </w:rPr>
            </w:pPr>
            <w:r w:rsidRPr="000072D4">
              <w:rPr>
                <w:rFonts w:cs="Calibri"/>
                <w:b/>
                <w:bCs/>
              </w:rPr>
              <w:t>ACTORES:</w:t>
            </w:r>
          </w:p>
          <w:p w14:paraId="21E3FBB9" w14:textId="77777777" w:rsidR="020E2B4B" w:rsidRPr="000072D4" w:rsidRDefault="020E2B4B" w:rsidP="527C5E83">
            <w:pPr>
              <w:widowControl w:val="0"/>
              <w:rPr>
                <w:rFonts w:ascii="Calibri" w:hAnsi="Calibri" w:cs="Calibri"/>
                <w:i/>
                <w:iCs/>
              </w:rPr>
            </w:pPr>
            <w:r w:rsidRPr="000072D4">
              <w:rPr>
                <w:rFonts w:cs="Calibri"/>
                <w:i/>
                <w:iCs/>
              </w:rPr>
              <w:t>Administrador y usuarios</w:t>
            </w:r>
          </w:p>
        </w:tc>
      </w:tr>
      <w:tr w:rsidR="000072D4" w:rsidRPr="000072D4" w14:paraId="269896F1" w14:textId="77777777" w:rsidTr="00C41159">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03E0B" w14:textId="77777777" w:rsidR="020E2B4B" w:rsidRPr="000072D4" w:rsidRDefault="020E2B4B" w:rsidP="527C5E83">
            <w:pPr>
              <w:widowControl w:val="0"/>
              <w:rPr>
                <w:rFonts w:ascii="Calibri" w:hAnsi="Calibri" w:cs="Calibri"/>
                <w:b/>
                <w:bCs/>
              </w:rPr>
            </w:pPr>
            <w:r w:rsidRPr="000072D4">
              <w:rPr>
                <w:rFonts w:cs="Calibri"/>
                <w:b/>
                <w:bCs/>
              </w:rPr>
              <w:t>CASOS DE USO ASOCIADOS:</w:t>
            </w:r>
          </w:p>
          <w:p w14:paraId="55E5D48B" w14:textId="0F1F9A7A" w:rsidR="020E2B4B" w:rsidRPr="000072D4" w:rsidRDefault="020E2B4B" w:rsidP="527C5E83">
            <w:pPr>
              <w:widowControl w:val="0"/>
              <w:rPr>
                <w:rFonts w:ascii="Calibri" w:hAnsi="Calibri" w:cs="Calibri"/>
              </w:rPr>
            </w:pPr>
            <w:r w:rsidRPr="000072D4">
              <w:rPr>
                <w:rFonts w:cs="Calibri"/>
              </w:rPr>
              <w:t>CU-11, CU-12</w:t>
            </w:r>
          </w:p>
        </w:tc>
      </w:tr>
      <w:tr w:rsidR="000072D4" w:rsidRPr="000072D4" w14:paraId="59D918FF"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CF6D4F" w14:textId="77777777" w:rsidR="020E2B4B" w:rsidRPr="000072D4" w:rsidRDefault="020E2B4B" w:rsidP="527C5E83">
            <w:pPr>
              <w:widowControl w:val="0"/>
              <w:rPr>
                <w:rFonts w:ascii="Calibri" w:hAnsi="Calibri" w:cs="Calibri"/>
                <w:lang w:eastAsia="es-ES"/>
              </w:rPr>
            </w:pPr>
            <w:r w:rsidRPr="000072D4">
              <w:rPr>
                <w:rFonts w:cs="Calibri"/>
                <w:b/>
                <w:bCs/>
              </w:rPr>
              <w:t>DESCRIPCIÓN:</w:t>
            </w:r>
          </w:p>
          <w:p w14:paraId="35BD4BE2" w14:textId="04EB3ED3" w:rsidR="020E2B4B" w:rsidRPr="000072D4" w:rsidRDefault="020E2B4B" w:rsidP="527C5E83">
            <w:pPr>
              <w:spacing w:line="259" w:lineRule="auto"/>
              <w:rPr>
                <w:rFonts w:eastAsia="Arial Unicode MS" w:cs="Calibri"/>
                <w:i/>
                <w:iCs/>
              </w:rPr>
            </w:pPr>
            <w:r w:rsidRPr="000072D4">
              <w:rPr>
                <w:rFonts w:eastAsia="Arial Unicode MS" w:cs="Calibri"/>
                <w:i/>
                <w:iCs/>
              </w:rPr>
              <w:lastRenderedPageBreak/>
              <w:t>El administrador o usuario pueden listar los clientes registrados.</w:t>
            </w:r>
          </w:p>
        </w:tc>
      </w:tr>
      <w:tr w:rsidR="000072D4" w:rsidRPr="000072D4" w14:paraId="01787663"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7D1DF1" w14:textId="77777777" w:rsidR="020E2B4B" w:rsidRPr="000072D4" w:rsidRDefault="020E2B4B" w:rsidP="527C5E83">
            <w:pPr>
              <w:widowControl w:val="0"/>
              <w:rPr>
                <w:rFonts w:ascii="Calibri" w:hAnsi="Calibri" w:cs="Calibri"/>
                <w:b/>
                <w:bCs/>
              </w:rPr>
            </w:pPr>
            <w:r w:rsidRPr="000072D4">
              <w:rPr>
                <w:rFonts w:cs="Calibri"/>
                <w:b/>
                <w:bCs/>
              </w:rPr>
              <w:lastRenderedPageBreak/>
              <w:t>NOTAS:</w:t>
            </w:r>
          </w:p>
          <w:p w14:paraId="35B8D447" w14:textId="2CCCC176" w:rsidR="020E2B4B" w:rsidRPr="000072D4" w:rsidRDefault="020E2B4B" w:rsidP="527C5E83">
            <w:pPr>
              <w:spacing w:line="259" w:lineRule="auto"/>
              <w:rPr>
                <w:rFonts w:cs="Calibri"/>
                <w:i/>
                <w:iCs/>
                <w:lang w:eastAsia="es-ES"/>
              </w:rPr>
            </w:pPr>
            <w:r w:rsidRPr="000072D4">
              <w:rPr>
                <w:rFonts w:cs="Calibri"/>
                <w:i/>
                <w:iCs/>
                <w:lang w:eastAsia="es-ES"/>
              </w:rPr>
              <w:t>Se pueden listar los clientes registrados previamente en el sistema.</w:t>
            </w:r>
          </w:p>
          <w:p w14:paraId="31F165D1" w14:textId="6A680A60" w:rsidR="020E2B4B" w:rsidRPr="000072D4" w:rsidRDefault="020E2B4B" w:rsidP="527C5E83">
            <w:pPr>
              <w:spacing w:line="259" w:lineRule="auto"/>
              <w:rPr>
                <w:rFonts w:cs="Calibri"/>
                <w:i/>
                <w:iCs/>
                <w:lang w:eastAsia="es-ES"/>
              </w:rPr>
            </w:pPr>
            <w:r w:rsidRPr="000072D4">
              <w:rPr>
                <w:rFonts w:cs="Calibri"/>
                <w:i/>
                <w:iCs/>
                <w:lang w:eastAsia="es-ES"/>
              </w:rPr>
              <w:t>Dicha lista solo devuelve los nombres de los clientes mas no la información por cuestiones de eficiencia.</w:t>
            </w:r>
          </w:p>
        </w:tc>
      </w:tr>
      <w:tr w:rsidR="000072D4" w:rsidRPr="000072D4" w14:paraId="4C7ADEFC"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53CC3E" w14:textId="77777777" w:rsidR="020E2B4B" w:rsidRPr="000072D4" w:rsidRDefault="020E2B4B" w:rsidP="527C5E83">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obtiene la lista o no.</w:t>
            </w:r>
          </w:p>
        </w:tc>
      </w:tr>
      <w:tr w:rsidR="000072D4" w:rsidRPr="000072D4" w14:paraId="13AD312C"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6A7DE7A" w14:textId="77777777" w:rsidR="020E2B4B" w:rsidRPr="000072D4" w:rsidRDefault="020E2B4B" w:rsidP="527C5E83">
            <w:pPr>
              <w:widowControl w:val="0"/>
              <w:rPr>
                <w:rFonts w:ascii="Calibri" w:eastAsia="Calibri" w:hAnsi="Calibri" w:cs="Calibri"/>
                <w:b/>
                <w:bCs/>
              </w:rPr>
            </w:pPr>
            <w:r w:rsidRPr="000072D4">
              <w:rPr>
                <w:rFonts w:cs="Calibri"/>
                <w:b/>
                <w:bCs/>
              </w:rPr>
              <w:t xml:space="preserve">ESCENARIOS: </w:t>
            </w:r>
          </w:p>
        </w:tc>
      </w:tr>
      <w:tr w:rsidR="000072D4" w:rsidRPr="000072D4" w14:paraId="67FF151E"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57C1F" w14:textId="5D4C75B7" w:rsidR="020E2B4B" w:rsidRPr="000072D4" w:rsidRDefault="020E2B4B" w:rsidP="527C5E83">
            <w:pPr>
              <w:widowControl w:val="0"/>
              <w:rPr>
                <w:rFonts w:ascii="Calibri" w:hAnsi="Calibri" w:cs="Calibri"/>
                <w:i/>
                <w:iCs/>
                <w:lang w:eastAsia="es-ES"/>
              </w:rPr>
            </w:pPr>
            <w:r w:rsidRPr="000072D4">
              <w:rPr>
                <w:rFonts w:eastAsia="Arial Unicode MS" w:cs="Calibri"/>
              </w:rPr>
              <w:t xml:space="preserve">ES-13.1    </w:t>
            </w:r>
          </w:p>
          <w:p w14:paraId="46F7869C" w14:textId="77777777" w:rsidR="527C5E83" w:rsidRPr="000072D4" w:rsidRDefault="527C5E83" w:rsidP="527C5E83">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F3DFD5" w14:textId="53857662" w:rsidR="020E2B4B" w:rsidRPr="000072D4" w:rsidRDefault="020E2B4B" w:rsidP="527C5E83">
            <w:pPr>
              <w:widowControl w:val="0"/>
              <w:rPr>
                <w:rFonts w:ascii="Calibri" w:hAnsi="Calibri" w:cs="Calibri"/>
              </w:rPr>
            </w:pPr>
            <w:r w:rsidRPr="000072D4">
              <w:rPr>
                <w:rFonts w:cs="Calibri"/>
                <w:b/>
                <w:bCs/>
              </w:rPr>
              <w:t xml:space="preserve">DESCRIPCIÓN: </w:t>
            </w:r>
            <w:r w:rsidRPr="000072D4">
              <w:rPr>
                <w:rFonts w:cs="Calibri"/>
              </w:rPr>
              <w:t>Listado de clientes exitoso.</w:t>
            </w:r>
          </w:p>
          <w:p w14:paraId="25517C6B" w14:textId="77777777" w:rsidR="020E2B4B" w:rsidRPr="000072D4" w:rsidRDefault="020E2B4B" w:rsidP="527C5E83">
            <w:pPr>
              <w:widowControl w:val="0"/>
              <w:rPr>
                <w:rFonts w:ascii="Calibri" w:hAnsi="Calibri" w:cs="Calibri"/>
                <w:b/>
                <w:bCs/>
              </w:rPr>
            </w:pPr>
            <w:r w:rsidRPr="000072D4">
              <w:rPr>
                <w:rFonts w:cs="Calibri"/>
                <w:b/>
                <w:bCs/>
              </w:rPr>
              <w:t xml:space="preserve">SUPOSICIONES/ASUNCIONES: </w:t>
            </w:r>
          </w:p>
          <w:p w14:paraId="7D5ECF76" w14:textId="2A1A7567" w:rsidR="020E2B4B" w:rsidRPr="000072D4" w:rsidRDefault="020E2B4B" w:rsidP="527C5E83">
            <w:pPr>
              <w:pStyle w:val="Prrafodelista"/>
              <w:widowControl w:val="0"/>
              <w:numPr>
                <w:ilvl w:val="0"/>
                <w:numId w:val="30"/>
              </w:numPr>
              <w:rPr>
                <w:rFonts w:cs="Calibri"/>
              </w:rPr>
            </w:pPr>
            <w:r w:rsidRPr="000072D4">
              <w:rPr>
                <w:rFonts w:cs="Calibri"/>
              </w:rPr>
              <w:t>El administrador o usuario da click en el botón “</w:t>
            </w:r>
            <w:r w:rsidRPr="000072D4">
              <w:t>Listar clientes registrados</w:t>
            </w:r>
            <w:r w:rsidRPr="000072D4">
              <w:rPr>
                <w:rFonts w:cs="Calibri"/>
              </w:rPr>
              <w:t>”.</w:t>
            </w:r>
          </w:p>
          <w:p w14:paraId="74856668" w14:textId="77777777" w:rsidR="020E2B4B" w:rsidRPr="000072D4" w:rsidRDefault="020E2B4B" w:rsidP="527C5E83">
            <w:pPr>
              <w:widowControl w:val="0"/>
              <w:rPr>
                <w:rFonts w:cs="Calibri"/>
              </w:rPr>
            </w:pPr>
            <w:r w:rsidRPr="000072D4">
              <w:rPr>
                <w:rFonts w:cs="Calibri"/>
              </w:rPr>
              <w:t xml:space="preserve">          </w:t>
            </w:r>
          </w:p>
          <w:p w14:paraId="370BFE45" w14:textId="549668C5" w:rsidR="020E2B4B" w:rsidRPr="000072D4" w:rsidRDefault="020E2B4B" w:rsidP="527C5E83">
            <w:pPr>
              <w:widowControl w:val="0"/>
              <w:rPr>
                <w:rFonts w:ascii="Calibri" w:hAnsi="Calibri" w:cs="Calibri"/>
              </w:rPr>
            </w:pPr>
            <w:r w:rsidRPr="000072D4">
              <w:rPr>
                <w:rFonts w:cs="Calibri"/>
                <w:b/>
                <w:bCs/>
              </w:rPr>
              <w:t xml:space="preserve">RESULTADOS:  </w:t>
            </w:r>
            <w:r w:rsidRPr="000072D4">
              <w:rPr>
                <w:rFonts w:cs="Calibri"/>
              </w:rPr>
              <w:t>El sistema muestra la lista de los clientes que ya se han registrado.</w:t>
            </w:r>
          </w:p>
        </w:tc>
      </w:tr>
      <w:tr w:rsidR="000072D4" w:rsidRPr="000072D4" w14:paraId="56AFDEB4"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8670E" w14:textId="61B9D8FF" w:rsidR="020E2B4B" w:rsidRPr="000072D4" w:rsidRDefault="020E2B4B" w:rsidP="527C5E83">
            <w:pPr>
              <w:widowControl w:val="0"/>
              <w:rPr>
                <w:rFonts w:eastAsia="Arial Unicode MS" w:cs="Calibri"/>
                <w:lang w:eastAsia="es-ES"/>
              </w:rPr>
            </w:pPr>
            <w:r w:rsidRPr="000072D4">
              <w:rPr>
                <w:rFonts w:eastAsia="Arial Unicode MS" w:cs="Calibri"/>
              </w:rPr>
              <w:t>ES-13.2</w:t>
            </w:r>
          </w:p>
          <w:p w14:paraId="01B2935F" w14:textId="77777777" w:rsidR="527C5E83" w:rsidRPr="000072D4" w:rsidRDefault="527C5E83" w:rsidP="527C5E83">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6834C1" w14:textId="4608FDDF" w:rsidR="020E2B4B" w:rsidRPr="000072D4" w:rsidRDefault="020E2B4B" w:rsidP="527C5E83">
            <w:pPr>
              <w:widowControl w:val="0"/>
              <w:rPr>
                <w:rFonts w:ascii="Calibri" w:hAnsi="Calibri" w:cs="Calibri"/>
              </w:rPr>
            </w:pPr>
            <w:r w:rsidRPr="000072D4">
              <w:rPr>
                <w:rFonts w:cs="Calibri"/>
                <w:b/>
                <w:bCs/>
              </w:rPr>
              <w:t xml:space="preserve">DESCRIPCIÓN: </w:t>
            </w:r>
            <w:r w:rsidRPr="000072D4">
              <w:rPr>
                <w:rFonts w:cs="Calibri"/>
              </w:rPr>
              <w:t>Listado de clientes fallido por inexistencia de clientes registrados.</w:t>
            </w:r>
          </w:p>
          <w:p w14:paraId="482B63C8" w14:textId="77777777" w:rsidR="020E2B4B" w:rsidRPr="000072D4" w:rsidRDefault="020E2B4B" w:rsidP="527C5E83">
            <w:pPr>
              <w:widowControl w:val="0"/>
              <w:rPr>
                <w:rFonts w:ascii="Calibri" w:hAnsi="Calibri" w:cs="Calibri"/>
                <w:b/>
                <w:bCs/>
              </w:rPr>
            </w:pPr>
            <w:r w:rsidRPr="000072D4">
              <w:rPr>
                <w:rFonts w:cs="Calibri"/>
                <w:b/>
                <w:bCs/>
              </w:rPr>
              <w:t xml:space="preserve">SUPOSICIONES/ASUNCIONES: </w:t>
            </w:r>
          </w:p>
          <w:p w14:paraId="00428603" w14:textId="7FE4BD24" w:rsidR="020E2B4B" w:rsidRPr="000072D4" w:rsidRDefault="020E2B4B" w:rsidP="527C5E83">
            <w:pPr>
              <w:pStyle w:val="Prrafodelista"/>
              <w:widowControl w:val="0"/>
              <w:numPr>
                <w:ilvl w:val="0"/>
                <w:numId w:val="30"/>
              </w:numPr>
              <w:rPr>
                <w:rFonts w:cs="Calibri"/>
              </w:rPr>
            </w:pPr>
            <w:r w:rsidRPr="000072D4">
              <w:rPr>
                <w:rFonts w:cs="Calibri"/>
              </w:rPr>
              <w:t>El administrador o usuario da click en el botón “</w:t>
            </w:r>
            <w:r w:rsidRPr="000072D4">
              <w:t>Listar clientes registrados</w:t>
            </w:r>
            <w:r w:rsidRPr="000072D4">
              <w:rPr>
                <w:rFonts w:cs="Calibri"/>
              </w:rPr>
              <w:t>”.</w:t>
            </w:r>
          </w:p>
          <w:p w14:paraId="34A04A71" w14:textId="77777777" w:rsidR="527C5E83" w:rsidRPr="000072D4" w:rsidRDefault="527C5E83" w:rsidP="527C5E83">
            <w:pPr>
              <w:pStyle w:val="Prrafodelista"/>
              <w:widowControl w:val="0"/>
              <w:rPr>
                <w:rFonts w:cs="Calibri"/>
              </w:rPr>
            </w:pPr>
          </w:p>
          <w:p w14:paraId="35F486DD" w14:textId="4F2E68D0" w:rsidR="020E2B4B" w:rsidRPr="000072D4" w:rsidRDefault="020E2B4B" w:rsidP="527C5E83">
            <w:pPr>
              <w:widowControl w:val="0"/>
              <w:rPr>
                <w:rFonts w:ascii="Calibri" w:hAnsi="Calibri" w:cs="Calibri"/>
                <w:b/>
                <w:bCs/>
              </w:rPr>
            </w:pPr>
            <w:r w:rsidRPr="000072D4">
              <w:rPr>
                <w:rFonts w:cs="Calibri"/>
                <w:b/>
                <w:bCs/>
              </w:rPr>
              <w:t xml:space="preserve">RESULTADOS:  </w:t>
            </w:r>
            <w:r w:rsidRPr="000072D4">
              <w:rPr>
                <w:rFonts w:cs="Calibri"/>
              </w:rPr>
              <w:t>El sistema devuelve en mensaje notificando que no existen clientes registrados y regresa a la página principal.</w:t>
            </w:r>
          </w:p>
        </w:tc>
      </w:tr>
      <w:tr w:rsidR="000072D4" w:rsidRPr="000072D4" w14:paraId="2C289234"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5E33F1" w14:textId="2DAE2BB8" w:rsidR="020E2B4B" w:rsidRPr="000072D4" w:rsidRDefault="020E2B4B" w:rsidP="527C5E83">
            <w:pPr>
              <w:rPr>
                <w:rFonts w:eastAsia="Arial Unicode MS" w:cs="Calibri"/>
              </w:rPr>
            </w:pPr>
            <w:r w:rsidRPr="000072D4">
              <w:rPr>
                <w:rFonts w:eastAsia="Arial Unicode MS" w:cs="Calibri"/>
              </w:rPr>
              <w:t>ES-13.3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40AEC" w14:textId="22C60893" w:rsidR="020E2B4B" w:rsidRPr="000072D4" w:rsidRDefault="020E2B4B" w:rsidP="527C5E83">
            <w:pPr>
              <w:widowControl w:val="0"/>
              <w:rPr>
                <w:rFonts w:ascii="Calibri" w:hAnsi="Calibri" w:cs="Calibri"/>
              </w:rPr>
            </w:pPr>
            <w:r w:rsidRPr="000072D4">
              <w:rPr>
                <w:rFonts w:cs="Calibri"/>
                <w:b/>
                <w:bCs/>
              </w:rPr>
              <w:t xml:space="preserve">DESCRIPCIÓN: </w:t>
            </w:r>
            <w:r w:rsidRPr="000072D4">
              <w:rPr>
                <w:rFonts w:cs="Calibri"/>
              </w:rPr>
              <w:t xml:space="preserve">Listado de clientes fallido por mala comunicación con la base de datos. </w:t>
            </w:r>
          </w:p>
          <w:p w14:paraId="4FB984E9" w14:textId="77777777" w:rsidR="020E2B4B" w:rsidRPr="000072D4" w:rsidRDefault="020E2B4B" w:rsidP="527C5E83">
            <w:pPr>
              <w:widowControl w:val="0"/>
              <w:rPr>
                <w:rFonts w:cs="Calibri"/>
                <w:b/>
                <w:bCs/>
              </w:rPr>
            </w:pPr>
            <w:r w:rsidRPr="000072D4">
              <w:rPr>
                <w:rFonts w:cs="Calibri"/>
                <w:b/>
                <w:bCs/>
              </w:rPr>
              <w:t xml:space="preserve">SUPOSICIONES/ASUNCIONES: </w:t>
            </w:r>
          </w:p>
          <w:p w14:paraId="06ACFFB2" w14:textId="3538132B" w:rsidR="020E2B4B" w:rsidRPr="000072D4" w:rsidRDefault="020E2B4B" w:rsidP="527C5E83">
            <w:pPr>
              <w:pStyle w:val="Prrafodelista"/>
              <w:widowControl w:val="0"/>
              <w:numPr>
                <w:ilvl w:val="0"/>
                <w:numId w:val="30"/>
              </w:numPr>
              <w:rPr>
                <w:rFonts w:cs="Calibri"/>
              </w:rPr>
            </w:pPr>
            <w:r w:rsidRPr="000072D4">
              <w:rPr>
                <w:rFonts w:cs="Calibri"/>
              </w:rPr>
              <w:t>El administrador o usuario da click en el botón “</w:t>
            </w:r>
            <w:r w:rsidRPr="000072D4">
              <w:t>Listar clientes registrados</w:t>
            </w:r>
            <w:r w:rsidRPr="000072D4">
              <w:rPr>
                <w:rFonts w:cs="Calibri"/>
              </w:rPr>
              <w:t>”.</w:t>
            </w:r>
          </w:p>
          <w:p w14:paraId="24B35114" w14:textId="77777777" w:rsidR="020E2B4B" w:rsidRPr="000072D4" w:rsidRDefault="020E2B4B" w:rsidP="527C5E83">
            <w:pPr>
              <w:pStyle w:val="Prrafodelista"/>
              <w:widowControl w:val="0"/>
              <w:numPr>
                <w:ilvl w:val="0"/>
                <w:numId w:val="30"/>
              </w:numPr>
              <w:rPr>
                <w:rFonts w:cs="Calibri"/>
              </w:rPr>
            </w:pPr>
            <w:r w:rsidRPr="000072D4">
              <w:rPr>
                <w:rFonts w:cs="Calibri"/>
              </w:rPr>
              <w:t xml:space="preserve">El sistema tiene problemas de comunicación con la base de datos y no recibe respuesta de esta. </w:t>
            </w:r>
          </w:p>
          <w:p w14:paraId="6365711F" w14:textId="77777777" w:rsidR="020E2B4B" w:rsidRPr="000072D4" w:rsidRDefault="020E2B4B" w:rsidP="527C5E83">
            <w:pPr>
              <w:widowControl w:val="0"/>
              <w:rPr>
                <w:rFonts w:ascii="Calibri" w:hAnsi="Calibri" w:cs="Calibri"/>
                <w:b/>
                <w:bCs/>
              </w:rPr>
            </w:pPr>
            <w:r w:rsidRPr="000072D4">
              <w:rPr>
                <w:rFonts w:cs="Calibri"/>
                <w:b/>
                <w:bCs/>
              </w:rPr>
              <w:t xml:space="preserve">RESULTADOS:  </w:t>
            </w:r>
            <w:r w:rsidRPr="000072D4">
              <w:rPr>
                <w:rFonts w:cs="Calibri"/>
              </w:rPr>
              <w:t>El sistema devuelve un mensaje notificando que existe un error en la base de datos y que intente en otro momento.</w:t>
            </w:r>
          </w:p>
          <w:p w14:paraId="1F9D863A" w14:textId="77777777" w:rsidR="527C5E83" w:rsidRPr="000072D4" w:rsidRDefault="527C5E83" w:rsidP="527C5E83">
            <w:pPr>
              <w:rPr>
                <w:rFonts w:cs="Calibri"/>
                <w:b/>
                <w:bCs/>
              </w:rPr>
            </w:pPr>
          </w:p>
        </w:tc>
      </w:tr>
      <w:tr w:rsidR="527C5E83" w:rsidRPr="000072D4" w14:paraId="701A3DEC"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6EFE00" w14:textId="77777777" w:rsidR="020E2B4B" w:rsidRPr="000072D4" w:rsidRDefault="020E2B4B" w:rsidP="527C5E83">
            <w:pPr>
              <w:widowControl w:val="0"/>
              <w:rPr>
                <w:rFonts w:ascii="Calibri" w:hAnsi="Calibri" w:cs="Calibri"/>
                <w:b/>
                <w:bCs/>
              </w:rPr>
            </w:pPr>
            <w:r w:rsidRPr="000072D4">
              <w:rPr>
                <w:rFonts w:cs="Calibri"/>
                <w:b/>
                <w:bCs/>
              </w:rPr>
              <w:t>REQUERIMIENTOS ESPECIALES - REGLAS DEL NEGOCIO Y DEL SISTEMA:</w:t>
            </w:r>
          </w:p>
          <w:p w14:paraId="43AA878A" w14:textId="77777777" w:rsidR="020E2B4B" w:rsidRPr="000072D4" w:rsidRDefault="020E2B4B" w:rsidP="527C5E83">
            <w:pPr>
              <w:widowControl w:val="0"/>
              <w:rPr>
                <w:rFonts w:ascii="Calibri" w:hAnsi="Calibri" w:cs="Calibri"/>
              </w:rPr>
            </w:pPr>
            <w:r w:rsidRPr="000072D4">
              <w:rPr>
                <w:rFonts w:cs="Calibri"/>
              </w:rPr>
              <w:t>No Aplica</w:t>
            </w:r>
          </w:p>
        </w:tc>
      </w:tr>
    </w:tbl>
    <w:p w14:paraId="58052D99" w14:textId="77777777" w:rsidR="00E04F25" w:rsidRPr="000072D4" w:rsidRDefault="00E04F25" w:rsidP="00E04F25">
      <w:pPr>
        <w:rPr>
          <w:b/>
          <w:bCs/>
          <w:i/>
          <w:iCs/>
        </w:rPr>
      </w:pPr>
    </w:p>
    <w:p w14:paraId="5D3A5D6F" w14:textId="77777777" w:rsidR="00045B61" w:rsidRPr="000072D4" w:rsidRDefault="00045B61" w:rsidP="00E04F25">
      <w:pPr>
        <w:rPr>
          <w:b/>
          <w:bCs/>
          <w:i/>
          <w:iCs/>
        </w:rPr>
      </w:pPr>
    </w:p>
    <w:tbl>
      <w:tblPr>
        <w:tblW w:w="9628" w:type="dxa"/>
        <w:tblInd w:w="421" w:type="dxa"/>
        <w:tblLook w:val="01E0" w:firstRow="1" w:lastRow="1" w:firstColumn="1" w:lastColumn="1" w:noHBand="0" w:noVBand="0"/>
      </w:tblPr>
      <w:tblGrid>
        <w:gridCol w:w="1442"/>
        <w:gridCol w:w="3447"/>
        <w:gridCol w:w="1572"/>
        <w:gridCol w:w="3167"/>
      </w:tblGrid>
      <w:tr w:rsidR="000072D4" w:rsidRPr="000072D4" w14:paraId="709A1C1D" w14:textId="77777777" w:rsidTr="00C41159">
        <w:tc>
          <w:tcPr>
            <w:tcW w:w="48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742ED9B1" w14:textId="77777777" w:rsidR="00DA7211" w:rsidRPr="000072D4" w:rsidRDefault="00DA7211" w:rsidP="7BF9EE0F">
            <w:pPr>
              <w:widowControl w:val="0"/>
              <w:rPr>
                <w:rFonts w:ascii="Calibri" w:hAnsi="Calibri" w:cs="Calibri"/>
                <w:b/>
                <w:bCs/>
              </w:rPr>
            </w:pPr>
            <w:r w:rsidRPr="000072D4">
              <w:rPr>
                <w:rFonts w:cs="Calibri"/>
                <w:b/>
                <w:bCs/>
              </w:rPr>
              <w:t>IDENTIFICADOR CASO DE USO:</w:t>
            </w:r>
          </w:p>
          <w:p w14:paraId="5B18F2B4" w14:textId="21EAE656" w:rsidR="00DA7211" w:rsidRPr="000072D4" w:rsidRDefault="00DA7211" w:rsidP="7BF9EE0F">
            <w:pPr>
              <w:widowControl w:val="0"/>
              <w:rPr>
                <w:rFonts w:ascii="Calibri" w:hAnsi="Calibri" w:cs="Calibri"/>
                <w:b/>
                <w:bCs/>
              </w:rPr>
            </w:pPr>
            <w:r w:rsidRPr="000072D4">
              <w:rPr>
                <w:rFonts w:cs="Calibri"/>
                <w:b/>
                <w:bCs/>
              </w:rPr>
              <w:t>CU-14</w:t>
            </w:r>
          </w:p>
        </w:tc>
        <w:tc>
          <w:tcPr>
            <w:tcW w:w="47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AEEE7B9" w14:textId="77777777" w:rsidR="00DA7211" w:rsidRPr="000072D4" w:rsidRDefault="00DA7211" w:rsidP="7BF9EE0F">
            <w:pPr>
              <w:widowControl w:val="0"/>
              <w:rPr>
                <w:rFonts w:ascii="Calibri" w:hAnsi="Calibri" w:cs="Calibri"/>
                <w:b/>
                <w:bCs/>
              </w:rPr>
            </w:pPr>
            <w:r w:rsidRPr="000072D4">
              <w:rPr>
                <w:rFonts w:cs="Calibri"/>
                <w:b/>
                <w:bCs/>
              </w:rPr>
              <w:t>NOMBRE:</w:t>
            </w:r>
          </w:p>
          <w:p w14:paraId="7C3EFBBB" w14:textId="067E74FC" w:rsidR="00DA7211" w:rsidRPr="000072D4" w:rsidRDefault="00DA7211" w:rsidP="7BF9EE0F">
            <w:pPr>
              <w:widowControl w:val="0"/>
              <w:rPr>
                <w:rFonts w:eastAsia="Arial Unicode MS" w:cs="Calibri"/>
              </w:rPr>
            </w:pPr>
            <w:r w:rsidRPr="000072D4">
              <w:rPr>
                <w:rFonts w:eastAsia="Arial Unicode MS" w:cs="Calibri"/>
              </w:rPr>
              <w:t>Consultar vuelo</w:t>
            </w:r>
          </w:p>
        </w:tc>
      </w:tr>
      <w:tr w:rsidR="000072D4" w:rsidRPr="000072D4" w14:paraId="08A4B4D6" w14:textId="77777777" w:rsidTr="00C41159">
        <w:tc>
          <w:tcPr>
            <w:tcW w:w="64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73C65" w14:textId="77777777" w:rsidR="00DA7211" w:rsidRPr="000072D4" w:rsidRDefault="00DA7211" w:rsidP="7BF9EE0F">
            <w:pPr>
              <w:widowControl w:val="0"/>
              <w:rPr>
                <w:rFonts w:ascii="Calibri" w:hAnsi="Calibri" w:cs="Calibri"/>
                <w:b/>
                <w:bCs/>
              </w:rPr>
            </w:pPr>
            <w:r w:rsidRPr="000072D4">
              <w:rPr>
                <w:rFonts w:cs="Calibri"/>
                <w:b/>
                <w:bCs/>
              </w:rPr>
              <w:t>COMPLEJIDAD:</w:t>
            </w:r>
          </w:p>
          <w:p w14:paraId="5DD4DD6D" w14:textId="77777777" w:rsidR="00DA7211" w:rsidRPr="000072D4" w:rsidRDefault="00DA7211" w:rsidP="7BF9EE0F">
            <w:pPr>
              <w:widowControl w:val="0"/>
              <w:jc w:val="both"/>
              <w:rPr>
                <w:rFonts w:ascii="Calibri" w:hAnsi="Calibri" w:cs="Calibri"/>
                <w:b/>
                <w:bCs/>
              </w:rPr>
            </w:pPr>
            <w:r w:rsidRPr="000072D4">
              <w:rPr>
                <w:rFonts w:eastAsia="Arial Unicode MS" w:cs="Calibri"/>
              </w:rPr>
              <w:t xml:space="preserve"> [Baja] </w:t>
            </w:r>
          </w:p>
        </w:tc>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73CCD2" w14:textId="77777777" w:rsidR="00DA7211" w:rsidRPr="000072D4" w:rsidRDefault="00DA7211" w:rsidP="7BF9EE0F">
            <w:pPr>
              <w:widowControl w:val="0"/>
              <w:rPr>
                <w:rFonts w:ascii="Calibri" w:hAnsi="Calibri" w:cs="Calibri"/>
                <w:b/>
                <w:bCs/>
              </w:rPr>
            </w:pPr>
            <w:r w:rsidRPr="000072D4">
              <w:rPr>
                <w:rFonts w:cs="Calibri"/>
                <w:b/>
                <w:bCs/>
              </w:rPr>
              <w:t>PRIORIDAD:</w:t>
            </w:r>
          </w:p>
          <w:p w14:paraId="32211881" w14:textId="77777777" w:rsidR="00DA7211" w:rsidRPr="000072D4" w:rsidRDefault="00DA7211" w:rsidP="7BF9EE0F">
            <w:pPr>
              <w:widowControl w:val="0"/>
              <w:rPr>
                <w:rFonts w:ascii="Calibri" w:hAnsi="Calibri" w:cs="Calibri"/>
                <w:b/>
                <w:bCs/>
              </w:rPr>
            </w:pPr>
            <w:r w:rsidRPr="000072D4">
              <w:rPr>
                <w:rFonts w:eastAsia="Arial Unicode MS" w:cs="Calibri"/>
              </w:rPr>
              <w:t>[Alta]</w:t>
            </w:r>
          </w:p>
        </w:tc>
      </w:tr>
      <w:tr w:rsidR="000072D4" w:rsidRPr="000072D4" w14:paraId="70181086" w14:textId="77777777" w:rsidTr="00C41159">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F75B1" w14:textId="77777777" w:rsidR="00DA7211" w:rsidRPr="000072D4" w:rsidRDefault="00DA7211" w:rsidP="7BF9EE0F">
            <w:pPr>
              <w:widowControl w:val="0"/>
              <w:rPr>
                <w:rFonts w:ascii="Calibri" w:hAnsi="Calibri" w:cs="Calibri"/>
                <w:b/>
                <w:bCs/>
              </w:rPr>
            </w:pPr>
            <w:r w:rsidRPr="000072D4">
              <w:rPr>
                <w:rFonts w:cs="Calibri"/>
                <w:b/>
                <w:bCs/>
              </w:rPr>
              <w:t>REQUERIMIENTO FUNCIONAL ASOCIADO:</w:t>
            </w:r>
          </w:p>
          <w:p w14:paraId="46C0590C" w14:textId="2E159BA8" w:rsidR="00DA7211" w:rsidRPr="000072D4" w:rsidRDefault="00DA7211" w:rsidP="7BF9EE0F">
            <w:pPr>
              <w:widowControl w:val="0"/>
              <w:jc w:val="both"/>
              <w:rPr>
                <w:rFonts w:ascii="Calibri" w:hAnsi="Calibri" w:cs="Calibri"/>
                <w:i/>
                <w:iCs/>
                <w:lang w:eastAsia="es-ES"/>
              </w:rPr>
            </w:pPr>
            <w:r w:rsidRPr="000072D4">
              <w:rPr>
                <w:rFonts w:eastAsia="Arial Unicode MS" w:cs="Calibri"/>
                <w:i/>
                <w:iCs/>
              </w:rPr>
              <w:t>RF-14</w:t>
            </w:r>
          </w:p>
        </w:tc>
      </w:tr>
      <w:tr w:rsidR="000072D4" w:rsidRPr="000072D4" w14:paraId="31F4DB38" w14:textId="77777777" w:rsidTr="00C41159">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73FAB" w14:textId="77777777" w:rsidR="00DA7211" w:rsidRPr="000072D4" w:rsidRDefault="00DA7211" w:rsidP="7BF9EE0F">
            <w:pPr>
              <w:widowControl w:val="0"/>
              <w:rPr>
                <w:rFonts w:ascii="Calibri" w:hAnsi="Calibri" w:cs="Calibri"/>
                <w:b/>
                <w:bCs/>
                <w:lang w:eastAsia="en-US"/>
              </w:rPr>
            </w:pPr>
            <w:r w:rsidRPr="000072D4">
              <w:rPr>
                <w:rFonts w:cs="Calibri"/>
                <w:b/>
                <w:bCs/>
              </w:rPr>
              <w:t>ACTORES:</w:t>
            </w:r>
          </w:p>
          <w:p w14:paraId="5E7EF1FC" w14:textId="77777777" w:rsidR="00DA7211" w:rsidRPr="000072D4" w:rsidRDefault="00DA7211" w:rsidP="7BF9EE0F">
            <w:pPr>
              <w:widowControl w:val="0"/>
              <w:rPr>
                <w:rFonts w:ascii="Calibri" w:hAnsi="Calibri" w:cs="Calibri"/>
                <w:i/>
                <w:iCs/>
              </w:rPr>
            </w:pPr>
            <w:r w:rsidRPr="000072D4">
              <w:rPr>
                <w:rFonts w:cs="Calibri"/>
                <w:i/>
                <w:iCs/>
              </w:rPr>
              <w:t>Administrador y usuarios</w:t>
            </w:r>
          </w:p>
        </w:tc>
      </w:tr>
      <w:tr w:rsidR="000072D4" w:rsidRPr="000072D4" w14:paraId="2DD8F88E" w14:textId="77777777" w:rsidTr="0037007D">
        <w:trPr>
          <w:trHeight w:val="676"/>
        </w:trPr>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8E7BB1" w14:textId="77777777" w:rsidR="00DA7211" w:rsidRPr="000072D4" w:rsidRDefault="00DA7211" w:rsidP="7BF9EE0F">
            <w:pPr>
              <w:widowControl w:val="0"/>
              <w:rPr>
                <w:rFonts w:ascii="Calibri" w:hAnsi="Calibri" w:cs="Calibri"/>
                <w:b/>
                <w:bCs/>
              </w:rPr>
            </w:pPr>
            <w:r w:rsidRPr="000072D4">
              <w:rPr>
                <w:rFonts w:cs="Calibri"/>
                <w:b/>
                <w:bCs/>
              </w:rPr>
              <w:t>CASOS DE USO ASOCIADOS:</w:t>
            </w:r>
          </w:p>
          <w:p w14:paraId="62EC2854" w14:textId="192271EB" w:rsidR="00DA7211" w:rsidRPr="000072D4" w:rsidRDefault="00DA7211" w:rsidP="7BF9EE0F">
            <w:pPr>
              <w:widowControl w:val="0"/>
              <w:rPr>
                <w:rFonts w:ascii="Calibri" w:hAnsi="Calibri" w:cs="Calibri"/>
              </w:rPr>
            </w:pPr>
            <w:r w:rsidRPr="000072D4">
              <w:rPr>
                <w:rFonts w:cs="Calibri"/>
              </w:rPr>
              <w:t>CU-3, CU-</w:t>
            </w:r>
            <w:r w:rsidR="40B228B1" w:rsidRPr="000072D4">
              <w:rPr>
                <w:rFonts w:cs="Calibri"/>
              </w:rPr>
              <w:t>4</w:t>
            </w:r>
          </w:p>
        </w:tc>
      </w:tr>
      <w:tr w:rsidR="000072D4" w:rsidRPr="000072D4" w14:paraId="488AFBF2" w14:textId="77777777" w:rsidTr="00C41159">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CF7895" w14:textId="77777777" w:rsidR="00DA7211" w:rsidRPr="000072D4" w:rsidRDefault="00DA7211" w:rsidP="7BF9EE0F">
            <w:pPr>
              <w:widowControl w:val="0"/>
              <w:rPr>
                <w:rFonts w:ascii="Calibri" w:hAnsi="Calibri" w:cs="Calibri"/>
                <w:lang w:eastAsia="es-ES"/>
              </w:rPr>
            </w:pPr>
            <w:r w:rsidRPr="000072D4">
              <w:rPr>
                <w:rFonts w:cs="Calibri"/>
                <w:b/>
                <w:bCs/>
              </w:rPr>
              <w:t>DESCRIPCIÓN:</w:t>
            </w:r>
          </w:p>
          <w:p w14:paraId="4193A081" w14:textId="62DE229B" w:rsidR="00DA7211" w:rsidRPr="000072D4" w:rsidRDefault="00DA7211" w:rsidP="7BF9EE0F">
            <w:pPr>
              <w:spacing w:line="259" w:lineRule="auto"/>
              <w:rPr>
                <w:rFonts w:eastAsia="Arial Unicode MS" w:cs="Calibri"/>
                <w:i/>
                <w:iCs/>
              </w:rPr>
            </w:pPr>
            <w:r w:rsidRPr="000072D4">
              <w:rPr>
                <w:rFonts w:eastAsia="Arial Unicode MS" w:cs="Calibri"/>
                <w:i/>
                <w:iCs/>
              </w:rPr>
              <w:lastRenderedPageBreak/>
              <w:t>El administrador o usuario pueden consultar la información de los vuelos registrados</w:t>
            </w:r>
          </w:p>
        </w:tc>
      </w:tr>
      <w:tr w:rsidR="000072D4" w:rsidRPr="000072D4" w14:paraId="26181617" w14:textId="77777777" w:rsidTr="00C41159">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74152" w14:textId="77777777" w:rsidR="00DA7211" w:rsidRPr="000072D4" w:rsidRDefault="00DA7211" w:rsidP="7BF9EE0F">
            <w:pPr>
              <w:widowControl w:val="0"/>
              <w:rPr>
                <w:rFonts w:ascii="Calibri" w:hAnsi="Calibri" w:cs="Calibri"/>
                <w:b/>
                <w:bCs/>
              </w:rPr>
            </w:pPr>
            <w:r w:rsidRPr="000072D4">
              <w:rPr>
                <w:rFonts w:cs="Calibri"/>
                <w:b/>
                <w:bCs/>
              </w:rPr>
              <w:lastRenderedPageBreak/>
              <w:t>NOTAS:</w:t>
            </w:r>
          </w:p>
          <w:p w14:paraId="245E5808" w14:textId="2AA27AF9" w:rsidR="00DA7211" w:rsidRPr="000072D4" w:rsidRDefault="00DA7211" w:rsidP="7BF9EE0F">
            <w:pPr>
              <w:spacing w:line="259" w:lineRule="auto"/>
              <w:rPr>
                <w:rFonts w:cs="Calibri"/>
                <w:i/>
                <w:iCs/>
                <w:lang w:eastAsia="es-ES"/>
              </w:rPr>
            </w:pPr>
            <w:r w:rsidRPr="000072D4">
              <w:rPr>
                <w:rFonts w:cs="Calibri"/>
                <w:i/>
                <w:iCs/>
                <w:lang w:eastAsia="es-ES"/>
              </w:rPr>
              <w:t>Se puede consultar la información de los vuelos luego de listarlos.</w:t>
            </w:r>
          </w:p>
          <w:p w14:paraId="2E7E372A" w14:textId="48156EC9" w:rsidR="00DA7211" w:rsidRPr="000072D4" w:rsidRDefault="00DA7211" w:rsidP="7BF9EE0F">
            <w:pPr>
              <w:spacing w:line="259" w:lineRule="auto"/>
              <w:rPr>
                <w:rFonts w:cs="Calibri"/>
                <w:i/>
                <w:iCs/>
                <w:lang w:eastAsia="es-ES"/>
              </w:rPr>
            </w:pPr>
            <w:r w:rsidRPr="000072D4">
              <w:rPr>
                <w:rFonts w:cs="Calibri"/>
                <w:i/>
                <w:iCs/>
                <w:lang w:eastAsia="es-ES"/>
              </w:rPr>
              <w:t>Para poder listar los vuelos y consultar su información deben haber sido registrados previamente.</w:t>
            </w:r>
          </w:p>
        </w:tc>
      </w:tr>
      <w:tr w:rsidR="000072D4" w:rsidRPr="000072D4" w14:paraId="1D4A5770" w14:textId="77777777" w:rsidTr="00C41159">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9FF51" w14:textId="7576E0AF" w:rsidR="00DA7211" w:rsidRPr="000072D4" w:rsidRDefault="00DA7211" w:rsidP="7BF9EE0F">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visualiza la información del vuelo o no.</w:t>
            </w:r>
          </w:p>
        </w:tc>
      </w:tr>
      <w:tr w:rsidR="000072D4" w:rsidRPr="000072D4" w14:paraId="41D5A645" w14:textId="77777777" w:rsidTr="00C41159">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19977722" w14:textId="77777777" w:rsidR="00DA7211" w:rsidRPr="000072D4" w:rsidRDefault="00DA7211" w:rsidP="7BF9EE0F">
            <w:pPr>
              <w:widowControl w:val="0"/>
              <w:rPr>
                <w:rFonts w:ascii="Calibri" w:eastAsia="Calibri" w:hAnsi="Calibri" w:cs="Calibri"/>
                <w:b/>
                <w:bCs/>
              </w:rPr>
            </w:pPr>
            <w:r w:rsidRPr="000072D4">
              <w:rPr>
                <w:rFonts w:cs="Calibri"/>
                <w:b/>
                <w:bCs/>
              </w:rPr>
              <w:t xml:space="preserve">ESCENARIOS: </w:t>
            </w:r>
          </w:p>
        </w:tc>
      </w:tr>
      <w:tr w:rsidR="000072D4" w:rsidRPr="000072D4" w14:paraId="03258B89" w14:textId="77777777" w:rsidTr="00C41159">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CE251" w14:textId="211BA6BE" w:rsidR="00DA7211" w:rsidRPr="000072D4" w:rsidRDefault="00DA7211" w:rsidP="7BF9EE0F">
            <w:pPr>
              <w:widowControl w:val="0"/>
              <w:rPr>
                <w:rFonts w:ascii="Calibri" w:hAnsi="Calibri" w:cs="Calibri"/>
                <w:i/>
                <w:iCs/>
                <w:lang w:eastAsia="es-ES"/>
              </w:rPr>
            </w:pPr>
            <w:r w:rsidRPr="000072D4">
              <w:rPr>
                <w:rFonts w:eastAsia="Arial Unicode MS" w:cs="Calibri"/>
              </w:rPr>
              <w:t xml:space="preserve">ES-14.1    </w:t>
            </w:r>
          </w:p>
          <w:p w14:paraId="540F5F94" w14:textId="77777777" w:rsidR="7BF9EE0F" w:rsidRPr="000072D4" w:rsidRDefault="7BF9EE0F" w:rsidP="7BF9EE0F">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2EEC9B" w14:textId="6DA4A6E0" w:rsidR="00DA7211" w:rsidRPr="000072D4" w:rsidRDefault="00DA7211" w:rsidP="7BF9EE0F">
            <w:pPr>
              <w:widowControl w:val="0"/>
              <w:rPr>
                <w:rFonts w:ascii="Calibri" w:hAnsi="Calibri" w:cs="Calibri"/>
              </w:rPr>
            </w:pPr>
            <w:r w:rsidRPr="000072D4">
              <w:rPr>
                <w:rFonts w:cs="Calibri"/>
                <w:b/>
                <w:bCs/>
              </w:rPr>
              <w:t xml:space="preserve">DESCRIPCIÓN: </w:t>
            </w:r>
            <w:r w:rsidRPr="000072D4">
              <w:rPr>
                <w:rFonts w:cs="Calibri"/>
              </w:rPr>
              <w:t>Consulta de vuelo exitosa.</w:t>
            </w:r>
          </w:p>
          <w:p w14:paraId="6B1ED8B0" w14:textId="77777777" w:rsidR="00DA7211" w:rsidRPr="000072D4" w:rsidRDefault="00DA7211" w:rsidP="7BF9EE0F">
            <w:pPr>
              <w:widowControl w:val="0"/>
              <w:rPr>
                <w:rFonts w:ascii="Calibri" w:hAnsi="Calibri" w:cs="Calibri"/>
                <w:b/>
                <w:bCs/>
              </w:rPr>
            </w:pPr>
            <w:r w:rsidRPr="000072D4">
              <w:rPr>
                <w:rFonts w:cs="Calibri"/>
                <w:b/>
                <w:bCs/>
              </w:rPr>
              <w:t xml:space="preserve">SUPOSICIONES/ASUNCIONES: </w:t>
            </w:r>
          </w:p>
          <w:p w14:paraId="74998036" w14:textId="7971603D" w:rsidR="00DA7211" w:rsidRPr="000072D4" w:rsidRDefault="00DA7211" w:rsidP="7BF9EE0F">
            <w:pPr>
              <w:widowControl w:val="0"/>
              <w:numPr>
                <w:ilvl w:val="0"/>
                <w:numId w:val="30"/>
              </w:numPr>
              <w:contextualSpacing/>
              <w:rPr>
                <w:rFonts w:cs="Calibri"/>
              </w:rPr>
            </w:pPr>
            <w:r w:rsidRPr="000072D4">
              <w:rPr>
                <w:rFonts w:cs="Calibri"/>
              </w:rPr>
              <w:t>El administrador o usuario lista los vuelos.</w:t>
            </w:r>
          </w:p>
          <w:p w14:paraId="5D984323" w14:textId="77777777" w:rsidR="00DA7211" w:rsidRPr="000072D4" w:rsidRDefault="00DA7211" w:rsidP="7BF9EE0F">
            <w:pPr>
              <w:widowControl w:val="0"/>
              <w:numPr>
                <w:ilvl w:val="0"/>
                <w:numId w:val="30"/>
              </w:numPr>
              <w:contextualSpacing/>
              <w:rPr>
                <w:rFonts w:cs="Calibri"/>
              </w:rPr>
            </w:pPr>
            <w:r w:rsidRPr="000072D4">
              <w:rPr>
                <w:rFonts w:cs="Calibri"/>
              </w:rPr>
              <w:t>Da click en el botón “Consultar información”.</w:t>
            </w:r>
          </w:p>
          <w:p w14:paraId="073038A8" w14:textId="77777777" w:rsidR="00DA7211" w:rsidRPr="000072D4" w:rsidRDefault="00DA7211" w:rsidP="7BF9EE0F">
            <w:pPr>
              <w:widowControl w:val="0"/>
              <w:rPr>
                <w:rFonts w:cs="Calibri"/>
              </w:rPr>
            </w:pPr>
            <w:r w:rsidRPr="000072D4">
              <w:rPr>
                <w:rFonts w:cs="Calibri"/>
              </w:rPr>
              <w:t xml:space="preserve">          </w:t>
            </w:r>
          </w:p>
          <w:p w14:paraId="43EB1DB8" w14:textId="0681AC1C" w:rsidR="00DA7211" w:rsidRPr="000072D4" w:rsidRDefault="00DA7211" w:rsidP="7BF9EE0F">
            <w:pPr>
              <w:widowControl w:val="0"/>
              <w:rPr>
                <w:rFonts w:ascii="Calibri" w:hAnsi="Calibri" w:cs="Calibri"/>
              </w:rPr>
            </w:pPr>
            <w:r w:rsidRPr="000072D4">
              <w:rPr>
                <w:rFonts w:cs="Calibri"/>
                <w:b/>
                <w:bCs/>
              </w:rPr>
              <w:t xml:space="preserve">RESULTADOS:  </w:t>
            </w:r>
            <w:r w:rsidRPr="000072D4">
              <w:rPr>
                <w:rFonts w:cs="Calibri"/>
              </w:rPr>
              <w:t>El sistema muestra la información de los vuelos listados anteriormente.</w:t>
            </w:r>
          </w:p>
        </w:tc>
      </w:tr>
      <w:tr w:rsidR="000072D4" w:rsidRPr="000072D4" w14:paraId="161CC895" w14:textId="77777777" w:rsidTr="00C41159">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15BD10" w14:textId="20CC5502" w:rsidR="00DA7211" w:rsidRPr="000072D4" w:rsidRDefault="00DA7211" w:rsidP="7BF9EE0F">
            <w:pPr>
              <w:widowControl w:val="0"/>
              <w:rPr>
                <w:rFonts w:eastAsia="Arial Unicode MS" w:cs="Calibri"/>
                <w:lang w:eastAsia="es-ES"/>
              </w:rPr>
            </w:pPr>
            <w:r w:rsidRPr="000072D4">
              <w:rPr>
                <w:rFonts w:eastAsia="Arial Unicode MS" w:cs="Calibri"/>
              </w:rPr>
              <w:t>ES-14.2</w:t>
            </w:r>
          </w:p>
          <w:p w14:paraId="5EDD14CE" w14:textId="77777777" w:rsidR="7BF9EE0F" w:rsidRPr="000072D4" w:rsidRDefault="7BF9EE0F" w:rsidP="7BF9EE0F">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F92F3" w14:textId="2E758665" w:rsidR="00DA7211" w:rsidRPr="000072D4" w:rsidRDefault="00DA7211" w:rsidP="7BF9EE0F">
            <w:pPr>
              <w:widowControl w:val="0"/>
              <w:rPr>
                <w:rFonts w:ascii="Calibri" w:hAnsi="Calibri" w:cs="Calibri"/>
              </w:rPr>
            </w:pPr>
            <w:r w:rsidRPr="000072D4">
              <w:rPr>
                <w:rFonts w:cs="Calibri"/>
                <w:b/>
                <w:bCs/>
              </w:rPr>
              <w:t xml:space="preserve">DESCRIPCIÓN: </w:t>
            </w:r>
            <w:r w:rsidRPr="000072D4">
              <w:rPr>
                <w:rFonts w:cs="Calibri"/>
              </w:rPr>
              <w:t xml:space="preserve">Consulta </w:t>
            </w:r>
            <w:r w:rsidR="008E6FD3" w:rsidRPr="000072D4">
              <w:rPr>
                <w:rFonts w:cs="Calibri"/>
              </w:rPr>
              <w:t xml:space="preserve">de vuelo </w:t>
            </w:r>
            <w:r w:rsidRPr="000072D4">
              <w:rPr>
                <w:rFonts w:cs="Calibri"/>
              </w:rPr>
              <w:t>fallida por no listar los vuelos anteriormente.</w:t>
            </w:r>
          </w:p>
          <w:p w14:paraId="1AB67A44" w14:textId="77777777" w:rsidR="00DA7211" w:rsidRPr="000072D4" w:rsidRDefault="00DA7211" w:rsidP="7BF9EE0F">
            <w:pPr>
              <w:widowControl w:val="0"/>
              <w:rPr>
                <w:rFonts w:ascii="Calibri" w:hAnsi="Calibri" w:cs="Calibri"/>
                <w:b/>
                <w:bCs/>
              </w:rPr>
            </w:pPr>
            <w:r w:rsidRPr="000072D4">
              <w:rPr>
                <w:rFonts w:cs="Calibri"/>
                <w:b/>
                <w:bCs/>
              </w:rPr>
              <w:t xml:space="preserve">SUPOSICIONES/ASUNCIONES: </w:t>
            </w:r>
          </w:p>
          <w:p w14:paraId="2FC4B666" w14:textId="23719600" w:rsidR="00DA7211" w:rsidRPr="000072D4" w:rsidRDefault="00DA7211" w:rsidP="7BF9EE0F">
            <w:pPr>
              <w:widowControl w:val="0"/>
              <w:numPr>
                <w:ilvl w:val="0"/>
                <w:numId w:val="32"/>
              </w:numPr>
              <w:contextualSpacing/>
            </w:pPr>
            <w:r w:rsidRPr="000072D4">
              <w:t>El usuario o administrador da click en el botón “Consultar información” sin haber listado los vuelos.</w:t>
            </w:r>
          </w:p>
          <w:p w14:paraId="3CB5E008" w14:textId="56AA02CE" w:rsidR="00DA7211" w:rsidRPr="000072D4" w:rsidRDefault="00DA7211" w:rsidP="7BF9EE0F">
            <w:pPr>
              <w:widowControl w:val="0"/>
              <w:rPr>
                <w:rFonts w:ascii="Calibri" w:hAnsi="Calibri" w:cs="Calibri"/>
                <w:b/>
                <w:bCs/>
              </w:rPr>
            </w:pPr>
            <w:r w:rsidRPr="000072D4">
              <w:rPr>
                <w:rFonts w:cs="Calibri"/>
                <w:b/>
                <w:bCs/>
              </w:rPr>
              <w:t xml:space="preserve">RESULTADOS:  </w:t>
            </w:r>
            <w:r w:rsidRPr="000072D4">
              <w:rPr>
                <w:rFonts w:cs="Calibri"/>
              </w:rPr>
              <w:t>El sistema devuelve en mensaje notificando que se debe listar primero los vuelos antes de consultar su información.</w:t>
            </w:r>
          </w:p>
        </w:tc>
      </w:tr>
      <w:tr w:rsidR="000072D4" w:rsidRPr="000072D4" w14:paraId="22BC968E" w14:textId="77777777" w:rsidTr="00C41159">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3A8A5C" w14:textId="1B706200" w:rsidR="00DA7211" w:rsidRPr="000072D4" w:rsidRDefault="00DA7211" w:rsidP="7BF9EE0F">
            <w:pPr>
              <w:rPr>
                <w:rFonts w:eastAsia="Arial Unicode MS" w:cs="Calibri"/>
              </w:rPr>
            </w:pPr>
            <w:r w:rsidRPr="000072D4">
              <w:rPr>
                <w:rFonts w:eastAsia="Arial Unicode MS" w:cs="Calibri"/>
              </w:rPr>
              <w:t>ES-14.3</w:t>
            </w: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4A89FE" w14:textId="54996F8F" w:rsidR="00DA7211" w:rsidRPr="000072D4" w:rsidRDefault="00DA7211" w:rsidP="7BF9EE0F">
            <w:pPr>
              <w:widowControl w:val="0"/>
              <w:rPr>
                <w:rFonts w:ascii="Calibri" w:hAnsi="Calibri" w:cs="Calibri"/>
              </w:rPr>
            </w:pPr>
            <w:r w:rsidRPr="000072D4">
              <w:rPr>
                <w:rFonts w:cs="Calibri"/>
                <w:b/>
                <w:bCs/>
              </w:rPr>
              <w:t xml:space="preserve">DESCRIPCIÓN: </w:t>
            </w:r>
            <w:r w:rsidRPr="000072D4">
              <w:rPr>
                <w:rFonts w:cs="Calibri"/>
              </w:rPr>
              <w:t xml:space="preserve">Consulta </w:t>
            </w:r>
            <w:r w:rsidR="008E6FD3" w:rsidRPr="000072D4">
              <w:rPr>
                <w:rFonts w:cs="Calibri"/>
              </w:rPr>
              <w:t xml:space="preserve">de vuelo </w:t>
            </w:r>
            <w:r w:rsidRPr="000072D4">
              <w:rPr>
                <w:rFonts w:cs="Calibri"/>
              </w:rPr>
              <w:t xml:space="preserve">fallida por mala comunicación con la base de datos. </w:t>
            </w:r>
          </w:p>
          <w:p w14:paraId="4E3BDD64" w14:textId="77777777" w:rsidR="00DA7211" w:rsidRPr="000072D4" w:rsidRDefault="00DA7211" w:rsidP="7BF9EE0F">
            <w:pPr>
              <w:widowControl w:val="0"/>
              <w:rPr>
                <w:rFonts w:cs="Calibri"/>
                <w:b/>
                <w:bCs/>
              </w:rPr>
            </w:pPr>
            <w:r w:rsidRPr="000072D4">
              <w:rPr>
                <w:rFonts w:cs="Calibri"/>
                <w:b/>
                <w:bCs/>
              </w:rPr>
              <w:t xml:space="preserve">SUPOSICIONES/ASUNCIONES: </w:t>
            </w:r>
          </w:p>
          <w:p w14:paraId="72B9BAB5" w14:textId="4B04B419" w:rsidR="00DA7211" w:rsidRPr="000072D4" w:rsidRDefault="00DA7211" w:rsidP="7BF9EE0F">
            <w:pPr>
              <w:widowControl w:val="0"/>
              <w:numPr>
                <w:ilvl w:val="0"/>
                <w:numId w:val="30"/>
              </w:numPr>
              <w:contextualSpacing/>
              <w:rPr>
                <w:rFonts w:cs="Calibri"/>
              </w:rPr>
            </w:pPr>
            <w:r w:rsidRPr="000072D4">
              <w:rPr>
                <w:rFonts w:cs="Calibri"/>
              </w:rPr>
              <w:t>El administrador o usuario lista los vuelos.</w:t>
            </w:r>
          </w:p>
          <w:p w14:paraId="3C971885" w14:textId="77777777" w:rsidR="00DA7211" w:rsidRPr="000072D4" w:rsidRDefault="00DA7211" w:rsidP="7BF9EE0F">
            <w:pPr>
              <w:widowControl w:val="0"/>
              <w:numPr>
                <w:ilvl w:val="0"/>
                <w:numId w:val="30"/>
              </w:numPr>
              <w:contextualSpacing/>
              <w:rPr>
                <w:rFonts w:cs="Calibri"/>
              </w:rPr>
            </w:pPr>
            <w:r w:rsidRPr="000072D4">
              <w:rPr>
                <w:rFonts w:cs="Calibri"/>
              </w:rPr>
              <w:t>Da click en el botón “Consultar información”.</w:t>
            </w:r>
          </w:p>
          <w:p w14:paraId="1167D697" w14:textId="77777777" w:rsidR="00DA7211" w:rsidRPr="000072D4" w:rsidRDefault="00DA7211" w:rsidP="7BF9EE0F">
            <w:pPr>
              <w:widowControl w:val="0"/>
              <w:numPr>
                <w:ilvl w:val="0"/>
                <w:numId w:val="30"/>
              </w:numPr>
              <w:contextualSpacing/>
              <w:rPr>
                <w:rFonts w:cs="Calibri"/>
              </w:rPr>
            </w:pPr>
            <w:r w:rsidRPr="000072D4">
              <w:rPr>
                <w:rFonts w:cs="Calibri"/>
              </w:rPr>
              <w:t xml:space="preserve">El sistema tiene problemas de comunicación con la base de datos y no recibe respuesta de esta. </w:t>
            </w:r>
          </w:p>
          <w:p w14:paraId="3FDD3BE0" w14:textId="77777777" w:rsidR="00DA7211" w:rsidRPr="000072D4" w:rsidRDefault="00DA7211" w:rsidP="7BF9EE0F">
            <w:pPr>
              <w:widowControl w:val="0"/>
              <w:rPr>
                <w:rFonts w:ascii="Calibri" w:hAnsi="Calibri" w:cs="Calibri"/>
                <w:b/>
                <w:bCs/>
              </w:rPr>
            </w:pPr>
            <w:r w:rsidRPr="000072D4">
              <w:rPr>
                <w:rFonts w:cs="Calibri"/>
                <w:b/>
                <w:bCs/>
              </w:rPr>
              <w:t xml:space="preserve">RESULTADOS:  </w:t>
            </w:r>
            <w:r w:rsidRPr="000072D4">
              <w:rPr>
                <w:rFonts w:cs="Calibri"/>
              </w:rPr>
              <w:t>El sistema devuelve un mensaje notificando que existe un error en la base de datos y que intente en otro momento.</w:t>
            </w:r>
          </w:p>
          <w:p w14:paraId="556BD884" w14:textId="77777777" w:rsidR="7BF9EE0F" w:rsidRPr="000072D4" w:rsidRDefault="7BF9EE0F" w:rsidP="7BF9EE0F">
            <w:pPr>
              <w:rPr>
                <w:rFonts w:cs="Calibri"/>
                <w:b/>
                <w:bCs/>
              </w:rPr>
            </w:pPr>
          </w:p>
        </w:tc>
      </w:tr>
      <w:tr w:rsidR="7BF9EE0F" w:rsidRPr="000072D4" w14:paraId="30B100C1" w14:textId="77777777" w:rsidTr="00C41159">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48DFB8" w14:textId="77777777" w:rsidR="00DA7211" w:rsidRPr="000072D4" w:rsidRDefault="00DA7211" w:rsidP="7BF9EE0F">
            <w:pPr>
              <w:widowControl w:val="0"/>
              <w:rPr>
                <w:rFonts w:ascii="Calibri" w:hAnsi="Calibri" w:cs="Calibri"/>
                <w:b/>
                <w:bCs/>
              </w:rPr>
            </w:pPr>
            <w:r w:rsidRPr="000072D4">
              <w:rPr>
                <w:rFonts w:cs="Calibri"/>
                <w:b/>
                <w:bCs/>
              </w:rPr>
              <w:t>REQUERIMIENTOS ESPECIALES - REGLAS DEL NEGOCIO Y DEL SISTEMA:</w:t>
            </w:r>
          </w:p>
          <w:p w14:paraId="0BF5BAD5" w14:textId="77777777" w:rsidR="00DA7211" w:rsidRPr="000072D4" w:rsidRDefault="00DA7211" w:rsidP="7BF9EE0F">
            <w:pPr>
              <w:widowControl w:val="0"/>
              <w:rPr>
                <w:rFonts w:ascii="Calibri" w:hAnsi="Calibri" w:cs="Calibri"/>
              </w:rPr>
            </w:pPr>
            <w:r w:rsidRPr="000072D4">
              <w:rPr>
                <w:rFonts w:cs="Calibri"/>
              </w:rPr>
              <w:t>No Aplica</w:t>
            </w:r>
          </w:p>
        </w:tc>
      </w:tr>
    </w:tbl>
    <w:p w14:paraId="4C90B760" w14:textId="77777777" w:rsidR="00045B61" w:rsidRPr="000072D4" w:rsidRDefault="00045B61" w:rsidP="6708C985">
      <w:pPr>
        <w:rPr>
          <w:b/>
          <w:bCs/>
          <w:i/>
          <w:iCs/>
        </w:rPr>
      </w:pPr>
    </w:p>
    <w:tbl>
      <w:tblPr>
        <w:tblW w:w="9660" w:type="dxa"/>
        <w:tblInd w:w="421" w:type="dxa"/>
        <w:tblLook w:val="01E0" w:firstRow="1" w:lastRow="1" w:firstColumn="1" w:lastColumn="1" w:noHBand="0" w:noVBand="0"/>
      </w:tblPr>
      <w:tblGrid>
        <w:gridCol w:w="1441"/>
        <w:gridCol w:w="3462"/>
        <w:gridCol w:w="1582"/>
        <w:gridCol w:w="3175"/>
      </w:tblGrid>
      <w:tr w:rsidR="000072D4" w:rsidRPr="000072D4" w14:paraId="5AD371C8" w14:textId="77777777" w:rsidTr="00C41159">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5012D0A" w14:textId="77777777" w:rsidR="0BE1E2FD" w:rsidRPr="000072D4" w:rsidRDefault="0BE1E2FD" w:rsidP="6708C985">
            <w:pPr>
              <w:widowControl w:val="0"/>
              <w:rPr>
                <w:rFonts w:ascii="Calibri" w:hAnsi="Calibri" w:cs="Calibri"/>
                <w:b/>
                <w:bCs/>
              </w:rPr>
            </w:pPr>
            <w:r w:rsidRPr="000072D4">
              <w:rPr>
                <w:rFonts w:cs="Calibri"/>
                <w:b/>
                <w:bCs/>
              </w:rPr>
              <w:t>IDENTIFICADOR CASO DE USO:</w:t>
            </w:r>
          </w:p>
          <w:p w14:paraId="05299D22" w14:textId="03D07419" w:rsidR="0BE1E2FD" w:rsidRPr="000072D4" w:rsidRDefault="0BE1E2FD" w:rsidP="6708C985">
            <w:pPr>
              <w:widowControl w:val="0"/>
              <w:rPr>
                <w:rFonts w:ascii="Calibri" w:hAnsi="Calibri" w:cs="Calibri"/>
                <w:b/>
                <w:bCs/>
              </w:rPr>
            </w:pPr>
            <w:r w:rsidRPr="000072D4">
              <w:rPr>
                <w:rFonts w:cs="Calibri"/>
                <w:b/>
                <w:bCs/>
              </w:rPr>
              <w:t>CU-15</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9A936DD" w14:textId="77777777" w:rsidR="0BE1E2FD" w:rsidRPr="000072D4" w:rsidRDefault="0BE1E2FD" w:rsidP="6708C985">
            <w:pPr>
              <w:widowControl w:val="0"/>
              <w:rPr>
                <w:rFonts w:ascii="Calibri" w:hAnsi="Calibri" w:cs="Calibri"/>
                <w:b/>
                <w:bCs/>
              </w:rPr>
            </w:pPr>
            <w:r w:rsidRPr="000072D4">
              <w:rPr>
                <w:rFonts w:cs="Calibri"/>
                <w:b/>
                <w:bCs/>
              </w:rPr>
              <w:t>NOMBRE:</w:t>
            </w:r>
          </w:p>
          <w:p w14:paraId="7979348A" w14:textId="43E578F3" w:rsidR="0BE1E2FD" w:rsidRPr="000072D4" w:rsidRDefault="0BE1E2FD" w:rsidP="6708C985">
            <w:pPr>
              <w:widowControl w:val="0"/>
              <w:rPr>
                <w:rFonts w:eastAsia="Arial Unicode MS" w:cs="Calibri"/>
              </w:rPr>
            </w:pPr>
            <w:r w:rsidRPr="000072D4">
              <w:rPr>
                <w:rFonts w:eastAsia="Arial Unicode MS" w:cs="Calibri"/>
              </w:rPr>
              <w:t>Registrar reserva</w:t>
            </w:r>
          </w:p>
        </w:tc>
      </w:tr>
      <w:tr w:rsidR="000072D4" w:rsidRPr="000072D4" w14:paraId="60157C32" w14:textId="77777777" w:rsidTr="00C41159">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CC3276" w14:textId="77777777" w:rsidR="0BE1E2FD" w:rsidRPr="000072D4" w:rsidRDefault="0BE1E2FD" w:rsidP="6708C985">
            <w:pPr>
              <w:widowControl w:val="0"/>
              <w:rPr>
                <w:rFonts w:ascii="Calibri" w:hAnsi="Calibri" w:cs="Calibri"/>
                <w:b/>
                <w:bCs/>
              </w:rPr>
            </w:pPr>
            <w:r w:rsidRPr="000072D4">
              <w:rPr>
                <w:rFonts w:cs="Calibri"/>
                <w:b/>
                <w:bCs/>
              </w:rPr>
              <w:t>COMPLEJIDAD:</w:t>
            </w:r>
          </w:p>
          <w:p w14:paraId="1C21B11B" w14:textId="77777777" w:rsidR="0BE1E2FD" w:rsidRPr="000072D4" w:rsidRDefault="0BE1E2FD" w:rsidP="6708C985">
            <w:pPr>
              <w:widowControl w:val="0"/>
              <w:jc w:val="both"/>
              <w:rPr>
                <w:rFonts w:ascii="Calibri" w:hAnsi="Calibri" w:cs="Calibri"/>
                <w:b/>
                <w:bCs/>
              </w:rPr>
            </w:pPr>
            <w:r w:rsidRPr="000072D4">
              <w:rPr>
                <w:rFonts w:eastAsia="Arial Unicode MS" w:cs="Calibri"/>
              </w:rPr>
              <w:t xml:space="preserve"> [Media]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DC2FD4" w14:textId="77777777" w:rsidR="0BE1E2FD" w:rsidRPr="000072D4" w:rsidRDefault="0BE1E2FD" w:rsidP="6708C985">
            <w:pPr>
              <w:widowControl w:val="0"/>
              <w:rPr>
                <w:rFonts w:ascii="Calibri" w:hAnsi="Calibri" w:cs="Calibri"/>
                <w:b/>
                <w:bCs/>
              </w:rPr>
            </w:pPr>
            <w:r w:rsidRPr="000072D4">
              <w:rPr>
                <w:rFonts w:cs="Calibri"/>
                <w:b/>
                <w:bCs/>
              </w:rPr>
              <w:t>PRIORIDAD:</w:t>
            </w:r>
          </w:p>
          <w:p w14:paraId="6407DD36" w14:textId="77777777" w:rsidR="0BE1E2FD" w:rsidRPr="000072D4" w:rsidRDefault="0BE1E2FD" w:rsidP="6708C985">
            <w:pPr>
              <w:widowControl w:val="0"/>
              <w:rPr>
                <w:rFonts w:ascii="Calibri" w:hAnsi="Calibri" w:cs="Calibri"/>
                <w:b/>
                <w:bCs/>
              </w:rPr>
            </w:pPr>
            <w:r w:rsidRPr="000072D4">
              <w:rPr>
                <w:rFonts w:eastAsia="Arial Unicode MS" w:cs="Calibri"/>
              </w:rPr>
              <w:t>[Alta]</w:t>
            </w:r>
          </w:p>
        </w:tc>
      </w:tr>
      <w:tr w:rsidR="000072D4" w:rsidRPr="000072D4" w14:paraId="0E7894F7"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362D5" w14:textId="77777777" w:rsidR="0BE1E2FD" w:rsidRPr="000072D4" w:rsidRDefault="0BE1E2FD" w:rsidP="6708C985">
            <w:pPr>
              <w:widowControl w:val="0"/>
              <w:rPr>
                <w:rFonts w:ascii="Calibri" w:hAnsi="Calibri" w:cs="Calibri"/>
                <w:b/>
                <w:bCs/>
              </w:rPr>
            </w:pPr>
            <w:r w:rsidRPr="000072D4">
              <w:rPr>
                <w:rFonts w:cs="Calibri"/>
                <w:b/>
                <w:bCs/>
              </w:rPr>
              <w:t>REQUERIMIENTO FUNCIONAL ASOCIADO:</w:t>
            </w:r>
          </w:p>
          <w:p w14:paraId="1D769C6D" w14:textId="10E946BD" w:rsidR="0BE1E2FD" w:rsidRPr="000072D4" w:rsidRDefault="0BE1E2FD" w:rsidP="6708C985">
            <w:pPr>
              <w:widowControl w:val="0"/>
              <w:jc w:val="both"/>
              <w:rPr>
                <w:rFonts w:ascii="Calibri" w:hAnsi="Calibri" w:cs="Calibri"/>
                <w:i/>
                <w:iCs/>
                <w:lang w:eastAsia="es-ES"/>
              </w:rPr>
            </w:pPr>
            <w:r w:rsidRPr="000072D4">
              <w:rPr>
                <w:rFonts w:eastAsia="Arial Unicode MS" w:cs="Calibri"/>
                <w:i/>
                <w:iCs/>
              </w:rPr>
              <w:t>RF-16</w:t>
            </w:r>
          </w:p>
        </w:tc>
      </w:tr>
      <w:tr w:rsidR="000072D4" w:rsidRPr="000072D4" w14:paraId="68F18A1C"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C943E0" w14:textId="77777777" w:rsidR="0BE1E2FD" w:rsidRPr="000072D4" w:rsidRDefault="0BE1E2FD" w:rsidP="6708C985">
            <w:pPr>
              <w:widowControl w:val="0"/>
              <w:rPr>
                <w:rFonts w:ascii="Calibri" w:hAnsi="Calibri" w:cs="Calibri"/>
                <w:b/>
                <w:bCs/>
                <w:lang w:eastAsia="en-US"/>
              </w:rPr>
            </w:pPr>
            <w:r w:rsidRPr="000072D4">
              <w:rPr>
                <w:rFonts w:cs="Calibri"/>
                <w:b/>
                <w:bCs/>
              </w:rPr>
              <w:t>ACTORES:</w:t>
            </w:r>
          </w:p>
          <w:p w14:paraId="67E56067" w14:textId="77777777" w:rsidR="0BE1E2FD" w:rsidRPr="000072D4" w:rsidRDefault="0BE1E2FD" w:rsidP="6708C985">
            <w:pPr>
              <w:widowControl w:val="0"/>
              <w:rPr>
                <w:rFonts w:ascii="Calibri" w:hAnsi="Calibri" w:cs="Calibri"/>
                <w:i/>
                <w:iCs/>
              </w:rPr>
            </w:pPr>
            <w:r w:rsidRPr="000072D4">
              <w:rPr>
                <w:rFonts w:cs="Calibri"/>
                <w:i/>
                <w:iCs/>
              </w:rPr>
              <w:t>Administrador</w:t>
            </w:r>
          </w:p>
        </w:tc>
      </w:tr>
      <w:tr w:rsidR="000072D4" w:rsidRPr="000072D4" w14:paraId="4AAFA363" w14:textId="77777777" w:rsidTr="00C41159">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5A5D3" w14:textId="77777777" w:rsidR="0BE1E2FD" w:rsidRPr="000072D4" w:rsidRDefault="0BE1E2FD" w:rsidP="6708C985">
            <w:pPr>
              <w:widowControl w:val="0"/>
              <w:rPr>
                <w:rFonts w:ascii="Calibri" w:hAnsi="Calibri" w:cs="Calibri"/>
                <w:b/>
                <w:bCs/>
              </w:rPr>
            </w:pPr>
            <w:r w:rsidRPr="000072D4">
              <w:rPr>
                <w:rFonts w:cs="Calibri"/>
                <w:b/>
                <w:bCs/>
              </w:rPr>
              <w:t>CASOS DE USO ASOCIADOS:</w:t>
            </w:r>
          </w:p>
          <w:p w14:paraId="733937F1" w14:textId="38A32CBE" w:rsidR="0BE1E2FD" w:rsidRPr="000072D4" w:rsidRDefault="00991ADB" w:rsidP="6708C985">
            <w:pPr>
              <w:widowControl w:val="0"/>
              <w:rPr>
                <w:rFonts w:ascii="Calibri" w:hAnsi="Calibri" w:cs="Calibri"/>
              </w:rPr>
            </w:pPr>
            <w:r w:rsidRPr="000072D4">
              <w:rPr>
                <w:rFonts w:ascii="Calibri" w:hAnsi="Calibri" w:cs="Calibri"/>
              </w:rPr>
              <w:t>CU-9</w:t>
            </w:r>
          </w:p>
        </w:tc>
      </w:tr>
      <w:tr w:rsidR="000072D4" w:rsidRPr="000072D4" w14:paraId="4F635C01"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6B60AB" w14:textId="77777777" w:rsidR="0BE1E2FD" w:rsidRPr="000072D4" w:rsidRDefault="0BE1E2FD" w:rsidP="6708C985">
            <w:pPr>
              <w:widowControl w:val="0"/>
              <w:rPr>
                <w:rFonts w:ascii="Calibri" w:hAnsi="Calibri" w:cs="Calibri"/>
                <w:lang w:eastAsia="es-ES"/>
              </w:rPr>
            </w:pPr>
            <w:r w:rsidRPr="000072D4">
              <w:rPr>
                <w:rFonts w:cs="Calibri"/>
                <w:b/>
                <w:bCs/>
              </w:rPr>
              <w:t>DESCRIPCIÓN:</w:t>
            </w:r>
          </w:p>
          <w:p w14:paraId="311027A7" w14:textId="6998F372" w:rsidR="0BE1E2FD" w:rsidRPr="000072D4" w:rsidRDefault="0BE1E2FD" w:rsidP="6708C985">
            <w:pPr>
              <w:spacing w:line="259" w:lineRule="auto"/>
              <w:rPr>
                <w:rFonts w:eastAsia="Arial Unicode MS" w:cs="Calibri"/>
                <w:i/>
                <w:iCs/>
              </w:rPr>
            </w:pPr>
            <w:r w:rsidRPr="000072D4">
              <w:rPr>
                <w:rFonts w:eastAsia="Arial Unicode MS" w:cs="Calibri"/>
                <w:i/>
                <w:iCs/>
              </w:rPr>
              <w:t>El administrador puede registrar una nueva reserva</w:t>
            </w:r>
          </w:p>
        </w:tc>
      </w:tr>
      <w:tr w:rsidR="000072D4" w:rsidRPr="000072D4" w14:paraId="322B2976"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95010" w14:textId="77777777" w:rsidR="0BE1E2FD" w:rsidRPr="000072D4" w:rsidRDefault="0BE1E2FD" w:rsidP="6708C985">
            <w:pPr>
              <w:widowControl w:val="0"/>
              <w:rPr>
                <w:rFonts w:ascii="Calibri" w:hAnsi="Calibri" w:cs="Calibri"/>
                <w:b/>
                <w:bCs/>
              </w:rPr>
            </w:pPr>
            <w:r w:rsidRPr="000072D4">
              <w:rPr>
                <w:rFonts w:cs="Calibri"/>
                <w:b/>
                <w:bCs/>
              </w:rPr>
              <w:t>NOTAS:</w:t>
            </w:r>
          </w:p>
          <w:p w14:paraId="0A320712" w14:textId="6124EBF5" w:rsidR="0BE1E2FD" w:rsidRPr="000072D4" w:rsidRDefault="0BE1E2FD" w:rsidP="6708C985">
            <w:pPr>
              <w:spacing w:line="259" w:lineRule="auto"/>
              <w:rPr>
                <w:rFonts w:cs="Calibri"/>
                <w:i/>
                <w:iCs/>
                <w:lang w:eastAsia="es-ES"/>
              </w:rPr>
            </w:pPr>
            <w:r w:rsidRPr="000072D4">
              <w:rPr>
                <w:rFonts w:cs="Calibri"/>
                <w:i/>
                <w:iCs/>
                <w:lang w:eastAsia="es-ES"/>
              </w:rPr>
              <w:lastRenderedPageBreak/>
              <w:t>Se pueden registrar reservas que no existan en la base de datos.</w:t>
            </w:r>
          </w:p>
        </w:tc>
      </w:tr>
      <w:tr w:rsidR="000072D4" w:rsidRPr="000072D4" w14:paraId="23A75350"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D2EE00" w14:textId="5A57B0FD" w:rsidR="0BE1E2FD" w:rsidRPr="000072D4" w:rsidRDefault="0BE1E2FD" w:rsidP="6708C985">
            <w:pPr>
              <w:widowControl w:val="0"/>
              <w:rPr>
                <w:rFonts w:ascii="Calibri" w:eastAsia="Arial Unicode MS" w:hAnsi="Calibri" w:cs="Calibri"/>
                <w:i/>
                <w:iCs/>
              </w:rPr>
            </w:pPr>
            <w:r w:rsidRPr="000072D4">
              <w:rPr>
                <w:rFonts w:cs="Calibri"/>
                <w:b/>
                <w:bCs/>
              </w:rPr>
              <w:lastRenderedPageBreak/>
              <w:t xml:space="preserve">CRITERIOS DE ACEPTACIÓN: </w:t>
            </w:r>
            <w:r w:rsidRPr="000072D4">
              <w:rPr>
                <w:rFonts w:eastAsia="Arial Unicode MS" w:cs="Calibri"/>
                <w:i/>
                <w:iCs/>
              </w:rPr>
              <w:t>El administrador o usuario registra una nueva reserva o no</w:t>
            </w:r>
          </w:p>
        </w:tc>
      </w:tr>
      <w:tr w:rsidR="000072D4" w:rsidRPr="000072D4" w14:paraId="2E4262F7"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2C25919F" w14:textId="77777777" w:rsidR="0BE1E2FD" w:rsidRPr="000072D4" w:rsidRDefault="0BE1E2FD" w:rsidP="6708C985">
            <w:pPr>
              <w:widowControl w:val="0"/>
              <w:rPr>
                <w:rFonts w:ascii="Calibri" w:eastAsia="Calibri" w:hAnsi="Calibri" w:cs="Calibri"/>
                <w:b/>
                <w:bCs/>
              </w:rPr>
            </w:pPr>
            <w:r w:rsidRPr="000072D4">
              <w:rPr>
                <w:rFonts w:cs="Calibri"/>
                <w:b/>
                <w:bCs/>
              </w:rPr>
              <w:t xml:space="preserve">ESCENARIOS: </w:t>
            </w:r>
          </w:p>
        </w:tc>
      </w:tr>
      <w:tr w:rsidR="000072D4" w:rsidRPr="000072D4" w14:paraId="07A1CB15"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75343" w14:textId="7E5F7781" w:rsidR="0BE1E2FD" w:rsidRPr="000072D4" w:rsidRDefault="0BE1E2FD" w:rsidP="6708C985">
            <w:pPr>
              <w:widowControl w:val="0"/>
              <w:rPr>
                <w:rFonts w:ascii="Calibri" w:hAnsi="Calibri" w:cs="Calibri"/>
                <w:i/>
                <w:iCs/>
                <w:lang w:eastAsia="es-ES"/>
              </w:rPr>
            </w:pPr>
            <w:r w:rsidRPr="000072D4">
              <w:rPr>
                <w:rFonts w:eastAsia="Arial Unicode MS" w:cs="Calibri"/>
              </w:rPr>
              <w:t xml:space="preserve">ES-15.1    </w:t>
            </w:r>
          </w:p>
          <w:p w14:paraId="4B48276F" w14:textId="77777777" w:rsidR="6708C985" w:rsidRPr="000072D4" w:rsidRDefault="6708C985" w:rsidP="6708C985">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62054" w14:textId="0EE60CB2" w:rsidR="0BE1E2FD" w:rsidRPr="000072D4" w:rsidRDefault="0BE1E2FD" w:rsidP="6708C985">
            <w:pPr>
              <w:widowControl w:val="0"/>
              <w:rPr>
                <w:rFonts w:ascii="Calibri" w:hAnsi="Calibri" w:cs="Calibri"/>
              </w:rPr>
            </w:pPr>
            <w:r w:rsidRPr="000072D4">
              <w:rPr>
                <w:rFonts w:cs="Calibri"/>
                <w:b/>
                <w:bCs/>
              </w:rPr>
              <w:t xml:space="preserve">DESCRIPCIÓN: </w:t>
            </w:r>
            <w:r w:rsidRPr="000072D4">
              <w:rPr>
                <w:rFonts w:cs="Calibri"/>
              </w:rPr>
              <w:t>Registro de reserva exitoso.</w:t>
            </w:r>
          </w:p>
          <w:p w14:paraId="6DAAB409" w14:textId="77777777" w:rsidR="0BE1E2FD" w:rsidRPr="000072D4" w:rsidRDefault="0BE1E2FD" w:rsidP="6708C985">
            <w:pPr>
              <w:widowControl w:val="0"/>
              <w:rPr>
                <w:rFonts w:ascii="Calibri" w:hAnsi="Calibri" w:cs="Calibri"/>
                <w:b/>
                <w:bCs/>
              </w:rPr>
            </w:pPr>
            <w:r w:rsidRPr="000072D4">
              <w:rPr>
                <w:rFonts w:cs="Calibri"/>
                <w:b/>
                <w:bCs/>
              </w:rPr>
              <w:t xml:space="preserve">SUPOSICIONES/ASUNCIONES: </w:t>
            </w:r>
          </w:p>
          <w:p w14:paraId="599850B4" w14:textId="563A6942" w:rsidR="0BE1E2FD" w:rsidRPr="000072D4" w:rsidRDefault="0BE1E2FD" w:rsidP="498FECB4">
            <w:pPr>
              <w:pStyle w:val="Prrafodelista"/>
              <w:widowControl w:val="0"/>
              <w:numPr>
                <w:ilvl w:val="0"/>
                <w:numId w:val="30"/>
              </w:numPr>
            </w:pPr>
            <w:r w:rsidRPr="000072D4">
              <w:rPr>
                <w:rFonts w:cs="Calibri"/>
              </w:rPr>
              <w:t xml:space="preserve">El administrador ingresa los datos completos de la nueva reserva. </w:t>
            </w:r>
          </w:p>
          <w:p w14:paraId="01B9F84D" w14:textId="46DF823D" w:rsidR="0BE1E2FD" w:rsidRPr="000072D4" w:rsidRDefault="0BE1E2FD" w:rsidP="6708C985">
            <w:pPr>
              <w:pStyle w:val="Prrafodelista"/>
              <w:widowControl w:val="0"/>
              <w:numPr>
                <w:ilvl w:val="0"/>
                <w:numId w:val="30"/>
              </w:numPr>
            </w:pPr>
            <w:r w:rsidRPr="000072D4">
              <w:rPr>
                <w:rFonts w:cs="Calibri"/>
              </w:rPr>
              <w:t>Se confirma la verificación de los datos de la reserva a registrar.</w:t>
            </w:r>
          </w:p>
          <w:p w14:paraId="0D84717D" w14:textId="6EF9AB29" w:rsidR="0BE1E2FD" w:rsidRPr="000072D4" w:rsidRDefault="0BE1E2FD" w:rsidP="6708C985">
            <w:pPr>
              <w:pStyle w:val="Prrafodelista"/>
              <w:widowControl w:val="0"/>
              <w:numPr>
                <w:ilvl w:val="0"/>
                <w:numId w:val="30"/>
              </w:numPr>
              <w:rPr>
                <w:rFonts w:cs="Calibri"/>
              </w:rPr>
            </w:pPr>
            <w:r w:rsidRPr="000072D4">
              <w:rPr>
                <w:rFonts w:cs="Calibri"/>
              </w:rPr>
              <w:t xml:space="preserve">El sistema habilita la reserva. </w:t>
            </w:r>
          </w:p>
          <w:p w14:paraId="491EA470" w14:textId="77777777" w:rsidR="0BE1E2FD" w:rsidRPr="000072D4" w:rsidRDefault="0BE1E2FD" w:rsidP="6708C985">
            <w:pPr>
              <w:widowControl w:val="0"/>
              <w:rPr>
                <w:rFonts w:cs="Calibri"/>
              </w:rPr>
            </w:pPr>
            <w:r w:rsidRPr="000072D4">
              <w:rPr>
                <w:rFonts w:cs="Calibri"/>
              </w:rPr>
              <w:t xml:space="preserve">          </w:t>
            </w:r>
          </w:p>
          <w:p w14:paraId="7949FBB4" w14:textId="6DA88F7E" w:rsidR="0BE1E2FD" w:rsidRPr="000072D4" w:rsidRDefault="0BE1E2FD" w:rsidP="6708C985">
            <w:pPr>
              <w:widowControl w:val="0"/>
              <w:rPr>
                <w:rFonts w:ascii="Calibri" w:hAnsi="Calibri" w:cs="Calibri"/>
              </w:rPr>
            </w:pPr>
            <w:r w:rsidRPr="000072D4">
              <w:rPr>
                <w:rFonts w:cs="Calibri"/>
                <w:b/>
                <w:bCs/>
              </w:rPr>
              <w:t xml:space="preserve">RESULTADOS:  </w:t>
            </w:r>
            <w:r w:rsidRPr="000072D4">
              <w:rPr>
                <w:rFonts w:cs="Calibri"/>
              </w:rPr>
              <w:t>La reserva se ha registrado en el sistema y se notifica al administrador que el proceso se realizó correctamente.</w:t>
            </w:r>
          </w:p>
        </w:tc>
      </w:tr>
      <w:tr w:rsidR="000072D4" w:rsidRPr="000072D4" w14:paraId="427402D0"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13A23" w14:textId="5B7FB073" w:rsidR="0BE1E2FD" w:rsidRPr="000072D4" w:rsidRDefault="0BE1E2FD" w:rsidP="6708C985">
            <w:pPr>
              <w:widowControl w:val="0"/>
              <w:rPr>
                <w:rFonts w:eastAsia="Arial Unicode MS" w:cs="Calibri"/>
                <w:lang w:eastAsia="es-ES"/>
              </w:rPr>
            </w:pPr>
            <w:r w:rsidRPr="000072D4">
              <w:rPr>
                <w:rFonts w:eastAsia="Arial Unicode MS" w:cs="Calibri"/>
              </w:rPr>
              <w:t>ES-15.2</w:t>
            </w:r>
          </w:p>
          <w:p w14:paraId="716D87BF" w14:textId="77777777" w:rsidR="6708C985" w:rsidRPr="000072D4" w:rsidRDefault="6708C985" w:rsidP="6708C985">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F6819" w14:textId="4117BF9F" w:rsidR="0BE1E2FD" w:rsidRPr="000072D4" w:rsidRDefault="0BE1E2FD" w:rsidP="6708C985">
            <w:pPr>
              <w:widowControl w:val="0"/>
              <w:rPr>
                <w:rFonts w:ascii="Calibri" w:hAnsi="Calibri" w:cs="Calibri"/>
              </w:rPr>
            </w:pPr>
            <w:r w:rsidRPr="000072D4">
              <w:rPr>
                <w:rFonts w:cs="Calibri"/>
                <w:b/>
                <w:bCs/>
              </w:rPr>
              <w:t xml:space="preserve">DESCRIPCIÓN: </w:t>
            </w:r>
            <w:r w:rsidRPr="000072D4">
              <w:rPr>
                <w:rFonts w:cs="Calibri"/>
              </w:rPr>
              <w:t>Registro de reserva fallido por datos incorrectos del usuario de la reserva.</w:t>
            </w:r>
          </w:p>
          <w:p w14:paraId="24EFAAA3" w14:textId="77777777" w:rsidR="0BE1E2FD" w:rsidRPr="000072D4" w:rsidRDefault="0BE1E2FD" w:rsidP="6708C985">
            <w:pPr>
              <w:widowControl w:val="0"/>
              <w:rPr>
                <w:rFonts w:ascii="Calibri" w:hAnsi="Calibri" w:cs="Calibri"/>
                <w:b/>
                <w:bCs/>
              </w:rPr>
            </w:pPr>
            <w:r w:rsidRPr="000072D4">
              <w:rPr>
                <w:rFonts w:cs="Calibri"/>
                <w:b/>
                <w:bCs/>
              </w:rPr>
              <w:t xml:space="preserve">SUPOSICIONES/ASUNCIONES: </w:t>
            </w:r>
          </w:p>
          <w:p w14:paraId="2A2C12FA" w14:textId="6DDE832B" w:rsidR="0BE1E2FD" w:rsidRPr="000072D4" w:rsidRDefault="0BE1E2FD" w:rsidP="6708C985">
            <w:pPr>
              <w:pStyle w:val="Prrafodelista"/>
              <w:widowControl w:val="0"/>
              <w:numPr>
                <w:ilvl w:val="0"/>
                <w:numId w:val="30"/>
              </w:numPr>
              <w:rPr>
                <w:rFonts w:cs="Calibri"/>
              </w:rPr>
            </w:pPr>
            <w:r w:rsidRPr="000072D4">
              <w:rPr>
                <w:rFonts w:cs="Calibri"/>
              </w:rPr>
              <w:t>El administrador ingresa los datos de la reserva del usuario con un número de cédula inválido.</w:t>
            </w:r>
          </w:p>
          <w:p w14:paraId="0E036192" w14:textId="77777777" w:rsidR="0BE1E2FD" w:rsidRPr="000072D4" w:rsidRDefault="0BE1E2FD" w:rsidP="6708C985">
            <w:pPr>
              <w:pStyle w:val="Prrafodelista"/>
              <w:widowControl w:val="0"/>
              <w:numPr>
                <w:ilvl w:val="0"/>
                <w:numId w:val="30"/>
              </w:numPr>
              <w:rPr>
                <w:rFonts w:cs="Calibri"/>
              </w:rPr>
            </w:pPr>
            <w:r w:rsidRPr="000072D4">
              <w:rPr>
                <w:rFonts w:cs="Calibri"/>
              </w:rPr>
              <w:t>El sistema realiza la verificación de la cédula y determina que es inválida.</w:t>
            </w:r>
          </w:p>
          <w:p w14:paraId="10AB58E5" w14:textId="77777777" w:rsidR="6708C985" w:rsidRPr="000072D4" w:rsidRDefault="6708C985" w:rsidP="6708C985">
            <w:pPr>
              <w:pStyle w:val="Prrafodelista"/>
              <w:widowControl w:val="0"/>
              <w:rPr>
                <w:rFonts w:cs="Calibri"/>
              </w:rPr>
            </w:pPr>
          </w:p>
          <w:p w14:paraId="614F072B" w14:textId="030FC6C6" w:rsidR="0BE1E2FD" w:rsidRPr="000072D4" w:rsidRDefault="0BE1E2FD" w:rsidP="6708C985">
            <w:pPr>
              <w:widowControl w:val="0"/>
              <w:rPr>
                <w:rFonts w:ascii="Calibri" w:hAnsi="Calibri" w:cs="Calibri"/>
                <w:b/>
                <w:bCs/>
              </w:rPr>
            </w:pPr>
            <w:r w:rsidRPr="000072D4">
              <w:rPr>
                <w:rFonts w:cs="Calibri"/>
                <w:b/>
                <w:bCs/>
              </w:rPr>
              <w:t xml:space="preserve">RESULTADOS:  </w:t>
            </w:r>
            <w:r w:rsidRPr="000072D4">
              <w:rPr>
                <w:rFonts w:cs="Calibri"/>
              </w:rPr>
              <w:t>La reserva no es registrada y se devuelve un mensaje al administrador notificando que el número de cédula ingresado no existe.</w:t>
            </w:r>
          </w:p>
        </w:tc>
      </w:tr>
      <w:tr w:rsidR="000072D4" w:rsidRPr="000072D4" w14:paraId="5D0D84FF" w14:textId="77777777" w:rsidTr="00C41159">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F76916" w14:textId="70745D75" w:rsidR="0BE1E2FD" w:rsidRPr="000072D4" w:rsidRDefault="0BE1E2FD" w:rsidP="6708C985">
            <w:pPr>
              <w:rPr>
                <w:rFonts w:eastAsia="Arial Unicode MS" w:cs="Calibri"/>
              </w:rPr>
            </w:pPr>
            <w:r w:rsidRPr="000072D4">
              <w:rPr>
                <w:rFonts w:eastAsia="Arial Unicode MS" w:cs="Calibri"/>
              </w:rPr>
              <w:t>ES-15.3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4029E" w14:textId="0A86D0D8" w:rsidR="0BE1E2FD" w:rsidRPr="000072D4" w:rsidRDefault="0BE1E2FD" w:rsidP="6708C985">
            <w:pPr>
              <w:widowControl w:val="0"/>
              <w:rPr>
                <w:rFonts w:ascii="Calibri" w:hAnsi="Calibri" w:cs="Calibri"/>
              </w:rPr>
            </w:pPr>
            <w:r w:rsidRPr="000072D4">
              <w:rPr>
                <w:rFonts w:cs="Calibri"/>
                <w:b/>
                <w:bCs/>
              </w:rPr>
              <w:t xml:space="preserve">DESCRIPCIÓN: </w:t>
            </w:r>
            <w:r w:rsidRPr="000072D4">
              <w:rPr>
                <w:rFonts w:cs="Calibri"/>
              </w:rPr>
              <w:t>Registro de reserva fallido por reserva ya existente</w:t>
            </w:r>
          </w:p>
          <w:p w14:paraId="48937C56" w14:textId="77777777" w:rsidR="0BE1E2FD" w:rsidRPr="000072D4" w:rsidRDefault="0BE1E2FD" w:rsidP="6708C985">
            <w:pPr>
              <w:widowControl w:val="0"/>
              <w:rPr>
                <w:rFonts w:cs="Calibri"/>
                <w:b/>
                <w:bCs/>
              </w:rPr>
            </w:pPr>
            <w:r w:rsidRPr="000072D4">
              <w:rPr>
                <w:rFonts w:cs="Calibri"/>
                <w:b/>
                <w:bCs/>
              </w:rPr>
              <w:t xml:space="preserve">SUPOSICIONES/ASUNCIONES: </w:t>
            </w:r>
          </w:p>
          <w:p w14:paraId="2852158B" w14:textId="1DFC3F0F" w:rsidR="0BE1E2FD" w:rsidRPr="000072D4" w:rsidRDefault="0BE1E2FD" w:rsidP="6708C985">
            <w:pPr>
              <w:pStyle w:val="Prrafodelista"/>
              <w:widowControl w:val="0"/>
              <w:numPr>
                <w:ilvl w:val="0"/>
                <w:numId w:val="30"/>
              </w:numPr>
              <w:rPr>
                <w:rFonts w:cs="Calibri"/>
              </w:rPr>
            </w:pPr>
            <w:r w:rsidRPr="000072D4">
              <w:rPr>
                <w:rFonts w:cs="Calibri"/>
              </w:rPr>
              <w:t>El administrador ingresa los datos de la nueva reserva.</w:t>
            </w:r>
          </w:p>
          <w:p w14:paraId="1F19C456" w14:textId="1882901E" w:rsidR="0BE1E2FD" w:rsidRPr="000072D4" w:rsidRDefault="0BE1E2FD" w:rsidP="6708C985">
            <w:pPr>
              <w:pStyle w:val="Prrafodelista"/>
              <w:widowControl w:val="0"/>
              <w:numPr>
                <w:ilvl w:val="0"/>
                <w:numId w:val="30"/>
              </w:numPr>
              <w:rPr>
                <w:rFonts w:cs="Calibri"/>
              </w:rPr>
            </w:pPr>
            <w:r w:rsidRPr="000072D4">
              <w:rPr>
                <w:rFonts w:cs="Calibri"/>
              </w:rPr>
              <w:t>El sistema verifica los datos de la reserva, pero confirma que ya hay una reserva existente.</w:t>
            </w:r>
          </w:p>
          <w:p w14:paraId="605046D1" w14:textId="77777777" w:rsidR="0BE1E2FD" w:rsidRPr="000072D4" w:rsidRDefault="0BE1E2FD" w:rsidP="6708C985">
            <w:pPr>
              <w:pStyle w:val="Prrafodelista"/>
              <w:widowControl w:val="0"/>
              <w:rPr>
                <w:rFonts w:cs="Calibri"/>
              </w:rPr>
            </w:pPr>
            <w:r w:rsidRPr="000072D4">
              <w:rPr>
                <w:rFonts w:cs="Calibri"/>
              </w:rPr>
              <w:t xml:space="preserve"> </w:t>
            </w:r>
          </w:p>
          <w:p w14:paraId="257B8BCB" w14:textId="37050E52" w:rsidR="0BE1E2FD" w:rsidRPr="000072D4" w:rsidRDefault="0BE1E2FD" w:rsidP="6708C985">
            <w:pPr>
              <w:widowControl w:val="0"/>
              <w:rPr>
                <w:rFonts w:ascii="Calibri" w:hAnsi="Calibri" w:cs="Calibri"/>
                <w:b/>
                <w:bCs/>
              </w:rPr>
            </w:pPr>
            <w:r w:rsidRPr="000072D4">
              <w:rPr>
                <w:rFonts w:cs="Calibri"/>
                <w:b/>
                <w:bCs/>
              </w:rPr>
              <w:t xml:space="preserve">RESULTADOS:  </w:t>
            </w:r>
            <w:r w:rsidRPr="000072D4">
              <w:rPr>
                <w:rFonts w:cs="Calibri"/>
              </w:rPr>
              <w:t xml:space="preserve">El registro resulta fallido y se devuelve un mensaje al administrador notificando que ya hay una reserva existente en el sistema. </w:t>
            </w:r>
          </w:p>
          <w:p w14:paraId="57950301" w14:textId="77777777" w:rsidR="6708C985" w:rsidRPr="000072D4" w:rsidRDefault="6708C985" w:rsidP="6708C985">
            <w:pPr>
              <w:rPr>
                <w:rFonts w:cs="Calibri"/>
                <w:b/>
                <w:bCs/>
              </w:rPr>
            </w:pPr>
          </w:p>
        </w:tc>
      </w:tr>
      <w:tr w:rsidR="6708C985" w:rsidRPr="000072D4" w14:paraId="17E38BA4" w14:textId="77777777" w:rsidTr="00C41159">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B4AAE5" w14:textId="77777777" w:rsidR="0BE1E2FD" w:rsidRPr="000072D4" w:rsidRDefault="0BE1E2FD" w:rsidP="6708C985">
            <w:pPr>
              <w:widowControl w:val="0"/>
              <w:rPr>
                <w:rFonts w:ascii="Calibri" w:hAnsi="Calibri" w:cs="Calibri"/>
                <w:b/>
                <w:bCs/>
              </w:rPr>
            </w:pPr>
            <w:r w:rsidRPr="000072D4">
              <w:rPr>
                <w:rFonts w:cs="Calibri"/>
                <w:b/>
                <w:bCs/>
              </w:rPr>
              <w:t>REQUERIMIENTOS ESPECIALES - REGLAS DEL NEGOCIO Y DEL SISTEMA:</w:t>
            </w:r>
          </w:p>
          <w:p w14:paraId="7B8FABA9" w14:textId="77777777" w:rsidR="0BE1E2FD" w:rsidRPr="000072D4" w:rsidRDefault="0BE1E2FD" w:rsidP="6708C985">
            <w:pPr>
              <w:widowControl w:val="0"/>
              <w:rPr>
                <w:rFonts w:ascii="Calibri" w:hAnsi="Calibri" w:cs="Calibri"/>
              </w:rPr>
            </w:pPr>
            <w:r w:rsidRPr="000072D4">
              <w:rPr>
                <w:rFonts w:cs="Calibri"/>
              </w:rPr>
              <w:t>No Aplica</w:t>
            </w:r>
          </w:p>
        </w:tc>
      </w:tr>
    </w:tbl>
    <w:p w14:paraId="7D4DD209" w14:textId="77777777" w:rsidR="00045B61" w:rsidRPr="000072D4" w:rsidRDefault="00045B61" w:rsidP="0028789F">
      <w:pPr>
        <w:rPr>
          <w:b/>
          <w:bCs/>
          <w:i/>
          <w:iCs/>
        </w:rPr>
      </w:pPr>
    </w:p>
    <w:tbl>
      <w:tblPr>
        <w:tblW w:w="9628" w:type="dxa"/>
        <w:tblInd w:w="421" w:type="dxa"/>
        <w:tblLook w:val="01E0" w:firstRow="1" w:lastRow="1" w:firstColumn="1" w:lastColumn="1" w:noHBand="0" w:noVBand="0"/>
      </w:tblPr>
      <w:tblGrid>
        <w:gridCol w:w="1442"/>
        <w:gridCol w:w="3447"/>
        <w:gridCol w:w="1572"/>
        <w:gridCol w:w="3167"/>
      </w:tblGrid>
      <w:tr w:rsidR="000072D4" w:rsidRPr="000072D4" w14:paraId="4CC747F2" w14:textId="77777777" w:rsidTr="0037007D">
        <w:tc>
          <w:tcPr>
            <w:tcW w:w="48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331178B" w14:textId="77777777" w:rsidR="4D828DD3" w:rsidRPr="000072D4" w:rsidRDefault="4D828DD3" w:rsidP="46D29195">
            <w:pPr>
              <w:widowControl w:val="0"/>
              <w:rPr>
                <w:rFonts w:ascii="Calibri" w:hAnsi="Calibri" w:cs="Calibri"/>
                <w:b/>
                <w:bCs/>
              </w:rPr>
            </w:pPr>
            <w:r w:rsidRPr="000072D4">
              <w:rPr>
                <w:rFonts w:cs="Calibri"/>
                <w:b/>
                <w:bCs/>
              </w:rPr>
              <w:t>IDENTIFICADOR CASO DE USO:</w:t>
            </w:r>
          </w:p>
          <w:p w14:paraId="072D5339" w14:textId="7B472CF1" w:rsidR="4D828DD3" w:rsidRPr="000072D4" w:rsidRDefault="4D828DD3" w:rsidP="46D29195">
            <w:pPr>
              <w:widowControl w:val="0"/>
              <w:rPr>
                <w:rFonts w:ascii="Calibri" w:hAnsi="Calibri" w:cs="Calibri"/>
                <w:b/>
                <w:bCs/>
              </w:rPr>
            </w:pPr>
            <w:r w:rsidRPr="000072D4">
              <w:rPr>
                <w:rFonts w:cs="Calibri"/>
                <w:b/>
                <w:bCs/>
              </w:rPr>
              <w:t>CU-16</w:t>
            </w:r>
          </w:p>
        </w:tc>
        <w:tc>
          <w:tcPr>
            <w:tcW w:w="47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A2888AC" w14:textId="77777777" w:rsidR="4D828DD3" w:rsidRPr="000072D4" w:rsidRDefault="4D828DD3" w:rsidP="46D29195">
            <w:pPr>
              <w:widowControl w:val="0"/>
              <w:rPr>
                <w:rFonts w:ascii="Calibri" w:hAnsi="Calibri" w:cs="Calibri"/>
                <w:b/>
                <w:bCs/>
              </w:rPr>
            </w:pPr>
            <w:r w:rsidRPr="000072D4">
              <w:rPr>
                <w:rFonts w:cs="Calibri"/>
                <w:b/>
                <w:bCs/>
              </w:rPr>
              <w:t>NOMBRE:</w:t>
            </w:r>
          </w:p>
          <w:p w14:paraId="19533743" w14:textId="00D8A355" w:rsidR="4D828DD3" w:rsidRPr="000072D4" w:rsidRDefault="4D828DD3" w:rsidP="46D29195">
            <w:pPr>
              <w:widowControl w:val="0"/>
              <w:rPr>
                <w:rFonts w:eastAsia="Arial Unicode MS" w:cs="Calibri"/>
              </w:rPr>
            </w:pPr>
            <w:r w:rsidRPr="000072D4">
              <w:rPr>
                <w:rFonts w:eastAsia="Arial Unicode MS" w:cs="Calibri"/>
              </w:rPr>
              <w:t>Modificar reserva</w:t>
            </w:r>
          </w:p>
        </w:tc>
      </w:tr>
      <w:tr w:rsidR="000072D4" w:rsidRPr="000072D4" w14:paraId="5CBCBE75" w14:textId="77777777" w:rsidTr="0037007D">
        <w:tc>
          <w:tcPr>
            <w:tcW w:w="64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3F8731" w14:textId="77777777" w:rsidR="4D828DD3" w:rsidRPr="000072D4" w:rsidRDefault="4D828DD3" w:rsidP="46D29195">
            <w:pPr>
              <w:widowControl w:val="0"/>
              <w:rPr>
                <w:rFonts w:ascii="Calibri" w:hAnsi="Calibri" w:cs="Calibri"/>
                <w:b/>
                <w:bCs/>
              </w:rPr>
            </w:pPr>
            <w:r w:rsidRPr="000072D4">
              <w:rPr>
                <w:rFonts w:cs="Calibri"/>
                <w:b/>
                <w:bCs/>
              </w:rPr>
              <w:t>COMPLEJIDAD:</w:t>
            </w:r>
          </w:p>
          <w:p w14:paraId="4304A8E5" w14:textId="77777777" w:rsidR="4D828DD3" w:rsidRPr="000072D4" w:rsidRDefault="4D828DD3" w:rsidP="46D29195">
            <w:pPr>
              <w:widowControl w:val="0"/>
              <w:jc w:val="both"/>
              <w:rPr>
                <w:rFonts w:ascii="Calibri" w:hAnsi="Calibri" w:cs="Calibri"/>
                <w:b/>
                <w:bCs/>
              </w:rPr>
            </w:pPr>
            <w:r w:rsidRPr="000072D4">
              <w:rPr>
                <w:rFonts w:eastAsia="Arial Unicode MS" w:cs="Calibri"/>
              </w:rPr>
              <w:t xml:space="preserve"> [Media] </w:t>
            </w:r>
          </w:p>
        </w:tc>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514FF" w14:textId="77777777" w:rsidR="4D828DD3" w:rsidRPr="000072D4" w:rsidRDefault="4D828DD3" w:rsidP="46D29195">
            <w:pPr>
              <w:widowControl w:val="0"/>
              <w:rPr>
                <w:rFonts w:ascii="Calibri" w:hAnsi="Calibri" w:cs="Calibri"/>
                <w:b/>
                <w:bCs/>
              </w:rPr>
            </w:pPr>
            <w:r w:rsidRPr="000072D4">
              <w:rPr>
                <w:rFonts w:cs="Calibri"/>
                <w:b/>
                <w:bCs/>
              </w:rPr>
              <w:t>PRIORIDAD:</w:t>
            </w:r>
          </w:p>
          <w:p w14:paraId="5116533E" w14:textId="77777777" w:rsidR="4D828DD3" w:rsidRPr="000072D4" w:rsidRDefault="4D828DD3" w:rsidP="46D29195">
            <w:pPr>
              <w:widowControl w:val="0"/>
              <w:rPr>
                <w:rFonts w:ascii="Calibri" w:hAnsi="Calibri" w:cs="Calibri"/>
                <w:b/>
                <w:bCs/>
              </w:rPr>
            </w:pPr>
            <w:r w:rsidRPr="000072D4">
              <w:rPr>
                <w:rFonts w:eastAsia="Arial Unicode MS" w:cs="Calibri"/>
              </w:rPr>
              <w:t>[Media]</w:t>
            </w:r>
          </w:p>
        </w:tc>
      </w:tr>
      <w:tr w:rsidR="000072D4" w:rsidRPr="000072D4" w14:paraId="61CE576E"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8DE089" w14:textId="77777777" w:rsidR="4D828DD3" w:rsidRPr="000072D4" w:rsidRDefault="4D828DD3" w:rsidP="46D29195">
            <w:pPr>
              <w:widowControl w:val="0"/>
              <w:rPr>
                <w:rFonts w:ascii="Calibri" w:hAnsi="Calibri" w:cs="Calibri"/>
                <w:b/>
                <w:bCs/>
              </w:rPr>
            </w:pPr>
            <w:r w:rsidRPr="000072D4">
              <w:rPr>
                <w:rFonts w:cs="Calibri"/>
                <w:b/>
                <w:bCs/>
              </w:rPr>
              <w:t>REQUERIMIENTO FUNCIONAL ASOCIADO:</w:t>
            </w:r>
          </w:p>
          <w:p w14:paraId="03375C76" w14:textId="470B6215" w:rsidR="4D828DD3" w:rsidRPr="000072D4" w:rsidRDefault="4D828DD3" w:rsidP="46D29195">
            <w:pPr>
              <w:widowControl w:val="0"/>
              <w:jc w:val="both"/>
              <w:rPr>
                <w:rFonts w:ascii="Calibri" w:hAnsi="Calibri" w:cs="Calibri"/>
                <w:i/>
                <w:iCs/>
                <w:lang w:eastAsia="es-ES"/>
              </w:rPr>
            </w:pPr>
            <w:r w:rsidRPr="000072D4">
              <w:rPr>
                <w:rFonts w:eastAsia="Arial Unicode MS" w:cs="Calibri"/>
                <w:i/>
                <w:iCs/>
              </w:rPr>
              <w:t>RF-17</w:t>
            </w:r>
          </w:p>
        </w:tc>
      </w:tr>
      <w:tr w:rsidR="000072D4" w:rsidRPr="000072D4" w14:paraId="250B3F8C"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5CC47A" w14:textId="77777777" w:rsidR="4D828DD3" w:rsidRPr="000072D4" w:rsidRDefault="4D828DD3" w:rsidP="46D29195">
            <w:pPr>
              <w:widowControl w:val="0"/>
              <w:rPr>
                <w:rFonts w:ascii="Calibri" w:hAnsi="Calibri" w:cs="Calibri"/>
                <w:b/>
                <w:bCs/>
                <w:lang w:eastAsia="en-US"/>
              </w:rPr>
            </w:pPr>
            <w:r w:rsidRPr="000072D4">
              <w:rPr>
                <w:rFonts w:cs="Calibri"/>
                <w:b/>
                <w:bCs/>
              </w:rPr>
              <w:t>ACTORES:</w:t>
            </w:r>
          </w:p>
          <w:p w14:paraId="1FF31E57" w14:textId="77777777" w:rsidR="4D828DD3" w:rsidRPr="000072D4" w:rsidRDefault="4D828DD3" w:rsidP="46D29195">
            <w:pPr>
              <w:widowControl w:val="0"/>
              <w:rPr>
                <w:rFonts w:ascii="Calibri" w:hAnsi="Calibri" w:cs="Calibri"/>
                <w:i/>
                <w:iCs/>
              </w:rPr>
            </w:pPr>
            <w:r w:rsidRPr="000072D4">
              <w:rPr>
                <w:rFonts w:cs="Calibri"/>
                <w:i/>
                <w:iCs/>
              </w:rPr>
              <w:t>Administrador</w:t>
            </w:r>
          </w:p>
        </w:tc>
      </w:tr>
      <w:tr w:rsidR="000072D4" w:rsidRPr="000072D4" w14:paraId="4747C7BC" w14:textId="77777777" w:rsidTr="0037007D">
        <w:trPr>
          <w:trHeight w:val="564"/>
        </w:trPr>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9DA450" w14:textId="77777777" w:rsidR="4D828DD3" w:rsidRPr="000072D4" w:rsidRDefault="4D828DD3" w:rsidP="46D29195">
            <w:pPr>
              <w:widowControl w:val="0"/>
              <w:rPr>
                <w:rFonts w:ascii="Calibri" w:hAnsi="Calibri" w:cs="Calibri"/>
                <w:b/>
                <w:bCs/>
              </w:rPr>
            </w:pPr>
            <w:r w:rsidRPr="000072D4">
              <w:rPr>
                <w:rFonts w:cs="Calibri"/>
                <w:b/>
                <w:bCs/>
              </w:rPr>
              <w:t>CASOS DE USO ASOCIADOS:</w:t>
            </w:r>
          </w:p>
          <w:p w14:paraId="35A77E8C" w14:textId="53A6C9E2" w:rsidR="4D828DD3" w:rsidRPr="000072D4" w:rsidRDefault="4D828DD3" w:rsidP="46D29195">
            <w:pPr>
              <w:widowControl w:val="0"/>
              <w:rPr>
                <w:rFonts w:ascii="Calibri" w:hAnsi="Calibri" w:cs="Calibri"/>
              </w:rPr>
            </w:pPr>
            <w:r w:rsidRPr="000072D4">
              <w:rPr>
                <w:rFonts w:cs="Calibri"/>
              </w:rPr>
              <w:t>CU-15</w:t>
            </w:r>
          </w:p>
        </w:tc>
      </w:tr>
      <w:tr w:rsidR="000072D4" w:rsidRPr="000072D4" w14:paraId="1610778C"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F41D87" w14:textId="77777777" w:rsidR="4D828DD3" w:rsidRPr="000072D4" w:rsidRDefault="4D828DD3" w:rsidP="46D29195">
            <w:pPr>
              <w:widowControl w:val="0"/>
              <w:rPr>
                <w:rFonts w:ascii="Calibri" w:hAnsi="Calibri" w:cs="Calibri"/>
                <w:lang w:eastAsia="es-ES"/>
              </w:rPr>
            </w:pPr>
            <w:r w:rsidRPr="000072D4">
              <w:rPr>
                <w:rFonts w:cs="Calibri"/>
                <w:b/>
                <w:bCs/>
              </w:rPr>
              <w:t>DESCRIPCIÓN:</w:t>
            </w:r>
          </w:p>
          <w:p w14:paraId="7537E8CC" w14:textId="33411D15" w:rsidR="4D828DD3" w:rsidRPr="000072D4" w:rsidRDefault="4D828DD3" w:rsidP="46D29195">
            <w:pPr>
              <w:spacing w:line="259" w:lineRule="auto"/>
              <w:rPr>
                <w:rFonts w:eastAsia="Arial Unicode MS" w:cs="Calibri"/>
                <w:i/>
                <w:iCs/>
              </w:rPr>
            </w:pPr>
            <w:r w:rsidRPr="000072D4">
              <w:rPr>
                <w:rFonts w:eastAsia="Arial Unicode MS" w:cs="Calibri"/>
                <w:i/>
                <w:iCs/>
              </w:rPr>
              <w:t>El administrador modifica la información de las reservas ya registradas.</w:t>
            </w:r>
          </w:p>
        </w:tc>
      </w:tr>
      <w:tr w:rsidR="000072D4" w:rsidRPr="000072D4" w14:paraId="6C69EC70"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FBBFA" w14:textId="77777777" w:rsidR="4D828DD3" w:rsidRPr="000072D4" w:rsidRDefault="4D828DD3" w:rsidP="46D29195">
            <w:pPr>
              <w:widowControl w:val="0"/>
              <w:rPr>
                <w:rFonts w:ascii="Calibri" w:hAnsi="Calibri" w:cs="Calibri"/>
                <w:b/>
                <w:bCs/>
              </w:rPr>
            </w:pPr>
            <w:r w:rsidRPr="000072D4">
              <w:rPr>
                <w:rFonts w:cs="Calibri"/>
                <w:b/>
                <w:bCs/>
              </w:rPr>
              <w:t>NOTAS:</w:t>
            </w:r>
          </w:p>
          <w:p w14:paraId="1844B0CB" w14:textId="2C505788" w:rsidR="4D828DD3" w:rsidRPr="000072D4" w:rsidRDefault="4D828DD3" w:rsidP="46D29195">
            <w:pPr>
              <w:spacing w:line="259" w:lineRule="auto"/>
              <w:rPr>
                <w:rFonts w:cs="Calibri"/>
                <w:i/>
                <w:iCs/>
                <w:lang w:eastAsia="es-ES"/>
              </w:rPr>
            </w:pPr>
            <w:r w:rsidRPr="000072D4">
              <w:rPr>
                <w:rFonts w:cs="Calibri"/>
                <w:i/>
                <w:iCs/>
                <w:lang w:eastAsia="es-ES"/>
              </w:rPr>
              <w:t>Se puede modificar la información de una reserva sólo si se ha registrado previamente en el sistema.</w:t>
            </w:r>
          </w:p>
        </w:tc>
      </w:tr>
      <w:tr w:rsidR="000072D4" w:rsidRPr="000072D4" w14:paraId="5ED59A76"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5E47A" w14:textId="1EF8C59A" w:rsidR="4D828DD3" w:rsidRPr="000072D4" w:rsidRDefault="4D828DD3" w:rsidP="46D29195">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modifica la reserva o no.</w:t>
            </w:r>
          </w:p>
        </w:tc>
      </w:tr>
      <w:tr w:rsidR="000072D4" w:rsidRPr="000072D4" w14:paraId="2214EFC4"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AC6E876" w14:textId="77777777" w:rsidR="4D828DD3" w:rsidRPr="000072D4" w:rsidRDefault="4D828DD3" w:rsidP="46D29195">
            <w:pPr>
              <w:widowControl w:val="0"/>
              <w:rPr>
                <w:rFonts w:ascii="Calibri" w:eastAsia="Calibri" w:hAnsi="Calibri" w:cs="Calibri"/>
                <w:b/>
                <w:bCs/>
              </w:rPr>
            </w:pPr>
            <w:r w:rsidRPr="000072D4">
              <w:rPr>
                <w:rFonts w:cs="Calibri"/>
                <w:b/>
                <w:bCs/>
              </w:rPr>
              <w:lastRenderedPageBreak/>
              <w:t xml:space="preserve">ESCENARIOS: </w:t>
            </w:r>
          </w:p>
        </w:tc>
      </w:tr>
      <w:tr w:rsidR="000072D4" w:rsidRPr="000072D4" w14:paraId="188659E1"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EB92B2" w14:textId="5CFDEB5E" w:rsidR="4D828DD3" w:rsidRPr="000072D4" w:rsidRDefault="4D828DD3" w:rsidP="46D29195">
            <w:pPr>
              <w:widowControl w:val="0"/>
              <w:rPr>
                <w:rFonts w:ascii="Calibri" w:hAnsi="Calibri" w:cs="Calibri"/>
                <w:i/>
                <w:iCs/>
                <w:lang w:eastAsia="es-ES"/>
              </w:rPr>
            </w:pPr>
            <w:r w:rsidRPr="000072D4">
              <w:rPr>
                <w:rFonts w:eastAsia="Arial Unicode MS" w:cs="Calibri"/>
              </w:rPr>
              <w:t xml:space="preserve">ES-16.1    </w:t>
            </w:r>
          </w:p>
          <w:p w14:paraId="30C99B50" w14:textId="77777777" w:rsidR="46D29195" w:rsidRPr="000072D4" w:rsidRDefault="46D29195" w:rsidP="46D29195">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DD883A" w14:textId="18CE3BE5" w:rsidR="4D828DD3" w:rsidRPr="000072D4" w:rsidRDefault="4D828DD3" w:rsidP="46D29195">
            <w:pPr>
              <w:widowControl w:val="0"/>
              <w:rPr>
                <w:rFonts w:ascii="Calibri" w:hAnsi="Calibri" w:cs="Calibri"/>
              </w:rPr>
            </w:pPr>
            <w:r w:rsidRPr="000072D4">
              <w:rPr>
                <w:rFonts w:cs="Calibri"/>
                <w:b/>
                <w:bCs/>
              </w:rPr>
              <w:t xml:space="preserve">DESCRIPCIÓN: </w:t>
            </w:r>
            <w:r w:rsidRPr="000072D4">
              <w:rPr>
                <w:rFonts w:cs="Calibri"/>
              </w:rPr>
              <w:t>Modificación de reserva exitosa.</w:t>
            </w:r>
          </w:p>
          <w:p w14:paraId="373789FB" w14:textId="77777777" w:rsidR="4D828DD3" w:rsidRPr="000072D4" w:rsidRDefault="4D828DD3" w:rsidP="46D29195">
            <w:pPr>
              <w:widowControl w:val="0"/>
              <w:rPr>
                <w:rFonts w:ascii="Calibri" w:hAnsi="Calibri" w:cs="Calibri"/>
                <w:b/>
                <w:bCs/>
              </w:rPr>
            </w:pPr>
            <w:r w:rsidRPr="000072D4">
              <w:rPr>
                <w:rFonts w:cs="Calibri"/>
                <w:b/>
                <w:bCs/>
              </w:rPr>
              <w:t xml:space="preserve">SUPOSICIONES/ASUNCIONES: </w:t>
            </w:r>
          </w:p>
          <w:p w14:paraId="4B1AAEBD" w14:textId="77777777" w:rsidR="4D828DD3" w:rsidRPr="000072D4" w:rsidRDefault="4D828DD3" w:rsidP="46D29195">
            <w:pPr>
              <w:pStyle w:val="Prrafodelista"/>
              <w:widowControl w:val="0"/>
              <w:numPr>
                <w:ilvl w:val="0"/>
                <w:numId w:val="30"/>
              </w:numPr>
              <w:rPr>
                <w:rFonts w:cs="Calibri"/>
              </w:rPr>
            </w:pPr>
            <w:r w:rsidRPr="000072D4">
              <w:rPr>
                <w:rFonts w:cs="Calibri"/>
              </w:rPr>
              <w:t>Los datos ingresados en cada campo son correctos.</w:t>
            </w:r>
          </w:p>
          <w:p w14:paraId="242B2048" w14:textId="1205EC7A" w:rsidR="4D828DD3" w:rsidRPr="000072D4" w:rsidRDefault="4D828DD3" w:rsidP="46D29195">
            <w:pPr>
              <w:pStyle w:val="Prrafodelista"/>
              <w:widowControl w:val="0"/>
              <w:numPr>
                <w:ilvl w:val="0"/>
                <w:numId w:val="30"/>
              </w:numPr>
              <w:rPr>
                <w:rFonts w:cs="Calibri"/>
              </w:rPr>
            </w:pPr>
            <w:r w:rsidRPr="000072D4">
              <w:rPr>
                <w:rFonts w:cs="Calibri"/>
              </w:rPr>
              <w:t>Se rellenan todos los campos obligatorios para la modificación.</w:t>
            </w:r>
          </w:p>
          <w:p w14:paraId="64574B6E" w14:textId="1BD342A4" w:rsidR="4D828DD3" w:rsidRPr="000072D4" w:rsidRDefault="4D828DD3" w:rsidP="46D29195">
            <w:pPr>
              <w:widowControl w:val="0"/>
              <w:rPr>
                <w:rFonts w:ascii="Calibri" w:hAnsi="Calibri" w:cs="Calibri"/>
              </w:rPr>
            </w:pPr>
            <w:r w:rsidRPr="000072D4">
              <w:rPr>
                <w:rFonts w:cs="Calibri"/>
                <w:b/>
                <w:bCs/>
              </w:rPr>
              <w:t xml:space="preserve">RESULTADOS:  </w:t>
            </w:r>
            <w:r w:rsidRPr="000072D4">
              <w:rPr>
                <w:rFonts w:cs="Calibri"/>
              </w:rPr>
              <w:t>La información de la reserva fue modificada correctamente.</w:t>
            </w:r>
          </w:p>
        </w:tc>
      </w:tr>
      <w:tr w:rsidR="000072D4" w:rsidRPr="000072D4" w14:paraId="5DDF0888"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77D3C" w14:textId="1C76AFA9" w:rsidR="4D828DD3" w:rsidRPr="000072D4" w:rsidRDefault="4D828DD3" w:rsidP="46D29195">
            <w:pPr>
              <w:widowControl w:val="0"/>
              <w:rPr>
                <w:rFonts w:eastAsia="Arial Unicode MS" w:cs="Calibri"/>
                <w:lang w:eastAsia="es-ES"/>
              </w:rPr>
            </w:pPr>
            <w:r w:rsidRPr="000072D4">
              <w:rPr>
                <w:rFonts w:eastAsia="Arial Unicode MS" w:cs="Calibri"/>
              </w:rPr>
              <w:t>ES-16.2</w:t>
            </w:r>
          </w:p>
          <w:p w14:paraId="311EFD45" w14:textId="77777777" w:rsidR="46D29195" w:rsidRPr="000072D4" w:rsidRDefault="46D29195" w:rsidP="46D29195">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225E90" w14:textId="7AA80122" w:rsidR="4D828DD3" w:rsidRPr="000072D4" w:rsidRDefault="4D828DD3" w:rsidP="46D29195">
            <w:pPr>
              <w:widowControl w:val="0"/>
              <w:rPr>
                <w:rFonts w:ascii="Calibri" w:hAnsi="Calibri" w:cs="Calibri"/>
              </w:rPr>
            </w:pPr>
            <w:r w:rsidRPr="000072D4">
              <w:rPr>
                <w:rFonts w:cs="Calibri"/>
                <w:b/>
                <w:bCs/>
              </w:rPr>
              <w:t xml:space="preserve">DESCRIPCIÓN: </w:t>
            </w:r>
            <w:r w:rsidRPr="000072D4">
              <w:rPr>
                <w:rFonts w:cs="Calibri"/>
              </w:rPr>
              <w:t>Modificación de la reserva fallida por tipo de datos incorrecto.</w:t>
            </w:r>
          </w:p>
          <w:p w14:paraId="4E7C2F3D" w14:textId="77777777" w:rsidR="4D828DD3" w:rsidRPr="000072D4" w:rsidRDefault="4D828DD3" w:rsidP="46D29195">
            <w:pPr>
              <w:widowControl w:val="0"/>
              <w:rPr>
                <w:rFonts w:ascii="Calibri" w:hAnsi="Calibri" w:cs="Calibri"/>
                <w:b/>
                <w:bCs/>
              </w:rPr>
            </w:pPr>
            <w:r w:rsidRPr="000072D4">
              <w:rPr>
                <w:rFonts w:cs="Calibri"/>
                <w:b/>
                <w:bCs/>
              </w:rPr>
              <w:t xml:space="preserve">SUPOSICIONES/ASUNCIONES: </w:t>
            </w:r>
          </w:p>
          <w:p w14:paraId="28D2B6AA" w14:textId="77777777" w:rsidR="4D828DD3" w:rsidRPr="000072D4" w:rsidRDefault="4D828DD3" w:rsidP="46D29195">
            <w:pPr>
              <w:pStyle w:val="Prrafodelista"/>
              <w:numPr>
                <w:ilvl w:val="0"/>
                <w:numId w:val="32"/>
              </w:numPr>
            </w:pPr>
            <w:r w:rsidRPr="000072D4">
              <w:t>Se ingresan datos de tipo String en un campo que solo acepta datos numéricos.</w:t>
            </w:r>
          </w:p>
          <w:p w14:paraId="17CD96A3" w14:textId="77777777" w:rsidR="4D828DD3" w:rsidRPr="000072D4" w:rsidRDefault="4D828DD3" w:rsidP="46D29195">
            <w:pPr>
              <w:widowControl w:val="0"/>
              <w:rPr>
                <w:rFonts w:ascii="Calibri" w:hAnsi="Calibri" w:cs="Calibri"/>
                <w:b/>
                <w:bCs/>
              </w:rPr>
            </w:pPr>
            <w:r w:rsidRPr="000072D4">
              <w:rPr>
                <w:rFonts w:cs="Calibri"/>
                <w:b/>
                <w:bCs/>
              </w:rPr>
              <w:t xml:space="preserve">RESULTADOS:  </w:t>
            </w:r>
            <w:r w:rsidRPr="000072D4">
              <w:rPr>
                <w:rFonts w:cs="Calibri"/>
              </w:rPr>
              <w:t>La información no se guarda y notifica al usuario el error.</w:t>
            </w:r>
          </w:p>
        </w:tc>
      </w:tr>
      <w:tr w:rsidR="000072D4" w:rsidRPr="000072D4" w14:paraId="008AAD03"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23F35" w14:textId="69022D29" w:rsidR="4D828DD3" w:rsidRPr="000072D4" w:rsidRDefault="4D828DD3" w:rsidP="46D29195">
            <w:pPr>
              <w:rPr>
                <w:rFonts w:eastAsia="Arial Unicode MS" w:cs="Calibri"/>
              </w:rPr>
            </w:pPr>
            <w:r w:rsidRPr="000072D4">
              <w:rPr>
                <w:rFonts w:eastAsia="Arial Unicode MS" w:cs="Calibri"/>
              </w:rPr>
              <w:t>ES-16.3</w:t>
            </w: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93CFE8" w14:textId="0B6F04AE" w:rsidR="4D828DD3" w:rsidRPr="000072D4" w:rsidRDefault="4D828DD3" w:rsidP="46D29195">
            <w:pPr>
              <w:widowControl w:val="0"/>
              <w:rPr>
                <w:rFonts w:ascii="Calibri" w:hAnsi="Calibri" w:cs="Calibri"/>
              </w:rPr>
            </w:pPr>
            <w:r w:rsidRPr="000072D4">
              <w:rPr>
                <w:rFonts w:cs="Calibri"/>
                <w:b/>
                <w:bCs/>
              </w:rPr>
              <w:t xml:space="preserve">DESCRIPCIÓN: </w:t>
            </w:r>
            <w:r w:rsidRPr="000072D4">
              <w:rPr>
                <w:rFonts w:cs="Calibri"/>
              </w:rPr>
              <w:t>Modificación de la reserva fallida por falta de datos obligatorios.</w:t>
            </w:r>
          </w:p>
          <w:p w14:paraId="0F491D31" w14:textId="77777777" w:rsidR="4D828DD3" w:rsidRPr="000072D4" w:rsidRDefault="4D828DD3" w:rsidP="46D29195">
            <w:pPr>
              <w:widowControl w:val="0"/>
              <w:rPr>
                <w:rFonts w:cs="Calibri"/>
                <w:b/>
                <w:bCs/>
              </w:rPr>
            </w:pPr>
            <w:r w:rsidRPr="000072D4">
              <w:rPr>
                <w:rFonts w:cs="Calibri"/>
                <w:b/>
                <w:bCs/>
              </w:rPr>
              <w:t xml:space="preserve">SUPOSICIONES/ASUNCIONES: </w:t>
            </w:r>
          </w:p>
          <w:p w14:paraId="637519AF" w14:textId="77777777" w:rsidR="4D828DD3" w:rsidRPr="000072D4" w:rsidRDefault="4D828DD3" w:rsidP="46D29195">
            <w:pPr>
              <w:pStyle w:val="Prrafodelista"/>
              <w:widowControl w:val="0"/>
              <w:numPr>
                <w:ilvl w:val="0"/>
                <w:numId w:val="31"/>
              </w:numPr>
              <w:rPr>
                <w:rFonts w:ascii="Calibri" w:hAnsi="Calibri" w:cs="Calibri"/>
                <w:b/>
                <w:bCs/>
              </w:rPr>
            </w:pPr>
            <w:r w:rsidRPr="000072D4">
              <w:t>Se ingresa la información adecuada en los campos respectivos.</w:t>
            </w:r>
          </w:p>
          <w:p w14:paraId="28834773" w14:textId="77777777" w:rsidR="4D828DD3" w:rsidRPr="000072D4" w:rsidRDefault="4D828DD3" w:rsidP="46D29195">
            <w:pPr>
              <w:pStyle w:val="Prrafodelista"/>
              <w:widowControl w:val="0"/>
              <w:numPr>
                <w:ilvl w:val="0"/>
                <w:numId w:val="31"/>
              </w:numPr>
              <w:rPr>
                <w:rFonts w:ascii="Calibri" w:hAnsi="Calibri" w:cs="Calibri"/>
                <w:b/>
                <w:bCs/>
              </w:rPr>
            </w:pPr>
            <w:r w:rsidRPr="000072D4">
              <w:t>Un campo queda sin datos para ingresar.</w:t>
            </w:r>
          </w:p>
          <w:p w14:paraId="5436336D" w14:textId="77777777" w:rsidR="4D828DD3" w:rsidRPr="000072D4" w:rsidRDefault="4D828DD3" w:rsidP="46D29195">
            <w:pPr>
              <w:widowControl w:val="0"/>
              <w:rPr>
                <w:rFonts w:ascii="Calibri" w:hAnsi="Calibri" w:cs="Calibri"/>
                <w:b/>
                <w:bCs/>
              </w:rPr>
            </w:pPr>
            <w:r w:rsidRPr="000072D4">
              <w:rPr>
                <w:rFonts w:cs="Calibri"/>
                <w:b/>
                <w:bCs/>
              </w:rPr>
              <w:t xml:space="preserve">RESULTADOS:  </w:t>
            </w:r>
            <w:r w:rsidRPr="000072D4">
              <w:rPr>
                <w:rFonts w:cs="Calibri"/>
              </w:rPr>
              <w:t>El sistema no permite guardar el cambio y notifica al usuario que hace falta rellenar un campo de información.</w:t>
            </w:r>
          </w:p>
          <w:p w14:paraId="584A52E2" w14:textId="77777777" w:rsidR="46D29195" w:rsidRPr="000072D4" w:rsidRDefault="46D29195" w:rsidP="46D29195">
            <w:pPr>
              <w:rPr>
                <w:rFonts w:cs="Calibri"/>
                <w:b/>
                <w:bCs/>
              </w:rPr>
            </w:pPr>
          </w:p>
        </w:tc>
      </w:tr>
      <w:tr w:rsidR="46D29195" w:rsidRPr="000072D4" w14:paraId="6E40510E"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C6B98F" w14:textId="77777777" w:rsidR="4D828DD3" w:rsidRPr="000072D4" w:rsidRDefault="4D828DD3" w:rsidP="46D29195">
            <w:pPr>
              <w:widowControl w:val="0"/>
              <w:rPr>
                <w:rFonts w:ascii="Calibri" w:hAnsi="Calibri" w:cs="Calibri"/>
                <w:b/>
                <w:bCs/>
              </w:rPr>
            </w:pPr>
            <w:r w:rsidRPr="000072D4">
              <w:rPr>
                <w:rFonts w:cs="Calibri"/>
                <w:b/>
                <w:bCs/>
              </w:rPr>
              <w:t>REQUERIMIENTOS ESPECIALES - REGLAS DEL NEGOCIO Y DEL SISTEMA:</w:t>
            </w:r>
          </w:p>
          <w:p w14:paraId="71B0E529" w14:textId="77777777" w:rsidR="4D828DD3" w:rsidRPr="000072D4" w:rsidRDefault="4D828DD3" w:rsidP="46D29195">
            <w:pPr>
              <w:widowControl w:val="0"/>
              <w:rPr>
                <w:rFonts w:ascii="Calibri" w:hAnsi="Calibri" w:cs="Calibri"/>
              </w:rPr>
            </w:pPr>
            <w:r w:rsidRPr="000072D4">
              <w:rPr>
                <w:rFonts w:cs="Calibri"/>
              </w:rPr>
              <w:t>No Aplica</w:t>
            </w:r>
          </w:p>
        </w:tc>
      </w:tr>
    </w:tbl>
    <w:p w14:paraId="174AD871" w14:textId="77777777" w:rsidR="00DF02E5" w:rsidRPr="000072D4" w:rsidRDefault="00DF02E5" w:rsidP="00600522"/>
    <w:tbl>
      <w:tblPr>
        <w:tblW w:w="9628" w:type="dxa"/>
        <w:tblInd w:w="421" w:type="dxa"/>
        <w:tblLook w:val="01E0" w:firstRow="1" w:lastRow="1" w:firstColumn="1" w:lastColumn="1" w:noHBand="0" w:noVBand="0"/>
      </w:tblPr>
      <w:tblGrid>
        <w:gridCol w:w="1442"/>
        <w:gridCol w:w="3447"/>
        <w:gridCol w:w="1572"/>
        <w:gridCol w:w="3167"/>
      </w:tblGrid>
      <w:tr w:rsidR="000072D4" w:rsidRPr="000072D4" w14:paraId="141E703A" w14:textId="77777777" w:rsidTr="0037007D">
        <w:tc>
          <w:tcPr>
            <w:tcW w:w="48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BD2D543" w14:textId="77777777" w:rsidR="3CAEA0E4" w:rsidRPr="000072D4" w:rsidRDefault="3CAEA0E4" w:rsidP="6C3C1F61">
            <w:pPr>
              <w:widowControl w:val="0"/>
              <w:rPr>
                <w:rFonts w:ascii="Calibri" w:hAnsi="Calibri" w:cs="Calibri"/>
                <w:b/>
                <w:bCs/>
              </w:rPr>
            </w:pPr>
            <w:r w:rsidRPr="000072D4">
              <w:rPr>
                <w:rFonts w:cs="Calibri"/>
                <w:b/>
                <w:bCs/>
              </w:rPr>
              <w:t>IDENTIFICADOR CASO DE USO:</w:t>
            </w:r>
          </w:p>
          <w:p w14:paraId="10EF11FA" w14:textId="30B703E9" w:rsidR="3CAEA0E4" w:rsidRPr="000072D4" w:rsidRDefault="3CAEA0E4" w:rsidP="6C3C1F61">
            <w:pPr>
              <w:widowControl w:val="0"/>
              <w:rPr>
                <w:rFonts w:ascii="Calibri" w:hAnsi="Calibri" w:cs="Calibri"/>
                <w:b/>
                <w:bCs/>
              </w:rPr>
            </w:pPr>
            <w:r w:rsidRPr="000072D4">
              <w:rPr>
                <w:rFonts w:cs="Calibri"/>
                <w:b/>
                <w:bCs/>
              </w:rPr>
              <w:t>CU-17</w:t>
            </w:r>
          </w:p>
        </w:tc>
        <w:tc>
          <w:tcPr>
            <w:tcW w:w="47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8C54E38" w14:textId="77777777" w:rsidR="3CAEA0E4" w:rsidRPr="000072D4" w:rsidRDefault="3CAEA0E4" w:rsidP="6C3C1F61">
            <w:pPr>
              <w:widowControl w:val="0"/>
              <w:rPr>
                <w:rFonts w:ascii="Calibri" w:hAnsi="Calibri" w:cs="Calibri"/>
                <w:b/>
                <w:bCs/>
              </w:rPr>
            </w:pPr>
            <w:r w:rsidRPr="000072D4">
              <w:rPr>
                <w:rFonts w:cs="Calibri"/>
                <w:b/>
                <w:bCs/>
              </w:rPr>
              <w:t>NOMBRE:</w:t>
            </w:r>
          </w:p>
          <w:p w14:paraId="4B0029E5" w14:textId="3C1C0448" w:rsidR="3CAEA0E4" w:rsidRPr="000072D4" w:rsidRDefault="3CAEA0E4" w:rsidP="6C3C1F61">
            <w:pPr>
              <w:widowControl w:val="0"/>
              <w:rPr>
                <w:rFonts w:eastAsia="Arial Unicode MS" w:cs="Calibri"/>
              </w:rPr>
            </w:pPr>
            <w:r w:rsidRPr="000072D4">
              <w:rPr>
                <w:rFonts w:eastAsia="Arial Unicode MS" w:cs="Calibri"/>
              </w:rPr>
              <w:t>Eliminar reserva</w:t>
            </w:r>
            <w:r w:rsidR="00F120F6" w:rsidRPr="000072D4">
              <w:rPr>
                <w:rFonts w:eastAsia="Arial Unicode MS" w:cs="Calibri"/>
              </w:rPr>
              <w:t xml:space="preserve"> de Vuelo</w:t>
            </w:r>
          </w:p>
        </w:tc>
      </w:tr>
      <w:tr w:rsidR="000072D4" w:rsidRPr="000072D4" w14:paraId="3DF71B70" w14:textId="77777777" w:rsidTr="0037007D">
        <w:tc>
          <w:tcPr>
            <w:tcW w:w="64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FB7CC" w14:textId="77777777" w:rsidR="3CAEA0E4" w:rsidRPr="000072D4" w:rsidRDefault="3CAEA0E4" w:rsidP="6C3C1F61">
            <w:pPr>
              <w:widowControl w:val="0"/>
              <w:rPr>
                <w:rFonts w:ascii="Calibri" w:hAnsi="Calibri" w:cs="Calibri"/>
                <w:b/>
                <w:bCs/>
              </w:rPr>
            </w:pPr>
            <w:r w:rsidRPr="000072D4">
              <w:rPr>
                <w:rFonts w:cs="Calibri"/>
                <w:b/>
                <w:bCs/>
              </w:rPr>
              <w:t>COMPLEJIDAD:</w:t>
            </w:r>
          </w:p>
          <w:p w14:paraId="2075B1C6" w14:textId="77777777" w:rsidR="3CAEA0E4" w:rsidRPr="000072D4" w:rsidRDefault="3CAEA0E4" w:rsidP="6C3C1F61">
            <w:pPr>
              <w:widowControl w:val="0"/>
              <w:jc w:val="both"/>
              <w:rPr>
                <w:rFonts w:ascii="Calibri" w:hAnsi="Calibri" w:cs="Calibri"/>
                <w:b/>
                <w:bCs/>
              </w:rPr>
            </w:pPr>
            <w:r w:rsidRPr="000072D4">
              <w:rPr>
                <w:rFonts w:eastAsia="Arial Unicode MS" w:cs="Calibri"/>
              </w:rPr>
              <w:t xml:space="preserve"> [Media] </w:t>
            </w:r>
          </w:p>
        </w:tc>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A4D692" w14:textId="77777777" w:rsidR="3CAEA0E4" w:rsidRPr="000072D4" w:rsidRDefault="3CAEA0E4" w:rsidP="6C3C1F61">
            <w:pPr>
              <w:widowControl w:val="0"/>
              <w:rPr>
                <w:rFonts w:ascii="Calibri" w:hAnsi="Calibri" w:cs="Calibri"/>
                <w:b/>
                <w:bCs/>
              </w:rPr>
            </w:pPr>
            <w:r w:rsidRPr="000072D4">
              <w:rPr>
                <w:rFonts w:cs="Calibri"/>
                <w:b/>
                <w:bCs/>
              </w:rPr>
              <w:t>PRIORIDAD:</w:t>
            </w:r>
          </w:p>
          <w:p w14:paraId="6B8D0F55" w14:textId="77777777" w:rsidR="3CAEA0E4" w:rsidRPr="000072D4" w:rsidRDefault="3CAEA0E4" w:rsidP="6C3C1F61">
            <w:pPr>
              <w:widowControl w:val="0"/>
              <w:rPr>
                <w:rFonts w:ascii="Calibri" w:hAnsi="Calibri" w:cs="Calibri"/>
                <w:b/>
                <w:bCs/>
              </w:rPr>
            </w:pPr>
            <w:r w:rsidRPr="000072D4">
              <w:rPr>
                <w:rFonts w:eastAsia="Arial Unicode MS" w:cs="Calibri"/>
              </w:rPr>
              <w:t>[Media]</w:t>
            </w:r>
          </w:p>
        </w:tc>
      </w:tr>
      <w:tr w:rsidR="000072D4" w:rsidRPr="000072D4" w14:paraId="6B48D281"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05791" w14:textId="77777777" w:rsidR="3CAEA0E4" w:rsidRPr="000072D4" w:rsidRDefault="3CAEA0E4" w:rsidP="6C3C1F61">
            <w:pPr>
              <w:widowControl w:val="0"/>
              <w:rPr>
                <w:rFonts w:ascii="Calibri" w:hAnsi="Calibri" w:cs="Calibri"/>
                <w:b/>
                <w:bCs/>
              </w:rPr>
            </w:pPr>
            <w:r w:rsidRPr="000072D4">
              <w:rPr>
                <w:rFonts w:cs="Calibri"/>
                <w:b/>
                <w:bCs/>
              </w:rPr>
              <w:t>REQUERIMIENTO FUNCIONAL ASOCIADO:</w:t>
            </w:r>
          </w:p>
          <w:p w14:paraId="3C9186EA" w14:textId="544F7F83" w:rsidR="3CAEA0E4" w:rsidRPr="000072D4" w:rsidRDefault="3CAEA0E4" w:rsidP="6C3C1F61">
            <w:pPr>
              <w:widowControl w:val="0"/>
              <w:jc w:val="both"/>
              <w:rPr>
                <w:rFonts w:ascii="Calibri" w:hAnsi="Calibri" w:cs="Calibri"/>
                <w:i/>
                <w:iCs/>
                <w:lang w:eastAsia="es-ES"/>
              </w:rPr>
            </w:pPr>
            <w:r w:rsidRPr="000072D4">
              <w:rPr>
                <w:rFonts w:eastAsia="Arial Unicode MS" w:cs="Calibri"/>
                <w:i/>
                <w:iCs/>
              </w:rPr>
              <w:t>RF-18</w:t>
            </w:r>
          </w:p>
        </w:tc>
      </w:tr>
      <w:tr w:rsidR="000072D4" w:rsidRPr="000072D4" w14:paraId="76436B65"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90B7A9" w14:textId="77777777" w:rsidR="3CAEA0E4" w:rsidRPr="000072D4" w:rsidRDefault="3CAEA0E4" w:rsidP="6C3C1F61">
            <w:pPr>
              <w:widowControl w:val="0"/>
              <w:rPr>
                <w:rFonts w:ascii="Calibri" w:hAnsi="Calibri" w:cs="Calibri"/>
                <w:b/>
                <w:bCs/>
                <w:lang w:eastAsia="en-US"/>
              </w:rPr>
            </w:pPr>
            <w:r w:rsidRPr="000072D4">
              <w:rPr>
                <w:rFonts w:cs="Calibri"/>
                <w:b/>
                <w:bCs/>
              </w:rPr>
              <w:t>ACTORES:</w:t>
            </w:r>
          </w:p>
          <w:p w14:paraId="2079A8BC" w14:textId="77777777" w:rsidR="3CAEA0E4" w:rsidRPr="000072D4" w:rsidRDefault="3CAEA0E4" w:rsidP="6C3C1F61">
            <w:pPr>
              <w:widowControl w:val="0"/>
              <w:rPr>
                <w:rFonts w:ascii="Calibri" w:hAnsi="Calibri" w:cs="Calibri"/>
                <w:i/>
                <w:iCs/>
              </w:rPr>
            </w:pPr>
            <w:r w:rsidRPr="000072D4">
              <w:rPr>
                <w:rFonts w:cs="Calibri"/>
                <w:i/>
                <w:iCs/>
              </w:rPr>
              <w:t>Administrador</w:t>
            </w:r>
          </w:p>
        </w:tc>
      </w:tr>
      <w:tr w:rsidR="000072D4" w:rsidRPr="000072D4" w14:paraId="3BF8B37E" w14:textId="77777777" w:rsidTr="0037007D">
        <w:trPr>
          <w:trHeight w:val="676"/>
        </w:trPr>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957F6D" w14:textId="77777777" w:rsidR="3CAEA0E4" w:rsidRPr="000072D4" w:rsidRDefault="3CAEA0E4" w:rsidP="6C3C1F61">
            <w:pPr>
              <w:widowControl w:val="0"/>
              <w:rPr>
                <w:rFonts w:ascii="Calibri" w:hAnsi="Calibri" w:cs="Calibri"/>
                <w:b/>
                <w:bCs/>
              </w:rPr>
            </w:pPr>
            <w:r w:rsidRPr="000072D4">
              <w:rPr>
                <w:rFonts w:cs="Calibri"/>
                <w:b/>
                <w:bCs/>
              </w:rPr>
              <w:t>CASOS DE USO ASOCIADOS:</w:t>
            </w:r>
          </w:p>
          <w:p w14:paraId="0134B54F" w14:textId="0D1B1D8C" w:rsidR="3CAEA0E4" w:rsidRPr="000072D4" w:rsidRDefault="3CAEA0E4" w:rsidP="6C3C1F61">
            <w:pPr>
              <w:widowControl w:val="0"/>
              <w:rPr>
                <w:rFonts w:ascii="Calibri" w:hAnsi="Calibri" w:cs="Calibri"/>
              </w:rPr>
            </w:pPr>
            <w:r w:rsidRPr="000072D4">
              <w:rPr>
                <w:rFonts w:cs="Calibri"/>
              </w:rPr>
              <w:t>CU-15, CU-16</w:t>
            </w:r>
          </w:p>
        </w:tc>
      </w:tr>
      <w:tr w:rsidR="000072D4" w:rsidRPr="000072D4" w14:paraId="7480B330"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DA0E6" w14:textId="77777777" w:rsidR="3CAEA0E4" w:rsidRPr="000072D4" w:rsidRDefault="3CAEA0E4" w:rsidP="6C3C1F61">
            <w:pPr>
              <w:widowControl w:val="0"/>
              <w:rPr>
                <w:rFonts w:ascii="Calibri" w:hAnsi="Calibri" w:cs="Calibri"/>
                <w:lang w:eastAsia="es-ES"/>
              </w:rPr>
            </w:pPr>
            <w:r w:rsidRPr="000072D4">
              <w:rPr>
                <w:rFonts w:cs="Calibri"/>
                <w:b/>
                <w:bCs/>
              </w:rPr>
              <w:t>DESCRIPCIÓN:</w:t>
            </w:r>
          </w:p>
          <w:p w14:paraId="2F943296" w14:textId="327D2E18" w:rsidR="3CAEA0E4" w:rsidRPr="000072D4" w:rsidRDefault="3CAEA0E4" w:rsidP="6C3C1F61">
            <w:pPr>
              <w:spacing w:line="259" w:lineRule="auto"/>
              <w:rPr>
                <w:rFonts w:eastAsia="Arial Unicode MS" w:cs="Calibri"/>
                <w:i/>
                <w:iCs/>
              </w:rPr>
            </w:pPr>
            <w:r w:rsidRPr="000072D4">
              <w:rPr>
                <w:rFonts w:eastAsia="Arial Unicode MS" w:cs="Calibri"/>
                <w:i/>
                <w:iCs/>
              </w:rPr>
              <w:t xml:space="preserve">El administrador puede eliminar </w:t>
            </w:r>
            <w:r w:rsidR="29CFE185" w:rsidRPr="000072D4">
              <w:rPr>
                <w:rFonts w:eastAsia="Arial Unicode MS" w:cs="Calibri"/>
                <w:i/>
                <w:iCs/>
              </w:rPr>
              <w:t xml:space="preserve">reservas </w:t>
            </w:r>
            <w:r w:rsidR="007E2014" w:rsidRPr="000072D4">
              <w:rPr>
                <w:rFonts w:eastAsia="Arial Unicode MS" w:cs="Calibri"/>
                <w:i/>
                <w:iCs/>
              </w:rPr>
              <w:t>de Vuelos</w:t>
            </w:r>
            <w:r w:rsidR="29CFE185" w:rsidRPr="000072D4">
              <w:rPr>
                <w:rFonts w:eastAsia="Arial Unicode MS" w:cs="Calibri"/>
                <w:i/>
                <w:iCs/>
              </w:rPr>
              <w:t xml:space="preserve"> registradas</w:t>
            </w:r>
            <w:r w:rsidRPr="000072D4">
              <w:rPr>
                <w:rFonts w:eastAsia="Arial Unicode MS" w:cs="Calibri"/>
                <w:i/>
                <w:iCs/>
              </w:rPr>
              <w:t xml:space="preserve"> anteriormente.</w:t>
            </w:r>
          </w:p>
        </w:tc>
      </w:tr>
      <w:tr w:rsidR="000072D4" w:rsidRPr="000072D4" w14:paraId="74C030F4"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3770A" w14:textId="77777777" w:rsidR="3CAEA0E4" w:rsidRPr="000072D4" w:rsidRDefault="3CAEA0E4" w:rsidP="6C3C1F61">
            <w:pPr>
              <w:widowControl w:val="0"/>
              <w:rPr>
                <w:rFonts w:ascii="Calibri" w:hAnsi="Calibri" w:cs="Calibri"/>
                <w:b/>
                <w:bCs/>
              </w:rPr>
            </w:pPr>
            <w:r w:rsidRPr="000072D4">
              <w:rPr>
                <w:rFonts w:cs="Calibri"/>
                <w:b/>
                <w:bCs/>
              </w:rPr>
              <w:t>NOTAS:</w:t>
            </w:r>
          </w:p>
          <w:p w14:paraId="53C76D41" w14:textId="131DBB76" w:rsidR="3CAEA0E4" w:rsidRPr="000072D4" w:rsidRDefault="3CAEA0E4" w:rsidP="6C3C1F61">
            <w:pPr>
              <w:spacing w:line="259" w:lineRule="auto"/>
              <w:rPr>
                <w:rFonts w:cs="Calibri"/>
                <w:i/>
                <w:iCs/>
                <w:lang w:eastAsia="es-ES"/>
              </w:rPr>
            </w:pPr>
            <w:r w:rsidRPr="000072D4">
              <w:rPr>
                <w:rFonts w:cs="Calibri"/>
                <w:i/>
                <w:iCs/>
                <w:lang w:eastAsia="es-ES"/>
              </w:rPr>
              <w:t xml:space="preserve">Se pueden eliminar </w:t>
            </w:r>
            <w:r w:rsidR="29CFE185" w:rsidRPr="000072D4">
              <w:rPr>
                <w:rFonts w:cs="Calibri"/>
                <w:i/>
                <w:iCs/>
                <w:lang w:eastAsia="es-ES"/>
              </w:rPr>
              <w:t>reservas</w:t>
            </w:r>
            <w:r w:rsidRPr="000072D4">
              <w:rPr>
                <w:rFonts w:cs="Calibri"/>
                <w:i/>
                <w:iCs/>
                <w:lang w:eastAsia="es-ES"/>
              </w:rPr>
              <w:t xml:space="preserve"> que se hayan registrado previamente.</w:t>
            </w:r>
          </w:p>
        </w:tc>
      </w:tr>
      <w:tr w:rsidR="000072D4" w:rsidRPr="000072D4" w14:paraId="69847485"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680A09" w14:textId="493AB965" w:rsidR="3CAEA0E4" w:rsidRPr="000072D4" w:rsidRDefault="3CAEA0E4" w:rsidP="6C3C1F61">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 xml:space="preserve">El administrador o usuario elimina los datos de </w:t>
            </w:r>
            <w:r w:rsidR="29CFE185" w:rsidRPr="000072D4">
              <w:rPr>
                <w:rFonts w:eastAsia="Arial Unicode MS" w:cs="Calibri"/>
                <w:i/>
                <w:iCs/>
              </w:rPr>
              <w:t>una reserva nueva</w:t>
            </w:r>
            <w:r w:rsidRPr="000072D4">
              <w:rPr>
                <w:rFonts w:eastAsia="Arial Unicode MS" w:cs="Calibri"/>
                <w:i/>
                <w:iCs/>
              </w:rPr>
              <w:t xml:space="preserve"> o no</w:t>
            </w:r>
          </w:p>
        </w:tc>
      </w:tr>
      <w:tr w:rsidR="000072D4" w:rsidRPr="000072D4" w14:paraId="16833E50"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3490056" w14:textId="77777777" w:rsidR="3CAEA0E4" w:rsidRPr="000072D4" w:rsidRDefault="3CAEA0E4" w:rsidP="6C3C1F61">
            <w:pPr>
              <w:widowControl w:val="0"/>
              <w:rPr>
                <w:rFonts w:ascii="Calibri" w:eastAsia="Calibri" w:hAnsi="Calibri" w:cs="Calibri"/>
                <w:b/>
                <w:bCs/>
              </w:rPr>
            </w:pPr>
            <w:r w:rsidRPr="000072D4">
              <w:rPr>
                <w:rFonts w:cs="Calibri"/>
                <w:b/>
                <w:bCs/>
              </w:rPr>
              <w:t xml:space="preserve">ESCENARIOS: </w:t>
            </w:r>
          </w:p>
        </w:tc>
      </w:tr>
      <w:tr w:rsidR="000072D4" w:rsidRPr="000072D4" w14:paraId="70F53740"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6C78C" w14:textId="52F5E55C" w:rsidR="3CAEA0E4" w:rsidRPr="000072D4" w:rsidRDefault="3CAEA0E4" w:rsidP="6C3C1F61">
            <w:pPr>
              <w:widowControl w:val="0"/>
              <w:rPr>
                <w:rFonts w:ascii="Calibri" w:hAnsi="Calibri" w:cs="Calibri"/>
                <w:i/>
                <w:iCs/>
                <w:lang w:eastAsia="es-ES"/>
              </w:rPr>
            </w:pPr>
            <w:r w:rsidRPr="000072D4">
              <w:rPr>
                <w:rFonts w:eastAsia="Arial Unicode MS" w:cs="Calibri"/>
              </w:rPr>
              <w:t>ES-</w:t>
            </w:r>
            <w:r w:rsidR="29CFE185" w:rsidRPr="000072D4">
              <w:rPr>
                <w:rFonts w:eastAsia="Arial Unicode MS" w:cs="Calibri"/>
              </w:rPr>
              <w:t>17</w:t>
            </w:r>
            <w:r w:rsidRPr="000072D4">
              <w:rPr>
                <w:rFonts w:eastAsia="Arial Unicode MS" w:cs="Calibri"/>
              </w:rPr>
              <w:t xml:space="preserve">.1    </w:t>
            </w:r>
          </w:p>
          <w:p w14:paraId="1BADED2D" w14:textId="77777777" w:rsidR="6C3C1F61" w:rsidRPr="000072D4" w:rsidRDefault="6C3C1F61" w:rsidP="6C3C1F61">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C79ED8" w14:textId="38A1E05C" w:rsidR="3CAEA0E4" w:rsidRPr="000072D4" w:rsidRDefault="3CAEA0E4" w:rsidP="6C3C1F61">
            <w:pPr>
              <w:widowControl w:val="0"/>
              <w:rPr>
                <w:rFonts w:ascii="Calibri" w:hAnsi="Calibri" w:cs="Calibri"/>
              </w:rPr>
            </w:pPr>
            <w:r w:rsidRPr="000072D4">
              <w:rPr>
                <w:rFonts w:cs="Calibri"/>
                <w:b/>
                <w:bCs/>
              </w:rPr>
              <w:t xml:space="preserve">DESCRIPCIÓN: </w:t>
            </w:r>
            <w:r w:rsidRPr="000072D4">
              <w:rPr>
                <w:rFonts w:cs="Calibri"/>
              </w:rPr>
              <w:t xml:space="preserve">Eliminación de </w:t>
            </w:r>
            <w:r w:rsidR="29CFE185" w:rsidRPr="000072D4">
              <w:rPr>
                <w:rFonts w:cs="Calibri"/>
              </w:rPr>
              <w:t>reserva</w:t>
            </w:r>
            <w:r w:rsidRPr="000072D4">
              <w:rPr>
                <w:rFonts w:cs="Calibri"/>
              </w:rPr>
              <w:t xml:space="preserve"> exitosa.</w:t>
            </w:r>
          </w:p>
          <w:p w14:paraId="5E3AB05D" w14:textId="77777777" w:rsidR="3CAEA0E4" w:rsidRPr="000072D4" w:rsidRDefault="3CAEA0E4" w:rsidP="6C3C1F61">
            <w:pPr>
              <w:widowControl w:val="0"/>
              <w:rPr>
                <w:rFonts w:ascii="Calibri" w:hAnsi="Calibri" w:cs="Calibri"/>
                <w:b/>
                <w:bCs/>
              </w:rPr>
            </w:pPr>
            <w:r w:rsidRPr="000072D4">
              <w:rPr>
                <w:rFonts w:cs="Calibri"/>
                <w:b/>
                <w:bCs/>
              </w:rPr>
              <w:t xml:space="preserve">SUPOSICIONES/ASUNCIONES: </w:t>
            </w:r>
          </w:p>
          <w:p w14:paraId="133A8B73" w14:textId="0B5CFF91" w:rsidR="3CAEA0E4" w:rsidRPr="000072D4" w:rsidRDefault="3CAEA0E4" w:rsidP="6C3C1F61">
            <w:pPr>
              <w:pStyle w:val="Prrafodelista"/>
              <w:widowControl w:val="0"/>
              <w:numPr>
                <w:ilvl w:val="0"/>
                <w:numId w:val="30"/>
              </w:numPr>
              <w:rPr>
                <w:rFonts w:cs="Calibri"/>
              </w:rPr>
            </w:pPr>
            <w:r w:rsidRPr="000072D4">
              <w:rPr>
                <w:rFonts w:cs="Calibri"/>
              </w:rPr>
              <w:t xml:space="preserve">El administrador ingresa al sistema para eliminar </w:t>
            </w:r>
            <w:r w:rsidR="29CFE185" w:rsidRPr="000072D4">
              <w:rPr>
                <w:rFonts w:cs="Calibri"/>
              </w:rPr>
              <w:t>una reserva</w:t>
            </w:r>
          </w:p>
          <w:p w14:paraId="6C475137" w14:textId="343A1F40" w:rsidR="3CAEA0E4" w:rsidRPr="000072D4" w:rsidRDefault="3CAEA0E4" w:rsidP="6C3C1F61">
            <w:pPr>
              <w:pStyle w:val="Prrafodelista"/>
              <w:widowControl w:val="0"/>
              <w:numPr>
                <w:ilvl w:val="0"/>
                <w:numId w:val="30"/>
              </w:numPr>
              <w:rPr>
                <w:rFonts w:cs="Calibri"/>
              </w:rPr>
            </w:pPr>
            <w:r w:rsidRPr="000072D4">
              <w:rPr>
                <w:rFonts w:cs="Calibri"/>
              </w:rPr>
              <w:t xml:space="preserve">Se confirma los datos </w:t>
            </w:r>
            <w:r w:rsidR="29CFE185" w:rsidRPr="000072D4">
              <w:rPr>
                <w:rFonts w:cs="Calibri"/>
              </w:rPr>
              <w:t>de la reserva</w:t>
            </w:r>
            <w:r w:rsidRPr="000072D4">
              <w:rPr>
                <w:rFonts w:cs="Calibri"/>
              </w:rPr>
              <w:t xml:space="preserve"> que se van a eliminar del sistema.</w:t>
            </w:r>
          </w:p>
          <w:p w14:paraId="539691EE" w14:textId="217A47A3" w:rsidR="3CAEA0E4" w:rsidRPr="000072D4" w:rsidRDefault="3CAEA0E4" w:rsidP="6C3C1F61">
            <w:pPr>
              <w:pStyle w:val="Prrafodelista"/>
              <w:widowControl w:val="0"/>
              <w:numPr>
                <w:ilvl w:val="0"/>
                <w:numId w:val="30"/>
              </w:numPr>
              <w:rPr>
                <w:rFonts w:cs="Calibri"/>
              </w:rPr>
            </w:pPr>
            <w:r w:rsidRPr="000072D4">
              <w:rPr>
                <w:rFonts w:cs="Calibri"/>
              </w:rPr>
              <w:t xml:space="preserve">El sistema elimina </w:t>
            </w:r>
            <w:r w:rsidR="29CFE185" w:rsidRPr="000072D4">
              <w:rPr>
                <w:rFonts w:cs="Calibri"/>
              </w:rPr>
              <w:t>la reserva</w:t>
            </w:r>
            <w:r w:rsidRPr="000072D4">
              <w:rPr>
                <w:rFonts w:cs="Calibri"/>
              </w:rPr>
              <w:t xml:space="preserve"> ya </w:t>
            </w:r>
            <w:r w:rsidR="29CFE185" w:rsidRPr="000072D4">
              <w:rPr>
                <w:rFonts w:cs="Calibri"/>
              </w:rPr>
              <w:t>registrada</w:t>
            </w:r>
            <w:r w:rsidRPr="000072D4">
              <w:rPr>
                <w:rFonts w:cs="Calibri"/>
              </w:rPr>
              <w:t xml:space="preserve"> con anterioridad. </w:t>
            </w:r>
          </w:p>
          <w:p w14:paraId="0CEA2BD6" w14:textId="680AFFFB" w:rsidR="3CAEA0E4" w:rsidRPr="000072D4" w:rsidRDefault="3CAEA0E4" w:rsidP="6C3C1F61">
            <w:pPr>
              <w:widowControl w:val="0"/>
              <w:rPr>
                <w:rFonts w:ascii="Calibri" w:hAnsi="Calibri" w:cs="Calibri"/>
              </w:rPr>
            </w:pPr>
            <w:r w:rsidRPr="000072D4">
              <w:rPr>
                <w:rFonts w:cs="Calibri"/>
                <w:b/>
                <w:bCs/>
              </w:rPr>
              <w:t xml:space="preserve">RESULTADOS:  </w:t>
            </w:r>
            <w:r w:rsidRPr="000072D4">
              <w:rPr>
                <w:rFonts w:cs="Calibri"/>
              </w:rPr>
              <w:t>La información es retirada y se notifica al administrador acerca de una eliminación exitosa.</w:t>
            </w:r>
          </w:p>
        </w:tc>
      </w:tr>
      <w:tr w:rsidR="000072D4" w:rsidRPr="000072D4" w14:paraId="6FB732FF"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F6420" w14:textId="4D7A2C73" w:rsidR="3CAEA0E4" w:rsidRPr="000072D4" w:rsidRDefault="3CAEA0E4" w:rsidP="6C3C1F61">
            <w:pPr>
              <w:widowControl w:val="0"/>
              <w:rPr>
                <w:rFonts w:eastAsia="Arial Unicode MS" w:cs="Calibri"/>
                <w:lang w:eastAsia="es-ES"/>
              </w:rPr>
            </w:pPr>
            <w:r w:rsidRPr="000072D4">
              <w:rPr>
                <w:rFonts w:eastAsia="Arial Unicode MS" w:cs="Calibri"/>
              </w:rPr>
              <w:t>ES-</w:t>
            </w:r>
            <w:r w:rsidR="29CFE185" w:rsidRPr="000072D4">
              <w:rPr>
                <w:rFonts w:eastAsia="Arial Unicode MS" w:cs="Calibri"/>
              </w:rPr>
              <w:t>17</w:t>
            </w:r>
            <w:r w:rsidRPr="000072D4">
              <w:rPr>
                <w:rFonts w:eastAsia="Arial Unicode MS" w:cs="Calibri"/>
              </w:rPr>
              <w:t>.2</w:t>
            </w:r>
          </w:p>
          <w:p w14:paraId="1A7D0723" w14:textId="77777777" w:rsidR="6C3C1F61" w:rsidRPr="000072D4" w:rsidRDefault="6C3C1F61" w:rsidP="6C3C1F61">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E5307" w14:textId="1234B042" w:rsidR="3CAEA0E4" w:rsidRPr="000072D4" w:rsidRDefault="3CAEA0E4" w:rsidP="6C3C1F61">
            <w:pPr>
              <w:widowControl w:val="0"/>
              <w:rPr>
                <w:rFonts w:ascii="Calibri" w:hAnsi="Calibri" w:cs="Calibri"/>
              </w:rPr>
            </w:pPr>
            <w:r w:rsidRPr="000072D4">
              <w:rPr>
                <w:rFonts w:cs="Calibri"/>
                <w:b/>
                <w:bCs/>
              </w:rPr>
              <w:lastRenderedPageBreak/>
              <w:t xml:space="preserve">DESCRIPCIÓN: </w:t>
            </w:r>
            <w:r w:rsidRPr="000072D4">
              <w:rPr>
                <w:rFonts w:cs="Calibri"/>
              </w:rPr>
              <w:t xml:space="preserve">Eliminación de </w:t>
            </w:r>
            <w:r w:rsidR="29CFE185" w:rsidRPr="000072D4">
              <w:rPr>
                <w:rFonts w:cs="Calibri"/>
              </w:rPr>
              <w:t>reserva</w:t>
            </w:r>
            <w:r w:rsidRPr="000072D4">
              <w:rPr>
                <w:rFonts w:cs="Calibri"/>
              </w:rPr>
              <w:t xml:space="preserve"> fallida por error </w:t>
            </w:r>
            <w:r w:rsidR="1249C2C5" w:rsidRPr="000072D4">
              <w:rPr>
                <w:rFonts w:cs="Calibri"/>
              </w:rPr>
              <w:t xml:space="preserve">de comunicación con la </w:t>
            </w:r>
            <w:r w:rsidR="1249C2C5" w:rsidRPr="000072D4">
              <w:rPr>
                <w:rFonts w:cs="Calibri"/>
              </w:rPr>
              <w:lastRenderedPageBreak/>
              <w:t>base de datos</w:t>
            </w:r>
            <w:r w:rsidRPr="000072D4">
              <w:rPr>
                <w:rFonts w:cs="Calibri"/>
              </w:rPr>
              <w:t xml:space="preserve"> del sistema.</w:t>
            </w:r>
          </w:p>
          <w:p w14:paraId="3FD78766" w14:textId="09E0B101" w:rsidR="3CAEA0E4" w:rsidRPr="000072D4" w:rsidRDefault="3CAEA0E4" w:rsidP="6C3C1F61">
            <w:pPr>
              <w:widowControl w:val="0"/>
              <w:rPr>
                <w:rFonts w:ascii="Calibri" w:hAnsi="Calibri" w:cs="Calibri"/>
                <w:b/>
                <w:bCs/>
              </w:rPr>
            </w:pPr>
            <w:r w:rsidRPr="000072D4">
              <w:rPr>
                <w:rFonts w:cs="Calibri"/>
                <w:b/>
                <w:bCs/>
              </w:rPr>
              <w:t xml:space="preserve">SUPOSICIONES/ASUNCIONES: </w:t>
            </w:r>
          </w:p>
          <w:p w14:paraId="75F62FD2" w14:textId="1A5C4DE1" w:rsidR="6C3C1F61" w:rsidRPr="000072D4" w:rsidRDefault="3CAEA0E4" w:rsidP="00045B61">
            <w:pPr>
              <w:pStyle w:val="Prrafodelista"/>
              <w:widowControl w:val="0"/>
              <w:numPr>
                <w:ilvl w:val="0"/>
                <w:numId w:val="30"/>
              </w:numPr>
              <w:rPr>
                <w:rFonts w:cs="Calibri"/>
              </w:rPr>
            </w:pPr>
            <w:r w:rsidRPr="000072D4">
              <w:rPr>
                <w:rFonts w:cs="Calibri"/>
              </w:rPr>
              <w:t xml:space="preserve">El sistema no elimina los datos </w:t>
            </w:r>
            <w:r w:rsidR="29CFE185" w:rsidRPr="000072D4">
              <w:rPr>
                <w:rFonts w:cs="Calibri"/>
              </w:rPr>
              <w:t xml:space="preserve">de la reserva </w:t>
            </w:r>
            <w:r w:rsidRPr="000072D4">
              <w:rPr>
                <w:rFonts w:cs="Calibri"/>
              </w:rPr>
              <w:t>por un error en el sistema de base de datos.</w:t>
            </w:r>
          </w:p>
          <w:p w14:paraId="2D7EB0B7" w14:textId="1812B46A" w:rsidR="3CAEA0E4" w:rsidRPr="000072D4" w:rsidRDefault="3CAEA0E4" w:rsidP="6C3C1F61">
            <w:pPr>
              <w:widowControl w:val="0"/>
              <w:rPr>
                <w:rFonts w:ascii="Calibri" w:hAnsi="Calibri" w:cs="Calibri"/>
                <w:b/>
                <w:bCs/>
              </w:rPr>
            </w:pPr>
            <w:r w:rsidRPr="000072D4">
              <w:rPr>
                <w:rFonts w:cs="Calibri"/>
                <w:b/>
                <w:bCs/>
              </w:rPr>
              <w:t xml:space="preserve">RESULTADOS:  </w:t>
            </w:r>
            <w:r w:rsidRPr="000072D4">
              <w:rPr>
                <w:rFonts w:cs="Calibri"/>
              </w:rPr>
              <w:t xml:space="preserve">La información no es eliminada y se notifica al administrador de un error </w:t>
            </w:r>
            <w:r w:rsidR="29CFE185" w:rsidRPr="000072D4">
              <w:rPr>
                <w:rFonts w:cs="Calibri"/>
              </w:rPr>
              <w:t>en la comunicación a la base de datos</w:t>
            </w:r>
            <w:r w:rsidRPr="000072D4">
              <w:rPr>
                <w:rFonts w:cs="Calibri"/>
              </w:rPr>
              <w:t xml:space="preserve">. </w:t>
            </w:r>
          </w:p>
        </w:tc>
      </w:tr>
      <w:tr w:rsidR="000072D4" w:rsidRPr="000072D4" w14:paraId="34F70967"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11DBAE" w14:textId="191D9C39" w:rsidR="3CAEA0E4" w:rsidRPr="000072D4" w:rsidRDefault="3CAEA0E4" w:rsidP="6C3C1F61">
            <w:pPr>
              <w:rPr>
                <w:rFonts w:eastAsia="Arial Unicode MS" w:cs="Calibri"/>
              </w:rPr>
            </w:pPr>
            <w:r w:rsidRPr="000072D4">
              <w:rPr>
                <w:rFonts w:eastAsia="Arial Unicode MS" w:cs="Calibri"/>
              </w:rPr>
              <w:lastRenderedPageBreak/>
              <w:t>ES-</w:t>
            </w:r>
            <w:r w:rsidR="29CFE185" w:rsidRPr="000072D4">
              <w:rPr>
                <w:rFonts w:eastAsia="Arial Unicode MS" w:cs="Calibri"/>
              </w:rPr>
              <w:t>17</w:t>
            </w:r>
            <w:r w:rsidRPr="000072D4">
              <w:rPr>
                <w:rFonts w:eastAsia="Arial Unicode MS" w:cs="Calibri"/>
              </w:rPr>
              <w:t>.3</w:t>
            </w: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B5F877" w14:textId="1F385F0B" w:rsidR="3CAEA0E4" w:rsidRPr="000072D4" w:rsidRDefault="3CAEA0E4" w:rsidP="6C3C1F61">
            <w:pPr>
              <w:widowControl w:val="0"/>
              <w:rPr>
                <w:rFonts w:cs="Calibri"/>
              </w:rPr>
            </w:pPr>
            <w:r w:rsidRPr="000072D4">
              <w:rPr>
                <w:rFonts w:cs="Calibri"/>
                <w:b/>
                <w:bCs/>
              </w:rPr>
              <w:t xml:space="preserve">DESCRIPCIÓN: </w:t>
            </w:r>
            <w:r w:rsidRPr="000072D4">
              <w:rPr>
                <w:rFonts w:cs="Calibri"/>
              </w:rPr>
              <w:t xml:space="preserve">Eliminación de </w:t>
            </w:r>
            <w:r w:rsidR="29CFE185" w:rsidRPr="000072D4">
              <w:rPr>
                <w:rFonts w:cs="Calibri"/>
              </w:rPr>
              <w:t>reserva</w:t>
            </w:r>
            <w:r w:rsidRPr="000072D4">
              <w:rPr>
                <w:rFonts w:cs="Calibri"/>
              </w:rPr>
              <w:t xml:space="preserve"> fallida por inexistencia </w:t>
            </w:r>
            <w:r w:rsidR="29CFE185" w:rsidRPr="000072D4">
              <w:rPr>
                <w:rFonts w:cs="Calibri"/>
              </w:rPr>
              <w:t>de la reserva</w:t>
            </w:r>
            <w:r w:rsidR="00423F39" w:rsidRPr="000072D4">
              <w:rPr>
                <w:rFonts w:cs="Calibri"/>
              </w:rPr>
              <w:t>.</w:t>
            </w:r>
          </w:p>
          <w:p w14:paraId="58A7D55A" w14:textId="77777777" w:rsidR="3CAEA0E4" w:rsidRPr="000072D4" w:rsidRDefault="3CAEA0E4" w:rsidP="6C3C1F61">
            <w:pPr>
              <w:widowControl w:val="0"/>
              <w:rPr>
                <w:rFonts w:cs="Calibri"/>
                <w:b/>
                <w:bCs/>
              </w:rPr>
            </w:pPr>
            <w:r w:rsidRPr="000072D4">
              <w:rPr>
                <w:rFonts w:cs="Calibri"/>
                <w:b/>
                <w:bCs/>
              </w:rPr>
              <w:t xml:space="preserve">SUPOSICIONES/ASUNCIONES: </w:t>
            </w:r>
          </w:p>
          <w:p w14:paraId="050545DD" w14:textId="35F47139" w:rsidR="3CAEA0E4" w:rsidRPr="000072D4" w:rsidRDefault="3CAEA0E4" w:rsidP="6C3C1F61">
            <w:pPr>
              <w:pStyle w:val="Prrafodelista"/>
              <w:widowControl w:val="0"/>
              <w:numPr>
                <w:ilvl w:val="0"/>
                <w:numId w:val="30"/>
              </w:numPr>
              <w:rPr>
                <w:rFonts w:cs="Calibri"/>
              </w:rPr>
            </w:pPr>
            <w:r w:rsidRPr="000072D4">
              <w:rPr>
                <w:rFonts w:cs="Calibri"/>
              </w:rPr>
              <w:t xml:space="preserve">El sistema no puede eliminar </w:t>
            </w:r>
            <w:r w:rsidR="29CFE185" w:rsidRPr="000072D4">
              <w:rPr>
                <w:rFonts w:cs="Calibri"/>
              </w:rPr>
              <w:t>la reserva</w:t>
            </w:r>
            <w:r w:rsidRPr="000072D4">
              <w:rPr>
                <w:rFonts w:cs="Calibri"/>
              </w:rPr>
              <w:t xml:space="preserve"> por </w:t>
            </w:r>
            <w:r w:rsidR="00BC0EF6" w:rsidRPr="000072D4">
              <w:rPr>
                <w:rFonts w:cs="Calibri"/>
              </w:rPr>
              <w:t>ine</w:t>
            </w:r>
            <w:r w:rsidR="00423F39" w:rsidRPr="000072D4">
              <w:rPr>
                <w:rFonts w:cs="Calibri"/>
              </w:rPr>
              <w:t>xistencia</w:t>
            </w:r>
            <w:r w:rsidRPr="000072D4">
              <w:rPr>
                <w:rFonts w:cs="Calibri"/>
              </w:rPr>
              <w:t xml:space="preserve"> de datos. </w:t>
            </w:r>
          </w:p>
          <w:p w14:paraId="77CF32D0" w14:textId="72A2355F" w:rsidR="6C3C1F61" w:rsidRPr="00045B61" w:rsidRDefault="3CAEA0E4" w:rsidP="00045B61">
            <w:pPr>
              <w:widowControl w:val="0"/>
              <w:rPr>
                <w:rFonts w:ascii="Calibri" w:hAnsi="Calibri" w:cs="Calibri"/>
                <w:b/>
              </w:rPr>
            </w:pPr>
            <w:r w:rsidRPr="000072D4">
              <w:rPr>
                <w:rFonts w:cs="Calibri"/>
                <w:b/>
                <w:bCs/>
              </w:rPr>
              <w:t xml:space="preserve">RESULTADOS:  </w:t>
            </w:r>
            <w:r w:rsidRPr="000072D4">
              <w:rPr>
                <w:rFonts w:cs="Calibri"/>
              </w:rPr>
              <w:t xml:space="preserve">La información no se elimina correctamente por falta de datos </w:t>
            </w:r>
            <w:r w:rsidR="29CFE185" w:rsidRPr="000072D4">
              <w:rPr>
                <w:rFonts w:cs="Calibri"/>
              </w:rPr>
              <w:t>de la reserva</w:t>
            </w:r>
            <w:r w:rsidRPr="000072D4">
              <w:rPr>
                <w:rFonts w:cs="Calibri"/>
              </w:rPr>
              <w:t xml:space="preserve"> y se notifica al administrador el retorno hacia la página principal. </w:t>
            </w:r>
          </w:p>
        </w:tc>
      </w:tr>
      <w:tr w:rsidR="6C3C1F61" w:rsidRPr="000072D4" w14:paraId="1C4CF236"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7F405" w14:textId="77777777" w:rsidR="3CAEA0E4" w:rsidRPr="000072D4" w:rsidRDefault="3CAEA0E4" w:rsidP="6C3C1F61">
            <w:pPr>
              <w:widowControl w:val="0"/>
              <w:rPr>
                <w:rFonts w:ascii="Calibri" w:hAnsi="Calibri" w:cs="Calibri"/>
                <w:b/>
                <w:bCs/>
              </w:rPr>
            </w:pPr>
            <w:r w:rsidRPr="000072D4">
              <w:rPr>
                <w:rFonts w:cs="Calibri"/>
                <w:b/>
                <w:bCs/>
              </w:rPr>
              <w:t>REQUERIMIENTOS ESPECIALES - REGLAS DEL NEGOCIO Y DEL SISTEMA:</w:t>
            </w:r>
          </w:p>
          <w:p w14:paraId="09D8F8A1" w14:textId="77777777" w:rsidR="3CAEA0E4" w:rsidRPr="000072D4" w:rsidRDefault="3CAEA0E4" w:rsidP="6C3C1F61">
            <w:pPr>
              <w:widowControl w:val="0"/>
              <w:rPr>
                <w:rFonts w:ascii="Calibri" w:hAnsi="Calibri" w:cs="Calibri"/>
              </w:rPr>
            </w:pPr>
            <w:r w:rsidRPr="000072D4">
              <w:rPr>
                <w:rFonts w:cs="Calibri"/>
              </w:rPr>
              <w:t>No Aplica</w:t>
            </w:r>
          </w:p>
        </w:tc>
      </w:tr>
    </w:tbl>
    <w:p w14:paraId="51634616" w14:textId="5771E7C5" w:rsidR="3844D5E8" w:rsidRPr="000072D4" w:rsidRDefault="3844D5E8" w:rsidP="3844D5E8"/>
    <w:tbl>
      <w:tblPr>
        <w:tblW w:w="9628" w:type="dxa"/>
        <w:tblInd w:w="421" w:type="dxa"/>
        <w:tblLook w:val="01E0" w:firstRow="1" w:lastRow="1" w:firstColumn="1" w:lastColumn="1" w:noHBand="0" w:noVBand="0"/>
      </w:tblPr>
      <w:tblGrid>
        <w:gridCol w:w="1442"/>
        <w:gridCol w:w="3447"/>
        <w:gridCol w:w="1572"/>
        <w:gridCol w:w="3167"/>
      </w:tblGrid>
      <w:tr w:rsidR="000072D4" w:rsidRPr="000072D4" w14:paraId="0890A8E3" w14:textId="77777777" w:rsidTr="0037007D">
        <w:tc>
          <w:tcPr>
            <w:tcW w:w="48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758879B" w14:textId="77777777" w:rsidR="7BD1D62B" w:rsidRPr="000072D4" w:rsidRDefault="7BD1D62B" w:rsidP="3844D5E8">
            <w:pPr>
              <w:widowControl w:val="0"/>
              <w:rPr>
                <w:rFonts w:ascii="Calibri" w:hAnsi="Calibri" w:cs="Calibri"/>
                <w:b/>
                <w:bCs/>
              </w:rPr>
            </w:pPr>
            <w:r w:rsidRPr="000072D4">
              <w:rPr>
                <w:rFonts w:cs="Calibri"/>
                <w:b/>
                <w:bCs/>
              </w:rPr>
              <w:t>IDENTIFICADOR CASO DE USO:</w:t>
            </w:r>
          </w:p>
          <w:p w14:paraId="6372B1ED" w14:textId="176F6633" w:rsidR="7BD1D62B" w:rsidRPr="000072D4" w:rsidRDefault="7BD1D62B" w:rsidP="3844D5E8">
            <w:pPr>
              <w:widowControl w:val="0"/>
              <w:rPr>
                <w:rFonts w:ascii="Calibri" w:hAnsi="Calibri" w:cs="Calibri"/>
                <w:b/>
                <w:bCs/>
              </w:rPr>
            </w:pPr>
            <w:r w:rsidRPr="000072D4">
              <w:rPr>
                <w:rFonts w:cs="Calibri"/>
                <w:b/>
                <w:bCs/>
              </w:rPr>
              <w:t>CU-18</w:t>
            </w:r>
          </w:p>
        </w:tc>
        <w:tc>
          <w:tcPr>
            <w:tcW w:w="47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FCB273F" w14:textId="77777777" w:rsidR="7BD1D62B" w:rsidRPr="000072D4" w:rsidRDefault="7BD1D62B" w:rsidP="3844D5E8">
            <w:pPr>
              <w:widowControl w:val="0"/>
              <w:rPr>
                <w:rFonts w:ascii="Calibri" w:hAnsi="Calibri" w:cs="Calibri"/>
                <w:b/>
                <w:bCs/>
              </w:rPr>
            </w:pPr>
            <w:r w:rsidRPr="000072D4">
              <w:rPr>
                <w:rFonts w:cs="Calibri"/>
                <w:b/>
                <w:bCs/>
              </w:rPr>
              <w:t>NOMBRE:</w:t>
            </w:r>
          </w:p>
          <w:p w14:paraId="1A874F25" w14:textId="24695FBA" w:rsidR="7BD1D62B" w:rsidRPr="000072D4" w:rsidRDefault="7BD1D62B" w:rsidP="3844D5E8">
            <w:pPr>
              <w:widowControl w:val="0"/>
              <w:rPr>
                <w:rFonts w:eastAsia="Arial Unicode MS" w:cs="Calibri"/>
              </w:rPr>
            </w:pPr>
            <w:r w:rsidRPr="000072D4">
              <w:rPr>
                <w:rFonts w:eastAsia="Arial Unicode MS" w:cs="Calibri"/>
              </w:rPr>
              <w:t>Consultar reserva</w:t>
            </w:r>
          </w:p>
        </w:tc>
      </w:tr>
      <w:tr w:rsidR="000072D4" w:rsidRPr="000072D4" w14:paraId="47D61A10" w14:textId="77777777" w:rsidTr="0037007D">
        <w:tc>
          <w:tcPr>
            <w:tcW w:w="64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22330D" w14:textId="77777777" w:rsidR="7BD1D62B" w:rsidRPr="000072D4" w:rsidRDefault="7BD1D62B" w:rsidP="3844D5E8">
            <w:pPr>
              <w:widowControl w:val="0"/>
              <w:rPr>
                <w:rFonts w:ascii="Calibri" w:hAnsi="Calibri" w:cs="Calibri"/>
                <w:b/>
                <w:bCs/>
              </w:rPr>
            </w:pPr>
            <w:r w:rsidRPr="000072D4">
              <w:rPr>
                <w:rFonts w:cs="Calibri"/>
                <w:b/>
                <w:bCs/>
              </w:rPr>
              <w:t>COMPLEJIDAD:</w:t>
            </w:r>
          </w:p>
          <w:p w14:paraId="591365FC" w14:textId="77777777" w:rsidR="7BD1D62B" w:rsidRPr="000072D4" w:rsidRDefault="7BD1D62B" w:rsidP="3844D5E8">
            <w:pPr>
              <w:widowControl w:val="0"/>
              <w:jc w:val="both"/>
              <w:rPr>
                <w:rFonts w:ascii="Calibri" w:hAnsi="Calibri" w:cs="Calibri"/>
                <w:b/>
                <w:bCs/>
              </w:rPr>
            </w:pPr>
            <w:r w:rsidRPr="000072D4">
              <w:rPr>
                <w:rFonts w:eastAsia="Arial Unicode MS" w:cs="Calibri"/>
              </w:rPr>
              <w:t xml:space="preserve"> [Baja] </w:t>
            </w:r>
          </w:p>
        </w:tc>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7AB0D2" w14:textId="77777777" w:rsidR="7BD1D62B" w:rsidRPr="000072D4" w:rsidRDefault="7BD1D62B" w:rsidP="3844D5E8">
            <w:pPr>
              <w:widowControl w:val="0"/>
              <w:rPr>
                <w:rFonts w:ascii="Calibri" w:hAnsi="Calibri" w:cs="Calibri"/>
                <w:b/>
                <w:bCs/>
              </w:rPr>
            </w:pPr>
            <w:r w:rsidRPr="000072D4">
              <w:rPr>
                <w:rFonts w:cs="Calibri"/>
                <w:b/>
                <w:bCs/>
              </w:rPr>
              <w:t>PRIORIDAD:</w:t>
            </w:r>
          </w:p>
          <w:p w14:paraId="244198EF" w14:textId="77777777" w:rsidR="7BD1D62B" w:rsidRPr="000072D4" w:rsidRDefault="7BD1D62B" w:rsidP="3844D5E8">
            <w:pPr>
              <w:widowControl w:val="0"/>
              <w:rPr>
                <w:rFonts w:ascii="Calibri" w:hAnsi="Calibri" w:cs="Calibri"/>
                <w:b/>
                <w:bCs/>
              </w:rPr>
            </w:pPr>
            <w:r w:rsidRPr="000072D4">
              <w:rPr>
                <w:rFonts w:eastAsia="Arial Unicode MS" w:cs="Calibri"/>
              </w:rPr>
              <w:t>[Alta]</w:t>
            </w:r>
          </w:p>
        </w:tc>
      </w:tr>
      <w:tr w:rsidR="000072D4" w:rsidRPr="000072D4" w14:paraId="0AB6B667"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2B5B9E" w14:textId="77777777" w:rsidR="7BD1D62B" w:rsidRPr="000072D4" w:rsidRDefault="7BD1D62B" w:rsidP="3844D5E8">
            <w:pPr>
              <w:widowControl w:val="0"/>
              <w:rPr>
                <w:rFonts w:ascii="Calibri" w:hAnsi="Calibri" w:cs="Calibri"/>
                <w:b/>
                <w:bCs/>
              </w:rPr>
            </w:pPr>
            <w:r w:rsidRPr="000072D4">
              <w:rPr>
                <w:rFonts w:cs="Calibri"/>
                <w:b/>
                <w:bCs/>
              </w:rPr>
              <w:t>REQUERIMIENTO FUNCIONAL ASOCIADO:</w:t>
            </w:r>
          </w:p>
          <w:p w14:paraId="71CA9987" w14:textId="5F07F9D3" w:rsidR="7BD1D62B" w:rsidRPr="000072D4" w:rsidRDefault="7BD1D62B" w:rsidP="3844D5E8">
            <w:pPr>
              <w:widowControl w:val="0"/>
              <w:jc w:val="both"/>
              <w:rPr>
                <w:rFonts w:ascii="Calibri" w:hAnsi="Calibri" w:cs="Calibri"/>
                <w:i/>
                <w:iCs/>
                <w:lang w:eastAsia="es-ES"/>
              </w:rPr>
            </w:pPr>
            <w:r w:rsidRPr="000072D4">
              <w:rPr>
                <w:rFonts w:eastAsia="Arial Unicode MS" w:cs="Calibri"/>
                <w:i/>
                <w:iCs/>
              </w:rPr>
              <w:t>RF-19</w:t>
            </w:r>
          </w:p>
        </w:tc>
      </w:tr>
      <w:tr w:rsidR="000072D4" w:rsidRPr="000072D4" w14:paraId="6CA255AB"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FA4AAD" w14:textId="77777777" w:rsidR="7BD1D62B" w:rsidRPr="000072D4" w:rsidRDefault="7BD1D62B" w:rsidP="3844D5E8">
            <w:pPr>
              <w:widowControl w:val="0"/>
              <w:rPr>
                <w:rFonts w:ascii="Calibri" w:hAnsi="Calibri" w:cs="Calibri"/>
                <w:b/>
                <w:bCs/>
                <w:lang w:eastAsia="en-US"/>
              </w:rPr>
            </w:pPr>
            <w:r w:rsidRPr="000072D4">
              <w:rPr>
                <w:rFonts w:cs="Calibri"/>
                <w:b/>
                <w:bCs/>
              </w:rPr>
              <w:t>ACTORES:</w:t>
            </w:r>
          </w:p>
          <w:p w14:paraId="67BA379B" w14:textId="77777777" w:rsidR="7BD1D62B" w:rsidRPr="000072D4" w:rsidRDefault="7BD1D62B" w:rsidP="3844D5E8">
            <w:pPr>
              <w:widowControl w:val="0"/>
              <w:rPr>
                <w:rFonts w:ascii="Calibri" w:hAnsi="Calibri" w:cs="Calibri"/>
                <w:i/>
                <w:iCs/>
              </w:rPr>
            </w:pPr>
            <w:r w:rsidRPr="000072D4">
              <w:rPr>
                <w:rFonts w:cs="Calibri"/>
                <w:i/>
                <w:iCs/>
              </w:rPr>
              <w:t>Administrador y usuarios</w:t>
            </w:r>
          </w:p>
        </w:tc>
      </w:tr>
      <w:tr w:rsidR="000072D4" w:rsidRPr="000072D4" w14:paraId="08C5A41F" w14:textId="77777777" w:rsidTr="0037007D">
        <w:trPr>
          <w:trHeight w:val="739"/>
        </w:trPr>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C8B97" w14:textId="77777777" w:rsidR="7BD1D62B" w:rsidRPr="000072D4" w:rsidRDefault="7BD1D62B" w:rsidP="3844D5E8">
            <w:pPr>
              <w:widowControl w:val="0"/>
              <w:rPr>
                <w:rFonts w:ascii="Calibri" w:hAnsi="Calibri" w:cs="Calibri"/>
                <w:b/>
                <w:bCs/>
              </w:rPr>
            </w:pPr>
            <w:r w:rsidRPr="000072D4">
              <w:rPr>
                <w:rFonts w:cs="Calibri"/>
                <w:b/>
                <w:bCs/>
              </w:rPr>
              <w:t>CASOS DE USO ASOCIADOS:</w:t>
            </w:r>
          </w:p>
          <w:p w14:paraId="03FF5242" w14:textId="5024BB3C" w:rsidR="7BD1D62B" w:rsidRPr="000072D4" w:rsidRDefault="7BD1D62B" w:rsidP="3844D5E8">
            <w:pPr>
              <w:widowControl w:val="0"/>
              <w:rPr>
                <w:rFonts w:cs="Calibri"/>
              </w:rPr>
            </w:pPr>
            <w:r w:rsidRPr="000072D4">
              <w:rPr>
                <w:rFonts w:cs="Calibri"/>
              </w:rPr>
              <w:t>CU-15, CU-16</w:t>
            </w:r>
          </w:p>
        </w:tc>
      </w:tr>
      <w:tr w:rsidR="000072D4" w:rsidRPr="000072D4" w14:paraId="3EEF58D2"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74DCA" w14:textId="77777777" w:rsidR="7BD1D62B" w:rsidRPr="000072D4" w:rsidRDefault="7BD1D62B" w:rsidP="3844D5E8">
            <w:pPr>
              <w:widowControl w:val="0"/>
              <w:rPr>
                <w:rFonts w:ascii="Calibri" w:hAnsi="Calibri" w:cs="Calibri"/>
                <w:lang w:eastAsia="es-ES"/>
              </w:rPr>
            </w:pPr>
            <w:r w:rsidRPr="000072D4">
              <w:rPr>
                <w:rFonts w:cs="Calibri"/>
                <w:b/>
                <w:bCs/>
              </w:rPr>
              <w:t>DESCRIPCIÓN:</w:t>
            </w:r>
          </w:p>
          <w:p w14:paraId="1FD40670" w14:textId="3092D7AA" w:rsidR="7BD1D62B" w:rsidRPr="000072D4" w:rsidRDefault="7BD1D62B" w:rsidP="3844D5E8">
            <w:pPr>
              <w:spacing w:line="259" w:lineRule="auto"/>
              <w:rPr>
                <w:rFonts w:eastAsia="Arial Unicode MS" w:cs="Calibri"/>
                <w:i/>
                <w:iCs/>
              </w:rPr>
            </w:pPr>
            <w:r w:rsidRPr="000072D4">
              <w:rPr>
                <w:rFonts w:eastAsia="Arial Unicode MS" w:cs="Calibri"/>
                <w:i/>
                <w:iCs/>
              </w:rPr>
              <w:t xml:space="preserve">El administrador o usuario pueden consultar la información de </w:t>
            </w:r>
            <w:r w:rsidR="7EAC2C13" w:rsidRPr="000072D4">
              <w:rPr>
                <w:rFonts w:eastAsia="Arial Unicode MS" w:cs="Calibri"/>
                <w:i/>
                <w:iCs/>
              </w:rPr>
              <w:t>las reservas registradas</w:t>
            </w:r>
          </w:p>
        </w:tc>
      </w:tr>
      <w:tr w:rsidR="000072D4" w:rsidRPr="000072D4" w14:paraId="55A290B2"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6D16C" w14:textId="77777777" w:rsidR="7BD1D62B" w:rsidRPr="000072D4" w:rsidRDefault="7BD1D62B" w:rsidP="3844D5E8">
            <w:pPr>
              <w:widowControl w:val="0"/>
              <w:rPr>
                <w:rFonts w:ascii="Calibri" w:hAnsi="Calibri" w:cs="Calibri"/>
                <w:b/>
                <w:bCs/>
              </w:rPr>
            </w:pPr>
            <w:r w:rsidRPr="000072D4">
              <w:rPr>
                <w:rFonts w:cs="Calibri"/>
                <w:b/>
                <w:bCs/>
              </w:rPr>
              <w:t>NOTAS:</w:t>
            </w:r>
          </w:p>
          <w:p w14:paraId="5AE1EAD2" w14:textId="33A6BB96" w:rsidR="7BD1D62B" w:rsidRPr="000072D4" w:rsidRDefault="7BD1D62B" w:rsidP="3844D5E8">
            <w:pPr>
              <w:spacing w:line="259" w:lineRule="auto"/>
              <w:rPr>
                <w:rFonts w:cs="Calibri"/>
                <w:i/>
                <w:iCs/>
                <w:lang w:eastAsia="es-ES"/>
              </w:rPr>
            </w:pPr>
            <w:r w:rsidRPr="000072D4">
              <w:rPr>
                <w:rFonts w:cs="Calibri"/>
                <w:i/>
                <w:iCs/>
                <w:lang w:eastAsia="es-ES"/>
              </w:rPr>
              <w:t xml:space="preserve">Se puede consultar la información de </w:t>
            </w:r>
            <w:r w:rsidR="7EAC2C13" w:rsidRPr="000072D4">
              <w:rPr>
                <w:rFonts w:cs="Calibri"/>
                <w:i/>
                <w:iCs/>
                <w:lang w:eastAsia="es-ES"/>
              </w:rPr>
              <w:t>las reservas</w:t>
            </w:r>
            <w:r w:rsidRPr="000072D4">
              <w:rPr>
                <w:rFonts w:cs="Calibri"/>
                <w:i/>
                <w:iCs/>
                <w:lang w:eastAsia="es-ES"/>
              </w:rPr>
              <w:t xml:space="preserve"> luego de listarlos.</w:t>
            </w:r>
          </w:p>
          <w:p w14:paraId="03489ACF" w14:textId="7FE05CD6" w:rsidR="7BD1D62B" w:rsidRPr="000072D4" w:rsidRDefault="7BD1D62B" w:rsidP="3844D5E8">
            <w:pPr>
              <w:spacing w:line="259" w:lineRule="auto"/>
              <w:rPr>
                <w:rFonts w:cs="Calibri"/>
                <w:i/>
                <w:iCs/>
                <w:lang w:eastAsia="es-ES"/>
              </w:rPr>
            </w:pPr>
            <w:r w:rsidRPr="000072D4">
              <w:rPr>
                <w:rFonts w:cs="Calibri"/>
                <w:i/>
                <w:iCs/>
                <w:lang w:eastAsia="es-ES"/>
              </w:rPr>
              <w:t xml:space="preserve">Para poder listar </w:t>
            </w:r>
            <w:r w:rsidR="7EAC2C13" w:rsidRPr="000072D4">
              <w:rPr>
                <w:rFonts w:cs="Calibri"/>
                <w:i/>
                <w:iCs/>
                <w:lang w:eastAsia="es-ES"/>
              </w:rPr>
              <w:t>las reservas</w:t>
            </w:r>
            <w:r w:rsidRPr="000072D4">
              <w:rPr>
                <w:rFonts w:cs="Calibri"/>
                <w:i/>
                <w:iCs/>
                <w:lang w:eastAsia="es-ES"/>
              </w:rPr>
              <w:t xml:space="preserve"> y consultar su información deben haber sido registrados previamente.</w:t>
            </w:r>
            <w:r w:rsidR="7EAC2C13" w:rsidRPr="000072D4">
              <w:rPr>
                <w:rFonts w:cs="Calibri"/>
                <w:i/>
                <w:iCs/>
                <w:lang w:eastAsia="es-ES"/>
              </w:rPr>
              <w:t xml:space="preserve"> </w:t>
            </w:r>
          </w:p>
        </w:tc>
      </w:tr>
      <w:tr w:rsidR="000072D4" w:rsidRPr="000072D4" w14:paraId="5825BB0E"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038454" w14:textId="585D9743" w:rsidR="7BD1D62B" w:rsidRPr="000072D4" w:rsidRDefault="7BD1D62B" w:rsidP="3844D5E8">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 xml:space="preserve">El administrador o usuario visualiza la información </w:t>
            </w:r>
            <w:r w:rsidR="7EAC2C13" w:rsidRPr="000072D4">
              <w:rPr>
                <w:rFonts w:eastAsia="Arial Unicode MS" w:cs="Calibri"/>
                <w:i/>
                <w:iCs/>
              </w:rPr>
              <w:t>de la reserva</w:t>
            </w:r>
            <w:r w:rsidRPr="000072D4">
              <w:rPr>
                <w:rFonts w:eastAsia="Arial Unicode MS" w:cs="Calibri"/>
                <w:i/>
                <w:iCs/>
              </w:rPr>
              <w:t xml:space="preserve"> o no.</w:t>
            </w:r>
          </w:p>
        </w:tc>
      </w:tr>
      <w:tr w:rsidR="000072D4" w:rsidRPr="000072D4" w14:paraId="5366DE2C"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EBEC0A9" w14:textId="77777777" w:rsidR="7BD1D62B" w:rsidRPr="000072D4" w:rsidRDefault="7BD1D62B" w:rsidP="3844D5E8">
            <w:pPr>
              <w:widowControl w:val="0"/>
              <w:rPr>
                <w:rFonts w:ascii="Calibri" w:eastAsia="Calibri" w:hAnsi="Calibri" w:cs="Calibri"/>
                <w:b/>
                <w:bCs/>
              </w:rPr>
            </w:pPr>
            <w:r w:rsidRPr="000072D4">
              <w:rPr>
                <w:rFonts w:cs="Calibri"/>
                <w:b/>
                <w:bCs/>
              </w:rPr>
              <w:t xml:space="preserve">ESCENARIOS: </w:t>
            </w:r>
          </w:p>
        </w:tc>
      </w:tr>
      <w:tr w:rsidR="000072D4" w:rsidRPr="000072D4" w14:paraId="6C4D6AD2"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53F4F6" w14:textId="0C25792C" w:rsidR="7BD1D62B" w:rsidRPr="000072D4" w:rsidRDefault="7BD1D62B" w:rsidP="3844D5E8">
            <w:pPr>
              <w:widowControl w:val="0"/>
              <w:rPr>
                <w:rFonts w:ascii="Calibri" w:hAnsi="Calibri" w:cs="Calibri"/>
                <w:i/>
                <w:iCs/>
                <w:lang w:eastAsia="es-ES"/>
              </w:rPr>
            </w:pPr>
            <w:r w:rsidRPr="000072D4">
              <w:rPr>
                <w:rFonts w:eastAsia="Arial Unicode MS" w:cs="Calibri"/>
              </w:rPr>
              <w:t>ES-</w:t>
            </w:r>
            <w:r w:rsidR="7EAC2C13" w:rsidRPr="000072D4">
              <w:rPr>
                <w:rFonts w:eastAsia="Arial Unicode MS" w:cs="Calibri"/>
              </w:rPr>
              <w:t>18</w:t>
            </w:r>
            <w:r w:rsidRPr="000072D4">
              <w:rPr>
                <w:rFonts w:eastAsia="Arial Unicode MS" w:cs="Calibri"/>
              </w:rPr>
              <w:t xml:space="preserve">.1    </w:t>
            </w:r>
          </w:p>
          <w:p w14:paraId="4A7C470D" w14:textId="77777777" w:rsidR="3844D5E8" w:rsidRPr="000072D4" w:rsidRDefault="3844D5E8" w:rsidP="3844D5E8">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2C97E" w14:textId="5B32BEFD" w:rsidR="7BD1D62B" w:rsidRPr="000072D4" w:rsidRDefault="7BD1D62B" w:rsidP="3844D5E8">
            <w:pPr>
              <w:widowControl w:val="0"/>
              <w:rPr>
                <w:rFonts w:ascii="Calibri" w:hAnsi="Calibri" w:cs="Calibri"/>
              </w:rPr>
            </w:pPr>
            <w:r w:rsidRPr="000072D4">
              <w:rPr>
                <w:rFonts w:cs="Calibri"/>
                <w:b/>
                <w:bCs/>
              </w:rPr>
              <w:t xml:space="preserve">DESCRIPCIÓN: </w:t>
            </w:r>
            <w:r w:rsidRPr="000072D4">
              <w:rPr>
                <w:rFonts w:cs="Calibri"/>
              </w:rPr>
              <w:t xml:space="preserve">Consulta de </w:t>
            </w:r>
            <w:r w:rsidR="7EAC2C13" w:rsidRPr="000072D4">
              <w:rPr>
                <w:rFonts w:cs="Calibri"/>
              </w:rPr>
              <w:t>reserva</w:t>
            </w:r>
            <w:r w:rsidRPr="000072D4">
              <w:rPr>
                <w:rFonts w:cs="Calibri"/>
              </w:rPr>
              <w:t xml:space="preserve"> exitosa.</w:t>
            </w:r>
          </w:p>
          <w:p w14:paraId="27DE96A0" w14:textId="77777777" w:rsidR="7BD1D62B" w:rsidRPr="000072D4" w:rsidRDefault="7BD1D62B" w:rsidP="3844D5E8">
            <w:pPr>
              <w:widowControl w:val="0"/>
              <w:rPr>
                <w:rFonts w:ascii="Calibri" w:hAnsi="Calibri" w:cs="Calibri"/>
                <w:b/>
                <w:bCs/>
              </w:rPr>
            </w:pPr>
            <w:r w:rsidRPr="000072D4">
              <w:rPr>
                <w:rFonts w:cs="Calibri"/>
                <w:b/>
                <w:bCs/>
              </w:rPr>
              <w:t xml:space="preserve">SUPOSICIONES/ASUNCIONES: </w:t>
            </w:r>
          </w:p>
          <w:p w14:paraId="4FAD25A3" w14:textId="42A96A9E" w:rsidR="7BD1D62B" w:rsidRPr="000072D4" w:rsidRDefault="7BD1D62B" w:rsidP="3844D5E8">
            <w:pPr>
              <w:widowControl w:val="0"/>
              <w:numPr>
                <w:ilvl w:val="0"/>
                <w:numId w:val="30"/>
              </w:numPr>
              <w:contextualSpacing/>
              <w:rPr>
                <w:rFonts w:cs="Calibri"/>
              </w:rPr>
            </w:pPr>
            <w:r w:rsidRPr="000072D4">
              <w:rPr>
                <w:rFonts w:cs="Calibri"/>
              </w:rPr>
              <w:t xml:space="preserve">El administrador o usuario lista </w:t>
            </w:r>
            <w:r w:rsidR="7EAC2C13" w:rsidRPr="000072D4">
              <w:rPr>
                <w:rFonts w:cs="Calibri"/>
              </w:rPr>
              <w:t>las reservas</w:t>
            </w:r>
            <w:r w:rsidRPr="000072D4">
              <w:rPr>
                <w:rFonts w:cs="Calibri"/>
              </w:rPr>
              <w:t>.</w:t>
            </w:r>
          </w:p>
          <w:p w14:paraId="187F4B7E" w14:textId="7AA9A156" w:rsidR="7BD1D62B" w:rsidRPr="000072D4" w:rsidRDefault="7BD1D62B" w:rsidP="3844D5E8">
            <w:pPr>
              <w:widowControl w:val="0"/>
              <w:numPr>
                <w:ilvl w:val="0"/>
                <w:numId w:val="30"/>
              </w:numPr>
              <w:contextualSpacing/>
              <w:rPr>
                <w:rFonts w:cs="Calibri"/>
              </w:rPr>
            </w:pPr>
            <w:r w:rsidRPr="000072D4">
              <w:rPr>
                <w:rFonts w:cs="Calibri"/>
              </w:rPr>
              <w:t>Da click en el botón “Consultar información”.</w:t>
            </w:r>
          </w:p>
          <w:p w14:paraId="788C990D" w14:textId="15532F6A" w:rsidR="7BD1D62B" w:rsidRPr="000072D4" w:rsidRDefault="7BD1D62B" w:rsidP="3844D5E8">
            <w:pPr>
              <w:widowControl w:val="0"/>
              <w:rPr>
                <w:rFonts w:ascii="Calibri" w:hAnsi="Calibri" w:cs="Calibri"/>
              </w:rPr>
            </w:pPr>
            <w:r w:rsidRPr="000072D4">
              <w:rPr>
                <w:rFonts w:cs="Calibri"/>
                <w:b/>
                <w:bCs/>
              </w:rPr>
              <w:t xml:space="preserve">RESULTADOS:  </w:t>
            </w:r>
            <w:r w:rsidRPr="000072D4">
              <w:rPr>
                <w:rFonts w:cs="Calibri"/>
              </w:rPr>
              <w:t xml:space="preserve">El sistema muestra la información de </w:t>
            </w:r>
            <w:r w:rsidR="7EAC2C13" w:rsidRPr="000072D4">
              <w:rPr>
                <w:rFonts w:cs="Calibri"/>
              </w:rPr>
              <w:t>las reservas</w:t>
            </w:r>
            <w:r w:rsidRPr="000072D4">
              <w:rPr>
                <w:rFonts w:cs="Calibri"/>
              </w:rPr>
              <w:t xml:space="preserve"> listados anteriormente.</w:t>
            </w:r>
          </w:p>
        </w:tc>
      </w:tr>
      <w:tr w:rsidR="000072D4" w:rsidRPr="000072D4" w14:paraId="41AE1B42"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21E83" w14:textId="48C80A9B" w:rsidR="7BD1D62B" w:rsidRPr="000072D4" w:rsidRDefault="7BD1D62B" w:rsidP="3844D5E8">
            <w:pPr>
              <w:widowControl w:val="0"/>
              <w:rPr>
                <w:rFonts w:eastAsia="Arial Unicode MS" w:cs="Calibri"/>
                <w:lang w:eastAsia="es-ES"/>
              </w:rPr>
            </w:pPr>
            <w:r w:rsidRPr="000072D4">
              <w:rPr>
                <w:rFonts w:eastAsia="Arial Unicode MS" w:cs="Calibri"/>
              </w:rPr>
              <w:t>ES-</w:t>
            </w:r>
            <w:r w:rsidR="7EAC2C13" w:rsidRPr="000072D4">
              <w:rPr>
                <w:rFonts w:eastAsia="Arial Unicode MS" w:cs="Calibri"/>
              </w:rPr>
              <w:t>18</w:t>
            </w:r>
            <w:r w:rsidRPr="000072D4">
              <w:rPr>
                <w:rFonts w:eastAsia="Arial Unicode MS" w:cs="Calibri"/>
              </w:rPr>
              <w:t>.2</w:t>
            </w:r>
          </w:p>
          <w:p w14:paraId="62B3983E" w14:textId="77777777" w:rsidR="3844D5E8" w:rsidRPr="000072D4" w:rsidRDefault="3844D5E8" w:rsidP="3844D5E8">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9CDB9" w14:textId="14993C4D" w:rsidR="7BD1D62B" w:rsidRPr="000072D4" w:rsidRDefault="7BD1D62B" w:rsidP="3844D5E8">
            <w:pPr>
              <w:widowControl w:val="0"/>
              <w:rPr>
                <w:rFonts w:ascii="Calibri" w:hAnsi="Calibri" w:cs="Calibri"/>
              </w:rPr>
            </w:pPr>
            <w:r w:rsidRPr="000072D4">
              <w:rPr>
                <w:rFonts w:cs="Calibri"/>
                <w:b/>
                <w:bCs/>
              </w:rPr>
              <w:t xml:space="preserve">DESCRIPCIÓN: </w:t>
            </w:r>
            <w:r w:rsidRPr="000072D4">
              <w:rPr>
                <w:rFonts w:cs="Calibri"/>
              </w:rPr>
              <w:t xml:space="preserve">Consulta </w:t>
            </w:r>
            <w:r w:rsidR="00247468" w:rsidRPr="000072D4">
              <w:rPr>
                <w:rFonts w:cs="Calibri"/>
              </w:rPr>
              <w:t xml:space="preserve">de reserva </w:t>
            </w:r>
            <w:r w:rsidRPr="000072D4">
              <w:rPr>
                <w:rFonts w:cs="Calibri"/>
              </w:rPr>
              <w:t xml:space="preserve">fallida por no listar </w:t>
            </w:r>
            <w:r w:rsidR="7EAC2C13" w:rsidRPr="000072D4">
              <w:rPr>
                <w:rFonts w:cs="Calibri"/>
              </w:rPr>
              <w:t>las reservas</w:t>
            </w:r>
            <w:r w:rsidRPr="000072D4">
              <w:rPr>
                <w:rFonts w:cs="Calibri"/>
              </w:rPr>
              <w:t xml:space="preserve"> anteriormente.</w:t>
            </w:r>
          </w:p>
          <w:p w14:paraId="62B85E92" w14:textId="77777777" w:rsidR="7BD1D62B" w:rsidRPr="000072D4" w:rsidRDefault="7BD1D62B" w:rsidP="3844D5E8">
            <w:pPr>
              <w:widowControl w:val="0"/>
              <w:rPr>
                <w:rFonts w:ascii="Calibri" w:hAnsi="Calibri" w:cs="Calibri"/>
                <w:b/>
                <w:bCs/>
              </w:rPr>
            </w:pPr>
            <w:r w:rsidRPr="000072D4">
              <w:rPr>
                <w:rFonts w:cs="Calibri"/>
                <w:b/>
                <w:bCs/>
              </w:rPr>
              <w:t xml:space="preserve">SUPOSICIONES/ASUNCIONES: </w:t>
            </w:r>
          </w:p>
          <w:p w14:paraId="35097645" w14:textId="448E875B" w:rsidR="7BD1D62B" w:rsidRPr="000072D4" w:rsidRDefault="7BD1D62B" w:rsidP="3844D5E8">
            <w:pPr>
              <w:widowControl w:val="0"/>
              <w:numPr>
                <w:ilvl w:val="0"/>
                <w:numId w:val="32"/>
              </w:numPr>
              <w:contextualSpacing/>
            </w:pPr>
            <w:r w:rsidRPr="000072D4">
              <w:t xml:space="preserve">El usuario o administrador da click en el botón “Consultar información” sin haber listado </w:t>
            </w:r>
            <w:r w:rsidR="7EAC2C13" w:rsidRPr="000072D4">
              <w:t>las reservas</w:t>
            </w:r>
            <w:r w:rsidRPr="000072D4">
              <w:t>.</w:t>
            </w:r>
          </w:p>
          <w:p w14:paraId="3E13A8CF" w14:textId="30AFA234" w:rsidR="7BD1D62B" w:rsidRPr="000072D4" w:rsidRDefault="7BD1D62B" w:rsidP="3844D5E8">
            <w:pPr>
              <w:widowControl w:val="0"/>
              <w:rPr>
                <w:rFonts w:ascii="Calibri" w:hAnsi="Calibri" w:cs="Calibri"/>
                <w:b/>
                <w:bCs/>
              </w:rPr>
            </w:pPr>
            <w:r w:rsidRPr="000072D4">
              <w:rPr>
                <w:rFonts w:cs="Calibri"/>
                <w:b/>
                <w:bCs/>
              </w:rPr>
              <w:t xml:space="preserve">RESULTADOS:  </w:t>
            </w:r>
            <w:r w:rsidRPr="000072D4">
              <w:rPr>
                <w:rFonts w:cs="Calibri"/>
              </w:rPr>
              <w:t xml:space="preserve">El sistema devuelve en mensaje notificando que se debe listar primero </w:t>
            </w:r>
            <w:r w:rsidR="7EAC2C13" w:rsidRPr="000072D4">
              <w:rPr>
                <w:rFonts w:cs="Calibri"/>
              </w:rPr>
              <w:t>las reservas</w:t>
            </w:r>
            <w:r w:rsidRPr="000072D4">
              <w:rPr>
                <w:rFonts w:cs="Calibri"/>
              </w:rPr>
              <w:t xml:space="preserve"> antes de consultar su información.</w:t>
            </w:r>
          </w:p>
        </w:tc>
      </w:tr>
      <w:tr w:rsidR="000072D4" w:rsidRPr="000072D4" w14:paraId="19B0C739"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FE9C6" w14:textId="7D3E677E" w:rsidR="7BD1D62B" w:rsidRPr="000072D4" w:rsidRDefault="7BD1D62B" w:rsidP="3844D5E8">
            <w:pPr>
              <w:rPr>
                <w:rFonts w:eastAsia="Arial Unicode MS" w:cs="Calibri"/>
              </w:rPr>
            </w:pPr>
            <w:r w:rsidRPr="000072D4">
              <w:rPr>
                <w:rFonts w:eastAsia="Arial Unicode MS" w:cs="Calibri"/>
              </w:rPr>
              <w:t>ES-</w:t>
            </w:r>
            <w:r w:rsidR="7EAC2C13" w:rsidRPr="000072D4">
              <w:rPr>
                <w:rFonts w:eastAsia="Arial Unicode MS" w:cs="Calibri"/>
              </w:rPr>
              <w:t>18</w:t>
            </w:r>
            <w:r w:rsidRPr="000072D4">
              <w:rPr>
                <w:rFonts w:eastAsia="Arial Unicode MS" w:cs="Calibri"/>
              </w:rPr>
              <w:t>.3</w:t>
            </w: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ACFFE1" w14:textId="7EC2363F" w:rsidR="7BD1D62B" w:rsidRPr="000072D4" w:rsidRDefault="7BD1D62B" w:rsidP="3844D5E8">
            <w:pPr>
              <w:widowControl w:val="0"/>
              <w:rPr>
                <w:rFonts w:ascii="Calibri" w:hAnsi="Calibri" w:cs="Calibri"/>
              </w:rPr>
            </w:pPr>
            <w:r w:rsidRPr="000072D4">
              <w:rPr>
                <w:rFonts w:cs="Calibri"/>
                <w:b/>
                <w:bCs/>
              </w:rPr>
              <w:t xml:space="preserve">DESCRIPCIÓN: </w:t>
            </w:r>
            <w:r w:rsidRPr="000072D4">
              <w:rPr>
                <w:rFonts w:cs="Calibri"/>
              </w:rPr>
              <w:t xml:space="preserve">Consulta </w:t>
            </w:r>
            <w:r w:rsidR="00247468" w:rsidRPr="000072D4">
              <w:rPr>
                <w:rFonts w:cs="Calibri"/>
              </w:rPr>
              <w:t xml:space="preserve">de reserva </w:t>
            </w:r>
            <w:r w:rsidRPr="000072D4">
              <w:rPr>
                <w:rFonts w:cs="Calibri"/>
              </w:rPr>
              <w:t xml:space="preserve">fallida por mala comunicación con la base </w:t>
            </w:r>
            <w:r w:rsidRPr="000072D4">
              <w:rPr>
                <w:rFonts w:cs="Calibri"/>
              </w:rPr>
              <w:lastRenderedPageBreak/>
              <w:t xml:space="preserve">de datos. </w:t>
            </w:r>
          </w:p>
          <w:p w14:paraId="7F83FA99" w14:textId="77777777" w:rsidR="7BD1D62B" w:rsidRPr="000072D4" w:rsidRDefault="7BD1D62B" w:rsidP="3844D5E8">
            <w:pPr>
              <w:widowControl w:val="0"/>
              <w:rPr>
                <w:rFonts w:cs="Calibri"/>
                <w:b/>
                <w:bCs/>
              </w:rPr>
            </w:pPr>
            <w:r w:rsidRPr="000072D4">
              <w:rPr>
                <w:rFonts w:cs="Calibri"/>
                <w:b/>
                <w:bCs/>
              </w:rPr>
              <w:t xml:space="preserve">SUPOSICIONES/ASUNCIONES: </w:t>
            </w:r>
          </w:p>
          <w:p w14:paraId="4D63793C" w14:textId="39A4538C" w:rsidR="7BD1D62B" w:rsidRPr="000072D4" w:rsidRDefault="7BD1D62B" w:rsidP="3844D5E8">
            <w:pPr>
              <w:widowControl w:val="0"/>
              <w:numPr>
                <w:ilvl w:val="0"/>
                <w:numId w:val="30"/>
              </w:numPr>
              <w:contextualSpacing/>
              <w:rPr>
                <w:rFonts w:cs="Calibri"/>
              </w:rPr>
            </w:pPr>
            <w:r w:rsidRPr="000072D4">
              <w:rPr>
                <w:rFonts w:cs="Calibri"/>
              </w:rPr>
              <w:t xml:space="preserve">El administrador o usuario lista </w:t>
            </w:r>
            <w:r w:rsidR="7EAC2C13" w:rsidRPr="000072D4">
              <w:rPr>
                <w:rFonts w:cs="Calibri"/>
              </w:rPr>
              <w:t>las reservas</w:t>
            </w:r>
            <w:r w:rsidRPr="000072D4">
              <w:rPr>
                <w:rFonts w:cs="Calibri"/>
              </w:rPr>
              <w:t>.</w:t>
            </w:r>
            <w:r w:rsidR="7EAC2C13" w:rsidRPr="000072D4">
              <w:rPr>
                <w:rFonts w:cs="Calibri"/>
              </w:rPr>
              <w:t xml:space="preserve"> </w:t>
            </w:r>
          </w:p>
          <w:p w14:paraId="46F57B02" w14:textId="77777777" w:rsidR="7BD1D62B" w:rsidRPr="000072D4" w:rsidRDefault="7BD1D62B" w:rsidP="3844D5E8">
            <w:pPr>
              <w:widowControl w:val="0"/>
              <w:numPr>
                <w:ilvl w:val="0"/>
                <w:numId w:val="30"/>
              </w:numPr>
              <w:contextualSpacing/>
              <w:rPr>
                <w:rFonts w:cs="Calibri"/>
              </w:rPr>
            </w:pPr>
            <w:r w:rsidRPr="000072D4">
              <w:rPr>
                <w:rFonts w:cs="Calibri"/>
              </w:rPr>
              <w:t>Da click en el botón “Consultar información”.</w:t>
            </w:r>
          </w:p>
          <w:p w14:paraId="682EED9F" w14:textId="77777777" w:rsidR="7BD1D62B" w:rsidRPr="000072D4" w:rsidRDefault="7BD1D62B" w:rsidP="3844D5E8">
            <w:pPr>
              <w:widowControl w:val="0"/>
              <w:numPr>
                <w:ilvl w:val="0"/>
                <w:numId w:val="30"/>
              </w:numPr>
              <w:contextualSpacing/>
              <w:rPr>
                <w:rFonts w:cs="Calibri"/>
              </w:rPr>
            </w:pPr>
            <w:r w:rsidRPr="000072D4">
              <w:rPr>
                <w:rFonts w:cs="Calibri"/>
              </w:rPr>
              <w:t xml:space="preserve">El sistema tiene problemas de comunicación con la base de datos y no recibe respuesta de esta. </w:t>
            </w:r>
          </w:p>
          <w:p w14:paraId="3F5AB354" w14:textId="297BE4A9" w:rsidR="3844D5E8" w:rsidRPr="0037007D" w:rsidRDefault="7BD1D62B" w:rsidP="0037007D">
            <w:pPr>
              <w:widowControl w:val="0"/>
              <w:rPr>
                <w:rFonts w:ascii="Calibri" w:hAnsi="Calibri" w:cs="Calibri"/>
                <w:b/>
              </w:rPr>
            </w:pPr>
            <w:r w:rsidRPr="000072D4">
              <w:rPr>
                <w:rFonts w:cs="Calibri"/>
                <w:b/>
                <w:bCs/>
              </w:rPr>
              <w:t xml:space="preserve">RESULTADOS:  </w:t>
            </w:r>
            <w:r w:rsidRPr="000072D4">
              <w:rPr>
                <w:rFonts w:cs="Calibri"/>
              </w:rPr>
              <w:t>El sistema devuelve un mensaje notificando que existe un error en la base de datos y que intente en otro momento.</w:t>
            </w:r>
          </w:p>
        </w:tc>
      </w:tr>
      <w:tr w:rsidR="3844D5E8" w:rsidRPr="000072D4" w14:paraId="59C69B96"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F9E4C" w14:textId="77777777" w:rsidR="7BD1D62B" w:rsidRPr="000072D4" w:rsidRDefault="7BD1D62B" w:rsidP="3844D5E8">
            <w:pPr>
              <w:widowControl w:val="0"/>
              <w:rPr>
                <w:rFonts w:ascii="Calibri" w:hAnsi="Calibri" w:cs="Calibri"/>
                <w:b/>
                <w:bCs/>
              </w:rPr>
            </w:pPr>
            <w:r w:rsidRPr="000072D4">
              <w:rPr>
                <w:rFonts w:cs="Calibri"/>
                <w:b/>
                <w:bCs/>
              </w:rPr>
              <w:lastRenderedPageBreak/>
              <w:t>REQUERIMIENTOS ESPECIALES - REGLAS DEL NEGOCIO Y DEL SISTEMA:</w:t>
            </w:r>
          </w:p>
          <w:p w14:paraId="4C2775AE" w14:textId="77777777" w:rsidR="7BD1D62B" w:rsidRPr="000072D4" w:rsidRDefault="7BD1D62B" w:rsidP="3844D5E8">
            <w:pPr>
              <w:widowControl w:val="0"/>
              <w:rPr>
                <w:rFonts w:ascii="Calibri" w:hAnsi="Calibri" w:cs="Calibri"/>
              </w:rPr>
            </w:pPr>
            <w:r w:rsidRPr="000072D4">
              <w:rPr>
                <w:rFonts w:cs="Calibri"/>
              </w:rPr>
              <w:t>No Aplica</w:t>
            </w:r>
          </w:p>
        </w:tc>
      </w:tr>
    </w:tbl>
    <w:p w14:paraId="10997C1E" w14:textId="5ED2BA15" w:rsidR="00EF4E9C" w:rsidRPr="000072D4" w:rsidRDefault="00EF4E9C" w:rsidP="00EF4E9C"/>
    <w:tbl>
      <w:tblPr>
        <w:tblW w:w="9628" w:type="dxa"/>
        <w:tblInd w:w="421" w:type="dxa"/>
        <w:tblLook w:val="01E0" w:firstRow="1" w:lastRow="1" w:firstColumn="1" w:lastColumn="1" w:noHBand="0" w:noVBand="0"/>
      </w:tblPr>
      <w:tblGrid>
        <w:gridCol w:w="1442"/>
        <w:gridCol w:w="3447"/>
        <w:gridCol w:w="1572"/>
        <w:gridCol w:w="3167"/>
      </w:tblGrid>
      <w:tr w:rsidR="000072D4" w:rsidRPr="000072D4" w14:paraId="2B689B4D" w14:textId="77777777" w:rsidTr="0037007D">
        <w:tc>
          <w:tcPr>
            <w:tcW w:w="48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38C49840" w14:textId="77777777" w:rsidR="216F57EA" w:rsidRPr="000072D4" w:rsidRDefault="216F57EA" w:rsidP="06AAEF08">
            <w:pPr>
              <w:widowControl w:val="0"/>
              <w:rPr>
                <w:rFonts w:ascii="Calibri" w:hAnsi="Calibri" w:cs="Calibri"/>
                <w:b/>
                <w:bCs/>
              </w:rPr>
            </w:pPr>
            <w:r w:rsidRPr="000072D4">
              <w:rPr>
                <w:rFonts w:cs="Calibri"/>
                <w:b/>
                <w:bCs/>
              </w:rPr>
              <w:t>IDENTIFICADOR CASO DE USO:</w:t>
            </w:r>
          </w:p>
          <w:p w14:paraId="59C3DE40" w14:textId="53A95BEF" w:rsidR="216F57EA" w:rsidRPr="000072D4" w:rsidRDefault="216F57EA" w:rsidP="06AAEF08">
            <w:pPr>
              <w:widowControl w:val="0"/>
              <w:rPr>
                <w:rFonts w:ascii="Calibri" w:hAnsi="Calibri" w:cs="Calibri"/>
                <w:b/>
                <w:bCs/>
              </w:rPr>
            </w:pPr>
            <w:r w:rsidRPr="000072D4">
              <w:rPr>
                <w:rFonts w:cs="Calibri"/>
                <w:b/>
                <w:bCs/>
              </w:rPr>
              <w:t>CU-19</w:t>
            </w:r>
          </w:p>
        </w:tc>
        <w:tc>
          <w:tcPr>
            <w:tcW w:w="47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18E62B9C" w14:textId="77777777" w:rsidR="216F57EA" w:rsidRPr="000072D4" w:rsidRDefault="216F57EA" w:rsidP="06AAEF08">
            <w:pPr>
              <w:widowControl w:val="0"/>
              <w:rPr>
                <w:rFonts w:ascii="Calibri" w:hAnsi="Calibri" w:cs="Calibri"/>
                <w:b/>
                <w:bCs/>
              </w:rPr>
            </w:pPr>
            <w:r w:rsidRPr="000072D4">
              <w:rPr>
                <w:rFonts w:cs="Calibri"/>
                <w:b/>
                <w:bCs/>
              </w:rPr>
              <w:t>NOMBRE:</w:t>
            </w:r>
          </w:p>
          <w:p w14:paraId="01A8B94B" w14:textId="7CE5F1FB" w:rsidR="216F57EA" w:rsidRPr="000072D4" w:rsidRDefault="216F57EA" w:rsidP="06AAEF08">
            <w:pPr>
              <w:widowControl w:val="0"/>
              <w:rPr>
                <w:rFonts w:eastAsia="Arial Unicode MS" w:cs="Calibri"/>
              </w:rPr>
            </w:pPr>
            <w:r w:rsidRPr="000072D4">
              <w:rPr>
                <w:rFonts w:eastAsia="Arial Unicode MS" w:cs="Calibri"/>
              </w:rPr>
              <w:t>Listar reservas</w:t>
            </w:r>
          </w:p>
        </w:tc>
      </w:tr>
      <w:tr w:rsidR="000072D4" w:rsidRPr="000072D4" w14:paraId="3236C994" w14:textId="77777777" w:rsidTr="0037007D">
        <w:tc>
          <w:tcPr>
            <w:tcW w:w="64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C18AA4" w14:textId="77777777" w:rsidR="216F57EA" w:rsidRPr="000072D4" w:rsidRDefault="216F57EA" w:rsidP="06AAEF08">
            <w:pPr>
              <w:widowControl w:val="0"/>
              <w:rPr>
                <w:rFonts w:ascii="Calibri" w:hAnsi="Calibri" w:cs="Calibri"/>
                <w:b/>
                <w:bCs/>
              </w:rPr>
            </w:pPr>
            <w:r w:rsidRPr="000072D4">
              <w:rPr>
                <w:rFonts w:cs="Calibri"/>
                <w:b/>
                <w:bCs/>
              </w:rPr>
              <w:t>COMPLEJIDAD:</w:t>
            </w:r>
          </w:p>
          <w:p w14:paraId="10D7BBC7" w14:textId="77777777" w:rsidR="216F57EA" w:rsidRPr="000072D4" w:rsidRDefault="216F57EA" w:rsidP="06AAEF08">
            <w:pPr>
              <w:widowControl w:val="0"/>
              <w:jc w:val="both"/>
              <w:rPr>
                <w:rFonts w:ascii="Calibri" w:hAnsi="Calibri" w:cs="Calibri"/>
                <w:b/>
                <w:bCs/>
              </w:rPr>
            </w:pPr>
            <w:r w:rsidRPr="000072D4">
              <w:rPr>
                <w:rFonts w:eastAsia="Arial Unicode MS" w:cs="Calibri"/>
              </w:rPr>
              <w:t xml:space="preserve"> [Baja] </w:t>
            </w:r>
          </w:p>
        </w:tc>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18AC6" w14:textId="77777777" w:rsidR="216F57EA" w:rsidRPr="000072D4" w:rsidRDefault="216F57EA" w:rsidP="06AAEF08">
            <w:pPr>
              <w:widowControl w:val="0"/>
              <w:rPr>
                <w:rFonts w:ascii="Calibri" w:hAnsi="Calibri" w:cs="Calibri"/>
                <w:b/>
                <w:bCs/>
              </w:rPr>
            </w:pPr>
            <w:r w:rsidRPr="000072D4">
              <w:rPr>
                <w:rFonts w:cs="Calibri"/>
                <w:b/>
                <w:bCs/>
              </w:rPr>
              <w:t>PRIORIDAD:</w:t>
            </w:r>
          </w:p>
          <w:p w14:paraId="7BD4502D" w14:textId="77777777" w:rsidR="216F57EA" w:rsidRPr="000072D4" w:rsidRDefault="216F57EA" w:rsidP="06AAEF08">
            <w:pPr>
              <w:widowControl w:val="0"/>
              <w:rPr>
                <w:rFonts w:ascii="Calibri" w:hAnsi="Calibri" w:cs="Calibri"/>
                <w:b/>
                <w:bCs/>
              </w:rPr>
            </w:pPr>
            <w:r w:rsidRPr="000072D4">
              <w:rPr>
                <w:rFonts w:eastAsia="Arial Unicode MS" w:cs="Calibri"/>
              </w:rPr>
              <w:t>[Alta]</w:t>
            </w:r>
          </w:p>
        </w:tc>
      </w:tr>
      <w:tr w:rsidR="000072D4" w:rsidRPr="000072D4" w14:paraId="678717D4"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287175" w14:textId="77777777" w:rsidR="216F57EA" w:rsidRPr="000072D4" w:rsidRDefault="216F57EA" w:rsidP="06AAEF08">
            <w:pPr>
              <w:widowControl w:val="0"/>
              <w:rPr>
                <w:rFonts w:ascii="Calibri" w:hAnsi="Calibri" w:cs="Calibri"/>
                <w:b/>
                <w:bCs/>
              </w:rPr>
            </w:pPr>
            <w:r w:rsidRPr="000072D4">
              <w:rPr>
                <w:rFonts w:cs="Calibri"/>
                <w:b/>
                <w:bCs/>
              </w:rPr>
              <w:t>REQUERIMIENTO FUNCIONAL ASOCIADO:</w:t>
            </w:r>
          </w:p>
          <w:p w14:paraId="3EC53753" w14:textId="2CD5C0F8" w:rsidR="216F57EA" w:rsidRPr="000072D4" w:rsidRDefault="216F57EA" w:rsidP="06AAEF08">
            <w:pPr>
              <w:widowControl w:val="0"/>
              <w:jc w:val="both"/>
              <w:rPr>
                <w:rFonts w:ascii="Calibri" w:hAnsi="Calibri" w:cs="Calibri"/>
                <w:i/>
                <w:iCs/>
                <w:lang w:eastAsia="es-ES"/>
              </w:rPr>
            </w:pPr>
            <w:r w:rsidRPr="000072D4">
              <w:rPr>
                <w:rFonts w:eastAsia="Arial Unicode MS" w:cs="Calibri"/>
                <w:i/>
                <w:iCs/>
              </w:rPr>
              <w:t>RF-20</w:t>
            </w:r>
          </w:p>
        </w:tc>
      </w:tr>
      <w:tr w:rsidR="000072D4" w:rsidRPr="000072D4" w14:paraId="7A28152C"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9834F0" w14:textId="77777777" w:rsidR="216F57EA" w:rsidRPr="000072D4" w:rsidRDefault="216F57EA" w:rsidP="06AAEF08">
            <w:pPr>
              <w:widowControl w:val="0"/>
              <w:rPr>
                <w:rFonts w:ascii="Calibri" w:hAnsi="Calibri" w:cs="Calibri"/>
                <w:b/>
                <w:bCs/>
                <w:lang w:eastAsia="en-US"/>
              </w:rPr>
            </w:pPr>
            <w:r w:rsidRPr="000072D4">
              <w:rPr>
                <w:rFonts w:cs="Calibri"/>
                <w:b/>
                <w:bCs/>
              </w:rPr>
              <w:t>ACTORES:</w:t>
            </w:r>
          </w:p>
          <w:p w14:paraId="100EB89F" w14:textId="77777777" w:rsidR="216F57EA" w:rsidRPr="000072D4" w:rsidRDefault="216F57EA" w:rsidP="06AAEF08">
            <w:pPr>
              <w:widowControl w:val="0"/>
              <w:rPr>
                <w:rFonts w:ascii="Calibri" w:hAnsi="Calibri" w:cs="Calibri"/>
                <w:i/>
                <w:iCs/>
              </w:rPr>
            </w:pPr>
            <w:r w:rsidRPr="000072D4">
              <w:rPr>
                <w:rFonts w:cs="Calibri"/>
                <w:i/>
                <w:iCs/>
              </w:rPr>
              <w:t>Administrador y usuarios</w:t>
            </w:r>
          </w:p>
        </w:tc>
      </w:tr>
      <w:tr w:rsidR="000072D4" w:rsidRPr="000072D4" w14:paraId="48F013D7" w14:textId="77777777" w:rsidTr="0037007D">
        <w:trPr>
          <w:trHeight w:val="603"/>
        </w:trPr>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AD4A38" w14:textId="77777777" w:rsidR="216F57EA" w:rsidRPr="000072D4" w:rsidRDefault="216F57EA" w:rsidP="06AAEF08">
            <w:pPr>
              <w:widowControl w:val="0"/>
              <w:rPr>
                <w:rFonts w:ascii="Calibri" w:hAnsi="Calibri" w:cs="Calibri"/>
                <w:b/>
                <w:bCs/>
              </w:rPr>
            </w:pPr>
            <w:r w:rsidRPr="000072D4">
              <w:rPr>
                <w:rFonts w:cs="Calibri"/>
                <w:b/>
                <w:bCs/>
              </w:rPr>
              <w:t>CASOS DE USO ASOCIADOS:</w:t>
            </w:r>
          </w:p>
          <w:p w14:paraId="399A9109" w14:textId="2D862BE6" w:rsidR="216F57EA" w:rsidRPr="000072D4" w:rsidRDefault="216F57EA" w:rsidP="06AAEF08">
            <w:pPr>
              <w:widowControl w:val="0"/>
              <w:rPr>
                <w:rFonts w:ascii="Calibri" w:hAnsi="Calibri" w:cs="Calibri"/>
              </w:rPr>
            </w:pPr>
            <w:r w:rsidRPr="000072D4">
              <w:rPr>
                <w:rFonts w:cs="Calibri"/>
              </w:rPr>
              <w:t>CU-16, CU-18</w:t>
            </w:r>
          </w:p>
        </w:tc>
      </w:tr>
      <w:tr w:rsidR="000072D4" w:rsidRPr="000072D4" w14:paraId="6B366918"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F43A3" w14:textId="77777777" w:rsidR="216F57EA" w:rsidRPr="000072D4" w:rsidRDefault="216F57EA" w:rsidP="06AAEF08">
            <w:pPr>
              <w:widowControl w:val="0"/>
              <w:rPr>
                <w:rFonts w:ascii="Calibri" w:hAnsi="Calibri" w:cs="Calibri"/>
                <w:lang w:eastAsia="es-ES"/>
              </w:rPr>
            </w:pPr>
            <w:r w:rsidRPr="000072D4">
              <w:rPr>
                <w:rFonts w:cs="Calibri"/>
                <w:b/>
                <w:bCs/>
              </w:rPr>
              <w:t>DESCRIPCIÓN:</w:t>
            </w:r>
          </w:p>
          <w:p w14:paraId="60B9EC9F" w14:textId="2A7CBCD1" w:rsidR="216F57EA" w:rsidRPr="000072D4" w:rsidRDefault="216F57EA" w:rsidP="06AAEF08">
            <w:pPr>
              <w:spacing w:line="259" w:lineRule="auto"/>
              <w:rPr>
                <w:rFonts w:eastAsia="Arial Unicode MS" w:cs="Calibri"/>
                <w:i/>
                <w:iCs/>
              </w:rPr>
            </w:pPr>
            <w:r w:rsidRPr="000072D4">
              <w:rPr>
                <w:rFonts w:eastAsia="Arial Unicode MS" w:cs="Calibri"/>
                <w:i/>
                <w:iCs/>
              </w:rPr>
              <w:t>El administrador o usuario pueden listar las reservas registradas.</w:t>
            </w:r>
          </w:p>
        </w:tc>
      </w:tr>
      <w:tr w:rsidR="000072D4" w:rsidRPr="000072D4" w14:paraId="398D5198"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BBD80" w14:textId="77777777" w:rsidR="216F57EA" w:rsidRPr="000072D4" w:rsidRDefault="216F57EA" w:rsidP="06AAEF08">
            <w:pPr>
              <w:widowControl w:val="0"/>
              <w:rPr>
                <w:rFonts w:ascii="Calibri" w:hAnsi="Calibri" w:cs="Calibri"/>
                <w:b/>
                <w:bCs/>
              </w:rPr>
            </w:pPr>
            <w:r w:rsidRPr="000072D4">
              <w:rPr>
                <w:rFonts w:cs="Calibri"/>
                <w:b/>
                <w:bCs/>
              </w:rPr>
              <w:t>NOTAS:</w:t>
            </w:r>
          </w:p>
          <w:p w14:paraId="6F9BA084" w14:textId="2490454F" w:rsidR="216F57EA" w:rsidRPr="000072D4" w:rsidRDefault="216F57EA" w:rsidP="06AAEF08">
            <w:pPr>
              <w:spacing w:line="259" w:lineRule="auto"/>
              <w:rPr>
                <w:rFonts w:cs="Calibri"/>
                <w:i/>
                <w:iCs/>
                <w:lang w:eastAsia="es-ES"/>
              </w:rPr>
            </w:pPr>
            <w:r w:rsidRPr="000072D4">
              <w:rPr>
                <w:rFonts w:cs="Calibri"/>
                <w:i/>
                <w:iCs/>
                <w:lang w:eastAsia="es-ES"/>
              </w:rPr>
              <w:t>Se pueden listar las reservas registradas previamente en el sistema.</w:t>
            </w:r>
          </w:p>
          <w:p w14:paraId="3D937BB5" w14:textId="14EB89C7" w:rsidR="216F57EA" w:rsidRPr="000072D4" w:rsidRDefault="216F57EA" w:rsidP="06AAEF08">
            <w:pPr>
              <w:spacing w:line="259" w:lineRule="auto"/>
              <w:rPr>
                <w:rFonts w:cs="Calibri"/>
                <w:i/>
                <w:iCs/>
                <w:lang w:eastAsia="es-ES"/>
              </w:rPr>
            </w:pPr>
            <w:r w:rsidRPr="000072D4">
              <w:rPr>
                <w:rFonts w:cs="Calibri"/>
                <w:i/>
                <w:iCs/>
                <w:lang w:eastAsia="es-ES"/>
              </w:rPr>
              <w:t>Dicha lista solo devuelve las reservas mas no la información por cuestiones de eficiencia.</w:t>
            </w:r>
          </w:p>
        </w:tc>
      </w:tr>
      <w:tr w:rsidR="000072D4" w:rsidRPr="000072D4" w14:paraId="1B0FCBA5"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3EC6C" w14:textId="77777777" w:rsidR="216F57EA" w:rsidRPr="000072D4" w:rsidRDefault="216F57EA" w:rsidP="06AAEF08">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obtiene la lista o no.</w:t>
            </w:r>
          </w:p>
        </w:tc>
      </w:tr>
      <w:tr w:rsidR="000072D4" w:rsidRPr="000072D4" w14:paraId="21D6BF62"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76473EE" w14:textId="77777777" w:rsidR="216F57EA" w:rsidRPr="000072D4" w:rsidRDefault="216F57EA" w:rsidP="06AAEF08">
            <w:pPr>
              <w:widowControl w:val="0"/>
              <w:rPr>
                <w:rFonts w:ascii="Calibri" w:eastAsia="Calibri" w:hAnsi="Calibri" w:cs="Calibri"/>
                <w:b/>
                <w:bCs/>
              </w:rPr>
            </w:pPr>
            <w:r w:rsidRPr="000072D4">
              <w:rPr>
                <w:rFonts w:cs="Calibri"/>
                <w:b/>
                <w:bCs/>
              </w:rPr>
              <w:t xml:space="preserve">ESCENARIOS: </w:t>
            </w:r>
          </w:p>
        </w:tc>
      </w:tr>
      <w:tr w:rsidR="000072D4" w:rsidRPr="000072D4" w14:paraId="5F197920"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E68B6E" w14:textId="60FA18AF" w:rsidR="216F57EA" w:rsidRPr="000072D4" w:rsidRDefault="216F57EA" w:rsidP="06AAEF08">
            <w:pPr>
              <w:widowControl w:val="0"/>
              <w:rPr>
                <w:rFonts w:ascii="Calibri" w:hAnsi="Calibri" w:cs="Calibri"/>
                <w:i/>
                <w:iCs/>
                <w:lang w:eastAsia="es-ES"/>
              </w:rPr>
            </w:pPr>
            <w:r w:rsidRPr="000072D4">
              <w:rPr>
                <w:rFonts w:eastAsia="Arial Unicode MS" w:cs="Calibri"/>
              </w:rPr>
              <w:t xml:space="preserve">ES-19.1    </w:t>
            </w:r>
          </w:p>
          <w:p w14:paraId="65AB0932" w14:textId="77777777" w:rsidR="06AAEF08" w:rsidRPr="000072D4" w:rsidRDefault="06AAEF08" w:rsidP="06AAEF08">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53594" w14:textId="54CA9ED6" w:rsidR="216F57EA" w:rsidRPr="000072D4" w:rsidRDefault="216F57EA" w:rsidP="06AAEF08">
            <w:pPr>
              <w:widowControl w:val="0"/>
              <w:rPr>
                <w:rFonts w:ascii="Calibri" w:hAnsi="Calibri" w:cs="Calibri"/>
              </w:rPr>
            </w:pPr>
            <w:r w:rsidRPr="000072D4">
              <w:rPr>
                <w:rFonts w:cs="Calibri"/>
                <w:b/>
                <w:bCs/>
              </w:rPr>
              <w:t xml:space="preserve">DESCRIPCIÓN: </w:t>
            </w:r>
            <w:r w:rsidRPr="000072D4">
              <w:rPr>
                <w:rFonts w:cs="Calibri"/>
              </w:rPr>
              <w:t>Listado de reservas exitoso.</w:t>
            </w:r>
          </w:p>
          <w:p w14:paraId="7E5B9A8C" w14:textId="77777777" w:rsidR="216F57EA" w:rsidRPr="000072D4" w:rsidRDefault="216F57EA" w:rsidP="06AAEF08">
            <w:pPr>
              <w:widowControl w:val="0"/>
              <w:rPr>
                <w:rFonts w:ascii="Calibri" w:hAnsi="Calibri" w:cs="Calibri"/>
                <w:b/>
                <w:bCs/>
              </w:rPr>
            </w:pPr>
            <w:r w:rsidRPr="000072D4">
              <w:rPr>
                <w:rFonts w:cs="Calibri"/>
                <w:b/>
                <w:bCs/>
              </w:rPr>
              <w:t xml:space="preserve">SUPOSICIONES/ASUNCIONES: </w:t>
            </w:r>
          </w:p>
          <w:p w14:paraId="1C121D7A" w14:textId="0B1890E7" w:rsidR="216F57EA" w:rsidRPr="000072D4" w:rsidRDefault="216F57EA" w:rsidP="06AAEF08">
            <w:pPr>
              <w:pStyle w:val="Prrafodelista"/>
              <w:widowControl w:val="0"/>
              <w:numPr>
                <w:ilvl w:val="0"/>
                <w:numId w:val="30"/>
              </w:numPr>
              <w:rPr>
                <w:rFonts w:cs="Calibri"/>
              </w:rPr>
            </w:pPr>
            <w:r w:rsidRPr="000072D4">
              <w:rPr>
                <w:rFonts w:cs="Calibri"/>
              </w:rPr>
              <w:t>El administrador o usuario da click en el botón “</w:t>
            </w:r>
            <w:r w:rsidRPr="000072D4">
              <w:t>Listar reservas registradas</w:t>
            </w:r>
            <w:r w:rsidRPr="000072D4">
              <w:rPr>
                <w:rFonts w:cs="Calibri"/>
              </w:rPr>
              <w:t>”.</w:t>
            </w:r>
          </w:p>
          <w:p w14:paraId="235CEB3A" w14:textId="2B23A166" w:rsidR="216F57EA" w:rsidRPr="000072D4" w:rsidRDefault="216F57EA" w:rsidP="06AAEF08">
            <w:pPr>
              <w:widowControl w:val="0"/>
              <w:rPr>
                <w:rFonts w:ascii="Calibri" w:hAnsi="Calibri" w:cs="Calibri"/>
              </w:rPr>
            </w:pPr>
            <w:r w:rsidRPr="000072D4">
              <w:rPr>
                <w:rFonts w:cs="Calibri"/>
                <w:b/>
                <w:bCs/>
              </w:rPr>
              <w:t xml:space="preserve">RESULTADOS:  </w:t>
            </w:r>
            <w:r w:rsidRPr="000072D4">
              <w:rPr>
                <w:rFonts w:cs="Calibri"/>
              </w:rPr>
              <w:t>El sistema muestra la lista de reservas que ya se han registrado.</w:t>
            </w:r>
          </w:p>
        </w:tc>
      </w:tr>
      <w:tr w:rsidR="000072D4" w:rsidRPr="000072D4" w14:paraId="5C1ADF2F"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E8BDD" w14:textId="178B5BCA" w:rsidR="216F57EA" w:rsidRPr="000072D4" w:rsidRDefault="216F57EA" w:rsidP="06AAEF08">
            <w:pPr>
              <w:widowControl w:val="0"/>
              <w:rPr>
                <w:rFonts w:eastAsia="Arial Unicode MS" w:cs="Calibri"/>
                <w:lang w:eastAsia="es-ES"/>
              </w:rPr>
            </w:pPr>
            <w:r w:rsidRPr="000072D4">
              <w:rPr>
                <w:rFonts w:eastAsia="Arial Unicode MS" w:cs="Calibri"/>
              </w:rPr>
              <w:t>ES-19.2</w:t>
            </w:r>
          </w:p>
          <w:p w14:paraId="78FFA235" w14:textId="77777777" w:rsidR="06AAEF08" w:rsidRPr="000072D4" w:rsidRDefault="06AAEF08" w:rsidP="06AAEF08">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99B960" w14:textId="0FCCFDE4" w:rsidR="216F57EA" w:rsidRPr="000072D4" w:rsidRDefault="216F57EA" w:rsidP="06AAEF08">
            <w:pPr>
              <w:widowControl w:val="0"/>
              <w:rPr>
                <w:rFonts w:ascii="Calibri" w:hAnsi="Calibri" w:cs="Calibri"/>
              </w:rPr>
            </w:pPr>
            <w:r w:rsidRPr="000072D4">
              <w:rPr>
                <w:rFonts w:cs="Calibri"/>
                <w:b/>
                <w:bCs/>
              </w:rPr>
              <w:t xml:space="preserve">DESCRIPCIÓN: </w:t>
            </w:r>
            <w:r w:rsidRPr="000072D4">
              <w:rPr>
                <w:rFonts w:cs="Calibri"/>
              </w:rPr>
              <w:t>Listado de reservas fallido por inexistencia de reservas registradas.</w:t>
            </w:r>
          </w:p>
          <w:p w14:paraId="36CC6F57" w14:textId="77777777" w:rsidR="216F57EA" w:rsidRPr="000072D4" w:rsidRDefault="216F57EA" w:rsidP="06AAEF08">
            <w:pPr>
              <w:widowControl w:val="0"/>
              <w:rPr>
                <w:rFonts w:ascii="Calibri" w:hAnsi="Calibri" w:cs="Calibri"/>
                <w:b/>
                <w:bCs/>
              </w:rPr>
            </w:pPr>
            <w:r w:rsidRPr="000072D4">
              <w:rPr>
                <w:rFonts w:cs="Calibri"/>
                <w:b/>
                <w:bCs/>
              </w:rPr>
              <w:t xml:space="preserve">SUPOSICIONES/ASUNCIONES: </w:t>
            </w:r>
          </w:p>
          <w:p w14:paraId="3173C1E9" w14:textId="013B0CDD" w:rsidR="06AAEF08" w:rsidRPr="000072D4" w:rsidRDefault="216F57EA" w:rsidP="0037007D">
            <w:pPr>
              <w:pStyle w:val="Prrafodelista"/>
              <w:widowControl w:val="0"/>
              <w:numPr>
                <w:ilvl w:val="0"/>
                <w:numId w:val="30"/>
              </w:numPr>
              <w:rPr>
                <w:rFonts w:cs="Calibri"/>
              </w:rPr>
            </w:pPr>
            <w:r w:rsidRPr="000072D4">
              <w:rPr>
                <w:rFonts w:cs="Calibri"/>
              </w:rPr>
              <w:t>El administrador o usuario da click en el botón “</w:t>
            </w:r>
            <w:r w:rsidRPr="000072D4">
              <w:t>Listar reservas registrados</w:t>
            </w:r>
            <w:r w:rsidRPr="000072D4">
              <w:rPr>
                <w:rFonts w:cs="Calibri"/>
              </w:rPr>
              <w:t>”.</w:t>
            </w:r>
          </w:p>
          <w:p w14:paraId="5FF431B6" w14:textId="105B9CE9" w:rsidR="216F57EA" w:rsidRPr="000072D4" w:rsidRDefault="216F57EA" w:rsidP="06AAEF08">
            <w:pPr>
              <w:widowControl w:val="0"/>
              <w:rPr>
                <w:rFonts w:ascii="Calibri" w:hAnsi="Calibri" w:cs="Calibri"/>
                <w:b/>
                <w:bCs/>
              </w:rPr>
            </w:pPr>
            <w:r w:rsidRPr="000072D4">
              <w:rPr>
                <w:rFonts w:cs="Calibri"/>
                <w:b/>
                <w:bCs/>
              </w:rPr>
              <w:t xml:space="preserve">RESULTADOS:  </w:t>
            </w:r>
            <w:r w:rsidRPr="000072D4">
              <w:rPr>
                <w:rFonts w:cs="Calibri"/>
              </w:rPr>
              <w:t>El sistema devuelve en mensaje notificando que no existen reservas ya registradas y regresa a la página principal.</w:t>
            </w:r>
          </w:p>
        </w:tc>
      </w:tr>
      <w:tr w:rsidR="000072D4" w:rsidRPr="000072D4" w14:paraId="4D0CECCE"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A0D7FA" w14:textId="56AF4CDF" w:rsidR="216F57EA" w:rsidRPr="000072D4" w:rsidRDefault="216F57EA" w:rsidP="06AAEF08">
            <w:pPr>
              <w:rPr>
                <w:rFonts w:eastAsia="Arial Unicode MS" w:cs="Calibri"/>
              </w:rPr>
            </w:pPr>
            <w:r w:rsidRPr="000072D4">
              <w:rPr>
                <w:rFonts w:eastAsia="Arial Unicode MS" w:cs="Calibri"/>
              </w:rPr>
              <w:t>ES-19.3</w:t>
            </w: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047D5" w14:textId="3530E047" w:rsidR="216F57EA" w:rsidRPr="000072D4" w:rsidRDefault="216F57EA" w:rsidP="06AAEF08">
            <w:pPr>
              <w:widowControl w:val="0"/>
              <w:rPr>
                <w:rFonts w:ascii="Calibri" w:hAnsi="Calibri" w:cs="Calibri"/>
              </w:rPr>
            </w:pPr>
            <w:r w:rsidRPr="000072D4">
              <w:rPr>
                <w:rFonts w:cs="Calibri"/>
                <w:b/>
                <w:bCs/>
              </w:rPr>
              <w:t xml:space="preserve">DESCRIPCIÓN: </w:t>
            </w:r>
            <w:r w:rsidRPr="000072D4">
              <w:rPr>
                <w:rFonts w:cs="Calibri"/>
              </w:rPr>
              <w:t xml:space="preserve">Listado de reservas fallido por mala comunicación con la base de datos. </w:t>
            </w:r>
          </w:p>
          <w:p w14:paraId="1738B162" w14:textId="77777777" w:rsidR="216F57EA" w:rsidRPr="000072D4" w:rsidRDefault="216F57EA" w:rsidP="06AAEF08">
            <w:pPr>
              <w:widowControl w:val="0"/>
              <w:rPr>
                <w:rFonts w:cs="Calibri"/>
                <w:b/>
                <w:bCs/>
              </w:rPr>
            </w:pPr>
            <w:r w:rsidRPr="000072D4">
              <w:rPr>
                <w:rFonts w:cs="Calibri"/>
                <w:b/>
                <w:bCs/>
              </w:rPr>
              <w:t xml:space="preserve">SUPOSICIONES/ASUNCIONES: </w:t>
            </w:r>
          </w:p>
          <w:p w14:paraId="14E3E7F0" w14:textId="21A0ACC2" w:rsidR="216F57EA" w:rsidRPr="000072D4" w:rsidRDefault="216F57EA" w:rsidP="06AAEF08">
            <w:pPr>
              <w:pStyle w:val="Prrafodelista"/>
              <w:widowControl w:val="0"/>
              <w:numPr>
                <w:ilvl w:val="0"/>
                <w:numId w:val="30"/>
              </w:numPr>
              <w:rPr>
                <w:rFonts w:cs="Calibri"/>
              </w:rPr>
            </w:pPr>
            <w:r w:rsidRPr="000072D4">
              <w:rPr>
                <w:rFonts w:cs="Calibri"/>
              </w:rPr>
              <w:t>El administrador o usuario da click en el botón “</w:t>
            </w:r>
            <w:r w:rsidRPr="000072D4">
              <w:t>Listar reservas registradas</w:t>
            </w:r>
            <w:r w:rsidRPr="000072D4">
              <w:rPr>
                <w:rFonts w:cs="Calibri"/>
              </w:rPr>
              <w:t>”.</w:t>
            </w:r>
          </w:p>
          <w:p w14:paraId="0DBC7A79" w14:textId="77777777" w:rsidR="216F57EA" w:rsidRPr="000072D4" w:rsidRDefault="216F57EA" w:rsidP="06AAEF08">
            <w:pPr>
              <w:pStyle w:val="Prrafodelista"/>
              <w:widowControl w:val="0"/>
              <w:numPr>
                <w:ilvl w:val="0"/>
                <w:numId w:val="30"/>
              </w:numPr>
              <w:rPr>
                <w:rFonts w:cs="Calibri"/>
              </w:rPr>
            </w:pPr>
            <w:r w:rsidRPr="000072D4">
              <w:rPr>
                <w:rFonts w:cs="Calibri"/>
              </w:rPr>
              <w:t xml:space="preserve">El sistema tiene problemas de comunicación con la base de datos y no recibe respuesta de esta. </w:t>
            </w:r>
          </w:p>
          <w:p w14:paraId="4F0632EC" w14:textId="77777777" w:rsidR="216F57EA" w:rsidRPr="000072D4" w:rsidRDefault="216F57EA" w:rsidP="06AAEF08">
            <w:pPr>
              <w:widowControl w:val="0"/>
              <w:rPr>
                <w:rFonts w:ascii="Calibri" w:hAnsi="Calibri" w:cs="Calibri"/>
                <w:b/>
                <w:bCs/>
              </w:rPr>
            </w:pPr>
            <w:r w:rsidRPr="000072D4">
              <w:rPr>
                <w:rFonts w:cs="Calibri"/>
                <w:b/>
                <w:bCs/>
              </w:rPr>
              <w:t xml:space="preserve">RESULTADOS:  </w:t>
            </w:r>
            <w:r w:rsidRPr="000072D4">
              <w:rPr>
                <w:rFonts w:cs="Calibri"/>
              </w:rPr>
              <w:t xml:space="preserve">El sistema devuelve un mensaje notificando que existe un error </w:t>
            </w:r>
            <w:r w:rsidRPr="000072D4">
              <w:rPr>
                <w:rFonts w:cs="Calibri"/>
              </w:rPr>
              <w:lastRenderedPageBreak/>
              <w:t>en la base de datos y que intente en otro momento.</w:t>
            </w:r>
          </w:p>
          <w:p w14:paraId="28EF276C" w14:textId="77777777" w:rsidR="06AAEF08" w:rsidRPr="000072D4" w:rsidRDefault="06AAEF08" w:rsidP="06AAEF08">
            <w:pPr>
              <w:rPr>
                <w:rFonts w:cs="Calibri"/>
                <w:b/>
                <w:bCs/>
              </w:rPr>
            </w:pPr>
          </w:p>
        </w:tc>
      </w:tr>
      <w:tr w:rsidR="06AAEF08" w:rsidRPr="000072D4" w14:paraId="0808AD81"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74332" w14:textId="77777777" w:rsidR="216F57EA" w:rsidRPr="000072D4" w:rsidRDefault="216F57EA" w:rsidP="06AAEF08">
            <w:pPr>
              <w:widowControl w:val="0"/>
              <w:rPr>
                <w:rFonts w:ascii="Calibri" w:hAnsi="Calibri" w:cs="Calibri"/>
                <w:b/>
                <w:bCs/>
              </w:rPr>
            </w:pPr>
            <w:r w:rsidRPr="000072D4">
              <w:rPr>
                <w:rFonts w:cs="Calibri"/>
                <w:b/>
                <w:bCs/>
              </w:rPr>
              <w:lastRenderedPageBreak/>
              <w:t>REQUERIMIENTOS ESPECIALES - REGLAS DEL NEGOCIO Y DEL SISTEMA:</w:t>
            </w:r>
          </w:p>
          <w:p w14:paraId="4995EDB6" w14:textId="77777777" w:rsidR="216F57EA" w:rsidRPr="000072D4" w:rsidRDefault="216F57EA" w:rsidP="06AAEF08">
            <w:pPr>
              <w:widowControl w:val="0"/>
              <w:rPr>
                <w:rFonts w:ascii="Calibri" w:hAnsi="Calibri" w:cs="Calibri"/>
              </w:rPr>
            </w:pPr>
            <w:r w:rsidRPr="000072D4">
              <w:rPr>
                <w:rFonts w:cs="Calibri"/>
              </w:rPr>
              <w:t>No Aplica</w:t>
            </w:r>
          </w:p>
        </w:tc>
      </w:tr>
    </w:tbl>
    <w:p w14:paraId="64A8A8C1" w14:textId="46C4DC10" w:rsidR="1328EB47" w:rsidRPr="000072D4" w:rsidRDefault="1328EB47" w:rsidP="1328EB47"/>
    <w:tbl>
      <w:tblPr>
        <w:tblW w:w="9628" w:type="dxa"/>
        <w:tblInd w:w="421" w:type="dxa"/>
        <w:tblLook w:val="01E0" w:firstRow="1" w:lastRow="1" w:firstColumn="1" w:lastColumn="1" w:noHBand="0" w:noVBand="0"/>
      </w:tblPr>
      <w:tblGrid>
        <w:gridCol w:w="1442"/>
        <w:gridCol w:w="3447"/>
        <w:gridCol w:w="1572"/>
        <w:gridCol w:w="3167"/>
      </w:tblGrid>
      <w:tr w:rsidR="000072D4" w:rsidRPr="000072D4" w14:paraId="4FE7AF57" w14:textId="77777777" w:rsidTr="0037007D">
        <w:tc>
          <w:tcPr>
            <w:tcW w:w="48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DC48BEB" w14:textId="77777777" w:rsidR="7BF5EFA3" w:rsidRPr="000072D4" w:rsidRDefault="7BF5EFA3" w:rsidP="1328EB47">
            <w:pPr>
              <w:widowControl w:val="0"/>
              <w:rPr>
                <w:rFonts w:ascii="Calibri" w:hAnsi="Calibri" w:cs="Calibri"/>
                <w:b/>
                <w:bCs/>
              </w:rPr>
            </w:pPr>
            <w:r w:rsidRPr="000072D4">
              <w:rPr>
                <w:rFonts w:cs="Calibri"/>
                <w:b/>
                <w:bCs/>
              </w:rPr>
              <w:t>IDENTIFICADOR CASO DE USO:</w:t>
            </w:r>
          </w:p>
          <w:p w14:paraId="1C56FF9B" w14:textId="5C0448BB" w:rsidR="7BF5EFA3" w:rsidRPr="000072D4" w:rsidRDefault="7BF5EFA3" w:rsidP="1328EB47">
            <w:pPr>
              <w:widowControl w:val="0"/>
              <w:rPr>
                <w:rFonts w:ascii="Calibri" w:hAnsi="Calibri" w:cs="Calibri"/>
                <w:b/>
                <w:bCs/>
              </w:rPr>
            </w:pPr>
            <w:r w:rsidRPr="000072D4">
              <w:rPr>
                <w:rFonts w:cs="Calibri"/>
                <w:b/>
                <w:bCs/>
              </w:rPr>
              <w:t>CU-20</w:t>
            </w:r>
          </w:p>
        </w:tc>
        <w:tc>
          <w:tcPr>
            <w:tcW w:w="47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3F09D135" w14:textId="77777777" w:rsidR="7BF5EFA3" w:rsidRPr="000072D4" w:rsidRDefault="7BF5EFA3" w:rsidP="1328EB47">
            <w:pPr>
              <w:widowControl w:val="0"/>
              <w:rPr>
                <w:rFonts w:ascii="Calibri" w:hAnsi="Calibri" w:cs="Calibri"/>
                <w:b/>
                <w:bCs/>
              </w:rPr>
            </w:pPr>
            <w:r w:rsidRPr="000072D4">
              <w:rPr>
                <w:rFonts w:cs="Calibri"/>
                <w:b/>
                <w:bCs/>
              </w:rPr>
              <w:t>NOMBRE:</w:t>
            </w:r>
          </w:p>
          <w:p w14:paraId="15575A5F" w14:textId="4E4A7E54" w:rsidR="7BF5EFA3" w:rsidRPr="000072D4" w:rsidRDefault="7BF5EFA3" w:rsidP="1328EB47">
            <w:pPr>
              <w:widowControl w:val="0"/>
              <w:rPr>
                <w:rFonts w:eastAsia="Arial Unicode MS" w:cs="Calibri"/>
              </w:rPr>
            </w:pPr>
            <w:r w:rsidRPr="000072D4">
              <w:rPr>
                <w:rFonts w:eastAsia="Arial Unicode MS" w:cs="Calibri"/>
              </w:rPr>
              <w:t>Eliminar hotel</w:t>
            </w:r>
          </w:p>
        </w:tc>
      </w:tr>
      <w:tr w:rsidR="000072D4" w:rsidRPr="000072D4" w14:paraId="0E887A1F" w14:textId="77777777" w:rsidTr="0037007D">
        <w:tc>
          <w:tcPr>
            <w:tcW w:w="64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CC8A4A" w14:textId="77777777" w:rsidR="7BF5EFA3" w:rsidRPr="000072D4" w:rsidRDefault="7BF5EFA3" w:rsidP="1328EB47">
            <w:pPr>
              <w:widowControl w:val="0"/>
              <w:rPr>
                <w:rFonts w:ascii="Calibri" w:hAnsi="Calibri" w:cs="Calibri"/>
                <w:b/>
                <w:bCs/>
              </w:rPr>
            </w:pPr>
            <w:r w:rsidRPr="000072D4">
              <w:rPr>
                <w:rFonts w:cs="Calibri"/>
                <w:b/>
                <w:bCs/>
              </w:rPr>
              <w:t>COMPLEJIDAD:</w:t>
            </w:r>
          </w:p>
          <w:p w14:paraId="5E48D688" w14:textId="77777777" w:rsidR="7BF5EFA3" w:rsidRPr="000072D4" w:rsidRDefault="7BF5EFA3" w:rsidP="1328EB47">
            <w:pPr>
              <w:widowControl w:val="0"/>
              <w:jc w:val="both"/>
              <w:rPr>
                <w:rFonts w:ascii="Calibri" w:hAnsi="Calibri" w:cs="Calibri"/>
                <w:b/>
                <w:bCs/>
              </w:rPr>
            </w:pPr>
            <w:r w:rsidRPr="000072D4">
              <w:rPr>
                <w:rFonts w:eastAsia="Arial Unicode MS" w:cs="Calibri"/>
              </w:rPr>
              <w:t xml:space="preserve"> [Media] </w:t>
            </w:r>
          </w:p>
        </w:tc>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4AB09E" w14:textId="77777777" w:rsidR="7BF5EFA3" w:rsidRPr="000072D4" w:rsidRDefault="7BF5EFA3" w:rsidP="1328EB47">
            <w:pPr>
              <w:widowControl w:val="0"/>
              <w:rPr>
                <w:rFonts w:ascii="Calibri" w:hAnsi="Calibri" w:cs="Calibri"/>
                <w:b/>
                <w:bCs/>
              </w:rPr>
            </w:pPr>
            <w:r w:rsidRPr="000072D4">
              <w:rPr>
                <w:rFonts w:cs="Calibri"/>
                <w:b/>
                <w:bCs/>
              </w:rPr>
              <w:t>PRIORIDAD:</w:t>
            </w:r>
          </w:p>
          <w:p w14:paraId="3352093D" w14:textId="77777777" w:rsidR="7BF5EFA3" w:rsidRPr="000072D4" w:rsidRDefault="7BF5EFA3" w:rsidP="1328EB47">
            <w:pPr>
              <w:widowControl w:val="0"/>
              <w:rPr>
                <w:rFonts w:ascii="Calibri" w:hAnsi="Calibri" w:cs="Calibri"/>
                <w:b/>
                <w:bCs/>
              </w:rPr>
            </w:pPr>
            <w:r w:rsidRPr="000072D4">
              <w:rPr>
                <w:rFonts w:eastAsia="Arial Unicode MS" w:cs="Calibri"/>
              </w:rPr>
              <w:t>[Media]</w:t>
            </w:r>
          </w:p>
        </w:tc>
      </w:tr>
      <w:tr w:rsidR="000072D4" w:rsidRPr="000072D4" w14:paraId="0D44C233"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7EF687" w14:textId="77777777" w:rsidR="7BF5EFA3" w:rsidRPr="000072D4" w:rsidRDefault="7BF5EFA3" w:rsidP="1328EB47">
            <w:pPr>
              <w:widowControl w:val="0"/>
              <w:rPr>
                <w:rFonts w:ascii="Calibri" w:hAnsi="Calibri" w:cs="Calibri"/>
                <w:b/>
                <w:bCs/>
              </w:rPr>
            </w:pPr>
            <w:r w:rsidRPr="000072D4">
              <w:rPr>
                <w:rFonts w:cs="Calibri"/>
                <w:b/>
                <w:bCs/>
              </w:rPr>
              <w:t>REQUERIMIENTO FUNCIONAL ASOCIADO:</w:t>
            </w:r>
          </w:p>
          <w:p w14:paraId="0F4EF09E" w14:textId="4DC40B27" w:rsidR="7BF5EFA3" w:rsidRPr="000072D4" w:rsidRDefault="7BF5EFA3" w:rsidP="1328EB47">
            <w:pPr>
              <w:widowControl w:val="0"/>
              <w:jc w:val="both"/>
              <w:rPr>
                <w:rFonts w:eastAsia="Arial Unicode MS" w:cs="Calibri"/>
                <w:i/>
              </w:rPr>
            </w:pPr>
            <w:r w:rsidRPr="000072D4">
              <w:rPr>
                <w:rFonts w:eastAsia="Arial Unicode MS" w:cs="Calibri"/>
                <w:i/>
                <w:iCs/>
              </w:rPr>
              <w:t>RF-3</w:t>
            </w:r>
          </w:p>
        </w:tc>
      </w:tr>
      <w:tr w:rsidR="000072D4" w:rsidRPr="000072D4" w14:paraId="7ECC6405"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18F1A" w14:textId="77777777" w:rsidR="7BF5EFA3" w:rsidRPr="000072D4" w:rsidRDefault="7BF5EFA3" w:rsidP="1328EB47">
            <w:pPr>
              <w:widowControl w:val="0"/>
              <w:rPr>
                <w:rFonts w:ascii="Calibri" w:hAnsi="Calibri" w:cs="Calibri"/>
                <w:b/>
                <w:bCs/>
                <w:lang w:eastAsia="en-US"/>
              </w:rPr>
            </w:pPr>
            <w:r w:rsidRPr="000072D4">
              <w:rPr>
                <w:rFonts w:cs="Calibri"/>
                <w:b/>
                <w:bCs/>
              </w:rPr>
              <w:t>ACTORES:</w:t>
            </w:r>
          </w:p>
          <w:p w14:paraId="4BC2B431" w14:textId="77777777" w:rsidR="7BF5EFA3" w:rsidRPr="000072D4" w:rsidRDefault="7BF5EFA3" w:rsidP="1328EB47">
            <w:pPr>
              <w:widowControl w:val="0"/>
              <w:rPr>
                <w:rFonts w:ascii="Calibri" w:hAnsi="Calibri" w:cs="Calibri"/>
                <w:i/>
                <w:iCs/>
              </w:rPr>
            </w:pPr>
            <w:r w:rsidRPr="000072D4">
              <w:rPr>
                <w:rFonts w:cs="Calibri"/>
                <w:i/>
                <w:iCs/>
              </w:rPr>
              <w:t>Administrador</w:t>
            </w:r>
          </w:p>
        </w:tc>
      </w:tr>
      <w:tr w:rsidR="000072D4" w:rsidRPr="000072D4" w14:paraId="5CA303FD" w14:textId="77777777" w:rsidTr="0037007D">
        <w:trPr>
          <w:trHeight w:val="588"/>
        </w:trPr>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946440" w14:textId="77777777" w:rsidR="7BF5EFA3" w:rsidRPr="000072D4" w:rsidRDefault="7BF5EFA3" w:rsidP="1328EB47">
            <w:pPr>
              <w:widowControl w:val="0"/>
              <w:rPr>
                <w:rFonts w:ascii="Calibri" w:hAnsi="Calibri" w:cs="Calibri"/>
                <w:b/>
                <w:bCs/>
              </w:rPr>
            </w:pPr>
            <w:r w:rsidRPr="000072D4">
              <w:rPr>
                <w:rFonts w:cs="Calibri"/>
                <w:b/>
                <w:bCs/>
              </w:rPr>
              <w:t>CASOS DE USO ASOCIADOS:</w:t>
            </w:r>
          </w:p>
          <w:p w14:paraId="20262E16" w14:textId="7CD77C56" w:rsidR="7BF5EFA3" w:rsidRPr="000072D4" w:rsidRDefault="7BF5EFA3" w:rsidP="1328EB47">
            <w:pPr>
              <w:widowControl w:val="0"/>
              <w:rPr>
                <w:rFonts w:ascii="Calibri" w:hAnsi="Calibri" w:cs="Calibri"/>
              </w:rPr>
            </w:pPr>
            <w:r w:rsidRPr="000072D4">
              <w:rPr>
                <w:rFonts w:cs="Calibri"/>
              </w:rPr>
              <w:t>CU-6, CU-7</w:t>
            </w:r>
          </w:p>
        </w:tc>
      </w:tr>
      <w:tr w:rsidR="000072D4" w:rsidRPr="000072D4" w14:paraId="10E19343"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35C50" w14:textId="77777777" w:rsidR="7BF5EFA3" w:rsidRPr="000072D4" w:rsidRDefault="7BF5EFA3" w:rsidP="1328EB47">
            <w:pPr>
              <w:widowControl w:val="0"/>
              <w:rPr>
                <w:rFonts w:ascii="Calibri" w:hAnsi="Calibri" w:cs="Calibri"/>
                <w:lang w:eastAsia="es-ES"/>
              </w:rPr>
            </w:pPr>
            <w:r w:rsidRPr="000072D4">
              <w:rPr>
                <w:rFonts w:cs="Calibri"/>
                <w:b/>
                <w:bCs/>
              </w:rPr>
              <w:t>DESCRIPCIÓN:</w:t>
            </w:r>
          </w:p>
          <w:p w14:paraId="0B70FCC9" w14:textId="42B86C09" w:rsidR="7BF5EFA3" w:rsidRPr="000072D4" w:rsidRDefault="7BF5EFA3" w:rsidP="1328EB47">
            <w:pPr>
              <w:spacing w:line="259" w:lineRule="auto"/>
              <w:rPr>
                <w:rFonts w:eastAsia="Arial Unicode MS" w:cs="Calibri"/>
                <w:i/>
                <w:iCs/>
              </w:rPr>
            </w:pPr>
            <w:r w:rsidRPr="000072D4">
              <w:rPr>
                <w:rFonts w:eastAsia="Arial Unicode MS" w:cs="Calibri"/>
                <w:i/>
                <w:iCs/>
              </w:rPr>
              <w:t>El administrador puede eliminar la información de los hoteles</w:t>
            </w:r>
            <w:r w:rsidR="52207822" w:rsidRPr="000072D4">
              <w:rPr>
                <w:rFonts w:eastAsia="Arial Unicode MS" w:cs="Calibri"/>
                <w:i/>
                <w:iCs/>
              </w:rPr>
              <w:t xml:space="preserve"> registradas</w:t>
            </w:r>
            <w:r w:rsidRPr="000072D4">
              <w:rPr>
                <w:rFonts w:eastAsia="Arial Unicode MS" w:cs="Calibri"/>
                <w:i/>
                <w:iCs/>
              </w:rPr>
              <w:t xml:space="preserve"> anteriormente.</w:t>
            </w:r>
          </w:p>
        </w:tc>
      </w:tr>
      <w:tr w:rsidR="000072D4" w:rsidRPr="000072D4" w14:paraId="2A84021F"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8EE07" w14:textId="77777777" w:rsidR="7BF5EFA3" w:rsidRPr="000072D4" w:rsidRDefault="7BF5EFA3" w:rsidP="1328EB47">
            <w:pPr>
              <w:widowControl w:val="0"/>
              <w:rPr>
                <w:rFonts w:ascii="Calibri" w:hAnsi="Calibri" w:cs="Calibri"/>
                <w:b/>
                <w:bCs/>
              </w:rPr>
            </w:pPr>
            <w:r w:rsidRPr="000072D4">
              <w:rPr>
                <w:rFonts w:cs="Calibri"/>
                <w:b/>
                <w:bCs/>
              </w:rPr>
              <w:t>NOTAS:</w:t>
            </w:r>
          </w:p>
          <w:p w14:paraId="7CB47483" w14:textId="41092805" w:rsidR="7BF5EFA3" w:rsidRPr="000072D4" w:rsidRDefault="7BF5EFA3" w:rsidP="1328EB47">
            <w:pPr>
              <w:spacing w:line="259" w:lineRule="auto"/>
              <w:rPr>
                <w:rFonts w:cs="Calibri"/>
                <w:i/>
                <w:iCs/>
                <w:lang w:eastAsia="es-ES"/>
              </w:rPr>
            </w:pPr>
            <w:r w:rsidRPr="000072D4">
              <w:rPr>
                <w:rFonts w:cs="Calibri"/>
                <w:i/>
                <w:iCs/>
                <w:lang w:eastAsia="es-ES"/>
              </w:rPr>
              <w:t>Se pueden eliminar la información de hoteles que se hayan registrado previamente.</w:t>
            </w:r>
          </w:p>
        </w:tc>
      </w:tr>
      <w:tr w:rsidR="000072D4" w:rsidRPr="000072D4" w14:paraId="63B37C18"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1D964B" w14:textId="7B0AF82A" w:rsidR="7BF5EFA3" w:rsidRPr="000072D4" w:rsidRDefault="7BF5EFA3" w:rsidP="1328EB47">
            <w:pPr>
              <w:widowControl w:val="0"/>
              <w:rPr>
                <w:rFonts w:eastAsia="Arial Unicode MS" w:cs="Calibri"/>
                <w:i/>
              </w:rPr>
            </w:pPr>
            <w:r w:rsidRPr="000072D4">
              <w:rPr>
                <w:rFonts w:cs="Calibri"/>
                <w:b/>
                <w:bCs/>
              </w:rPr>
              <w:t xml:space="preserve">CRITERIOS DE ACEPTACIÓN: </w:t>
            </w:r>
            <w:r w:rsidRPr="000072D4">
              <w:rPr>
                <w:rFonts w:eastAsia="Arial Unicode MS" w:cs="Calibri"/>
                <w:i/>
                <w:iCs/>
              </w:rPr>
              <w:t xml:space="preserve">El administrador o usuario elimina los datos de un hotel o no. </w:t>
            </w:r>
          </w:p>
        </w:tc>
      </w:tr>
      <w:tr w:rsidR="000072D4" w:rsidRPr="000072D4" w14:paraId="2C3B2E55"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C9E4B3E" w14:textId="77777777" w:rsidR="7BF5EFA3" w:rsidRPr="000072D4" w:rsidRDefault="7BF5EFA3" w:rsidP="1328EB47">
            <w:pPr>
              <w:widowControl w:val="0"/>
              <w:rPr>
                <w:rFonts w:ascii="Calibri" w:eastAsia="Calibri" w:hAnsi="Calibri" w:cs="Calibri"/>
                <w:b/>
                <w:bCs/>
              </w:rPr>
            </w:pPr>
            <w:r w:rsidRPr="000072D4">
              <w:rPr>
                <w:rFonts w:cs="Calibri"/>
                <w:b/>
                <w:bCs/>
              </w:rPr>
              <w:t xml:space="preserve">ESCENARIOS: </w:t>
            </w:r>
          </w:p>
        </w:tc>
      </w:tr>
      <w:tr w:rsidR="000072D4" w:rsidRPr="000072D4" w14:paraId="5DEEC5F8"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E5EA5" w14:textId="02797258" w:rsidR="7BF5EFA3" w:rsidRPr="000072D4" w:rsidRDefault="7BF5EFA3" w:rsidP="1328EB47">
            <w:pPr>
              <w:widowControl w:val="0"/>
              <w:rPr>
                <w:rFonts w:ascii="Calibri" w:hAnsi="Calibri" w:cs="Calibri"/>
                <w:i/>
                <w:iCs/>
                <w:lang w:eastAsia="es-ES"/>
              </w:rPr>
            </w:pPr>
            <w:r w:rsidRPr="000072D4">
              <w:rPr>
                <w:rFonts w:eastAsia="Arial Unicode MS" w:cs="Calibri"/>
              </w:rPr>
              <w:t xml:space="preserve">ES-20.1    </w:t>
            </w:r>
          </w:p>
          <w:p w14:paraId="4048A402" w14:textId="77777777" w:rsidR="1328EB47" w:rsidRPr="000072D4" w:rsidRDefault="1328EB47" w:rsidP="1328EB47">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1317B2" w14:textId="4D0371A6" w:rsidR="7BF5EFA3" w:rsidRPr="000072D4" w:rsidRDefault="7BF5EFA3" w:rsidP="1328EB47">
            <w:pPr>
              <w:widowControl w:val="0"/>
              <w:rPr>
                <w:rFonts w:ascii="Calibri" w:hAnsi="Calibri" w:cs="Calibri"/>
              </w:rPr>
            </w:pPr>
            <w:r w:rsidRPr="000072D4">
              <w:rPr>
                <w:rFonts w:cs="Calibri"/>
                <w:b/>
                <w:bCs/>
              </w:rPr>
              <w:t xml:space="preserve">DESCRIPCIÓN: </w:t>
            </w:r>
            <w:r w:rsidRPr="000072D4">
              <w:rPr>
                <w:rFonts w:cs="Calibri"/>
              </w:rPr>
              <w:t>Eliminación de hotel exitosa.</w:t>
            </w:r>
          </w:p>
          <w:p w14:paraId="6B33C5BF" w14:textId="77777777" w:rsidR="7BF5EFA3" w:rsidRPr="000072D4" w:rsidRDefault="7BF5EFA3" w:rsidP="1328EB47">
            <w:pPr>
              <w:widowControl w:val="0"/>
              <w:rPr>
                <w:rFonts w:ascii="Calibri" w:hAnsi="Calibri" w:cs="Calibri"/>
                <w:b/>
                <w:bCs/>
              </w:rPr>
            </w:pPr>
            <w:r w:rsidRPr="000072D4">
              <w:rPr>
                <w:rFonts w:cs="Calibri"/>
                <w:b/>
                <w:bCs/>
              </w:rPr>
              <w:t xml:space="preserve">SUPOSICIONES/ASUNCIONES: </w:t>
            </w:r>
          </w:p>
          <w:p w14:paraId="28F87BF1" w14:textId="63EA7BD7" w:rsidR="7BF5EFA3" w:rsidRPr="000072D4" w:rsidRDefault="7BF5EFA3" w:rsidP="1328EB47">
            <w:pPr>
              <w:pStyle w:val="Prrafodelista"/>
              <w:widowControl w:val="0"/>
              <w:numPr>
                <w:ilvl w:val="0"/>
                <w:numId w:val="30"/>
              </w:numPr>
              <w:rPr>
                <w:rFonts w:cs="Calibri"/>
              </w:rPr>
            </w:pPr>
            <w:r w:rsidRPr="000072D4">
              <w:rPr>
                <w:rFonts w:cs="Calibri"/>
              </w:rPr>
              <w:t xml:space="preserve">El administrador ingresa al sistema para eliminar </w:t>
            </w:r>
            <w:r w:rsidR="52207822" w:rsidRPr="000072D4">
              <w:rPr>
                <w:rFonts w:cs="Calibri"/>
              </w:rPr>
              <w:t>un hotel</w:t>
            </w:r>
          </w:p>
          <w:p w14:paraId="008D0424" w14:textId="6C12B30B" w:rsidR="7BF5EFA3" w:rsidRPr="000072D4" w:rsidRDefault="7BF5EFA3" w:rsidP="1328EB47">
            <w:pPr>
              <w:pStyle w:val="Prrafodelista"/>
              <w:widowControl w:val="0"/>
              <w:numPr>
                <w:ilvl w:val="0"/>
                <w:numId w:val="30"/>
              </w:numPr>
              <w:rPr>
                <w:rFonts w:cs="Calibri"/>
              </w:rPr>
            </w:pPr>
            <w:r w:rsidRPr="000072D4">
              <w:rPr>
                <w:rFonts w:cs="Calibri"/>
              </w:rPr>
              <w:t xml:space="preserve">Se confirma los datos </w:t>
            </w:r>
            <w:r w:rsidR="52207822" w:rsidRPr="000072D4">
              <w:rPr>
                <w:rFonts w:cs="Calibri"/>
              </w:rPr>
              <w:t>del hotel</w:t>
            </w:r>
            <w:r w:rsidRPr="000072D4">
              <w:rPr>
                <w:rFonts w:cs="Calibri"/>
              </w:rPr>
              <w:t xml:space="preserve"> que se van a eliminar del sistema.</w:t>
            </w:r>
          </w:p>
          <w:p w14:paraId="7C31B591" w14:textId="774FC040" w:rsidR="7BF5EFA3" w:rsidRPr="000072D4" w:rsidRDefault="7BF5EFA3" w:rsidP="1328EB47">
            <w:pPr>
              <w:pStyle w:val="Prrafodelista"/>
              <w:widowControl w:val="0"/>
              <w:numPr>
                <w:ilvl w:val="0"/>
                <w:numId w:val="30"/>
              </w:numPr>
              <w:rPr>
                <w:rFonts w:cs="Calibri"/>
              </w:rPr>
            </w:pPr>
            <w:r w:rsidRPr="000072D4">
              <w:rPr>
                <w:rFonts w:cs="Calibri"/>
              </w:rPr>
              <w:t xml:space="preserve">El sistema elimina el hotel ya </w:t>
            </w:r>
            <w:r w:rsidR="52207822" w:rsidRPr="000072D4">
              <w:rPr>
                <w:rFonts w:cs="Calibri"/>
              </w:rPr>
              <w:t>registrado</w:t>
            </w:r>
            <w:r w:rsidRPr="000072D4">
              <w:rPr>
                <w:rFonts w:cs="Calibri"/>
              </w:rPr>
              <w:t xml:space="preserve"> con anterioridad. </w:t>
            </w:r>
          </w:p>
          <w:p w14:paraId="40E6D022" w14:textId="680AFFFB" w:rsidR="7BF5EFA3" w:rsidRPr="000072D4" w:rsidRDefault="7BF5EFA3" w:rsidP="1328EB47">
            <w:pPr>
              <w:widowControl w:val="0"/>
              <w:rPr>
                <w:rFonts w:ascii="Calibri" w:hAnsi="Calibri" w:cs="Calibri"/>
              </w:rPr>
            </w:pPr>
            <w:r w:rsidRPr="000072D4">
              <w:rPr>
                <w:rFonts w:cs="Calibri"/>
                <w:b/>
                <w:bCs/>
              </w:rPr>
              <w:t xml:space="preserve">RESULTADOS:  </w:t>
            </w:r>
            <w:r w:rsidRPr="000072D4">
              <w:rPr>
                <w:rFonts w:cs="Calibri"/>
              </w:rPr>
              <w:t>La información es retirada y se notifica al administrador acerca de una eliminación exitosa.</w:t>
            </w:r>
          </w:p>
        </w:tc>
      </w:tr>
      <w:tr w:rsidR="000072D4" w:rsidRPr="000072D4" w14:paraId="549CCF5E"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9994C5" w14:textId="0CA73587" w:rsidR="7BF5EFA3" w:rsidRPr="000072D4" w:rsidRDefault="7BF5EFA3" w:rsidP="1328EB47">
            <w:pPr>
              <w:widowControl w:val="0"/>
              <w:rPr>
                <w:rFonts w:eastAsia="Arial Unicode MS" w:cs="Calibri"/>
                <w:lang w:eastAsia="es-ES"/>
              </w:rPr>
            </w:pPr>
            <w:r w:rsidRPr="000072D4">
              <w:rPr>
                <w:rFonts w:eastAsia="Arial Unicode MS" w:cs="Calibri"/>
              </w:rPr>
              <w:t>ES-20.2</w:t>
            </w:r>
          </w:p>
          <w:p w14:paraId="66E96081" w14:textId="77777777" w:rsidR="1328EB47" w:rsidRPr="000072D4" w:rsidRDefault="1328EB47" w:rsidP="1328EB47">
            <w:pPr>
              <w:widowControl w:val="0"/>
              <w:rPr>
                <w:rFonts w:ascii="Calibri" w:hAnsi="Calibri" w:cs="Calibri"/>
                <w:b/>
                <w:bCs/>
                <w:lang w:eastAsia="en-US"/>
              </w:rPr>
            </w:pP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8524F2" w14:textId="7224CD93" w:rsidR="7BF5EFA3" w:rsidRPr="000072D4" w:rsidRDefault="7BF5EFA3" w:rsidP="1328EB47">
            <w:pPr>
              <w:widowControl w:val="0"/>
              <w:rPr>
                <w:rFonts w:ascii="Calibri" w:hAnsi="Calibri" w:cs="Calibri"/>
              </w:rPr>
            </w:pPr>
            <w:r w:rsidRPr="000072D4">
              <w:rPr>
                <w:rFonts w:cs="Calibri"/>
                <w:b/>
                <w:bCs/>
              </w:rPr>
              <w:t xml:space="preserve">DESCRIPCIÓN: </w:t>
            </w:r>
            <w:r w:rsidRPr="000072D4">
              <w:rPr>
                <w:rFonts w:cs="Calibri"/>
              </w:rPr>
              <w:t xml:space="preserve">Eliminación de hotel fallida por error </w:t>
            </w:r>
            <w:r w:rsidR="3DAB889F" w:rsidRPr="000072D4">
              <w:rPr>
                <w:rFonts w:cs="Calibri"/>
              </w:rPr>
              <w:t>de comunicación con la base de datos</w:t>
            </w:r>
            <w:r w:rsidRPr="000072D4">
              <w:rPr>
                <w:rFonts w:cs="Calibri"/>
              </w:rPr>
              <w:t xml:space="preserve"> del sistema.</w:t>
            </w:r>
          </w:p>
          <w:p w14:paraId="18E6D13F" w14:textId="09E0B101" w:rsidR="7BF5EFA3" w:rsidRPr="000072D4" w:rsidRDefault="7BF5EFA3" w:rsidP="1328EB47">
            <w:pPr>
              <w:widowControl w:val="0"/>
              <w:rPr>
                <w:rFonts w:ascii="Calibri" w:hAnsi="Calibri" w:cs="Calibri"/>
                <w:b/>
                <w:bCs/>
              </w:rPr>
            </w:pPr>
            <w:r w:rsidRPr="000072D4">
              <w:rPr>
                <w:rFonts w:cs="Calibri"/>
                <w:b/>
                <w:bCs/>
              </w:rPr>
              <w:t xml:space="preserve">SUPOSICIONES/ASUNCIONES: </w:t>
            </w:r>
          </w:p>
          <w:p w14:paraId="7CE8BA41" w14:textId="3653F394" w:rsidR="1328EB47" w:rsidRPr="000072D4" w:rsidRDefault="7BF5EFA3" w:rsidP="0037007D">
            <w:pPr>
              <w:pStyle w:val="Prrafodelista"/>
              <w:widowControl w:val="0"/>
              <w:numPr>
                <w:ilvl w:val="0"/>
                <w:numId w:val="30"/>
              </w:numPr>
              <w:rPr>
                <w:rFonts w:cs="Calibri"/>
              </w:rPr>
            </w:pPr>
            <w:r w:rsidRPr="000072D4">
              <w:rPr>
                <w:rFonts w:cs="Calibri"/>
              </w:rPr>
              <w:t xml:space="preserve">El sistema no elimina </w:t>
            </w:r>
            <w:r w:rsidR="52207822" w:rsidRPr="000072D4">
              <w:rPr>
                <w:rFonts w:cs="Calibri"/>
              </w:rPr>
              <w:t xml:space="preserve">la </w:t>
            </w:r>
            <w:r w:rsidRPr="000072D4">
              <w:rPr>
                <w:rFonts w:cs="Calibri"/>
              </w:rPr>
              <w:t>información del hotel</w:t>
            </w:r>
            <w:r w:rsidR="52207822" w:rsidRPr="000072D4">
              <w:rPr>
                <w:rFonts w:cs="Calibri"/>
              </w:rPr>
              <w:t xml:space="preserve"> </w:t>
            </w:r>
            <w:r w:rsidRPr="000072D4">
              <w:rPr>
                <w:rFonts w:cs="Calibri"/>
              </w:rPr>
              <w:t>por un error en el sistema de base de datos.</w:t>
            </w:r>
          </w:p>
          <w:p w14:paraId="2FBD9451" w14:textId="1812B46A" w:rsidR="7BF5EFA3" w:rsidRPr="000072D4" w:rsidRDefault="7BF5EFA3" w:rsidP="1328EB47">
            <w:pPr>
              <w:widowControl w:val="0"/>
              <w:rPr>
                <w:rFonts w:ascii="Calibri" w:hAnsi="Calibri" w:cs="Calibri"/>
                <w:b/>
                <w:bCs/>
              </w:rPr>
            </w:pPr>
            <w:r w:rsidRPr="000072D4">
              <w:rPr>
                <w:rFonts w:cs="Calibri"/>
                <w:b/>
                <w:bCs/>
              </w:rPr>
              <w:t xml:space="preserve">RESULTADOS:  </w:t>
            </w:r>
            <w:r w:rsidRPr="000072D4">
              <w:rPr>
                <w:rFonts w:cs="Calibri"/>
              </w:rPr>
              <w:t xml:space="preserve">La información no es eliminada y se notifica al administrador de un error </w:t>
            </w:r>
            <w:r w:rsidR="52207822" w:rsidRPr="000072D4">
              <w:rPr>
                <w:rFonts w:cs="Calibri"/>
              </w:rPr>
              <w:t>en la comunicación a la base de datos</w:t>
            </w:r>
            <w:r w:rsidRPr="000072D4">
              <w:rPr>
                <w:rFonts w:cs="Calibri"/>
              </w:rPr>
              <w:t xml:space="preserve">. </w:t>
            </w:r>
          </w:p>
        </w:tc>
      </w:tr>
      <w:tr w:rsidR="000072D4" w:rsidRPr="000072D4" w14:paraId="5EB5C38F" w14:textId="77777777" w:rsidTr="0037007D">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6A80C" w14:textId="233921E0" w:rsidR="7BF5EFA3" w:rsidRPr="000072D4" w:rsidRDefault="7BF5EFA3" w:rsidP="1328EB47">
            <w:pPr>
              <w:rPr>
                <w:rFonts w:eastAsia="Arial Unicode MS" w:cs="Calibri"/>
              </w:rPr>
            </w:pPr>
            <w:r w:rsidRPr="000072D4">
              <w:rPr>
                <w:rFonts w:eastAsia="Arial Unicode MS" w:cs="Calibri"/>
              </w:rPr>
              <w:t>ES-20.3</w:t>
            </w:r>
          </w:p>
        </w:tc>
        <w:tc>
          <w:tcPr>
            <w:tcW w:w="818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B00D48" w14:textId="0220E03D" w:rsidR="7BF5EFA3" w:rsidRPr="000072D4" w:rsidRDefault="7BF5EFA3" w:rsidP="1328EB47">
            <w:pPr>
              <w:widowControl w:val="0"/>
              <w:rPr>
                <w:rFonts w:cs="Calibri"/>
              </w:rPr>
            </w:pPr>
            <w:r w:rsidRPr="000072D4">
              <w:rPr>
                <w:rFonts w:cs="Calibri"/>
                <w:b/>
                <w:bCs/>
              </w:rPr>
              <w:t xml:space="preserve">DESCRIPCIÓN: </w:t>
            </w:r>
            <w:r w:rsidRPr="000072D4">
              <w:rPr>
                <w:rFonts w:cs="Calibri"/>
              </w:rPr>
              <w:t xml:space="preserve">Eliminación de hotel fallida por inexistencia </w:t>
            </w:r>
            <w:r w:rsidR="00E22F61" w:rsidRPr="000072D4">
              <w:rPr>
                <w:rFonts w:cs="Calibri"/>
              </w:rPr>
              <w:t>de</w:t>
            </w:r>
            <w:r w:rsidR="00017667" w:rsidRPr="000072D4">
              <w:rPr>
                <w:rFonts w:cs="Calibri"/>
              </w:rPr>
              <w:t xml:space="preserve"> hotel registrado.</w:t>
            </w:r>
          </w:p>
          <w:p w14:paraId="3F3E7096" w14:textId="77777777" w:rsidR="7BF5EFA3" w:rsidRPr="000072D4" w:rsidRDefault="7BF5EFA3" w:rsidP="1328EB47">
            <w:pPr>
              <w:widowControl w:val="0"/>
              <w:rPr>
                <w:rFonts w:cs="Calibri"/>
                <w:b/>
                <w:bCs/>
              </w:rPr>
            </w:pPr>
            <w:r w:rsidRPr="000072D4">
              <w:rPr>
                <w:rFonts w:cs="Calibri"/>
                <w:b/>
                <w:bCs/>
              </w:rPr>
              <w:t xml:space="preserve">SUPOSICIONES/ASUNCIONES: </w:t>
            </w:r>
          </w:p>
          <w:p w14:paraId="4FAB38FD" w14:textId="26756BD0" w:rsidR="7BF5EFA3" w:rsidRPr="000072D4" w:rsidRDefault="7BF5EFA3" w:rsidP="1328EB47">
            <w:pPr>
              <w:pStyle w:val="Prrafodelista"/>
              <w:widowControl w:val="0"/>
              <w:numPr>
                <w:ilvl w:val="0"/>
                <w:numId w:val="30"/>
              </w:numPr>
              <w:rPr>
                <w:rFonts w:cs="Calibri"/>
              </w:rPr>
            </w:pPr>
            <w:r w:rsidRPr="000072D4">
              <w:rPr>
                <w:rFonts w:cs="Calibri"/>
              </w:rPr>
              <w:t xml:space="preserve">El sistema no puede eliminar el hotel por falta de datos.  </w:t>
            </w:r>
          </w:p>
          <w:p w14:paraId="36C1CEE0" w14:textId="768B8036" w:rsidR="7BF5EFA3" w:rsidRPr="000072D4" w:rsidRDefault="7BF5EFA3" w:rsidP="1328EB47">
            <w:pPr>
              <w:widowControl w:val="0"/>
              <w:rPr>
                <w:rFonts w:ascii="Calibri" w:hAnsi="Calibri" w:cs="Calibri"/>
                <w:b/>
                <w:bCs/>
              </w:rPr>
            </w:pPr>
            <w:r w:rsidRPr="000072D4">
              <w:rPr>
                <w:rFonts w:cs="Calibri"/>
                <w:b/>
                <w:bCs/>
              </w:rPr>
              <w:t xml:space="preserve">RESULTADOS:  </w:t>
            </w:r>
            <w:r w:rsidRPr="000072D4">
              <w:rPr>
                <w:rFonts w:cs="Calibri"/>
              </w:rPr>
              <w:t xml:space="preserve">La información no se elimina correctamente por falta de información del hotel y se notifica al administrador el retorno hacia la página principal. </w:t>
            </w:r>
          </w:p>
          <w:p w14:paraId="0A05F061" w14:textId="77777777" w:rsidR="1328EB47" w:rsidRPr="000072D4" w:rsidRDefault="1328EB47" w:rsidP="1328EB47">
            <w:pPr>
              <w:rPr>
                <w:rFonts w:cs="Calibri"/>
                <w:b/>
                <w:bCs/>
              </w:rPr>
            </w:pPr>
          </w:p>
        </w:tc>
      </w:tr>
      <w:tr w:rsidR="1328EB47" w:rsidRPr="000072D4" w14:paraId="129D7B8F" w14:textId="77777777" w:rsidTr="0037007D">
        <w:tc>
          <w:tcPr>
            <w:tcW w:w="962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162D8" w14:textId="77777777" w:rsidR="7BF5EFA3" w:rsidRPr="000072D4" w:rsidRDefault="7BF5EFA3" w:rsidP="1328EB47">
            <w:pPr>
              <w:widowControl w:val="0"/>
              <w:rPr>
                <w:rFonts w:ascii="Calibri" w:hAnsi="Calibri" w:cs="Calibri"/>
                <w:b/>
                <w:bCs/>
              </w:rPr>
            </w:pPr>
            <w:r w:rsidRPr="000072D4">
              <w:rPr>
                <w:rFonts w:cs="Calibri"/>
                <w:b/>
                <w:bCs/>
              </w:rPr>
              <w:t>REQUERIMIENTOS ESPECIALES - REGLAS DEL NEGOCIO Y DEL SISTEMA:</w:t>
            </w:r>
          </w:p>
          <w:p w14:paraId="44879284" w14:textId="77777777" w:rsidR="7BF5EFA3" w:rsidRPr="000072D4" w:rsidRDefault="7BF5EFA3" w:rsidP="1328EB47">
            <w:pPr>
              <w:widowControl w:val="0"/>
              <w:rPr>
                <w:rFonts w:ascii="Calibri" w:hAnsi="Calibri" w:cs="Calibri"/>
              </w:rPr>
            </w:pPr>
            <w:r w:rsidRPr="000072D4">
              <w:rPr>
                <w:rFonts w:cs="Calibri"/>
              </w:rPr>
              <w:t>No Aplica</w:t>
            </w:r>
          </w:p>
        </w:tc>
      </w:tr>
    </w:tbl>
    <w:p w14:paraId="391E12D2" w14:textId="7819AD47" w:rsidR="1328EB47" w:rsidRPr="000072D4" w:rsidRDefault="1328EB47" w:rsidP="1328EB47"/>
    <w:p w14:paraId="09B6A46F" w14:textId="29BC4048" w:rsidR="00226A02" w:rsidRPr="000072D4" w:rsidRDefault="00226A02" w:rsidP="2D38022E"/>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517"/>
        <w:gridCol w:w="1462"/>
        <w:gridCol w:w="3817"/>
      </w:tblGrid>
      <w:tr w:rsidR="000072D4" w:rsidRPr="000072D4" w14:paraId="70B8555C" w14:textId="77777777" w:rsidTr="0CBDA88A">
        <w:tc>
          <w:tcPr>
            <w:tcW w:w="4080" w:type="dxa"/>
            <w:gridSpan w:val="2"/>
            <w:shd w:val="clear" w:color="auto" w:fill="D9D9D9" w:themeFill="background1" w:themeFillShade="D9"/>
          </w:tcPr>
          <w:p w14:paraId="382C9FB7" w14:textId="77777777" w:rsidR="3AA155E0" w:rsidRPr="000072D4" w:rsidRDefault="3AA155E0" w:rsidP="0CBDA88A">
            <w:pPr>
              <w:rPr>
                <w:b/>
                <w:bCs/>
              </w:rPr>
            </w:pPr>
            <w:r w:rsidRPr="000072D4">
              <w:rPr>
                <w:b/>
                <w:bCs/>
              </w:rPr>
              <w:lastRenderedPageBreak/>
              <w:t>IDENTIFICADOR CASO DE USO:</w:t>
            </w:r>
          </w:p>
          <w:p w14:paraId="40490B48" w14:textId="7657FFDA" w:rsidR="3AA155E0" w:rsidRPr="000072D4" w:rsidRDefault="3AA155E0" w:rsidP="0CBDA88A">
            <w:pPr>
              <w:rPr>
                <w:b/>
                <w:bCs/>
              </w:rPr>
            </w:pPr>
            <w:r w:rsidRPr="000072D4">
              <w:rPr>
                <w:b/>
                <w:bCs/>
              </w:rPr>
              <w:t>CU-21</w:t>
            </w:r>
          </w:p>
        </w:tc>
        <w:tc>
          <w:tcPr>
            <w:tcW w:w="5559" w:type="dxa"/>
            <w:gridSpan w:val="2"/>
            <w:shd w:val="clear" w:color="auto" w:fill="D9D9D9" w:themeFill="background1" w:themeFillShade="D9"/>
          </w:tcPr>
          <w:p w14:paraId="6E4DFDD8" w14:textId="77777777" w:rsidR="3AA155E0" w:rsidRPr="000072D4" w:rsidRDefault="3AA155E0" w:rsidP="0CBDA88A">
            <w:pPr>
              <w:rPr>
                <w:b/>
                <w:bCs/>
              </w:rPr>
            </w:pPr>
            <w:r w:rsidRPr="000072D4">
              <w:rPr>
                <w:b/>
                <w:bCs/>
              </w:rPr>
              <w:t>NOMBRE:</w:t>
            </w:r>
          </w:p>
          <w:p w14:paraId="5B21F053" w14:textId="048D59FC" w:rsidR="3AA155E0" w:rsidRPr="000072D4" w:rsidRDefault="3AA155E0" w:rsidP="0CBDA88A">
            <w:r w:rsidRPr="000072D4">
              <w:t>Agregar sucursales</w:t>
            </w:r>
          </w:p>
        </w:tc>
      </w:tr>
      <w:tr w:rsidR="000072D4" w:rsidRPr="000072D4" w14:paraId="4453244C" w14:textId="77777777" w:rsidTr="0CBDA88A">
        <w:tc>
          <w:tcPr>
            <w:tcW w:w="5662" w:type="dxa"/>
            <w:gridSpan w:val="3"/>
          </w:tcPr>
          <w:p w14:paraId="3E29D44E" w14:textId="77777777" w:rsidR="3AA155E0" w:rsidRPr="000072D4" w:rsidRDefault="3AA155E0" w:rsidP="0CBDA88A">
            <w:pPr>
              <w:rPr>
                <w:b/>
                <w:bCs/>
              </w:rPr>
            </w:pPr>
            <w:r w:rsidRPr="000072D4">
              <w:rPr>
                <w:b/>
                <w:bCs/>
              </w:rPr>
              <w:t>COMPLEJIDAD:</w:t>
            </w:r>
          </w:p>
          <w:p w14:paraId="4F613C4C" w14:textId="77777777" w:rsidR="3AA155E0" w:rsidRPr="000072D4" w:rsidRDefault="3AA155E0" w:rsidP="0CBDA88A">
            <w:pPr>
              <w:jc w:val="both"/>
              <w:rPr>
                <w:b/>
                <w:bCs/>
              </w:rPr>
            </w:pPr>
            <w:r w:rsidRPr="000072D4">
              <w:t xml:space="preserve"> [Media] </w:t>
            </w:r>
          </w:p>
        </w:tc>
        <w:tc>
          <w:tcPr>
            <w:tcW w:w="3977" w:type="dxa"/>
          </w:tcPr>
          <w:p w14:paraId="2CB56B7C" w14:textId="77777777" w:rsidR="3AA155E0" w:rsidRPr="000072D4" w:rsidRDefault="3AA155E0" w:rsidP="0CBDA88A">
            <w:pPr>
              <w:rPr>
                <w:b/>
                <w:bCs/>
              </w:rPr>
            </w:pPr>
            <w:r w:rsidRPr="000072D4">
              <w:rPr>
                <w:b/>
                <w:bCs/>
              </w:rPr>
              <w:t>PRIORIDAD:</w:t>
            </w:r>
          </w:p>
          <w:p w14:paraId="67FDF959" w14:textId="77777777" w:rsidR="3AA155E0" w:rsidRPr="000072D4" w:rsidRDefault="3AA155E0" w:rsidP="0CBDA88A">
            <w:pPr>
              <w:rPr>
                <w:b/>
                <w:bCs/>
              </w:rPr>
            </w:pPr>
            <w:r w:rsidRPr="000072D4">
              <w:t>[Alta]</w:t>
            </w:r>
          </w:p>
        </w:tc>
      </w:tr>
      <w:tr w:rsidR="000072D4" w:rsidRPr="000072D4" w14:paraId="790D5D09" w14:textId="77777777" w:rsidTr="0CBDA88A">
        <w:tc>
          <w:tcPr>
            <w:tcW w:w="9639" w:type="dxa"/>
            <w:gridSpan w:val="4"/>
          </w:tcPr>
          <w:p w14:paraId="30C1F5B9" w14:textId="77777777" w:rsidR="3AA155E0" w:rsidRPr="000072D4" w:rsidRDefault="3AA155E0" w:rsidP="0CBDA88A">
            <w:pPr>
              <w:rPr>
                <w:b/>
                <w:bCs/>
              </w:rPr>
            </w:pPr>
            <w:r w:rsidRPr="000072D4">
              <w:rPr>
                <w:b/>
                <w:bCs/>
              </w:rPr>
              <w:t>REQUERIMIENTO FUNCIONAL ASOCIADO:</w:t>
            </w:r>
          </w:p>
          <w:p w14:paraId="6D270EBD" w14:textId="3B7217E8" w:rsidR="3AA155E0" w:rsidRPr="000072D4" w:rsidRDefault="3AA155E0" w:rsidP="0CBDA88A">
            <w:pPr>
              <w:jc w:val="both"/>
              <w:rPr>
                <w:i/>
                <w:iCs/>
                <w:lang w:eastAsia="es-ES"/>
              </w:rPr>
            </w:pPr>
            <w:r w:rsidRPr="000072D4">
              <w:rPr>
                <w:i/>
                <w:iCs/>
              </w:rPr>
              <w:t>RF-21</w:t>
            </w:r>
          </w:p>
        </w:tc>
      </w:tr>
      <w:tr w:rsidR="000072D4" w:rsidRPr="000072D4" w14:paraId="5E60388B" w14:textId="77777777" w:rsidTr="0CBDA88A">
        <w:tc>
          <w:tcPr>
            <w:tcW w:w="9639" w:type="dxa"/>
            <w:gridSpan w:val="4"/>
          </w:tcPr>
          <w:p w14:paraId="7AB71AF2" w14:textId="77777777" w:rsidR="3AA155E0" w:rsidRPr="000072D4" w:rsidRDefault="3AA155E0" w:rsidP="0CBDA88A">
            <w:pPr>
              <w:rPr>
                <w:b/>
                <w:bCs/>
              </w:rPr>
            </w:pPr>
            <w:r w:rsidRPr="000072D4">
              <w:rPr>
                <w:b/>
                <w:bCs/>
              </w:rPr>
              <w:t>ACTORES:</w:t>
            </w:r>
          </w:p>
          <w:p w14:paraId="7FE4AEC2" w14:textId="77777777" w:rsidR="3AA155E0" w:rsidRPr="000072D4" w:rsidRDefault="3AA155E0" w:rsidP="0CBDA88A">
            <w:pPr>
              <w:rPr>
                <w:i/>
                <w:iCs/>
              </w:rPr>
            </w:pPr>
            <w:r w:rsidRPr="000072D4">
              <w:rPr>
                <w:i/>
                <w:iCs/>
              </w:rPr>
              <w:t>Administrador</w:t>
            </w:r>
          </w:p>
        </w:tc>
      </w:tr>
      <w:tr w:rsidR="000072D4" w:rsidRPr="000072D4" w14:paraId="57AFC830" w14:textId="77777777" w:rsidTr="0CBDA88A">
        <w:trPr>
          <w:trHeight w:val="795"/>
        </w:trPr>
        <w:tc>
          <w:tcPr>
            <w:tcW w:w="9639" w:type="dxa"/>
            <w:gridSpan w:val="4"/>
          </w:tcPr>
          <w:p w14:paraId="3355B5E1" w14:textId="77777777" w:rsidR="3AA155E0" w:rsidRPr="000072D4" w:rsidRDefault="3AA155E0" w:rsidP="0CBDA88A">
            <w:pPr>
              <w:rPr>
                <w:b/>
                <w:bCs/>
              </w:rPr>
            </w:pPr>
            <w:r w:rsidRPr="000072D4">
              <w:rPr>
                <w:b/>
                <w:bCs/>
              </w:rPr>
              <w:t>CASOS DE USO ASOCIADOS:</w:t>
            </w:r>
          </w:p>
          <w:p w14:paraId="1F23A5E7" w14:textId="77777777" w:rsidR="3AA155E0" w:rsidRPr="000072D4" w:rsidRDefault="3AA155E0" w:rsidP="0CBDA88A">
            <w:r w:rsidRPr="000072D4">
              <w:t>No Aplica</w:t>
            </w:r>
          </w:p>
        </w:tc>
      </w:tr>
      <w:tr w:rsidR="000072D4" w:rsidRPr="000072D4" w14:paraId="1E05C6BC" w14:textId="77777777" w:rsidTr="0CBDA88A">
        <w:tc>
          <w:tcPr>
            <w:tcW w:w="9639" w:type="dxa"/>
            <w:gridSpan w:val="4"/>
          </w:tcPr>
          <w:p w14:paraId="0891EBE9" w14:textId="77777777" w:rsidR="3AA155E0" w:rsidRPr="000072D4" w:rsidRDefault="3AA155E0" w:rsidP="0CBDA88A">
            <w:pPr>
              <w:rPr>
                <w:lang w:eastAsia="es-ES"/>
              </w:rPr>
            </w:pPr>
            <w:r w:rsidRPr="000072D4">
              <w:rPr>
                <w:b/>
                <w:bCs/>
              </w:rPr>
              <w:t>DESCRIPCIÓN:</w:t>
            </w:r>
          </w:p>
          <w:p w14:paraId="39EB8813" w14:textId="2CC5A85B" w:rsidR="3AA155E0" w:rsidRPr="000072D4" w:rsidRDefault="3AA155E0" w:rsidP="0CBDA88A">
            <w:pPr>
              <w:rPr>
                <w:b/>
                <w:bCs/>
              </w:rPr>
            </w:pPr>
            <w:r w:rsidRPr="000072D4">
              <w:rPr>
                <w:i/>
                <w:iCs/>
              </w:rPr>
              <w:t>Registro de la información de las sucursales disponibles de la agencia.</w:t>
            </w:r>
          </w:p>
        </w:tc>
      </w:tr>
      <w:tr w:rsidR="000072D4" w:rsidRPr="000072D4" w14:paraId="7C32EEB1" w14:textId="77777777" w:rsidTr="0CBDA88A">
        <w:tc>
          <w:tcPr>
            <w:tcW w:w="9639" w:type="dxa"/>
            <w:gridSpan w:val="4"/>
            <w:tcBorders>
              <w:bottom w:val="single" w:sz="4" w:space="0" w:color="auto"/>
            </w:tcBorders>
          </w:tcPr>
          <w:p w14:paraId="14EDE350" w14:textId="77777777" w:rsidR="3AA155E0" w:rsidRPr="000072D4" w:rsidRDefault="3AA155E0" w:rsidP="0CBDA88A">
            <w:pPr>
              <w:rPr>
                <w:b/>
                <w:bCs/>
              </w:rPr>
            </w:pPr>
            <w:r w:rsidRPr="000072D4">
              <w:rPr>
                <w:b/>
                <w:bCs/>
              </w:rPr>
              <w:t>NOTAS:</w:t>
            </w:r>
          </w:p>
          <w:p w14:paraId="1EE1CEC3" w14:textId="54E4024F" w:rsidR="3AA155E0" w:rsidRPr="000072D4" w:rsidRDefault="3AA155E0" w:rsidP="0CBDA88A">
            <w:pPr>
              <w:rPr>
                <w:i/>
                <w:iCs/>
              </w:rPr>
            </w:pPr>
            <w:r w:rsidRPr="000072D4">
              <w:rPr>
                <w:i/>
                <w:iCs/>
                <w:lang w:eastAsia="es-ES"/>
              </w:rPr>
              <w:t>Los registros de las sucursales deben llevar identificadores.</w:t>
            </w:r>
          </w:p>
        </w:tc>
      </w:tr>
      <w:tr w:rsidR="000072D4" w:rsidRPr="000072D4" w14:paraId="7E6E59E8" w14:textId="77777777" w:rsidTr="0CBDA88A">
        <w:tc>
          <w:tcPr>
            <w:tcW w:w="9639" w:type="dxa"/>
            <w:gridSpan w:val="4"/>
            <w:tcBorders>
              <w:bottom w:val="single" w:sz="4" w:space="0" w:color="auto"/>
            </w:tcBorders>
          </w:tcPr>
          <w:p w14:paraId="73CFA1DB" w14:textId="3BABB4F2" w:rsidR="3AA155E0" w:rsidRPr="000072D4" w:rsidRDefault="3AA155E0" w:rsidP="0CBDA88A">
            <w:pPr>
              <w:rPr>
                <w:i/>
                <w:iCs/>
              </w:rPr>
            </w:pPr>
            <w:r w:rsidRPr="000072D4">
              <w:rPr>
                <w:b/>
                <w:bCs/>
              </w:rPr>
              <w:t xml:space="preserve">CRITERIOS DE ACEPTACIÓN: </w:t>
            </w:r>
            <w:r w:rsidRPr="000072D4">
              <w:rPr>
                <w:i/>
                <w:iCs/>
              </w:rPr>
              <w:t>El registro de las sucursales es realizado de manera correcta.</w:t>
            </w:r>
          </w:p>
        </w:tc>
      </w:tr>
      <w:tr w:rsidR="000072D4" w:rsidRPr="000072D4" w14:paraId="0DE96C21" w14:textId="77777777" w:rsidTr="0CBDA88A">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97164" w14:textId="77777777" w:rsidR="3AA155E0" w:rsidRPr="000072D4" w:rsidRDefault="3AA155E0" w:rsidP="0CBDA88A">
            <w:pPr>
              <w:rPr>
                <w:b/>
                <w:bCs/>
              </w:rPr>
            </w:pPr>
            <w:r w:rsidRPr="000072D4">
              <w:rPr>
                <w:b/>
                <w:bCs/>
              </w:rPr>
              <w:t xml:space="preserve">ESCENARIOS: </w:t>
            </w:r>
          </w:p>
        </w:tc>
      </w:tr>
      <w:tr w:rsidR="000072D4" w:rsidRPr="000072D4" w14:paraId="493F385C" w14:textId="77777777" w:rsidTr="0CBDA88A">
        <w:tc>
          <w:tcPr>
            <w:tcW w:w="1440" w:type="dxa"/>
            <w:tcBorders>
              <w:top w:val="single" w:sz="4" w:space="0" w:color="auto"/>
              <w:left w:val="single" w:sz="4" w:space="0" w:color="auto"/>
              <w:bottom w:val="single" w:sz="4" w:space="0" w:color="auto"/>
              <w:right w:val="single" w:sz="4" w:space="0" w:color="auto"/>
            </w:tcBorders>
          </w:tcPr>
          <w:p w14:paraId="0809EB07" w14:textId="0D7F9A07" w:rsidR="3AA155E0" w:rsidRPr="000072D4" w:rsidRDefault="3AA155E0" w:rsidP="0CBDA88A">
            <w:pPr>
              <w:rPr>
                <w:i/>
                <w:iCs/>
                <w:lang w:eastAsia="es-ES"/>
              </w:rPr>
            </w:pPr>
            <w:r w:rsidRPr="000072D4">
              <w:t xml:space="preserve">ES-21.1    </w:t>
            </w:r>
          </w:p>
          <w:p w14:paraId="6FB19FE5" w14:textId="77777777" w:rsidR="0CBDA88A" w:rsidRPr="000072D4" w:rsidRDefault="0CBDA88A" w:rsidP="0CBDA88A">
            <w:pPr>
              <w:rPr>
                <w:b/>
                <w:bCs/>
              </w:rPr>
            </w:pPr>
          </w:p>
        </w:tc>
        <w:tc>
          <w:tcPr>
            <w:tcW w:w="8199" w:type="dxa"/>
            <w:gridSpan w:val="3"/>
            <w:tcBorders>
              <w:top w:val="single" w:sz="4" w:space="0" w:color="auto"/>
              <w:left w:val="single" w:sz="4" w:space="0" w:color="auto"/>
              <w:bottom w:val="single" w:sz="4" w:space="0" w:color="auto"/>
              <w:right w:val="single" w:sz="4" w:space="0" w:color="auto"/>
            </w:tcBorders>
          </w:tcPr>
          <w:p w14:paraId="43B3BFCA" w14:textId="70AAB241" w:rsidR="3AA155E0" w:rsidRPr="000072D4" w:rsidRDefault="3AA155E0" w:rsidP="0CBDA88A">
            <w:r w:rsidRPr="000072D4">
              <w:rPr>
                <w:b/>
                <w:bCs/>
              </w:rPr>
              <w:t xml:space="preserve">DESCRIPCIÓN: </w:t>
            </w:r>
            <w:r w:rsidRPr="000072D4">
              <w:t>EL registro de las sucursales se desarrolla de manera correcta</w:t>
            </w:r>
          </w:p>
          <w:p w14:paraId="331F3A02" w14:textId="77777777" w:rsidR="3AA155E0" w:rsidRPr="000072D4" w:rsidRDefault="3AA155E0" w:rsidP="0CBDA88A">
            <w:pPr>
              <w:rPr>
                <w:b/>
                <w:bCs/>
              </w:rPr>
            </w:pPr>
            <w:r w:rsidRPr="000072D4">
              <w:rPr>
                <w:b/>
                <w:bCs/>
              </w:rPr>
              <w:t xml:space="preserve">SUPOSICIONES/ASUNCIONES: </w:t>
            </w:r>
          </w:p>
          <w:p w14:paraId="65CA6DD5" w14:textId="2B368656" w:rsidR="3AA155E0" w:rsidRPr="000072D4" w:rsidRDefault="3AA155E0" w:rsidP="0CBDA88A">
            <w:r w:rsidRPr="000072D4">
              <w:rPr>
                <w:b/>
                <w:bCs/>
              </w:rPr>
              <w:t xml:space="preserve">                       -</w:t>
            </w:r>
            <w:r w:rsidRPr="000072D4">
              <w:t>Todos los datos de la sucursal están correctamente ingresados.</w:t>
            </w:r>
          </w:p>
          <w:p w14:paraId="403B121B" w14:textId="77777777" w:rsidR="3AA155E0" w:rsidRPr="000072D4" w:rsidRDefault="3AA155E0" w:rsidP="0CBDA88A">
            <w:r w:rsidRPr="000072D4">
              <w:t xml:space="preserve">                       -El identificador se encuentra ingresado correctamente.</w:t>
            </w:r>
          </w:p>
          <w:p w14:paraId="654D9010" w14:textId="008D3858" w:rsidR="3AA155E0" w:rsidRPr="000072D4" w:rsidRDefault="3AA155E0" w:rsidP="0CBDA88A">
            <w:r w:rsidRPr="000072D4">
              <w:rPr>
                <w:b/>
                <w:bCs/>
              </w:rPr>
              <w:t xml:space="preserve">RESULTADOS:  </w:t>
            </w:r>
            <w:r w:rsidRPr="000072D4">
              <w:t>La sucursal fue añadida correctamente.</w:t>
            </w:r>
          </w:p>
        </w:tc>
      </w:tr>
      <w:tr w:rsidR="000072D4" w:rsidRPr="000072D4" w14:paraId="6E85CB30" w14:textId="77777777" w:rsidTr="0CBDA88A">
        <w:tc>
          <w:tcPr>
            <w:tcW w:w="1440" w:type="dxa"/>
            <w:tcBorders>
              <w:top w:val="single" w:sz="4" w:space="0" w:color="auto"/>
              <w:left w:val="single" w:sz="4" w:space="0" w:color="auto"/>
              <w:bottom w:val="single" w:sz="4" w:space="0" w:color="auto"/>
              <w:right w:val="single" w:sz="4" w:space="0" w:color="auto"/>
            </w:tcBorders>
          </w:tcPr>
          <w:p w14:paraId="5CE8D641" w14:textId="799EC233" w:rsidR="3AA155E0" w:rsidRPr="000072D4" w:rsidRDefault="3AA155E0" w:rsidP="0CBDA88A">
            <w:pPr>
              <w:rPr>
                <w:i/>
                <w:iCs/>
                <w:lang w:eastAsia="es-ES"/>
              </w:rPr>
            </w:pPr>
            <w:r w:rsidRPr="000072D4">
              <w:t>ES-21.2</w:t>
            </w:r>
          </w:p>
          <w:p w14:paraId="101FABBA" w14:textId="77777777" w:rsidR="0CBDA88A" w:rsidRPr="000072D4" w:rsidRDefault="0CBDA88A" w:rsidP="0CBDA88A">
            <w:pPr>
              <w:rPr>
                <w:b/>
                <w:bCs/>
              </w:rPr>
            </w:pPr>
          </w:p>
        </w:tc>
        <w:tc>
          <w:tcPr>
            <w:tcW w:w="8199" w:type="dxa"/>
            <w:gridSpan w:val="3"/>
            <w:tcBorders>
              <w:top w:val="single" w:sz="4" w:space="0" w:color="auto"/>
              <w:left w:val="single" w:sz="4" w:space="0" w:color="auto"/>
              <w:bottom w:val="single" w:sz="4" w:space="0" w:color="auto"/>
              <w:right w:val="single" w:sz="4" w:space="0" w:color="auto"/>
            </w:tcBorders>
          </w:tcPr>
          <w:p w14:paraId="6E437D20" w14:textId="1D113DD5" w:rsidR="3AA155E0" w:rsidRPr="000072D4" w:rsidRDefault="3AA155E0" w:rsidP="0CBDA88A">
            <w:r w:rsidRPr="000072D4">
              <w:rPr>
                <w:b/>
                <w:bCs/>
              </w:rPr>
              <w:t xml:space="preserve">DESCRIPCIÓN: </w:t>
            </w:r>
            <w:r w:rsidRPr="000072D4">
              <w:t>EL registro de sucursal no se desarrollo</w:t>
            </w:r>
          </w:p>
          <w:p w14:paraId="41DC8358" w14:textId="77777777" w:rsidR="3AA155E0" w:rsidRPr="000072D4" w:rsidRDefault="3AA155E0" w:rsidP="0CBDA88A">
            <w:pPr>
              <w:rPr>
                <w:b/>
                <w:bCs/>
              </w:rPr>
            </w:pPr>
            <w:r w:rsidRPr="000072D4">
              <w:rPr>
                <w:b/>
                <w:bCs/>
              </w:rPr>
              <w:t xml:space="preserve">SUPOSICIONES/ASUNCIONES: </w:t>
            </w:r>
          </w:p>
          <w:p w14:paraId="06386C55" w14:textId="2258C6C9" w:rsidR="3AA155E0" w:rsidRPr="000072D4" w:rsidRDefault="3AA155E0" w:rsidP="0CBDA88A">
            <w:r w:rsidRPr="000072D4">
              <w:rPr>
                <w:b/>
                <w:bCs/>
              </w:rPr>
              <w:t xml:space="preserve">                       -</w:t>
            </w:r>
            <w:r w:rsidRPr="000072D4">
              <w:t>No se encuentran ingresado todos los datos requeridos.</w:t>
            </w:r>
          </w:p>
          <w:p w14:paraId="40376F3C" w14:textId="79E83C35" w:rsidR="3AA155E0" w:rsidRPr="000072D4" w:rsidRDefault="3AA155E0" w:rsidP="0CBDA88A">
            <w:pPr>
              <w:rPr>
                <w:b/>
                <w:bCs/>
              </w:rPr>
            </w:pPr>
            <w:r w:rsidRPr="000072D4">
              <w:rPr>
                <w:b/>
                <w:bCs/>
              </w:rPr>
              <w:t xml:space="preserve">RESULTADOS:  </w:t>
            </w:r>
            <w:r w:rsidRPr="000072D4">
              <w:t>La sucursal no se ha podido añadir, ingrese bien la información en los campos.</w:t>
            </w:r>
          </w:p>
        </w:tc>
      </w:tr>
      <w:tr w:rsidR="000072D4" w:rsidRPr="000072D4" w14:paraId="3C19BD66" w14:textId="77777777" w:rsidTr="0CBDA88A">
        <w:tc>
          <w:tcPr>
            <w:tcW w:w="1440" w:type="dxa"/>
            <w:tcBorders>
              <w:top w:val="single" w:sz="4" w:space="0" w:color="auto"/>
              <w:left w:val="single" w:sz="4" w:space="0" w:color="auto"/>
              <w:bottom w:val="single" w:sz="4" w:space="0" w:color="auto"/>
              <w:right w:val="single" w:sz="4" w:space="0" w:color="auto"/>
            </w:tcBorders>
          </w:tcPr>
          <w:p w14:paraId="2A6B54F4" w14:textId="1E1839C0" w:rsidR="3AA155E0" w:rsidRPr="000072D4" w:rsidRDefault="3AA155E0" w:rsidP="0CBDA88A">
            <w:pPr>
              <w:rPr>
                <w:i/>
                <w:iCs/>
                <w:lang w:eastAsia="es-ES"/>
              </w:rPr>
            </w:pPr>
            <w:r w:rsidRPr="000072D4">
              <w:t>ES-21.3</w:t>
            </w:r>
          </w:p>
        </w:tc>
        <w:tc>
          <w:tcPr>
            <w:tcW w:w="8199" w:type="dxa"/>
            <w:gridSpan w:val="3"/>
            <w:tcBorders>
              <w:top w:val="single" w:sz="4" w:space="0" w:color="auto"/>
              <w:left w:val="single" w:sz="4" w:space="0" w:color="auto"/>
              <w:bottom w:val="single" w:sz="4" w:space="0" w:color="auto"/>
              <w:right w:val="single" w:sz="4" w:space="0" w:color="auto"/>
            </w:tcBorders>
          </w:tcPr>
          <w:p w14:paraId="2190EFEB" w14:textId="39B59E64" w:rsidR="60B445C5" w:rsidRPr="000072D4" w:rsidRDefault="60B445C5" w:rsidP="0CBDA88A">
            <w:pPr>
              <w:widowControl w:val="0"/>
              <w:rPr>
                <w:b/>
                <w:bCs/>
              </w:rPr>
            </w:pPr>
            <w:r w:rsidRPr="000072D4">
              <w:rPr>
                <w:b/>
                <w:bCs/>
              </w:rPr>
              <w:t xml:space="preserve">DESCRIPCION: </w:t>
            </w:r>
            <w:r w:rsidR="3E3B4505" w:rsidRPr="000072D4">
              <w:t xml:space="preserve">Registro </w:t>
            </w:r>
            <w:r w:rsidR="67845C99" w:rsidRPr="000072D4">
              <w:t>de sucursales fallido</w:t>
            </w:r>
            <w:r w:rsidR="54EB4F90" w:rsidRPr="000072D4">
              <w:t>, sucursal ya existente</w:t>
            </w:r>
            <w:r w:rsidR="67845C99" w:rsidRPr="000072D4">
              <w:t>.</w:t>
            </w:r>
          </w:p>
          <w:p w14:paraId="594318CE" w14:textId="136AE7D7" w:rsidR="5B04DED0" w:rsidRPr="000072D4" w:rsidRDefault="5B04DED0" w:rsidP="0CBDA88A">
            <w:pPr>
              <w:widowControl w:val="0"/>
              <w:rPr>
                <w:b/>
                <w:bCs/>
              </w:rPr>
            </w:pPr>
            <w:r w:rsidRPr="000072D4">
              <w:rPr>
                <w:b/>
                <w:bCs/>
              </w:rPr>
              <w:t xml:space="preserve">SUPOSICIONES/ASUNCIONES: </w:t>
            </w:r>
          </w:p>
          <w:p w14:paraId="43210395" w14:textId="17F5F7BA" w:rsidR="5B04DED0" w:rsidRPr="000072D4" w:rsidRDefault="5B04DED0" w:rsidP="0CBDA88A">
            <w:pPr>
              <w:widowControl w:val="0"/>
            </w:pPr>
            <w:r w:rsidRPr="000072D4">
              <w:rPr>
                <w:b/>
                <w:bCs/>
              </w:rPr>
              <w:t xml:space="preserve">                       -</w:t>
            </w:r>
            <w:r w:rsidRPr="000072D4">
              <w:t xml:space="preserve">Existe </w:t>
            </w:r>
            <w:r w:rsidR="67845C99" w:rsidRPr="000072D4">
              <w:t>una sucursal con mismo código de identificación.</w:t>
            </w:r>
          </w:p>
          <w:p w14:paraId="358BA4AA" w14:textId="1BA4300A" w:rsidR="5B04DED0" w:rsidRPr="000072D4" w:rsidRDefault="5B04DED0" w:rsidP="0CBDA88A">
            <w:pPr>
              <w:widowControl w:val="0"/>
              <w:rPr>
                <w:b/>
                <w:bCs/>
              </w:rPr>
            </w:pPr>
            <w:r w:rsidRPr="000072D4">
              <w:rPr>
                <w:b/>
                <w:bCs/>
              </w:rPr>
              <w:t xml:space="preserve">RESULTADOS:  </w:t>
            </w:r>
            <w:r w:rsidRPr="000072D4">
              <w:t>La sucursal no se ha añadido</w:t>
            </w:r>
          </w:p>
        </w:tc>
      </w:tr>
      <w:tr w:rsidR="0CBDA88A" w:rsidRPr="000072D4" w14:paraId="286D77C7" w14:textId="77777777" w:rsidTr="0CBDA88A">
        <w:tc>
          <w:tcPr>
            <w:tcW w:w="9639" w:type="dxa"/>
            <w:gridSpan w:val="4"/>
            <w:tcBorders>
              <w:top w:val="single" w:sz="4" w:space="0" w:color="auto"/>
              <w:left w:val="single" w:sz="4" w:space="0" w:color="auto"/>
              <w:bottom w:val="single" w:sz="4" w:space="0" w:color="auto"/>
              <w:right w:val="single" w:sz="4" w:space="0" w:color="auto"/>
            </w:tcBorders>
          </w:tcPr>
          <w:p w14:paraId="2A3CEA6F" w14:textId="77777777" w:rsidR="3AA155E0" w:rsidRPr="000072D4" w:rsidRDefault="3AA155E0" w:rsidP="0CBDA88A">
            <w:pPr>
              <w:rPr>
                <w:b/>
                <w:bCs/>
              </w:rPr>
            </w:pPr>
            <w:r w:rsidRPr="000072D4">
              <w:rPr>
                <w:b/>
                <w:bCs/>
              </w:rPr>
              <w:t>REQUERIMIENTOS ESPECIALES - REGLAS DEL NEGOCIO Y DEL SISTEMA:</w:t>
            </w:r>
          </w:p>
          <w:p w14:paraId="199EBC38" w14:textId="77777777" w:rsidR="3AA155E0" w:rsidRPr="000072D4" w:rsidRDefault="3AA155E0" w:rsidP="0CBDA88A">
            <w:r w:rsidRPr="000072D4">
              <w:t>No Aplica</w:t>
            </w:r>
          </w:p>
        </w:tc>
      </w:tr>
    </w:tbl>
    <w:p w14:paraId="1BF8A83A" w14:textId="6F6EC43B" w:rsidR="0CBDA88A" w:rsidRPr="000072D4" w:rsidRDefault="0CBDA88A" w:rsidP="0CBDA88A"/>
    <w:tbl>
      <w:tblPr>
        <w:tblW w:w="0" w:type="auto"/>
        <w:tblInd w:w="392" w:type="dxa"/>
        <w:tblLook w:val="01E0" w:firstRow="1" w:lastRow="1" w:firstColumn="1" w:lastColumn="1" w:noHBand="0" w:noVBand="0"/>
      </w:tblPr>
      <w:tblGrid>
        <w:gridCol w:w="1437"/>
        <w:gridCol w:w="3271"/>
        <w:gridCol w:w="1456"/>
        <w:gridCol w:w="3072"/>
      </w:tblGrid>
      <w:tr w:rsidR="000072D4" w:rsidRPr="000072D4" w14:paraId="1AD55D13" w14:textId="77777777" w:rsidTr="420B8238">
        <w:tc>
          <w:tcPr>
            <w:tcW w:w="49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8C609BC" w14:textId="77777777" w:rsidR="0875E77E" w:rsidRPr="000072D4" w:rsidRDefault="0875E77E" w:rsidP="0CBDA88A">
            <w:pPr>
              <w:widowControl w:val="0"/>
              <w:rPr>
                <w:rFonts w:ascii="Calibri" w:hAnsi="Calibri" w:cs="Calibri"/>
                <w:b/>
                <w:bCs/>
              </w:rPr>
            </w:pPr>
            <w:r w:rsidRPr="000072D4">
              <w:rPr>
                <w:rFonts w:cs="Calibri"/>
                <w:b/>
                <w:bCs/>
              </w:rPr>
              <w:t>IDENTIFICADOR CASO DE USO:</w:t>
            </w:r>
          </w:p>
          <w:p w14:paraId="7DCAEC95" w14:textId="60DD9FC2" w:rsidR="0875E77E" w:rsidRPr="000072D4" w:rsidRDefault="0875E77E" w:rsidP="0CBDA88A">
            <w:pPr>
              <w:widowControl w:val="0"/>
              <w:rPr>
                <w:rFonts w:ascii="Calibri" w:hAnsi="Calibri" w:cs="Calibri"/>
                <w:b/>
                <w:bCs/>
              </w:rPr>
            </w:pPr>
            <w:r w:rsidRPr="000072D4">
              <w:rPr>
                <w:rFonts w:cs="Calibri"/>
                <w:b/>
                <w:bCs/>
              </w:rPr>
              <w:t>CU-22</w:t>
            </w:r>
          </w:p>
        </w:tc>
        <w:tc>
          <w:tcPr>
            <w:tcW w:w="47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FD439CD" w14:textId="77777777" w:rsidR="0875E77E" w:rsidRPr="000072D4" w:rsidRDefault="0875E77E" w:rsidP="0CBDA88A">
            <w:pPr>
              <w:widowControl w:val="0"/>
              <w:rPr>
                <w:rFonts w:ascii="Calibri" w:hAnsi="Calibri" w:cs="Calibri"/>
                <w:b/>
                <w:bCs/>
              </w:rPr>
            </w:pPr>
            <w:r w:rsidRPr="000072D4">
              <w:rPr>
                <w:rFonts w:cs="Calibri"/>
                <w:b/>
                <w:bCs/>
              </w:rPr>
              <w:t>NOMBRE:</w:t>
            </w:r>
          </w:p>
          <w:p w14:paraId="66DE4FDF" w14:textId="16BE5C3A" w:rsidR="0CBDA88A" w:rsidRPr="000072D4" w:rsidRDefault="0CBDA88A" w:rsidP="0CBDA88A">
            <w:pPr>
              <w:spacing w:line="259" w:lineRule="auto"/>
              <w:rPr>
                <w:rFonts w:eastAsia="Arial Unicode MS" w:cs="Calibri"/>
              </w:rPr>
            </w:pPr>
            <w:r w:rsidRPr="000072D4">
              <w:rPr>
                <w:rFonts w:eastAsia="Arial Unicode MS" w:cs="Calibri"/>
              </w:rPr>
              <w:t>Modificar sucursales</w:t>
            </w:r>
          </w:p>
        </w:tc>
      </w:tr>
      <w:tr w:rsidR="000072D4" w:rsidRPr="000072D4" w14:paraId="775E517F" w14:textId="77777777" w:rsidTr="420B8238">
        <w:tc>
          <w:tcPr>
            <w:tcW w:w="64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9B701E" w14:textId="77777777" w:rsidR="0875E77E" w:rsidRPr="000072D4" w:rsidRDefault="0875E77E" w:rsidP="0CBDA88A">
            <w:pPr>
              <w:widowControl w:val="0"/>
              <w:rPr>
                <w:rFonts w:ascii="Calibri" w:hAnsi="Calibri" w:cs="Calibri"/>
                <w:b/>
                <w:bCs/>
              </w:rPr>
            </w:pPr>
            <w:r w:rsidRPr="000072D4">
              <w:rPr>
                <w:rFonts w:cs="Calibri"/>
                <w:b/>
                <w:bCs/>
              </w:rPr>
              <w:t>COMPLEJIDAD:</w:t>
            </w:r>
          </w:p>
          <w:p w14:paraId="1232A17D" w14:textId="77777777" w:rsidR="0875E77E" w:rsidRPr="000072D4" w:rsidRDefault="0875E77E" w:rsidP="0CBDA88A">
            <w:pPr>
              <w:widowControl w:val="0"/>
              <w:jc w:val="both"/>
              <w:rPr>
                <w:rFonts w:ascii="Calibri" w:hAnsi="Calibri" w:cs="Calibri"/>
                <w:b/>
                <w:bCs/>
              </w:rPr>
            </w:pPr>
            <w:r w:rsidRPr="000072D4">
              <w:rPr>
                <w:rFonts w:eastAsia="Arial Unicode MS" w:cs="Calibri"/>
              </w:rPr>
              <w:t xml:space="preserve"> [Alta] </w:t>
            </w:r>
          </w:p>
        </w:tc>
        <w:tc>
          <w:tcPr>
            <w:tcW w:w="31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08EB6" w14:textId="77777777" w:rsidR="0875E77E" w:rsidRPr="000072D4" w:rsidRDefault="0875E77E" w:rsidP="0CBDA88A">
            <w:pPr>
              <w:widowControl w:val="0"/>
              <w:rPr>
                <w:rFonts w:ascii="Calibri" w:hAnsi="Calibri" w:cs="Calibri"/>
                <w:b/>
                <w:bCs/>
              </w:rPr>
            </w:pPr>
            <w:r w:rsidRPr="000072D4">
              <w:rPr>
                <w:rFonts w:cs="Calibri"/>
                <w:b/>
                <w:bCs/>
              </w:rPr>
              <w:t>PRIORIDAD:</w:t>
            </w:r>
          </w:p>
          <w:p w14:paraId="7D9A84B9" w14:textId="77777777" w:rsidR="0875E77E" w:rsidRPr="000072D4" w:rsidRDefault="0875E77E" w:rsidP="0CBDA88A">
            <w:pPr>
              <w:widowControl w:val="0"/>
              <w:rPr>
                <w:rFonts w:ascii="Calibri" w:hAnsi="Calibri" w:cs="Calibri"/>
                <w:b/>
                <w:bCs/>
              </w:rPr>
            </w:pPr>
            <w:r w:rsidRPr="000072D4">
              <w:rPr>
                <w:rFonts w:eastAsia="Arial Unicode MS" w:cs="Calibri"/>
              </w:rPr>
              <w:t>[Alta]</w:t>
            </w:r>
          </w:p>
        </w:tc>
      </w:tr>
      <w:tr w:rsidR="000072D4" w:rsidRPr="000072D4" w14:paraId="07E76484" w14:textId="77777777" w:rsidTr="420B8238">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B69EC7" w14:textId="77777777" w:rsidR="0875E77E" w:rsidRPr="000072D4" w:rsidRDefault="0875E77E" w:rsidP="0CBDA88A">
            <w:pPr>
              <w:widowControl w:val="0"/>
              <w:rPr>
                <w:rFonts w:ascii="Calibri" w:hAnsi="Calibri" w:cs="Calibri"/>
                <w:b/>
                <w:bCs/>
              </w:rPr>
            </w:pPr>
            <w:r w:rsidRPr="000072D4">
              <w:rPr>
                <w:rFonts w:cs="Calibri"/>
                <w:b/>
                <w:bCs/>
              </w:rPr>
              <w:t>REQUERIMIENTO FUNCIONAL ASOCIADO:</w:t>
            </w:r>
          </w:p>
          <w:p w14:paraId="2FCB1980" w14:textId="659AA4B3" w:rsidR="0875E77E" w:rsidRPr="000072D4" w:rsidRDefault="0875E77E" w:rsidP="0CBDA88A">
            <w:pPr>
              <w:widowControl w:val="0"/>
              <w:jc w:val="both"/>
              <w:rPr>
                <w:rFonts w:ascii="Calibri" w:hAnsi="Calibri" w:cs="Calibri"/>
                <w:i/>
                <w:iCs/>
                <w:lang w:eastAsia="es-ES"/>
              </w:rPr>
            </w:pPr>
            <w:r w:rsidRPr="000072D4">
              <w:rPr>
                <w:rFonts w:eastAsia="Arial Unicode MS" w:cs="Calibri"/>
                <w:i/>
                <w:iCs/>
              </w:rPr>
              <w:t>RF-22; RF-25</w:t>
            </w:r>
          </w:p>
        </w:tc>
      </w:tr>
      <w:tr w:rsidR="000072D4" w:rsidRPr="000072D4" w14:paraId="68289828" w14:textId="77777777" w:rsidTr="420B8238">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AA208" w14:textId="77777777" w:rsidR="0875E77E" w:rsidRPr="000072D4" w:rsidRDefault="0875E77E" w:rsidP="0CBDA88A">
            <w:pPr>
              <w:widowControl w:val="0"/>
              <w:rPr>
                <w:rFonts w:ascii="Calibri" w:hAnsi="Calibri" w:cs="Calibri"/>
                <w:b/>
                <w:bCs/>
                <w:lang w:eastAsia="en-US"/>
              </w:rPr>
            </w:pPr>
            <w:r w:rsidRPr="000072D4">
              <w:rPr>
                <w:rFonts w:cs="Calibri"/>
                <w:b/>
                <w:bCs/>
              </w:rPr>
              <w:t>ACTORES:</w:t>
            </w:r>
          </w:p>
          <w:p w14:paraId="2EC449F8" w14:textId="77777777" w:rsidR="0875E77E" w:rsidRPr="000072D4" w:rsidRDefault="0875E77E" w:rsidP="0CBDA88A">
            <w:pPr>
              <w:widowControl w:val="0"/>
              <w:rPr>
                <w:rFonts w:ascii="Calibri" w:hAnsi="Calibri" w:cs="Calibri"/>
                <w:i/>
                <w:iCs/>
              </w:rPr>
            </w:pPr>
            <w:r w:rsidRPr="000072D4">
              <w:rPr>
                <w:rFonts w:cs="Calibri"/>
                <w:i/>
                <w:iCs/>
              </w:rPr>
              <w:t>Administrador</w:t>
            </w:r>
          </w:p>
        </w:tc>
      </w:tr>
      <w:tr w:rsidR="000072D4" w:rsidRPr="000072D4" w14:paraId="7633E02E" w14:textId="77777777" w:rsidTr="420B8238">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F90B5" w14:textId="77777777" w:rsidR="0875E77E" w:rsidRPr="000072D4" w:rsidRDefault="0875E77E" w:rsidP="0CBDA88A">
            <w:pPr>
              <w:widowControl w:val="0"/>
              <w:rPr>
                <w:rFonts w:ascii="Calibri" w:hAnsi="Calibri" w:cs="Calibri"/>
                <w:b/>
                <w:bCs/>
              </w:rPr>
            </w:pPr>
            <w:r w:rsidRPr="000072D4">
              <w:rPr>
                <w:rFonts w:cs="Calibri"/>
                <w:b/>
                <w:bCs/>
              </w:rPr>
              <w:t>CASOS DE USO ASOCIADOS:</w:t>
            </w:r>
          </w:p>
          <w:p w14:paraId="47D58952" w14:textId="667EBF32" w:rsidR="0875E77E" w:rsidRPr="000072D4" w:rsidRDefault="0875E77E" w:rsidP="0CBDA88A">
            <w:pPr>
              <w:widowControl w:val="0"/>
              <w:rPr>
                <w:rFonts w:ascii="Calibri" w:hAnsi="Calibri" w:cs="Calibri"/>
              </w:rPr>
            </w:pPr>
            <w:r w:rsidRPr="000072D4">
              <w:rPr>
                <w:rFonts w:cs="Calibri"/>
              </w:rPr>
              <w:t>CU-25</w:t>
            </w:r>
          </w:p>
        </w:tc>
      </w:tr>
      <w:tr w:rsidR="000072D4" w:rsidRPr="000072D4" w14:paraId="1D5A7593" w14:textId="77777777" w:rsidTr="420B8238">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66415C" w14:textId="77777777" w:rsidR="0875E77E" w:rsidRPr="000072D4" w:rsidRDefault="0875E77E" w:rsidP="0CBDA88A">
            <w:pPr>
              <w:widowControl w:val="0"/>
              <w:rPr>
                <w:rFonts w:ascii="Calibri" w:hAnsi="Calibri" w:cs="Calibri"/>
                <w:lang w:eastAsia="es-ES"/>
              </w:rPr>
            </w:pPr>
            <w:r w:rsidRPr="000072D4">
              <w:rPr>
                <w:rFonts w:cs="Calibri"/>
                <w:b/>
                <w:bCs/>
              </w:rPr>
              <w:t>DESCRIPCIÓN:</w:t>
            </w:r>
          </w:p>
          <w:p w14:paraId="772D4F66" w14:textId="7DB3A837" w:rsidR="0875E77E" w:rsidRPr="000072D4" w:rsidRDefault="0875E77E" w:rsidP="0CBDA88A">
            <w:pPr>
              <w:widowControl w:val="0"/>
              <w:rPr>
                <w:rFonts w:ascii="Calibri" w:hAnsi="Calibri" w:cs="Calibri"/>
                <w:b/>
                <w:bCs/>
                <w:lang w:eastAsia="en-US"/>
              </w:rPr>
            </w:pPr>
            <w:r w:rsidRPr="000072D4">
              <w:rPr>
                <w:rFonts w:eastAsia="Arial Unicode MS" w:cs="Calibri"/>
                <w:i/>
                <w:iCs/>
              </w:rPr>
              <w:lastRenderedPageBreak/>
              <w:t>Modificar las sucursales que se encuentran ingresadas.</w:t>
            </w:r>
          </w:p>
        </w:tc>
      </w:tr>
      <w:tr w:rsidR="000072D4" w:rsidRPr="000072D4" w14:paraId="4424DD07" w14:textId="77777777" w:rsidTr="420B8238">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04030" w14:textId="77777777" w:rsidR="0875E77E" w:rsidRPr="000072D4" w:rsidRDefault="0875E77E" w:rsidP="0CBDA88A">
            <w:pPr>
              <w:widowControl w:val="0"/>
              <w:rPr>
                <w:rFonts w:ascii="Calibri" w:hAnsi="Calibri" w:cs="Calibri"/>
                <w:b/>
                <w:bCs/>
              </w:rPr>
            </w:pPr>
            <w:r w:rsidRPr="000072D4">
              <w:rPr>
                <w:rFonts w:cs="Calibri"/>
                <w:b/>
                <w:bCs/>
              </w:rPr>
              <w:lastRenderedPageBreak/>
              <w:t>NOTAS:</w:t>
            </w:r>
          </w:p>
          <w:p w14:paraId="67898DC7" w14:textId="69EA7110" w:rsidR="0875E77E" w:rsidRPr="000072D4" w:rsidRDefault="0875E77E" w:rsidP="0CBDA88A">
            <w:pPr>
              <w:widowControl w:val="0"/>
              <w:rPr>
                <w:rFonts w:ascii="Calibri" w:hAnsi="Calibri" w:cs="Calibri"/>
                <w:i/>
                <w:iCs/>
              </w:rPr>
            </w:pPr>
            <w:r w:rsidRPr="000072D4">
              <w:rPr>
                <w:rFonts w:cs="Calibri"/>
                <w:i/>
                <w:iCs/>
                <w:lang w:eastAsia="es-ES"/>
              </w:rPr>
              <w:t>Según el identificador de las sucursales se buscará los datos para modificarlos de manera correcta.</w:t>
            </w:r>
          </w:p>
        </w:tc>
      </w:tr>
      <w:tr w:rsidR="000072D4" w:rsidRPr="000072D4" w14:paraId="00AF1510" w14:textId="77777777" w:rsidTr="420B8238">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2A0DEE" w14:textId="21C7FB13" w:rsidR="0875E77E" w:rsidRPr="000072D4" w:rsidRDefault="0875E77E" w:rsidP="0CBDA88A">
            <w:pPr>
              <w:widowControl w:val="0"/>
              <w:rPr>
                <w:rFonts w:ascii="Calibri" w:eastAsia="Arial Unicode MS" w:hAnsi="Calibri" w:cs="Calibri"/>
                <w:i/>
                <w:iCs/>
              </w:rPr>
            </w:pPr>
            <w:r w:rsidRPr="000072D4">
              <w:rPr>
                <w:rFonts w:cs="Calibri"/>
                <w:b/>
                <w:bCs/>
              </w:rPr>
              <w:t xml:space="preserve">CRITERIOS DE ACEPTACIÓN: </w:t>
            </w:r>
            <w:r w:rsidRPr="000072D4">
              <w:rPr>
                <w:rFonts w:cs="Calibri"/>
              </w:rPr>
              <w:t>Las sucursales han sido modificadas satisfactoriamente.</w:t>
            </w:r>
          </w:p>
        </w:tc>
      </w:tr>
      <w:tr w:rsidR="000072D4" w:rsidRPr="000072D4" w14:paraId="764F21CB" w14:textId="77777777" w:rsidTr="420B8238">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273B291A" w14:textId="77777777" w:rsidR="0875E77E" w:rsidRPr="000072D4" w:rsidRDefault="0875E77E" w:rsidP="0CBDA88A">
            <w:pPr>
              <w:widowControl w:val="0"/>
              <w:rPr>
                <w:rFonts w:ascii="Calibri" w:eastAsia="Calibri" w:hAnsi="Calibri" w:cs="Calibri"/>
                <w:b/>
                <w:bCs/>
              </w:rPr>
            </w:pPr>
            <w:r w:rsidRPr="000072D4">
              <w:rPr>
                <w:rFonts w:cs="Calibri"/>
                <w:b/>
                <w:bCs/>
              </w:rPr>
              <w:t xml:space="preserve">ESCENARIOS: </w:t>
            </w:r>
          </w:p>
        </w:tc>
      </w:tr>
      <w:tr w:rsidR="000072D4" w:rsidRPr="000072D4" w14:paraId="6DD458CD" w14:textId="77777777" w:rsidTr="420B8238">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7CCFE2" w14:textId="64EF9418" w:rsidR="0875E77E" w:rsidRPr="000072D4" w:rsidRDefault="0875E77E" w:rsidP="0CBDA88A">
            <w:pPr>
              <w:widowControl w:val="0"/>
              <w:rPr>
                <w:rFonts w:ascii="Calibri" w:hAnsi="Calibri" w:cs="Calibri"/>
                <w:i/>
                <w:iCs/>
                <w:lang w:eastAsia="es-ES"/>
              </w:rPr>
            </w:pPr>
            <w:r w:rsidRPr="000072D4">
              <w:rPr>
                <w:rFonts w:eastAsia="Arial Unicode MS" w:cs="Calibri"/>
              </w:rPr>
              <w:t xml:space="preserve">ES-22.1    </w:t>
            </w:r>
          </w:p>
          <w:p w14:paraId="0BAF7696" w14:textId="77777777" w:rsidR="0CBDA88A" w:rsidRPr="000072D4" w:rsidRDefault="0CBDA88A" w:rsidP="0CBDA88A">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1D07A4" w14:textId="733B6F2B" w:rsidR="0875E77E" w:rsidRPr="000072D4" w:rsidRDefault="0875E77E" w:rsidP="0CBDA88A">
            <w:pPr>
              <w:widowControl w:val="0"/>
              <w:rPr>
                <w:rFonts w:ascii="Calibri" w:hAnsi="Calibri" w:cs="Calibri"/>
              </w:rPr>
            </w:pPr>
            <w:r w:rsidRPr="000072D4">
              <w:rPr>
                <w:rFonts w:cs="Calibri"/>
                <w:b/>
                <w:bCs/>
              </w:rPr>
              <w:t xml:space="preserve">DESCRIPCIÓN: </w:t>
            </w:r>
            <w:r w:rsidRPr="000072D4">
              <w:rPr>
                <w:rFonts w:cs="Calibri"/>
              </w:rPr>
              <w:t>La modificación de las sucursales fue realizada correctamente.</w:t>
            </w:r>
          </w:p>
          <w:p w14:paraId="3A2D6C34" w14:textId="77777777" w:rsidR="0875E77E" w:rsidRPr="000072D4" w:rsidRDefault="0875E77E" w:rsidP="0CBDA88A">
            <w:pPr>
              <w:widowControl w:val="0"/>
              <w:rPr>
                <w:rFonts w:ascii="Calibri" w:hAnsi="Calibri" w:cs="Calibri"/>
                <w:b/>
                <w:bCs/>
              </w:rPr>
            </w:pPr>
            <w:r w:rsidRPr="000072D4">
              <w:rPr>
                <w:rFonts w:cs="Calibri"/>
                <w:b/>
                <w:bCs/>
              </w:rPr>
              <w:t xml:space="preserve">SUPOSICIONES/ASUNCIONES: </w:t>
            </w:r>
          </w:p>
          <w:p w14:paraId="0506DFD9" w14:textId="2167FC74" w:rsidR="0875E77E" w:rsidRPr="000072D4" w:rsidRDefault="0875E77E" w:rsidP="0CBDA88A">
            <w:pPr>
              <w:widowControl w:val="0"/>
              <w:rPr>
                <w:rFonts w:ascii="Calibri" w:hAnsi="Calibri" w:cs="Calibri"/>
              </w:rPr>
            </w:pPr>
            <w:r w:rsidRPr="000072D4">
              <w:rPr>
                <w:rFonts w:cs="Calibri"/>
                <w:b/>
                <w:bCs/>
              </w:rPr>
              <w:t xml:space="preserve">                       -</w:t>
            </w:r>
            <w:r w:rsidRPr="000072D4">
              <w:rPr>
                <w:rFonts w:cs="Calibri"/>
              </w:rPr>
              <w:t>La lista de los datos de sucursales se han modificado.</w:t>
            </w:r>
          </w:p>
          <w:p w14:paraId="54BBFA6F" w14:textId="0D021E88" w:rsidR="0875E77E" w:rsidRPr="000072D4" w:rsidRDefault="730E192E" w:rsidP="0CBDA88A">
            <w:pPr>
              <w:widowControl w:val="0"/>
              <w:rPr>
                <w:rFonts w:ascii="Calibri" w:hAnsi="Calibri" w:cs="Calibri"/>
              </w:rPr>
            </w:pPr>
            <w:r w:rsidRPr="000072D4">
              <w:rPr>
                <w:rFonts w:cs="Calibri"/>
                <w:b/>
                <w:bCs/>
              </w:rPr>
              <w:t xml:space="preserve">RESULTADOS:  </w:t>
            </w:r>
            <w:r w:rsidRPr="000072D4">
              <w:rPr>
                <w:rFonts w:cs="Calibri"/>
              </w:rPr>
              <w:t xml:space="preserve">La </w:t>
            </w:r>
            <w:r w:rsidR="00901209" w:rsidRPr="000072D4">
              <w:rPr>
                <w:rFonts w:cs="Calibri"/>
              </w:rPr>
              <w:t>modificación</w:t>
            </w:r>
            <w:r w:rsidRPr="000072D4">
              <w:rPr>
                <w:rFonts w:cs="Calibri"/>
              </w:rPr>
              <w:t xml:space="preserve"> de sucursal fue un </w:t>
            </w:r>
            <w:r w:rsidR="00901209" w:rsidRPr="000072D4">
              <w:rPr>
                <w:rFonts w:cs="Calibri"/>
              </w:rPr>
              <w:t>éxito</w:t>
            </w:r>
            <w:r w:rsidRPr="000072D4">
              <w:rPr>
                <w:rFonts w:cs="Calibri"/>
              </w:rPr>
              <w:t>.</w:t>
            </w:r>
          </w:p>
        </w:tc>
      </w:tr>
      <w:tr w:rsidR="000072D4" w:rsidRPr="000072D4" w14:paraId="25D34F17" w14:textId="77777777" w:rsidTr="420B8238">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81F4B4" w14:textId="38A70408" w:rsidR="0875E77E" w:rsidRPr="000072D4" w:rsidRDefault="0875E77E" w:rsidP="0CBDA88A">
            <w:pPr>
              <w:widowControl w:val="0"/>
              <w:rPr>
                <w:rFonts w:ascii="Calibri" w:hAnsi="Calibri" w:cs="Calibri"/>
                <w:i/>
                <w:iCs/>
                <w:lang w:eastAsia="es-ES"/>
              </w:rPr>
            </w:pPr>
            <w:r w:rsidRPr="000072D4">
              <w:rPr>
                <w:rFonts w:eastAsia="Arial Unicode MS" w:cs="Calibri"/>
              </w:rPr>
              <w:t>ES-22.2</w:t>
            </w:r>
          </w:p>
          <w:p w14:paraId="3577F5B5" w14:textId="77777777" w:rsidR="0CBDA88A" w:rsidRPr="000072D4" w:rsidRDefault="0CBDA88A" w:rsidP="0CBDA88A">
            <w:pPr>
              <w:widowControl w:val="0"/>
              <w:rPr>
                <w:rFonts w:ascii="Calibri" w:hAnsi="Calibri" w:cs="Calibri"/>
                <w:b/>
                <w:bCs/>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7BDFE8" w14:textId="21ACE99F" w:rsidR="0875E77E" w:rsidRPr="000072D4" w:rsidRDefault="0875E77E" w:rsidP="0CBDA88A">
            <w:pPr>
              <w:widowControl w:val="0"/>
              <w:rPr>
                <w:rFonts w:ascii="Calibri" w:hAnsi="Calibri" w:cs="Calibri"/>
              </w:rPr>
            </w:pPr>
            <w:r w:rsidRPr="000072D4">
              <w:rPr>
                <w:rFonts w:cs="Calibri"/>
                <w:b/>
                <w:bCs/>
              </w:rPr>
              <w:t xml:space="preserve">DESCRIPCIÓN: </w:t>
            </w:r>
            <w:r w:rsidRPr="000072D4">
              <w:rPr>
                <w:rFonts w:cs="Calibri"/>
              </w:rPr>
              <w:t xml:space="preserve">La modificación </w:t>
            </w:r>
            <w:r w:rsidR="00D1385C" w:rsidRPr="000072D4">
              <w:rPr>
                <w:rFonts w:cs="Calibri"/>
              </w:rPr>
              <w:t>de la sucursal</w:t>
            </w:r>
            <w:r w:rsidRPr="000072D4">
              <w:rPr>
                <w:rFonts w:cs="Calibri"/>
              </w:rPr>
              <w:t xml:space="preserve"> no se ha realizado.</w:t>
            </w:r>
          </w:p>
          <w:p w14:paraId="457027C9" w14:textId="77777777" w:rsidR="0875E77E" w:rsidRPr="000072D4" w:rsidRDefault="0875E77E" w:rsidP="0CBDA88A">
            <w:pPr>
              <w:widowControl w:val="0"/>
              <w:rPr>
                <w:rFonts w:ascii="Calibri" w:hAnsi="Calibri" w:cs="Calibri"/>
                <w:b/>
                <w:bCs/>
              </w:rPr>
            </w:pPr>
            <w:r w:rsidRPr="000072D4">
              <w:rPr>
                <w:rFonts w:cs="Calibri"/>
                <w:b/>
                <w:bCs/>
              </w:rPr>
              <w:t xml:space="preserve">SUPOSICIONES/ASUNCIONES: </w:t>
            </w:r>
          </w:p>
          <w:p w14:paraId="4D1CB3B6" w14:textId="7A4D8CA2" w:rsidR="0875E77E" w:rsidRPr="000072D4" w:rsidRDefault="67F8AF7F" w:rsidP="0CBDA88A">
            <w:pPr>
              <w:widowControl w:val="0"/>
              <w:rPr>
                <w:rFonts w:ascii="Calibri" w:hAnsi="Calibri" w:cs="Calibri"/>
              </w:rPr>
            </w:pPr>
            <w:r w:rsidRPr="000072D4">
              <w:rPr>
                <w:rFonts w:cs="Calibri"/>
                <w:b/>
                <w:bCs/>
              </w:rPr>
              <w:t xml:space="preserve">                       </w:t>
            </w:r>
            <w:r w:rsidRPr="000072D4">
              <w:rPr>
                <w:rFonts w:cs="Calibri"/>
              </w:rPr>
              <w:t>-Faltan datos de las sucursales para poder guardar cambios.</w:t>
            </w:r>
          </w:p>
          <w:p w14:paraId="6C9E619E" w14:textId="2E44B8CE" w:rsidR="0875E77E" w:rsidRPr="000072D4" w:rsidRDefault="0875E77E" w:rsidP="0CBDA88A">
            <w:pPr>
              <w:widowControl w:val="0"/>
              <w:rPr>
                <w:rFonts w:ascii="Calibri" w:hAnsi="Calibri" w:cs="Calibri"/>
              </w:rPr>
            </w:pPr>
            <w:r w:rsidRPr="000072D4">
              <w:rPr>
                <w:rFonts w:cs="Calibri"/>
              </w:rPr>
              <w:t xml:space="preserve">                       -No existen modificaciones por guardar.</w:t>
            </w:r>
          </w:p>
          <w:p w14:paraId="7C77ACC8" w14:textId="141B13B9" w:rsidR="0875E77E" w:rsidRPr="000072D4" w:rsidRDefault="730E192E" w:rsidP="0CBDA88A">
            <w:pPr>
              <w:widowControl w:val="0"/>
              <w:rPr>
                <w:rFonts w:ascii="Calibri" w:hAnsi="Calibri" w:cs="Calibri"/>
                <w:b/>
                <w:bCs/>
              </w:rPr>
            </w:pPr>
            <w:r w:rsidRPr="000072D4">
              <w:rPr>
                <w:rFonts w:cs="Calibri"/>
                <w:b/>
                <w:bCs/>
              </w:rPr>
              <w:t xml:space="preserve">RESULTADOS:  </w:t>
            </w:r>
            <w:r w:rsidRPr="000072D4">
              <w:rPr>
                <w:rFonts w:cs="Calibri"/>
              </w:rPr>
              <w:t>Las modificaciones de sucursales</w:t>
            </w:r>
            <w:r w:rsidRPr="000072D4">
              <w:rPr>
                <w:rFonts w:cs="Calibri"/>
                <w:b/>
                <w:bCs/>
              </w:rPr>
              <w:t xml:space="preserve"> </w:t>
            </w:r>
            <w:r w:rsidRPr="000072D4">
              <w:rPr>
                <w:rFonts w:cs="Calibri"/>
              </w:rPr>
              <w:t>no se han realizado.</w:t>
            </w:r>
          </w:p>
        </w:tc>
      </w:tr>
      <w:tr w:rsidR="000072D4" w:rsidRPr="000072D4" w14:paraId="7A49D6CF" w14:textId="77777777" w:rsidTr="420B8238">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A5830C" w14:textId="6D9CC398" w:rsidR="5DED6B8E" w:rsidRPr="000072D4" w:rsidRDefault="5DED6B8E" w:rsidP="0CBDA88A">
            <w:pPr>
              <w:widowControl w:val="0"/>
              <w:rPr>
                <w:rFonts w:eastAsia="Arial Unicode MS" w:cs="Calibri"/>
              </w:rPr>
            </w:pPr>
            <w:r w:rsidRPr="000072D4">
              <w:rPr>
                <w:rFonts w:eastAsia="Arial Unicode MS" w:cs="Calibri"/>
              </w:rPr>
              <w:t>ES-22.3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F3930A" w14:textId="7EF197F8" w:rsidR="5DED6B8E" w:rsidRPr="000072D4" w:rsidRDefault="5C1E7D83" w:rsidP="0CBDA88A">
            <w:pPr>
              <w:widowControl w:val="0"/>
              <w:spacing w:line="259" w:lineRule="auto"/>
              <w:rPr>
                <w:rFonts w:cs="Calibri"/>
              </w:rPr>
            </w:pPr>
            <w:r w:rsidRPr="000072D4">
              <w:rPr>
                <w:rFonts w:cs="Calibri"/>
                <w:b/>
                <w:bCs/>
              </w:rPr>
              <w:t xml:space="preserve">DESCRIPCIÓN: </w:t>
            </w:r>
            <w:r w:rsidR="2C209448" w:rsidRPr="000072D4">
              <w:rPr>
                <w:rFonts w:cs="Calibri"/>
              </w:rPr>
              <w:t>Modificación de sucursales fallida</w:t>
            </w:r>
            <w:r w:rsidR="06E56599" w:rsidRPr="000072D4">
              <w:rPr>
                <w:rFonts w:cs="Calibri"/>
              </w:rPr>
              <w:t xml:space="preserve"> por perdida de conexión.</w:t>
            </w:r>
          </w:p>
          <w:p w14:paraId="48430B0E" w14:textId="77777777" w:rsidR="5DED6B8E" w:rsidRPr="000072D4" w:rsidRDefault="5DED6B8E" w:rsidP="0CBDA88A">
            <w:pPr>
              <w:widowControl w:val="0"/>
              <w:rPr>
                <w:rFonts w:ascii="Calibri" w:hAnsi="Calibri" w:cs="Calibri"/>
                <w:b/>
                <w:bCs/>
              </w:rPr>
            </w:pPr>
            <w:r w:rsidRPr="000072D4">
              <w:rPr>
                <w:rFonts w:cs="Calibri"/>
                <w:b/>
                <w:bCs/>
              </w:rPr>
              <w:t xml:space="preserve">SUPOSICIONES/ASUNCIONES: </w:t>
            </w:r>
          </w:p>
          <w:p w14:paraId="29ED531D" w14:textId="7E2CF19E" w:rsidR="5DED6B8E" w:rsidRPr="000072D4" w:rsidRDefault="5C1E7D83" w:rsidP="0CBDA88A">
            <w:pPr>
              <w:widowControl w:val="0"/>
              <w:rPr>
                <w:rFonts w:ascii="Calibri" w:hAnsi="Calibri" w:cs="Calibri"/>
              </w:rPr>
            </w:pPr>
            <w:r w:rsidRPr="000072D4">
              <w:rPr>
                <w:rFonts w:cs="Calibri"/>
                <w:b/>
                <w:bCs/>
              </w:rPr>
              <w:t xml:space="preserve">                       -</w:t>
            </w:r>
            <w:r w:rsidR="0AE1D241" w:rsidRPr="000072D4">
              <w:rPr>
                <w:rFonts w:cs="Calibri"/>
              </w:rPr>
              <w:t>Existe un error al conectar a la BD.</w:t>
            </w:r>
          </w:p>
          <w:p w14:paraId="382223CD" w14:textId="2B91CBFA" w:rsidR="5DED6B8E" w:rsidRPr="000072D4" w:rsidRDefault="5DED6B8E" w:rsidP="0CBDA88A">
            <w:pPr>
              <w:widowControl w:val="0"/>
              <w:rPr>
                <w:rFonts w:ascii="Calibri" w:hAnsi="Calibri" w:cs="Calibri"/>
              </w:rPr>
            </w:pPr>
            <w:r w:rsidRPr="000072D4">
              <w:rPr>
                <w:rFonts w:cs="Calibri"/>
                <w:b/>
                <w:bCs/>
              </w:rPr>
              <w:t xml:space="preserve">RESULTADOS:  </w:t>
            </w:r>
            <w:r w:rsidRPr="000072D4">
              <w:rPr>
                <w:rFonts w:cs="Calibri"/>
              </w:rPr>
              <w:t>Las modificaciones de sucursal no se han podido realizar.</w:t>
            </w:r>
          </w:p>
        </w:tc>
      </w:tr>
      <w:tr w:rsidR="0CBDA88A" w:rsidRPr="000072D4" w14:paraId="4FF72CC5" w14:textId="77777777" w:rsidTr="420B8238">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50804" w14:textId="77777777" w:rsidR="0875E77E" w:rsidRPr="000072D4" w:rsidRDefault="0875E77E" w:rsidP="0CBDA88A">
            <w:pPr>
              <w:widowControl w:val="0"/>
              <w:rPr>
                <w:rFonts w:ascii="Calibri" w:hAnsi="Calibri" w:cs="Calibri"/>
                <w:b/>
                <w:bCs/>
              </w:rPr>
            </w:pPr>
            <w:r w:rsidRPr="000072D4">
              <w:rPr>
                <w:rFonts w:cs="Calibri"/>
                <w:b/>
                <w:bCs/>
              </w:rPr>
              <w:t>REQUERIMIENTOS ESPECIALES - REGLAS DEL NEGOCIO Y DEL SISTEMA:</w:t>
            </w:r>
          </w:p>
          <w:p w14:paraId="5377D1F6" w14:textId="77777777" w:rsidR="0875E77E" w:rsidRPr="000072D4" w:rsidRDefault="0875E77E" w:rsidP="0CBDA88A">
            <w:pPr>
              <w:widowControl w:val="0"/>
              <w:rPr>
                <w:rFonts w:ascii="Calibri" w:hAnsi="Calibri" w:cs="Calibri"/>
              </w:rPr>
            </w:pPr>
            <w:r w:rsidRPr="000072D4">
              <w:rPr>
                <w:rFonts w:cs="Calibri"/>
              </w:rPr>
              <w:t>No Aplica</w:t>
            </w:r>
          </w:p>
        </w:tc>
      </w:tr>
    </w:tbl>
    <w:p w14:paraId="1B3BC401" w14:textId="4A425ECE" w:rsidR="0CBDA88A" w:rsidRPr="000072D4" w:rsidRDefault="0CBDA88A" w:rsidP="0CBDA88A"/>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5"/>
        <w:gridCol w:w="2562"/>
        <w:gridCol w:w="1463"/>
        <w:gridCol w:w="3816"/>
      </w:tblGrid>
      <w:tr w:rsidR="000072D4" w:rsidRPr="000072D4" w14:paraId="773DFA8F" w14:textId="77777777" w:rsidTr="0CBDA88A">
        <w:tc>
          <w:tcPr>
            <w:tcW w:w="4080" w:type="dxa"/>
            <w:gridSpan w:val="2"/>
            <w:shd w:val="clear" w:color="auto" w:fill="D9D9D9" w:themeFill="background1" w:themeFillShade="D9"/>
          </w:tcPr>
          <w:p w14:paraId="6A462EAF" w14:textId="77777777" w:rsidR="3AA155E0" w:rsidRPr="000072D4" w:rsidRDefault="3AA155E0" w:rsidP="0CBDA88A">
            <w:pPr>
              <w:rPr>
                <w:b/>
                <w:bCs/>
              </w:rPr>
            </w:pPr>
            <w:r w:rsidRPr="000072D4">
              <w:rPr>
                <w:b/>
                <w:bCs/>
              </w:rPr>
              <w:t>IDENTIFICADOR CASO DE USO:</w:t>
            </w:r>
          </w:p>
          <w:p w14:paraId="7240CE02" w14:textId="0F5EB0FE" w:rsidR="3AA155E0" w:rsidRPr="000072D4" w:rsidRDefault="3AA155E0" w:rsidP="0CBDA88A">
            <w:pPr>
              <w:rPr>
                <w:b/>
                <w:bCs/>
              </w:rPr>
            </w:pPr>
            <w:r w:rsidRPr="000072D4">
              <w:rPr>
                <w:b/>
                <w:bCs/>
              </w:rPr>
              <w:t>CU-23</w:t>
            </w:r>
          </w:p>
        </w:tc>
        <w:tc>
          <w:tcPr>
            <w:tcW w:w="5559" w:type="dxa"/>
            <w:gridSpan w:val="2"/>
            <w:shd w:val="clear" w:color="auto" w:fill="D9D9D9" w:themeFill="background1" w:themeFillShade="D9"/>
          </w:tcPr>
          <w:p w14:paraId="54BC18CB" w14:textId="77777777" w:rsidR="3AA155E0" w:rsidRPr="000072D4" w:rsidRDefault="3AA155E0" w:rsidP="0CBDA88A">
            <w:pPr>
              <w:rPr>
                <w:b/>
                <w:bCs/>
              </w:rPr>
            </w:pPr>
            <w:r w:rsidRPr="000072D4">
              <w:rPr>
                <w:b/>
                <w:bCs/>
              </w:rPr>
              <w:t>NOMBRE:</w:t>
            </w:r>
          </w:p>
          <w:p w14:paraId="212E68C0" w14:textId="44038790" w:rsidR="0CBDA88A" w:rsidRPr="000072D4" w:rsidRDefault="0CBDA88A" w:rsidP="0CBDA88A">
            <w:pPr>
              <w:spacing w:line="259" w:lineRule="auto"/>
            </w:pPr>
            <w:r w:rsidRPr="000072D4">
              <w:t>Eliminar sucursales</w:t>
            </w:r>
          </w:p>
        </w:tc>
      </w:tr>
      <w:tr w:rsidR="000072D4" w:rsidRPr="000072D4" w14:paraId="358E48BD" w14:textId="77777777" w:rsidTr="0CBDA88A">
        <w:tc>
          <w:tcPr>
            <w:tcW w:w="5662" w:type="dxa"/>
            <w:gridSpan w:val="3"/>
          </w:tcPr>
          <w:p w14:paraId="28ED61D5" w14:textId="77777777" w:rsidR="3AA155E0" w:rsidRPr="000072D4" w:rsidRDefault="3AA155E0" w:rsidP="0CBDA88A">
            <w:pPr>
              <w:rPr>
                <w:b/>
                <w:bCs/>
              </w:rPr>
            </w:pPr>
            <w:r w:rsidRPr="000072D4">
              <w:rPr>
                <w:b/>
                <w:bCs/>
              </w:rPr>
              <w:t>COMPLEJIDAD:</w:t>
            </w:r>
          </w:p>
          <w:p w14:paraId="0DE20C2C" w14:textId="77777777" w:rsidR="3AA155E0" w:rsidRPr="000072D4" w:rsidRDefault="3AA155E0" w:rsidP="0CBDA88A">
            <w:pPr>
              <w:jc w:val="both"/>
              <w:rPr>
                <w:b/>
                <w:bCs/>
              </w:rPr>
            </w:pPr>
            <w:r w:rsidRPr="000072D4">
              <w:t xml:space="preserve"> [Alta] </w:t>
            </w:r>
          </w:p>
        </w:tc>
        <w:tc>
          <w:tcPr>
            <w:tcW w:w="3977" w:type="dxa"/>
          </w:tcPr>
          <w:p w14:paraId="70B780A8" w14:textId="77777777" w:rsidR="3AA155E0" w:rsidRPr="000072D4" w:rsidRDefault="3AA155E0" w:rsidP="0CBDA88A">
            <w:pPr>
              <w:rPr>
                <w:b/>
                <w:bCs/>
              </w:rPr>
            </w:pPr>
            <w:r w:rsidRPr="000072D4">
              <w:rPr>
                <w:b/>
                <w:bCs/>
              </w:rPr>
              <w:t>PRIORIDAD:</w:t>
            </w:r>
          </w:p>
          <w:p w14:paraId="3EA168C8" w14:textId="77777777" w:rsidR="3AA155E0" w:rsidRPr="000072D4" w:rsidRDefault="3AA155E0" w:rsidP="0CBDA88A">
            <w:pPr>
              <w:rPr>
                <w:b/>
                <w:bCs/>
              </w:rPr>
            </w:pPr>
            <w:r w:rsidRPr="000072D4">
              <w:t>[Alta]</w:t>
            </w:r>
          </w:p>
        </w:tc>
      </w:tr>
      <w:tr w:rsidR="000072D4" w:rsidRPr="000072D4" w14:paraId="1D7127B9" w14:textId="77777777" w:rsidTr="0CBDA88A">
        <w:tc>
          <w:tcPr>
            <w:tcW w:w="9639" w:type="dxa"/>
            <w:gridSpan w:val="4"/>
          </w:tcPr>
          <w:p w14:paraId="750AAA69" w14:textId="77777777" w:rsidR="3AA155E0" w:rsidRPr="000072D4" w:rsidRDefault="3AA155E0" w:rsidP="0CBDA88A">
            <w:pPr>
              <w:rPr>
                <w:b/>
                <w:bCs/>
              </w:rPr>
            </w:pPr>
            <w:r w:rsidRPr="000072D4">
              <w:rPr>
                <w:b/>
                <w:bCs/>
              </w:rPr>
              <w:t>REQUERIMIENTO FUNCIONAL ASOCIADO:</w:t>
            </w:r>
          </w:p>
          <w:p w14:paraId="7B5F6AB5" w14:textId="21EDC876" w:rsidR="3AA155E0" w:rsidRPr="000072D4" w:rsidRDefault="3AA155E0" w:rsidP="0CBDA88A">
            <w:pPr>
              <w:jc w:val="both"/>
              <w:rPr>
                <w:i/>
                <w:iCs/>
                <w:lang w:eastAsia="es-ES"/>
              </w:rPr>
            </w:pPr>
            <w:r w:rsidRPr="000072D4">
              <w:rPr>
                <w:i/>
                <w:iCs/>
              </w:rPr>
              <w:t>RF-23; RF-25</w:t>
            </w:r>
          </w:p>
        </w:tc>
      </w:tr>
      <w:tr w:rsidR="000072D4" w:rsidRPr="000072D4" w14:paraId="62B101DD" w14:textId="77777777" w:rsidTr="0CBDA88A">
        <w:tc>
          <w:tcPr>
            <w:tcW w:w="9639" w:type="dxa"/>
            <w:gridSpan w:val="4"/>
          </w:tcPr>
          <w:p w14:paraId="60ED81FE" w14:textId="77777777" w:rsidR="3AA155E0" w:rsidRPr="000072D4" w:rsidRDefault="3AA155E0" w:rsidP="0CBDA88A">
            <w:pPr>
              <w:rPr>
                <w:b/>
                <w:bCs/>
              </w:rPr>
            </w:pPr>
            <w:r w:rsidRPr="000072D4">
              <w:rPr>
                <w:b/>
                <w:bCs/>
              </w:rPr>
              <w:t>ACTORES:</w:t>
            </w:r>
          </w:p>
          <w:p w14:paraId="28D995DB" w14:textId="77777777" w:rsidR="3AA155E0" w:rsidRPr="000072D4" w:rsidRDefault="3AA155E0" w:rsidP="0CBDA88A">
            <w:pPr>
              <w:rPr>
                <w:i/>
                <w:iCs/>
              </w:rPr>
            </w:pPr>
            <w:r w:rsidRPr="000072D4">
              <w:rPr>
                <w:i/>
                <w:iCs/>
              </w:rPr>
              <w:t>Administrador</w:t>
            </w:r>
          </w:p>
        </w:tc>
      </w:tr>
      <w:tr w:rsidR="000072D4" w:rsidRPr="000072D4" w14:paraId="6805B6A9" w14:textId="77777777" w:rsidTr="0CBDA88A">
        <w:trPr>
          <w:trHeight w:val="795"/>
        </w:trPr>
        <w:tc>
          <w:tcPr>
            <w:tcW w:w="9639" w:type="dxa"/>
            <w:gridSpan w:val="4"/>
          </w:tcPr>
          <w:p w14:paraId="13C5AA62" w14:textId="77777777" w:rsidR="3AA155E0" w:rsidRPr="000072D4" w:rsidRDefault="3AA155E0" w:rsidP="0CBDA88A">
            <w:pPr>
              <w:rPr>
                <w:b/>
                <w:bCs/>
              </w:rPr>
            </w:pPr>
            <w:r w:rsidRPr="000072D4">
              <w:rPr>
                <w:b/>
                <w:bCs/>
              </w:rPr>
              <w:t>CASOS DE USO ASOCIADOS:</w:t>
            </w:r>
          </w:p>
          <w:p w14:paraId="10950A36" w14:textId="7BB58DB0" w:rsidR="3AA155E0" w:rsidRPr="000072D4" w:rsidRDefault="3AA155E0" w:rsidP="0CBDA88A">
            <w:r w:rsidRPr="000072D4">
              <w:t>CU-25</w:t>
            </w:r>
          </w:p>
        </w:tc>
      </w:tr>
      <w:tr w:rsidR="000072D4" w:rsidRPr="000072D4" w14:paraId="2BBAC6E1" w14:textId="77777777" w:rsidTr="0CBDA88A">
        <w:tc>
          <w:tcPr>
            <w:tcW w:w="9639" w:type="dxa"/>
            <w:gridSpan w:val="4"/>
          </w:tcPr>
          <w:p w14:paraId="31108069" w14:textId="77777777" w:rsidR="3AA155E0" w:rsidRPr="000072D4" w:rsidRDefault="3AA155E0" w:rsidP="0CBDA88A">
            <w:pPr>
              <w:rPr>
                <w:lang w:eastAsia="es-ES"/>
              </w:rPr>
            </w:pPr>
            <w:r w:rsidRPr="000072D4">
              <w:rPr>
                <w:b/>
                <w:bCs/>
              </w:rPr>
              <w:t>DESCRIPCIÓN:</w:t>
            </w:r>
          </w:p>
          <w:p w14:paraId="53261E90" w14:textId="1BBC7DBC" w:rsidR="3AA155E0" w:rsidRPr="000072D4" w:rsidRDefault="3AA155E0" w:rsidP="0CBDA88A">
            <w:pPr>
              <w:rPr>
                <w:b/>
                <w:bCs/>
              </w:rPr>
            </w:pPr>
            <w:r w:rsidRPr="000072D4">
              <w:rPr>
                <w:i/>
                <w:iCs/>
              </w:rPr>
              <w:t>Eliminar las sucursales que se encuentran ingresadas.</w:t>
            </w:r>
          </w:p>
        </w:tc>
      </w:tr>
      <w:tr w:rsidR="000072D4" w:rsidRPr="000072D4" w14:paraId="68868DAF" w14:textId="77777777" w:rsidTr="0CBDA88A">
        <w:tc>
          <w:tcPr>
            <w:tcW w:w="9639" w:type="dxa"/>
            <w:gridSpan w:val="4"/>
            <w:tcBorders>
              <w:bottom w:val="single" w:sz="4" w:space="0" w:color="auto"/>
            </w:tcBorders>
          </w:tcPr>
          <w:p w14:paraId="713DA82B" w14:textId="77777777" w:rsidR="3AA155E0" w:rsidRPr="000072D4" w:rsidRDefault="3AA155E0" w:rsidP="0CBDA88A">
            <w:pPr>
              <w:rPr>
                <w:b/>
                <w:bCs/>
              </w:rPr>
            </w:pPr>
            <w:r w:rsidRPr="000072D4">
              <w:rPr>
                <w:b/>
                <w:bCs/>
              </w:rPr>
              <w:t>NOTAS:</w:t>
            </w:r>
          </w:p>
          <w:p w14:paraId="7625FEDF" w14:textId="050AD133" w:rsidR="3AA155E0" w:rsidRPr="000072D4" w:rsidRDefault="3AA155E0" w:rsidP="0CBDA88A">
            <w:pPr>
              <w:rPr>
                <w:i/>
                <w:iCs/>
              </w:rPr>
            </w:pPr>
            <w:r w:rsidRPr="000072D4">
              <w:rPr>
                <w:i/>
                <w:iCs/>
                <w:lang w:eastAsia="es-ES"/>
              </w:rPr>
              <w:t>Según el identificador de las sucursales se buscará los datos para eliminar de manera correcta.</w:t>
            </w:r>
          </w:p>
        </w:tc>
      </w:tr>
      <w:tr w:rsidR="000072D4" w:rsidRPr="000072D4" w14:paraId="1635183E" w14:textId="77777777" w:rsidTr="0CBDA88A">
        <w:tc>
          <w:tcPr>
            <w:tcW w:w="9639" w:type="dxa"/>
            <w:gridSpan w:val="4"/>
            <w:tcBorders>
              <w:bottom w:val="single" w:sz="4" w:space="0" w:color="auto"/>
            </w:tcBorders>
          </w:tcPr>
          <w:p w14:paraId="184C5152" w14:textId="5A171846" w:rsidR="3AA155E0" w:rsidRPr="000072D4" w:rsidRDefault="3AA155E0" w:rsidP="0CBDA88A">
            <w:pPr>
              <w:rPr>
                <w:i/>
                <w:iCs/>
              </w:rPr>
            </w:pPr>
            <w:r w:rsidRPr="000072D4">
              <w:rPr>
                <w:b/>
                <w:bCs/>
              </w:rPr>
              <w:t xml:space="preserve">CRITERIOS DE ACEPTACIÓN: </w:t>
            </w:r>
            <w:r w:rsidRPr="000072D4">
              <w:t>Las sucursales han sido eliminados satisfactoriamente.</w:t>
            </w:r>
          </w:p>
        </w:tc>
      </w:tr>
      <w:tr w:rsidR="000072D4" w:rsidRPr="000072D4" w14:paraId="5D3690A3" w14:textId="77777777" w:rsidTr="0CBDA88A">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30CEAE" w14:textId="77777777" w:rsidR="3AA155E0" w:rsidRPr="000072D4" w:rsidRDefault="3AA155E0" w:rsidP="0CBDA88A">
            <w:pPr>
              <w:rPr>
                <w:b/>
                <w:bCs/>
              </w:rPr>
            </w:pPr>
            <w:r w:rsidRPr="000072D4">
              <w:rPr>
                <w:b/>
                <w:bCs/>
              </w:rPr>
              <w:t xml:space="preserve">ESCENARIOS: </w:t>
            </w:r>
          </w:p>
        </w:tc>
      </w:tr>
      <w:tr w:rsidR="000072D4" w:rsidRPr="000072D4" w14:paraId="0EC8AE82" w14:textId="77777777" w:rsidTr="0CBDA88A">
        <w:tc>
          <w:tcPr>
            <w:tcW w:w="1395" w:type="dxa"/>
            <w:tcBorders>
              <w:top w:val="single" w:sz="4" w:space="0" w:color="auto"/>
              <w:left w:val="single" w:sz="4" w:space="0" w:color="auto"/>
              <w:bottom w:val="single" w:sz="4" w:space="0" w:color="auto"/>
              <w:right w:val="single" w:sz="4" w:space="0" w:color="auto"/>
            </w:tcBorders>
          </w:tcPr>
          <w:p w14:paraId="3C1A99C5" w14:textId="181F18F4" w:rsidR="3AA155E0" w:rsidRPr="000072D4" w:rsidRDefault="3AA155E0" w:rsidP="0CBDA88A">
            <w:pPr>
              <w:rPr>
                <w:i/>
                <w:iCs/>
                <w:lang w:eastAsia="es-ES"/>
              </w:rPr>
            </w:pPr>
            <w:r w:rsidRPr="000072D4">
              <w:t xml:space="preserve">ES-23.1    </w:t>
            </w:r>
          </w:p>
          <w:p w14:paraId="12575364" w14:textId="77777777" w:rsidR="0CBDA88A" w:rsidRPr="000072D4" w:rsidRDefault="0CBDA88A" w:rsidP="0CBDA88A">
            <w:pPr>
              <w:rPr>
                <w:b/>
                <w:bCs/>
              </w:rPr>
            </w:pPr>
          </w:p>
        </w:tc>
        <w:tc>
          <w:tcPr>
            <w:tcW w:w="8244" w:type="dxa"/>
            <w:gridSpan w:val="3"/>
            <w:tcBorders>
              <w:top w:val="single" w:sz="4" w:space="0" w:color="auto"/>
              <w:left w:val="single" w:sz="4" w:space="0" w:color="auto"/>
              <w:bottom w:val="single" w:sz="4" w:space="0" w:color="auto"/>
              <w:right w:val="single" w:sz="4" w:space="0" w:color="auto"/>
            </w:tcBorders>
          </w:tcPr>
          <w:p w14:paraId="602EF0E1" w14:textId="0D48CCF3" w:rsidR="3AA155E0" w:rsidRPr="000072D4" w:rsidRDefault="3AA155E0" w:rsidP="0CBDA88A">
            <w:r w:rsidRPr="000072D4">
              <w:rPr>
                <w:b/>
                <w:bCs/>
              </w:rPr>
              <w:t xml:space="preserve">DESCRIPCIÓN: </w:t>
            </w:r>
            <w:r w:rsidRPr="000072D4">
              <w:t>La eliminación de las sucursales se ha realizado correctamente.</w:t>
            </w:r>
          </w:p>
          <w:p w14:paraId="33C73E36" w14:textId="77777777" w:rsidR="3AA155E0" w:rsidRPr="000072D4" w:rsidRDefault="3AA155E0" w:rsidP="0CBDA88A">
            <w:pPr>
              <w:rPr>
                <w:b/>
                <w:bCs/>
              </w:rPr>
            </w:pPr>
            <w:r w:rsidRPr="000072D4">
              <w:rPr>
                <w:b/>
                <w:bCs/>
              </w:rPr>
              <w:t xml:space="preserve">SUPOSICIONES/ASUNCIONES: </w:t>
            </w:r>
          </w:p>
          <w:p w14:paraId="664FC674" w14:textId="0F6C7221" w:rsidR="3AA155E0" w:rsidRPr="000072D4" w:rsidRDefault="3AA155E0" w:rsidP="0CBDA88A">
            <w:r w:rsidRPr="000072D4">
              <w:rPr>
                <w:b/>
                <w:bCs/>
              </w:rPr>
              <w:t xml:space="preserve">                       -</w:t>
            </w:r>
            <w:r w:rsidRPr="000072D4">
              <w:t>La lista de los datos de sucursales se ha eliminado.</w:t>
            </w:r>
          </w:p>
          <w:p w14:paraId="2A987AFA" w14:textId="614B771B" w:rsidR="3AA155E0" w:rsidRPr="000072D4" w:rsidRDefault="3AA155E0" w:rsidP="0CBDA88A">
            <w:r w:rsidRPr="000072D4">
              <w:rPr>
                <w:b/>
                <w:bCs/>
              </w:rPr>
              <w:t xml:space="preserve">RESULTADOS:  </w:t>
            </w:r>
            <w:r w:rsidRPr="000072D4">
              <w:t>El registro de las sucursales se ha eliminado.</w:t>
            </w:r>
          </w:p>
        </w:tc>
      </w:tr>
      <w:tr w:rsidR="000072D4" w:rsidRPr="000072D4" w14:paraId="62AA9404" w14:textId="77777777" w:rsidTr="0CBDA88A">
        <w:tc>
          <w:tcPr>
            <w:tcW w:w="1395" w:type="dxa"/>
            <w:tcBorders>
              <w:top w:val="single" w:sz="4" w:space="0" w:color="auto"/>
              <w:left w:val="single" w:sz="4" w:space="0" w:color="auto"/>
              <w:bottom w:val="single" w:sz="4" w:space="0" w:color="auto"/>
              <w:right w:val="single" w:sz="4" w:space="0" w:color="auto"/>
            </w:tcBorders>
          </w:tcPr>
          <w:p w14:paraId="632598C8" w14:textId="3BDA7F2D" w:rsidR="3AA155E0" w:rsidRPr="000072D4" w:rsidRDefault="3AA155E0" w:rsidP="0CBDA88A">
            <w:pPr>
              <w:rPr>
                <w:i/>
                <w:iCs/>
                <w:lang w:eastAsia="es-ES"/>
              </w:rPr>
            </w:pPr>
            <w:r w:rsidRPr="000072D4">
              <w:t>ES-23.2</w:t>
            </w:r>
          </w:p>
          <w:p w14:paraId="5B8C0842" w14:textId="77777777" w:rsidR="0CBDA88A" w:rsidRPr="000072D4" w:rsidRDefault="0CBDA88A" w:rsidP="0CBDA88A">
            <w:pPr>
              <w:rPr>
                <w:b/>
                <w:bCs/>
              </w:rPr>
            </w:pPr>
          </w:p>
        </w:tc>
        <w:tc>
          <w:tcPr>
            <w:tcW w:w="8244" w:type="dxa"/>
            <w:gridSpan w:val="3"/>
            <w:tcBorders>
              <w:top w:val="single" w:sz="4" w:space="0" w:color="auto"/>
              <w:left w:val="single" w:sz="4" w:space="0" w:color="auto"/>
              <w:bottom w:val="single" w:sz="4" w:space="0" w:color="auto"/>
              <w:right w:val="single" w:sz="4" w:space="0" w:color="auto"/>
            </w:tcBorders>
          </w:tcPr>
          <w:p w14:paraId="6E255887" w14:textId="1F80CF81" w:rsidR="3AA155E0" w:rsidRPr="000072D4" w:rsidRDefault="3AA155E0" w:rsidP="0CBDA88A">
            <w:r w:rsidRPr="000072D4">
              <w:rPr>
                <w:b/>
                <w:bCs/>
              </w:rPr>
              <w:t xml:space="preserve">DESCRIPCIÓN: </w:t>
            </w:r>
            <w:r w:rsidRPr="000072D4">
              <w:t xml:space="preserve">La eliminación </w:t>
            </w:r>
            <w:r w:rsidR="00D1385C" w:rsidRPr="000072D4">
              <w:t xml:space="preserve">de la sucursal </w:t>
            </w:r>
            <w:r w:rsidRPr="000072D4">
              <w:t>no se ha realizado.</w:t>
            </w:r>
          </w:p>
          <w:p w14:paraId="69FFB3FB" w14:textId="77777777" w:rsidR="3AA155E0" w:rsidRPr="000072D4" w:rsidRDefault="3AA155E0" w:rsidP="0CBDA88A">
            <w:pPr>
              <w:rPr>
                <w:b/>
                <w:bCs/>
              </w:rPr>
            </w:pPr>
            <w:r w:rsidRPr="000072D4">
              <w:rPr>
                <w:b/>
                <w:bCs/>
              </w:rPr>
              <w:t xml:space="preserve">SUPOSICIONES/ASUNCIONES: </w:t>
            </w:r>
          </w:p>
          <w:p w14:paraId="30E84F06" w14:textId="77777777" w:rsidR="3AA155E0" w:rsidRPr="000072D4" w:rsidRDefault="3AA155E0" w:rsidP="0CBDA88A">
            <w:r w:rsidRPr="000072D4">
              <w:rPr>
                <w:b/>
                <w:bCs/>
              </w:rPr>
              <w:lastRenderedPageBreak/>
              <w:t xml:space="preserve">                       -</w:t>
            </w:r>
            <w:r w:rsidRPr="000072D4">
              <w:t>Existe un error en la eliminación.</w:t>
            </w:r>
          </w:p>
          <w:p w14:paraId="0F50A027" w14:textId="22C48E96" w:rsidR="3AA155E0" w:rsidRPr="000072D4" w:rsidRDefault="3AA155E0" w:rsidP="0CBDA88A">
            <w:r w:rsidRPr="000072D4">
              <w:t xml:space="preserve">                       -No existen sucursales por eliminar con ese identificador.</w:t>
            </w:r>
          </w:p>
          <w:p w14:paraId="51784D57" w14:textId="54A4A1D7" w:rsidR="3AA155E0" w:rsidRPr="000072D4" w:rsidRDefault="3AA155E0" w:rsidP="0CBDA88A">
            <w:pPr>
              <w:rPr>
                <w:b/>
                <w:bCs/>
              </w:rPr>
            </w:pPr>
            <w:r w:rsidRPr="000072D4">
              <w:rPr>
                <w:b/>
                <w:bCs/>
              </w:rPr>
              <w:t xml:space="preserve">RESULTADOS:  </w:t>
            </w:r>
            <w:r w:rsidRPr="000072D4">
              <w:t>La sucursal no se ha podido eliminar.</w:t>
            </w:r>
          </w:p>
        </w:tc>
      </w:tr>
      <w:tr w:rsidR="000072D4" w:rsidRPr="000072D4" w14:paraId="3865BFF0" w14:textId="77777777" w:rsidTr="0CBDA88A">
        <w:tc>
          <w:tcPr>
            <w:tcW w:w="1395" w:type="dxa"/>
            <w:tcBorders>
              <w:top w:val="single" w:sz="4" w:space="0" w:color="auto"/>
              <w:left w:val="single" w:sz="4" w:space="0" w:color="auto"/>
              <w:bottom w:val="single" w:sz="4" w:space="0" w:color="auto"/>
              <w:right w:val="single" w:sz="4" w:space="0" w:color="auto"/>
            </w:tcBorders>
          </w:tcPr>
          <w:p w14:paraId="3975580A" w14:textId="70C59C43" w:rsidR="3AA155E0" w:rsidRPr="000072D4" w:rsidRDefault="3AA155E0" w:rsidP="0CBDA88A">
            <w:pPr>
              <w:rPr>
                <w:i/>
                <w:iCs/>
                <w:lang w:eastAsia="es-ES"/>
              </w:rPr>
            </w:pPr>
            <w:r w:rsidRPr="000072D4">
              <w:lastRenderedPageBreak/>
              <w:t>ES-23.3</w:t>
            </w:r>
          </w:p>
        </w:tc>
        <w:tc>
          <w:tcPr>
            <w:tcW w:w="8244" w:type="dxa"/>
            <w:gridSpan w:val="3"/>
            <w:tcBorders>
              <w:top w:val="single" w:sz="4" w:space="0" w:color="auto"/>
              <w:left w:val="single" w:sz="4" w:space="0" w:color="auto"/>
              <w:bottom w:val="single" w:sz="4" w:space="0" w:color="auto"/>
              <w:right w:val="single" w:sz="4" w:space="0" w:color="auto"/>
            </w:tcBorders>
          </w:tcPr>
          <w:p w14:paraId="0B315D5A" w14:textId="26A3B464" w:rsidR="5DED6B8E" w:rsidRPr="000072D4" w:rsidRDefault="5DED6B8E" w:rsidP="0CBDA88A">
            <w:pPr>
              <w:widowControl w:val="0"/>
              <w:spacing w:line="259" w:lineRule="auto"/>
            </w:pPr>
            <w:r w:rsidRPr="000072D4">
              <w:rPr>
                <w:b/>
                <w:bCs/>
              </w:rPr>
              <w:t xml:space="preserve">DESCRIPCIÓN: </w:t>
            </w:r>
            <w:r w:rsidR="1E7C18BC" w:rsidRPr="000072D4">
              <w:t>Eliminación de sucursales fallida</w:t>
            </w:r>
            <w:r w:rsidR="799A34A6" w:rsidRPr="000072D4">
              <w:t xml:space="preserve"> por conexión a BD.</w:t>
            </w:r>
          </w:p>
          <w:p w14:paraId="31C42234" w14:textId="77777777" w:rsidR="5DED6B8E" w:rsidRPr="000072D4" w:rsidRDefault="5DED6B8E" w:rsidP="0CBDA88A">
            <w:pPr>
              <w:widowControl w:val="0"/>
              <w:rPr>
                <w:b/>
                <w:bCs/>
              </w:rPr>
            </w:pPr>
            <w:r w:rsidRPr="000072D4">
              <w:rPr>
                <w:b/>
                <w:bCs/>
              </w:rPr>
              <w:t xml:space="preserve">SUPOSICIONES/ASUNCIONES: </w:t>
            </w:r>
          </w:p>
          <w:p w14:paraId="4D507DBC" w14:textId="558D151A" w:rsidR="5DED6B8E" w:rsidRPr="000072D4" w:rsidRDefault="5DED6B8E" w:rsidP="0CBDA88A">
            <w:pPr>
              <w:widowControl w:val="0"/>
            </w:pPr>
            <w:r w:rsidRPr="000072D4">
              <w:rPr>
                <w:b/>
                <w:bCs/>
              </w:rPr>
              <w:t xml:space="preserve">                       -</w:t>
            </w:r>
            <w:r w:rsidR="7667F5E8" w:rsidRPr="000072D4">
              <w:t>Existe un error al conectar a la BD por conexión a internet.</w:t>
            </w:r>
          </w:p>
          <w:p w14:paraId="25ECA72E" w14:textId="4AD16872" w:rsidR="5DED6B8E" w:rsidRPr="000072D4" w:rsidRDefault="5DED6B8E" w:rsidP="0CBDA88A">
            <w:pPr>
              <w:widowControl w:val="0"/>
            </w:pPr>
            <w:r w:rsidRPr="000072D4">
              <w:rPr>
                <w:b/>
                <w:bCs/>
              </w:rPr>
              <w:t xml:space="preserve">RESULTADOS:  </w:t>
            </w:r>
            <w:r w:rsidRPr="000072D4">
              <w:t>Las eliminaciones de sucursal no se han podido realizar.</w:t>
            </w:r>
          </w:p>
        </w:tc>
      </w:tr>
      <w:tr w:rsidR="0CBDA88A" w:rsidRPr="000072D4" w14:paraId="78DB49B0" w14:textId="77777777" w:rsidTr="0CBDA88A">
        <w:tc>
          <w:tcPr>
            <w:tcW w:w="9639" w:type="dxa"/>
            <w:gridSpan w:val="4"/>
            <w:tcBorders>
              <w:top w:val="single" w:sz="4" w:space="0" w:color="auto"/>
              <w:left w:val="single" w:sz="4" w:space="0" w:color="auto"/>
              <w:bottom w:val="single" w:sz="4" w:space="0" w:color="auto"/>
              <w:right w:val="single" w:sz="4" w:space="0" w:color="auto"/>
            </w:tcBorders>
          </w:tcPr>
          <w:p w14:paraId="23BF7867" w14:textId="77777777" w:rsidR="3AA155E0" w:rsidRPr="000072D4" w:rsidRDefault="3AA155E0" w:rsidP="0CBDA88A">
            <w:pPr>
              <w:rPr>
                <w:b/>
                <w:bCs/>
              </w:rPr>
            </w:pPr>
            <w:r w:rsidRPr="000072D4">
              <w:rPr>
                <w:b/>
                <w:bCs/>
              </w:rPr>
              <w:t>REQUERIMIENTOS ESPECIALES - REGLAS DEL NEGOCIO Y DEL SISTEMA:</w:t>
            </w:r>
          </w:p>
          <w:p w14:paraId="07BF6199" w14:textId="77777777" w:rsidR="3AA155E0" w:rsidRPr="000072D4" w:rsidRDefault="3AA155E0" w:rsidP="0CBDA88A">
            <w:r w:rsidRPr="000072D4">
              <w:t>No Aplica</w:t>
            </w:r>
          </w:p>
        </w:tc>
      </w:tr>
    </w:tbl>
    <w:p w14:paraId="720F85A4" w14:textId="6C018DB8" w:rsidR="0CBDA88A" w:rsidRPr="000072D4" w:rsidRDefault="0CBDA88A" w:rsidP="0CBDA88A"/>
    <w:tbl>
      <w:tblPr>
        <w:tblW w:w="924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5"/>
        <w:gridCol w:w="2655"/>
        <w:gridCol w:w="1582"/>
        <w:gridCol w:w="3580"/>
      </w:tblGrid>
      <w:tr w:rsidR="000072D4" w:rsidRPr="000072D4" w14:paraId="19D918E2" w14:textId="77777777" w:rsidTr="0037007D">
        <w:trPr>
          <w:tblHeader/>
        </w:trPr>
        <w:tc>
          <w:tcPr>
            <w:tcW w:w="4080" w:type="dxa"/>
            <w:gridSpan w:val="2"/>
            <w:shd w:val="clear" w:color="auto" w:fill="D9D9D9" w:themeFill="background1" w:themeFillShade="D9"/>
          </w:tcPr>
          <w:p w14:paraId="6F4261A4" w14:textId="77777777" w:rsidR="00E31E4D" w:rsidRPr="0037007D" w:rsidRDefault="00E31E4D" w:rsidP="00735A3D">
            <w:pPr>
              <w:rPr>
                <w:b/>
              </w:rPr>
            </w:pPr>
            <w:r w:rsidRPr="0037007D">
              <w:rPr>
                <w:b/>
              </w:rPr>
              <w:t>IDENTIFICADOR CASO DE USO:</w:t>
            </w:r>
          </w:p>
          <w:p w14:paraId="60A8C9BD" w14:textId="4E9EEDCA" w:rsidR="00E31E4D" w:rsidRPr="0037007D" w:rsidRDefault="00E31E4D" w:rsidP="00735A3D">
            <w:pPr>
              <w:rPr>
                <w:b/>
              </w:rPr>
            </w:pPr>
            <w:r w:rsidRPr="0037007D">
              <w:rPr>
                <w:b/>
              </w:rPr>
              <w:t>CU-</w:t>
            </w:r>
            <w:r w:rsidR="3AA155E0" w:rsidRPr="0037007D">
              <w:rPr>
                <w:b/>
              </w:rPr>
              <w:t>24</w:t>
            </w:r>
          </w:p>
        </w:tc>
        <w:tc>
          <w:tcPr>
            <w:tcW w:w="5162" w:type="dxa"/>
            <w:gridSpan w:val="2"/>
            <w:shd w:val="clear" w:color="auto" w:fill="D9D9D9" w:themeFill="background1" w:themeFillShade="D9"/>
          </w:tcPr>
          <w:p w14:paraId="46503D7D" w14:textId="77777777" w:rsidR="00E31E4D" w:rsidRPr="0037007D" w:rsidRDefault="00E31E4D" w:rsidP="00735A3D">
            <w:pPr>
              <w:rPr>
                <w:b/>
              </w:rPr>
            </w:pPr>
            <w:r w:rsidRPr="0037007D">
              <w:rPr>
                <w:b/>
              </w:rPr>
              <w:t>NOMBRE:</w:t>
            </w:r>
          </w:p>
          <w:p w14:paraId="0F53B87C" w14:textId="63B761CB" w:rsidR="00E31E4D" w:rsidRPr="0037007D" w:rsidRDefault="3AA155E0" w:rsidP="00735A3D">
            <w:r w:rsidRPr="0037007D">
              <w:rPr>
                <w:rFonts w:eastAsia="Arial Unicode MS"/>
              </w:rPr>
              <w:t>Listar</w:t>
            </w:r>
            <w:r w:rsidR="00E31E4D" w:rsidRPr="0037007D">
              <w:rPr>
                <w:rFonts w:eastAsia="Arial Unicode MS"/>
              </w:rPr>
              <w:t xml:space="preserve"> sucursales</w:t>
            </w:r>
          </w:p>
        </w:tc>
      </w:tr>
      <w:tr w:rsidR="000072D4" w:rsidRPr="000072D4" w14:paraId="0796D09B" w14:textId="77777777" w:rsidTr="0037007D">
        <w:tc>
          <w:tcPr>
            <w:tcW w:w="5662" w:type="dxa"/>
            <w:gridSpan w:val="3"/>
          </w:tcPr>
          <w:p w14:paraId="389C538B" w14:textId="77777777" w:rsidR="00E31E4D" w:rsidRPr="0037007D" w:rsidRDefault="00E31E4D" w:rsidP="00735A3D">
            <w:pPr>
              <w:rPr>
                <w:b/>
              </w:rPr>
            </w:pPr>
            <w:r w:rsidRPr="0037007D">
              <w:rPr>
                <w:b/>
              </w:rPr>
              <w:t>COMPLEJIDAD:</w:t>
            </w:r>
          </w:p>
          <w:p w14:paraId="603DD33C" w14:textId="77777777" w:rsidR="00E31E4D" w:rsidRPr="0037007D" w:rsidRDefault="00E31E4D" w:rsidP="00735A3D">
            <w:pPr>
              <w:jc w:val="both"/>
              <w:rPr>
                <w:b/>
              </w:rPr>
            </w:pPr>
            <w:r w:rsidRPr="0037007D">
              <w:rPr>
                <w:rFonts w:eastAsia="Arial Unicode MS"/>
              </w:rPr>
              <w:t xml:space="preserve"> [Alta] </w:t>
            </w:r>
          </w:p>
        </w:tc>
        <w:tc>
          <w:tcPr>
            <w:tcW w:w="3580" w:type="dxa"/>
          </w:tcPr>
          <w:p w14:paraId="3EDD9989" w14:textId="77777777" w:rsidR="00E31E4D" w:rsidRPr="0037007D" w:rsidRDefault="00E31E4D" w:rsidP="00735A3D">
            <w:pPr>
              <w:rPr>
                <w:b/>
              </w:rPr>
            </w:pPr>
            <w:r w:rsidRPr="0037007D">
              <w:rPr>
                <w:b/>
              </w:rPr>
              <w:t>PRIORIDAD:</w:t>
            </w:r>
          </w:p>
          <w:p w14:paraId="5657F675" w14:textId="77777777" w:rsidR="00E31E4D" w:rsidRPr="0037007D" w:rsidRDefault="00E31E4D" w:rsidP="00735A3D">
            <w:pPr>
              <w:rPr>
                <w:b/>
              </w:rPr>
            </w:pPr>
            <w:r w:rsidRPr="0037007D">
              <w:rPr>
                <w:rFonts w:eastAsia="Arial Unicode MS"/>
              </w:rPr>
              <w:t>[Alta]</w:t>
            </w:r>
          </w:p>
        </w:tc>
      </w:tr>
      <w:tr w:rsidR="000072D4" w:rsidRPr="000072D4" w14:paraId="369BB952" w14:textId="77777777" w:rsidTr="0037007D">
        <w:tc>
          <w:tcPr>
            <w:tcW w:w="9242" w:type="dxa"/>
            <w:gridSpan w:val="4"/>
          </w:tcPr>
          <w:p w14:paraId="3FCD8594" w14:textId="77777777" w:rsidR="00E31E4D" w:rsidRPr="0037007D" w:rsidRDefault="00E31E4D" w:rsidP="00735A3D">
            <w:pPr>
              <w:rPr>
                <w:b/>
              </w:rPr>
            </w:pPr>
            <w:r w:rsidRPr="0037007D">
              <w:rPr>
                <w:b/>
              </w:rPr>
              <w:t>REQUERIMIENTO FUNCIONAL ASOCIADO:</w:t>
            </w:r>
          </w:p>
          <w:p w14:paraId="4A8A4C3E" w14:textId="3B784AA7" w:rsidR="00E31E4D" w:rsidRPr="0037007D" w:rsidRDefault="00E31E4D" w:rsidP="00735A3D">
            <w:pPr>
              <w:jc w:val="both"/>
              <w:rPr>
                <w:i/>
                <w:lang w:eastAsia="es-ES"/>
              </w:rPr>
            </w:pPr>
            <w:r w:rsidRPr="0037007D">
              <w:rPr>
                <w:rFonts w:eastAsia="Arial Unicode MS"/>
                <w:i/>
              </w:rPr>
              <w:t>RF-21</w:t>
            </w:r>
            <w:r w:rsidR="3AA155E0" w:rsidRPr="0037007D">
              <w:rPr>
                <w:rFonts w:eastAsia="Arial Unicode MS"/>
                <w:i/>
              </w:rPr>
              <w:t>; RF-24</w:t>
            </w:r>
          </w:p>
        </w:tc>
      </w:tr>
      <w:tr w:rsidR="000072D4" w:rsidRPr="000072D4" w14:paraId="4822325B" w14:textId="77777777" w:rsidTr="0037007D">
        <w:tc>
          <w:tcPr>
            <w:tcW w:w="9242" w:type="dxa"/>
            <w:gridSpan w:val="4"/>
          </w:tcPr>
          <w:p w14:paraId="0F214D9E" w14:textId="77777777" w:rsidR="00E31E4D" w:rsidRPr="0037007D" w:rsidRDefault="00E31E4D" w:rsidP="00735A3D">
            <w:pPr>
              <w:rPr>
                <w:b/>
              </w:rPr>
            </w:pPr>
            <w:r w:rsidRPr="0037007D">
              <w:rPr>
                <w:b/>
              </w:rPr>
              <w:t>ACTORES:</w:t>
            </w:r>
          </w:p>
          <w:p w14:paraId="0BAB5D2D" w14:textId="77777777" w:rsidR="00E31E4D" w:rsidRPr="0037007D" w:rsidRDefault="00E31E4D" w:rsidP="00735A3D">
            <w:pPr>
              <w:rPr>
                <w:i/>
              </w:rPr>
            </w:pPr>
            <w:r w:rsidRPr="0037007D">
              <w:rPr>
                <w:i/>
              </w:rPr>
              <w:t>Pasajero - Administrador</w:t>
            </w:r>
          </w:p>
        </w:tc>
      </w:tr>
      <w:tr w:rsidR="000072D4" w:rsidRPr="000072D4" w14:paraId="6806D2CE" w14:textId="77777777" w:rsidTr="0037007D">
        <w:trPr>
          <w:trHeight w:val="795"/>
        </w:trPr>
        <w:tc>
          <w:tcPr>
            <w:tcW w:w="9242" w:type="dxa"/>
            <w:gridSpan w:val="4"/>
          </w:tcPr>
          <w:p w14:paraId="62F2B0F0" w14:textId="77777777" w:rsidR="00E31E4D" w:rsidRPr="0037007D" w:rsidRDefault="00E31E4D" w:rsidP="00735A3D">
            <w:pPr>
              <w:rPr>
                <w:b/>
              </w:rPr>
            </w:pPr>
            <w:r w:rsidRPr="0037007D">
              <w:rPr>
                <w:b/>
              </w:rPr>
              <w:t>CASOS DE USO ASOCIADOS:</w:t>
            </w:r>
          </w:p>
          <w:p w14:paraId="137AC5E6" w14:textId="77777777" w:rsidR="00E31E4D" w:rsidRPr="0037007D" w:rsidRDefault="00E31E4D" w:rsidP="00735A3D">
            <w:r w:rsidRPr="0037007D">
              <w:t>No aplica</w:t>
            </w:r>
          </w:p>
        </w:tc>
      </w:tr>
      <w:tr w:rsidR="000072D4" w:rsidRPr="000072D4" w14:paraId="666C6565" w14:textId="77777777" w:rsidTr="0037007D">
        <w:tc>
          <w:tcPr>
            <w:tcW w:w="9242" w:type="dxa"/>
            <w:gridSpan w:val="4"/>
          </w:tcPr>
          <w:p w14:paraId="68D22943" w14:textId="77777777" w:rsidR="00E31E4D" w:rsidRPr="0037007D" w:rsidRDefault="00E31E4D" w:rsidP="00735A3D">
            <w:pPr>
              <w:rPr>
                <w:lang w:eastAsia="es-ES"/>
              </w:rPr>
            </w:pPr>
            <w:r w:rsidRPr="0037007D">
              <w:rPr>
                <w:b/>
              </w:rPr>
              <w:t>DESCRIPCIÓN:</w:t>
            </w:r>
          </w:p>
          <w:p w14:paraId="6185D5EA" w14:textId="77777777" w:rsidR="00E31E4D" w:rsidRPr="0037007D" w:rsidRDefault="00E31E4D" w:rsidP="00735A3D">
            <w:pPr>
              <w:rPr>
                <w:b/>
              </w:rPr>
            </w:pPr>
            <w:r w:rsidRPr="0037007D">
              <w:rPr>
                <w:rFonts w:eastAsia="Arial Unicode MS"/>
                <w:i/>
              </w:rPr>
              <w:t>Listar la información de las diferentes sucursales de la entidad.</w:t>
            </w:r>
          </w:p>
        </w:tc>
      </w:tr>
      <w:tr w:rsidR="000072D4" w:rsidRPr="000072D4" w14:paraId="060E13FC" w14:textId="77777777" w:rsidTr="0037007D">
        <w:tc>
          <w:tcPr>
            <w:tcW w:w="9242" w:type="dxa"/>
            <w:gridSpan w:val="4"/>
            <w:tcBorders>
              <w:bottom w:val="single" w:sz="4" w:space="0" w:color="auto"/>
            </w:tcBorders>
          </w:tcPr>
          <w:p w14:paraId="677AC967" w14:textId="77777777" w:rsidR="00E31E4D" w:rsidRPr="0037007D" w:rsidRDefault="00E31E4D" w:rsidP="00735A3D">
            <w:pPr>
              <w:rPr>
                <w:b/>
              </w:rPr>
            </w:pPr>
            <w:r w:rsidRPr="0037007D">
              <w:rPr>
                <w:b/>
              </w:rPr>
              <w:t>NOTAS:</w:t>
            </w:r>
          </w:p>
          <w:p w14:paraId="6C8D5BF7" w14:textId="77777777" w:rsidR="00E31E4D" w:rsidRPr="0037007D" w:rsidRDefault="00E31E4D" w:rsidP="00735A3D">
            <w:pPr>
              <w:rPr>
                <w:i/>
              </w:rPr>
            </w:pPr>
            <w:r w:rsidRPr="0037007D">
              <w:rPr>
                <w:i/>
                <w:lang w:eastAsia="es-ES"/>
              </w:rPr>
              <w:t>La información de las sucursales debe contener todos los campos llenos.</w:t>
            </w:r>
          </w:p>
        </w:tc>
      </w:tr>
      <w:tr w:rsidR="000072D4" w:rsidRPr="000072D4" w14:paraId="4E0987DE" w14:textId="77777777" w:rsidTr="0037007D">
        <w:tc>
          <w:tcPr>
            <w:tcW w:w="9242" w:type="dxa"/>
            <w:gridSpan w:val="4"/>
            <w:tcBorders>
              <w:bottom w:val="single" w:sz="4" w:space="0" w:color="auto"/>
            </w:tcBorders>
          </w:tcPr>
          <w:p w14:paraId="65216AC2" w14:textId="77777777" w:rsidR="00E31E4D" w:rsidRPr="0037007D" w:rsidRDefault="00E31E4D" w:rsidP="00735A3D">
            <w:pPr>
              <w:rPr>
                <w:rFonts w:eastAsia="Arial Unicode MS"/>
                <w:i/>
              </w:rPr>
            </w:pPr>
            <w:r w:rsidRPr="0037007D">
              <w:rPr>
                <w:b/>
              </w:rPr>
              <w:t xml:space="preserve">CRITERIOS DE ACEPTACIÓN: </w:t>
            </w:r>
            <w:r w:rsidRPr="0037007D">
              <w:rPr>
                <w:rFonts w:eastAsia="Arial Unicode MS"/>
                <w:i/>
              </w:rPr>
              <w:t>El listado de las sucursales se ha realizado correctamente.</w:t>
            </w:r>
          </w:p>
        </w:tc>
      </w:tr>
      <w:tr w:rsidR="000072D4" w:rsidRPr="000072D4" w14:paraId="58E80430" w14:textId="77777777" w:rsidTr="0037007D">
        <w:tc>
          <w:tcPr>
            <w:tcW w:w="9242"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1EFF" w14:textId="77777777" w:rsidR="00E31E4D" w:rsidRPr="0037007D" w:rsidRDefault="00E31E4D" w:rsidP="00735A3D">
            <w:pPr>
              <w:rPr>
                <w:b/>
              </w:rPr>
            </w:pPr>
            <w:r w:rsidRPr="0037007D">
              <w:rPr>
                <w:b/>
              </w:rPr>
              <w:t xml:space="preserve">ESCENARIOS: </w:t>
            </w:r>
          </w:p>
        </w:tc>
      </w:tr>
      <w:tr w:rsidR="000072D4" w:rsidRPr="000072D4" w14:paraId="6192A25F" w14:textId="77777777" w:rsidTr="0037007D">
        <w:tc>
          <w:tcPr>
            <w:tcW w:w="1425" w:type="dxa"/>
            <w:tcBorders>
              <w:top w:val="single" w:sz="4" w:space="0" w:color="auto"/>
              <w:left w:val="single" w:sz="4" w:space="0" w:color="auto"/>
              <w:bottom w:val="single" w:sz="4" w:space="0" w:color="auto"/>
              <w:right w:val="single" w:sz="4" w:space="0" w:color="auto"/>
            </w:tcBorders>
          </w:tcPr>
          <w:p w14:paraId="57F58053" w14:textId="6CE4C02E" w:rsidR="00E31E4D" w:rsidRPr="0037007D" w:rsidRDefault="00E31E4D" w:rsidP="00735A3D">
            <w:pPr>
              <w:autoSpaceDE w:val="0"/>
              <w:autoSpaceDN w:val="0"/>
              <w:adjustRightInd w:val="0"/>
              <w:rPr>
                <w:i/>
                <w:lang w:eastAsia="es-ES"/>
              </w:rPr>
            </w:pPr>
            <w:r w:rsidRPr="0037007D">
              <w:rPr>
                <w:rFonts w:eastAsia="Arial Unicode MS"/>
              </w:rPr>
              <w:t>ES-</w:t>
            </w:r>
            <w:r w:rsidR="3AA155E0" w:rsidRPr="0037007D">
              <w:rPr>
                <w:rFonts w:eastAsia="Arial Unicode MS"/>
              </w:rPr>
              <w:t>24.</w:t>
            </w:r>
            <w:r w:rsidRPr="0037007D">
              <w:rPr>
                <w:rFonts w:eastAsia="Arial Unicode MS"/>
              </w:rPr>
              <w:t xml:space="preserve">1    </w:t>
            </w:r>
          </w:p>
          <w:p w14:paraId="0048D6A9" w14:textId="77777777" w:rsidR="00E31E4D" w:rsidRPr="0037007D" w:rsidRDefault="00E31E4D" w:rsidP="00735A3D">
            <w:pPr>
              <w:rPr>
                <w:b/>
              </w:rPr>
            </w:pPr>
          </w:p>
        </w:tc>
        <w:tc>
          <w:tcPr>
            <w:tcW w:w="7817" w:type="dxa"/>
            <w:gridSpan w:val="3"/>
            <w:tcBorders>
              <w:top w:val="single" w:sz="4" w:space="0" w:color="auto"/>
              <w:left w:val="single" w:sz="4" w:space="0" w:color="auto"/>
              <w:bottom w:val="single" w:sz="4" w:space="0" w:color="auto"/>
              <w:right w:val="single" w:sz="4" w:space="0" w:color="auto"/>
            </w:tcBorders>
          </w:tcPr>
          <w:p w14:paraId="055FB118" w14:textId="77777777" w:rsidR="00E31E4D" w:rsidRPr="0037007D" w:rsidRDefault="00E31E4D" w:rsidP="00735A3D">
            <w:r w:rsidRPr="0037007D">
              <w:rPr>
                <w:b/>
              </w:rPr>
              <w:t xml:space="preserve">DESCRIPCIÓN: </w:t>
            </w:r>
            <w:r w:rsidRPr="0037007D">
              <w:t>El listado de sucursales se realizó de manera correcta.</w:t>
            </w:r>
          </w:p>
          <w:p w14:paraId="431992D4" w14:textId="77777777" w:rsidR="00E31E4D" w:rsidRPr="0037007D" w:rsidRDefault="00E31E4D" w:rsidP="00735A3D">
            <w:pPr>
              <w:rPr>
                <w:b/>
              </w:rPr>
            </w:pPr>
            <w:r w:rsidRPr="0037007D">
              <w:rPr>
                <w:b/>
              </w:rPr>
              <w:t xml:space="preserve">SUPOSICIONES/ASUNCIONES: </w:t>
            </w:r>
          </w:p>
          <w:p w14:paraId="47229E33" w14:textId="095725B2" w:rsidR="00E31E4D" w:rsidRPr="0037007D" w:rsidRDefault="00E31E4D" w:rsidP="00735A3D">
            <w:r w:rsidRPr="0037007D">
              <w:rPr>
                <w:b/>
              </w:rPr>
              <w:t xml:space="preserve">                      -</w:t>
            </w:r>
            <w:r w:rsidRPr="0037007D">
              <w:t>La lista de los datos de sucursales.</w:t>
            </w:r>
          </w:p>
          <w:p w14:paraId="161BF3A8" w14:textId="064B1451" w:rsidR="00E31E4D" w:rsidRPr="0037007D" w:rsidRDefault="00E31E4D" w:rsidP="00735A3D">
            <w:r w:rsidRPr="0037007D">
              <w:t xml:space="preserve">                      -Existen sucursales disponibles</w:t>
            </w:r>
          </w:p>
          <w:p w14:paraId="495F2170" w14:textId="77777777" w:rsidR="00E31E4D" w:rsidRPr="0037007D" w:rsidRDefault="00E31E4D" w:rsidP="00735A3D">
            <w:r w:rsidRPr="0037007D">
              <w:rPr>
                <w:b/>
              </w:rPr>
              <w:t xml:space="preserve">RESULTADOS:  </w:t>
            </w:r>
            <w:r w:rsidRPr="0037007D">
              <w:t>La sucursal es presentada correctamente.</w:t>
            </w:r>
          </w:p>
        </w:tc>
      </w:tr>
      <w:tr w:rsidR="000072D4" w:rsidRPr="000072D4" w14:paraId="2105978F" w14:textId="77777777" w:rsidTr="0037007D">
        <w:tc>
          <w:tcPr>
            <w:tcW w:w="1425" w:type="dxa"/>
            <w:tcBorders>
              <w:top w:val="single" w:sz="4" w:space="0" w:color="auto"/>
              <w:left w:val="single" w:sz="4" w:space="0" w:color="auto"/>
              <w:bottom w:val="single" w:sz="4" w:space="0" w:color="auto"/>
              <w:right w:val="single" w:sz="4" w:space="0" w:color="auto"/>
            </w:tcBorders>
          </w:tcPr>
          <w:p w14:paraId="516C0ACD" w14:textId="633A1A5D" w:rsidR="00E31E4D" w:rsidRPr="0037007D" w:rsidRDefault="00E31E4D" w:rsidP="00735A3D">
            <w:pPr>
              <w:autoSpaceDE w:val="0"/>
              <w:autoSpaceDN w:val="0"/>
              <w:adjustRightInd w:val="0"/>
              <w:rPr>
                <w:i/>
                <w:lang w:eastAsia="es-ES"/>
              </w:rPr>
            </w:pPr>
            <w:r w:rsidRPr="0037007D">
              <w:rPr>
                <w:rFonts w:eastAsia="Arial Unicode MS"/>
              </w:rPr>
              <w:t>ES-</w:t>
            </w:r>
            <w:r w:rsidR="3AA155E0" w:rsidRPr="0037007D">
              <w:rPr>
                <w:rFonts w:eastAsia="Arial Unicode MS"/>
              </w:rPr>
              <w:t>24.</w:t>
            </w:r>
            <w:r w:rsidRPr="0037007D">
              <w:rPr>
                <w:rFonts w:eastAsia="Arial Unicode MS"/>
              </w:rPr>
              <w:t>2</w:t>
            </w:r>
          </w:p>
          <w:p w14:paraId="38E730B7" w14:textId="77777777" w:rsidR="00E31E4D" w:rsidRPr="0037007D" w:rsidRDefault="00E31E4D" w:rsidP="00735A3D">
            <w:pPr>
              <w:rPr>
                <w:b/>
              </w:rPr>
            </w:pPr>
          </w:p>
        </w:tc>
        <w:tc>
          <w:tcPr>
            <w:tcW w:w="7817" w:type="dxa"/>
            <w:gridSpan w:val="3"/>
            <w:tcBorders>
              <w:top w:val="single" w:sz="4" w:space="0" w:color="auto"/>
              <w:left w:val="single" w:sz="4" w:space="0" w:color="auto"/>
              <w:bottom w:val="single" w:sz="4" w:space="0" w:color="auto"/>
              <w:right w:val="single" w:sz="4" w:space="0" w:color="auto"/>
            </w:tcBorders>
          </w:tcPr>
          <w:p w14:paraId="1844B8F2" w14:textId="77777777" w:rsidR="00E31E4D" w:rsidRPr="0037007D" w:rsidRDefault="00E31E4D" w:rsidP="00735A3D">
            <w:r w:rsidRPr="0037007D">
              <w:rPr>
                <w:b/>
              </w:rPr>
              <w:t xml:space="preserve">DESCRIPCIÓN: </w:t>
            </w:r>
            <w:r w:rsidRPr="0037007D">
              <w:t>El listado de sucursales no se ha añadido correctamente.</w:t>
            </w:r>
          </w:p>
          <w:p w14:paraId="1F77D4F0" w14:textId="77777777" w:rsidR="00E31E4D" w:rsidRPr="0037007D" w:rsidRDefault="00E31E4D" w:rsidP="00735A3D">
            <w:pPr>
              <w:rPr>
                <w:b/>
              </w:rPr>
            </w:pPr>
            <w:r w:rsidRPr="0037007D">
              <w:rPr>
                <w:b/>
              </w:rPr>
              <w:t xml:space="preserve">SUPOSICIONES/ASUNCIONES: </w:t>
            </w:r>
          </w:p>
          <w:p w14:paraId="5330B76E" w14:textId="7480A51C" w:rsidR="00E31E4D" w:rsidRPr="0037007D" w:rsidRDefault="00E31E4D" w:rsidP="00735A3D">
            <w:r w:rsidRPr="0037007D">
              <w:t xml:space="preserve">                      -No se han encontrado sucursales</w:t>
            </w:r>
          </w:p>
          <w:p w14:paraId="0EF9D24D" w14:textId="77777777" w:rsidR="00E31E4D" w:rsidRPr="0037007D" w:rsidRDefault="00E31E4D" w:rsidP="00735A3D">
            <w:pPr>
              <w:rPr>
                <w:b/>
              </w:rPr>
            </w:pPr>
            <w:r w:rsidRPr="0037007D">
              <w:rPr>
                <w:b/>
              </w:rPr>
              <w:t xml:space="preserve">RESULTADOS:  </w:t>
            </w:r>
            <w:r w:rsidRPr="0037007D">
              <w:t>El listado de sucursales no se ha podido presentar, inténtelo de nuevo.</w:t>
            </w:r>
          </w:p>
        </w:tc>
      </w:tr>
      <w:tr w:rsidR="000072D4" w:rsidRPr="000072D4" w14:paraId="53FB7362" w14:textId="77777777" w:rsidTr="0037007D">
        <w:tc>
          <w:tcPr>
            <w:tcW w:w="1425" w:type="dxa"/>
            <w:tcBorders>
              <w:top w:val="single" w:sz="4" w:space="0" w:color="auto"/>
              <w:left w:val="single" w:sz="4" w:space="0" w:color="auto"/>
              <w:bottom w:val="single" w:sz="4" w:space="0" w:color="auto"/>
              <w:right w:val="single" w:sz="4" w:space="0" w:color="auto"/>
            </w:tcBorders>
          </w:tcPr>
          <w:p w14:paraId="746C00D7" w14:textId="53A2BFAC" w:rsidR="001C4F28" w:rsidRPr="0037007D" w:rsidRDefault="001C4F28" w:rsidP="00735A3D">
            <w:pPr>
              <w:autoSpaceDE w:val="0"/>
              <w:autoSpaceDN w:val="0"/>
              <w:adjustRightInd w:val="0"/>
              <w:rPr>
                <w:rFonts w:eastAsia="Arial Unicode MS"/>
              </w:rPr>
            </w:pPr>
            <w:r w:rsidRPr="0037007D">
              <w:rPr>
                <w:rFonts w:eastAsia="Arial Unicode MS"/>
              </w:rPr>
              <w:t>ES-</w:t>
            </w:r>
            <w:r w:rsidR="5B04DED0" w:rsidRPr="0037007D">
              <w:rPr>
                <w:rFonts w:eastAsia="Arial Unicode MS"/>
              </w:rPr>
              <w:t>24.</w:t>
            </w:r>
            <w:r w:rsidRPr="0037007D">
              <w:rPr>
                <w:rFonts w:eastAsia="Arial Unicode MS"/>
              </w:rPr>
              <w:t>3</w:t>
            </w:r>
          </w:p>
        </w:tc>
        <w:tc>
          <w:tcPr>
            <w:tcW w:w="7817" w:type="dxa"/>
            <w:gridSpan w:val="3"/>
            <w:tcBorders>
              <w:top w:val="single" w:sz="4" w:space="0" w:color="auto"/>
              <w:left w:val="single" w:sz="4" w:space="0" w:color="auto"/>
              <w:bottom w:val="single" w:sz="4" w:space="0" w:color="auto"/>
              <w:right w:val="single" w:sz="4" w:space="0" w:color="auto"/>
            </w:tcBorders>
          </w:tcPr>
          <w:p w14:paraId="1021B4D5" w14:textId="48CA2743" w:rsidR="00EB06EA" w:rsidRPr="0037007D" w:rsidRDefault="00EB06EA" w:rsidP="00EB06EA">
            <w:r w:rsidRPr="0037007D">
              <w:rPr>
                <w:b/>
              </w:rPr>
              <w:t xml:space="preserve">DESCRIPCIÓN: </w:t>
            </w:r>
            <w:r w:rsidR="00A0136B" w:rsidRPr="0037007D">
              <w:t>Falla en el listado de sucursales por conexión a BD.</w:t>
            </w:r>
          </w:p>
          <w:p w14:paraId="7822FECE" w14:textId="77777777" w:rsidR="00EB06EA" w:rsidRPr="0037007D" w:rsidRDefault="00EB06EA" w:rsidP="00EB06EA">
            <w:pPr>
              <w:rPr>
                <w:b/>
              </w:rPr>
            </w:pPr>
            <w:r w:rsidRPr="0037007D">
              <w:rPr>
                <w:b/>
              </w:rPr>
              <w:t xml:space="preserve">SUPOSICIONES/ASUNCIONES: </w:t>
            </w:r>
          </w:p>
          <w:p w14:paraId="71962436" w14:textId="49C0621C" w:rsidR="00EB06EA" w:rsidRPr="0037007D" w:rsidRDefault="00EB06EA" w:rsidP="00EB06EA">
            <w:r w:rsidRPr="0037007D">
              <w:t xml:space="preserve">                      -</w:t>
            </w:r>
            <w:r w:rsidR="00123450" w:rsidRPr="0037007D">
              <w:t>El sistema no logra conectar con la BD por interrupción de energía eléctrica.</w:t>
            </w:r>
            <w:r w:rsidR="008E0FA8" w:rsidRPr="0037007D">
              <w:t xml:space="preserve"> </w:t>
            </w:r>
          </w:p>
          <w:p w14:paraId="6E692D4A" w14:textId="1DF5555B" w:rsidR="001C4F28" w:rsidRPr="0037007D" w:rsidRDefault="00EB06EA" w:rsidP="00EB06EA">
            <w:pPr>
              <w:rPr>
                <w:b/>
              </w:rPr>
            </w:pPr>
            <w:r w:rsidRPr="0037007D">
              <w:rPr>
                <w:b/>
              </w:rPr>
              <w:t xml:space="preserve">RESULTADOS:  </w:t>
            </w:r>
            <w:r w:rsidR="007831FC" w:rsidRPr="0037007D">
              <w:t>El sistema va a mostrar un mensaje de “Sistema en Mantenimiento”</w:t>
            </w:r>
            <w:r w:rsidRPr="0037007D">
              <w:t>.</w:t>
            </w:r>
          </w:p>
        </w:tc>
      </w:tr>
      <w:tr w:rsidR="00E31E4D" w:rsidRPr="000072D4" w14:paraId="19FB1472" w14:textId="77777777" w:rsidTr="0037007D">
        <w:tc>
          <w:tcPr>
            <w:tcW w:w="9242" w:type="dxa"/>
            <w:gridSpan w:val="4"/>
            <w:tcBorders>
              <w:top w:val="single" w:sz="4" w:space="0" w:color="auto"/>
              <w:left w:val="single" w:sz="4" w:space="0" w:color="auto"/>
              <w:bottom w:val="single" w:sz="4" w:space="0" w:color="auto"/>
              <w:right w:val="single" w:sz="4" w:space="0" w:color="auto"/>
            </w:tcBorders>
          </w:tcPr>
          <w:p w14:paraId="6E941CA4" w14:textId="77777777" w:rsidR="00E31E4D" w:rsidRPr="0037007D" w:rsidRDefault="00E31E4D" w:rsidP="00735A3D">
            <w:pPr>
              <w:rPr>
                <w:b/>
              </w:rPr>
            </w:pPr>
            <w:r w:rsidRPr="0037007D">
              <w:rPr>
                <w:b/>
              </w:rPr>
              <w:t>REQUERIMIENTOS ESPECIALES - REGLAS DEL NEGOCIO Y DEL SISTEMA:</w:t>
            </w:r>
          </w:p>
          <w:p w14:paraId="431BBBA9" w14:textId="77777777" w:rsidR="00E31E4D" w:rsidRPr="0037007D" w:rsidRDefault="00E31E4D" w:rsidP="00735A3D">
            <w:r w:rsidRPr="0037007D">
              <w:t>No Aplica</w:t>
            </w:r>
          </w:p>
        </w:tc>
      </w:tr>
    </w:tbl>
    <w:p w14:paraId="492ACCE4" w14:textId="1A5C85EB" w:rsidR="00E31E4D" w:rsidRPr="000072D4" w:rsidRDefault="00E31E4D"/>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95"/>
        <w:gridCol w:w="2685"/>
        <w:gridCol w:w="1582"/>
        <w:gridCol w:w="3977"/>
      </w:tblGrid>
      <w:tr w:rsidR="000072D4" w:rsidRPr="000072D4" w14:paraId="69E6E899" w14:textId="77777777" w:rsidTr="0CBDA88A">
        <w:trPr>
          <w:tblHeader/>
        </w:trPr>
        <w:tc>
          <w:tcPr>
            <w:tcW w:w="4080" w:type="dxa"/>
            <w:gridSpan w:val="2"/>
            <w:shd w:val="clear" w:color="auto" w:fill="D9D9D9" w:themeFill="background1" w:themeFillShade="D9"/>
          </w:tcPr>
          <w:p w14:paraId="0A031210" w14:textId="77777777" w:rsidR="00E31E4D" w:rsidRPr="0037007D" w:rsidRDefault="00E31E4D" w:rsidP="00735A3D">
            <w:pPr>
              <w:rPr>
                <w:b/>
              </w:rPr>
            </w:pPr>
            <w:r w:rsidRPr="0037007D">
              <w:rPr>
                <w:b/>
              </w:rPr>
              <w:lastRenderedPageBreak/>
              <w:t>IDENTIFICADOR CASO DE USO:</w:t>
            </w:r>
          </w:p>
          <w:p w14:paraId="32D8A204" w14:textId="77777777" w:rsidR="00E31E4D" w:rsidRPr="0037007D" w:rsidRDefault="00E31E4D" w:rsidP="00735A3D">
            <w:pPr>
              <w:rPr>
                <w:b/>
              </w:rPr>
            </w:pPr>
            <w:r w:rsidRPr="0037007D">
              <w:rPr>
                <w:b/>
              </w:rPr>
              <w:t>CU-25</w:t>
            </w:r>
          </w:p>
        </w:tc>
        <w:tc>
          <w:tcPr>
            <w:tcW w:w="5559" w:type="dxa"/>
            <w:gridSpan w:val="2"/>
            <w:shd w:val="clear" w:color="auto" w:fill="D9D9D9" w:themeFill="background1" w:themeFillShade="D9"/>
          </w:tcPr>
          <w:p w14:paraId="3BCC41C1" w14:textId="77777777" w:rsidR="00E31E4D" w:rsidRPr="0037007D" w:rsidRDefault="00E31E4D" w:rsidP="00735A3D">
            <w:pPr>
              <w:rPr>
                <w:b/>
              </w:rPr>
            </w:pPr>
            <w:r w:rsidRPr="0037007D">
              <w:rPr>
                <w:b/>
              </w:rPr>
              <w:t>NOMBRE:</w:t>
            </w:r>
          </w:p>
          <w:p w14:paraId="26035BD6" w14:textId="77777777" w:rsidR="00E31E4D" w:rsidRPr="0037007D" w:rsidRDefault="00E31E4D" w:rsidP="00735A3D">
            <w:r w:rsidRPr="0037007D">
              <w:rPr>
                <w:rFonts w:eastAsia="Arial Unicode MS"/>
              </w:rPr>
              <w:t>Autentificar usuario</w:t>
            </w:r>
          </w:p>
        </w:tc>
      </w:tr>
      <w:tr w:rsidR="000072D4" w:rsidRPr="000072D4" w14:paraId="4E9EA366" w14:textId="77777777" w:rsidTr="00E31E4D">
        <w:tc>
          <w:tcPr>
            <w:tcW w:w="5662" w:type="dxa"/>
            <w:gridSpan w:val="3"/>
          </w:tcPr>
          <w:p w14:paraId="5A7616D6" w14:textId="77777777" w:rsidR="00E31E4D" w:rsidRPr="0037007D" w:rsidRDefault="00E31E4D" w:rsidP="00735A3D">
            <w:pPr>
              <w:rPr>
                <w:b/>
              </w:rPr>
            </w:pPr>
            <w:r w:rsidRPr="0037007D">
              <w:rPr>
                <w:b/>
              </w:rPr>
              <w:t>COMPLEJIDAD:</w:t>
            </w:r>
          </w:p>
          <w:p w14:paraId="7F570719" w14:textId="77777777" w:rsidR="00E31E4D" w:rsidRPr="0037007D" w:rsidRDefault="00E31E4D" w:rsidP="00735A3D">
            <w:pPr>
              <w:jc w:val="both"/>
              <w:rPr>
                <w:b/>
              </w:rPr>
            </w:pPr>
            <w:r w:rsidRPr="0037007D">
              <w:rPr>
                <w:rFonts w:eastAsia="Arial Unicode MS"/>
              </w:rPr>
              <w:t xml:space="preserve"> [Alta] </w:t>
            </w:r>
          </w:p>
        </w:tc>
        <w:tc>
          <w:tcPr>
            <w:tcW w:w="3977" w:type="dxa"/>
          </w:tcPr>
          <w:p w14:paraId="48B857D9" w14:textId="77777777" w:rsidR="00E31E4D" w:rsidRPr="0037007D" w:rsidRDefault="00E31E4D" w:rsidP="00735A3D">
            <w:pPr>
              <w:rPr>
                <w:b/>
              </w:rPr>
            </w:pPr>
            <w:r w:rsidRPr="0037007D">
              <w:rPr>
                <w:b/>
              </w:rPr>
              <w:t>PRIORIDAD:</w:t>
            </w:r>
          </w:p>
          <w:p w14:paraId="630EECC8" w14:textId="77777777" w:rsidR="00E31E4D" w:rsidRPr="0037007D" w:rsidRDefault="00E31E4D" w:rsidP="00735A3D">
            <w:pPr>
              <w:rPr>
                <w:b/>
              </w:rPr>
            </w:pPr>
            <w:r w:rsidRPr="0037007D">
              <w:rPr>
                <w:rFonts w:eastAsia="Arial Unicode MS"/>
              </w:rPr>
              <w:t>[Alta]</w:t>
            </w:r>
          </w:p>
        </w:tc>
      </w:tr>
      <w:tr w:rsidR="000072D4" w:rsidRPr="000072D4" w14:paraId="3D71A4A7" w14:textId="77777777" w:rsidTr="00E31E4D">
        <w:tc>
          <w:tcPr>
            <w:tcW w:w="9639" w:type="dxa"/>
            <w:gridSpan w:val="4"/>
          </w:tcPr>
          <w:p w14:paraId="36EF6BBA" w14:textId="77777777" w:rsidR="00E31E4D" w:rsidRPr="0037007D" w:rsidRDefault="00E31E4D" w:rsidP="00735A3D">
            <w:pPr>
              <w:rPr>
                <w:b/>
              </w:rPr>
            </w:pPr>
            <w:r w:rsidRPr="0037007D">
              <w:rPr>
                <w:b/>
              </w:rPr>
              <w:t>REQUERIMIENTO FUNCIONAL ASOCIADO:</w:t>
            </w:r>
          </w:p>
          <w:p w14:paraId="1A049916" w14:textId="4EB1C919" w:rsidR="00E31E4D" w:rsidRPr="0037007D" w:rsidRDefault="3AA155E0" w:rsidP="00735A3D">
            <w:pPr>
              <w:jc w:val="both"/>
              <w:rPr>
                <w:i/>
                <w:lang w:eastAsia="es-ES"/>
              </w:rPr>
            </w:pPr>
            <w:r w:rsidRPr="0037007D">
              <w:rPr>
                <w:rFonts w:eastAsia="Arial Unicode MS"/>
                <w:i/>
              </w:rPr>
              <w:t xml:space="preserve">RF-25; </w:t>
            </w:r>
            <w:r w:rsidR="00E31E4D" w:rsidRPr="0037007D">
              <w:rPr>
                <w:rFonts w:eastAsia="Arial Unicode MS"/>
                <w:i/>
              </w:rPr>
              <w:t>RF-26</w:t>
            </w:r>
          </w:p>
        </w:tc>
      </w:tr>
      <w:tr w:rsidR="000072D4" w:rsidRPr="000072D4" w14:paraId="0CAE8DBF" w14:textId="77777777" w:rsidTr="00E31E4D">
        <w:tc>
          <w:tcPr>
            <w:tcW w:w="9639" w:type="dxa"/>
            <w:gridSpan w:val="4"/>
          </w:tcPr>
          <w:p w14:paraId="4BC67555" w14:textId="77777777" w:rsidR="00E31E4D" w:rsidRPr="0037007D" w:rsidRDefault="00E31E4D" w:rsidP="00735A3D">
            <w:pPr>
              <w:rPr>
                <w:b/>
              </w:rPr>
            </w:pPr>
            <w:r w:rsidRPr="0037007D">
              <w:rPr>
                <w:b/>
              </w:rPr>
              <w:t>ACTORES:</w:t>
            </w:r>
          </w:p>
          <w:p w14:paraId="17900F7B" w14:textId="77777777" w:rsidR="00E31E4D" w:rsidRPr="0037007D" w:rsidRDefault="00E31E4D" w:rsidP="00735A3D">
            <w:pPr>
              <w:rPr>
                <w:i/>
              </w:rPr>
            </w:pPr>
            <w:r w:rsidRPr="0037007D">
              <w:rPr>
                <w:i/>
              </w:rPr>
              <w:t>Personal administrativo</w:t>
            </w:r>
          </w:p>
        </w:tc>
      </w:tr>
      <w:tr w:rsidR="000072D4" w:rsidRPr="000072D4" w14:paraId="10662955" w14:textId="77777777" w:rsidTr="0037007D">
        <w:trPr>
          <w:trHeight w:val="564"/>
        </w:trPr>
        <w:tc>
          <w:tcPr>
            <w:tcW w:w="9639" w:type="dxa"/>
            <w:gridSpan w:val="4"/>
          </w:tcPr>
          <w:p w14:paraId="1F80845F" w14:textId="77777777" w:rsidR="00E31E4D" w:rsidRPr="0037007D" w:rsidRDefault="00E31E4D" w:rsidP="00735A3D">
            <w:pPr>
              <w:rPr>
                <w:b/>
              </w:rPr>
            </w:pPr>
            <w:r w:rsidRPr="0037007D">
              <w:rPr>
                <w:b/>
              </w:rPr>
              <w:t>CASOS DE USO ASOCIADOS:</w:t>
            </w:r>
          </w:p>
          <w:p w14:paraId="2062FBE4" w14:textId="77777777" w:rsidR="00E31E4D" w:rsidRPr="0037007D" w:rsidRDefault="00E31E4D" w:rsidP="00735A3D">
            <w:r w:rsidRPr="0037007D">
              <w:t>CU-26</w:t>
            </w:r>
          </w:p>
        </w:tc>
      </w:tr>
      <w:tr w:rsidR="000072D4" w:rsidRPr="000072D4" w14:paraId="535799F5" w14:textId="77777777" w:rsidTr="00E31E4D">
        <w:tc>
          <w:tcPr>
            <w:tcW w:w="9639" w:type="dxa"/>
            <w:gridSpan w:val="4"/>
          </w:tcPr>
          <w:p w14:paraId="3A4C4AA4" w14:textId="77777777" w:rsidR="00E31E4D" w:rsidRPr="0037007D" w:rsidRDefault="00E31E4D" w:rsidP="00735A3D">
            <w:pPr>
              <w:rPr>
                <w:lang w:eastAsia="es-ES"/>
              </w:rPr>
            </w:pPr>
            <w:r w:rsidRPr="0037007D">
              <w:rPr>
                <w:b/>
              </w:rPr>
              <w:t>DESCRIPCIÓN:</w:t>
            </w:r>
          </w:p>
          <w:p w14:paraId="1BD8483A" w14:textId="77777777" w:rsidR="00E31E4D" w:rsidRPr="0037007D" w:rsidRDefault="00E31E4D" w:rsidP="00735A3D">
            <w:pPr>
              <w:rPr>
                <w:b/>
              </w:rPr>
            </w:pPr>
            <w:r w:rsidRPr="0037007D">
              <w:rPr>
                <w:i/>
              </w:rPr>
              <w:t>Autentificación del usuario por medio de un código de verificación enviado a la cuenta empresarial</w:t>
            </w:r>
          </w:p>
        </w:tc>
      </w:tr>
      <w:tr w:rsidR="000072D4" w:rsidRPr="000072D4" w14:paraId="12706EA2" w14:textId="77777777" w:rsidTr="00E31E4D">
        <w:tc>
          <w:tcPr>
            <w:tcW w:w="9639" w:type="dxa"/>
            <w:gridSpan w:val="4"/>
            <w:tcBorders>
              <w:bottom w:val="single" w:sz="4" w:space="0" w:color="auto"/>
            </w:tcBorders>
          </w:tcPr>
          <w:p w14:paraId="62BA3161" w14:textId="77777777" w:rsidR="00E31E4D" w:rsidRPr="0037007D" w:rsidRDefault="00E31E4D" w:rsidP="00735A3D">
            <w:pPr>
              <w:rPr>
                <w:b/>
              </w:rPr>
            </w:pPr>
            <w:r w:rsidRPr="0037007D">
              <w:rPr>
                <w:b/>
              </w:rPr>
              <w:t>NOTAS:</w:t>
            </w:r>
          </w:p>
          <w:p w14:paraId="1C054D3A" w14:textId="77777777" w:rsidR="00E31E4D" w:rsidRPr="0037007D" w:rsidRDefault="00E31E4D" w:rsidP="00735A3D">
            <w:pPr>
              <w:rPr>
                <w:i/>
              </w:rPr>
            </w:pPr>
            <w:r w:rsidRPr="0037007D">
              <w:rPr>
                <w:i/>
                <w:lang w:eastAsia="es-ES"/>
              </w:rPr>
              <w:t>Las credenciales de ingresos serán establecidas por el administrador.</w:t>
            </w:r>
          </w:p>
        </w:tc>
      </w:tr>
      <w:tr w:rsidR="000072D4" w:rsidRPr="000072D4" w14:paraId="0348AADF" w14:textId="77777777" w:rsidTr="00E31E4D">
        <w:tc>
          <w:tcPr>
            <w:tcW w:w="9639" w:type="dxa"/>
            <w:gridSpan w:val="4"/>
            <w:tcBorders>
              <w:bottom w:val="single" w:sz="4" w:space="0" w:color="auto"/>
            </w:tcBorders>
          </w:tcPr>
          <w:p w14:paraId="7E50F80B" w14:textId="77777777" w:rsidR="00E31E4D" w:rsidRPr="0037007D" w:rsidRDefault="00E31E4D" w:rsidP="00735A3D">
            <w:pPr>
              <w:rPr>
                <w:rFonts w:eastAsia="Arial Unicode MS"/>
                <w:i/>
              </w:rPr>
            </w:pPr>
            <w:r w:rsidRPr="0037007D">
              <w:rPr>
                <w:b/>
              </w:rPr>
              <w:t xml:space="preserve">CRITERIOS DE ACEPTACIÓN: </w:t>
            </w:r>
            <w:r w:rsidRPr="0037007D">
              <w:rPr>
                <w:rFonts w:eastAsia="Arial Unicode MS"/>
                <w:i/>
              </w:rPr>
              <w:t>La autentificación se ha realizado correctamente.</w:t>
            </w:r>
          </w:p>
        </w:tc>
      </w:tr>
      <w:tr w:rsidR="000072D4" w:rsidRPr="000072D4" w14:paraId="6276B1FF" w14:textId="77777777" w:rsidTr="0CBDA88A">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FDDA5" w14:textId="77777777" w:rsidR="00E31E4D" w:rsidRPr="0037007D" w:rsidRDefault="00E31E4D" w:rsidP="00735A3D">
            <w:pPr>
              <w:rPr>
                <w:b/>
              </w:rPr>
            </w:pPr>
            <w:r w:rsidRPr="0037007D">
              <w:rPr>
                <w:b/>
              </w:rPr>
              <w:t xml:space="preserve">ESCENARIOS: </w:t>
            </w:r>
          </w:p>
        </w:tc>
      </w:tr>
      <w:tr w:rsidR="000072D4" w:rsidRPr="000072D4" w14:paraId="139A71F3" w14:textId="77777777" w:rsidTr="0CBDA88A">
        <w:tc>
          <w:tcPr>
            <w:tcW w:w="1395" w:type="dxa"/>
            <w:tcBorders>
              <w:top w:val="single" w:sz="4" w:space="0" w:color="auto"/>
              <w:left w:val="single" w:sz="4" w:space="0" w:color="auto"/>
              <w:bottom w:val="single" w:sz="4" w:space="0" w:color="auto"/>
              <w:right w:val="single" w:sz="4" w:space="0" w:color="auto"/>
            </w:tcBorders>
          </w:tcPr>
          <w:p w14:paraId="7E97772C" w14:textId="6FC28734" w:rsidR="00E31E4D" w:rsidRPr="0037007D" w:rsidRDefault="00E31E4D" w:rsidP="00735A3D">
            <w:pPr>
              <w:autoSpaceDE w:val="0"/>
              <w:autoSpaceDN w:val="0"/>
              <w:adjustRightInd w:val="0"/>
              <w:rPr>
                <w:i/>
                <w:lang w:eastAsia="es-ES"/>
              </w:rPr>
            </w:pPr>
            <w:r w:rsidRPr="0037007D">
              <w:rPr>
                <w:rFonts w:eastAsia="Arial Unicode MS"/>
              </w:rPr>
              <w:t>ES-</w:t>
            </w:r>
            <w:r w:rsidR="3AA155E0" w:rsidRPr="0037007D">
              <w:rPr>
                <w:rFonts w:eastAsia="Arial Unicode MS"/>
              </w:rPr>
              <w:t>25.</w:t>
            </w:r>
            <w:r w:rsidRPr="0037007D">
              <w:rPr>
                <w:rFonts w:eastAsia="Arial Unicode MS"/>
              </w:rPr>
              <w:t xml:space="preserve">1    </w:t>
            </w:r>
          </w:p>
          <w:p w14:paraId="13C3D6A3" w14:textId="77777777" w:rsidR="00E31E4D" w:rsidRPr="0037007D" w:rsidRDefault="00E31E4D" w:rsidP="00735A3D">
            <w:pPr>
              <w:rPr>
                <w:b/>
              </w:rPr>
            </w:pPr>
          </w:p>
        </w:tc>
        <w:tc>
          <w:tcPr>
            <w:tcW w:w="8244" w:type="dxa"/>
            <w:gridSpan w:val="3"/>
            <w:tcBorders>
              <w:top w:val="single" w:sz="4" w:space="0" w:color="auto"/>
              <w:left w:val="single" w:sz="4" w:space="0" w:color="auto"/>
              <w:bottom w:val="single" w:sz="4" w:space="0" w:color="auto"/>
              <w:right w:val="single" w:sz="4" w:space="0" w:color="auto"/>
            </w:tcBorders>
          </w:tcPr>
          <w:p w14:paraId="5B0DE43C" w14:textId="009DCE28" w:rsidR="00E31E4D" w:rsidRPr="0037007D" w:rsidRDefault="00E31E4D" w:rsidP="00735A3D">
            <w:r w:rsidRPr="0037007D">
              <w:rPr>
                <w:b/>
              </w:rPr>
              <w:t xml:space="preserve">DESCRIPCIÓN: </w:t>
            </w:r>
            <w:r w:rsidRPr="0037007D">
              <w:t xml:space="preserve">La autentificación </w:t>
            </w:r>
            <w:r w:rsidR="009D0480" w:rsidRPr="0037007D">
              <w:t xml:space="preserve">de usuario </w:t>
            </w:r>
            <w:r w:rsidRPr="0037007D">
              <w:t>se realizó de manera correcta.</w:t>
            </w:r>
          </w:p>
          <w:p w14:paraId="3EF9B467" w14:textId="77777777" w:rsidR="00E31E4D" w:rsidRPr="0037007D" w:rsidRDefault="00E31E4D" w:rsidP="00735A3D">
            <w:pPr>
              <w:rPr>
                <w:b/>
              </w:rPr>
            </w:pPr>
            <w:r w:rsidRPr="0037007D">
              <w:rPr>
                <w:b/>
              </w:rPr>
              <w:t xml:space="preserve">SUPOSICIONES/ASUNCIONES: </w:t>
            </w:r>
          </w:p>
          <w:p w14:paraId="0C8AAEC2" w14:textId="77777777" w:rsidR="00E31E4D" w:rsidRPr="0037007D" w:rsidRDefault="00E31E4D" w:rsidP="00735A3D">
            <w:r w:rsidRPr="0037007D">
              <w:rPr>
                <w:b/>
              </w:rPr>
              <w:t xml:space="preserve">                   -</w:t>
            </w:r>
            <w:r w:rsidRPr="0037007D">
              <w:t>Los datos ingresados fueron correctos.</w:t>
            </w:r>
          </w:p>
          <w:p w14:paraId="3F5F0C10" w14:textId="77777777" w:rsidR="00E31E4D" w:rsidRPr="0037007D" w:rsidRDefault="00E31E4D" w:rsidP="00735A3D">
            <w:r w:rsidRPr="0037007D">
              <w:t xml:space="preserve">                   -Si existe el usuario, contraseña y código de verificación en la base del sistema</w:t>
            </w:r>
          </w:p>
          <w:p w14:paraId="3C5E9582" w14:textId="77777777" w:rsidR="00E31E4D" w:rsidRPr="0037007D" w:rsidRDefault="00E31E4D" w:rsidP="00735A3D">
            <w:r w:rsidRPr="0037007D">
              <w:rPr>
                <w:b/>
              </w:rPr>
              <w:t xml:space="preserve">RESULTADOS:  </w:t>
            </w:r>
            <w:r w:rsidRPr="0037007D">
              <w:t>La autentificación se realizó correctamente.</w:t>
            </w:r>
          </w:p>
        </w:tc>
      </w:tr>
      <w:tr w:rsidR="000072D4" w:rsidRPr="000072D4" w14:paraId="7B64B58C" w14:textId="77777777" w:rsidTr="0CBDA88A">
        <w:tc>
          <w:tcPr>
            <w:tcW w:w="1395" w:type="dxa"/>
            <w:tcBorders>
              <w:top w:val="single" w:sz="4" w:space="0" w:color="auto"/>
              <w:left w:val="single" w:sz="4" w:space="0" w:color="auto"/>
              <w:bottom w:val="single" w:sz="4" w:space="0" w:color="auto"/>
              <w:right w:val="single" w:sz="4" w:space="0" w:color="auto"/>
            </w:tcBorders>
          </w:tcPr>
          <w:p w14:paraId="271222F6" w14:textId="7E93865F" w:rsidR="00E31E4D" w:rsidRPr="0037007D" w:rsidRDefault="00E31E4D" w:rsidP="00735A3D">
            <w:pPr>
              <w:autoSpaceDE w:val="0"/>
              <w:autoSpaceDN w:val="0"/>
              <w:adjustRightInd w:val="0"/>
              <w:rPr>
                <w:i/>
                <w:lang w:eastAsia="es-ES"/>
              </w:rPr>
            </w:pPr>
            <w:r w:rsidRPr="0037007D">
              <w:rPr>
                <w:rFonts w:eastAsia="Arial Unicode MS"/>
              </w:rPr>
              <w:t>ES-</w:t>
            </w:r>
            <w:r w:rsidR="3AA155E0" w:rsidRPr="0037007D">
              <w:rPr>
                <w:rFonts w:eastAsia="Arial Unicode MS"/>
              </w:rPr>
              <w:t>25.</w:t>
            </w:r>
            <w:r w:rsidRPr="0037007D">
              <w:rPr>
                <w:rFonts w:eastAsia="Arial Unicode MS"/>
              </w:rPr>
              <w:t>2</w:t>
            </w:r>
          </w:p>
          <w:p w14:paraId="7DD40D3B" w14:textId="77777777" w:rsidR="00E31E4D" w:rsidRPr="0037007D" w:rsidRDefault="00E31E4D" w:rsidP="00735A3D">
            <w:pPr>
              <w:rPr>
                <w:b/>
              </w:rPr>
            </w:pPr>
          </w:p>
        </w:tc>
        <w:tc>
          <w:tcPr>
            <w:tcW w:w="8244" w:type="dxa"/>
            <w:gridSpan w:val="3"/>
            <w:tcBorders>
              <w:top w:val="single" w:sz="4" w:space="0" w:color="auto"/>
              <w:left w:val="single" w:sz="4" w:space="0" w:color="auto"/>
              <w:bottom w:val="single" w:sz="4" w:space="0" w:color="auto"/>
              <w:right w:val="single" w:sz="4" w:space="0" w:color="auto"/>
            </w:tcBorders>
          </w:tcPr>
          <w:p w14:paraId="4B0C96C8" w14:textId="5FB2A3B8" w:rsidR="00E31E4D" w:rsidRPr="0037007D" w:rsidRDefault="00E31E4D" w:rsidP="00735A3D">
            <w:r w:rsidRPr="0037007D">
              <w:rPr>
                <w:b/>
              </w:rPr>
              <w:t xml:space="preserve">DESCRIPCIÓN: </w:t>
            </w:r>
            <w:r w:rsidRPr="0037007D">
              <w:t xml:space="preserve">La autentificación </w:t>
            </w:r>
            <w:r w:rsidR="009D0480" w:rsidRPr="0037007D">
              <w:t xml:space="preserve">de usuario </w:t>
            </w:r>
            <w:r w:rsidRPr="0037007D">
              <w:t>no se ha realizado correctamente.</w:t>
            </w:r>
          </w:p>
          <w:p w14:paraId="3D01445B" w14:textId="77777777" w:rsidR="00E31E4D" w:rsidRPr="0037007D" w:rsidRDefault="00E31E4D" w:rsidP="00735A3D">
            <w:pPr>
              <w:rPr>
                <w:b/>
              </w:rPr>
            </w:pPr>
            <w:r w:rsidRPr="0037007D">
              <w:rPr>
                <w:b/>
              </w:rPr>
              <w:t xml:space="preserve">SUPOSICIONES/ASUNCIONES: </w:t>
            </w:r>
          </w:p>
          <w:p w14:paraId="757C814C" w14:textId="17D10D41" w:rsidR="00E31E4D" w:rsidRPr="0037007D" w:rsidRDefault="00E31E4D" w:rsidP="00735A3D">
            <w:r w:rsidRPr="0037007D">
              <w:rPr>
                <w:b/>
              </w:rPr>
              <w:t xml:space="preserve">                       -</w:t>
            </w:r>
            <w:r w:rsidRPr="0037007D">
              <w:t>Existe un error en el ingreso del código de verificación</w:t>
            </w:r>
            <w:r w:rsidR="3AA155E0" w:rsidRPr="0037007D">
              <w:t>.</w:t>
            </w:r>
          </w:p>
          <w:p w14:paraId="4479454F" w14:textId="77777777" w:rsidR="00E31E4D" w:rsidRPr="0037007D" w:rsidRDefault="00E31E4D" w:rsidP="00735A3D">
            <w:pPr>
              <w:rPr>
                <w:b/>
              </w:rPr>
            </w:pPr>
            <w:r w:rsidRPr="0037007D">
              <w:rPr>
                <w:b/>
              </w:rPr>
              <w:t xml:space="preserve">RESULTADOS:  </w:t>
            </w:r>
            <w:r w:rsidRPr="0037007D">
              <w:t>La autentificación no se ha podido realizar, inténtelo de nuevo.</w:t>
            </w:r>
          </w:p>
        </w:tc>
      </w:tr>
      <w:tr w:rsidR="000072D4" w:rsidRPr="000072D4" w14:paraId="182DBD05" w14:textId="77777777" w:rsidTr="0CBDA88A">
        <w:tc>
          <w:tcPr>
            <w:tcW w:w="1395" w:type="dxa"/>
            <w:tcBorders>
              <w:top w:val="single" w:sz="4" w:space="0" w:color="auto"/>
              <w:left w:val="single" w:sz="4" w:space="0" w:color="auto"/>
              <w:bottom w:val="single" w:sz="4" w:space="0" w:color="auto"/>
              <w:right w:val="single" w:sz="4" w:space="0" w:color="auto"/>
            </w:tcBorders>
          </w:tcPr>
          <w:p w14:paraId="118AE058" w14:textId="366472DF" w:rsidR="0CBDA88A" w:rsidRPr="0037007D" w:rsidRDefault="0CBDA88A" w:rsidP="0CBDA88A">
            <w:pPr>
              <w:rPr>
                <w:rFonts w:eastAsia="Arial Unicode MS"/>
              </w:rPr>
            </w:pPr>
            <w:r w:rsidRPr="0037007D">
              <w:rPr>
                <w:rFonts w:eastAsia="Arial Unicode MS"/>
              </w:rPr>
              <w:t>ES-25.3</w:t>
            </w:r>
          </w:p>
        </w:tc>
        <w:tc>
          <w:tcPr>
            <w:tcW w:w="8244" w:type="dxa"/>
            <w:gridSpan w:val="3"/>
            <w:tcBorders>
              <w:top w:val="single" w:sz="4" w:space="0" w:color="auto"/>
              <w:left w:val="single" w:sz="4" w:space="0" w:color="auto"/>
              <w:bottom w:val="single" w:sz="4" w:space="0" w:color="auto"/>
              <w:right w:val="single" w:sz="4" w:space="0" w:color="auto"/>
            </w:tcBorders>
          </w:tcPr>
          <w:p w14:paraId="2AE90F01" w14:textId="02AB0560" w:rsidR="4C7E84FA" w:rsidRPr="0037007D" w:rsidRDefault="4C7E84FA" w:rsidP="0CBDA88A">
            <w:r w:rsidRPr="0037007D">
              <w:rPr>
                <w:b/>
              </w:rPr>
              <w:t>DESCRIPCIÓN</w:t>
            </w:r>
            <w:r w:rsidRPr="0037007D">
              <w:t xml:space="preserve">: </w:t>
            </w:r>
            <w:r w:rsidR="009D0480" w:rsidRPr="0037007D">
              <w:t>Autenticación de usuario fallida por f</w:t>
            </w:r>
            <w:r w:rsidRPr="0037007D">
              <w:t>alla de conexión con correo empresarial.</w:t>
            </w:r>
          </w:p>
          <w:p w14:paraId="6D92A750" w14:textId="77777777" w:rsidR="4C7E84FA" w:rsidRPr="0037007D" w:rsidRDefault="4C7E84FA" w:rsidP="0CBDA88A">
            <w:pPr>
              <w:rPr>
                <w:b/>
              </w:rPr>
            </w:pPr>
            <w:r w:rsidRPr="0037007D">
              <w:rPr>
                <w:b/>
              </w:rPr>
              <w:t xml:space="preserve">SUPOSICIONES/ASUNCIONES: </w:t>
            </w:r>
          </w:p>
          <w:p w14:paraId="30F30F4C" w14:textId="17CC0B3F" w:rsidR="4C7E84FA" w:rsidRPr="0037007D" w:rsidRDefault="4C7E84FA" w:rsidP="0CBDA88A">
            <w:r w:rsidRPr="0037007D">
              <w:t xml:space="preserve">                      -</w:t>
            </w:r>
            <w:r w:rsidR="3AA155E0" w:rsidRPr="0037007D">
              <w:t xml:space="preserve"> No se ha establecido conexión con el correo empresarial.</w:t>
            </w:r>
          </w:p>
          <w:p w14:paraId="2A029F9B" w14:textId="4EA826CE" w:rsidR="4C7E84FA" w:rsidRPr="0037007D" w:rsidRDefault="4C7E84FA" w:rsidP="0CBDA88A">
            <w:r w:rsidRPr="0037007D">
              <w:rPr>
                <w:b/>
              </w:rPr>
              <w:t>RESULTADOS</w:t>
            </w:r>
            <w:r w:rsidRPr="0037007D">
              <w:t>:  Conexión con correo empresarial interrumpida, por favor intente más tarde.</w:t>
            </w:r>
          </w:p>
        </w:tc>
      </w:tr>
      <w:tr w:rsidR="00E31E4D" w:rsidRPr="000072D4" w14:paraId="636A7298" w14:textId="77777777" w:rsidTr="00E31E4D">
        <w:tc>
          <w:tcPr>
            <w:tcW w:w="9639" w:type="dxa"/>
            <w:gridSpan w:val="4"/>
            <w:tcBorders>
              <w:top w:val="single" w:sz="4" w:space="0" w:color="auto"/>
              <w:left w:val="single" w:sz="4" w:space="0" w:color="auto"/>
              <w:bottom w:val="single" w:sz="4" w:space="0" w:color="auto"/>
              <w:right w:val="single" w:sz="4" w:space="0" w:color="auto"/>
            </w:tcBorders>
          </w:tcPr>
          <w:p w14:paraId="6195B17F" w14:textId="77777777" w:rsidR="00E31E4D" w:rsidRPr="0037007D" w:rsidRDefault="00E31E4D" w:rsidP="00735A3D">
            <w:pPr>
              <w:rPr>
                <w:b/>
              </w:rPr>
            </w:pPr>
            <w:r w:rsidRPr="0037007D">
              <w:rPr>
                <w:b/>
              </w:rPr>
              <w:t>REQUERIMIENTOS ESPECIALES - REGLAS DEL NEGOCIO Y DEL SISTEMA:</w:t>
            </w:r>
          </w:p>
          <w:p w14:paraId="46C735DE" w14:textId="77777777" w:rsidR="00E31E4D" w:rsidRPr="0037007D" w:rsidRDefault="00E31E4D" w:rsidP="00735A3D">
            <w:r w:rsidRPr="0037007D">
              <w:t>No Aplica</w:t>
            </w:r>
          </w:p>
        </w:tc>
      </w:tr>
    </w:tbl>
    <w:p w14:paraId="655FD8BE" w14:textId="77777777" w:rsidR="00997AF4" w:rsidRPr="000072D4" w:rsidRDefault="00997AF4" w:rsidP="00997AF4"/>
    <w:p w14:paraId="10C13BEA" w14:textId="77777777" w:rsidR="00D54E6A" w:rsidRDefault="00D54E6A" w:rsidP="00997AF4"/>
    <w:p w14:paraId="6AE5CA8A" w14:textId="77777777" w:rsidR="00D54E6A" w:rsidRPr="0037007D" w:rsidRDefault="00D54E6A" w:rsidP="00997AF4"/>
    <w:tbl>
      <w:tblPr>
        <w:tblW w:w="96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5"/>
        <w:gridCol w:w="2805"/>
        <w:gridCol w:w="1582"/>
        <w:gridCol w:w="3977"/>
      </w:tblGrid>
      <w:tr w:rsidR="006F4365" w:rsidRPr="000072D4" w14:paraId="34678549" w14:textId="77777777" w:rsidTr="0037007D">
        <w:trPr>
          <w:tblHeader/>
        </w:trPr>
        <w:tc>
          <w:tcPr>
            <w:tcW w:w="4080" w:type="dxa"/>
            <w:gridSpan w:val="2"/>
            <w:shd w:val="clear" w:color="auto" w:fill="D9D9D9" w:themeFill="background1" w:themeFillShade="D9"/>
          </w:tcPr>
          <w:p w14:paraId="20743809" w14:textId="77777777" w:rsidR="00997AF4" w:rsidRPr="0037007D" w:rsidRDefault="00997AF4" w:rsidP="00997AF4">
            <w:pPr>
              <w:rPr>
                <w:b/>
              </w:rPr>
            </w:pPr>
            <w:r w:rsidRPr="0037007D">
              <w:rPr>
                <w:b/>
              </w:rPr>
              <w:t>IDENTIFICADOR CASO DE USO:</w:t>
            </w:r>
          </w:p>
          <w:p w14:paraId="25966E57" w14:textId="77777777" w:rsidR="00997AF4" w:rsidRPr="0037007D" w:rsidRDefault="00997AF4" w:rsidP="00997AF4">
            <w:r w:rsidRPr="0037007D">
              <w:t>CU-26</w:t>
            </w:r>
          </w:p>
        </w:tc>
        <w:tc>
          <w:tcPr>
            <w:tcW w:w="5559" w:type="dxa"/>
            <w:gridSpan w:val="2"/>
            <w:shd w:val="clear" w:color="auto" w:fill="D9D9D9" w:themeFill="background1" w:themeFillShade="D9"/>
          </w:tcPr>
          <w:p w14:paraId="1713B482" w14:textId="77777777" w:rsidR="00997AF4" w:rsidRPr="0037007D" w:rsidRDefault="00997AF4" w:rsidP="00997AF4">
            <w:r w:rsidRPr="0037007D">
              <w:rPr>
                <w:b/>
              </w:rPr>
              <w:t>NOMBRE</w:t>
            </w:r>
            <w:r w:rsidRPr="0037007D">
              <w:t>:</w:t>
            </w:r>
          </w:p>
          <w:p w14:paraId="6A009BD7" w14:textId="77777777" w:rsidR="00997AF4" w:rsidRPr="0037007D" w:rsidRDefault="00997AF4" w:rsidP="00997AF4">
            <w:r w:rsidRPr="0037007D">
              <w:rPr>
                <w:rFonts w:eastAsia="Arial Unicode MS"/>
              </w:rPr>
              <w:t>Recuperar clave</w:t>
            </w:r>
          </w:p>
        </w:tc>
      </w:tr>
      <w:tr w:rsidR="006F4365" w:rsidRPr="000072D4" w14:paraId="4FEDA6F7" w14:textId="77777777" w:rsidTr="0037007D">
        <w:tc>
          <w:tcPr>
            <w:tcW w:w="5662" w:type="dxa"/>
            <w:gridSpan w:val="3"/>
          </w:tcPr>
          <w:p w14:paraId="027116DE" w14:textId="77777777" w:rsidR="00997AF4" w:rsidRPr="0037007D" w:rsidRDefault="00997AF4" w:rsidP="00997AF4">
            <w:pPr>
              <w:rPr>
                <w:b/>
              </w:rPr>
            </w:pPr>
            <w:r w:rsidRPr="0037007D">
              <w:rPr>
                <w:b/>
              </w:rPr>
              <w:t>COMPLEJIDAD:</w:t>
            </w:r>
          </w:p>
          <w:p w14:paraId="4786F1DA" w14:textId="77777777" w:rsidR="00997AF4" w:rsidRPr="0037007D" w:rsidRDefault="00997AF4" w:rsidP="00997AF4">
            <w:pPr>
              <w:jc w:val="both"/>
            </w:pPr>
            <w:r w:rsidRPr="0037007D">
              <w:rPr>
                <w:rFonts w:eastAsia="Arial Unicode MS"/>
              </w:rPr>
              <w:t xml:space="preserve"> [Media] </w:t>
            </w:r>
          </w:p>
        </w:tc>
        <w:tc>
          <w:tcPr>
            <w:tcW w:w="3977" w:type="dxa"/>
          </w:tcPr>
          <w:p w14:paraId="1EF922AC" w14:textId="77777777" w:rsidR="00997AF4" w:rsidRPr="0037007D" w:rsidRDefault="00997AF4" w:rsidP="00997AF4">
            <w:pPr>
              <w:rPr>
                <w:b/>
              </w:rPr>
            </w:pPr>
            <w:r w:rsidRPr="0037007D">
              <w:rPr>
                <w:b/>
              </w:rPr>
              <w:t>PRIORIDAD:</w:t>
            </w:r>
          </w:p>
          <w:p w14:paraId="56B3EF3C" w14:textId="77777777" w:rsidR="00997AF4" w:rsidRPr="0037007D" w:rsidRDefault="00997AF4" w:rsidP="00997AF4">
            <w:r w:rsidRPr="0037007D">
              <w:rPr>
                <w:rFonts w:eastAsia="Arial Unicode MS"/>
              </w:rPr>
              <w:t>[Alta]</w:t>
            </w:r>
          </w:p>
        </w:tc>
      </w:tr>
      <w:tr w:rsidR="006F4365" w:rsidRPr="000072D4" w14:paraId="39DE8ED9" w14:textId="77777777" w:rsidTr="0037007D">
        <w:tc>
          <w:tcPr>
            <w:tcW w:w="9639" w:type="dxa"/>
            <w:gridSpan w:val="4"/>
          </w:tcPr>
          <w:p w14:paraId="6B2B2739" w14:textId="77777777" w:rsidR="00997AF4" w:rsidRPr="0037007D" w:rsidRDefault="00997AF4" w:rsidP="00997AF4">
            <w:pPr>
              <w:rPr>
                <w:b/>
              </w:rPr>
            </w:pPr>
            <w:r w:rsidRPr="0037007D">
              <w:rPr>
                <w:b/>
              </w:rPr>
              <w:t>REQUERIMIENTO FUNCIONAL ASOCIADO:</w:t>
            </w:r>
          </w:p>
          <w:p w14:paraId="718C9936" w14:textId="77777777" w:rsidR="00997AF4" w:rsidRPr="0037007D" w:rsidRDefault="00997AF4" w:rsidP="00997AF4">
            <w:pPr>
              <w:jc w:val="both"/>
              <w:rPr>
                <w:lang w:eastAsia="es-ES"/>
              </w:rPr>
            </w:pPr>
            <w:r w:rsidRPr="0037007D">
              <w:rPr>
                <w:rFonts w:eastAsia="Arial Unicode MS"/>
              </w:rPr>
              <w:t>RF-26</w:t>
            </w:r>
          </w:p>
        </w:tc>
      </w:tr>
      <w:tr w:rsidR="006F4365" w:rsidRPr="000072D4" w14:paraId="7EA9C47B" w14:textId="77777777" w:rsidTr="0037007D">
        <w:tc>
          <w:tcPr>
            <w:tcW w:w="9639" w:type="dxa"/>
            <w:gridSpan w:val="4"/>
          </w:tcPr>
          <w:p w14:paraId="2A1AF9C5" w14:textId="77777777" w:rsidR="00997AF4" w:rsidRPr="0037007D" w:rsidRDefault="00997AF4" w:rsidP="00997AF4">
            <w:pPr>
              <w:rPr>
                <w:b/>
              </w:rPr>
            </w:pPr>
            <w:r w:rsidRPr="0037007D">
              <w:rPr>
                <w:b/>
              </w:rPr>
              <w:t>ACTORES:</w:t>
            </w:r>
          </w:p>
          <w:p w14:paraId="67ECB35C" w14:textId="77777777" w:rsidR="00997AF4" w:rsidRPr="0037007D" w:rsidRDefault="00997AF4" w:rsidP="00997AF4">
            <w:r w:rsidRPr="0037007D">
              <w:t xml:space="preserve">Pasajero </w:t>
            </w:r>
          </w:p>
        </w:tc>
      </w:tr>
      <w:tr w:rsidR="006F4365" w:rsidRPr="000072D4" w14:paraId="58108DE0" w14:textId="77777777" w:rsidTr="0037007D">
        <w:trPr>
          <w:trHeight w:val="528"/>
        </w:trPr>
        <w:tc>
          <w:tcPr>
            <w:tcW w:w="9639" w:type="dxa"/>
            <w:gridSpan w:val="4"/>
          </w:tcPr>
          <w:p w14:paraId="51E3B0BF" w14:textId="77777777" w:rsidR="00997AF4" w:rsidRPr="0037007D" w:rsidRDefault="00997AF4" w:rsidP="00997AF4">
            <w:pPr>
              <w:rPr>
                <w:b/>
              </w:rPr>
            </w:pPr>
            <w:r w:rsidRPr="0037007D">
              <w:rPr>
                <w:b/>
              </w:rPr>
              <w:t>CASOS DE USO ASOCIADOS:</w:t>
            </w:r>
          </w:p>
          <w:p w14:paraId="27007837" w14:textId="77777777" w:rsidR="00997AF4" w:rsidRPr="0037007D" w:rsidRDefault="00997AF4" w:rsidP="00997AF4">
            <w:r w:rsidRPr="0037007D">
              <w:t>CU-25</w:t>
            </w:r>
          </w:p>
        </w:tc>
      </w:tr>
      <w:tr w:rsidR="006F4365" w:rsidRPr="000072D4" w14:paraId="5BB76DAC" w14:textId="77777777" w:rsidTr="0037007D">
        <w:tc>
          <w:tcPr>
            <w:tcW w:w="9639" w:type="dxa"/>
            <w:gridSpan w:val="4"/>
          </w:tcPr>
          <w:p w14:paraId="0E1FB78D" w14:textId="77777777" w:rsidR="00997AF4" w:rsidRPr="0037007D" w:rsidRDefault="00997AF4" w:rsidP="00997AF4">
            <w:pPr>
              <w:rPr>
                <w:lang w:eastAsia="es-ES"/>
              </w:rPr>
            </w:pPr>
            <w:r w:rsidRPr="0037007D">
              <w:rPr>
                <w:b/>
              </w:rPr>
              <w:lastRenderedPageBreak/>
              <w:t>DESCRIPCIÓN</w:t>
            </w:r>
            <w:r w:rsidRPr="0037007D">
              <w:t>:</w:t>
            </w:r>
          </w:p>
          <w:p w14:paraId="71D14249" w14:textId="77777777" w:rsidR="00997AF4" w:rsidRPr="0037007D" w:rsidRDefault="00997AF4" w:rsidP="00997AF4">
            <w:r w:rsidRPr="0037007D">
              <w:t>El usuario contara con 3 intentos máximos de ingresar la contraseña.</w:t>
            </w:r>
          </w:p>
          <w:p w14:paraId="03E8CEDA" w14:textId="77777777" w:rsidR="00997AF4" w:rsidRPr="0037007D" w:rsidRDefault="00997AF4" w:rsidP="00997AF4">
            <w:r w:rsidRPr="0037007D">
              <w:t>Si el excede el máximo de intentos, se denegará el acceso y redireccionará a una nueva</w:t>
            </w:r>
          </w:p>
          <w:p w14:paraId="15543D11" w14:textId="77777777" w:rsidR="00997AF4" w:rsidRPr="0037007D" w:rsidRDefault="00997AF4" w:rsidP="00997AF4">
            <w:r w:rsidRPr="0037007D">
              <w:t>ventana.</w:t>
            </w:r>
          </w:p>
        </w:tc>
      </w:tr>
      <w:tr w:rsidR="00D2270E" w:rsidRPr="000072D4" w14:paraId="5D22BC72" w14:textId="77777777" w:rsidTr="00D54E6A">
        <w:trPr>
          <w:trHeight w:val="712"/>
        </w:trPr>
        <w:tc>
          <w:tcPr>
            <w:tcW w:w="9639" w:type="dxa"/>
            <w:gridSpan w:val="4"/>
            <w:tcBorders>
              <w:bottom w:val="single" w:sz="4" w:space="0" w:color="auto"/>
            </w:tcBorders>
          </w:tcPr>
          <w:p w14:paraId="26F737AD" w14:textId="77777777" w:rsidR="00997AF4" w:rsidRPr="0037007D" w:rsidRDefault="00997AF4" w:rsidP="00997AF4">
            <w:r w:rsidRPr="0037007D">
              <w:rPr>
                <w:b/>
              </w:rPr>
              <w:t>NOTAS</w:t>
            </w:r>
            <w:r w:rsidRPr="0037007D">
              <w:t>:</w:t>
            </w:r>
          </w:p>
          <w:p w14:paraId="751FB9AB" w14:textId="77777777" w:rsidR="00997AF4" w:rsidRPr="0037007D" w:rsidRDefault="00997AF4" w:rsidP="00997AF4">
            <w:r w:rsidRPr="0037007D">
              <w:rPr>
                <w:lang w:eastAsia="es-ES"/>
              </w:rPr>
              <w:t>La nueva contraseña será enviada al correo electrónico del pasajero.</w:t>
            </w:r>
          </w:p>
        </w:tc>
      </w:tr>
      <w:tr w:rsidR="00D2270E" w:rsidRPr="000072D4" w14:paraId="724ADE36" w14:textId="77777777" w:rsidTr="0037007D">
        <w:tc>
          <w:tcPr>
            <w:tcW w:w="9639" w:type="dxa"/>
            <w:gridSpan w:val="4"/>
            <w:tcBorders>
              <w:bottom w:val="single" w:sz="4" w:space="0" w:color="auto"/>
            </w:tcBorders>
          </w:tcPr>
          <w:p w14:paraId="18A44DD7" w14:textId="77777777" w:rsidR="00997AF4" w:rsidRPr="0037007D" w:rsidRDefault="00997AF4" w:rsidP="00997AF4">
            <w:pPr>
              <w:rPr>
                <w:rFonts w:eastAsia="Arial Unicode MS"/>
              </w:rPr>
            </w:pPr>
            <w:r w:rsidRPr="0037007D">
              <w:rPr>
                <w:b/>
              </w:rPr>
              <w:t>CRITERIOS DE ACEPTACIÓN:</w:t>
            </w:r>
            <w:r w:rsidRPr="0037007D">
              <w:t xml:space="preserve"> </w:t>
            </w:r>
            <w:r w:rsidRPr="0037007D">
              <w:rPr>
                <w:rFonts w:eastAsia="Arial Unicode MS"/>
              </w:rPr>
              <w:t>El usuario recupera su contraseña o no.</w:t>
            </w:r>
          </w:p>
        </w:tc>
      </w:tr>
      <w:tr w:rsidR="00F81D07" w:rsidRPr="000072D4" w14:paraId="342DDE3B" w14:textId="77777777" w:rsidTr="0037007D">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3BA4CB" w14:textId="77777777" w:rsidR="00997AF4" w:rsidRPr="0037007D" w:rsidRDefault="00997AF4" w:rsidP="00997AF4">
            <w:pPr>
              <w:rPr>
                <w:b/>
              </w:rPr>
            </w:pPr>
            <w:r w:rsidRPr="0037007D">
              <w:rPr>
                <w:b/>
              </w:rPr>
              <w:t xml:space="preserve">ESCENARIOS: </w:t>
            </w:r>
          </w:p>
        </w:tc>
      </w:tr>
      <w:tr w:rsidR="00D2270E" w:rsidRPr="000072D4" w14:paraId="00E02866" w14:textId="77777777" w:rsidTr="0037007D">
        <w:tc>
          <w:tcPr>
            <w:tcW w:w="1275" w:type="dxa"/>
            <w:tcBorders>
              <w:top w:val="single" w:sz="4" w:space="0" w:color="auto"/>
              <w:left w:val="single" w:sz="4" w:space="0" w:color="auto"/>
              <w:bottom w:val="single" w:sz="4" w:space="0" w:color="auto"/>
              <w:right w:val="single" w:sz="4" w:space="0" w:color="auto"/>
            </w:tcBorders>
          </w:tcPr>
          <w:p w14:paraId="5EB35925" w14:textId="150A8CCB" w:rsidR="00997AF4" w:rsidRPr="0037007D" w:rsidRDefault="00997AF4" w:rsidP="00997AF4">
            <w:pPr>
              <w:autoSpaceDE w:val="0"/>
              <w:autoSpaceDN w:val="0"/>
              <w:adjustRightInd w:val="0"/>
              <w:rPr>
                <w:b/>
                <w:lang w:eastAsia="es-ES"/>
              </w:rPr>
            </w:pPr>
            <w:r w:rsidRPr="0037007D">
              <w:rPr>
                <w:rFonts w:eastAsia="Arial Unicode MS"/>
                <w:b/>
              </w:rPr>
              <w:t>ES-</w:t>
            </w:r>
            <w:r w:rsidR="003D71AB" w:rsidRPr="0037007D">
              <w:rPr>
                <w:rFonts w:eastAsia="Arial Unicode MS"/>
                <w:b/>
              </w:rPr>
              <w:t>26.</w:t>
            </w:r>
            <w:r w:rsidRPr="0037007D">
              <w:rPr>
                <w:rFonts w:eastAsia="Arial Unicode MS"/>
                <w:b/>
              </w:rPr>
              <w:t xml:space="preserve">1    </w:t>
            </w:r>
          </w:p>
          <w:p w14:paraId="216FC6DF" w14:textId="77777777" w:rsidR="00997AF4" w:rsidRPr="0037007D" w:rsidRDefault="00997AF4" w:rsidP="00997AF4"/>
        </w:tc>
        <w:tc>
          <w:tcPr>
            <w:tcW w:w="8364" w:type="dxa"/>
            <w:gridSpan w:val="3"/>
            <w:tcBorders>
              <w:top w:val="single" w:sz="4" w:space="0" w:color="auto"/>
              <w:left w:val="single" w:sz="4" w:space="0" w:color="auto"/>
              <w:bottom w:val="single" w:sz="4" w:space="0" w:color="auto"/>
              <w:right w:val="single" w:sz="4" w:space="0" w:color="auto"/>
            </w:tcBorders>
          </w:tcPr>
          <w:p w14:paraId="582D181A" w14:textId="77777777" w:rsidR="00997AF4" w:rsidRPr="0037007D" w:rsidRDefault="00997AF4" w:rsidP="00997AF4">
            <w:r w:rsidRPr="0037007D">
              <w:rPr>
                <w:b/>
              </w:rPr>
              <w:t>DESCRIPCIÓN:</w:t>
            </w:r>
            <w:r w:rsidRPr="0037007D">
              <w:t xml:space="preserve"> Recuperación de contraseña de manera exitosa.</w:t>
            </w:r>
          </w:p>
          <w:p w14:paraId="55027509" w14:textId="77777777" w:rsidR="00997AF4" w:rsidRPr="0037007D" w:rsidRDefault="00997AF4" w:rsidP="00997AF4">
            <w:pPr>
              <w:rPr>
                <w:b/>
              </w:rPr>
            </w:pPr>
            <w:r w:rsidRPr="0037007D">
              <w:rPr>
                <w:b/>
              </w:rPr>
              <w:t xml:space="preserve">SUPOSICIONES/ASUNCIONES: </w:t>
            </w:r>
          </w:p>
          <w:p w14:paraId="5A50C112" w14:textId="77777777" w:rsidR="00997AF4" w:rsidRPr="0037007D" w:rsidRDefault="00997AF4" w:rsidP="00997AF4">
            <w:r w:rsidRPr="0037007D">
              <w:t xml:space="preserve">                      -El pasajero ingresa contraseña de manera incorrecta.</w:t>
            </w:r>
          </w:p>
          <w:p w14:paraId="670BB178" w14:textId="77777777" w:rsidR="00997AF4" w:rsidRPr="0037007D" w:rsidRDefault="00997AF4" w:rsidP="00997AF4">
            <w:pPr>
              <w:rPr>
                <w:b/>
              </w:rPr>
            </w:pPr>
            <w:r w:rsidRPr="0037007D">
              <w:rPr>
                <w:b/>
              </w:rPr>
              <w:t xml:space="preserve">RESULTADOS: </w:t>
            </w:r>
          </w:p>
          <w:p w14:paraId="46A431F1" w14:textId="77777777" w:rsidR="00997AF4" w:rsidRPr="0037007D" w:rsidRDefault="00997AF4" w:rsidP="00997AF4">
            <w:r w:rsidRPr="0037007D">
              <w:t xml:space="preserve">                     -Se redireccionará al usuario a otra ventana para que coloque su correo.</w:t>
            </w:r>
          </w:p>
          <w:p w14:paraId="241CD33A" w14:textId="77777777" w:rsidR="00997AF4" w:rsidRPr="0037007D" w:rsidRDefault="00997AF4" w:rsidP="00997AF4">
            <w:r w:rsidRPr="0037007D">
              <w:t xml:space="preserve">                     -El sistema enviara un correo con la nueva contraseña generada.</w:t>
            </w:r>
          </w:p>
        </w:tc>
      </w:tr>
      <w:tr w:rsidR="00D2270E" w:rsidRPr="000072D4" w14:paraId="5508BB5F" w14:textId="77777777" w:rsidTr="0037007D">
        <w:tc>
          <w:tcPr>
            <w:tcW w:w="1275" w:type="dxa"/>
            <w:tcBorders>
              <w:top w:val="single" w:sz="4" w:space="0" w:color="auto"/>
              <w:left w:val="single" w:sz="4" w:space="0" w:color="auto"/>
              <w:bottom w:val="single" w:sz="4" w:space="0" w:color="auto"/>
              <w:right w:val="single" w:sz="4" w:space="0" w:color="auto"/>
            </w:tcBorders>
          </w:tcPr>
          <w:p w14:paraId="327A79BE" w14:textId="0478B616" w:rsidR="00997AF4" w:rsidRPr="0037007D" w:rsidRDefault="00997AF4" w:rsidP="00997AF4">
            <w:pPr>
              <w:autoSpaceDE w:val="0"/>
              <w:autoSpaceDN w:val="0"/>
              <w:adjustRightInd w:val="0"/>
              <w:rPr>
                <w:b/>
                <w:lang w:eastAsia="es-ES"/>
              </w:rPr>
            </w:pPr>
            <w:r w:rsidRPr="0037007D">
              <w:rPr>
                <w:rFonts w:eastAsia="Arial Unicode MS"/>
                <w:b/>
              </w:rPr>
              <w:t>ES-</w:t>
            </w:r>
            <w:r w:rsidR="003D71AB" w:rsidRPr="0037007D">
              <w:rPr>
                <w:rFonts w:eastAsia="Arial Unicode MS"/>
                <w:b/>
              </w:rPr>
              <w:t>26.</w:t>
            </w:r>
            <w:r w:rsidRPr="0037007D">
              <w:rPr>
                <w:rFonts w:eastAsia="Arial Unicode MS"/>
                <w:b/>
              </w:rPr>
              <w:t>2</w:t>
            </w:r>
          </w:p>
          <w:p w14:paraId="1F9D39B4" w14:textId="77777777" w:rsidR="00997AF4" w:rsidRPr="0037007D" w:rsidRDefault="00997AF4" w:rsidP="00997AF4"/>
        </w:tc>
        <w:tc>
          <w:tcPr>
            <w:tcW w:w="8364" w:type="dxa"/>
            <w:gridSpan w:val="3"/>
            <w:tcBorders>
              <w:top w:val="single" w:sz="4" w:space="0" w:color="auto"/>
              <w:left w:val="single" w:sz="4" w:space="0" w:color="auto"/>
              <w:bottom w:val="single" w:sz="4" w:space="0" w:color="auto"/>
              <w:right w:val="single" w:sz="4" w:space="0" w:color="auto"/>
            </w:tcBorders>
          </w:tcPr>
          <w:p w14:paraId="6DBB7EE6" w14:textId="77777777" w:rsidR="00997AF4" w:rsidRPr="0037007D" w:rsidRDefault="00997AF4" w:rsidP="00997AF4">
            <w:r w:rsidRPr="0037007D">
              <w:rPr>
                <w:b/>
              </w:rPr>
              <w:t>DESCRIPCIÓN</w:t>
            </w:r>
            <w:r w:rsidRPr="0037007D">
              <w:t>: Fallo al recuperar la contraseña por problemas de conexión.</w:t>
            </w:r>
          </w:p>
          <w:p w14:paraId="4D003135" w14:textId="77777777" w:rsidR="00997AF4" w:rsidRPr="0037007D" w:rsidRDefault="00997AF4" w:rsidP="00997AF4">
            <w:pPr>
              <w:rPr>
                <w:b/>
              </w:rPr>
            </w:pPr>
            <w:r w:rsidRPr="0037007D">
              <w:rPr>
                <w:b/>
              </w:rPr>
              <w:t xml:space="preserve">SUPOSICIONES/ASUNCIONES: </w:t>
            </w:r>
          </w:p>
          <w:p w14:paraId="1B6C92DA" w14:textId="77777777" w:rsidR="00997AF4" w:rsidRPr="0037007D" w:rsidRDefault="00997AF4" w:rsidP="00997AF4">
            <w:r w:rsidRPr="0037007D">
              <w:t xml:space="preserve">                      -Falla del suministro eléctrico.</w:t>
            </w:r>
          </w:p>
          <w:p w14:paraId="2F4A6B72" w14:textId="77777777" w:rsidR="00997AF4" w:rsidRPr="0037007D" w:rsidRDefault="00997AF4" w:rsidP="00997AF4">
            <w:r w:rsidRPr="0037007D">
              <w:rPr>
                <w:b/>
              </w:rPr>
              <w:t>RESULTADOS</w:t>
            </w:r>
            <w:r w:rsidRPr="0037007D">
              <w:t>:  El pasajero no puede recuperar su contraseña.</w:t>
            </w:r>
          </w:p>
        </w:tc>
      </w:tr>
      <w:tr w:rsidR="00D2270E" w:rsidRPr="000072D4" w14:paraId="6C9BD5AB" w14:textId="77777777" w:rsidTr="0037007D">
        <w:tc>
          <w:tcPr>
            <w:tcW w:w="1275" w:type="dxa"/>
            <w:tcBorders>
              <w:top w:val="single" w:sz="4" w:space="0" w:color="auto"/>
              <w:left w:val="single" w:sz="4" w:space="0" w:color="auto"/>
              <w:bottom w:val="single" w:sz="4" w:space="0" w:color="auto"/>
              <w:right w:val="single" w:sz="4" w:space="0" w:color="auto"/>
            </w:tcBorders>
          </w:tcPr>
          <w:p w14:paraId="4B0905E0" w14:textId="06426F89" w:rsidR="00997AF4" w:rsidRPr="0037007D" w:rsidRDefault="00997AF4" w:rsidP="00997AF4">
            <w:pPr>
              <w:autoSpaceDE w:val="0"/>
              <w:autoSpaceDN w:val="0"/>
              <w:adjustRightInd w:val="0"/>
              <w:rPr>
                <w:rFonts w:eastAsia="Arial Unicode MS"/>
                <w:b/>
              </w:rPr>
            </w:pPr>
            <w:r w:rsidRPr="0037007D">
              <w:rPr>
                <w:rFonts w:eastAsia="Arial Unicode MS"/>
                <w:b/>
              </w:rPr>
              <w:t>ES-</w:t>
            </w:r>
            <w:r w:rsidR="003D71AB" w:rsidRPr="0037007D">
              <w:rPr>
                <w:rFonts w:eastAsia="Arial Unicode MS"/>
                <w:b/>
              </w:rPr>
              <w:t>26.</w:t>
            </w:r>
            <w:r w:rsidRPr="0037007D">
              <w:rPr>
                <w:rFonts w:eastAsia="Arial Unicode MS"/>
                <w:b/>
              </w:rPr>
              <w:t>3</w:t>
            </w:r>
          </w:p>
        </w:tc>
        <w:tc>
          <w:tcPr>
            <w:tcW w:w="8364" w:type="dxa"/>
            <w:gridSpan w:val="3"/>
            <w:tcBorders>
              <w:top w:val="single" w:sz="4" w:space="0" w:color="auto"/>
              <w:left w:val="single" w:sz="4" w:space="0" w:color="auto"/>
              <w:bottom w:val="single" w:sz="4" w:space="0" w:color="auto"/>
              <w:right w:val="single" w:sz="4" w:space="0" w:color="auto"/>
            </w:tcBorders>
          </w:tcPr>
          <w:p w14:paraId="34333E77" w14:textId="77777777" w:rsidR="00997AF4" w:rsidRPr="0037007D" w:rsidRDefault="00997AF4" w:rsidP="00997AF4">
            <w:r w:rsidRPr="0037007D">
              <w:rPr>
                <w:b/>
              </w:rPr>
              <w:t>DESCRIPCIÓN</w:t>
            </w:r>
            <w:r w:rsidRPr="0037007D">
              <w:t>: Falla a recuperar contraseña por correo electrónico no registrado.</w:t>
            </w:r>
          </w:p>
          <w:p w14:paraId="2CF017C6" w14:textId="77777777" w:rsidR="00997AF4" w:rsidRPr="0037007D" w:rsidRDefault="00997AF4" w:rsidP="00997AF4">
            <w:pPr>
              <w:rPr>
                <w:b/>
              </w:rPr>
            </w:pPr>
            <w:r w:rsidRPr="0037007D">
              <w:rPr>
                <w:b/>
              </w:rPr>
              <w:t xml:space="preserve">SUPOSICIONES/ASUNCIONES: </w:t>
            </w:r>
          </w:p>
          <w:p w14:paraId="11CCD7C8" w14:textId="77777777" w:rsidR="00997AF4" w:rsidRPr="0037007D" w:rsidRDefault="00997AF4" w:rsidP="00997AF4">
            <w:r w:rsidRPr="0037007D">
              <w:t xml:space="preserve">                      -El pasajero ingresa un correo electrónico no registrado en el sistema.</w:t>
            </w:r>
          </w:p>
          <w:p w14:paraId="7A7EC6C1" w14:textId="77777777" w:rsidR="00997AF4" w:rsidRPr="0037007D" w:rsidRDefault="00997AF4" w:rsidP="00997AF4">
            <w:r w:rsidRPr="0037007D">
              <w:rPr>
                <w:b/>
              </w:rPr>
              <w:t>RESULTADOS</w:t>
            </w:r>
            <w:r w:rsidRPr="0037007D">
              <w:t>:  El pasajero no puede recuperar su contraseña.</w:t>
            </w:r>
          </w:p>
        </w:tc>
      </w:tr>
      <w:tr w:rsidR="00D2270E" w:rsidRPr="000072D4" w14:paraId="1658A460" w14:textId="77777777" w:rsidTr="0037007D">
        <w:tc>
          <w:tcPr>
            <w:tcW w:w="9639" w:type="dxa"/>
            <w:gridSpan w:val="4"/>
            <w:tcBorders>
              <w:top w:val="single" w:sz="4" w:space="0" w:color="auto"/>
              <w:left w:val="single" w:sz="4" w:space="0" w:color="auto"/>
              <w:bottom w:val="single" w:sz="4" w:space="0" w:color="auto"/>
              <w:right w:val="single" w:sz="4" w:space="0" w:color="auto"/>
            </w:tcBorders>
          </w:tcPr>
          <w:p w14:paraId="3160EF31" w14:textId="77777777" w:rsidR="00997AF4" w:rsidRPr="0037007D" w:rsidRDefault="00997AF4" w:rsidP="00997AF4">
            <w:pPr>
              <w:rPr>
                <w:b/>
              </w:rPr>
            </w:pPr>
            <w:r w:rsidRPr="0037007D">
              <w:rPr>
                <w:b/>
              </w:rPr>
              <w:t>REQUERIMIENTOS ESPECIALES - REGLAS DEL NEGOCIO Y DEL SISTEMA:</w:t>
            </w:r>
          </w:p>
          <w:p w14:paraId="6EC4FE32" w14:textId="77777777" w:rsidR="00997AF4" w:rsidRPr="0037007D" w:rsidRDefault="00997AF4" w:rsidP="00997AF4">
            <w:r w:rsidRPr="0037007D">
              <w:t>No Aplica</w:t>
            </w:r>
          </w:p>
        </w:tc>
      </w:tr>
    </w:tbl>
    <w:p w14:paraId="51112EFA" w14:textId="5870B612" w:rsidR="00997AF4" w:rsidRPr="000072D4" w:rsidRDefault="00997AF4" w:rsidP="00997AF4">
      <w:pPr>
        <w:rPr>
          <w:iCs/>
        </w:rPr>
      </w:pPr>
    </w:p>
    <w:p w14:paraId="3F645440" w14:textId="77777777" w:rsidR="00D54E6A" w:rsidRDefault="00D54E6A" w:rsidP="00997AF4">
      <w:pPr>
        <w:rPr>
          <w:iCs/>
        </w:rPr>
      </w:pPr>
    </w:p>
    <w:p w14:paraId="12848F5A" w14:textId="77777777" w:rsidR="00D54E6A" w:rsidRDefault="00D54E6A" w:rsidP="00997AF4">
      <w:pPr>
        <w:rPr>
          <w:iCs/>
        </w:rPr>
      </w:pPr>
    </w:p>
    <w:p w14:paraId="711BAC9C" w14:textId="77777777" w:rsidR="00D54E6A" w:rsidRDefault="00D54E6A" w:rsidP="00997AF4">
      <w:pPr>
        <w:rPr>
          <w:iCs/>
        </w:rPr>
      </w:pPr>
    </w:p>
    <w:p w14:paraId="6A8CF1F7" w14:textId="77777777" w:rsidR="00D54E6A" w:rsidRPr="0037007D" w:rsidRDefault="00D54E6A" w:rsidP="00997AF4">
      <w:pPr>
        <w:rPr>
          <w:iCs/>
        </w:rPr>
      </w:pPr>
    </w:p>
    <w:tbl>
      <w:tblPr>
        <w:tblW w:w="96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0"/>
        <w:gridCol w:w="2730"/>
        <w:gridCol w:w="1582"/>
        <w:gridCol w:w="3977"/>
      </w:tblGrid>
      <w:tr w:rsidR="006F4365" w:rsidRPr="000072D4" w14:paraId="309B99C5" w14:textId="77777777" w:rsidTr="0037007D">
        <w:trPr>
          <w:tblHeader/>
        </w:trPr>
        <w:tc>
          <w:tcPr>
            <w:tcW w:w="4080" w:type="dxa"/>
            <w:gridSpan w:val="2"/>
            <w:shd w:val="clear" w:color="auto" w:fill="D9D9D9" w:themeFill="background1" w:themeFillShade="D9"/>
          </w:tcPr>
          <w:p w14:paraId="1B44137A" w14:textId="77777777" w:rsidR="00997AF4" w:rsidRPr="0037007D" w:rsidRDefault="00997AF4" w:rsidP="00997AF4">
            <w:pPr>
              <w:rPr>
                <w:b/>
              </w:rPr>
            </w:pPr>
            <w:r w:rsidRPr="0037007D">
              <w:rPr>
                <w:b/>
              </w:rPr>
              <w:t>IDENTIFICADOR CASO DE USO:</w:t>
            </w:r>
          </w:p>
          <w:p w14:paraId="1DABDCF4" w14:textId="77777777" w:rsidR="00997AF4" w:rsidRPr="0037007D" w:rsidRDefault="00997AF4" w:rsidP="00997AF4">
            <w:pPr>
              <w:rPr>
                <w:b/>
              </w:rPr>
            </w:pPr>
            <w:r w:rsidRPr="0037007D">
              <w:rPr>
                <w:b/>
              </w:rPr>
              <w:t>CU-27</w:t>
            </w:r>
          </w:p>
        </w:tc>
        <w:tc>
          <w:tcPr>
            <w:tcW w:w="5559" w:type="dxa"/>
            <w:gridSpan w:val="2"/>
            <w:shd w:val="clear" w:color="auto" w:fill="D9D9D9" w:themeFill="background1" w:themeFillShade="D9"/>
          </w:tcPr>
          <w:p w14:paraId="654847DE" w14:textId="77777777" w:rsidR="00997AF4" w:rsidRPr="0037007D" w:rsidRDefault="00997AF4" w:rsidP="00997AF4">
            <w:pPr>
              <w:rPr>
                <w:b/>
              </w:rPr>
            </w:pPr>
            <w:r w:rsidRPr="0037007D">
              <w:rPr>
                <w:b/>
              </w:rPr>
              <w:t>NOMBRE:</w:t>
            </w:r>
          </w:p>
          <w:p w14:paraId="20F9F794" w14:textId="77777777" w:rsidR="00997AF4" w:rsidRPr="0037007D" w:rsidRDefault="00997AF4" w:rsidP="00997AF4">
            <w:r w:rsidRPr="0037007D">
              <w:rPr>
                <w:rFonts w:eastAsia="Arial Unicode MS"/>
              </w:rPr>
              <w:t>Crear Factura</w:t>
            </w:r>
          </w:p>
        </w:tc>
      </w:tr>
      <w:tr w:rsidR="006F4365" w:rsidRPr="000072D4" w14:paraId="3F21625D" w14:textId="77777777" w:rsidTr="0037007D">
        <w:tc>
          <w:tcPr>
            <w:tcW w:w="5662" w:type="dxa"/>
            <w:gridSpan w:val="3"/>
          </w:tcPr>
          <w:p w14:paraId="5C66EC76" w14:textId="77777777" w:rsidR="00997AF4" w:rsidRPr="0037007D" w:rsidRDefault="00997AF4" w:rsidP="00997AF4">
            <w:pPr>
              <w:rPr>
                <w:b/>
              </w:rPr>
            </w:pPr>
            <w:r w:rsidRPr="0037007D">
              <w:rPr>
                <w:b/>
              </w:rPr>
              <w:t>COMPLEJIDAD:</w:t>
            </w:r>
          </w:p>
          <w:p w14:paraId="738A5929" w14:textId="77777777" w:rsidR="00997AF4" w:rsidRPr="0037007D" w:rsidRDefault="00997AF4" w:rsidP="00997AF4">
            <w:pPr>
              <w:jc w:val="both"/>
              <w:rPr>
                <w:b/>
              </w:rPr>
            </w:pPr>
            <w:r w:rsidRPr="0037007D">
              <w:rPr>
                <w:rFonts w:eastAsia="Arial Unicode MS"/>
              </w:rPr>
              <w:t xml:space="preserve"> [Baja] </w:t>
            </w:r>
          </w:p>
        </w:tc>
        <w:tc>
          <w:tcPr>
            <w:tcW w:w="3977" w:type="dxa"/>
          </w:tcPr>
          <w:p w14:paraId="1D8B621F" w14:textId="77777777" w:rsidR="00997AF4" w:rsidRPr="0037007D" w:rsidRDefault="00997AF4" w:rsidP="00997AF4">
            <w:pPr>
              <w:rPr>
                <w:b/>
              </w:rPr>
            </w:pPr>
            <w:r w:rsidRPr="0037007D">
              <w:rPr>
                <w:b/>
              </w:rPr>
              <w:t>PRIORIDAD:</w:t>
            </w:r>
          </w:p>
          <w:p w14:paraId="07400C38" w14:textId="77777777" w:rsidR="00997AF4" w:rsidRPr="0037007D" w:rsidRDefault="00997AF4" w:rsidP="00997AF4">
            <w:pPr>
              <w:rPr>
                <w:b/>
              </w:rPr>
            </w:pPr>
            <w:r w:rsidRPr="0037007D">
              <w:rPr>
                <w:rFonts w:eastAsia="Arial Unicode MS"/>
              </w:rPr>
              <w:t>[Alta]</w:t>
            </w:r>
          </w:p>
        </w:tc>
      </w:tr>
      <w:tr w:rsidR="006F4365" w:rsidRPr="000072D4" w14:paraId="01F18F76" w14:textId="77777777" w:rsidTr="0037007D">
        <w:tc>
          <w:tcPr>
            <w:tcW w:w="9639" w:type="dxa"/>
            <w:gridSpan w:val="4"/>
          </w:tcPr>
          <w:p w14:paraId="7EC74F17" w14:textId="77777777" w:rsidR="00997AF4" w:rsidRPr="0037007D" w:rsidRDefault="00997AF4" w:rsidP="00997AF4">
            <w:pPr>
              <w:rPr>
                <w:b/>
              </w:rPr>
            </w:pPr>
            <w:r w:rsidRPr="0037007D">
              <w:rPr>
                <w:b/>
              </w:rPr>
              <w:t>REQUERIMIENTO FUNCIONAL ASOCIADO:</w:t>
            </w:r>
          </w:p>
          <w:p w14:paraId="3F32263C" w14:textId="2F88DE19" w:rsidR="00997AF4" w:rsidRPr="0037007D" w:rsidRDefault="00997AF4" w:rsidP="00997AF4">
            <w:pPr>
              <w:jc w:val="both"/>
              <w:rPr>
                <w:lang w:eastAsia="es-ES"/>
              </w:rPr>
            </w:pPr>
            <w:r w:rsidRPr="0037007D">
              <w:rPr>
                <w:rFonts w:eastAsia="Arial Unicode MS"/>
              </w:rPr>
              <w:t>RF-2</w:t>
            </w:r>
            <w:r w:rsidR="00EB203D" w:rsidRPr="0037007D">
              <w:rPr>
                <w:rFonts w:eastAsia="Arial Unicode MS"/>
              </w:rPr>
              <w:t>7</w:t>
            </w:r>
          </w:p>
        </w:tc>
      </w:tr>
      <w:tr w:rsidR="006F4365" w:rsidRPr="000072D4" w14:paraId="02692AC6" w14:textId="77777777" w:rsidTr="0037007D">
        <w:tc>
          <w:tcPr>
            <w:tcW w:w="9639" w:type="dxa"/>
            <w:gridSpan w:val="4"/>
          </w:tcPr>
          <w:p w14:paraId="2B19562B" w14:textId="77777777" w:rsidR="00997AF4" w:rsidRPr="0037007D" w:rsidRDefault="00997AF4" w:rsidP="00997AF4">
            <w:pPr>
              <w:rPr>
                <w:b/>
              </w:rPr>
            </w:pPr>
            <w:r w:rsidRPr="0037007D">
              <w:rPr>
                <w:b/>
              </w:rPr>
              <w:t>ACTORES:</w:t>
            </w:r>
          </w:p>
          <w:p w14:paraId="060B8139" w14:textId="77777777" w:rsidR="00997AF4" w:rsidRPr="0037007D" w:rsidRDefault="00997AF4" w:rsidP="00997AF4">
            <w:r w:rsidRPr="0037007D">
              <w:t>Administrador</w:t>
            </w:r>
          </w:p>
        </w:tc>
      </w:tr>
      <w:tr w:rsidR="006F4365" w:rsidRPr="000072D4" w14:paraId="4935BCB2" w14:textId="77777777" w:rsidTr="00D54E6A">
        <w:trPr>
          <w:trHeight w:val="946"/>
        </w:trPr>
        <w:tc>
          <w:tcPr>
            <w:tcW w:w="9639" w:type="dxa"/>
            <w:gridSpan w:val="4"/>
          </w:tcPr>
          <w:p w14:paraId="179A90D9" w14:textId="77777777" w:rsidR="00997AF4" w:rsidRPr="0037007D" w:rsidRDefault="00997AF4" w:rsidP="00997AF4">
            <w:pPr>
              <w:rPr>
                <w:b/>
              </w:rPr>
            </w:pPr>
            <w:r w:rsidRPr="0037007D">
              <w:rPr>
                <w:b/>
              </w:rPr>
              <w:t>CASOS DE USO ASOCIADOS:</w:t>
            </w:r>
          </w:p>
          <w:p w14:paraId="1FB3A10A" w14:textId="77777777" w:rsidR="00997AF4" w:rsidRPr="0037007D" w:rsidRDefault="00997AF4" w:rsidP="00997AF4">
            <w:r w:rsidRPr="0037007D">
              <w:t>No aplica</w:t>
            </w:r>
          </w:p>
        </w:tc>
      </w:tr>
      <w:tr w:rsidR="006F4365" w:rsidRPr="000072D4" w14:paraId="56F82E36" w14:textId="77777777" w:rsidTr="0037007D">
        <w:tc>
          <w:tcPr>
            <w:tcW w:w="9639" w:type="dxa"/>
            <w:gridSpan w:val="4"/>
          </w:tcPr>
          <w:p w14:paraId="2D94DE1E" w14:textId="77777777" w:rsidR="00997AF4" w:rsidRPr="0037007D" w:rsidRDefault="00997AF4" w:rsidP="00997AF4">
            <w:pPr>
              <w:rPr>
                <w:lang w:eastAsia="es-ES"/>
              </w:rPr>
            </w:pPr>
            <w:r w:rsidRPr="0037007D">
              <w:rPr>
                <w:b/>
              </w:rPr>
              <w:t>DESCRIPCIÓN:</w:t>
            </w:r>
          </w:p>
          <w:p w14:paraId="4319FC7D" w14:textId="77777777" w:rsidR="00997AF4" w:rsidRPr="0037007D" w:rsidRDefault="00997AF4" w:rsidP="00997AF4">
            <w:pPr>
              <w:rPr>
                <w:b/>
              </w:rPr>
            </w:pPr>
            <w:r w:rsidRPr="0037007D">
              <w:rPr>
                <w:rFonts w:eastAsia="Arial Unicode MS"/>
              </w:rPr>
              <w:t>Se realiza el ingreso de datos para la creación de factura en el sistema.</w:t>
            </w:r>
          </w:p>
        </w:tc>
      </w:tr>
      <w:tr w:rsidR="00D2270E" w:rsidRPr="000072D4" w14:paraId="055214EF" w14:textId="77777777" w:rsidTr="0037007D">
        <w:tc>
          <w:tcPr>
            <w:tcW w:w="9639" w:type="dxa"/>
            <w:gridSpan w:val="4"/>
            <w:tcBorders>
              <w:bottom w:val="single" w:sz="4" w:space="0" w:color="auto"/>
            </w:tcBorders>
          </w:tcPr>
          <w:p w14:paraId="0A11AF8D" w14:textId="77777777" w:rsidR="00997AF4" w:rsidRPr="0037007D" w:rsidRDefault="00997AF4" w:rsidP="00997AF4">
            <w:pPr>
              <w:rPr>
                <w:b/>
              </w:rPr>
            </w:pPr>
            <w:r w:rsidRPr="0037007D">
              <w:rPr>
                <w:b/>
              </w:rPr>
              <w:t>NOTAS:</w:t>
            </w:r>
          </w:p>
          <w:p w14:paraId="63887735" w14:textId="77777777" w:rsidR="00997AF4" w:rsidRPr="0037007D" w:rsidRDefault="00997AF4" w:rsidP="00997AF4">
            <w:r w:rsidRPr="0037007D">
              <w:rPr>
                <w:lang w:eastAsia="es-ES"/>
              </w:rPr>
              <w:t>Los datos de los campos deben ser ingresados al sistema por el administrador.</w:t>
            </w:r>
          </w:p>
        </w:tc>
      </w:tr>
      <w:tr w:rsidR="00D2270E" w:rsidRPr="000072D4" w14:paraId="6018F411" w14:textId="77777777" w:rsidTr="0037007D">
        <w:tc>
          <w:tcPr>
            <w:tcW w:w="9639" w:type="dxa"/>
            <w:gridSpan w:val="4"/>
            <w:tcBorders>
              <w:bottom w:val="single" w:sz="4" w:space="0" w:color="auto"/>
            </w:tcBorders>
          </w:tcPr>
          <w:p w14:paraId="38F9BEC9" w14:textId="77777777" w:rsidR="00997AF4" w:rsidRPr="000072D4" w:rsidRDefault="00997AF4" w:rsidP="00997AF4">
            <w:pPr>
              <w:rPr>
                <w:rFonts w:ascii="Calibri" w:eastAsia="Arial Unicode MS" w:hAnsi="Calibri" w:cs="Calibri"/>
              </w:rPr>
            </w:pPr>
            <w:r w:rsidRPr="000072D4">
              <w:rPr>
                <w:rFonts w:ascii="Calibri" w:hAnsi="Calibri" w:cs="Calibri"/>
                <w:b/>
              </w:rPr>
              <w:t xml:space="preserve">CRITERIOS DE ACEPTACIÓN: </w:t>
            </w:r>
            <w:r w:rsidRPr="000072D4">
              <w:rPr>
                <w:rFonts w:ascii="Calibri" w:eastAsia="Arial Unicode MS" w:hAnsi="Calibri" w:cs="Calibri"/>
              </w:rPr>
              <w:t>Creación de factura exitosa o fallido.</w:t>
            </w:r>
          </w:p>
        </w:tc>
      </w:tr>
      <w:tr w:rsidR="00F81D07" w:rsidRPr="000072D4" w14:paraId="2825835B" w14:textId="77777777" w:rsidTr="0037007D">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582238" w14:textId="77777777" w:rsidR="00997AF4" w:rsidRPr="000072D4" w:rsidRDefault="00997AF4" w:rsidP="00997AF4">
            <w:pPr>
              <w:rPr>
                <w:rFonts w:ascii="Calibri" w:hAnsi="Calibri" w:cs="Calibri"/>
                <w:b/>
              </w:rPr>
            </w:pPr>
            <w:r w:rsidRPr="000072D4">
              <w:rPr>
                <w:rFonts w:ascii="Calibri" w:hAnsi="Calibri" w:cs="Calibri"/>
                <w:b/>
              </w:rPr>
              <w:lastRenderedPageBreak/>
              <w:t xml:space="preserve">ESCENARIOS: </w:t>
            </w:r>
          </w:p>
        </w:tc>
      </w:tr>
      <w:tr w:rsidR="00D2270E" w:rsidRPr="000072D4" w14:paraId="5A7661A3" w14:textId="77777777" w:rsidTr="0037007D">
        <w:tc>
          <w:tcPr>
            <w:tcW w:w="1350" w:type="dxa"/>
            <w:tcBorders>
              <w:top w:val="single" w:sz="4" w:space="0" w:color="auto"/>
              <w:left w:val="single" w:sz="4" w:space="0" w:color="auto"/>
              <w:bottom w:val="single" w:sz="4" w:space="0" w:color="auto"/>
              <w:right w:val="single" w:sz="4" w:space="0" w:color="auto"/>
            </w:tcBorders>
          </w:tcPr>
          <w:p w14:paraId="422CF8B3" w14:textId="1FA59426" w:rsidR="00997AF4" w:rsidRPr="000072D4" w:rsidRDefault="00997AF4" w:rsidP="00997AF4">
            <w:pPr>
              <w:autoSpaceDE w:val="0"/>
              <w:autoSpaceDN w:val="0"/>
              <w:adjustRightInd w:val="0"/>
              <w:rPr>
                <w:rFonts w:ascii="Calibri" w:hAnsi="Calibri" w:cs="Calibri"/>
                <w:lang w:eastAsia="es-ES"/>
              </w:rPr>
            </w:pPr>
            <w:r w:rsidRPr="000072D4">
              <w:rPr>
                <w:rFonts w:ascii="Calibri" w:eastAsia="Arial Unicode MS" w:hAnsi="Calibri" w:cs="Calibri"/>
              </w:rPr>
              <w:t>ES-</w:t>
            </w:r>
            <w:r w:rsidR="003D71AB" w:rsidRPr="000072D4">
              <w:rPr>
                <w:rFonts w:ascii="Calibri" w:eastAsia="Arial Unicode MS" w:hAnsi="Calibri" w:cs="Calibri"/>
              </w:rPr>
              <w:t>27.</w:t>
            </w:r>
            <w:r w:rsidRPr="000072D4">
              <w:rPr>
                <w:rFonts w:ascii="Calibri" w:eastAsia="Arial Unicode MS" w:hAnsi="Calibri" w:cs="Calibri"/>
              </w:rPr>
              <w:t xml:space="preserve">1    </w:t>
            </w:r>
          </w:p>
          <w:p w14:paraId="524DBF2C" w14:textId="77777777" w:rsidR="00997AF4" w:rsidRPr="000072D4" w:rsidRDefault="00997AF4" w:rsidP="00997AF4">
            <w:pPr>
              <w:rPr>
                <w:rFonts w:ascii="Calibri" w:hAnsi="Calibri" w:cs="Calibri"/>
                <w:b/>
              </w:rPr>
            </w:pPr>
          </w:p>
        </w:tc>
        <w:tc>
          <w:tcPr>
            <w:tcW w:w="8289" w:type="dxa"/>
            <w:gridSpan w:val="3"/>
            <w:tcBorders>
              <w:top w:val="single" w:sz="4" w:space="0" w:color="auto"/>
              <w:left w:val="single" w:sz="4" w:space="0" w:color="auto"/>
              <w:bottom w:val="single" w:sz="4" w:space="0" w:color="auto"/>
              <w:right w:val="single" w:sz="4" w:space="0" w:color="auto"/>
            </w:tcBorders>
          </w:tcPr>
          <w:p w14:paraId="0BABD427" w14:textId="77777777" w:rsidR="00997AF4" w:rsidRPr="000072D4" w:rsidRDefault="00997AF4" w:rsidP="00997AF4">
            <w:pPr>
              <w:rPr>
                <w:rFonts w:ascii="Calibri" w:hAnsi="Calibri" w:cs="Calibri"/>
                <w:bCs/>
              </w:rPr>
            </w:pPr>
            <w:r w:rsidRPr="000072D4">
              <w:rPr>
                <w:rFonts w:ascii="Calibri" w:hAnsi="Calibri" w:cs="Calibri"/>
                <w:b/>
              </w:rPr>
              <w:t xml:space="preserve">DESCRIPCIÓN: </w:t>
            </w:r>
            <w:r w:rsidRPr="000072D4">
              <w:rPr>
                <w:rFonts w:ascii="Calibri" w:hAnsi="Calibri" w:cs="Calibri"/>
                <w:bCs/>
              </w:rPr>
              <w:t>La creación de factura se realiza de manera exitosa.</w:t>
            </w:r>
          </w:p>
          <w:p w14:paraId="59F6957D" w14:textId="77777777" w:rsidR="00997AF4" w:rsidRPr="000072D4" w:rsidRDefault="00997AF4" w:rsidP="00997AF4">
            <w:pPr>
              <w:rPr>
                <w:rFonts w:ascii="Calibri" w:hAnsi="Calibri" w:cs="Calibri"/>
                <w:b/>
              </w:rPr>
            </w:pPr>
            <w:r w:rsidRPr="000072D4">
              <w:rPr>
                <w:rFonts w:ascii="Calibri" w:hAnsi="Calibri" w:cs="Calibri"/>
                <w:b/>
              </w:rPr>
              <w:t xml:space="preserve">SUPOSICIONES/ASUNCIONES: </w:t>
            </w:r>
          </w:p>
          <w:p w14:paraId="63D1B486" w14:textId="77777777" w:rsidR="00997AF4" w:rsidRPr="000072D4" w:rsidRDefault="00997AF4" w:rsidP="00997AF4">
            <w:pPr>
              <w:rPr>
                <w:rFonts w:ascii="Calibri" w:hAnsi="Calibri" w:cs="Calibri"/>
                <w:bCs/>
              </w:rPr>
            </w:pPr>
            <w:r w:rsidRPr="000072D4">
              <w:rPr>
                <w:rFonts w:ascii="Calibri" w:hAnsi="Calibri" w:cs="Calibri"/>
                <w:b/>
              </w:rPr>
              <w:t xml:space="preserve">                      -</w:t>
            </w:r>
            <w:r w:rsidRPr="000072D4">
              <w:rPr>
                <w:rFonts w:ascii="Calibri" w:hAnsi="Calibri" w:cs="Calibri"/>
                <w:bCs/>
              </w:rPr>
              <w:t>El administrador realiza el llenado completo de los campos de la factura.</w:t>
            </w:r>
          </w:p>
          <w:p w14:paraId="7F0769E5" w14:textId="77777777" w:rsidR="00997AF4" w:rsidRPr="000072D4" w:rsidRDefault="00997AF4" w:rsidP="00997AF4">
            <w:pPr>
              <w:rPr>
                <w:rFonts w:ascii="Calibri" w:hAnsi="Calibri" w:cs="Calibri"/>
                <w:bCs/>
              </w:rPr>
            </w:pPr>
            <w:r w:rsidRPr="000072D4">
              <w:rPr>
                <w:rFonts w:ascii="Calibri" w:hAnsi="Calibri" w:cs="Calibri"/>
                <w:b/>
              </w:rPr>
              <w:t xml:space="preserve">RESULTADOS:  </w:t>
            </w:r>
            <w:r w:rsidRPr="000072D4">
              <w:rPr>
                <w:rFonts w:ascii="Calibri" w:hAnsi="Calibri" w:cs="Calibri"/>
                <w:bCs/>
              </w:rPr>
              <w:t>La factura se crea correctamente.</w:t>
            </w:r>
          </w:p>
        </w:tc>
      </w:tr>
      <w:tr w:rsidR="00D2270E" w:rsidRPr="000072D4" w14:paraId="52716F8D" w14:textId="77777777" w:rsidTr="0037007D">
        <w:tc>
          <w:tcPr>
            <w:tcW w:w="1350" w:type="dxa"/>
            <w:tcBorders>
              <w:top w:val="single" w:sz="4" w:space="0" w:color="auto"/>
              <w:left w:val="single" w:sz="4" w:space="0" w:color="auto"/>
              <w:bottom w:val="single" w:sz="4" w:space="0" w:color="auto"/>
              <w:right w:val="single" w:sz="4" w:space="0" w:color="auto"/>
            </w:tcBorders>
          </w:tcPr>
          <w:p w14:paraId="0A8C9657" w14:textId="2EFE0159" w:rsidR="00997AF4" w:rsidRPr="000072D4" w:rsidRDefault="00997AF4" w:rsidP="00997AF4">
            <w:pPr>
              <w:autoSpaceDE w:val="0"/>
              <w:autoSpaceDN w:val="0"/>
              <w:adjustRightInd w:val="0"/>
              <w:rPr>
                <w:rFonts w:ascii="Calibri" w:hAnsi="Calibri" w:cs="Calibri"/>
                <w:lang w:eastAsia="es-ES"/>
              </w:rPr>
            </w:pPr>
            <w:r w:rsidRPr="000072D4">
              <w:rPr>
                <w:rFonts w:ascii="Calibri" w:eastAsia="Arial Unicode MS" w:hAnsi="Calibri" w:cs="Calibri"/>
              </w:rPr>
              <w:t>ES-</w:t>
            </w:r>
            <w:r w:rsidR="003D71AB" w:rsidRPr="000072D4">
              <w:rPr>
                <w:rFonts w:ascii="Calibri" w:eastAsia="Arial Unicode MS" w:hAnsi="Calibri" w:cs="Calibri"/>
              </w:rPr>
              <w:t>27.</w:t>
            </w:r>
            <w:r w:rsidRPr="000072D4">
              <w:rPr>
                <w:rFonts w:ascii="Calibri" w:eastAsia="Arial Unicode MS" w:hAnsi="Calibri" w:cs="Calibri"/>
              </w:rPr>
              <w:t>2</w:t>
            </w:r>
          </w:p>
          <w:p w14:paraId="4E703F34" w14:textId="77777777" w:rsidR="00997AF4" w:rsidRPr="000072D4" w:rsidRDefault="00997AF4" w:rsidP="00997AF4">
            <w:pPr>
              <w:rPr>
                <w:rFonts w:ascii="Calibri" w:hAnsi="Calibri" w:cs="Calibri"/>
                <w:b/>
              </w:rPr>
            </w:pPr>
          </w:p>
        </w:tc>
        <w:tc>
          <w:tcPr>
            <w:tcW w:w="8289" w:type="dxa"/>
            <w:gridSpan w:val="3"/>
            <w:tcBorders>
              <w:top w:val="single" w:sz="4" w:space="0" w:color="auto"/>
              <w:left w:val="single" w:sz="4" w:space="0" w:color="auto"/>
              <w:bottom w:val="single" w:sz="4" w:space="0" w:color="auto"/>
              <w:right w:val="single" w:sz="4" w:space="0" w:color="auto"/>
            </w:tcBorders>
          </w:tcPr>
          <w:p w14:paraId="43357F30" w14:textId="77777777" w:rsidR="00997AF4" w:rsidRPr="000072D4" w:rsidRDefault="00997AF4" w:rsidP="00997AF4">
            <w:pPr>
              <w:rPr>
                <w:rFonts w:ascii="Calibri" w:hAnsi="Calibri" w:cs="Calibri"/>
                <w:bCs/>
              </w:rPr>
            </w:pPr>
            <w:r w:rsidRPr="000072D4">
              <w:rPr>
                <w:rFonts w:ascii="Calibri" w:hAnsi="Calibri" w:cs="Calibri"/>
                <w:b/>
              </w:rPr>
              <w:t xml:space="preserve">DESCRIPCIÓN: </w:t>
            </w:r>
            <w:r w:rsidRPr="000072D4">
              <w:rPr>
                <w:rFonts w:ascii="Calibri" w:hAnsi="Calibri" w:cs="Calibri"/>
                <w:bCs/>
              </w:rPr>
              <w:t>La creación de la factura no se realiza por fallo de conexión.</w:t>
            </w:r>
          </w:p>
          <w:p w14:paraId="765D3158" w14:textId="77777777" w:rsidR="00997AF4" w:rsidRPr="000072D4" w:rsidRDefault="00997AF4" w:rsidP="00997AF4">
            <w:pPr>
              <w:rPr>
                <w:rFonts w:ascii="Calibri" w:hAnsi="Calibri" w:cs="Calibri"/>
                <w:b/>
              </w:rPr>
            </w:pPr>
            <w:r w:rsidRPr="000072D4">
              <w:rPr>
                <w:rFonts w:ascii="Calibri" w:hAnsi="Calibri" w:cs="Calibri"/>
                <w:b/>
              </w:rPr>
              <w:t xml:space="preserve">SUPOSICIONES/ASUNCIONES: </w:t>
            </w:r>
          </w:p>
          <w:p w14:paraId="703B0629" w14:textId="77777777" w:rsidR="00997AF4" w:rsidRPr="000072D4" w:rsidRDefault="00997AF4" w:rsidP="00997AF4">
            <w:pPr>
              <w:rPr>
                <w:rFonts w:ascii="Calibri" w:hAnsi="Calibri" w:cs="Calibri"/>
                <w:bCs/>
              </w:rPr>
            </w:pPr>
            <w:r w:rsidRPr="000072D4">
              <w:rPr>
                <w:rFonts w:ascii="Calibri" w:hAnsi="Calibri" w:cs="Calibri"/>
                <w:bCs/>
              </w:rPr>
              <w:t xml:space="preserve">                      -La factura no se puede crear porque no existe conexión eléctrica.</w:t>
            </w:r>
          </w:p>
          <w:p w14:paraId="23684337" w14:textId="77777777" w:rsidR="00997AF4" w:rsidRPr="000072D4" w:rsidRDefault="00997AF4" w:rsidP="00997AF4">
            <w:pPr>
              <w:rPr>
                <w:rFonts w:ascii="Calibri" w:hAnsi="Calibri" w:cs="Calibri"/>
                <w:bCs/>
              </w:rPr>
            </w:pPr>
            <w:r w:rsidRPr="000072D4">
              <w:rPr>
                <w:rFonts w:ascii="Calibri" w:hAnsi="Calibri" w:cs="Calibri"/>
                <w:bCs/>
              </w:rPr>
              <w:t xml:space="preserve">                      -Fallo en conexión a internet.</w:t>
            </w:r>
          </w:p>
          <w:p w14:paraId="71E7533E" w14:textId="77777777" w:rsidR="00997AF4" w:rsidRPr="000072D4" w:rsidRDefault="00997AF4" w:rsidP="00997AF4">
            <w:pPr>
              <w:rPr>
                <w:rFonts w:ascii="Calibri" w:hAnsi="Calibri" w:cs="Calibri"/>
                <w:b/>
              </w:rPr>
            </w:pPr>
            <w:r w:rsidRPr="000072D4">
              <w:rPr>
                <w:rFonts w:ascii="Calibri" w:hAnsi="Calibri" w:cs="Calibri"/>
                <w:b/>
              </w:rPr>
              <w:t xml:space="preserve">RESULTADOS:  </w:t>
            </w:r>
            <w:r w:rsidRPr="000072D4">
              <w:rPr>
                <w:rFonts w:ascii="Calibri" w:hAnsi="Calibri" w:cs="Calibri"/>
                <w:bCs/>
              </w:rPr>
              <w:t>El administrador no puede crear la factura, inténtelo de nuevo.</w:t>
            </w:r>
          </w:p>
        </w:tc>
      </w:tr>
      <w:tr w:rsidR="00D2270E" w:rsidRPr="000072D4" w14:paraId="526304BE" w14:textId="77777777" w:rsidTr="0037007D">
        <w:tc>
          <w:tcPr>
            <w:tcW w:w="1350" w:type="dxa"/>
            <w:tcBorders>
              <w:top w:val="single" w:sz="4" w:space="0" w:color="auto"/>
              <w:left w:val="single" w:sz="4" w:space="0" w:color="auto"/>
              <w:bottom w:val="single" w:sz="4" w:space="0" w:color="auto"/>
              <w:right w:val="single" w:sz="4" w:space="0" w:color="auto"/>
            </w:tcBorders>
          </w:tcPr>
          <w:p w14:paraId="64D16224" w14:textId="7E8A0931" w:rsidR="00997AF4" w:rsidRPr="000072D4" w:rsidRDefault="00997AF4" w:rsidP="00997AF4">
            <w:pPr>
              <w:autoSpaceDE w:val="0"/>
              <w:autoSpaceDN w:val="0"/>
              <w:adjustRightInd w:val="0"/>
              <w:rPr>
                <w:rFonts w:ascii="Calibri" w:eastAsia="Arial Unicode MS" w:hAnsi="Calibri" w:cs="Calibri"/>
              </w:rPr>
            </w:pPr>
            <w:r w:rsidRPr="000072D4">
              <w:rPr>
                <w:rFonts w:ascii="Calibri" w:eastAsia="Arial Unicode MS" w:hAnsi="Calibri" w:cs="Calibri"/>
              </w:rPr>
              <w:t>ES-</w:t>
            </w:r>
            <w:r w:rsidR="003D71AB" w:rsidRPr="000072D4">
              <w:rPr>
                <w:rFonts w:ascii="Calibri" w:eastAsia="Arial Unicode MS" w:hAnsi="Calibri" w:cs="Calibri"/>
              </w:rPr>
              <w:t>27.</w:t>
            </w:r>
            <w:r w:rsidRPr="000072D4">
              <w:rPr>
                <w:rFonts w:ascii="Calibri" w:eastAsia="Arial Unicode MS" w:hAnsi="Calibri" w:cs="Calibri"/>
              </w:rPr>
              <w:t>3</w:t>
            </w:r>
          </w:p>
        </w:tc>
        <w:tc>
          <w:tcPr>
            <w:tcW w:w="8289" w:type="dxa"/>
            <w:gridSpan w:val="3"/>
            <w:tcBorders>
              <w:top w:val="single" w:sz="4" w:space="0" w:color="auto"/>
              <w:left w:val="single" w:sz="4" w:space="0" w:color="auto"/>
              <w:bottom w:val="single" w:sz="4" w:space="0" w:color="auto"/>
              <w:right w:val="single" w:sz="4" w:space="0" w:color="auto"/>
            </w:tcBorders>
          </w:tcPr>
          <w:p w14:paraId="4FAEEAD3" w14:textId="77777777" w:rsidR="00997AF4" w:rsidRPr="000072D4" w:rsidRDefault="00997AF4" w:rsidP="00997AF4">
            <w:pPr>
              <w:rPr>
                <w:rFonts w:ascii="Calibri" w:hAnsi="Calibri" w:cs="Calibri"/>
                <w:bCs/>
              </w:rPr>
            </w:pPr>
            <w:r w:rsidRPr="000072D4">
              <w:rPr>
                <w:rFonts w:ascii="Calibri" w:hAnsi="Calibri" w:cs="Calibri"/>
                <w:b/>
              </w:rPr>
              <w:t xml:space="preserve">DESCRIPCIÓN: </w:t>
            </w:r>
            <w:r w:rsidRPr="000072D4">
              <w:rPr>
                <w:rFonts w:ascii="Calibri" w:hAnsi="Calibri" w:cs="Calibri"/>
                <w:bCs/>
              </w:rPr>
              <w:t>La factura no se crea por campos vacíos (campo cedula).</w:t>
            </w:r>
          </w:p>
          <w:p w14:paraId="04738223" w14:textId="77777777" w:rsidR="00997AF4" w:rsidRPr="000072D4" w:rsidRDefault="00997AF4" w:rsidP="00997AF4">
            <w:pPr>
              <w:rPr>
                <w:rFonts w:ascii="Calibri" w:hAnsi="Calibri" w:cs="Calibri"/>
                <w:b/>
              </w:rPr>
            </w:pPr>
            <w:r w:rsidRPr="000072D4">
              <w:rPr>
                <w:rFonts w:ascii="Calibri" w:hAnsi="Calibri" w:cs="Calibri"/>
                <w:b/>
              </w:rPr>
              <w:t xml:space="preserve">SUPOSICIONES/ASUNCIONES: </w:t>
            </w:r>
          </w:p>
          <w:p w14:paraId="5E543841" w14:textId="77777777" w:rsidR="00997AF4" w:rsidRPr="000072D4" w:rsidRDefault="00997AF4" w:rsidP="00997AF4">
            <w:pPr>
              <w:rPr>
                <w:rFonts w:ascii="Calibri" w:hAnsi="Calibri" w:cs="Calibri"/>
                <w:bCs/>
              </w:rPr>
            </w:pPr>
            <w:r w:rsidRPr="000072D4">
              <w:rPr>
                <w:rFonts w:ascii="Calibri" w:hAnsi="Calibri" w:cs="Calibri"/>
                <w:bCs/>
              </w:rPr>
              <w:t xml:space="preserve">                      -El administrador no lleno todos los campos que requería el sistema. </w:t>
            </w:r>
          </w:p>
          <w:p w14:paraId="5FFEF0A6" w14:textId="77777777" w:rsidR="00997AF4" w:rsidRPr="000072D4" w:rsidRDefault="00997AF4" w:rsidP="00997AF4">
            <w:pPr>
              <w:rPr>
                <w:rFonts w:ascii="Calibri" w:hAnsi="Calibri" w:cs="Calibri"/>
                <w:b/>
              </w:rPr>
            </w:pPr>
            <w:r w:rsidRPr="000072D4">
              <w:rPr>
                <w:rFonts w:ascii="Calibri" w:hAnsi="Calibri" w:cs="Calibri"/>
                <w:b/>
              </w:rPr>
              <w:t xml:space="preserve">RESULTADOS:  </w:t>
            </w:r>
            <w:r w:rsidRPr="000072D4">
              <w:rPr>
                <w:rFonts w:ascii="Calibri" w:hAnsi="Calibri" w:cs="Calibri"/>
                <w:bCs/>
              </w:rPr>
              <w:t>El administrador no puede crear la factura.</w:t>
            </w:r>
          </w:p>
        </w:tc>
      </w:tr>
      <w:tr w:rsidR="00D2270E" w:rsidRPr="000072D4" w14:paraId="045AEE4F" w14:textId="77777777" w:rsidTr="0037007D">
        <w:tc>
          <w:tcPr>
            <w:tcW w:w="9639" w:type="dxa"/>
            <w:gridSpan w:val="4"/>
            <w:tcBorders>
              <w:top w:val="single" w:sz="4" w:space="0" w:color="auto"/>
              <w:left w:val="single" w:sz="4" w:space="0" w:color="auto"/>
              <w:bottom w:val="single" w:sz="4" w:space="0" w:color="auto"/>
              <w:right w:val="single" w:sz="4" w:space="0" w:color="auto"/>
            </w:tcBorders>
          </w:tcPr>
          <w:p w14:paraId="3BB9D134" w14:textId="77777777" w:rsidR="00997AF4" w:rsidRPr="000072D4" w:rsidRDefault="00997AF4" w:rsidP="00997AF4">
            <w:pPr>
              <w:rPr>
                <w:rFonts w:ascii="Calibri" w:hAnsi="Calibri" w:cs="Calibri"/>
                <w:b/>
              </w:rPr>
            </w:pPr>
            <w:r w:rsidRPr="000072D4">
              <w:rPr>
                <w:rFonts w:ascii="Calibri" w:hAnsi="Calibri" w:cs="Calibri"/>
                <w:b/>
              </w:rPr>
              <w:t>REQUERIMIENTOS ESPECIALES - REGLAS DEL NEGOCIO Y DEL SISTEMA:</w:t>
            </w:r>
          </w:p>
          <w:p w14:paraId="629B8C1C" w14:textId="77777777" w:rsidR="00997AF4" w:rsidRPr="000072D4" w:rsidRDefault="00997AF4" w:rsidP="00997AF4">
            <w:pPr>
              <w:rPr>
                <w:rFonts w:ascii="Calibri" w:hAnsi="Calibri" w:cs="Calibri"/>
                <w:bCs/>
              </w:rPr>
            </w:pPr>
            <w:r w:rsidRPr="000072D4">
              <w:rPr>
                <w:rFonts w:ascii="Calibri" w:hAnsi="Calibri" w:cs="Calibri"/>
                <w:bCs/>
              </w:rPr>
              <w:t>No Aplica</w:t>
            </w:r>
          </w:p>
        </w:tc>
      </w:tr>
    </w:tbl>
    <w:p w14:paraId="6476995B" w14:textId="617D64D5" w:rsidR="00997AF4" w:rsidRPr="000072D4" w:rsidRDefault="00997AF4" w:rsidP="00997AF4">
      <w:pPr>
        <w:rPr>
          <w:iCs/>
        </w:rPr>
      </w:pPr>
    </w:p>
    <w:tbl>
      <w:tblPr>
        <w:tblW w:w="9639"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05"/>
        <w:gridCol w:w="2775"/>
        <w:gridCol w:w="1582"/>
        <w:gridCol w:w="3977"/>
      </w:tblGrid>
      <w:tr w:rsidR="00F55A2F" w:rsidRPr="000072D4" w14:paraId="12B2194B" w14:textId="77777777" w:rsidTr="00D54E6A">
        <w:trPr>
          <w:tblHeader/>
        </w:trPr>
        <w:tc>
          <w:tcPr>
            <w:tcW w:w="4080" w:type="dxa"/>
            <w:gridSpan w:val="2"/>
            <w:shd w:val="clear" w:color="auto" w:fill="D9D9D9" w:themeFill="background1" w:themeFillShade="D9"/>
          </w:tcPr>
          <w:p w14:paraId="34E61BDD" w14:textId="77777777" w:rsidR="00997AF4" w:rsidRPr="000072D4" w:rsidRDefault="00997AF4" w:rsidP="00997AF4">
            <w:pPr>
              <w:rPr>
                <w:rFonts w:ascii="Calibri" w:hAnsi="Calibri" w:cs="Calibri"/>
                <w:b/>
              </w:rPr>
            </w:pPr>
            <w:r w:rsidRPr="000072D4">
              <w:rPr>
                <w:rFonts w:ascii="Calibri" w:hAnsi="Calibri" w:cs="Calibri"/>
                <w:b/>
              </w:rPr>
              <w:t>IDENTIFICADOR CASO DE USO:</w:t>
            </w:r>
          </w:p>
          <w:p w14:paraId="7AC7C506" w14:textId="77777777" w:rsidR="00997AF4" w:rsidRPr="000072D4" w:rsidRDefault="00997AF4" w:rsidP="00997AF4">
            <w:pPr>
              <w:rPr>
                <w:rFonts w:ascii="Calibri" w:hAnsi="Calibri" w:cs="Calibri"/>
                <w:b/>
              </w:rPr>
            </w:pPr>
            <w:r w:rsidRPr="000072D4">
              <w:rPr>
                <w:rFonts w:ascii="Calibri" w:hAnsi="Calibri" w:cs="Calibri"/>
                <w:b/>
              </w:rPr>
              <w:t>CU-28</w:t>
            </w:r>
          </w:p>
        </w:tc>
        <w:tc>
          <w:tcPr>
            <w:tcW w:w="5559" w:type="dxa"/>
            <w:gridSpan w:val="2"/>
            <w:shd w:val="clear" w:color="auto" w:fill="D9D9D9" w:themeFill="background1" w:themeFillShade="D9"/>
          </w:tcPr>
          <w:p w14:paraId="5CDE6BEB" w14:textId="77777777" w:rsidR="00997AF4" w:rsidRPr="000072D4" w:rsidRDefault="00997AF4" w:rsidP="00997AF4">
            <w:pPr>
              <w:rPr>
                <w:rFonts w:ascii="Calibri" w:hAnsi="Calibri" w:cs="Calibri"/>
                <w:b/>
              </w:rPr>
            </w:pPr>
            <w:r w:rsidRPr="000072D4">
              <w:rPr>
                <w:rFonts w:ascii="Calibri" w:hAnsi="Calibri" w:cs="Calibri"/>
                <w:b/>
              </w:rPr>
              <w:t>NOMBRE:</w:t>
            </w:r>
          </w:p>
          <w:p w14:paraId="5BDEF035" w14:textId="77777777" w:rsidR="00997AF4" w:rsidRPr="000072D4" w:rsidRDefault="00997AF4" w:rsidP="00997AF4">
            <w:pPr>
              <w:rPr>
                <w:rFonts w:ascii="Calibri" w:hAnsi="Calibri" w:cs="Calibri"/>
              </w:rPr>
            </w:pPr>
            <w:r w:rsidRPr="000072D4">
              <w:rPr>
                <w:rFonts w:ascii="Calibri" w:eastAsia="Arial Unicode MS" w:hAnsi="Calibri" w:cs="Calibri"/>
              </w:rPr>
              <w:t>Registrar albarán de entrega</w:t>
            </w:r>
          </w:p>
        </w:tc>
      </w:tr>
      <w:tr w:rsidR="006F4365" w:rsidRPr="000072D4" w14:paraId="1BD25D86" w14:textId="77777777" w:rsidTr="00D54E6A">
        <w:tc>
          <w:tcPr>
            <w:tcW w:w="5662" w:type="dxa"/>
            <w:gridSpan w:val="3"/>
          </w:tcPr>
          <w:p w14:paraId="55810545" w14:textId="77777777" w:rsidR="00997AF4" w:rsidRPr="000072D4" w:rsidRDefault="00997AF4" w:rsidP="00997AF4">
            <w:pPr>
              <w:rPr>
                <w:rFonts w:ascii="Calibri" w:hAnsi="Calibri" w:cs="Calibri"/>
                <w:b/>
              </w:rPr>
            </w:pPr>
            <w:r w:rsidRPr="000072D4">
              <w:rPr>
                <w:rFonts w:ascii="Calibri" w:hAnsi="Calibri" w:cs="Calibri"/>
                <w:b/>
              </w:rPr>
              <w:t>COMPLEJIDAD:</w:t>
            </w:r>
          </w:p>
          <w:p w14:paraId="51B41CA7" w14:textId="77777777" w:rsidR="00997AF4" w:rsidRPr="000072D4" w:rsidRDefault="00997AF4" w:rsidP="00997AF4">
            <w:pPr>
              <w:jc w:val="both"/>
              <w:rPr>
                <w:rFonts w:ascii="Calibri" w:hAnsi="Calibri" w:cs="Calibri"/>
                <w:b/>
              </w:rPr>
            </w:pPr>
            <w:r w:rsidRPr="000072D4">
              <w:rPr>
                <w:rFonts w:ascii="Calibri" w:eastAsia="Arial Unicode MS" w:hAnsi="Calibri" w:cs="Calibri"/>
              </w:rPr>
              <w:t xml:space="preserve"> [Baja] </w:t>
            </w:r>
          </w:p>
        </w:tc>
        <w:tc>
          <w:tcPr>
            <w:tcW w:w="3977" w:type="dxa"/>
          </w:tcPr>
          <w:p w14:paraId="05BC24CA" w14:textId="77777777" w:rsidR="00997AF4" w:rsidRPr="000072D4" w:rsidRDefault="00997AF4" w:rsidP="00997AF4">
            <w:pPr>
              <w:rPr>
                <w:rFonts w:ascii="Calibri" w:hAnsi="Calibri" w:cs="Calibri"/>
                <w:b/>
              </w:rPr>
            </w:pPr>
            <w:r w:rsidRPr="000072D4">
              <w:rPr>
                <w:rFonts w:ascii="Calibri" w:hAnsi="Calibri" w:cs="Calibri"/>
                <w:b/>
              </w:rPr>
              <w:t>PRIORIDAD:</w:t>
            </w:r>
          </w:p>
          <w:p w14:paraId="1DDBFF00" w14:textId="77777777" w:rsidR="00997AF4" w:rsidRPr="000072D4" w:rsidRDefault="00997AF4" w:rsidP="00997AF4">
            <w:pPr>
              <w:rPr>
                <w:rFonts w:ascii="Calibri" w:hAnsi="Calibri" w:cs="Calibri"/>
                <w:b/>
              </w:rPr>
            </w:pPr>
            <w:r w:rsidRPr="000072D4">
              <w:rPr>
                <w:rFonts w:ascii="Calibri" w:eastAsia="Arial Unicode MS" w:hAnsi="Calibri" w:cs="Calibri"/>
              </w:rPr>
              <w:t>[Alta]</w:t>
            </w:r>
          </w:p>
        </w:tc>
      </w:tr>
      <w:tr w:rsidR="006F4365" w:rsidRPr="000072D4" w14:paraId="696BAF1E" w14:textId="77777777" w:rsidTr="00D54E6A">
        <w:tc>
          <w:tcPr>
            <w:tcW w:w="9639" w:type="dxa"/>
            <w:gridSpan w:val="4"/>
          </w:tcPr>
          <w:p w14:paraId="705A8BD5" w14:textId="77777777" w:rsidR="00997AF4" w:rsidRPr="000072D4" w:rsidRDefault="00997AF4" w:rsidP="00997AF4">
            <w:pPr>
              <w:rPr>
                <w:rFonts w:ascii="Calibri" w:hAnsi="Calibri" w:cs="Calibri"/>
                <w:b/>
              </w:rPr>
            </w:pPr>
            <w:r w:rsidRPr="000072D4">
              <w:rPr>
                <w:rFonts w:ascii="Calibri" w:hAnsi="Calibri" w:cs="Calibri"/>
                <w:b/>
              </w:rPr>
              <w:t>REQUERIMIENTO FUNCIONAL ASOCIADO:</w:t>
            </w:r>
          </w:p>
          <w:p w14:paraId="5CB36662" w14:textId="77777777" w:rsidR="00997AF4" w:rsidRPr="000072D4" w:rsidRDefault="00997AF4" w:rsidP="00997AF4">
            <w:pPr>
              <w:jc w:val="both"/>
              <w:rPr>
                <w:rFonts w:ascii="Calibri" w:hAnsi="Calibri" w:cs="Calibri"/>
                <w:lang w:eastAsia="es-ES"/>
              </w:rPr>
            </w:pPr>
            <w:r w:rsidRPr="000072D4">
              <w:rPr>
                <w:rFonts w:ascii="Calibri" w:eastAsia="Arial Unicode MS" w:hAnsi="Calibri" w:cs="Calibri"/>
              </w:rPr>
              <w:t>RF-28</w:t>
            </w:r>
          </w:p>
        </w:tc>
      </w:tr>
      <w:tr w:rsidR="006F4365" w:rsidRPr="000072D4" w14:paraId="23ED78E2" w14:textId="77777777" w:rsidTr="00D54E6A">
        <w:tc>
          <w:tcPr>
            <w:tcW w:w="9639" w:type="dxa"/>
            <w:gridSpan w:val="4"/>
          </w:tcPr>
          <w:p w14:paraId="6329F2DB" w14:textId="77777777" w:rsidR="00997AF4" w:rsidRPr="000072D4" w:rsidRDefault="00997AF4" w:rsidP="00997AF4">
            <w:pPr>
              <w:rPr>
                <w:rFonts w:ascii="Calibri" w:hAnsi="Calibri" w:cs="Calibri"/>
                <w:b/>
              </w:rPr>
            </w:pPr>
            <w:r w:rsidRPr="000072D4">
              <w:rPr>
                <w:rFonts w:ascii="Calibri" w:hAnsi="Calibri" w:cs="Calibri"/>
                <w:b/>
              </w:rPr>
              <w:t>ACTORES:</w:t>
            </w:r>
          </w:p>
          <w:p w14:paraId="5B56970B" w14:textId="77777777" w:rsidR="00997AF4" w:rsidRPr="000072D4" w:rsidRDefault="00997AF4" w:rsidP="00997AF4">
            <w:pPr>
              <w:rPr>
                <w:rFonts w:ascii="Calibri" w:hAnsi="Calibri" w:cs="Calibri"/>
              </w:rPr>
            </w:pPr>
            <w:r w:rsidRPr="000072D4">
              <w:rPr>
                <w:rFonts w:ascii="Calibri" w:hAnsi="Calibri" w:cs="Calibri"/>
              </w:rPr>
              <w:t>Administrador</w:t>
            </w:r>
          </w:p>
        </w:tc>
      </w:tr>
      <w:tr w:rsidR="006F4365" w:rsidRPr="000072D4" w14:paraId="09B2D318" w14:textId="77777777" w:rsidTr="00D54E6A">
        <w:trPr>
          <w:trHeight w:val="622"/>
        </w:trPr>
        <w:tc>
          <w:tcPr>
            <w:tcW w:w="9639" w:type="dxa"/>
            <w:gridSpan w:val="4"/>
          </w:tcPr>
          <w:p w14:paraId="6843418D" w14:textId="77777777" w:rsidR="00997AF4" w:rsidRPr="000072D4" w:rsidRDefault="00997AF4" w:rsidP="00997AF4">
            <w:pPr>
              <w:rPr>
                <w:rFonts w:ascii="Calibri" w:hAnsi="Calibri" w:cs="Calibri"/>
                <w:b/>
              </w:rPr>
            </w:pPr>
            <w:r w:rsidRPr="000072D4">
              <w:rPr>
                <w:rFonts w:ascii="Calibri" w:hAnsi="Calibri" w:cs="Calibri"/>
                <w:b/>
              </w:rPr>
              <w:t>CASOS DE USO ASOCIADOS:</w:t>
            </w:r>
          </w:p>
          <w:p w14:paraId="7736BB0D" w14:textId="77777777" w:rsidR="00997AF4" w:rsidRPr="000072D4" w:rsidRDefault="00997AF4" w:rsidP="00997AF4">
            <w:pPr>
              <w:rPr>
                <w:rFonts w:ascii="Calibri" w:hAnsi="Calibri" w:cs="Calibri"/>
                <w:bCs/>
              </w:rPr>
            </w:pPr>
            <w:r w:rsidRPr="000072D4">
              <w:rPr>
                <w:rFonts w:ascii="Calibri" w:hAnsi="Calibri" w:cs="Calibri"/>
                <w:bCs/>
              </w:rPr>
              <w:t>CU-27</w:t>
            </w:r>
          </w:p>
        </w:tc>
      </w:tr>
      <w:tr w:rsidR="006F4365" w:rsidRPr="000072D4" w14:paraId="7AC42EF8" w14:textId="77777777" w:rsidTr="00D54E6A">
        <w:tc>
          <w:tcPr>
            <w:tcW w:w="9639" w:type="dxa"/>
            <w:gridSpan w:val="4"/>
          </w:tcPr>
          <w:p w14:paraId="2C58EC74" w14:textId="77777777" w:rsidR="00997AF4" w:rsidRPr="000072D4" w:rsidRDefault="00997AF4" w:rsidP="00997AF4">
            <w:pPr>
              <w:rPr>
                <w:rFonts w:ascii="Calibri" w:hAnsi="Calibri" w:cs="Calibri"/>
                <w:lang w:eastAsia="es-ES"/>
              </w:rPr>
            </w:pPr>
            <w:r w:rsidRPr="000072D4">
              <w:rPr>
                <w:rFonts w:ascii="Calibri" w:hAnsi="Calibri" w:cs="Calibri"/>
                <w:b/>
              </w:rPr>
              <w:t>DESCRIPCIÓN:</w:t>
            </w:r>
          </w:p>
          <w:p w14:paraId="6A73E279" w14:textId="77777777" w:rsidR="00997AF4" w:rsidRPr="000072D4" w:rsidRDefault="00997AF4" w:rsidP="00997AF4">
            <w:pPr>
              <w:rPr>
                <w:rFonts w:ascii="Calibri" w:hAnsi="Calibri" w:cs="Calibri"/>
                <w:b/>
              </w:rPr>
            </w:pPr>
            <w:r w:rsidRPr="000072D4">
              <w:rPr>
                <w:rFonts w:ascii="Calibri" w:eastAsia="Arial Unicode MS" w:hAnsi="Calibri" w:cs="Calibri"/>
              </w:rPr>
              <w:t>El administrador realiza el registro del Abarán para el pasajero.</w:t>
            </w:r>
          </w:p>
        </w:tc>
      </w:tr>
      <w:tr w:rsidR="00682468" w:rsidRPr="000072D4" w14:paraId="485C0C75" w14:textId="77777777" w:rsidTr="00D54E6A">
        <w:tc>
          <w:tcPr>
            <w:tcW w:w="9639" w:type="dxa"/>
            <w:gridSpan w:val="4"/>
            <w:tcBorders>
              <w:bottom w:val="single" w:sz="4" w:space="0" w:color="auto"/>
            </w:tcBorders>
          </w:tcPr>
          <w:p w14:paraId="534AD954" w14:textId="77777777" w:rsidR="00997AF4" w:rsidRPr="000072D4" w:rsidRDefault="00997AF4" w:rsidP="00997AF4">
            <w:pPr>
              <w:rPr>
                <w:rFonts w:ascii="Calibri" w:hAnsi="Calibri" w:cs="Calibri"/>
                <w:b/>
              </w:rPr>
            </w:pPr>
            <w:r w:rsidRPr="000072D4">
              <w:rPr>
                <w:rFonts w:ascii="Calibri" w:hAnsi="Calibri" w:cs="Calibri"/>
                <w:b/>
              </w:rPr>
              <w:t>NOTAS:</w:t>
            </w:r>
          </w:p>
          <w:p w14:paraId="79804175" w14:textId="77777777" w:rsidR="00997AF4" w:rsidRPr="000072D4" w:rsidRDefault="00997AF4" w:rsidP="00997AF4">
            <w:pPr>
              <w:rPr>
                <w:rFonts w:ascii="Calibri" w:hAnsi="Calibri" w:cs="Calibri"/>
              </w:rPr>
            </w:pPr>
            <w:r w:rsidRPr="000072D4">
              <w:rPr>
                <w:rFonts w:ascii="Calibri" w:hAnsi="Calibri" w:cs="Calibri"/>
                <w:lang w:eastAsia="es-ES"/>
              </w:rPr>
              <w:t>Solo el administrador podrá realizar el registro del albarán.</w:t>
            </w:r>
          </w:p>
        </w:tc>
      </w:tr>
      <w:tr w:rsidR="00682468" w:rsidRPr="000072D4" w14:paraId="2E642394" w14:textId="77777777" w:rsidTr="00D54E6A">
        <w:tc>
          <w:tcPr>
            <w:tcW w:w="9639" w:type="dxa"/>
            <w:gridSpan w:val="4"/>
            <w:tcBorders>
              <w:bottom w:val="single" w:sz="4" w:space="0" w:color="auto"/>
            </w:tcBorders>
          </w:tcPr>
          <w:p w14:paraId="0E56AE29" w14:textId="77777777" w:rsidR="00997AF4" w:rsidRPr="000072D4" w:rsidRDefault="00997AF4" w:rsidP="00997AF4">
            <w:pPr>
              <w:rPr>
                <w:rFonts w:ascii="Calibri" w:eastAsia="Arial Unicode MS" w:hAnsi="Calibri" w:cs="Calibri"/>
              </w:rPr>
            </w:pPr>
            <w:r w:rsidRPr="000072D4">
              <w:rPr>
                <w:rFonts w:ascii="Calibri" w:hAnsi="Calibri" w:cs="Calibri"/>
                <w:b/>
              </w:rPr>
              <w:t xml:space="preserve">CRITERIOS DE ACEPTACIÓN: </w:t>
            </w:r>
            <w:r w:rsidRPr="000072D4">
              <w:rPr>
                <w:rFonts w:ascii="Calibri" w:eastAsia="Arial Unicode MS" w:hAnsi="Calibri" w:cs="Calibri"/>
              </w:rPr>
              <w:t>El realiza el registro del albarán si o no.</w:t>
            </w:r>
          </w:p>
        </w:tc>
      </w:tr>
      <w:tr w:rsidR="00DC5F34" w:rsidRPr="000072D4" w14:paraId="1CB80786" w14:textId="77777777" w:rsidTr="00D54E6A">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B59F95" w14:textId="77777777" w:rsidR="00997AF4" w:rsidRPr="000072D4" w:rsidRDefault="00997AF4" w:rsidP="00997AF4">
            <w:pPr>
              <w:rPr>
                <w:rFonts w:ascii="Calibri" w:hAnsi="Calibri" w:cs="Calibri"/>
                <w:b/>
              </w:rPr>
            </w:pPr>
            <w:r w:rsidRPr="000072D4">
              <w:rPr>
                <w:rFonts w:ascii="Calibri" w:hAnsi="Calibri" w:cs="Calibri"/>
                <w:b/>
              </w:rPr>
              <w:t xml:space="preserve">ESCENARIOS: </w:t>
            </w:r>
          </w:p>
        </w:tc>
      </w:tr>
      <w:tr w:rsidR="00682468" w:rsidRPr="000072D4" w14:paraId="711E1BCE" w14:textId="77777777" w:rsidTr="00D54E6A">
        <w:tc>
          <w:tcPr>
            <w:tcW w:w="1305" w:type="dxa"/>
            <w:tcBorders>
              <w:top w:val="single" w:sz="4" w:space="0" w:color="auto"/>
              <w:left w:val="single" w:sz="4" w:space="0" w:color="auto"/>
              <w:bottom w:val="single" w:sz="4" w:space="0" w:color="auto"/>
              <w:right w:val="single" w:sz="4" w:space="0" w:color="auto"/>
            </w:tcBorders>
          </w:tcPr>
          <w:p w14:paraId="5B0564D6" w14:textId="20ADE58F" w:rsidR="00997AF4" w:rsidRPr="000072D4" w:rsidRDefault="00997AF4" w:rsidP="00997AF4">
            <w:pPr>
              <w:autoSpaceDE w:val="0"/>
              <w:autoSpaceDN w:val="0"/>
              <w:adjustRightInd w:val="0"/>
              <w:rPr>
                <w:rFonts w:ascii="Calibri" w:hAnsi="Calibri" w:cs="Calibri"/>
                <w:lang w:eastAsia="es-ES"/>
              </w:rPr>
            </w:pPr>
            <w:r w:rsidRPr="000072D4">
              <w:rPr>
                <w:rFonts w:ascii="Calibri" w:eastAsia="Arial Unicode MS" w:hAnsi="Calibri" w:cs="Calibri"/>
              </w:rPr>
              <w:t>ES-</w:t>
            </w:r>
            <w:r w:rsidR="007D1A6F" w:rsidRPr="000072D4">
              <w:rPr>
                <w:rFonts w:ascii="Calibri" w:eastAsia="Arial Unicode MS" w:hAnsi="Calibri" w:cs="Calibri"/>
              </w:rPr>
              <w:t>28.</w:t>
            </w:r>
            <w:r w:rsidRPr="000072D4">
              <w:rPr>
                <w:rFonts w:ascii="Calibri" w:eastAsia="Arial Unicode MS" w:hAnsi="Calibri" w:cs="Calibri"/>
              </w:rPr>
              <w:t xml:space="preserve">1    </w:t>
            </w:r>
          </w:p>
          <w:p w14:paraId="78FA58AE" w14:textId="77777777" w:rsidR="00997AF4" w:rsidRPr="000072D4" w:rsidRDefault="00997AF4" w:rsidP="00997AF4">
            <w:pPr>
              <w:rPr>
                <w:rFonts w:ascii="Calibri" w:hAnsi="Calibri" w:cs="Calibri"/>
                <w:b/>
              </w:rPr>
            </w:pPr>
          </w:p>
        </w:tc>
        <w:tc>
          <w:tcPr>
            <w:tcW w:w="8334" w:type="dxa"/>
            <w:gridSpan w:val="3"/>
            <w:tcBorders>
              <w:top w:val="single" w:sz="4" w:space="0" w:color="auto"/>
              <w:left w:val="single" w:sz="4" w:space="0" w:color="auto"/>
              <w:bottom w:val="single" w:sz="4" w:space="0" w:color="auto"/>
              <w:right w:val="single" w:sz="4" w:space="0" w:color="auto"/>
            </w:tcBorders>
          </w:tcPr>
          <w:p w14:paraId="3728FD7A" w14:textId="77777777" w:rsidR="00997AF4" w:rsidRPr="000072D4" w:rsidRDefault="00997AF4" w:rsidP="00997AF4">
            <w:pPr>
              <w:rPr>
                <w:rFonts w:ascii="Calibri" w:hAnsi="Calibri" w:cs="Calibri"/>
                <w:bCs/>
              </w:rPr>
            </w:pPr>
            <w:r w:rsidRPr="000072D4">
              <w:rPr>
                <w:rFonts w:ascii="Calibri" w:hAnsi="Calibri" w:cs="Calibri"/>
                <w:b/>
              </w:rPr>
              <w:t xml:space="preserve">DESCRIPCIÓN: </w:t>
            </w:r>
            <w:r w:rsidRPr="000072D4">
              <w:rPr>
                <w:rFonts w:ascii="Calibri" w:hAnsi="Calibri" w:cs="Calibri"/>
                <w:bCs/>
              </w:rPr>
              <w:t>El registro del Abarán se realizó de manera correcta.</w:t>
            </w:r>
          </w:p>
          <w:p w14:paraId="3A910B4F" w14:textId="77777777" w:rsidR="00997AF4" w:rsidRPr="000072D4" w:rsidRDefault="00997AF4" w:rsidP="00997AF4">
            <w:pPr>
              <w:rPr>
                <w:rFonts w:ascii="Calibri" w:hAnsi="Calibri" w:cs="Calibri"/>
                <w:b/>
              </w:rPr>
            </w:pPr>
            <w:r w:rsidRPr="000072D4">
              <w:rPr>
                <w:rFonts w:ascii="Calibri" w:hAnsi="Calibri" w:cs="Calibri"/>
                <w:b/>
              </w:rPr>
              <w:t xml:space="preserve">SUPOSICIONES/ASUNCIONES: </w:t>
            </w:r>
          </w:p>
          <w:p w14:paraId="696BB54E" w14:textId="77777777" w:rsidR="00997AF4" w:rsidRPr="000072D4" w:rsidRDefault="00997AF4" w:rsidP="00997AF4">
            <w:pPr>
              <w:rPr>
                <w:rFonts w:ascii="Calibri" w:hAnsi="Calibri" w:cs="Calibri"/>
                <w:bCs/>
              </w:rPr>
            </w:pPr>
            <w:r w:rsidRPr="000072D4">
              <w:rPr>
                <w:rFonts w:ascii="Calibri" w:hAnsi="Calibri" w:cs="Calibri"/>
                <w:b/>
              </w:rPr>
              <w:t xml:space="preserve">                      -</w:t>
            </w:r>
            <w:r w:rsidRPr="000072D4">
              <w:rPr>
                <w:rFonts w:ascii="Calibri" w:hAnsi="Calibri" w:cs="Calibri"/>
                <w:bCs/>
              </w:rPr>
              <w:t>El administrado realiza el ingreso de datos de manera correcta.</w:t>
            </w:r>
          </w:p>
          <w:p w14:paraId="641768D8" w14:textId="77777777" w:rsidR="00997AF4" w:rsidRPr="000072D4" w:rsidRDefault="00997AF4" w:rsidP="00997AF4">
            <w:pPr>
              <w:rPr>
                <w:rFonts w:ascii="Calibri" w:hAnsi="Calibri" w:cs="Calibri"/>
                <w:bCs/>
              </w:rPr>
            </w:pPr>
            <w:r w:rsidRPr="000072D4">
              <w:rPr>
                <w:rFonts w:ascii="Calibri" w:hAnsi="Calibri" w:cs="Calibri"/>
                <w:b/>
              </w:rPr>
              <w:t xml:space="preserve">RESULTADOS:  </w:t>
            </w:r>
            <w:r w:rsidRPr="000072D4">
              <w:rPr>
                <w:rFonts w:ascii="Calibri" w:hAnsi="Calibri" w:cs="Calibri"/>
                <w:bCs/>
              </w:rPr>
              <w:t>Registro exitoso de albarán.</w:t>
            </w:r>
          </w:p>
        </w:tc>
      </w:tr>
      <w:tr w:rsidR="00682468" w:rsidRPr="000072D4" w14:paraId="15DDBE93" w14:textId="77777777" w:rsidTr="00D54E6A">
        <w:tc>
          <w:tcPr>
            <w:tcW w:w="1305" w:type="dxa"/>
            <w:tcBorders>
              <w:top w:val="single" w:sz="4" w:space="0" w:color="auto"/>
              <w:left w:val="single" w:sz="4" w:space="0" w:color="auto"/>
              <w:bottom w:val="single" w:sz="4" w:space="0" w:color="auto"/>
              <w:right w:val="single" w:sz="4" w:space="0" w:color="auto"/>
            </w:tcBorders>
          </w:tcPr>
          <w:p w14:paraId="2B1D98E9" w14:textId="63287DC2" w:rsidR="00997AF4" w:rsidRPr="000072D4" w:rsidRDefault="00997AF4" w:rsidP="00997AF4">
            <w:pPr>
              <w:autoSpaceDE w:val="0"/>
              <w:autoSpaceDN w:val="0"/>
              <w:adjustRightInd w:val="0"/>
              <w:rPr>
                <w:rFonts w:ascii="Calibri" w:hAnsi="Calibri" w:cs="Calibri"/>
                <w:lang w:eastAsia="es-ES"/>
              </w:rPr>
            </w:pPr>
            <w:r w:rsidRPr="000072D4">
              <w:rPr>
                <w:rFonts w:ascii="Calibri" w:eastAsia="Arial Unicode MS" w:hAnsi="Calibri" w:cs="Calibri"/>
              </w:rPr>
              <w:t>ES-</w:t>
            </w:r>
            <w:r w:rsidR="007D1A6F" w:rsidRPr="000072D4">
              <w:rPr>
                <w:rFonts w:ascii="Calibri" w:eastAsia="Arial Unicode MS" w:hAnsi="Calibri" w:cs="Calibri"/>
              </w:rPr>
              <w:t>28.</w:t>
            </w:r>
            <w:r w:rsidRPr="000072D4">
              <w:rPr>
                <w:rFonts w:ascii="Calibri" w:eastAsia="Arial Unicode MS" w:hAnsi="Calibri" w:cs="Calibri"/>
              </w:rPr>
              <w:t>2</w:t>
            </w:r>
          </w:p>
          <w:p w14:paraId="297FEBDA" w14:textId="77777777" w:rsidR="00997AF4" w:rsidRPr="000072D4" w:rsidRDefault="00997AF4" w:rsidP="00997AF4">
            <w:pPr>
              <w:rPr>
                <w:rFonts w:ascii="Calibri" w:hAnsi="Calibri" w:cs="Calibri"/>
                <w:b/>
              </w:rPr>
            </w:pPr>
          </w:p>
        </w:tc>
        <w:tc>
          <w:tcPr>
            <w:tcW w:w="8334" w:type="dxa"/>
            <w:gridSpan w:val="3"/>
            <w:tcBorders>
              <w:top w:val="single" w:sz="4" w:space="0" w:color="auto"/>
              <w:left w:val="single" w:sz="4" w:space="0" w:color="auto"/>
              <w:bottom w:val="single" w:sz="4" w:space="0" w:color="auto"/>
              <w:right w:val="single" w:sz="4" w:space="0" w:color="auto"/>
            </w:tcBorders>
          </w:tcPr>
          <w:p w14:paraId="2B87CF6E" w14:textId="77777777" w:rsidR="00997AF4" w:rsidRPr="000072D4" w:rsidRDefault="00997AF4" w:rsidP="00997AF4">
            <w:pPr>
              <w:rPr>
                <w:rFonts w:ascii="Calibri" w:hAnsi="Calibri" w:cs="Calibri"/>
                <w:bCs/>
              </w:rPr>
            </w:pPr>
            <w:r w:rsidRPr="000072D4">
              <w:rPr>
                <w:rFonts w:ascii="Calibri" w:hAnsi="Calibri" w:cs="Calibri"/>
                <w:b/>
              </w:rPr>
              <w:t xml:space="preserve">DESCRIPCIÓN: </w:t>
            </w:r>
            <w:r w:rsidRPr="000072D4">
              <w:rPr>
                <w:rFonts w:ascii="Calibri" w:hAnsi="Calibri" w:cs="Calibri"/>
                <w:bCs/>
              </w:rPr>
              <w:t>El registro del albarán erróneo por campos vacíos (código de pasajero).</w:t>
            </w:r>
          </w:p>
          <w:p w14:paraId="142D8282" w14:textId="77777777" w:rsidR="00997AF4" w:rsidRPr="000072D4" w:rsidRDefault="00997AF4" w:rsidP="00997AF4">
            <w:pPr>
              <w:rPr>
                <w:rFonts w:ascii="Calibri" w:hAnsi="Calibri" w:cs="Calibri"/>
                <w:b/>
              </w:rPr>
            </w:pPr>
            <w:r w:rsidRPr="000072D4">
              <w:rPr>
                <w:rFonts w:ascii="Calibri" w:hAnsi="Calibri" w:cs="Calibri"/>
                <w:b/>
              </w:rPr>
              <w:t xml:space="preserve">SUPOSICIONES/ASUNCIONES: </w:t>
            </w:r>
          </w:p>
          <w:p w14:paraId="30F47D02" w14:textId="77777777" w:rsidR="00997AF4" w:rsidRPr="000072D4" w:rsidRDefault="00997AF4" w:rsidP="00997AF4">
            <w:pPr>
              <w:rPr>
                <w:rFonts w:ascii="Calibri" w:hAnsi="Calibri" w:cs="Calibri"/>
                <w:bCs/>
              </w:rPr>
            </w:pPr>
            <w:r w:rsidRPr="000072D4">
              <w:rPr>
                <w:rFonts w:ascii="Calibri" w:hAnsi="Calibri" w:cs="Calibri"/>
                <w:bCs/>
              </w:rPr>
              <w:t xml:space="preserve">                      -El administrador no llena el campo de código de pasajero para el registro.</w:t>
            </w:r>
          </w:p>
          <w:p w14:paraId="2E6C9004" w14:textId="77777777" w:rsidR="00997AF4" w:rsidRPr="000072D4" w:rsidRDefault="00997AF4" w:rsidP="00997AF4">
            <w:pPr>
              <w:rPr>
                <w:rFonts w:ascii="Calibri" w:hAnsi="Calibri" w:cs="Calibri"/>
                <w:b/>
              </w:rPr>
            </w:pPr>
            <w:r w:rsidRPr="000072D4">
              <w:rPr>
                <w:rFonts w:ascii="Calibri" w:hAnsi="Calibri" w:cs="Calibri"/>
                <w:b/>
              </w:rPr>
              <w:t xml:space="preserve">RESULTADOS:  </w:t>
            </w:r>
            <w:r w:rsidRPr="000072D4">
              <w:rPr>
                <w:rFonts w:ascii="Calibri" w:hAnsi="Calibri" w:cs="Calibri"/>
                <w:bCs/>
              </w:rPr>
              <w:t>No se puede registrar el albarán.</w:t>
            </w:r>
          </w:p>
        </w:tc>
      </w:tr>
      <w:tr w:rsidR="00682468" w:rsidRPr="000072D4" w14:paraId="739C613E" w14:textId="77777777" w:rsidTr="00D54E6A">
        <w:tc>
          <w:tcPr>
            <w:tcW w:w="1305" w:type="dxa"/>
            <w:tcBorders>
              <w:top w:val="single" w:sz="4" w:space="0" w:color="auto"/>
              <w:left w:val="single" w:sz="4" w:space="0" w:color="auto"/>
              <w:bottom w:val="single" w:sz="4" w:space="0" w:color="auto"/>
              <w:right w:val="single" w:sz="4" w:space="0" w:color="auto"/>
            </w:tcBorders>
          </w:tcPr>
          <w:p w14:paraId="76E4CE10" w14:textId="0DE7575D" w:rsidR="00997AF4" w:rsidRPr="000072D4" w:rsidRDefault="00997AF4" w:rsidP="00997AF4">
            <w:pPr>
              <w:autoSpaceDE w:val="0"/>
              <w:autoSpaceDN w:val="0"/>
              <w:adjustRightInd w:val="0"/>
              <w:rPr>
                <w:rFonts w:ascii="Calibri" w:eastAsia="Arial Unicode MS" w:hAnsi="Calibri" w:cs="Calibri"/>
              </w:rPr>
            </w:pPr>
            <w:r w:rsidRPr="000072D4">
              <w:rPr>
                <w:rFonts w:ascii="Calibri" w:eastAsia="Arial Unicode MS" w:hAnsi="Calibri" w:cs="Calibri"/>
              </w:rPr>
              <w:lastRenderedPageBreak/>
              <w:t>ES-</w:t>
            </w:r>
            <w:r w:rsidR="007D1A6F" w:rsidRPr="000072D4">
              <w:rPr>
                <w:rFonts w:ascii="Calibri" w:eastAsia="Arial Unicode MS" w:hAnsi="Calibri" w:cs="Calibri"/>
              </w:rPr>
              <w:t>28.</w:t>
            </w:r>
            <w:r w:rsidRPr="000072D4">
              <w:rPr>
                <w:rFonts w:ascii="Calibri" w:eastAsia="Arial Unicode MS" w:hAnsi="Calibri" w:cs="Calibri"/>
              </w:rPr>
              <w:t>3</w:t>
            </w:r>
          </w:p>
        </w:tc>
        <w:tc>
          <w:tcPr>
            <w:tcW w:w="8334" w:type="dxa"/>
            <w:gridSpan w:val="3"/>
            <w:tcBorders>
              <w:top w:val="single" w:sz="4" w:space="0" w:color="auto"/>
              <w:left w:val="single" w:sz="4" w:space="0" w:color="auto"/>
              <w:bottom w:val="single" w:sz="4" w:space="0" w:color="auto"/>
              <w:right w:val="single" w:sz="4" w:space="0" w:color="auto"/>
            </w:tcBorders>
          </w:tcPr>
          <w:p w14:paraId="42C232A6" w14:textId="77777777" w:rsidR="00997AF4" w:rsidRPr="000072D4" w:rsidRDefault="00997AF4" w:rsidP="00997AF4">
            <w:pPr>
              <w:rPr>
                <w:rFonts w:ascii="Calibri" w:hAnsi="Calibri" w:cs="Calibri"/>
                <w:bCs/>
              </w:rPr>
            </w:pPr>
            <w:r w:rsidRPr="000072D4">
              <w:rPr>
                <w:rFonts w:ascii="Calibri" w:hAnsi="Calibri" w:cs="Calibri"/>
                <w:b/>
              </w:rPr>
              <w:t xml:space="preserve">DESCRIPCIÓN: </w:t>
            </w:r>
            <w:r w:rsidRPr="000072D4">
              <w:rPr>
                <w:rFonts w:ascii="Calibri" w:hAnsi="Calibri" w:cs="Calibri"/>
                <w:bCs/>
              </w:rPr>
              <w:t>Falla en el registro de albarán por conexión a BD.</w:t>
            </w:r>
          </w:p>
          <w:p w14:paraId="2F1DE771" w14:textId="77777777" w:rsidR="00997AF4" w:rsidRPr="000072D4" w:rsidRDefault="00997AF4" w:rsidP="00997AF4">
            <w:pPr>
              <w:rPr>
                <w:rFonts w:ascii="Calibri" w:hAnsi="Calibri" w:cs="Calibri"/>
                <w:b/>
              </w:rPr>
            </w:pPr>
            <w:r w:rsidRPr="000072D4">
              <w:rPr>
                <w:rFonts w:ascii="Calibri" w:hAnsi="Calibri" w:cs="Calibri"/>
                <w:b/>
              </w:rPr>
              <w:t xml:space="preserve">SUPOSICIONES/ASUNCIONES: </w:t>
            </w:r>
          </w:p>
          <w:p w14:paraId="2944AB6D" w14:textId="77777777" w:rsidR="00997AF4" w:rsidRPr="000072D4" w:rsidRDefault="00997AF4" w:rsidP="00997AF4">
            <w:pPr>
              <w:rPr>
                <w:rFonts w:ascii="Calibri" w:hAnsi="Calibri" w:cs="Calibri"/>
                <w:bCs/>
              </w:rPr>
            </w:pPr>
            <w:r w:rsidRPr="000072D4">
              <w:rPr>
                <w:rFonts w:ascii="Calibri" w:hAnsi="Calibri" w:cs="Calibri"/>
                <w:bCs/>
              </w:rPr>
              <w:t xml:space="preserve">                      -El sistema no logra conectar con la BD por interrupción de energía eléctrica. </w:t>
            </w:r>
          </w:p>
          <w:p w14:paraId="4A71321D" w14:textId="77777777" w:rsidR="00997AF4" w:rsidRPr="000072D4" w:rsidRDefault="00997AF4" w:rsidP="00997AF4">
            <w:pPr>
              <w:rPr>
                <w:rFonts w:ascii="Calibri" w:hAnsi="Calibri" w:cs="Calibri"/>
                <w:b/>
              </w:rPr>
            </w:pPr>
            <w:r w:rsidRPr="000072D4">
              <w:rPr>
                <w:rFonts w:ascii="Calibri" w:hAnsi="Calibri" w:cs="Calibri"/>
                <w:b/>
              </w:rPr>
              <w:t xml:space="preserve">RESULTADOS:  </w:t>
            </w:r>
            <w:r w:rsidRPr="000072D4">
              <w:rPr>
                <w:rFonts w:ascii="Calibri" w:hAnsi="Calibri" w:cs="Calibri"/>
                <w:bCs/>
              </w:rPr>
              <w:t>El sistema va a mostrar un mensaje de “Sistema en Mantenimiento”.</w:t>
            </w:r>
          </w:p>
        </w:tc>
      </w:tr>
      <w:tr w:rsidR="00682468" w:rsidRPr="000072D4" w14:paraId="39E94687" w14:textId="77777777" w:rsidTr="00D54E6A">
        <w:tc>
          <w:tcPr>
            <w:tcW w:w="9639" w:type="dxa"/>
            <w:gridSpan w:val="4"/>
            <w:tcBorders>
              <w:top w:val="single" w:sz="4" w:space="0" w:color="auto"/>
              <w:left w:val="single" w:sz="4" w:space="0" w:color="auto"/>
              <w:bottom w:val="single" w:sz="4" w:space="0" w:color="auto"/>
              <w:right w:val="single" w:sz="4" w:space="0" w:color="auto"/>
            </w:tcBorders>
          </w:tcPr>
          <w:p w14:paraId="514B7824" w14:textId="77777777" w:rsidR="00997AF4" w:rsidRPr="000072D4" w:rsidRDefault="00997AF4" w:rsidP="00997AF4">
            <w:pPr>
              <w:rPr>
                <w:rFonts w:ascii="Calibri" w:hAnsi="Calibri" w:cs="Calibri"/>
                <w:b/>
              </w:rPr>
            </w:pPr>
            <w:r w:rsidRPr="000072D4">
              <w:rPr>
                <w:rFonts w:ascii="Calibri" w:hAnsi="Calibri" w:cs="Calibri"/>
                <w:b/>
              </w:rPr>
              <w:t>REQUERIMIENTOS ESPECIALES - REGLAS DEL NEGOCIO Y DEL SISTEMA:</w:t>
            </w:r>
          </w:p>
          <w:p w14:paraId="574CD737" w14:textId="77777777" w:rsidR="00997AF4" w:rsidRPr="000072D4" w:rsidRDefault="00997AF4" w:rsidP="00997AF4">
            <w:pPr>
              <w:rPr>
                <w:rFonts w:ascii="Calibri" w:hAnsi="Calibri" w:cs="Calibri"/>
                <w:bCs/>
              </w:rPr>
            </w:pPr>
            <w:r w:rsidRPr="000072D4">
              <w:rPr>
                <w:rFonts w:ascii="Calibri" w:hAnsi="Calibri" w:cs="Calibri"/>
                <w:bCs/>
              </w:rPr>
              <w:t>No Aplica</w:t>
            </w:r>
          </w:p>
        </w:tc>
      </w:tr>
    </w:tbl>
    <w:p w14:paraId="75EC2F76" w14:textId="0BB80E35" w:rsidR="00997AF4" w:rsidRPr="000072D4" w:rsidRDefault="00997AF4" w:rsidP="00997AF4">
      <w:pPr>
        <w:rPr>
          <w:iCs/>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0"/>
        <w:gridCol w:w="2850"/>
        <w:gridCol w:w="1582"/>
        <w:gridCol w:w="3977"/>
      </w:tblGrid>
      <w:tr w:rsidR="00F55A2F" w:rsidRPr="000072D4" w14:paraId="2E9F2467" w14:textId="77777777" w:rsidTr="00D54E6A">
        <w:trPr>
          <w:tblHeader/>
        </w:trPr>
        <w:tc>
          <w:tcPr>
            <w:tcW w:w="4080" w:type="dxa"/>
            <w:gridSpan w:val="2"/>
            <w:shd w:val="clear" w:color="auto" w:fill="D9D9D9" w:themeFill="background1" w:themeFillShade="D9"/>
          </w:tcPr>
          <w:p w14:paraId="00E5C49F"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IDENTIFICADOR CASO DE USO:</w:t>
            </w:r>
          </w:p>
          <w:p w14:paraId="09B4B9E4"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CU-29</w:t>
            </w:r>
          </w:p>
        </w:tc>
        <w:tc>
          <w:tcPr>
            <w:tcW w:w="5559" w:type="dxa"/>
            <w:gridSpan w:val="2"/>
            <w:shd w:val="clear" w:color="auto" w:fill="D9D9D9" w:themeFill="background1" w:themeFillShade="D9"/>
          </w:tcPr>
          <w:p w14:paraId="754C2728"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NOMBRE:</w:t>
            </w:r>
          </w:p>
          <w:p w14:paraId="0587323E" w14:textId="77777777" w:rsidR="00997AF4" w:rsidRPr="000072D4" w:rsidRDefault="00997AF4" w:rsidP="00D54E6A">
            <w:pPr>
              <w:framePr w:hSpace="141" w:wrap="around" w:vAnchor="text" w:hAnchor="text" w:x="416" w:y="1"/>
              <w:suppressOverlap/>
              <w:rPr>
                <w:rFonts w:ascii="Calibri" w:hAnsi="Calibri" w:cs="Calibri"/>
              </w:rPr>
            </w:pPr>
            <w:r w:rsidRPr="000072D4">
              <w:rPr>
                <w:rFonts w:ascii="Calibri" w:eastAsia="Arial Unicode MS" w:hAnsi="Calibri" w:cs="Calibri"/>
              </w:rPr>
              <w:t>Agregar paquete de viaje</w:t>
            </w:r>
          </w:p>
        </w:tc>
      </w:tr>
      <w:tr w:rsidR="006F4365" w:rsidRPr="000072D4" w14:paraId="04E77193" w14:textId="77777777" w:rsidTr="00D54E6A">
        <w:tc>
          <w:tcPr>
            <w:tcW w:w="5662" w:type="dxa"/>
            <w:gridSpan w:val="3"/>
          </w:tcPr>
          <w:p w14:paraId="2A445FE2"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COMPLEJIDAD:</w:t>
            </w:r>
          </w:p>
          <w:p w14:paraId="1C1F1A20" w14:textId="77777777" w:rsidR="00997AF4" w:rsidRPr="000072D4" w:rsidRDefault="00997AF4" w:rsidP="00D54E6A">
            <w:pPr>
              <w:framePr w:hSpace="141" w:wrap="around" w:vAnchor="text" w:hAnchor="text" w:x="416" w:y="1"/>
              <w:suppressOverlap/>
              <w:jc w:val="both"/>
              <w:rPr>
                <w:rFonts w:ascii="Calibri" w:hAnsi="Calibri" w:cs="Calibri"/>
                <w:b/>
              </w:rPr>
            </w:pPr>
            <w:r w:rsidRPr="000072D4">
              <w:rPr>
                <w:rFonts w:ascii="Calibri" w:eastAsia="Arial Unicode MS" w:hAnsi="Calibri" w:cs="Calibri"/>
              </w:rPr>
              <w:t xml:space="preserve"> [Media] </w:t>
            </w:r>
          </w:p>
        </w:tc>
        <w:tc>
          <w:tcPr>
            <w:tcW w:w="3977" w:type="dxa"/>
          </w:tcPr>
          <w:p w14:paraId="7039F9DD"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PRIORIDAD:</w:t>
            </w:r>
          </w:p>
          <w:p w14:paraId="7B3394FC"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eastAsia="Arial Unicode MS" w:hAnsi="Calibri" w:cs="Calibri"/>
              </w:rPr>
              <w:t>[Alta]</w:t>
            </w:r>
          </w:p>
        </w:tc>
      </w:tr>
      <w:tr w:rsidR="006F4365" w:rsidRPr="000072D4" w14:paraId="520A9039" w14:textId="77777777" w:rsidTr="00D54E6A">
        <w:tc>
          <w:tcPr>
            <w:tcW w:w="9639" w:type="dxa"/>
            <w:gridSpan w:val="4"/>
          </w:tcPr>
          <w:p w14:paraId="3DFCC8C7"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REQUERIMIENTO FUNCIONAL ASOCIADO:</w:t>
            </w:r>
          </w:p>
          <w:p w14:paraId="25AF52DC" w14:textId="77777777" w:rsidR="00997AF4" w:rsidRPr="000072D4" w:rsidRDefault="00997AF4" w:rsidP="00D54E6A">
            <w:pPr>
              <w:framePr w:hSpace="141" w:wrap="around" w:vAnchor="text" w:hAnchor="text" w:x="416" w:y="1"/>
              <w:suppressOverlap/>
              <w:jc w:val="both"/>
              <w:rPr>
                <w:rFonts w:ascii="Calibri" w:hAnsi="Calibri" w:cs="Calibri"/>
                <w:lang w:eastAsia="es-ES"/>
              </w:rPr>
            </w:pPr>
            <w:r w:rsidRPr="000072D4">
              <w:rPr>
                <w:rFonts w:ascii="Calibri" w:eastAsia="Arial Unicode MS" w:hAnsi="Calibri" w:cs="Calibri"/>
              </w:rPr>
              <w:t>RF-29</w:t>
            </w:r>
          </w:p>
        </w:tc>
      </w:tr>
      <w:tr w:rsidR="006F4365" w:rsidRPr="000072D4" w14:paraId="43E35F42" w14:textId="77777777" w:rsidTr="00D54E6A">
        <w:tc>
          <w:tcPr>
            <w:tcW w:w="9639" w:type="dxa"/>
            <w:gridSpan w:val="4"/>
          </w:tcPr>
          <w:p w14:paraId="7A4BAD6D"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ACTORES:</w:t>
            </w:r>
          </w:p>
          <w:p w14:paraId="44491CD1" w14:textId="77777777" w:rsidR="00997AF4" w:rsidRPr="000072D4" w:rsidRDefault="00997AF4" w:rsidP="00D54E6A">
            <w:pPr>
              <w:framePr w:hSpace="141" w:wrap="around" w:vAnchor="text" w:hAnchor="text" w:x="416" w:y="1"/>
              <w:suppressOverlap/>
              <w:rPr>
                <w:rFonts w:ascii="Calibri" w:hAnsi="Calibri" w:cs="Calibri"/>
              </w:rPr>
            </w:pPr>
            <w:r w:rsidRPr="000072D4">
              <w:rPr>
                <w:rFonts w:ascii="Calibri" w:hAnsi="Calibri" w:cs="Calibri"/>
              </w:rPr>
              <w:t>Administrador</w:t>
            </w:r>
          </w:p>
        </w:tc>
      </w:tr>
      <w:tr w:rsidR="006F4365" w:rsidRPr="000072D4" w14:paraId="168A66B5" w14:textId="77777777" w:rsidTr="00D54E6A">
        <w:trPr>
          <w:trHeight w:val="795"/>
        </w:trPr>
        <w:tc>
          <w:tcPr>
            <w:tcW w:w="9639" w:type="dxa"/>
            <w:gridSpan w:val="4"/>
          </w:tcPr>
          <w:p w14:paraId="04CA3EF2"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CASOS DE USO ASOCIADOS:</w:t>
            </w:r>
          </w:p>
          <w:p w14:paraId="5DDD86D4" w14:textId="77777777" w:rsidR="00997AF4" w:rsidRPr="000072D4" w:rsidRDefault="00997AF4" w:rsidP="00D54E6A">
            <w:pPr>
              <w:framePr w:hSpace="141" w:wrap="around" w:vAnchor="text" w:hAnchor="text" w:x="416" w:y="1"/>
              <w:suppressOverlap/>
              <w:rPr>
                <w:rFonts w:ascii="Calibri" w:hAnsi="Calibri" w:cs="Calibri"/>
                <w:bCs/>
              </w:rPr>
            </w:pPr>
            <w:r w:rsidRPr="000072D4">
              <w:rPr>
                <w:rFonts w:ascii="Calibri" w:hAnsi="Calibri" w:cs="Calibri"/>
                <w:bCs/>
              </w:rPr>
              <w:t>CU-27</w:t>
            </w:r>
          </w:p>
        </w:tc>
      </w:tr>
      <w:tr w:rsidR="006F4365" w:rsidRPr="000072D4" w14:paraId="6144E9D5" w14:textId="77777777" w:rsidTr="00D54E6A">
        <w:tc>
          <w:tcPr>
            <w:tcW w:w="9639" w:type="dxa"/>
            <w:gridSpan w:val="4"/>
          </w:tcPr>
          <w:p w14:paraId="5692F29D" w14:textId="77777777" w:rsidR="00997AF4" w:rsidRPr="000072D4" w:rsidRDefault="00997AF4" w:rsidP="00D54E6A">
            <w:pPr>
              <w:framePr w:hSpace="141" w:wrap="around" w:vAnchor="text" w:hAnchor="text" w:x="416" w:y="1"/>
              <w:suppressOverlap/>
              <w:rPr>
                <w:rFonts w:ascii="Calibri" w:hAnsi="Calibri" w:cs="Calibri"/>
                <w:lang w:eastAsia="es-ES"/>
              </w:rPr>
            </w:pPr>
            <w:r w:rsidRPr="000072D4">
              <w:rPr>
                <w:rFonts w:ascii="Calibri" w:hAnsi="Calibri" w:cs="Calibri"/>
                <w:b/>
              </w:rPr>
              <w:t>DESCRIPCIÓN:</w:t>
            </w:r>
          </w:p>
          <w:p w14:paraId="5E72481A"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eastAsia="Arial Unicode MS" w:hAnsi="Calibri" w:cs="Calibri"/>
              </w:rPr>
              <w:t>El administrador será el encargado de agregar los paquetes de viaje.</w:t>
            </w:r>
          </w:p>
        </w:tc>
      </w:tr>
      <w:tr w:rsidR="00682468" w:rsidRPr="000072D4" w14:paraId="0E846EEC" w14:textId="77777777" w:rsidTr="00D54E6A">
        <w:tc>
          <w:tcPr>
            <w:tcW w:w="9639" w:type="dxa"/>
            <w:gridSpan w:val="4"/>
            <w:tcBorders>
              <w:bottom w:val="single" w:sz="4" w:space="0" w:color="auto"/>
            </w:tcBorders>
          </w:tcPr>
          <w:p w14:paraId="2BCB68CC"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NOTAS:</w:t>
            </w:r>
          </w:p>
          <w:p w14:paraId="35801A79" w14:textId="77777777" w:rsidR="00997AF4" w:rsidRPr="000072D4" w:rsidRDefault="00997AF4" w:rsidP="00D54E6A">
            <w:pPr>
              <w:framePr w:hSpace="141" w:wrap="around" w:vAnchor="text" w:hAnchor="text" w:x="416" w:y="1"/>
              <w:suppressOverlap/>
              <w:rPr>
                <w:rFonts w:ascii="Calibri" w:hAnsi="Calibri" w:cs="Calibri"/>
              </w:rPr>
            </w:pPr>
            <w:r w:rsidRPr="000072D4">
              <w:rPr>
                <w:rFonts w:ascii="Calibri" w:hAnsi="Calibri" w:cs="Calibri"/>
                <w:lang w:eastAsia="es-ES"/>
              </w:rPr>
              <w:t>Los datos del pasajero deben ser válidos y verificados.</w:t>
            </w:r>
          </w:p>
        </w:tc>
      </w:tr>
      <w:tr w:rsidR="00682468" w:rsidRPr="000072D4" w14:paraId="5E329267" w14:textId="77777777" w:rsidTr="00D54E6A">
        <w:tc>
          <w:tcPr>
            <w:tcW w:w="9639" w:type="dxa"/>
            <w:gridSpan w:val="4"/>
            <w:tcBorders>
              <w:bottom w:val="single" w:sz="4" w:space="0" w:color="auto"/>
            </w:tcBorders>
          </w:tcPr>
          <w:p w14:paraId="09A01AD8" w14:textId="77777777" w:rsidR="00997AF4" w:rsidRPr="000072D4" w:rsidRDefault="00997AF4" w:rsidP="00D54E6A">
            <w:pPr>
              <w:framePr w:hSpace="141" w:wrap="around" w:vAnchor="text" w:hAnchor="text" w:x="416" w:y="1"/>
              <w:suppressOverlap/>
              <w:rPr>
                <w:rFonts w:ascii="Calibri" w:eastAsia="Arial Unicode MS" w:hAnsi="Calibri" w:cs="Calibri"/>
              </w:rPr>
            </w:pPr>
            <w:r w:rsidRPr="000072D4">
              <w:rPr>
                <w:rFonts w:ascii="Calibri" w:hAnsi="Calibri" w:cs="Calibri"/>
                <w:b/>
              </w:rPr>
              <w:t xml:space="preserve">CRITERIOS DE ACEPTACIÓN: </w:t>
            </w:r>
            <w:r w:rsidRPr="000072D4">
              <w:rPr>
                <w:rFonts w:ascii="Calibri" w:eastAsia="Arial Unicode MS" w:hAnsi="Calibri" w:cs="Calibri"/>
              </w:rPr>
              <w:t>Se agrega el paquete de viaje o no.</w:t>
            </w:r>
          </w:p>
        </w:tc>
      </w:tr>
      <w:tr w:rsidR="00DC5F34" w:rsidRPr="000072D4" w14:paraId="658BA4C7" w14:textId="77777777" w:rsidTr="00D54E6A">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2773A0"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 xml:space="preserve">ESCENARIOS: </w:t>
            </w:r>
          </w:p>
        </w:tc>
      </w:tr>
      <w:tr w:rsidR="00682468" w:rsidRPr="000072D4" w14:paraId="1ED0E2F1" w14:textId="77777777" w:rsidTr="00D54E6A">
        <w:tc>
          <w:tcPr>
            <w:tcW w:w="1230" w:type="dxa"/>
            <w:tcBorders>
              <w:top w:val="single" w:sz="4" w:space="0" w:color="auto"/>
              <w:left w:val="single" w:sz="4" w:space="0" w:color="auto"/>
              <w:bottom w:val="single" w:sz="4" w:space="0" w:color="auto"/>
              <w:right w:val="single" w:sz="4" w:space="0" w:color="auto"/>
            </w:tcBorders>
          </w:tcPr>
          <w:p w14:paraId="393D5676" w14:textId="50FBC96D" w:rsidR="00997AF4" w:rsidRPr="000072D4" w:rsidRDefault="00997AF4" w:rsidP="00D54E6A">
            <w:pPr>
              <w:framePr w:hSpace="141" w:wrap="around" w:vAnchor="text" w:hAnchor="text" w:x="416" w:y="1"/>
              <w:autoSpaceDE w:val="0"/>
              <w:autoSpaceDN w:val="0"/>
              <w:adjustRightInd w:val="0"/>
              <w:suppressOverlap/>
              <w:rPr>
                <w:rFonts w:ascii="Calibri" w:hAnsi="Calibri" w:cs="Calibri"/>
                <w:lang w:eastAsia="es-ES"/>
              </w:rPr>
            </w:pPr>
            <w:r w:rsidRPr="000072D4">
              <w:rPr>
                <w:rFonts w:ascii="Calibri" w:eastAsia="Arial Unicode MS" w:hAnsi="Calibri" w:cs="Calibri"/>
              </w:rPr>
              <w:t>ES-</w:t>
            </w:r>
            <w:r w:rsidR="007D1A6F" w:rsidRPr="000072D4">
              <w:rPr>
                <w:rFonts w:ascii="Calibri" w:eastAsia="Arial Unicode MS" w:hAnsi="Calibri" w:cs="Calibri"/>
              </w:rPr>
              <w:t>29.</w:t>
            </w:r>
            <w:r w:rsidRPr="000072D4">
              <w:rPr>
                <w:rFonts w:ascii="Calibri" w:eastAsia="Arial Unicode MS" w:hAnsi="Calibri" w:cs="Calibri"/>
              </w:rPr>
              <w:t xml:space="preserve">1    </w:t>
            </w:r>
          </w:p>
          <w:p w14:paraId="012AC37D" w14:textId="77777777" w:rsidR="00997AF4" w:rsidRPr="000072D4" w:rsidRDefault="00997AF4" w:rsidP="00D54E6A">
            <w:pPr>
              <w:framePr w:hSpace="141" w:wrap="around" w:vAnchor="text" w:hAnchor="text" w:x="416" w:y="1"/>
              <w:suppressOverlap/>
              <w:rPr>
                <w:rFonts w:ascii="Calibri" w:hAnsi="Calibri" w:cs="Calibri"/>
                <w:b/>
              </w:rPr>
            </w:pPr>
          </w:p>
        </w:tc>
        <w:tc>
          <w:tcPr>
            <w:tcW w:w="8409" w:type="dxa"/>
            <w:gridSpan w:val="3"/>
            <w:tcBorders>
              <w:top w:val="single" w:sz="4" w:space="0" w:color="auto"/>
              <w:left w:val="single" w:sz="4" w:space="0" w:color="auto"/>
              <w:bottom w:val="single" w:sz="4" w:space="0" w:color="auto"/>
              <w:right w:val="single" w:sz="4" w:space="0" w:color="auto"/>
            </w:tcBorders>
          </w:tcPr>
          <w:p w14:paraId="609A44FC" w14:textId="77777777" w:rsidR="00997AF4" w:rsidRPr="000072D4" w:rsidRDefault="00997AF4" w:rsidP="00D54E6A">
            <w:pPr>
              <w:framePr w:hSpace="141" w:wrap="around" w:vAnchor="text" w:hAnchor="text" w:x="416" w:y="1"/>
              <w:suppressOverlap/>
              <w:rPr>
                <w:rFonts w:ascii="Calibri" w:hAnsi="Calibri" w:cs="Calibri"/>
                <w:bCs/>
              </w:rPr>
            </w:pPr>
            <w:r w:rsidRPr="000072D4">
              <w:rPr>
                <w:rFonts w:ascii="Calibri" w:hAnsi="Calibri" w:cs="Calibri"/>
                <w:b/>
              </w:rPr>
              <w:t xml:space="preserve">DESCRIPCIÓN: </w:t>
            </w:r>
            <w:r w:rsidRPr="000072D4">
              <w:rPr>
                <w:rFonts w:ascii="Calibri" w:hAnsi="Calibri" w:cs="Calibri"/>
                <w:bCs/>
              </w:rPr>
              <w:t>Se agrega el paquete de viaje de manera correcta.</w:t>
            </w:r>
          </w:p>
          <w:p w14:paraId="195568B1"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 xml:space="preserve">SUPOSICIONES/ASUNCIONES: </w:t>
            </w:r>
          </w:p>
          <w:p w14:paraId="7C9E17E1" w14:textId="77777777" w:rsidR="00997AF4" w:rsidRPr="000072D4" w:rsidRDefault="00997AF4" w:rsidP="00D54E6A">
            <w:pPr>
              <w:framePr w:hSpace="141" w:wrap="around" w:vAnchor="text" w:hAnchor="text" w:x="416" w:y="1"/>
              <w:suppressOverlap/>
              <w:rPr>
                <w:rFonts w:ascii="Calibri" w:hAnsi="Calibri" w:cs="Calibri"/>
                <w:bCs/>
              </w:rPr>
            </w:pPr>
            <w:r w:rsidRPr="000072D4">
              <w:rPr>
                <w:rFonts w:ascii="Calibri" w:hAnsi="Calibri" w:cs="Calibri"/>
                <w:b/>
              </w:rPr>
              <w:t xml:space="preserve">                      </w:t>
            </w:r>
            <w:r w:rsidRPr="000072D4">
              <w:rPr>
                <w:rFonts w:ascii="Calibri" w:hAnsi="Calibri" w:cs="Calibri"/>
                <w:bCs/>
              </w:rPr>
              <w:t>-Ingreso de datos del pasajero añadidos correctamente.</w:t>
            </w:r>
          </w:p>
          <w:p w14:paraId="5806FAD0" w14:textId="77777777" w:rsidR="00997AF4" w:rsidRPr="000072D4" w:rsidRDefault="00997AF4" w:rsidP="00D54E6A">
            <w:pPr>
              <w:framePr w:hSpace="141" w:wrap="around" w:vAnchor="text" w:hAnchor="text" w:x="416" w:y="1"/>
              <w:suppressOverlap/>
              <w:rPr>
                <w:rFonts w:ascii="Calibri" w:hAnsi="Calibri" w:cs="Calibri"/>
                <w:bCs/>
              </w:rPr>
            </w:pPr>
            <w:r w:rsidRPr="000072D4">
              <w:rPr>
                <w:rFonts w:ascii="Calibri" w:hAnsi="Calibri" w:cs="Calibri"/>
                <w:b/>
              </w:rPr>
              <w:t xml:space="preserve">RESULTADOS:  </w:t>
            </w:r>
            <w:r w:rsidRPr="000072D4">
              <w:rPr>
                <w:rFonts w:ascii="Calibri" w:hAnsi="Calibri" w:cs="Calibri"/>
                <w:bCs/>
              </w:rPr>
              <w:t>El paquete de viaje es agregado correctamente.</w:t>
            </w:r>
          </w:p>
        </w:tc>
      </w:tr>
      <w:tr w:rsidR="00682468" w:rsidRPr="000072D4" w14:paraId="1BBF11E8" w14:textId="77777777" w:rsidTr="00D54E6A">
        <w:tc>
          <w:tcPr>
            <w:tcW w:w="1230" w:type="dxa"/>
            <w:tcBorders>
              <w:top w:val="single" w:sz="4" w:space="0" w:color="auto"/>
              <w:left w:val="single" w:sz="4" w:space="0" w:color="auto"/>
              <w:bottom w:val="single" w:sz="4" w:space="0" w:color="auto"/>
              <w:right w:val="single" w:sz="4" w:space="0" w:color="auto"/>
            </w:tcBorders>
          </w:tcPr>
          <w:p w14:paraId="4E9F082C" w14:textId="57C99FCE" w:rsidR="00997AF4" w:rsidRPr="000072D4" w:rsidRDefault="00997AF4" w:rsidP="00D54E6A">
            <w:pPr>
              <w:framePr w:hSpace="141" w:wrap="around" w:vAnchor="text" w:hAnchor="text" w:x="416" w:y="1"/>
              <w:autoSpaceDE w:val="0"/>
              <w:autoSpaceDN w:val="0"/>
              <w:adjustRightInd w:val="0"/>
              <w:suppressOverlap/>
              <w:rPr>
                <w:rFonts w:ascii="Calibri" w:hAnsi="Calibri" w:cs="Calibri"/>
                <w:lang w:eastAsia="es-ES"/>
              </w:rPr>
            </w:pPr>
            <w:r w:rsidRPr="000072D4">
              <w:rPr>
                <w:rFonts w:ascii="Calibri" w:eastAsia="Arial Unicode MS" w:hAnsi="Calibri" w:cs="Calibri"/>
              </w:rPr>
              <w:t>ES-</w:t>
            </w:r>
            <w:r w:rsidR="007D1A6F" w:rsidRPr="000072D4">
              <w:rPr>
                <w:rFonts w:ascii="Calibri" w:eastAsia="Arial Unicode MS" w:hAnsi="Calibri" w:cs="Calibri"/>
              </w:rPr>
              <w:t>29.</w:t>
            </w:r>
            <w:r w:rsidRPr="000072D4">
              <w:rPr>
                <w:rFonts w:ascii="Calibri" w:eastAsia="Arial Unicode MS" w:hAnsi="Calibri" w:cs="Calibri"/>
              </w:rPr>
              <w:t>2</w:t>
            </w:r>
          </w:p>
          <w:p w14:paraId="46096AE8" w14:textId="77777777" w:rsidR="00997AF4" w:rsidRPr="000072D4" w:rsidRDefault="00997AF4" w:rsidP="00D54E6A">
            <w:pPr>
              <w:framePr w:hSpace="141" w:wrap="around" w:vAnchor="text" w:hAnchor="text" w:x="416" w:y="1"/>
              <w:suppressOverlap/>
              <w:rPr>
                <w:rFonts w:ascii="Calibri" w:hAnsi="Calibri" w:cs="Calibri"/>
                <w:b/>
              </w:rPr>
            </w:pPr>
          </w:p>
        </w:tc>
        <w:tc>
          <w:tcPr>
            <w:tcW w:w="8409" w:type="dxa"/>
            <w:gridSpan w:val="3"/>
            <w:tcBorders>
              <w:top w:val="single" w:sz="4" w:space="0" w:color="auto"/>
              <w:left w:val="single" w:sz="4" w:space="0" w:color="auto"/>
              <w:bottom w:val="single" w:sz="4" w:space="0" w:color="auto"/>
              <w:right w:val="single" w:sz="4" w:space="0" w:color="auto"/>
            </w:tcBorders>
          </w:tcPr>
          <w:p w14:paraId="725727D6" w14:textId="0C3E5DAC" w:rsidR="00997AF4" w:rsidRPr="000072D4" w:rsidRDefault="00997AF4" w:rsidP="00D54E6A">
            <w:pPr>
              <w:framePr w:hSpace="141" w:wrap="around" w:vAnchor="text" w:hAnchor="text" w:x="416" w:y="1"/>
              <w:suppressOverlap/>
              <w:rPr>
                <w:rFonts w:ascii="Calibri" w:hAnsi="Calibri" w:cs="Calibri"/>
                <w:bCs/>
              </w:rPr>
            </w:pPr>
            <w:r w:rsidRPr="000072D4">
              <w:rPr>
                <w:rFonts w:ascii="Calibri" w:hAnsi="Calibri" w:cs="Calibri"/>
                <w:b/>
              </w:rPr>
              <w:t xml:space="preserve">DESCRIPCIÓN: </w:t>
            </w:r>
            <w:r w:rsidRPr="000072D4">
              <w:rPr>
                <w:rFonts w:ascii="Calibri" w:hAnsi="Calibri" w:cs="Calibri"/>
                <w:bCs/>
              </w:rPr>
              <w:t>Paquete de viaje no agregado por datos no encontrados.</w:t>
            </w:r>
            <w:r w:rsidR="00CD59BC" w:rsidRPr="000072D4">
              <w:rPr>
                <w:rFonts w:ascii="Calibri" w:hAnsi="Calibri" w:cs="Calibri"/>
                <w:bCs/>
              </w:rPr>
              <w:t xml:space="preserve"> (nombre, Apellidos)</w:t>
            </w:r>
          </w:p>
          <w:p w14:paraId="14A0299E"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 xml:space="preserve">SUPOSICIONES/ASUNCIONES: </w:t>
            </w:r>
          </w:p>
          <w:p w14:paraId="5F694306" w14:textId="77777777" w:rsidR="00997AF4" w:rsidRPr="000072D4" w:rsidRDefault="00997AF4" w:rsidP="00D54E6A">
            <w:pPr>
              <w:framePr w:hSpace="141" w:wrap="around" w:vAnchor="text" w:hAnchor="text" w:x="416" w:y="1"/>
              <w:suppressOverlap/>
              <w:rPr>
                <w:rFonts w:ascii="Calibri" w:hAnsi="Calibri" w:cs="Calibri"/>
                <w:bCs/>
              </w:rPr>
            </w:pPr>
            <w:r w:rsidRPr="000072D4">
              <w:rPr>
                <w:rFonts w:ascii="Calibri" w:hAnsi="Calibri" w:cs="Calibri"/>
                <w:bCs/>
              </w:rPr>
              <w:t xml:space="preserve">                      -No se han encontrado los datos del pasajero registrado en el sistema.</w:t>
            </w:r>
          </w:p>
          <w:p w14:paraId="643D38F6"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 xml:space="preserve">RESULTADOS:  </w:t>
            </w:r>
            <w:r w:rsidRPr="000072D4">
              <w:rPr>
                <w:rFonts w:ascii="Calibri" w:hAnsi="Calibri" w:cs="Calibri"/>
                <w:bCs/>
              </w:rPr>
              <w:t>El paquete de viaje no se ha podido agregar.</w:t>
            </w:r>
          </w:p>
        </w:tc>
      </w:tr>
      <w:tr w:rsidR="00682468" w:rsidRPr="000072D4" w14:paraId="0F4A99FC" w14:textId="77777777" w:rsidTr="00D54E6A">
        <w:tc>
          <w:tcPr>
            <w:tcW w:w="1230" w:type="dxa"/>
            <w:tcBorders>
              <w:top w:val="single" w:sz="4" w:space="0" w:color="auto"/>
              <w:left w:val="single" w:sz="4" w:space="0" w:color="auto"/>
              <w:bottom w:val="single" w:sz="4" w:space="0" w:color="auto"/>
              <w:right w:val="single" w:sz="4" w:space="0" w:color="auto"/>
            </w:tcBorders>
          </w:tcPr>
          <w:p w14:paraId="0C1EB146" w14:textId="64F00E6F" w:rsidR="00997AF4" w:rsidRPr="000072D4" w:rsidRDefault="00997AF4" w:rsidP="00D54E6A">
            <w:pPr>
              <w:framePr w:hSpace="141" w:wrap="around" w:vAnchor="text" w:hAnchor="text" w:x="416" w:y="1"/>
              <w:autoSpaceDE w:val="0"/>
              <w:autoSpaceDN w:val="0"/>
              <w:adjustRightInd w:val="0"/>
              <w:suppressOverlap/>
              <w:rPr>
                <w:rFonts w:ascii="Calibri" w:eastAsia="Arial Unicode MS" w:hAnsi="Calibri" w:cs="Calibri"/>
              </w:rPr>
            </w:pPr>
            <w:r w:rsidRPr="000072D4">
              <w:rPr>
                <w:rFonts w:ascii="Calibri" w:eastAsia="Arial Unicode MS" w:hAnsi="Calibri" w:cs="Calibri"/>
              </w:rPr>
              <w:t>ES-</w:t>
            </w:r>
            <w:r w:rsidR="007D1A6F" w:rsidRPr="000072D4">
              <w:rPr>
                <w:rFonts w:ascii="Calibri" w:eastAsia="Arial Unicode MS" w:hAnsi="Calibri" w:cs="Calibri"/>
              </w:rPr>
              <w:t>29.</w:t>
            </w:r>
            <w:r w:rsidRPr="000072D4">
              <w:rPr>
                <w:rFonts w:ascii="Calibri" w:eastAsia="Arial Unicode MS" w:hAnsi="Calibri" w:cs="Calibri"/>
              </w:rPr>
              <w:t>3</w:t>
            </w:r>
          </w:p>
        </w:tc>
        <w:tc>
          <w:tcPr>
            <w:tcW w:w="8409" w:type="dxa"/>
            <w:gridSpan w:val="3"/>
            <w:tcBorders>
              <w:top w:val="single" w:sz="4" w:space="0" w:color="auto"/>
              <w:left w:val="single" w:sz="4" w:space="0" w:color="auto"/>
              <w:bottom w:val="single" w:sz="4" w:space="0" w:color="auto"/>
              <w:right w:val="single" w:sz="4" w:space="0" w:color="auto"/>
            </w:tcBorders>
          </w:tcPr>
          <w:p w14:paraId="1083828E" w14:textId="77777777" w:rsidR="00997AF4" w:rsidRPr="000072D4" w:rsidRDefault="00997AF4" w:rsidP="00D54E6A">
            <w:pPr>
              <w:framePr w:hSpace="141" w:wrap="around" w:vAnchor="text" w:hAnchor="text" w:x="416" w:y="1"/>
              <w:suppressOverlap/>
              <w:rPr>
                <w:rFonts w:ascii="Calibri" w:hAnsi="Calibri" w:cs="Calibri"/>
                <w:bCs/>
              </w:rPr>
            </w:pPr>
            <w:r w:rsidRPr="000072D4">
              <w:rPr>
                <w:rFonts w:ascii="Calibri" w:hAnsi="Calibri" w:cs="Calibri"/>
                <w:b/>
              </w:rPr>
              <w:t xml:space="preserve">DESCRIPCIÓN: </w:t>
            </w:r>
            <w:r w:rsidRPr="000072D4">
              <w:rPr>
                <w:rFonts w:ascii="Calibri" w:hAnsi="Calibri" w:cs="Calibri"/>
                <w:bCs/>
              </w:rPr>
              <w:t>Falla en agregar paquetes de viaje por conexión a BD.</w:t>
            </w:r>
          </w:p>
          <w:p w14:paraId="203436F0"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 xml:space="preserve">SUPOSICIONES/ASUNCIONES: </w:t>
            </w:r>
          </w:p>
          <w:p w14:paraId="0E2C5541" w14:textId="77777777" w:rsidR="00997AF4" w:rsidRPr="000072D4" w:rsidRDefault="00997AF4" w:rsidP="00D54E6A">
            <w:pPr>
              <w:framePr w:hSpace="141" w:wrap="around" w:vAnchor="text" w:hAnchor="text" w:x="416" w:y="1"/>
              <w:suppressOverlap/>
              <w:rPr>
                <w:rFonts w:ascii="Calibri" w:hAnsi="Calibri" w:cs="Calibri"/>
                <w:bCs/>
              </w:rPr>
            </w:pPr>
            <w:r w:rsidRPr="000072D4">
              <w:rPr>
                <w:rFonts w:ascii="Calibri" w:hAnsi="Calibri" w:cs="Calibri"/>
                <w:bCs/>
              </w:rPr>
              <w:t xml:space="preserve">                      -El sistema no logra conectar con la BD por interrupción de energía eléctrica. </w:t>
            </w:r>
          </w:p>
          <w:p w14:paraId="55CF5DB4"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 xml:space="preserve">RESULTADOS:  </w:t>
            </w:r>
            <w:r w:rsidRPr="000072D4">
              <w:rPr>
                <w:rFonts w:ascii="Calibri" w:hAnsi="Calibri" w:cs="Calibri"/>
                <w:bCs/>
              </w:rPr>
              <w:t>El sistema va a mostrar un mensaje de “Sistema en Mantenimiento”.</w:t>
            </w:r>
          </w:p>
        </w:tc>
      </w:tr>
      <w:tr w:rsidR="00682468" w:rsidRPr="000072D4" w14:paraId="125FFAAC" w14:textId="77777777" w:rsidTr="00D54E6A">
        <w:tc>
          <w:tcPr>
            <w:tcW w:w="9639" w:type="dxa"/>
            <w:gridSpan w:val="4"/>
            <w:tcBorders>
              <w:top w:val="single" w:sz="4" w:space="0" w:color="auto"/>
              <w:left w:val="single" w:sz="4" w:space="0" w:color="auto"/>
              <w:bottom w:val="single" w:sz="4" w:space="0" w:color="auto"/>
              <w:right w:val="single" w:sz="4" w:space="0" w:color="auto"/>
            </w:tcBorders>
          </w:tcPr>
          <w:p w14:paraId="3C0218FC" w14:textId="77777777" w:rsidR="00997AF4" w:rsidRPr="000072D4" w:rsidRDefault="00997AF4" w:rsidP="00D54E6A">
            <w:pPr>
              <w:framePr w:hSpace="141" w:wrap="around" w:vAnchor="text" w:hAnchor="text" w:x="416" w:y="1"/>
              <w:suppressOverlap/>
              <w:rPr>
                <w:rFonts w:ascii="Calibri" w:hAnsi="Calibri" w:cs="Calibri"/>
                <w:b/>
              </w:rPr>
            </w:pPr>
            <w:r w:rsidRPr="000072D4">
              <w:rPr>
                <w:rFonts w:ascii="Calibri" w:hAnsi="Calibri" w:cs="Calibri"/>
                <w:b/>
              </w:rPr>
              <w:t>REQUERIMIENTOS ESPECIALES - REGLAS DEL NEGOCIO Y DEL SISTEMA:</w:t>
            </w:r>
          </w:p>
          <w:p w14:paraId="37855D7B" w14:textId="77777777" w:rsidR="00997AF4" w:rsidRPr="000072D4" w:rsidRDefault="00997AF4" w:rsidP="00D54E6A">
            <w:pPr>
              <w:framePr w:hSpace="141" w:wrap="around" w:vAnchor="text" w:hAnchor="text" w:x="416" w:y="1"/>
              <w:suppressOverlap/>
              <w:rPr>
                <w:rFonts w:ascii="Calibri" w:hAnsi="Calibri" w:cs="Calibri"/>
                <w:bCs/>
              </w:rPr>
            </w:pPr>
            <w:r w:rsidRPr="000072D4">
              <w:rPr>
                <w:rFonts w:ascii="Calibri" w:hAnsi="Calibri" w:cs="Calibri"/>
                <w:bCs/>
              </w:rPr>
              <w:t>No Aplica</w:t>
            </w:r>
          </w:p>
        </w:tc>
      </w:tr>
    </w:tbl>
    <w:p w14:paraId="32993BD2" w14:textId="5E462064" w:rsidR="00997AF4" w:rsidRPr="000072D4" w:rsidRDefault="00997AF4" w:rsidP="00997AF4">
      <w:pPr>
        <w:rPr>
          <w:iCs/>
        </w:rPr>
      </w:pPr>
    </w:p>
    <w:tbl>
      <w:tblPr>
        <w:tblW w:w="96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90"/>
        <w:gridCol w:w="2790"/>
        <w:gridCol w:w="1582"/>
        <w:gridCol w:w="3977"/>
      </w:tblGrid>
      <w:tr w:rsidR="00F55A2F" w:rsidRPr="000072D4" w14:paraId="6EFC2D4E" w14:textId="77777777" w:rsidTr="00D54E6A">
        <w:trPr>
          <w:tblHeader/>
        </w:trPr>
        <w:tc>
          <w:tcPr>
            <w:tcW w:w="4080" w:type="dxa"/>
            <w:gridSpan w:val="2"/>
            <w:shd w:val="clear" w:color="auto" w:fill="D9D9D9" w:themeFill="background1" w:themeFillShade="D9"/>
          </w:tcPr>
          <w:p w14:paraId="3B98B823" w14:textId="77777777" w:rsidR="00997AF4" w:rsidRPr="000072D4" w:rsidRDefault="00997AF4" w:rsidP="00997AF4">
            <w:pPr>
              <w:rPr>
                <w:rFonts w:ascii="Calibri" w:hAnsi="Calibri" w:cs="Calibri"/>
                <w:b/>
              </w:rPr>
            </w:pPr>
            <w:r w:rsidRPr="000072D4">
              <w:rPr>
                <w:rFonts w:ascii="Calibri" w:hAnsi="Calibri" w:cs="Calibri"/>
                <w:b/>
              </w:rPr>
              <w:lastRenderedPageBreak/>
              <w:t>IDENTIFICADOR CASO DE USO:</w:t>
            </w:r>
          </w:p>
          <w:p w14:paraId="6CDCF02D" w14:textId="77777777" w:rsidR="00997AF4" w:rsidRPr="000072D4" w:rsidRDefault="00997AF4" w:rsidP="00997AF4">
            <w:pPr>
              <w:rPr>
                <w:rFonts w:ascii="Calibri" w:hAnsi="Calibri" w:cs="Calibri"/>
                <w:b/>
              </w:rPr>
            </w:pPr>
            <w:r w:rsidRPr="000072D4">
              <w:rPr>
                <w:rFonts w:ascii="Calibri" w:hAnsi="Calibri" w:cs="Calibri"/>
                <w:b/>
              </w:rPr>
              <w:t>CU-30</w:t>
            </w:r>
          </w:p>
        </w:tc>
        <w:tc>
          <w:tcPr>
            <w:tcW w:w="5559" w:type="dxa"/>
            <w:gridSpan w:val="2"/>
            <w:shd w:val="clear" w:color="auto" w:fill="D9D9D9" w:themeFill="background1" w:themeFillShade="D9"/>
          </w:tcPr>
          <w:p w14:paraId="72F6E9E7" w14:textId="77777777" w:rsidR="00997AF4" w:rsidRPr="000072D4" w:rsidRDefault="00997AF4" w:rsidP="00997AF4">
            <w:pPr>
              <w:rPr>
                <w:rFonts w:ascii="Calibri" w:hAnsi="Calibri" w:cs="Calibri"/>
                <w:b/>
              </w:rPr>
            </w:pPr>
            <w:r w:rsidRPr="000072D4">
              <w:rPr>
                <w:rFonts w:ascii="Calibri" w:hAnsi="Calibri" w:cs="Calibri"/>
                <w:b/>
              </w:rPr>
              <w:t>NOMBRE:</w:t>
            </w:r>
          </w:p>
          <w:p w14:paraId="057830FE" w14:textId="77777777" w:rsidR="00997AF4" w:rsidRPr="000072D4" w:rsidRDefault="00997AF4" w:rsidP="00997AF4">
            <w:pPr>
              <w:rPr>
                <w:rFonts w:ascii="Calibri" w:hAnsi="Calibri" w:cs="Calibri"/>
              </w:rPr>
            </w:pPr>
            <w:r w:rsidRPr="000072D4">
              <w:rPr>
                <w:rFonts w:ascii="Calibri" w:eastAsia="Arial Unicode MS" w:hAnsi="Calibri" w:cs="Calibri"/>
              </w:rPr>
              <w:t>Modificar paquete de viaje</w:t>
            </w:r>
          </w:p>
        </w:tc>
      </w:tr>
      <w:tr w:rsidR="006F4365" w:rsidRPr="000072D4" w14:paraId="6D04238A" w14:textId="77777777" w:rsidTr="00D54E6A">
        <w:tc>
          <w:tcPr>
            <w:tcW w:w="5662" w:type="dxa"/>
            <w:gridSpan w:val="3"/>
          </w:tcPr>
          <w:p w14:paraId="5B62E98B" w14:textId="77777777" w:rsidR="00997AF4" w:rsidRPr="000072D4" w:rsidRDefault="00997AF4" w:rsidP="00997AF4">
            <w:pPr>
              <w:rPr>
                <w:rFonts w:ascii="Calibri" w:hAnsi="Calibri" w:cs="Calibri"/>
                <w:b/>
              </w:rPr>
            </w:pPr>
            <w:r w:rsidRPr="000072D4">
              <w:rPr>
                <w:rFonts w:ascii="Calibri" w:hAnsi="Calibri" w:cs="Calibri"/>
                <w:b/>
              </w:rPr>
              <w:t>COMPLEJIDAD:</w:t>
            </w:r>
          </w:p>
          <w:p w14:paraId="7CA65C06" w14:textId="77777777" w:rsidR="00997AF4" w:rsidRPr="000072D4" w:rsidRDefault="00997AF4" w:rsidP="00997AF4">
            <w:pPr>
              <w:jc w:val="both"/>
              <w:rPr>
                <w:rFonts w:ascii="Calibri" w:hAnsi="Calibri" w:cs="Calibri"/>
                <w:b/>
              </w:rPr>
            </w:pPr>
            <w:r w:rsidRPr="000072D4">
              <w:rPr>
                <w:rFonts w:ascii="Calibri" w:eastAsia="Arial Unicode MS" w:hAnsi="Calibri" w:cs="Calibri"/>
              </w:rPr>
              <w:t xml:space="preserve"> [Media] </w:t>
            </w:r>
          </w:p>
        </w:tc>
        <w:tc>
          <w:tcPr>
            <w:tcW w:w="3977" w:type="dxa"/>
          </w:tcPr>
          <w:p w14:paraId="15254CEA" w14:textId="77777777" w:rsidR="00997AF4" w:rsidRPr="000072D4" w:rsidRDefault="00997AF4" w:rsidP="00997AF4">
            <w:pPr>
              <w:rPr>
                <w:rFonts w:ascii="Calibri" w:hAnsi="Calibri" w:cs="Calibri"/>
                <w:b/>
              </w:rPr>
            </w:pPr>
            <w:r w:rsidRPr="000072D4">
              <w:rPr>
                <w:rFonts w:ascii="Calibri" w:hAnsi="Calibri" w:cs="Calibri"/>
                <w:b/>
              </w:rPr>
              <w:t>PRIORIDAD:</w:t>
            </w:r>
          </w:p>
          <w:p w14:paraId="530474DD" w14:textId="77777777" w:rsidR="00997AF4" w:rsidRPr="000072D4" w:rsidRDefault="00997AF4" w:rsidP="00997AF4">
            <w:pPr>
              <w:rPr>
                <w:rFonts w:ascii="Calibri" w:hAnsi="Calibri" w:cs="Calibri"/>
                <w:b/>
              </w:rPr>
            </w:pPr>
            <w:r w:rsidRPr="000072D4">
              <w:rPr>
                <w:rFonts w:ascii="Calibri" w:eastAsia="Arial Unicode MS" w:hAnsi="Calibri" w:cs="Calibri"/>
              </w:rPr>
              <w:t>[Alta]</w:t>
            </w:r>
          </w:p>
        </w:tc>
      </w:tr>
      <w:tr w:rsidR="006F4365" w:rsidRPr="000072D4" w14:paraId="2220AC2C" w14:textId="77777777" w:rsidTr="00D54E6A">
        <w:tc>
          <w:tcPr>
            <w:tcW w:w="9639" w:type="dxa"/>
            <w:gridSpan w:val="4"/>
          </w:tcPr>
          <w:p w14:paraId="52D45C7E" w14:textId="77777777" w:rsidR="00997AF4" w:rsidRPr="000072D4" w:rsidRDefault="00997AF4" w:rsidP="00997AF4">
            <w:pPr>
              <w:rPr>
                <w:rFonts w:ascii="Calibri" w:hAnsi="Calibri" w:cs="Calibri"/>
                <w:b/>
              </w:rPr>
            </w:pPr>
            <w:r w:rsidRPr="000072D4">
              <w:rPr>
                <w:rFonts w:ascii="Calibri" w:hAnsi="Calibri" w:cs="Calibri"/>
                <w:b/>
              </w:rPr>
              <w:t>REQUERIMIENTO FUNCIONAL ASOCIADO:</w:t>
            </w:r>
          </w:p>
          <w:p w14:paraId="37ED3540" w14:textId="77777777" w:rsidR="00997AF4" w:rsidRPr="000072D4" w:rsidRDefault="00997AF4" w:rsidP="00997AF4">
            <w:pPr>
              <w:jc w:val="both"/>
              <w:rPr>
                <w:rFonts w:ascii="Calibri" w:hAnsi="Calibri" w:cs="Calibri"/>
                <w:lang w:eastAsia="es-ES"/>
              </w:rPr>
            </w:pPr>
            <w:r w:rsidRPr="000072D4">
              <w:rPr>
                <w:rFonts w:ascii="Calibri" w:eastAsia="Arial Unicode MS" w:hAnsi="Calibri" w:cs="Calibri"/>
              </w:rPr>
              <w:t>RF-29: RF-30</w:t>
            </w:r>
          </w:p>
        </w:tc>
      </w:tr>
      <w:tr w:rsidR="006F4365" w:rsidRPr="000072D4" w14:paraId="645AEE07" w14:textId="77777777" w:rsidTr="00D54E6A">
        <w:tc>
          <w:tcPr>
            <w:tcW w:w="9639" w:type="dxa"/>
            <w:gridSpan w:val="4"/>
          </w:tcPr>
          <w:p w14:paraId="5A79D83E" w14:textId="77777777" w:rsidR="00997AF4" w:rsidRPr="000072D4" w:rsidRDefault="00997AF4" w:rsidP="00997AF4">
            <w:pPr>
              <w:rPr>
                <w:rFonts w:ascii="Calibri" w:hAnsi="Calibri" w:cs="Calibri"/>
                <w:b/>
              </w:rPr>
            </w:pPr>
            <w:r w:rsidRPr="000072D4">
              <w:rPr>
                <w:rFonts w:ascii="Calibri" w:hAnsi="Calibri" w:cs="Calibri"/>
                <w:b/>
              </w:rPr>
              <w:t>ACTORES:</w:t>
            </w:r>
          </w:p>
          <w:p w14:paraId="0F69AE93" w14:textId="77777777" w:rsidR="00997AF4" w:rsidRPr="000072D4" w:rsidRDefault="00997AF4" w:rsidP="00997AF4">
            <w:pPr>
              <w:rPr>
                <w:rFonts w:ascii="Calibri" w:hAnsi="Calibri" w:cs="Calibri"/>
              </w:rPr>
            </w:pPr>
            <w:r w:rsidRPr="000072D4">
              <w:rPr>
                <w:rFonts w:ascii="Calibri" w:hAnsi="Calibri" w:cs="Calibri"/>
              </w:rPr>
              <w:t>Administrador</w:t>
            </w:r>
          </w:p>
        </w:tc>
      </w:tr>
      <w:tr w:rsidR="006F4365" w:rsidRPr="000072D4" w14:paraId="7042D049" w14:textId="77777777" w:rsidTr="00D54E6A">
        <w:trPr>
          <w:trHeight w:val="795"/>
        </w:trPr>
        <w:tc>
          <w:tcPr>
            <w:tcW w:w="9639" w:type="dxa"/>
            <w:gridSpan w:val="4"/>
          </w:tcPr>
          <w:p w14:paraId="0F6A7E54" w14:textId="77777777" w:rsidR="00997AF4" w:rsidRPr="000072D4" w:rsidRDefault="00997AF4" w:rsidP="00997AF4">
            <w:pPr>
              <w:rPr>
                <w:rFonts w:ascii="Calibri" w:hAnsi="Calibri" w:cs="Calibri"/>
                <w:b/>
              </w:rPr>
            </w:pPr>
            <w:r w:rsidRPr="000072D4">
              <w:rPr>
                <w:rFonts w:ascii="Calibri" w:hAnsi="Calibri" w:cs="Calibri"/>
                <w:b/>
              </w:rPr>
              <w:t>CASOS DE USO ASOCIADOS:</w:t>
            </w:r>
          </w:p>
          <w:p w14:paraId="037D12B1" w14:textId="77777777" w:rsidR="00997AF4" w:rsidRPr="000072D4" w:rsidRDefault="00997AF4" w:rsidP="00997AF4">
            <w:pPr>
              <w:rPr>
                <w:rFonts w:ascii="Calibri" w:hAnsi="Calibri" w:cs="Calibri"/>
                <w:bCs/>
              </w:rPr>
            </w:pPr>
            <w:r w:rsidRPr="000072D4">
              <w:rPr>
                <w:rFonts w:ascii="Calibri" w:hAnsi="Calibri" w:cs="Calibri"/>
                <w:bCs/>
              </w:rPr>
              <w:t>CU-29</w:t>
            </w:r>
          </w:p>
        </w:tc>
      </w:tr>
      <w:tr w:rsidR="006F4365" w:rsidRPr="000072D4" w14:paraId="083EB839" w14:textId="77777777" w:rsidTr="00D54E6A">
        <w:tc>
          <w:tcPr>
            <w:tcW w:w="9639" w:type="dxa"/>
            <w:gridSpan w:val="4"/>
          </w:tcPr>
          <w:p w14:paraId="4E3D855E" w14:textId="77777777" w:rsidR="00997AF4" w:rsidRPr="000072D4" w:rsidRDefault="00997AF4" w:rsidP="00997AF4">
            <w:pPr>
              <w:rPr>
                <w:rFonts w:ascii="Calibri" w:hAnsi="Calibri" w:cs="Calibri"/>
                <w:lang w:eastAsia="es-ES"/>
              </w:rPr>
            </w:pPr>
            <w:r w:rsidRPr="000072D4">
              <w:rPr>
                <w:rFonts w:ascii="Calibri" w:hAnsi="Calibri" w:cs="Calibri"/>
                <w:b/>
              </w:rPr>
              <w:t>DESCRIPCIÓN:</w:t>
            </w:r>
          </w:p>
          <w:p w14:paraId="293242F0" w14:textId="290E380E" w:rsidR="00997AF4" w:rsidRPr="000072D4" w:rsidRDefault="00997AF4" w:rsidP="00997AF4">
            <w:pPr>
              <w:rPr>
                <w:rFonts w:ascii="Calibri" w:hAnsi="Calibri" w:cs="Calibri"/>
                <w:b/>
              </w:rPr>
            </w:pPr>
            <w:r w:rsidRPr="000072D4">
              <w:rPr>
                <w:rFonts w:ascii="Calibri" w:eastAsia="Arial Unicode MS" w:hAnsi="Calibri" w:cs="Calibri"/>
              </w:rPr>
              <w:t>El administrador se encargará de modificar ellos datos de los paquetes de viaje solo si el pasajero solicita un cambio.</w:t>
            </w:r>
          </w:p>
        </w:tc>
      </w:tr>
      <w:tr w:rsidR="00682468" w:rsidRPr="000072D4" w14:paraId="661574F7" w14:textId="77777777" w:rsidTr="00D54E6A">
        <w:tc>
          <w:tcPr>
            <w:tcW w:w="9639" w:type="dxa"/>
            <w:gridSpan w:val="4"/>
            <w:tcBorders>
              <w:bottom w:val="single" w:sz="4" w:space="0" w:color="auto"/>
            </w:tcBorders>
          </w:tcPr>
          <w:p w14:paraId="692E1DAC" w14:textId="77777777" w:rsidR="00997AF4" w:rsidRPr="000072D4" w:rsidRDefault="00997AF4" w:rsidP="00997AF4">
            <w:pPr>
              <w:rPr>
                <w:rFonts w:ascii="Calibri" w:hAnsi="Calibri" w:cs="Calibri"/>
                <w:b/>
              </w:rPr>
            </w:pPr>
            <w:r w:rsidRPr="000072D4">
              <w:rPr>
                <w:rFonts w:ascii="Calibri" w:hAnsi="Calibri" w:cs="Calibri"/>
                <w:b/>
              </w:rPr>
              <w:t>NOTAS:</w:t>
            </w:r>
          </w:p>
          <w:p w14:paraId="29354DD1" w14:textId="77777777" w:rsidR="00997AF4" w:rsidRPr="000072D4" w:rsidRDefault="00997AF4" w:rsidP="00997AF4">
            <w:pPr>
              <w:rPr>
                <w:rFonts w:ascii="Calibri" w:hAnsi="Calibri" w:cs="Calibri"/>
                <w:lang w:eastAsia="es-ES"/>
              </w:rPr>
            </w:pPr>
            <w:r w:rsidRPr="000072D4">
              <w:rPr>
                <w:rFonts w:ascii="Calibri" w:hAnsi="Calibri" w:cs="Calibri"/>
                <w:lang w:eastAsia="es-ES"/>
              </w:rPr>
              <w:t>Los paquetes de viaje solo podrán ser modificados por el administrador.</w:t>
            </w:r>
          </w:p>
          <w:p w14:paraId="7CF707D7" w14:textId="77777777" w:rsidR="00997AF4" w:rsidRPr="000072D4" w:rsidRDefault="00997AF4" w:rsidP="00997AF4">
            <w:pPr>
              <w:rPr>
                <w:rFonts w:ascii="Calibri" w:hAnsi="Calibri" w:cs="Calibri"/>
              </w:rPr>
            </w:pPr>
            <w:r w:rsidRPr="000072D4">
              <w:rPr>
                <w:rFonts w:ascii="Calibri" w:hAnsi="Calibri" w:cs="Calibri"/>
              </w:rPr>
              <w:t>Solo se podrán guardar los datos editados si se ingresan todos los datos necesarios</w:t>
            </w:r>
          </w:p>
          <w:p w14:paraId="2BF4B6CC" w14:textId="77777777" w:rsidR="00997AF4" w:rsidRPr="000072D4" w:rsidRDefault="00997AF4" w:rsidP="00997AF4">
            <w:pPr>
              <w:rPr>
                <w:rFonts w:ascii="Calibri" w:hAnsi="Calibri" w:cs="Calibri"/>
              </w:rPr>
            </w:pPr>
            <w:r w:rsidRPr="000072D4">
              <w:rPr>
                <w:rFonts w:ascii="Calibri" w:hAnsi="Calibri" w:cs="Calibri"/>
              </w:rPr>
              <w:t>relacionados al paquete de viaje.</w:t>
            </w:r>
          </w:p>
        </w:tc>
      </w:tr>
      <w:tr w:rsidR="00682468" w:rsidRPr="000072D4" w14:paraId="71DF7247" w14:textId="77777777" w:rsidTr="00D54E6A">
        <w:tc>
          <w:tcPr>
            <w:tcW w:w="9639" w:type="dxa"/>
            <w:gridSpan w:val="4"/>
            <w:tcBorders>
              <w:bottom w:val="single" w:sz="4" w:space="0" w:color="auto"/>
            </w:tcBorders>
          </w:tcPr>
          <w:p w14:paraId="60352529" w14:textId="77777777" w:rsidR="00997AF4" w:rsidRPr="000072D4" w:rsidRDefault="00997AF4" w:rsidP="00997AF4">
            <w:pPr>
              <w:rPr>
                <w:rFonts w:ascii="Calibri" w:eastAsia="Arial Unicode MS" w:hAnsi="Calibri" w:cs="Calibri"/>
              </w:rPr>
            </w:pPr>
            <w:r w:rsidRPr="000072D4">
              <w:rPr>
                <w:rFonts w:ascii="Calibri" w:hAnsi="Calibri" w:cs="Calibri"/>
                <w:b/>
              </w:rPr>
              <w:t xml:space="preserve">CRITERIOS DE ACEPTACIÓN: </w:t>
            </w:r>
            <w:r w:rsidRPr="000072D4">
              <w:rPr>
                <w:rFonts w:ascii="Calibri" w:eastAsia="Arial Unicode MS" w:hAnsi="Calibri" w:cs="Calibri"/>
              </w:rPr>
              <w:t>El administrador modifica los datos del paquete de viaje o no.</w:t>
            </w:r>
          </w:p>
        </w:tc>
      </w:tr>
      <w:tr w:rsidR="00DC5F34" w:rsidRPr="000072D4" w14:paraId="625F23C4" w14:textId="77777777" w:rsidTr="00D54E6A">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300C93" w14:textId="77777777" w:rsidR="00997AF4" w:rsidRPr="000072D4" w:rsidRDefault="00997AF4" w:rsidP="00997AF4">
            <w:pPr>
              <w:rPr>
                <w:rFonts w:ascii="Calibri" w:hAnsi="Calibri" w:cs="Calibri"/>
                <w:b/>
              </w:rPr>
            </w:pPr>
            <w:r w:rsidRPr="000072D4">
              <w:rPr>
                <w:rFonts w:ascii="Calibri" w:hAnsi="Calibri" w:cs="Calibri"/>
                <w:b/>
              </w:rPr>
              <w:t xml:space="preserve">ESCENARIOS: </w:t>
            </w:r>
          </w:p>
        </w:tc>
      </w:tr>
      <w:tr w:rsidR="00682468" w:rsidRPr="000072D4" w14:paraId="612FA822" w14:textId="77777777" w:rsidTr="00D54E6A">
        <w:tc>
          <w:tcPr>
            <w:tcW w:w="1290" w:type="dxa"/>
            <w:tcBorders>
              <w:top w:val="single" w:sz="4" w:space="0" w:color="auto"/>
              <w:left w:val="single" w:sz="4" w:space="0" w:color="auto"/>
              <w:bottom w:val="single" w:sz="4" w:space="0" w:color="auto"/>
              <w:right w:val="single" w:sz="4" w:space="0" w:color="auto"/>
            </w:tcBorders>
          </w:tcPr>
          <w:p w14:paraId="76EBF12A" w14:textId="3DCDCF8D" w:rsidR="00997AF4" w:rsidRPr="000072D4" w:rsidRDefault="00997AF4" w:rsidP="00997AF4">
            <w:pPr>
              <w:autoSpaceDE w:val="0"/>
              <w:autoSpaceDN w:val="0"/>
              <w:adjustRightInd w:val="0"/>
              <w:rPr>
                <w:rFonts w:ascii="Calibri" w:hAnsi="Calibri" w:cs="Calibri"/>
                <w:lang w:eastAsia="es-ES"/>
              </w:rPr>
            </w:pPr>
            <w:r w:rsidRPr="000072D4">
              <w:rPr>
                <w:rFonts w:ascii="Calibri" w:eastAsia="Arial Unicode MS" w:hAnsi="Calibri" w:cs="Calibri"/>
              </w:rPr>
              <w:t>ES-</w:t>
            </w:r>
            <w:r w:rsidR="007D1A6F" w:rsidRPr="000072D4">
              <w:rPr>
                <w:rFonts w:ascii="Calibri" w:eastAsia="Arial Unicode MS" w:hAnsi="Calibri" w:cs="Calibri"/>
              </w:rPr>
              <w:t>30.</w:t>
            </w:r>
            <w:r w:rsidRPr="000072D4">
              <w:rPr>
                <w:rFonts w:ascii="Calibri" w:eastAsia="Arial Unicode MS" w:hAnsi="Calibri" w:cs="Calibri"/>
              </w:rPr>
              <w:t xml:space="preserve">1    </w:t>
            </w:r>
          </w:p>
          <w:p w14:paraId="548FC5BA" w14:textId="77777777" w:rsidR="00997AF4" w:rsidRPr="000072D4" w:rsidRDefault="00997AF4" w:rsidP="00997AF4">
            <w:pPr>
              <w:rPr>
                <w:rFonts w:ascii="Calibri" w:hAnsi="Calibri" w:cs="Calibri"/>
                <w:b/>
              </w:rPr>
            </w:pPr>
          </w:p>
        </w:tc>
        <w:tc>
          <w:tcPr>
            <w:tcW w:w="8349" w:type="dxa"/>
            <w:gridSpan w:val="3"/>
            <w:tcBorders>
              <w:top w:val="single" w:sz="4" w:space="0" w:color="auto"/>
              <w:left w:val="single" w:sz="4" w:space="0" w:color="auto"/>
              <w:bottom w:val="single" w:sz="4" w:space="0" w:color="auto"/>
              <w:right w:val="single" w:sz="4" w:space="0" w:color="auto"/>
            </w:tcBorders>
          </w:tcPr>
          <w:p w14:paraId="2AA158F2" w14:textId="139B69D6" w:rsidR="00997AF4" w:rsidRPr="000072D4" w:rsidRDefault="00997AF4" w:rsidP="00997AF4">
            <w:pPr>
              <w:rPr>
                <w:rFonts w:ascii="Calibri" w:hAnsi="Calibri" w:cs="Calibri"/>
                <w:bCs/>
              </w:rPr>
            </w:pPr>
            <w:r w:rsidRPr="000072D4">
              <w:rPr>
                <w:rFonts w:ascii="Calibri" w:hAnsi="Calibri" w:cs="Calibri"/>
                <w:b/>
              </w:rPr>
              <w:t xml:space="preserve">DESCRIPCIÓN: </w:t>
            </w:r>
            <w:r w:rsidR="00B851E5" w:rsidRPr="000072D4">
              <w:rPr>
                <w:rFonts w:ascii="Calibri" w:hAnsi="Calibri" w:cs="Calibri"/>
                <w:bCs/>
              </w:rPr>
              <w:t>El paquete de viaje se modifica de manera exitosa</w:t>
            </w:r>
          </w:p>
          <w:p w14:paraId="0ADE16BB" w14:textId="77777777" w:rsidR="00997AF4" w:rsidRPr="000072D4" w:rsidRDefault="00997AF4" w:rsidP="00997AF4">
            <w:pPr>
              <w:rPr>
                <w:rFonts w:ascii="Calibri" w:hAnsi="Calibri" w:cs="Calibri"/>
                <w:b/>
              </w:rPr>
            </w:pPr>
            <w:r w:rsidRPr="000072D4">
              <w:rPr>
                <w:rFonts w:ascii="Calibri" w:hAnsi="Calibri" w:cs="Calibri"/>
                <w:b/>
              </w:rPr>
              <w:t xml:space="preserve">SUPOSICIONES/ASUNCIONES: </w:t>
            </w:r>
          </w:p>
          <w:p w14:paraId="2D07D241" w14:textId="08A251A6" w:rsidR="00BE6C54" w:rsidRPr="000072D4" w:rsidRDefault="00BE6C54" w:rsidP="00997AF4">
            <w:pPr>
              <w:rPr>
                <w:rFonts w:ascii="Calibri" w:hAnsi="Calibri" w:cs="Calibri"/>
                <w:bCs/>
              </w:rPr>
            </w:pPr>
            <w:r w:rsidRPr="000072D4">
              <w:rPr>
                <w:rFonts w:ascii="Calibri" w:hAnsi="Calibri" w:cs="Calibri"/>
                <w:b/>
              </w:rPr>
              <w:t xml:space="preserve">                         -</w:t>
            </w:r>
            <w:r w:rsidR="00025658" w:rsidRPr="000072D4">
              <w:rPr>
                <w:rFonts w:ascii="Calibri" w:hAnsi="Calibri" w:cs="Calibri"/>
                <w:bCs/>
              </w:rPr>
              <w:t>Se modifica el paquete de viaje sin ningún problema.</w:t>
            </w:r>
          </w:p>
          <w:p w14:paraId="32758302" w14:textId="39FC076A" w:rsidR="00997AF4" w:rsidRPr="000072D4" w:rsidRDefault="00997AF4" w:rsidP="00BE6C54">
            <w:pPr>
              <w:rPr>
                <w:rFonts w:ascii="Calibri" w:hAnsi="Calibri" w:cs="Calibri"/>
                <w:bCs/>
              </w:rPr>
            </w:pPr>
            <w:r w:rsidRPr="000072D4">
              <w:rPr>
                <w:rFonts w:ascii="Calibri" w:hAnsi="Calibri" w:cs="Calibri"/>
                <w:b/>
              </w:rPr>
              <w:t xml:space="preserve">RESULTADOS:  </w:t>
            </w:r>
            <w:r w:rsidR="008567DC" w:rsidRPr="000072D4">
              <w:rPr>
                <w:rFonts w:ascii="Calibri" w:hAnsi="Calibri" w:cs="Calibri"/>
                <w:bCs/>
              </w:rPr>
              <w:t>Modificación</w:t>
            </w:r>
            <w:r w:rsidR="00E467E1" w:rsidRPr="000072D4">
              <w:rPr>
                <w:rFonts w:ascii="Calibri" w:hAnsi="Calibri" w:cs="Calibri"/>
                <w:bCs/>
              </w:rPr>
              <w:t xml:space="preserve"> de paquete de viaje de manera exitosa-</w:t>
            </w:r>
          </w:p>
        </w:tc>
      </w:tr>
      <w:tr w:rsidR="00682468" w:rsidRPr="000072D4" w14:paraId="3E4470DD" w14:textId="77777777" w:rsidTr="00D54E6A">
        <w:tc>
          <w:tcPr>
            <w:tcW w:w="1290" w:type="dxa"/>
            <w:tcBorders>
              <w:top w:val="single" w:sz="4" w:space="0" w:color="auto"/>
              <w:left w:val="single" w:sz="4" w:space="0" w:color="auto"/>
              <w:bottom w:val="single" w:sz="4" w:space="0" w:color="auto"/>
              <w:right w:val="single" w:sz="4" w:space="0" w:color="auto"/>
            </w:tcBorders>
          </w:tcPr>
          <w:p w14:paraId="7C521A55" w14:textId="50E77340" w:rsidR="00997AF4" w:rsidRPr="000072D4" w:rsidRDefault="00997AF4" w:rsidP="00997AF4">
            <w:pPr>
              <w:autoSpaceDE w:val="0"/>
              <w:autoSpaceDN w:val="0"/>
              <w:adjustRightInd w:val="0"/>
              <w:rPr>
                <w:rFonts w:ascii="Calibri" w:hAnsi="Calibri" w:cs="Calibri"/>
                <w:lang w:eastAsia="es-ES"/>
              </w:rPr>
            </w:pPr>
            <w:r w:rsidRPr="000072D4">
              <w:rPr>
                <w:rFonts w:ascii="Calibri" w:eastAsia="Arial Unicode MS" w:hAnsi="Calibri" w:cs="Calibri"/>
              </w:rPr>
              <w:t>ES-</w:t>
            </w:r>
            <w:r w:rsidR="007D1A6F" w:rsidRPr="000072D4">
              <w:rPr>
                <w:rFonts w:ascii="Calibri" w:eastAsia="Arial Unicode MS" w:hAnsi="Calibri" w:cs="Calibri"/>
              </w:rPr>
              <w:t>30.</w:t>
            </w:r>
            <w:r w:rsidRPr="000072D4">
              <w:rPr>
                <w:rFonts w:ascii="Calibri" w:eastAsia="Arial Unicode MS" w:hAnsi="Calibri" w:cs="Calibri"/>
              </w:rPr>
              <w:t>2</w:t>
            </w:r>
          </w:p>
          <w:p w14:paraId="74C923FD" w14:textId="77777777" w:rsidR="00997AF4" w:rsidRPr="000072D4" w:rsidRDefault="00997AF4" w:rsidP="00997AF4">
            <w:pPr>
              <w:rPr>
                <w:rFonts w:ascii="Calibri" w:hAnsi="Calibri" w:cs="Calibri"/>
                <w:b/>
              </w:rPr>
            </w:pPr>
          </w:p>
        </w:tc>
        <w:tc>
          <w:tcPr>
            <w:tcW w:w="8349" w:type="dxa"/>
            <w:gridSpan w:val="3"/>
            <w:tcBorders>
              <w:top w:val="single" w:sz="4" w:space="0" w:color="auto"/>
              <w:left w:val="single" w:sz="4" w:space="0" w:color="auto"/>
              <w:bottom w:val="single" w:sz="4" w:space="0" w:color="auto"/>
              <w:right w:val="single" w:sz="4" w:space="0" w:color="auto"/>
            </w:tcBorders>
          </w:tcPr>
          <w:p w14:paraId="63769D84" w14:textId="65B03195" w:rsidR="00997AF4" w:rsidRPr="000072D4" w:rsidRDefault="00997AF4" w:rsidP="00997AF4">
            <w:pPr>
              <w:rPr>
                <w:rFonts w:ascii="Calibri" w:hAnsi="Calibri" w:cs="Calibri"/>
                <w:bCs/>
              </w:rPr>
            </w:pPr>
            <w:r w:rsidRPr="000072D4">
              <w:rPr>
                <w:rFonts w:ascii="Calibri" w:hAnsi="Calibri" w:cs="Calibri"/>
                <w:b/>
              </w:rPr>
              <w:t xml:space="preserve">DESCRIPCIÓN: </w:t>
            </w:r>
            <w:r w:rsidR="00705749" w:rsidRPr="000072D4">
              <w:rPr>
                <w:rFonts w:ascii="Calibri" w:hAnsi="Calibri" w:cs="Calibri"/>
                <w:bCs/>
              </w:rPr>
              <w:t xml:space="preserve">Modificación de </w:t>
            </w:r>
            <w:r w:rsidR="00535E6C" w:rsidRPr="000072D4">
              <w:rPr>
                <w:rFonts w:ascii="Calibri" w:hAnsi="Calibri" w:cs="Calibri"/>
                <w:bCs/>
              </w:rPr>
              <w:t>paquete de viajes</w:t>
            </w:r>
            <w:r w:rsidR="00705749" w:rsidRPr="000072D4">
              <w:rPr>
                <w:rFonts w:ascii="Calibri" w:hAnsi="Calibri" w:cs="Calibri"/>
                <w:bCs/>
              </w:rPr>
              <w:t xml:space="preserve"> fallida por cedula incorrecta</w:t>
            </w:r>
            <w:r w:rsidRPr="000072D4">
              <w:rPr>
                <w:rFonts w:ascii="Calibri" w:hAnsi="Calibri" w:cs="Calibri"/>
                <w:bCs/>
              </w:rPr>
              <w:t>.</w:t>
            </w:r>
          </w:p>
          <w:p w14:paraId="5885AD7D" w14:textId="77777777" w:rsidR="00997AF4" w:rsidRPr="000072D4" w:rsidRDefault="00997AF4" w:rsidP="00997AF4">
            <w:pPr>
              <w:rPr>
                <w:rFonts w:ascii="Calibri" w:hAnsi="Calibri" w:cs="Calibri"/>
                <w:b/>
              </w:rPr>
            </w:pPr>
            <w:r w:rsidRPr="000072D4">
              <w:rPr>
                <w:rFonts w:ascii="Calibri" w:hAnsi="Calibri" w:cs="Calibri"/>
                <w:b/>
              </w:rPr>
              <w:t xml:space="preserve">SUPOSICIONES/ASUNCIONES: </w:t>
            </w:r>
          </w:p>
          <w:p w14:paraId="1B5D7AC4" w14:textId="7915E754" w:rsidR="00997AF4" w:rsidRPr="000072D4" w:rsidRDefault="00997AF4" w:rsidP="00997AF4">
            <w:pPr>
              <w:rPr>
                <w:rFonts w:ascii="Calibri" w:hAnsi="Calibri" w:cs="Calibri"/>
                <w:bCs/>
              </w:rPr>
            </w:pPr>
            <w:r w:rsidRPr="000072D4">
              <w:rPr>
                <w:rFonts w:ascii="Calibri" w:hAnsi="Calibri" w:cs="Calibri"/>
                <w:bCs/>
              </w:rPr>
              <w:t xml:space="preserve">                      -</w:t>
            </w:r>
            <w:r w:rsidR="008567DC" w:rsidRPr="000072D4">
              <w:rPr>
                <w:rFonts w:ascii="Calibri" w:hAnsi="Calibri" w:cs="Calibri"/>
                <w:bCs/>
              </w:rPr>
              <w:t>El sistema valida la cedula y la cedula ingresada no es correcta.</w:t>
            </w:r>
          </w:p>
          <w:p w14:paraId="6C3B6952" w14:textId="3A07A27A" w:rsidR="00997AF4" w:rsidRPr="000072D4" w:rsidRDefault="00997AF4" w:rsidP="00997AF4">
            <w:pPr>
              <w:rPr>
                <w:rFonts w:ascii="Calibri" w:hAnsi="Calibri" w:cs="Calibri"/>
                <w:b/>
              </w:rPr>
            </w:pPr>
            <w:r w:rsidRPr="000072D4">
              <w:rPr>
                <w:rFonts w:ascii="Calibri" w:hAnsi="Calibri" w:cs="Calibri"/>
                <w:b/>
              </w:rPr>
              <w:t xml:space="preserve">RESULTADOS:  </w:t>
            </w:r>
            <w:r w:rsidR="00DE72D0" w:rsidRPr="000072D4">
              <w:rPr>
                <w:rFonts w:ascii="Calibri" w:hAnsi="Calibri" w:cs="Calibri"/>
                <w:bCs/>
              </w:rPr>
              <w:t xml:space="preserve">No se realiza modificación de </w:t>
            </w:r>
            <w:r w:rsidR="00D4202F" w:rsidRPr="000072D4">
              <w:rPr>
                <w:rFonts w:ascii="Calibri" w:hAnsi="Calibri" w:cs="Calibri"/>
                <w:bCs/>
              </w:rPr>
              <w:t>paquetes de viaje</w:t>
            </w:r>
            <w:r w:rsidRPr="000072D4">
              <w:rPr>
                <w:rFonts w:ascii="Calibri" w:hAnsi="Calibri" w:cs="Calibri"/>
                <w:bCs/>
              </w:rPr>
              <w:t>.</w:t>
            </w:r>
          </w:p>
        </w:tc>
      </w:tr>
      <w:tr w:rsidR="00682468" w:rsidRPr="000072D4" w14:paraId="71AD02E9" w14:textId="77777777" w:rsidTr="00D54E6A">
        <w:tc>
          <w:tcPr>
            <w:tcW w:w="1290" w:type="dxa"/>
            <w:tcBorders>
              <w:top w:val="single" w:sz="4" w:space="0" w:color="auto"/>
              <w:left w:val="single" w:sz="4" w:space="0" w:color="auto"/>
              <w:bottom w:val="single" w:sz="4" w:space="0" w:color="auto"/>
              <w:right w:val="single" w:sz="4" w:space="0" w:color="auto"/>
            </w:tcBorders>
          </w:tcPr>
          <w:p w14:paraId="62AAB4B6" w14:textId="37CAE5F2" w:rsidR="00997AF4" w:rsidRPr="000072D4" w:rsidRDefault="00997AF4" w:rsidP="00997AF4">
            <w:pPr>
              <w:autoSpaceDE w:val="0"/>
              <w:autoSpaceDN w:val="0"/>
              <w:adjustRightInd w:val="0"/>
              <w:rPr>
                <w:rFonts w:ascii="Calibri" w:eastAsia="Arial Unicode MS" w:hAnsi="Calibri" w:cs="Calibri"/>
              </w:rPr>
            </w:pPr>
            <w:r w:rsidRPr="000072D4">
              <w:rPr>
                <w:rFonts w:ascii="Calibri" w:eastAsia="Arial Unicode MS" w:hAnsi="Calibri" w:cs="Calibri"/>
              </w:rPr>
              <w:t>ES-3</w:t>
            </w:r>
            <w:r w:rsidR="007D1A6F" w:rsidRPr="000072D4">
              <w:rPr>
                <w:rFonts w:ascii="Calibri" w:eastAsia="Arial Unicode MS" w:hAnsi="Calibri" w:cs="Calibri"/>
              </w:rPr>
              <w:t>0.3</w:t>
            </w:r>
          </w:p>
        </w:tc>
        <w:tc>
          <w:tcPr>
            <w:tcW w:w="8349" w:type="dxa"/>
            <w:gridSpan w:val="3"/>
            <w:tcBorders>
              <w:top w:val="single" w:sz="4" w:space="0" w:color="auto"/>
              <w:left w:val="single" w:sz="4" w:space="0" w:color="auto"/>
              <w:bottom w:val="single" w:sz="4" w:space="0" w:color="auto"/>
              <w:right w:val="single" w:sz="4" w:space="0" w:color="auto"/>
            </w:tcBorders>
          </w:tcPr>
          <w:p w14:paraId="49E38F92" w14:textId="17C02C62" w:rsidR="00997AF4" w:rsidRPr="000072D4" w:rsidRDefault="00997AF4" w:rsidP="00997AF4">
            <w:pPr>
              <w:rPr>
                <w:rFonts w:ascii="Calibri" w:hAnsi="Calibri" w:cs="Calibri"/>
                <w:bCs/>
              </w:rPr>
            </w:pPr>
            <w:r w:rsidRPr="000072D4">
              <w:rPr>
                <w:rFonts w:ascii="Calibri" w:hAnsi="Calibri" w:cs="Calibri"/>
                <w:b/>
              </w:rPr>
              <w:t xml:space="preserve">DESCRIPCIÓN: </w:t>
            </w:r>
            <w:r w:rsidR="00663569" w:rsidRPr="000072D4">
              <w:rPr>
                <w:rFonts w:ascii="Calibri" w:hAnsi="Calibri" w:cs="Calibri"/>
                <w:bCs/>
              </w:rPr>
              <w:t>Modificación</w:t>
            </w:r>
            <w:r w:rsidR="00A063F7" w:rsidRPr="000072D4">
              <w:rPr>
                <w:rFonts w:ascii="Calibri" w:hAnsi="Calibri" w:cs="Calibri"/>
                <w:bCs/>
              </w:rPr>
              <w:t xml:space="preserve"> de </w:t>
            </w:r>
            <w:r w:rsidR="00535E6C" w:rsidRPr="000072D4">
              <w:rPr>
                <w:rFonts w:ascii="Calibri" w:hAnsi="Calibri" w:cs="Calibri"/>
                <w:bCs/>
              </w:rPr>
              <w:t>paquete de viajes</w:t>
            </w:r>
            <w:r w:rsidR="00A063F7" w:rsidRPr="000072D4">
              <w:rPr>
                <w:rFonts w:ascii="Calibri" w:hAnsi="Calibri" w:cs="Calibri"/>
                <w:bCs/>
              </w:rPr>
              <w:t xml:space="preserve"> fallida por error en</w:t>
            </w:r>
            <w:r w:rsidRPr="000072D4">
              <w:rPr>
                <w:rFonts w:ascii="Calibri" w:hAnsi="Calibri" w:cs="Calibri"/>
                <w:bCs/>
              </w:rPr>
              <w:t xml:space="preserve"> conexión a BD.</w:t>
            </w:r>
          </w:p>
          <w:p w14:paraId="3A07ABA2" w14:textId="77777777" w:rsidR="00997AF4" w:rsidRPr="000072D4" w:rsidRDefault="00997AF4" w:rsidP="00997AF4">
            <w:pPr>
              <w:rPr>
                <w:rFonts w:ascii="Calibri" w:hAnsi="Calibri" w:cs="Calibri"/>
                <w:b/>
              </w:rPr>
            </w:pPr>
            <w:r w:rsidRPr="000072D4">
              <w:rPr>
                <w:rFonts w:ascii="Calibri" w:hAnsi="Calibri" w:cs="Calibri"/>
                <w:b/>
              </w:rPr>
              <w:t xml:space="preserve">SUPOSICIONES/ASUNCIONES: </w:t>
            </w:r>
          </w:p>
          <w:p w14:paraId="5350264A" w14:textId="77777777" w:rsidR="00997AF4" w:rsidRPr="000072D4" w:rsidRDefault="00997AF4" w:rsidP="00997AF4">
            <w:pPr>
              <w:rPr>
                <w:rFonts w:ascii="Calibri" w:hAnsi="Calibri" w:cs="Calibri"/>
                <w:bCs/>
              </w:rPr>
            </w:pPr>
            <w:r w:rsidRPr="000072D4">
              <w:rPr>
                <w:rFonts w:ascii="Calibri" w:hAnsi="Calibri" w:cs="Calibri"/>
                <w:bCs/>
              </w:rPr>
              <w:t xml:space="preserve">                      -El sistema no logra conectar con la BD por interrupción de energía eléctrica. </w:t>
            </w:r>
          </w:p>
          <w:p w14:paraId="44D9C6D0" w14:textId="77777777" w:rsidR="00997AF4" w:rsidRPr="000072D4" w:rsidRDefault="00997AF4" w:rsidP="00997AF4">
            <w:pPr>
              <w:rPr>
                <w:rFonts w:ascii="Calibri" w:hAnsi="Calibri" w:cs="Calibri"/>
                <w:b/>
              </w:rPr>
            </w:pPr>
            <w:r w:rsidRPr="000072D4">
              <w:rPr>
                <w:rFonts w:ascii="Calibri" w:hAnsi="Calibri" w:cs="Calibri"/>
                <w:b/>
              </w:rPr>
              <w:t xml:space="preserve">RESULTADOS:  </w:t>
            </w:r>
            <w:r w:rsidRPr="000072D4">
              <w:rPr>
                <w:rFonts w:ascii="Calibri" w:hAnsi="Calibri" w:cs="Calibri"/>
                <w:bCs/>
              </w:rPr>
              <w:t>El sistema va a mostrar un mensaje de “Sistema en Mantenimiento”.</w:t>
            </w:r>
          </w:p>
        </w:tc>
      </w:tr>
      <w:tr w:rsidR="00682468" w:rsidRPr="000072D4" w14:paraId="49532E74" w14:textId="77777777" w:rsidTr="00D54E6A">
        <w:tc>
          <w:tcPr>
            <w:tcW w:w="9639" w:type="dxa"/>
            <w:gridSpan w:val="4"/>
            <w:tcBorders>
              <w:top w:val="single" w:sz="4" w:space="0" w:color="auto"/>
              <w:left w:val="single" w:sz="4" w:space="0" w:color="auto"/>
              <w:bottom w:val="single" w:sz="4" w:space="0" w:color="auto"/>
              <w:right w:val="single" w:sz="4" w:space="0" w:color="auto"/>
            </w:tcBorders>
          </w:tcPr>
          <w:p w14:paraId="15558D53" w14:textId="77777777" w:rsidR="00997AF4" w:rsidRPr="000072D4" w:rsidRDefault="00997AF4" w:rsidP="00997AF4">
            <w:pPr>
              <w:rPr>
                <w:rFonts w:ascii="Calibri" w:hAnsi="Calibri" w:cs="Calibri"/>
                <w:b/>
              </w:rPr>
            </w:pPr>
            <w:r w:rsidRPr="000072D4">
              <w:rPr>
                <w:rFonts w:ascii="Calibri" w:hAnsi="Calibri" w:cs="Calibri"/>
                <w:b/>
              </w:rPr>
              <w:t>REQUERIMIENTOS ESPECIALES - REGLAS DEL NEGOCIO Y DEL SISTEMA:</w:t>
            </w:r>
          </w:p>
          <w:p w14:paraId="0E1B5331" w14:textId="77777777" w:rsidR="00997AF4" w:rsidRPr="000072D4" w:rsidRDefault="00997AF4" w:rsidP="00997AF4">
            <w:pPr>
              <w:rPr>
                <w:rFonts w:ascii="Calibri" w:hAnsi="Calibri" w:cs="Calibri"/>
                <w:bCs/>
              </w:rPr>
            </w:pPr>
            <w:r w:rsidRPr="000072D4">
              <w:rPr>
                <w:rFonts w:ascii="Calibri" w:hAnsi="Calibri" w:cs="Calibri"/>
                <w:bCs/>
              </w:rPr>
              <w:t>No Aplica</w:t>
            </w:r>
          </w:p>
        </w:tc>
      </w:tr>
    </w:tbl>
    <w:p w14:paraId="16EE15EC" w14:textId="11ECAFFF" w:rsidR="00612DF0" w:rsidRPr="000072D4" w:rsidRDefault="00612DF0" w:rsidP="00D54E6A">
      <w:pPr>
        <w:rPr>
          <w:rFonts w:ascii="Calibri" w:hAnsi="Calibri" w:cs="Book Antiqua"/>
          <w:b/>
          <w:spacing w:val="20"/>
        </w:rPr>
      </w:pPr>
    </w:p>
    <w:tbl>
      <w:tblPr>
        <w:tblW w:w="9660" w:type="dxa"/>
        <w:tblInd w:w="421" w:type="dxa"/>
        <w:tblLayout w:type="fixed"/>
        <w:tblLook w:val="01E0" w:firstRow="1" w:lastRow="1" w:firstColumn="1" w:lastColumn="1" w:noHBand="0" w:noVBand="0"/>
      </w:tblPr>
      <w:tblGrid>
        <w:gridCol w:w="1441"/>
        <w:gridCol w:w="3462"/>
        <w:gridCol w:w="1582"/>
        <w:gridCol w:w="3175"/>
      </w:tblGrid>
      <w:tr w:rsidR="000072D4" w:rsidRPr="000072D4" w14:paraId="04C5F47C" w14:textId="77777777" w:rsidTr="00D54E6A">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28C5E4F" w14:textId="77777777" w:rsidR="00DD2DF4" w:rsidRPr="000072D4" w:rsidRDefault="00DD2DF4" w:rsidP="00D54E6A">
            <w:pPr>
              <w:widowControl w:val="0"/>
              <w:rPr>
                <w:rFonts w:ascii="Calibri" w:hAnsi="Calibri" w:cs="Calibri"/>
                <w:b/>
              </w:rPr>
            </w:pPr>
            <w:r w:rsidRPr="000072D4">
              <w:rPr>
                <w:rFonts w:cs="Calibri"/>
                <w:b/>
              </w:rPr>
              <w:t>IDENTIFICADOR CASO DE USO:</w:t>
            </w:r>
          </w:p>
          <w:p w14:paraId="7E0AC1EE" w14:textId="77777777" w:rsidR="00DD2DF4" w:rsidRPr="000072D4" w:rsidRDefault="00DD2DF4" w:rsidP="00D54E6A">
            <w:pPr>
              <w:widowControl w:val="0"/>
              <w:rPr>
                <w:rFonts w:ascii="Calibri" w:hAnsi="Calibri" w:cs="Calibri"/>
                <w:b/>
              </w:rPr>
            </w:pPr>
            <w:r w:rsidRPr="000072D4">
              <w:rPr>
                <w:rFonts w:cs="Calibri"/>
                <w:b/>
              </w:rPr>
              <w:t>CU-31</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DBEC15E" w14:textId="77777777" w:rsidR="00DD2DF4" w:rsidRPr="000072D4" w:rsidRDefault="00DD2DF4" w:rsidP="00D54E6A">
            <w:pPr>
              <w:widowControl w:val="0"/>
              <w:rPr>
                <w:rFonts w:ascii="Calibri" w:hAnsi="Calibri" w:cs="Calibri"/>
                <w:b/>
              </w:rPr>
            </w:pPr>
            <w:r w:rsidRPr="000072D4">
              <w:rPr>
                <w:rFonts w:cs="Calibri"/>
                <w:b/>
              </w:rPr>
              <w:t>NOMBRE:</w:t>
            </w:r>
          </w:p>
          <w:p w14:paraId="1A0D215F" w14:textId="77777777" w:rsidR="00DD2DF4" w:rsidRPr="000072D4" w:rsidRDefault="00DD2DF4" w:rsidP="00D54E6A">
            <w:pPr>
              <w:widowControl w:val="0"/>
              <w:rPr>
                <w:rFonts w:eastAsia="Arial Unicode MS" w:cs="Calibri"/>
              </w:rPr>
            </w:pPr>
            <w:r w:rsidRPr="000072D4">
              <w:rPr>
                <w:rFonts w:eastAsia="Arial Unicode MS" w:cs="Calibri"/>
              </w:rPr>
              <w:t>Eliminar paquete de viaje</w:t>
            </w:r>
          </w:p>
        </w:tc>
      </w:tr>
      <w:tr w:rsidR="000072D4" w:rsidRPr="000072D4" w14:paraId="3B8A49DF" w14:textId="77777777" w:rsidTr="00D54E6A">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40EAA6" w14:textId="77777777" w:rsidR="00DD2DF4" w:rsidRPr="000072D4" w:rsidRDefault="00DD2DF4" w:rsidP="00D54E6A">
            <w:pPr>
              <w:widowControl w:val="0"/>
              <w:rPr>
                <w:rFonts w:ascii="Calibri" w:hAnsi="Calibri" w:cs="Calibri"/>
                <w:b/>
              </w:rPr>
            </w:pPr>
            <w:r w:rsidRPr="000072D4">
              <w:rPr>
                <w:rFonts w:cs="Calibri"/>
                <w:b/>
              </w:rPr>
              <w:t>COMPLEJIDAD:</w:t>
            </w:r>
          </w:p>
          <w:p w14:paraId="0A76C597" w14:textId="77777777" w:rsidR="00DD2DF4" w:rsidRPr="000072D4" w:rsidRDefault="00DD2DF4" w:rsidP="00D54E6A">
            <w:pPr>
              <w:widowControl w:val="0"/>
              <w:jc w:val="both"/>
              <w:rPr>
                <w:rFonts w:ascii="Calibri" w:hAnsi="Calibri" w:cs="Calibri"/>
                <w:b/>
              </w:rPr>
            </w:pPr>
            <w:r w:rsidRPr="000072D4">
              <w:rPr>
                <w:rFonts w:eastAsia="Arial Unicode MS" w:cs="Calibri"/>
                <w:iCs/>
              </w:rPr>
              <w:t xml:space="preserve"> [Baja]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86D8D2" w14:textId="77777777" w:rsidR="00DD2DF4" w:rsidRPr="000072D4" w:rsidRDefault="00DD2DF4" w:rsidP="00D54E6A">
            <w:pPr>
              <w:widowControl w:val="0"/>
              <w:rPr>
                <w:rFonts w:ascii="Calibri" w:hAnsi="Calibri" w:cs="Calibri"/>
                <w:b/>
              </w:rPr>
            </w:pPr>
            <w:r w:rsidRPr="000072D4">
              <w:rPr>
                <w:rFonts w:cs="Calibri"/>
                <w:b/>
              </w:rPr>
              <w:t>PRIORIDAD:</w:t>
            </w:r>
          </w:p>
          <w:p w14:paraId="1538B527" w14:textId="77777777" w:rsidR="00DD2DF4" w:rsidRPr="000072D4" w:rsidRDefault="00DD2DF4" w:rsidP="00D54E6A">
            <w:pPr>
              <w:widowControl w:val="0"/>
              <w:rPr>
                <w:rFonts w:ascii="Calibri" w:hAnsi="Calibri" w:cs="Calibri"/>
                <w:b/>
              </w:rPr>
            </w:pPr>
            <w:r w:rsidRPr="000072D4">
              <w:rPr>
                <w:rFonts w:eastAsia="Arial Unicode MS" w:cs="Calibri"/>
                <w:iCs/>
              </w:rPr>
              <w:t>[Media]</w:t>
            </w:r>
          </w:p>
        </w:tc>
      </w:tr>
      <w:tr w:rsidR="000072D4" w:rsidRPr="000072D4" w14:paraId="79B90B51"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40CC66" w14:textId="77777777" w:rsidR="00DD2DF4" w:rsidRPr="000072D4" w:rsidRDefault="00DD2DF4" w:rsidP="00D54E6A">
            <w:pPr>
              <w:widowControl w:val="0"/>
              <w:rPr>
                <w:rFonts w:ascii="Calibri" w:hAnsi="Calibri" w:cs="Calibri"/>
                <w:b/>
              </w:rPr>
            </w:pPr>
            <w:r w:rsidRPr="000072D4">
              <w:rPr>
                <w:rFonts w:cs="Calibri"/>
                <w:b/>
              </w:rPr>
              <w:t>REQUERIMIENTO FUNCIONAL ASOCIADO:</w:t>
            </w:r>
          </w:p>
          <w:p w14:paraId="27EE3D79" w14:textId="77777777" w:rsidR="00DD2DF4" w:rsidRPr="000072D4" w:rsidRDefault="00DD2DF4" w:rsidP="00D54E6A">
            <w:pPr>
              <w:widowControl w:val="0"/>
              <w:jc w:val="both"/>
              <w:rPr>
                <w:rFonts w:ascii="Calibri" w:hAnsi="Calibri" w:cs="Calibri"/>
                <w:i/>
                <w:lang w:eastAsia="es-ES"/>
              </w:rPr>
            </w:pPr>
            <w:r w:rsidRPr="000072D4">
              <w:rPr>
                <w:rFonts w:eastAsia="Arial Unicode MS" w:cs="Calibri"/>
                <w:i/>
                <w:iCs/>
              </w:rPr>
              <w:t>RF-31</w:t>
            </w:r>
          </w:p>
        </w:tc>
      </w:tr>
      <w:tr w:rsidR="000072D4" w:rsidRPr="000072D4" w14:paraId="5E598E62"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F423C0" w14:textId="77777777" w:rsidR="00DD2DF4" w:rsidRPr="000072D4" w:rsidRDefault="00DD2DF4" w:rsidP="00D54E6A">
            <w:pPr>
              <w:widowControl w:val="0"/>
              <w:rPr>
                <w:rFonts w:ascii="Calibri" w:hAnsi="Calibri" w:cs="Calibri"/>
                <w:b/>
                <w:lang w:eastAsia="en-US"/>
              </w:rPr>
            </w:pPr>
            <w:r w:rsidRPr="000072D4">
              <w:rPr>
                <w:rFonts w:cs="Calibri"/>
                <w:b/>
              </w:rPr>
              <w:t>ACTORES:</w:t>
            </w:r>
          </w:p>
          <w:p w14:paraId="130C6A60" w14:textId="77777777" w:rsidR="00DD2DF4" w:rsidRPr="000072D4" w:rsidRDefault="00DD2DF4" w:rsidP="00D54E6A">
            <w:pPr>
              <w:widowControl w:val="0"/>
              <w:rPr>
                <w:rFonts w:ascii="Calibri" w:hAnsi="Calibri" w:cs="Calibri"/>
                <w:i/>
              </w:rPr>
            </w:pPr>
            <w:r w:rsidRPr="000072D4">
              <w:rPr>
                <w:rFonts w:cs="Calibri"/>
                <w:i/>
              </w:rPr>
              <w:t>Administrador</w:t>
            </w:r>
          </w:p>
        </w:tc>
      </w:tr>
      <w:tr w:rsidR="000072D4" w:rsidRPr="000072D4" w14:paraId="407BDA64" w14:textId="77777777" w:rsidTr="00D54E6A">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B83792" w14:textId="77777777" w:rsidR="00DD2DF4" w:rsidRPr="000072D4" w:rsidRDefault="00DD2DF4" w:rsidP="00D54E6A">
            <w:pPr>
              <w:widowControl w:val="0"/>
              <w:rPr>
                <w:rFonts w:ascii="Calibri" w:hAnsi="Calibri" w:cs="Calibri"/>
                <w:b/>
              </w:rPr>
            </w:pPr>
            <w:r w:rsidRPr="000072D4">
              <w:rPr>
                <w:rFonts w:cs="Calibri"/>
                <w:b/>
              </w:rPr>
              <w:lastRenderedPageBreak/>
              <w:t>CASOS DE USO ASOCIADOS:</w:t>
            </w:r>
          </w:p>
          <w:p w14:paraId="32389A15" w14:textId="77777777" w:rsidR="00DD2DF4" w:rsidRPr="000072D4" w:rsidRDefault="00DD2DF4" w:rsidP="00D54E6A">
            <w:pPr>
              <w:widowControl w:val="0"/>
              <w:rPr>
                <w:rFonts w:ascii="Calibri" w:hAnsi="Calibri" w:cs="Calibri"/>
              </w:rPr>
            </w:pPr>
            <w:r w:rsidRPr="000072D4">
              <w:rPr>
                <w:rFonts w:cs="Calibri"/>
              </w:rPr>
              <w:t>CU-29</w:t>
            </w:r>
          </w:p>
        </w:tc>
      </w:tr>
      <w:tr w:rsidR="000072D4" w:rsidRPr="000072D4" w14:paraId="1B56347F"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60218" w14:textId="77777777" w:rsidR="00DD2DF4" w:rsidRPr="000072D4" w:rsidRDefault="00DD2DF4" w:rsidP="00D54E6A">
            <w:pPr>
              <w:widowControl w:val="0"/>
              <w:rPr>
                <w:rFonts w:ascii="Calibri" w:hAnsi="Calibri" w:cs="Calibri"/>
                <w:lang w:eastAsia="es-ES"/>
              </w:rPr>
            </w:pPr>
            <w:r w:rsidRPr="000072D4">
              <w:rPr>
                <w:rFonts w:cs="Calibri"/>
                <w:b/>
                <w:bCs/>
              </w:rPr>
              <w:t>DESCRIPCIÓN:</w:t>
            </w:r>
          </w:p>
          <w:p w14:paraId="4C3B55C5" w14:textId="77777777" w:rsidR="00DD2DF4" w:rsidRPr="000072D4" w:rsidRDefault="00DD2DF4" w:rsidP="00D54E6A">
            <w:pPr>
              <w:spacing w:line="259" w:lineRule="auto"/>
              <w:rPr>
                <w:rFonts w:eastAsia="Arial Unicode MS" w:cs="Calibri"/>
                <w:i/>
                <w:iCs/>
              </w:rPr>
            </w:pPr>
            <w:r w:rsidRPr="000072D4">
              <w:rPr>
                <w:rFonts w:eastAsia="Arial Unicode MS" w:cs="Calibri"/>
                <w:i/>
                <w:iCs/>
              </w:rPr>
              <w:t>El administrador puede eliminar un paquete de viajes en desuso.</w:t>
            </w:r>
          </w:p>
        </w:tc>
      </w:tr>
      <w:tr w:rsidR="000072D4" w:rsidRPr="000072D4" w14:paraId="08C2F7F0"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289C04" w14:textId="77777777" w:rsidR="00DD2DF4" w:rsidRPr="000072D4" w:rsidRDefault="00DD2DF4" w:rsidP="00D54E6A">
            <w:pPr>
              <w:widowControl w:val="0"/>
              <w:rPr>
                <w:rFonts w:ascii="Calibri" w:hAnsi="Calibri" w:cs="Calibri"/>
                <w:b/>
              </w:rPr>
            </w:pPr>
            <w:r w:rsidRPr="000072D4">
              <w:rPr>
                <w:rFonts w:cs="Calibri"/>
                <w:b/>
                <w:bCs/>
              </w:rPr>
              <w:t>NOTAS:</w:t>
            </w:r>
          </w:p>
          <w:p w14:paraId="11F621EB" w14:textId="77777777" w:rsidR="00DD2DF4" w:rsidRPr="000072D4" w:rsidRDefault="00DD2DF4" w:rsidP="00D54E6A">
            <w:pPr>
              <w:spacing w:line="259" w:lineRule="auto"/>
              <w:rPr>
                <w:rFonts w:cs="Calibri"/>
                <w:i/>
                <w:iCs/>
                <w:lang w:eastAsia="es-ES"/>
              </w:rPr>
            </w:pPr>
            <w:r w:rsidRPr="000072D4">
              <w:rPr>
                <w:rFonts w:cs="Calibri"/>
                <w:i/>
                <w:iCs/>
                <w:lang w:eastAsia="es-ES"/>
              </w:rPr>
              <w:t>Los paquetes de viajes que no hayan sido solicitados en los últimos 25 días se habilitarán para ser eliminados.</w:t>
            </w:r>
          </w:p>
          <w:p w14:paraId="2A7FED65" w14:textId="77777777" w:rsidR="00DD2DF4" w:rsidRPr="000072D4" w:rsidRDefault="00DD2DF4" w:rsidP="00D54E6A">
            <w:pPr>
              <w:spacing w:line="259" w:lineRule="auto"/>
              <w:rPr>
                <w:rFonts w:cs="Calibri"/>
                <w:i/>
                <w:iCs/>
                <w:lang w:eastAsia="es-ES"/>
              </w:rPr>
            </w:pPr>
            <w:r w:rsidRPr="000072D4">
              <w:rPr>
                <w:rFonts w:cs="Calibri"/>
                <w:i/>
                <w:iCs/>
                <w:lang w:eastAsia="es-ES"/>
              </w:rPr>
              <w:t>Existirá la opción de deshabilitar el paquete para rehabilitarlo posteriormente.</w:t>
            </w:r>
          </w:p>
        </w:tc>
      </w:tr>
      <w:tr w:rsidR="000072D4" w:rsidRPr="000072D4" w14:paraId="4FB879D8"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AE672A" w14:textId="77777777" w:rsidR="00DD2DF4" w:rsidRPr="000072D4" w:rsidRDefault="00DD2DF4" w:rsidP="00D54E6A">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elimina el paquete de viaje o no.</w:t>
            </w:r>
          </w:p>
        </w:tc>
      </w:tr>
      <w:tr w:rsidR="000072D4" w:rsidRPr="000072D4" w14:paraId="40164BFA"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3272729" w14:textId="77777777" w:rsidR="00DD2DF4" w:rsidRPr="000072D4" w:rsidRDefault="00DD2DF4" w:rsidP="00D54E6A">
            <w:pPr>
              <w:widowControl w:val="0"/>
              <w:rPr>
                <w:rFonts w:ascii="Calibri" w:eastAsia="Calibri" w:hAnsi="Calibri" w:cs="Calibri"/>
                <w:b/>
              </w:rPr>
            </w:pPr>
            <w:r w:rsidRPr="000072D4">
              <w:rPr>
                <w:rFonts w:cs="Calibri"/>
                <w:b/>
              </w:rPr>
              <w:t xml:space="preserve">ESCENARIOS: </w:t>
            </w:r>
          </w:p>
        </w:tc>
      </w:tr>
      <w:tr w:rsidR="000072D4" w:rsidRPr="000072D4" w14:paraId="126881AB" w14:textId="77777777" w:rsidTr="00D54E6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6D87DE" w14:textId="77777777" w:rsidR="00DD2DF4" w:rsidRPr="000072D4" w:rsidRDefault="00DD2DF4" w:rsidP="00D54E6A">
            <w:pPr>
              <w:widowControl w:val="0"/>
              <w:rPr>
                <w:rFonts w:ascii="Calibri" w:hAnsi="Calibri" w:cs="Calibri"/>
                <w:i/>
                <w:lang w:eastAsia="es-ES"/>
              </w:rPr>
            </w:pPr>
            <w:r w:rsidRPr="000072D4">
              <w:rPr>
                <w:rFonts w:eastAsia="Arial Unicode MS" w:cs="Calibri"/>
              </w:rPr>
              <w:t xml:space="preserve">ES-31.1    </w:t>
            </w:r>
          </w:p>
          <w:p w14:paraId="2F022585" w14:textId="77777777" w:rsidR="00DD2DF4" w:rsidRPr="000072D4" w:rsidRDefault="00DD2DF4" w:rsidP="00D54E6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6618F1" w14:textId="77777777" w:rsidR="00DD2DF4" w:rsidRPr="000072D4" w:rsidRDefault="00DD2DF4" w:rsidP="00D54E6A">
            <w:pPr>
              <w:widowControl w:val="0"/>
              <w:rPr>
                <w:rFonts w:ascii="Calibri" w:hAnsi="Calibri" w:cs="Calibri"/>
              </w:rPr>
            </w:pPr>
            <w:r w:rsidRPr="000072D4">
              <w:rPr>
                <w:rFonts w:cs="Calibri"/>
                <w:b/>
                <w:bCs/>
              </w:rPr>
              <w:t xml:space="preserve">DESCRIPCIÓN: </w:t>
            </w:r>
            <w:r w:rsidRPr="000072D4">
              <w:rPr>
                <w:rFonts w:cs="Calibri"/>
              </w:rPr>
              <w:t>Eliminación del paquete de viajes exitosa.</w:t>
            </w:r>
          </w:p>
          <w:p w14:paraId="67D77CD0" w14:textId="77777777" w:rsidR="00DD2DF4" w:rsidRPr="000072D4" w:rsidRDefault="00DD2DF4" w:rsidP="00D54E6A">
            <w:pPr>
              <w:widowControl w:val="0"/>
              <w:rPr>
                <w:rFonts w:ascii="Calibri" w:hAnsi="Calibri" w:cs="Calibri"/>
                <w:b/>
              </w:rPr>
            </w:pPr>
            <w:r w:rsidRPr="000072D4">
              <w:rPr>
                <w:rFonts w:cs="Calibri"/>
                <w:b/>
              </w:rPr>
              <w:t xml:space="preserve">SUPOSICIONES/ASUNCIONES: </w:t>
            </w:r>
          </w:p>
          <w:p w14:paraId="50DC184C" w14:textId="77777777" w:rsidR="00DD2DF4" w:rsidRPr="000072D4" w:rsidRDefault="00DD2DF4" w:rsidP="00D54E6A">
            <w:pPr>
              <w:pStyle w:val="Prrafodelista"/>
              <w:widowControl w:val="0"/>
              <w:numPr>
                <w:ilvl w:val="0"/>
                <w:numId w:val="30"/>
              </w:numPr>
              <w:suppressAutoHyphens/>
              <w:rPr>
                <w:rFonts w:cs="Calibri"/>
              </w:rPr>
            </w:pPr>
            <w:r w:rsidRPr="000072D4">
              <w:rPr>
                <w:rFonts w:cs="Calibri"/>
              </w:rPr>
              <w:t>El administrador da click en el botón de “eliminar o deshabilitar paquete de viaje”.</w:t>
            </w:r>
          </w:p>
          <w:p w14:paraId="269CF094" w14:textId="77777777" w:rsidR="00DD2DF4" w:rsidRPr="000072D4" w:rsidRDefault="00DD2DF4" w:rsidP="00D54E6A">
            <w:pPr>
              <w:pStyle w:val="Prrafodelista"/>
              <w:widowControl w:val="0"/>
              <w:numPr>
                <w:ilvl w:val="0"/>
                <w:numId w:val="30"/>
              </w:numPr>
              <w:suppressAutoHyphens/>
              <w:rPr>
                <w:rFonts w:cs="Calibri"/>
              </w:rPr>
            </w:pPr>
            <w:r w:rsidRPr="000072D4">
              <w:rPr>
                <w:rFonts w:cs="Calibri"/>
              </w:rPr>
              <w:t>El administrador escoge la opción de “eliminar paquete de viaje”.</w:t>
            </w:r>
          </w:p>
          <w:p w14:paraId="6DC636DA" w14:textId="77777777" w:rsidR="00DD2DF4" w:rsidRPr="000072D4" w:rsidRDefault="00DD2DF4" w:rsidP="00D54E6A">
            <w:pPr>
              <w:widowControl w:val="0"/>
              <w:rPr>
                <w:rFonts w:cs="Calibri"/>
              </w:rPr>
            </w:pPr>
            <w:r w:rsidRPr="000072D4">
              <w:rPr>
                <w:rFonts w:cs="Calibri"/>
              </w:rPr>
              <w:t xml:space="preserve">          </w:t>
            </w:r>
          </w:p>
          <w:p w14:paraId="68334846" w14:textId="77777777" w:rsidR="00DD2DF4" w:rsidRPr="000072D4" w:rsidRDefault="00DD2DF4" w:rsidP="00D54E6A">
            <w:pPr>
              <w:widowControl w:val="0"/>
              <w:rPr>
                <w:rFonts w:ascii="Calibri" w:hAnsi="Calibri" w:cs="Calibri"/>
              </w:rPr>
            </w:pPr>
            <w:r w:rsidRPr="000072D4">
              <w:rPr>
                <w:rFonts w:cs="Calibri"/>
                <w:b/>
                <w:bCs/>
              </w:rPr>
              <w:t xml:space="preserve">RESULTADOS:  </w:t>
            </w:r>
            <w:r w:rsidRPr="000072D4">
              <w:rPr>
                <w:rFonts w:cs="Calibri"/>
              </w:rPr>
              <w:t>El sistema quita dicho paquete de viajes de la lista y notifica al administrador del proceso de eliminación exitoso.</w:t>
            </w:r>
          </w:p>
        </w:tc>
      </w:tr>
      <w:tr w:rsidR="000072D4" w:rsidRPr="000072D4" w14:paraId="7AE60094" w14:textId="77777777" w:rsidTr="00D54E6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34799" w14:textId="77777777" w:rsidR="00DD2DF4" w:rsidRPr="000072D4" w:rsidRDefault="00DD2DF4" w:rsidP="00D54E6A">
            <w:pPr>
              <w:widowControl w:val="0"/>
              <w:rPr>
                <w:rFonts w:eastAsia="Arial Unicode MS" w:cs="Calibri"/>
                <w:lang w:eastAsia="es-ES"/>
              </w:rPr>
            </w:pPr>
            <w:r w:rsidRPr="000072D4">
              <w:rPr>
                <w:rFonts w:eastAsia="Arial Unicode MS" w:cs="Calibri"/>
              </w:rPr>
              <w:t>ES-31.2</w:t>
            </w:r>
          </w:p>
          <w:p w14:paraId="061EA78E" w14:textId="77777777" w:rsidR="00DD2DF4" w:rsidRPr="000072D4" w:rsidRDefault="00DD2DF4" w:rsidP="00D54E6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0EA66F" w14:textId="77777777" w:rsidR="00DD2DF4" w:rsidRPr="000072D4" w:rsidRDefault="00DD2DF4" w:rsidP="00D54E6A">
            <w:pPr>
              <w:widowControl w:val="0"/>
              <w:rPr>
                <w:rFonts w:ascii="Calibri" w:hAnsi="Calibri" w:cs="Calibri"/>
              </w:rPr>
            </w:pPr>
            <w:r w:rsidRPr="000072D4">
              <w:rPr>
                <w:rFonts w:cs="Calibri"/>
                <w:b/>
                <w:bCs/>
              </w:rPr>
              <w:t xml:space="preserve">DESCRIPCIÓN: </w:t>
            </w:r>
            <w:r w:rsidRPr="000072D4">
              <w:rPr>
                <w:rFonts w:cs="Calibri"/>
              </w:rPr>
              <w:t>Eliminación fallida por paquete de viajes en uso.</w:t>
            </w:r>
          </w:p>
          <w:p w14:paraId="0A13E4D7" w14:textId="77777777" w:rsidR="00DD2DF4" w:rsidRPr="000072D4" w:rsidRDefault="00DD2DF4" w:rsidP="00D54E6A">
            <w:pPr>
              <w:widowControl w:val="0"/>
              <w:rPr>
                <w:rFonts w:ascii="Calibri" w:hAnsi="Calibri" w:cs="Calibri"/>
                <w:b/>
              </w:rPr>
            </w:pPr>
            <w:r w:rsidRPr="000072D4">
              <w:rPr>
                <w:rFonts w:cs="Calibri"/>
                <w:b/>
              </w:rPr>
              <w:t xml:space="preserve">SUPOSICIONES/ASUNCIONES: </w:t>
            </w:r>
          </w:p>
          <w:p w14:paraId="383ED0E4" w14:textId="77777777" w:rsidR="00DD2DF4" w:rsidRPr="000072D4" w:rsidRDefault="00DD2DF4" w:rsidP="00D54E6A">
            <w:pPr>
              <w:pStyle w:val="Prrafodelista"/>
              <w:widowControl w:val="0"/>
              <w:numPr>
                <w:ilvl w:val="0"/>
                <w:numId w:val="30"/>
              </w:numPr>
              <w:suppressAutoHyphens/>
              <w:rPr>
                <w:rFonts w:cs="Calibri"/>
              </w:rPr>
            </w:pPr>
            <w:r w:rsidRPr="000072D4">
              <w:rPr>
                <w:rFonts w:cs="Calibri"/>
              </w:rPr>
              <w:t>El administrador da click en el botón de “eliminar o deshabilitar paquete de viaje”.</w:t>
            </w:r>
          </w:p>
          <w:p w14:paraId="5CE08AED" w14:textId="77777777" w:rsidR="00DD2DF4" w:rsidRPr="000072D4" w:rsidRDefault="00DD2DF4" w:rsidP="00D54E6A">
            <w:pPr>
              <w:pStyle w:val="Prrafodelista"/>
              <w:widowControl w:val="0"/>
              <w:numPr>
                <w:ilvl w:val="0"/>
                <w:numId w:val="30"/>
              </w:numPr>
              <w:suppressAutoHyphens/>
              <w:rPr>
                <w:rFonts w:cs="Calibri"/>
              </w:rPr>
            </w:pPr>
            <w:r w:rsidRPr="000072D4">
              <w:rPr>
                <w:rFonts w:cs="Calibri"/>
              </w:rPr>
              <w:t>El paquete de viaje si se ha usado en los últimos 25 días.</w:t>
            </w:r>
          </w:p>
          <w:p w14:paraId="2D3E869B" w14:textId="77777777" w:rsidR="00DD2DF4" w:rsidRPr="000072D4" w:rsidRDefault="00DD2DF4" w:rsidP="00D54E6A">
            <w:pPr>
              <w:pStyle w:val="Prrafodelista"/>
              <w:widowControl w:val="0"/>
              <w:rPr>
                <w:rFonts w:cs="Calibri"/>
              </w:rPr>
            </w:pPr>
          </w:p>
          <w:p w14:paraId="52BEC059" w14:textId="77777777" w:rsidR="00DD2DF4" w:rsidRPr="000072D4" w:rsidRDefault="00DD2DF4" w:rsidP="00D54E6A">
            <w:pPr>
              <w:widowControl w:val="0"/>
              <w:rPr>
                <w:rFonts w:ascii="Calibri" w:hAnsi="Calibri" w:cs="Calibri"/>
                <w:b/>
                <w:bCs/>
              </w:rPr>
            </w:pPr>
            <w:r w:rsidRPr="000072D4">
              <w:rPr>
                <w:rFonts w:cs="Calibri"/>
                <w:b/>
                <w:bCs/>
              </w:rPr>
              <w:t xml:space="preserve">RESULTADOS:  </w:t>
            </w:r>
            <w:r w:rsidRPr="000072D4">
              <w:rPr>
                <w:rFonts w:cs="Calibri"/>
              </w:rPr>
              <w:t>El sistema no despliega la opción y notifica al administrador que dicho paquete si se ha usado en los últimos 25 días y sólo se puede deshabilitar.</w:t>
            </w:r>
          </w:p>
        </w:tc>
      </w:tr>
      <w:tr w:rsidR="000072D4" w:rsidRPr="000072D4" w14:paraId="6DFA5332" w14:textId="77777777" w:rsidTr="00D54E6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11D55" w14:textId="77777777" w:rsidR="00DD2DF4" w:rsidRPr="000072D4" w:rsidRDefault="00DD2DF4" w:rsidP="00D54E6A">
            <w:pPr>
              <w:rPr>
                <w:rFonts w:eastAsia="Arial Unicode MS" w:cs="Calibri"/>
              </w:rPr>
            </w:pPr>
            <w:r w:rsidRPr="000072D4">
              <w:rPr>
                <w:rFonts w:eastAsia="Arial Unicode MS" w:cs="Calibri"/>
              </w:rPr>
              <w:t>ES-31.3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BF318C" w14:textId="312B61D8" w:rsidR="00DD2DF4" w:rsidRPr="000072D4" w:rsidRDefault="00DD2DF4" w:rsidP="00D54E6A">
            <w:pPr>
              <w:widowControl w:val="0"/>
              <w:rPr>
                <w:rFonts w:ascii="Calibri" w:hAnsi="Calibri" w:cs="Calibri"/>
              </w:rPr>
            </w:pPr>
            <w:r w:rsidRPr="000072D4">
              <w:rPr>
                <w:rFonts w:cs="Calibri"/>
                <w:b/>
                <w:bCs/>
              </w:rPr>
              <w:t xml:space="preserve">DESCRIPCIÓN: </w:t>
            </w:r>
            <w:r w:rsidRPr="000072D4">
              <w:rPr>
                <w:rFonts w:cs="Calibri"/>
              </w:rPr>
              <w:t xml:space="preserve">Eliminación </w:t>
            </w:r>
            <w:r w:rsidR="00535E6C" w:rsidRPr="000072D4">
              <w:rPr>
                <w:rFonts w:cs="Calibri"/>
              </w:rPr>
              <w:t xml:space="preserve">de paquete de viajes </w:t>
            </w:r>
            <w:r w:rsidRPr="000072D4">
              <w:rPr>
                <w:rFonts w:cs="Calibri"/>
              </w:rPr>
              <w:t>fallida por falta</w:t>
            </w:r>
            <w:r w:rsidR="00535E6C" w:rsidRPr="000072D4">
              <w:rPr>
                <w:rFonts w:cs="Calibri"/>
              </w:rPr>
              <w:t xml:space="preserve"> </w:t>
            </w:r>
            <w:r w:rsidRPr="000072D4">
              <w:rPr>
                <w:rFonts w:cs="Calibri"/>
              </w:rPr>
              <w:t>de permisos de administrador.</w:t>
            </w:r>
          </w:p>
          <w:p w14:paraId="36DCC8BD" w14:textId="77777777" w:rsidR="00DD2DF4" w:rsidRPr="000072D4" w:rsidRDefault="00DD2DF4" w:rsidP="00D54E6A">
            <w:pPr>
              <w:widowControl w:val="0"/>
              <w:rPr>
                <w:rFonts w:cs="Calibri"/>
                <w:b/>
                <w:bCs/>
              </w:rPr>
            </w:pPr>
            <w:r w:rsidRPr="000072D4">
              <w:rPr>
                <w:rFonts w:cs="Calibri"/>
                <w:b/>
                <w:bCs/>
              </w:rPr>
              <w:t xml:space="preserve">SUPOSICIONES/ASUNCIONES: </w:t>
            </w:r>
          </w:p>
          <w:p w14:paraId="4F0DBE52" w14:textId="77777777" w:rsidR="00DD2DF4" w:rsidRPr="000072D4" w:rsidRDefault="00DD2DF4" w:rsidP="00D54E6A">
            <w:pPr>
              <w:pStyle w:val="Prrafodelista"/>
              <w:widowControl w:val="0"/>
              <w:numPr>
                <w:ilvl w:val="0"/>
                <w:numId w:val="30"/>
              </w:numPr>
              <w:suppressAutoHyphens/>
              <w:rPr>
                <w:rFonts w:cs="Calibri"/>
              </w:rPr>
            </w:pPr>
            <w:r w:rsidRPr="000072D4">
              <w:rPr>
                <w:rFonts w:cs="Calibri"/>
              </w:rPr>
              <w:t>El usuario da click en el botón de “eliminar o deshabilitar paquete de viaje”.</w:t>
            </w:r>
          </w:p>
          <w:p w14:paraId="5D4B2A73" w14:textId="77777777" w:rsidR="00DD2DF4" w:rsidRPr="000072D4" w:rsidRDefault="00DD2DF4" w:rsidP="00D54E6A">
            <w:pPr>
              <w:pStyle w:val="Prrafodelista"/>
              <w:widowControl w:val="0"/>
              <w:numPr>
                <w:ilvl w:val="0"/>
                <w:numId w:val="30"/>
              </w:numPr>
              <w:suppressAutoHyphens/>
              <w:rPr>
                <w:rFonts w:cs="Calibri"/>
              </w:rPr>
            </w:pPr>
            <w:r w:rsidRPr="000072D4">
              <w:rPr>
                <w:rFonts w:cs="Calibri"/>
              </w:rPr>
              <w:t>Dicho usuario no posee permisos de administrador.</w:t>
            </w:r>
          </w:p>
          <w:p w14:paraId="27A875BD" w14:textId="77777777" w:rsidR="00DD2DF4" w:rsidRPr="000072D4" w:rsidRDefault="00DD2DF4" w:rsidP="00D54E6A">
            <w:pPr>
              <w:pStyle w:val="Prrafodelista"/>
              <w:widowControl w:val="0"/>
              <w:rPr>
                <w:rFonts w:cs="Calibri"/>
              </w:rPr>
            </w:pPr>
            <w:r w:rsidRPr="000072D4">
              <w:rPr>
                <w:rFonts w:cs="Calibri"/>
              </w:rPr>
              <w:t xml:space="preserve"> </w:t>
            </w:r>
          </w:p>
          <w:p w14:paraId="04B9A616" w14:textId="77777777" w:rsidR="00DD2DF4" w:rsidRPr="000072D4" w:rsidRDefault="00DD2DF4" w:rsidP="00D54E6A">
            <w:pPr>
              <w:widowControl w:val="0"/>
              <w:rPr>
                <w:rFonts w:ascii="Calibri" w:hAnsi="Calibri" w:cs="Calibri"/>
                <w:b/>
                <w:bCs/>
              </w:rPr>
            </w:pPr>
            <w:r w:rsidRPr="000072D4">
              <w:rPr>
                <w:rFonts w:cs="Calibri"/>
                <w:b/>
                <w:bCs/>
              </w:rPr>
              <w:t xml:space="preserve">RESULTADOS:  </w:t>
            </w:r>
            <w:r w:rsidRPr="000072D4">
              <w:rPr>
                <w:rFonts w:cs="Calibri"/>
              </w:rPr>
              <w:t xml:space="preserve">El sistema deniega el acceso a la opción y le muestra un mensaje notificando que no posee permisos para realizar esa acción. </w:t>
            </w:r>
          </w:p>
          <w:p w14:paraId="612545F9" w14:textId="77777777" w:rsidR="00DD2DF4" w:rsidRPr="000072D4" w:rsidRDefault="00DD2DF4" w:rsidP="00D54E6A">
            <w:pPr>
              <w:rPr>
                <w:rFonts w:cs="Calibri"/>
                <w:b/>
                <w:bCs/>
              </w:rPr>
            </w:pPr>
          </w:p>
        </w:tc>
      </w:tr>
      <w:tr w:rsidR="000072D4" w:rsidRPr="000072D4" w14:paraId="062294A4"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69B07" w14:textId="77777777" w:rsidR="00DD2DF4" w:rsidRPr="000072D4" w:rsidRDefault="00DD2DF4" w:rsidP="00D54E6A">
            <w:pPr>
              <w:widowControl w:val="0"/>
              <w:rPr>
                <w:rFonts w:ascii="Calibri" w:hAnsi="Calibri" w:cs="Calibri"/>
                <w:b/>
              </w:rPr>
            </w:pPr>
            <w:r w:rsidRPr="000072D4">
              <w:rPr>
                <w:rFonts w:cs="Calibri"/>
                <w:b/>
              </w:rPr>
              <w:t>REQUERIMIENTOS ESPECIALES - REGLAS DEL NEGOCIO Y DEL SISTEMA:</w:t>
            </w:r>
          </w:p>
          <w:p w14:paraId="10862ABF" w14:textId="77777777" w:rsidR="00DD2DF4" w:rsidRPr="000072D4" w:rsidRDefault="00DD2DF4" w:rsidP="00D54E6A">
            <w:pPr>
              <w:widowControl w:val="0"/>
              <w:rPr>
                <w:rFonts w:ascii="Calibri" w:hAnsi="Calibri" w:cs="Calibri"/>
                <w:bCs/>
              </w:rPr>
            </w:pPr>
            <w:r w:rsidRPr="000072D4">
              <w:rPr>
                <w:rFonts w:cs="Calibri"/>
                <w:bCs/>
              </w:rPr>
              <w:t>No Aplica</w:t>
            </w:r>
          </w:p>
        </w:tc>
      </w:tr>
    </w:tbl>
    <w:p w14:paraId="46CBACBE" w14:textId="231ECDEF" w:rsidR="00612DF0" w:rsidRPr="000072D4" w:rsidRDefault="00612DF0" w:rsidP="00C0671A">
      <w:pPr>
        <w:ind w:left="2124"/>
        <w:rPr>
          <w:rFonts w:ascii="Calibri" w:hAnsi="Calibri" w:cs="Book Antiqua"/>
          <w:b/>
          <w:spacing w:val="20"/>
        </w:rPr>
      </w:pPr>
    </w:p>
    <w:tbl>
      <w:tblPr>
        <w:tblW w:w="9660" w:type="dxa"/>
        <w:tblInd w:w="421" w:type="dxa"/>
        <w:tblLayout w:type="fixed"/>
        <w:tblLook w:val="01E0" w:firstRow="1" w:lastRow="1" w:firstColumn="1" w:lastColumn="1" w:noHBand="0" w:noVBand="0"/>
      </w:tblPr>
      <w:tblGrid>
        <w:gridCol w:w="1441"/>
        <w:gridCol w:w="3462"/>
        <w:gridCol w:w="1582"/>
        <w:gridCol w:w="3175"/>
      </w:tblGrid>
      <w:tr w:rsidR="000072D4" w:rsidRPr="000072D4" w14:paraId="0D369D42" w14:textId="77777777" w:rsidTr="00D54E6A">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5104B92" w14:textId="77777777" w:rsidR="003C3877" w:rsidRPr="000072D4" w:rsidRDefault="003C3877" w:rsidP="00D54E6A">
            <w:pPr>
              <w:widowControl w:val="0"/>
              <w:rPr>
                <w:rFonts w:ascii="Calibri" w:hAnsi="Calibri" w:cs="Calibri"/>
                <w:b/>
              </w:rPr>
            </w:pPr>
            <w:r w:rsidRPr="000072D4">
              <w:rPr>
                <w:rFonts w:cs="Calibri"/>
                <w:b/>
              </w:rPr>
              <w:t>IDENTIFICADOR CASO DE USO:</w:t>
            </w:r>
          </w:p>
          <w:p w14:paraId="6D3014A0" w14:textId="77777777" w:rsidR="003C3877" w:rsidRPr="000072D4" w:rsidRDefault="003C3877" w:rsidP="00D54E6A">
            <w:pPr>
              <w:widowControl w:val="0"/>
              <w:rPr>
                <w:rFonts w:ascii="Calibri" w:hAnsi="Calibri" w:cs="Calibri"/>
                <w:b/>
              </w:rPr>
            </w:pPr>
            <w:r w:rsidRPr="000072D4">
              <w:rPr>
                <w:rFonts w:cs="Calibri"/>
                <w:b/>
              </w:rPr>
              <w:t>CU-32</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894303D" w14:textId="77777777" w:rsidR="003C3877" w:rsidRPr="000072D4" w:rsidRDefault="003C3877" w:rsidP="00D54E6A">
            <w:pPr>
              <w:widowControl w:val="0"/>
              <w:rPr>
                <w:rFonts w:ascii="Calibri" w:hAnsi="Calibri" w:cs="Calibri"/>
                <w:b/>
              </w:rPr>
            </w:pPr>
            <w:r w:rsidRPr="000072D4">
              <w:rPr>
                <w:rFonts w:cs="Calibri"/>
                <w:b/>
              </w:rPr>
              <w:t>NOMBRE:</w:t>
            </w:r>
          </w:p>
          <w:p w14:paraId="180B8694" w14:textId="77777777" w:rsidR="003C3877" w:rsidRPr="000072D4" w:rsidRDefault="003C3877" w:rsidP="00D54E6A">
            <w:pPr>
              <w:widowControl w:val="0"/>
              <w:rPr>
                <w:rFonts w:eastAsia="Arial Unicode MS" w:cs="Calibri"/>
              </w:rPr>
            </w:pPr>
            <w:r w:rsidRPr="000072D4">
              <w:rPr>
                <w:rFonts w:eastAsia="Arial Unicode MS" w:cs="Calibri"/>
              </w:rPr>
              <w:t>Listar paquete de viaje</w:t>
            </w:r>
          </w:p>
        </w:tc>
      </w:tr>
      <w:tr w:rsidR="000072D4" w:rsidRPr="000072D4" w14:paraId="2A597135" w14:textId="77777777" w:rsidTr="00D54E6A">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3B9704" w14:textId="77777777" w:rsidR="003C3877" w:rsidRPr="000072D4" w:rsidRDefault="003C3877" w:rsidP="00D54E6A">
            <w:pPr>
              <w:widowControl w:val="0"/>
              <w:rPr>
                <w:rFonts w:ascii="Calibri" w:hAnsi="Calibri" w:cs="Calibri"/>
                <w:b/>
              </w:rPr>
            </w:pPr>
            <w:r w:rsidRPr="000072D4">
              <w:rPr>
                <w:rFonts w:cs="Calibri"/>
                <w:b/>
              </w:rPr>
              <w:t>COMPLEJIDAD:</w:t>
            </w:r>
          </w:p>
          <w:p w14:paraId="201D241C" w14:textId="77777777" w:rsidR="003C3877" w:rsidRPr="000072D4" w:rsidRDefault="003C3877" w:rsidP="00D54E6A">
            <w:pPr>
              <w:widowControl w:val="0"/>
              <w:jc w:val="both"/>
              <w:rPr>
                <w:rFonts w:ascii="Calibri" w:hAnsi="Calibri" w:cs="Calibri"/>
                <w:b/>
              </w:rPr>
            </w:pPr>
            <w:r w:rsidRPr="000072D4">
              <w:rPr>
                <w:rFonts w:eastAsia="Arial Unicode MS" w:cs="Calibri"/>
                <w:iCs/>
              </w:rPr>
              <w:t xml:space="preserve"> [Media]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FF0DBC" w14:textId="77777777" w:rsidR="003C3877" w:rsidRPr="000072D4" w:rsidRDefault="003C3877" w:rsidP="00D54E6A">
            <w:pPr>
              <w:widowControl w:val="0"/>
              <w:rPr>
                <w:rFonts w:ascii="Calibri" w:hAnsi="Calibri" w:cs="Calibri"/>
                <w:b/>
              </w:rPr>
            </w:pPr>
            <w:r w:rsidRPr="000072D4">
              <w:rPr>
                <w:rFonts w:cs="Calibri"/>
                <w:b/>
              </w:rPr>
              <w:t>PRIORIDAD:</w:t>
            </w:r>
          </w:p>
          <w:p w14:paraId="0BBE9B53" w14:textId="77777777" w:rsidR="003C3877" w:rsidRPr="000072D4" w:rsidRDefault="003C3877" w:rsidP="00D54E6A">
            <w:pPr>
              <w:widowControl w:val="0"/>
              <w:rPr>
                <w:rFonts w:ascii="Calibri" w:hAnsi="Calibri" w:cs="Calibri"/>
                <w:b/>
              </w:rPr>
            </w:pPr>
            <w:r w:rsidRPr="000072D4">
              <w:rPr>
                <w:rFonts w:eastAsia="Arial Unicode MS" w:cs="Calibri"/>
                <w:iCs/>
              </w:rPr>
              <w:t>[Alta]</w:t>
            </w:r>
          </w:p>
        </w:tc>
      </w:tr>
      <w:tr w:rsidR="000072D4" w:rsidRPr="000072D4" w14:paraId="53834CE4"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8BE9E" w14:textId="77777777" w:rsidR="003C3877" w:rsidRPr="000072D4" w:rsidRDefault="003C3877" w:rsidP="00D54E6A">
            <w:pPr>
              <w:widowControl w:val="0"/>
              <w:rPr>
                <w:rFonts w:ascii="Calibri" w:hAnsi="Calibri" w:cs="Calibri"/>
                <w:b/>
              </w:rPr>
            </w:pPr>
            <w:r w:rsidRPr="000072D4">
              <w:rPr>
                <w:rFonts w:cs="Calibri"/>
                <w:b/>
              </w:rPr>
              <w:t>REQUERIMIENTO FUNCIONAL ASOCIADO:</w:t>
            </w:r>
          </w:p>
          <w:p w14:paraId="1B958E5D" w14:textId="77777777" w:rsidR="003C3877" w:rsidRPr="000072D4" w:rsidRDefault="003C3877" w:rsidP="00D54E6A">
            <w:pPr>
              <w:widowControl w:val="0"/>
              <w:jc w:val="both"/>
              <w:rPr>
                <w:rFonts w:ascii="Calibri" w:hAnsi="Calibri" w:cs="Calibri"/>
                <w:i/>
                <w:lang w:eastAsia="es-ES"/>
              </w:rPr>
            </w:pPr>
            <w:r w:rsidRPr="000072D4">
              <w:rPr>
                <w:rFonts w:eastAsia="Arial Unicode MS" w:cs="Calibri"/>
                <w:i/>
                <w:iCs/>
              </w:rPr>
              <w:t>RF-32</w:t>
            </w:r>
          </w:p>
        </w:tc>
      </w:tr>
      <w:tr w:rsidR="000072D4" w:rsidRPr="000072D4" w14:paraId="32CCC71C"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29AF20" w14:textId="77777777" w:rsidR="003C3877" w:rsidRPr="000072D4" w:rsidRDefault="003C3877" w:rsidP="00D54E6A">
            <w:pPr>
              <w:widowControl w:val="0"/>
              <w:rPr>
                <w:rFonts w:ascii="Calibri" w:hAnsi="Calibri" w:cs="Calibri"/>
                <w:b/>
                <w:lang w:eastAsia="en-US"/>
              </w:rPr>
            </w:pPr>
            <w:r w:rsidRPr="000072D4">
              <w:rPr>
                <w:rFonts w:cs="Calibri"/>
                <w:b/>
              </w:rPr>
              <w:lastRenderedPageBreak/>
              <w:t>ACTORES:</w:t>
            </w:r>
          </w:p>
          <w:p w14:paraId="2D3058D6" w14:textId="77777777" w:rsidR="003C3877" w:rsidRPr="000072D4" w:rsidRDefault="003C3877" w:rsidP="00D54E6A">
            <w:pPr>
              <w:widowControl w:val="0"/>
              <w:rPr>
                <w:rFonts w:ascii="Calibri" w:hAnsi="Calibri" w:cs="Calibri"/>
                <w:i/>
              </w:rPr>
            </w:pPr>
            <w:r w:rsidRPr="000072D4">
              <w:rPr>
                <w:rFonts w:cs="Calibri"/>
                <w:i/>
              </w:rPr>
              <w:t>Administrador y usuarios</w:t>
            </w:r>
          </w:p>
        </w:tc>
      </w:tr>
      <w:tr w:rsidR="000072D4" w:rsidRPr="000072D4" w14:paraId="1082088A" w14:textId="77777777" w:rsidTr="00D54E6A">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F4DF1" w14:textId="77777777" w:rsidR="003C3877" w:rsidRPr="000072D4" w:rsidRDefault="003C3877" w:rsidP="00D54E6A">
            <w:pPr>
              <w:widowControl w:val="0"/>
              <w:rPr>
                <w:rFonts w:ascii="Calibri" w:hAnsi="Calibri" w:cs="Calibri"/>
                <w:b/>
              </w:rPr>
            </w:pPr>
            <w:r w:rsidRPr="000072D4">
              <w:rPr>
                <w:rFonts w:cs="Calibri"/>
                <w:b/>
              </w:rPr>
              <w:t>CASOS DE USO ASOCIADOS:</w:t>
            </w:r>
          </w:p>
          <w:p w14:paraId="015E0F6A" w14:textId="77777777" w:rsidR="003C3877" w:rsidRPr="000072D4" w:rsidRDefault="003C3877" w:rsidP="00D54E6A">
            <w:pPr>
              <w:widowControl w:val="0"/>
              <w:rPr>
                <w:rFonts w:ascii="Calibri" w:hAnsi="Calibri" w:cs="Calibri"/>
              </w:rPr>
            </w:pPr>
            <w:r w:rsidRPr="000072D4">
              <w:rPr>
                <w:rFonts w:cs="Calibri"/>
              </w:rPr>
              <w:t>CU-29</w:t>
            </w:r>
          </w:p>
        </w:tc>
      </w:tr>
      <w:tr w:rsidR="000072D4" w:rsidRPr="000072D4" w14:paraId="655FA37D"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E3DFE" w14:textId="77777777" w:rsidR="003C3877" w:rsidRPr="000072D4" w:rsidRDefault="003C3877" w:rsidP="00D54E6A">
            <w:pPr>
              <w:widowControl w:val="0"/>
              <w:rPr>
                <w:rFonts w:ascii="Calibri" w:hAnsi="Calibri" w:cs="Calibri"/>
                <w:lang w:eastAsia="es-ES"/>
              </w:rPr>
            </w:pPr>
            <w:r w:rsidRPr="000072D4">
              <w:rPr>
                <w:rFonts w:cs="Calibri"/>
                <w:b/>
                <w:bCs/>
              </w:rPr>
              <w:t>DESCRIPCIÓN:</w:t>
            </w:r>
          </w:p>
          <w:p w14:paraId="56ED36E4" w14:textId="77777777" w:rsidR="003C3877" w:rsidRPr="000072D4" w:rsidRDefault="003C3877" w:rsidP="00D54E6A">
            <w:pPr>
              <w:spacing w:line="259" w:lineRule="auto"/>
              <w:rPr>
                <w:rFonts w:eastAsia="Arial Unicode MS" w:cs="Calibri"/>
                <w:i/>
                <w:iCs/>
              </w:rPr>
            </w:pPr>
            <w:r w:rsidRPr="000072D4">
              <w:rPr>
                <w:rFonts w:eastAsia="Arial Unicode MS" w:cs="Calibri"/>
                <w:i/>
                <w:iCs/>
              </w:rPr>
              <w:t>El administrador o usuario puede listar los paquetes de viajes registrados.</w:t>
            </w:r>
          </w:p>
        </w:tc>
      </w:tr>
      <w:tr w:rsidR="000072D4" w:rsidRPr="000072D4" w14:paraId="4359732C"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0FEA5F" w14:textId="77777777" w:rsidR="003C3877" w:rsidRPr="000072D4" w:rsidRDefault="003C3877" w:rsidP="00D54E6A">
            <w:pPr>
              <w:widowControl w:val="0"/>
              <w:rPr>
                <w:rFonts w:ascii="Calibri" w:hAnsi="Calibri" w:cs="Calibri"/>
                <w:b/>
              </w:rPr>
            </w:pPr>
            <w:r w:rsidRPr="000072D4">
              <w:rPr>
                <w:rFonts w:cs="Calibri"/>
                <w:b/>
                <w:bCs/>
              </w:rPr>
              <w:t>NOTAS:</w:t>
            </w:r>
          </w:p>
          <w:p w14:paraId="7A9F10EE" w14:textId="77777777" w:rsidR="003C3877" w:rsidRPr="000072D4" w:rsidRDefault="003C3877" w:rsidP="00D54E6A">
            <w:pPr>
              <w:spacing w:line="259" w:lineRule="auto"/>
              <w:rPr>
                <w:rFonts w:cs="Calibri"/>
                <w:i/>
                <w:iCs/>
                <w:lang w:eastAsia="es-ES"/>
              </w:rPr>
            </w:pPr>
            <w:r w:rsidRPr="000072D4">
              <w:rPr>
                <w:rFonts w:cs="Calibri"/>
                <w:i/>
                <w:iCs/>
                <w:lang w:eastAsia="es-ES"/>
              </w:rPr>
              <w:t>El administrador puede acceder a una lista de todos los paquetes de viajes que se hayan registrado anteriormente.</w:t>
            </w:r>
          </w:p>
        </w:tc>
      </w:tr>
      <w:tr w:rsidR="000072D4" w:rsidRPr="000072D4" w14:paraId="09FCE129"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A42A70" w14:textId="77777777" w:rsidR="003C3877" w:rsidRPr="000072D4" w:rsidRDefault="003C3877" w:rsidP="00D54E6A">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 usuario visualiza los paquetes de viaje o no.</w:t>
            </w:r>
          </w:p>
        </w:tc>
      </w:tr>
      <w:tr w:rsidR="000072D4" w:rsidRPr="000072D4" w14:paraId="237408CB"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5568689" w14:textId="77777777" w:rsidR="003C3877" w:rsidRPr="000072D4" w:rsidRDefault="003C3877" w:rsidP="00D54E6A">
            <w:pPr>
              <w:widowControl w:val="0"/>
              <w:rPr>
                <w:rFonts w:ascii="Calibri" w:eastAsia="Calibri" w:hAnsi="Calibri" w:cs="Calibri"/>
                <w:b/>
              </w:rPr>
            </w:pPr>
            <w:r w:rsidRPr="000072D4">
              <w:rPr>
                <w:rFonts w:cs="Calibri"/>
                <w:b/>
              </w:rPr>
              <w:t xml:space="preserve">ESCENARIOS: </w:t>
            </w:r>
          </w:p>
        </w:tc>
      </w:tr>
      <w:tr w:rsidR="000072D4" w:rsidRPr="000072D4" w14:paraId="4F6A85EE" w14:textId="77777777" w:rsidTr="00D54E6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2111D" w14:textId="77777777" w:rsidR="003C3877" w:rsidRPr="000072D4" w:rsidRDefault="003C3877" w:rsidP="00D54E6A">
            <w:pPr>
              <w:widowControl w:val="0"/>
              <w:rPr>
                <w:rFonts w:ascii="Calibri" w:hAnsi="Calibri" w:cs="Calibri"/>
                <w:i/>
                <w:lang w:eastAsia="es-ES"/>
              </w:rPr>
            </w:pPr>
            <w:r w:rsidRPr="000072D4">
              <w:rPr>
                <w:rFonts w:eastAsia="Arial Unicode MS" w:cs="Calibri"/>
              </w:rPr>
              <w:t xml:space="preserve">ES-32.1    </w:t>
            </w:r>
          </w:p>
          <w:p w14:paraId="59D7564E" w14:textId="77777777" w:rsidR="003C3877" w:rsidRPr="000072D4" w:rsidRDefault="003C3877" w:rsidP="00D54E6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16E732" w14:textId="77777777" w:rsidR="003C3877" w:rsidRPr="000072D4" w:rsidRDefault="003C3877" w:rsidP="00D54E6A">
            <w:pPr>
              <w:widowControl w:val="0"/>
              <w:rPr>
                <w:rFonts w:ascii="Calibri" w:hAnsi="Calibri" w:cs="Calibri"/>
              </w:rPr>
            </w:pPr>
            <w:r w:rsidRPr="000072D4">
              <w:rPr>
                <w:rFonts w:cs="Calibri"/>
                <w:b/>
                <w:bCs/>
              </w:rPr>
              <w:t xml:space="preserve">DESCRIPCIÓN: </w:t>
            </w:r>
            <w:r w:rsidRPr="000072D4">
              <w:rPr>
                <w:rFonts w:cs="Calibri"/>
              </w:rPr>
              <w:t>Listado de paquetes de viaje exitosa.</w:t>
            </w:r>
          </w:p>
          <w:p w14:paraId="4AB0427A" w14:textId="77777777" w:rsidR="003C3877" w:rsidRPr="000072D4" w:rsidRDefault="003C3877" w:rsidP="00D54E6A">
            <w:pPr>
              <w:widowControl w:val="0"/>
              <w:rPr>
                <w:rFonts w:ascii="Calibri" w:hAnsi="Calibri" w:cs="Calibri"/>
                <w:b/>
              </w:rPr>
            </w:pPr>
            <w:r w:rsidRPr="000072D4">
              <w:rPr>
                <w:rFonts w:cs="Calibri"/>
                <w:b/>
              </w:rPr>
              <w:t xml:space="preserve">SUPOSICIONES/ASUNCIONES: </w:t>
            </w:r>
          </w:p>
          <w:p w14:paraId="66F32FF0" w14:textId="77777777" w:rsidR="003C3877" w:rsidRPr="000072D4" w:rsidRDefault="003C3877" w:rsidP="00D54E6A">
            <w:pPr>
              <w:pStyle w:val="Prrafodelista"/>
              <w:widowControl w:val="0"/>
              <w:numPr>
                <w:ilvl w:val="0"/>
                <w:numId w:val="30"/>
              </w:numPr>
              <w:suppressAutoHyphens/>
              <w:rPr>
                <w:rFonts w:cs="Calibri"/>
              </w:rPr>
            </w:pPr>
            <w:r w:rsidRPr="000072D4">
              <w:rPr>
                <w:rFonts w:cs="Calibri"/>
              </w:rPr>
              <w:t>El administrador o usuario solicita generar la lista de paquetes de viaje.</w:t>
            </w:r>
          </w:p>
          <w:p w14:paraId="1A83006D" w14:textId="77777777" w:rsidR="003C3877" w:rsidRPr="000072D4" w:rsidRDefault="003C3877" w:rsidP="00D54E6A">
            <w:pPr>
              <w:pStyle w:val="Prrafodelista"/>
              <w:widowControl w:val="0"/>
              <w:rPr>
                <w:rFonts w:cs="Calibri"/>
              </w:rPr>
            </w:pPr>
          </w:p>
          <w:p w14:paraId="2EB42134" w14:textId="77777777" w:rsidR="003C3877" w:rsidRPr="000072D4" w:rsidRDefault="003C3877" w:rsidP="00D54E6A">
            <w:pPr>
              <w:widowControl w:val="0"/>
              <w:rPr>
                <w:rFonts w:ascii="Calibri" w:hAnsi="Calibri" w:cs="Calibri"/>
              </w:rPr>
            </w:pPr>
            <w:r w:rsidRPr="000072D4">
              <w:rPr>
                <w:rFonts w:cs="Calibri"/>
                <w:b/>
                <w:bCs/>
              </w:rPr>
              <w:t xml:space="preserve">RESULTADOS:  </w:t>
            </w:r>
            <w:r w:rsidRPr="000072D4">
              <w:rPr>
                <w:rFonts w:cs="Calibri"/>
              </w:rPr>
              <w:t>El sistema devuelve el listado de los paquetes de viaje al administrador.</w:t>
            </w:r>
          </w:p>
        </w:tc>
      </w:tr>
      <w:tr w:rsidR="000072D4" w:rsidRPr="000072D4" w14:paraId="7EFD1AE1" w14:textId="77777777" w:rsidTr="00D54E6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A0E496" w14:textId="77777777" w:rsidR="003C3877" w:rsidRPr="000072D4" w:rsidRDefault="003C3877" w:rsidP="00D54E6A">
            <w:pPr>
              <w:widowControl w:val="0"/>
              <w:rPr>
                <w:rFonts w:eastAsia="Arial Unicode MS" w:cs="Calibri"/>
                <w:lang w:eastAsia="es-ES"/>
              </w:rPr>
            </w:pPr>
            <w:r w:rsidRPr="000072D4">
              <w:rPr>
                <w:rFonts w:eastAsia="Arial Unicode MS" w:cs="Calibri"/>
              </w:rPr>
              <w:t>ES-32.2</w:t>
            </w:r>
          </w:p>
          <w:p w14:paraId="6B6E2242" w14:textId="77777777" w:rsidR="003C3877" w:rsidRPr="000072D4" w:rsidRDefault="003C3877" w:rsidP="00D54E6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54106" w14:textId="2E18AABA" w:rsidR="003C3877" w:rsidRPr="000072D4" w:rsidRDefault="003C3877" w:rsidP="00D54E6A">
            <w:pPr>
              <w:widowControl w:val="0"/>
              <w:rPr>
                <w:rFonts w:ascii="Calibri" w:hAnsi="Calibri" w:cs="Calibri"/>
              </w:rPr>
            </w:pPr>
            <w:r w:rsidRPr="000072D4">
              <w:rPr>
                <w:rFonts w:cs="Calibri"/>
                <w:b/>
                <w:bCs/>
              </w:rPr>
              <w:t xml:space="preserve">DESCRIPCIÓN: </w:t>
            </w:r>
            <w:r w:rsidRPr="000072D4">
              <w:rPr>
                <w:rFonts w:cs="Calibri"/>
              </w:rPr>
              <w:t xml:space="preserve">Listado </w:t>
            </w:r>
            <w:r w:rsidR="00535E6C" w:rsidRPr="000072D4">
              <w:rPr>
                <w:rFonts w:cs="Calibri"/>
              </w:rPr>
              <w:t xml:space="preserve">de paquetes de viaje </w:t>
            </w:r>
            <w:r w:rsidRPr="000072D4">
              <w:rPr>
                <w:rFonts w:cs="Calibri"/>
              </w:rPr>
              <w:t>fallido por inexistencia de paquetes de viaje.</w:t>
            </w:r>
          </w:p>
          <w:p w14:paraId="5F3C778B" w14:textId="77777777" w:rsidR="003C3877" w:rsidRPr="000072D4" w:rsidRDefault="003C3877" w:rsidP="00D54E6A">
            <w:pPr>
              <w:widowControl w:val="0"/>
              <w:rPr>
                <w:rFonts w:ascii="Calibri" w:hAnsi="Calibri" w:cs="Calibri"/>
                <w:b/>
              </w:rPr>
            </w:pPr>
            <w:r w:rsidRPr="000072D4">
              <w:rPr>
                <w:rFonts w:cs="Calibri"/>
                <w:b/>
              </w:rPr>
              <w:t xml:space="preserve">SUPOSICIONES/ASUNCIONES: </w:t>
            </w:r>
          </w:p>
          <w:p w14:paraId="2DC2ECC9" w14:textId="77777777" w:rsidR="003C3877" w:rsidRPr="000072D4" w:rsidRDefault="003C3877" w:rsidP="00D54E6A">
            <w:pPr>
              <w:pStyle w:val="Prrafodelista"/>
              <w:widowControl w:val="0"/>
              <w:numPr>
                <w:ilvl w:val="0"/>
                <w:numId w:val="30"/>
              </w:numPr>
              <w:suppressAutoHyphens/>
              <w:rPr>
                <w:rFonts w:cs="Calibri"/>
              </w:rPr>
            </w:pPr>
            <w:r w:rsidRPr="000072D4">
              <w:rPr>
                <w:rFonts w:cs="Calibri"/>
              </w:rPr>
              <w:t>El administrador o usuario solicita generar el listado.</w:t>
            </w:r>
          </w:p>
          <w:p w14:paraId="2A0293F7" w14:textId="77777777" w:rsidR="003C3877" w:rsidRPr="000072D4" w:rsidRDefault="003C3877" w:rsidP="00D54E6A">
            <w:pPr>
              <w:pStyle w:val="Prrafodelista"/>
              <w:widowControl w:val="0"/>
              <w:numPr>
                <w:ilvl w:val="0"/>
                <w:numId w:val="30"/>
              </w:numPr>
              <w:suppressAutoHyphens/>
              <w:rPr>
                <w:rFonts w:cs="Calibri"/>
              </w:rPr>
            </w:pPr>
            <w:r w:rsidRPr="000072D4">
              <w:rPr>
                <w:rFonts w:cs="Calibri"/>
              </w:rPr>
              <w:t>No existe ningún paquete de viaje registrado.</w:t>
            </w:r>
          </w:p>
          <w:p w14:paraId="3FF3465E" w14:textId="77777777" w:rsidR="003C3877" w:rsidRPr="000072D4" w:rsidRDefault="003C3877" w:rsidP="00D54E6A">
            <w:pPr>
              <w:pStyle w:val="Prrafodelista"/>
              <w:widowControl w:val="0"/>
              <w:rPr>
                <w:rFonts w:cs="Calibri"/>
              </w:rPr>
            </w:pPr>
          </w:p>
          <w:p w14:paraId="72DF639B" w14:textId="77777777" w:rsidR="003C3877" w:rsidRPr="000072D4" w:rsidRDefault="003C3877" w:rsidP="00D54E6A">
            <w:pPr>
              <w:widowControl w:val="0"/>
              <w:rPr>
                <w:rFonts w:ascii="Calibri" w:hAnsi="Calibri" w:cs="Calibri"/>
                <w:b/>
                <w:bCs/>
              </w:rPr>
            </w:pPr>
            <w:r w:rsidRPr="000072D4">
              <w:rPr>
                <w:rFonts w:cs="Calibri"/>
                <w:b/>
                <w:bCs/>
              </w:rPr>
              <w:t xml:space="preserve">RESULTADOS:  </w:t>
            </w:r>
            <w:r w:rsidRPr="000072D4">
              <w:rPr>
                <w:rFonts w:cs="Calibri"/>
              </w:rPr>
              <w:t>El sistema notifica que no existe ningún paquete de viaje registrado.</w:t>
            </w:r>
          </w:p>
        </w:tc>
      </w:tr>
      <w:tr w:rsidR="000072D4" w:rsidRPr="000072D4" w14:paraId="0927A4CB" w14:textId="77777777" w:rsidTr="00D54E6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D2764" w14:textId="77777777" w:rsidR="003C3877" w:rsidRPr="000072D4" w:rsidRDefault="003C3877" w:rsidP="00D54E6A">
            <w:pPr>
              <w:rPr>
                <w:rFonts w:eastAsia="Arial Unicode MS" w:cs="Calibri"/>
              </w:rPr>
            </w:pPr>
            <w:r w:rsidRPr="000072D4">
              <w:rPr>
                <w:rFonts w:eastAsia="Arial Unicode MS" w:cs="Calibri"/>
              </w:rPr>
              <w:t>ES-32.3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DD18B1" w14:textId="61905C64" w:rsidR="003C3877" w:rsidRPr="000072D4" w:rsidRDefault="003C3877" w:rsidP="00D54E6A">
            <w:pPr>
              <w:widowControl w:val="0"/>
              <w:rPr>
                <w:rFonts w:ascii="Calibri" w:hAnsi="Calibri" w:cs="Calibri"/>
              </w:rPr>
            </w:pPr>
            <w:r w:rsidRPr="000072D4">
              <w:rPr>
                <w:rFonts w:cs="Calibri"/>
                <w:b/>
                <w:bCs/>
              </w:rPr>
              <w:t xml:space="preserve">DESCRIPCIÓN: </w:t>
            </w:r>
            <w:r w:rsidRPr="000072D4">
              <w:rPr>
                <w:rFonts w:cs="Calibri"/>
              </w:rPr>
              <w:t xml:space="preserve">Listado </w:t>
            </w:r>
            <w:r w:rsidR="00535E6C" w:rsidRPr="000072D4">
              <w:rPr>
                <w:rFonts w:cs="Calibri"/>
              </w:rPr>
              <w:t xml:space="preserve">de paquetes de viaje </w:t>
            </w:r>
            <w:r w:rsidRPr="000072D4">
              <w:rPr>
                <w:rFonts w:cs="Calibri"/>
              </w:rPr>
              <w:t>fallido por no respuesta de la base de datos.</w:t>
            </w:r>
          </w:p>
          <w:p w14:paraId="1D0937B0" w14:textId="77777777" w:rsidR="003C3877" w:rsidRPr="000072D4" w:rsidRDefault="003C3877" w:rsidP="00D54E6A">
            <w:pPr>
              <w:widowControl w:val="0"/>
              <w:rPr>
                <w:rFonts w:cs="Calibri"/>
                <w:b/>
                <w:bCs/>
              </w:rPr>
            </w:pPr>
            <w:r w:rsidRPr="000072D4">
              <w:rPr>
                <w:rFonts w:cs="Calibri"/>
                <w:b/>
                <w:bCs/>
              </w:rPr>
              <w:t xml:space="preserve">SUPOSICIONES/ASUNCIONES: </w:t>
            </w:r>
          </w:p>
          <w:p w14:paraId="05AA184F" w14:textId="77777777" w:rsidR="003C3877" w:rsidRPr="000072D4" w:rsidRDefault="003C3877" w:rsidP="00D54E6A">
            <w:pPr>
              <w:pStyle w:val="Prrafodelista"/>
              <w:widowControl w:val="0"/>
              <w:numPr>
                <w:ilvl w:val="0"/>
                <w:numId w:val="30"/>
              </w:numPr>
              <w:suppressAutoHyphens/>
              <w:rPr>
                <w:rFonts w:cs="Calibri"/>
              </w:rPr>
            </w:pPr>
            <w:r w:rsidRPr="000072D4">
              <w:rPr>
                <w:rFonts w:cs="Calibri"/>
              </w:rPr>
              <w:t>El administrador o usuario solicita generar el listado de paquetes de viaje.</w:t>
            </w:r>
          </w:p>
          <w:p w14:paraId="6973391B" w14:textId="77777777" w:rsidR="003C3877" w:rsidRPr="000072D4" w:rsidRDefault="003C3877" w:rsidP="00D54E6A">
            <w:pPr>
              <w:pStyle w:val="Prrafodelista"/>
              <w:widowControl w:val="0"/>
              <w:numPr>
                <w:ilvl w:val="0"/>
                <w:numId w:val="30"/>
              </w:numPr>
              <w:suppressAutoHyphens/>
              <w:rPr>
                <w:rFonts w:cs="Calibri"/>
              </w:rPr>
            </w:pPr>
            <w:r w:rsidRPr="000072D4">
              <w:rPr>
                <w:rFonts w:cs="Calibri"/>
              </w:rPr>
              <w:t xml:space="preserve"> El sistema no obtiene respuesta de la base de datos.</w:t>
            </w:r>
          </w:p>
          <w:p w14:paraId="0462B9AC" w14:textId="77777777" w:rsidR="003C3877" w:rsidRPr="000072D4" w:rsidRDefault="003C3877" w:rsidP="00D54E6A">
            <w:pPr>
              <w:pStyle w:val="Prrafodelista"/>
              <w:widowControl w:val="0"/>
              <w:numPr>
                <w:ilvl w:val="0"/>
                <w:numId w:val="30"/>
              </w:numPr>
              <w:suppressAutoHyphens/>
              <w:rPr>
                <w:rFonts w:cs="Calibri"/>
              </w:rPr>
            </w:pPr>
          </w:p>
          <w:p w14:paraId="5A79AE6F" w14:textId="63906441" w:rsidR="003C3877" w:rsidRPr="000072D4" w:rsidRDefault="003C3877" w:rsidP="00D54E6A">
            <w:pPr>
              <w:widowControl w:val="0"/>
              <w:rPr>
                <w:rFonts w:ascii="Calibri" w:hAnsi="Calibri" w:cs="Calibri"/>
                <w:b/>
                <w:bCs/>
              </w:rPr>
            </w:pPr>
            <w:r w:rsidRPr="000072D4">
              <w:rPr>
                <w:rFonts w:cs="Calibri"/>
                <w:b/>
                <w:bCs/>
              </w:rPr>
              <w:t xml:space="preserve">RESULTADOS:  </w:t>
            </w:r>
            <w:r w:rsidR="00E556C3" w:rsidRPr="000072D4">
              <w:rPr>
                <w:rFonts w:cs="Calibri"/>
                <w:b/>
                <w:bCs/>
              </w:rPr>
              <w:t>S</w:t>
            </w:r>
            <w:r w:rsidRPr="000072D4">
              <w:rPr>
                <w:rFonts w:cs="Calibri"/>
              </w:rPr>
              <w:t>e devuelve un mensaje al administrador notificando que no se recibe respuesta de la base de datos e intente en otro momento.</w:t>
            </w:r>
          </w:p>
          <w:p w14:paraId="0925C5F3" w14:textId="77777777" w:rsidR="003C3877" w:rsidRPr="000072D4" w:rsidRDefault="003C3877" w:rsidP="00D54E6A">
            <w:pPr>
              <w:rPr>
                <w:rFonts w:cs="Calibri"/>
                <w:b/>
                <w:bCs/>
              </w:rPr>
            </w:pPr>
          </w:p>
        </w:tc>
      </w:tr>
      <w:tr w:rsidR="000072D4" w:rsidRPr="000072D4" w14:paraId="62E7C266"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E9A4FC" w14:textId="77777777" w:rsidR="003C3877" w:rsidRPr="000072D4" w:rsidRDefault="003C3877" w:rsidP="00D54E6A">
            <w:pPr>
              <w:widowControl w:val="0"/>
              <w:rPr>
                <w:rFonts w:ascii="Calibri" w:hAnsi="Calibri" w:cs="Calibri"/>
                <w:b/>
              </w:rPr>
            </w:pPr>
            <w:r w:rsidRPr="000072D4">
              <w:rPr>
                <w:rFonts w:cs="Calibri"/>
                <w:b/>
              </w:rPr>
              <w:t>REQUERIMIENTOS ESPECIALES - REGLAS DEL NEGOCIO Y DEL SISTEMA:</w:t>
            </w:r>
          </w:p>
          <w:p w14:paraId="2E6B3BF4" w14:textId="77777777" w:rsidR="003C3877" w:rsidRPr="000072D4" w:rsidRDefault="003C3877" w:rsidP="00D54E6A">
            <w:pPr>
              <w:widowControl w:val="0"/>
              <w:rPr>
                <w:rFonts w:ascii="Calibri" w:hAnsi="Calibri" w:cs="Calibri"/>
                <w:bCs/>
              </w:rPr>
            </w:pPr>
            <w:r w:rsidRPr="000072D4">
              <w:rPr>
                <w:rFonts w:cs="Calibri"/>
                <w:bCs/>
              </w:rPr>
              <w:t>No Aplica</w:t>
            </w:r>
          </w:p>
        </w:tc>
      </w:tr>
    </w:tbl>
    <w:p w14:paraId="7975920D" w14:textId="21FF313E" w:rsidR="003C3877" w:rsidRPr="000072D4" w:rsidRDefault="003C3877" w:rsidP="00D54E6A">
      <w:pPr>
        <w:rPr>
          <w:rFonts w:ascii="Calibri" w:hAnsi="Calibri" w:cs="Book Antiqua"/>
          <w:b/>
          <w:spacing w:val="20"/>
        </w:rPr>
      </w:pPr>
    </w:p>
    <w:tbl>
      <w:tblPr>
        <w:tblW w:w="9660" w:type="dxa"/>
        <w:tblInd w:w="421" w:type="dxa"/>
        <w:tblLayout w:type="fixed"/>
        <w:tblLook w:val="01E0" w:firstRow="1" w:lastRow="1" w:firstColumn="1" w:lastColumn="1" w:noHBand="0" w:noVBand="0"/>
      </w:tblPr>
      <w:tblGrid>
        <w:gridCol w:w="1441"/>
        <w:gridCol w:w="3462"/>
        <w:gridCol w:w="1582"/>
        <w:gridCol w:w="3175"/>
      </w:tblGrid>
      <w:tr w:rsidR="000072D4" w:rsidRPr="000072D4" w14:paraId="7DB5519B" w14:textId="77777777" w:rsidTr="00D54E6A">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C6703CE" w14:textId="77777777" w:rsidR="008610E7" w:rsidRPr="000072D4" w:rsidRDefault="008610E7" w:rsidP="00D54E6A">
            <w:pPr>
              <w:widowControl w:val="0"/>
              <w:rPr>
                <w:rFonts w:ascii="Calibri" w:hAnsi="Calibri" w:cs="Calibri"/>
                <w:b/>
              </w:rPr>
            </w:pPr>
            <w:r w:rsidRPr="000072D4">
              <w:rPr>
                <w:rFonts w:cs="Calibri"/>
                <w:b/>
              </w:rPr>
              <w:t>IDENTIFICADOR CASO DE USO:</w:t>
            </w:r>
          </w:p>
          <w:p w14:paraId="5709DB5D" w14:textId="77777777" w:rsidR="008610E7" w:rsidRPr="000072D4" w:rsidRDefault="008610E7" w:rsidP="00D54E6A">
            <w:pPr>
              <w:widowControl w:val="0"/>
              <w:rPr>
                <w:rFonts w:ascii="Calibri" w:hAnsi="Calibri" w:cs="Calibri"/>
                <w:b/>
              </w:rPr>
            </w:pPr>
            <w:r w:rsidRPr="000072D4">
              <w:rPr>
                <w:rFonts w:cs="Calibri"/>
                <w:b/>
              </w:rPr>
              <w:t>CU-33</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0315D59" w14:textId="77777777" w:rsidR="008610E7" w:rsidRPr="000072D4" w:rsidRDefault="008610E7" w:rsidP="00D54E6A">
            <w:pPr>
              <w:widowControl w:val="0"/>
              <w:rPr>
                <w:rFonts w:ascii="Calibri" w:hAnsi="Calibri" w:cs="Calibri"/>
                <w:b/>
              </w:rPr>
            </w:pPr>
            <w:r w:rsidRPr="000072D4">
              <w:rPr>
                <w:rFonts w:cs="Calibri"/>
                <w:b/>
              </w:rPr>
              <w:t>NOMBRE:</w:t>
            </w:r>
          </w:p>
          <w:p w14:paraId="70D6DBA6" w14:textId="77777777" w:rsidR="008610E7" w:rsidRPr="000072D4" w:rsidRDefault="008610E7" w:rsidP="00D54E6A">
            <w:pPr>
              <w:widowControl w:val="0"/>
              <w:rPr>
                <w:rFonts w:eastAsia="Arial Unicode MS" w:cs="Calibri"/>
              </w:rPr>
            </w:pPr>
            <w:r w:rsidRPr="000072D4">
              <w:rPr>
                <w:rFonts w:eastAsia="Arial Unicode MS" w:cs="Calibri"/>
              </w:rPr>
              <w:t>Consultar factura</w:t>
            </w:r>
          </w:p>
        </w:tc>
      </w:tr>
      <w:tr w:rsidR="000072D4" w:rsidRPr="000072D4" w14:paraId="747DB0E3" w14:textId="77777777" w:rsidTr="00D54E6A">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8B380" w14:textId="77777777" w:rsidR="008610E7" w:rsidRPr="000072D4" w:rsidRDefault="008610E7" w:rsidP="00D54E6A">
            <w:pPr>
              <w:widowControl w:val="0"/>
              <w:rPr>
                <w:rFonts w:ascii="Calibri" w:hAnsi="Calibri" w:cs="Calibri"/>
                <w:b/>
              </w:rPr>
            </w:pPr>
            <w:r w:rsidRPr="000072D4">
              <w:rPr>
                <w:rFonts w:cs="Calibri"/>
                <w:b/>
              </w:rPr>
              <w:t>COMPLEJIDAD:</w:t>
            </w:r>
          </w:p>
          <w:p w14:paraId="58DB09A5" w14:textId="77777777" w:rsidR="008610E7" w:rsidRPr="000072D4" w:rsidRDefault="008610E7" w:rsidP="00D54E6A">
            <w:pPr>
              <w:widowControl w:val="0"/>
              <w:jc w:val="both"/>
              <w:rPr>
                <w:rFonts w:ascii="Calibri" w:hAnsi="Calibri" w:cs="Calibri"/>
                <w:b/>
              </w:rPr>
            </w:pPr>
            <w:r w:rsidRPr="000072D4">
              <w:rPr>
                <w:rFonts w:eastAsia="Arial Unicode MS" w:cs="Calibri"/>
                <w:iCs/>
              </w:rPr>
              <w:t xml:space="preserve"> [Media]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0DD81B" w14:textId="77777777" w:rsidR="008610E7" w:rsidRPr="000072D4" w:rsidRDefault="008610E7" w:rsidP="00D54E6A">
            <w:pPr>
              <w:widowControl w:val="0"/>
              <w:rPr>
                <w:rFonts w:ascii="Calibri" w:hAnsi="Calibri" w:cs="Calibri"/>
                <w:b/>
              </w:rPr>
            </w:pPr>
            <w:r w:rsidRPr="000072D4">
              <w:rPr>
                <w:rFonts w:cs="Calibri"/>
                <w:b/>
              </w:rPr>
              <w:t>PRIORIDAD:</w:t>
            </w:r>
          </w:p>
          <w:p w14:paraId="3C28637E" w14:textId="77777777" w:rsidR="008610E7" w:rsidRPr="000072D4" w:rsidRDefault="008610E7" w:rsidP="00D54E6A">
            <w:pPr>
              <w:widowControl w:val="0"/>
              <w:rPr>
                <w:rFonts w:ascii="Calibri" w:hAnsi="Calibri" w:cs="Calibri"/>
                <w:b/>
              </w:rPr>
            </w:pPr>
            <w:r w:rsidRPr="000072D4">
              <w:rPr>
                <w:rFonts w:eastAsia="Arial Unicode MS" w:cs="Calibri"/>
                <w:iCs/>
              </w:rPr>
              <w:t>[Alta]</w:t>
            </w:r>
          </w:p>
        </w:tc>
      </w:tr>
      <w:tr w:rsidR="000072D4" w:rsidRPr="000072D4" w14:paraId="17BB0BE0"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F7E5AF" w14:textId="77777777" w:rsidR="008610E7" w:rsidRPr="000072D4" w:rsidRDefault="008610E7" w:rsidP="00D54E6A">
            <w:pPr>
              <w:widowControl w:val="0"/>
              <w:rPr>
                <w:rFonts w:ascii="Calibri" w:hAnsi="Calibri" w:cs="Calibri"/>
                <w:b/>
              </w:rPr>
            </w:pPr>
            <w:r w:rsidRPr="000072D4">
              <w:rPr>
                <w:rFonts w:cs="Calibri"/>
                <w:b/>
              </w:rPr>
              <w:t>REQUERIMIENTO FUNCIONAL ASOCIADO:</w:t>
            </w:r>
          </w:p>
          <w:p w14:paraId="05332FBD" w14:textId="77777777" w:rsidR="008610E7" w:rsidRPr="000072D4" w:rsidRDefault="008610E7" w:rsidP="00D54E6A">
            <w:pPr>
              <w:widowControl w:val="0"/>
              <w:jc w:val="both"/>
              <w:rPr>
                <w:rFonts w:ascii="Calibri" w:hAnsi="Calibri" w:cs="Calibri"/>
                <w:i/>
                <w:lang w:eastAsia="es-ES"/>
              </w:rPr>
            </w:pPr>
            <w:r w:rsidRPr="000072D4">
              <w:rPr>
                <w:rFonts w:eastAsia="Arial Unicode MS" w:cs="Calibri"/>
                <w:i/>
                <w:iCs/>
              </w:rPr>
              <w:t>RF-33</w:t>
            </w:r>
          </w:p>
        </w:tc>
      </w:tr>
      <w:tr w:rsidR="000072D4" w:rsidRPr="000072D4" w14:paraId="0C8D9D66"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C35C46" w14:textId="77777777" w:rsidR="008610E7" w:rsidRPr="000072D4" w:rsidRDefault="008610E7" w:rsidP="00D54E6A">
            <w:pPr>
              <w:widowControl w:val="0"/>
              <w:rPr>
                <w:rFonts w:ascii="Calibri" w:hAnsi="Calibri" w:cs="Calibri"/>
                <w:b/>
                <w:lang w:eastAsia="en-US"/>
              </w:rPr>
            </w:pPr>
            <w:r w:rsidRPr="000072D4">
              <w:rPr>
                <w:rFonts w:cs="Calibri"/>
                <w:b/>
              </w:rPr>
              <w:t>ACTORES:</w:t>
            </w:r>
          </w:p>
          <w:p w14:paraId="4AB7E9B5" w14:textId="77777777" w:rsidR="008610E7" w:rsidRPr="000072D4" w:rsidRDefault="008610E7" w:rsidP="00D54E6A">
            <w:pPr>
              <w:widowControl w:val="0"/>
              <w:rPr>
                <w:rFonts w:ascii="Calibri" w:hAnsi="Calibri" w:cs="Calibri"/>
                <w:i/>
              </w:rPr>
            </w:pPr>
            <w:r w:rsidRPr="000072D4">
              <w:rPr>
                <w:rFonts w:cs="Calibri"/>
                <w:i/>
              </w:rPr>
              <w:t>Administrador</w:t>
            </w:r>
          </w:p>
        </w:tc>
      </w:tr>
      <w:tr w:rsidR="000072D4" w:rsidRPr="000072D4" w14:paraId="5B5B1153" w14:textId="77777777" w:rsidTr="00D54E6A">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DC00F6" w14:textId="77777777" w:rsidR="008610E7" w:rsidRPr="000072D4" w:rsidRDefault="008610E7" w:rsidP="00D54E6A">
            <w:pPr>
              <w:widowControl w:val="0"/>
              <w:rPr>
                <w:rFonts w:ascii="Calibri" w:hAnsi="Calibri" w:cs="Calibri"/>
                <w:b/>
              </w:rPr>
            </w:pPr>
            <w:r w:rsidRPr="000072D4">
              <w:rPr>
                <w:rFonts w:cs="Calibri"/>
                <w:b/>
              </w:rPr>
              <w:lastRenderedPageBreak/>
              <w:t>CASOS DE USO ASOCIADOS:</w:t>
            </w:r>
          </w:p>
          <w:p w14:paraId="261DABF8" w14:textId="77777777" w:rsidR="008610E7" w:rsidRPr="000072D4" w:rsidRDefault="008610E7" w:rsidP="00D54E6A">
            <w:pPr>
              <w:widowControl w:val="0"/>
              <w:rPr>
                <w:rFonts w:ascii="Calibri" w:hAnsi="Calibri" w:cs="Calibri"/>
              </w:rPr>
            </w:pPr>
            <w:r w:rsidRPr="000072D4">
              <w:rPr>
                <w:rFonts w:cs="Calibri"/>
              </w:rPr>
              <w:t>CU-9</w:t>
            </w:r>
          </w:p>
        </w:tc>
      </w:tr>
      <w:tr w:rsidR="000072D4" w:rsidRPr="000072D4" w14:paraId="4A2F029E"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B47AE3" w14:textId="77777777" w:rsidR="008610E7" w:rsidRPr="000072D4" w:rsidRDefault="008610E7" w:rsidP="00D54E6A">
            <w:pPr>
              <w:widowControl w:val="0"/>
              <w:rPr>
                <w:rFonts w:ascii="Calibri" w:hAnsi="Calibri" w:cs="Calibri"/>
                <w:lang w:eastAsia="es-ES"/>
              </w:rPr>
            </w:pPr>
            <w:r w:rsidRPr="000072D4">
              <w:rPr>
                <w:rFonts w:cs="Calibri"/>
                <w:b/>
                <w:bCs/>
              </w:rPr>
              <w:t>DESCRIPCIÓN:</w:t>
            </w:r>
          </w:p>
          <w:p w14:paraId="59DB3938" w14:textId="77777777" w:rsidR="008610E7" w:rsidRPr="000072D4" w:rsidRDefault="008610E7" w:rsidP="00D54E6A">
            <w:pPr>
              <w:spacing w:line="259" w:lineRule="auto"/>
              <w:rPr>
                <w:rFonts w:eastAsia="Arial Unicode MS" w:cs="Calibri"/>
                <w:i/>
                <w:iCs/>
              </w:rPr>
            </w:pPr>
            <w:r w:rsidRPr="000072D4">
              <w:rPr>
                <w:rFonts w:eastAsia="Arial Unicode MS" w:cs="Calibri"/>
                <w:i/>
                <w:iCs/>
              </w:rPr>
              <w:t>El administrador puede consultar las facturas generadas por la prestación de un servicio.</w:t>
            </w:r>
          </w:p>
        </w:tc>
      </w:tr>
      <w:tr w:rsidR="000072D4" w:rsidRPr="000072D4" w14:paraId="4F4E0F15"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84491C" w14:textId="77777777" w:rsidR="008610E7" w:rsidRPr="000072D4" w:rsidRDefault="008610E7" w:rsidP="00D54E6A">
            <w:pPr>
              <w:widowControl w:val="0"/>
              <w:rPr>
                <w:rFonts w:ascii="Calibri" w:hAnsi="Calibri" w:cs="Calibri"/>
                <w:b/>
              </w:rPr>
            </w:pPr>
            <w:r w:rsidRPr="000072D4">
              <w:rPr>
                <w:rFonts w:cs="Calibri"/>
                <w:b/>
                <w:bCs/>
              </w:rPr>
              <w:t>NOTAS:</w:t>
            </w:r>
          </w:p>
          <w:p w14:paraId="55F56540" w14:textId="77777777" w:rsidR="008610E7" w:rsidRPr="000072D4" w:rsidRDefault="008610E7" w:rsidP="00D54E6A">
            <w:pPr>
              <w:spacing w:line="259" w:lineRule="auto"/>
              <w:rPr>
                <w:rFonts w:cs="Calibri"/>
                <w:i/>
                <w:iCs/>
                <w:lang w:eastAsia="es-ES"/>
              </w:rPr>
            </w:pPr>
            <w:r w:rsidRPr="000072D4">
              <w:rPr>
                <w:rFonts w:cs="Calibri"/>
                <w:i/>
                <w:iCs/>
                <w:lang w:eastAsia="es-ES"/>
              </w:rPr>
              <w:t>Todas las facturas generadas pueden ser consultadas por el administrador.</w:t>
            </w:r>
          </w:p>
          <w:p w14:paraId="423A3D4A" w14:textId="77777777" w:rsidR="008610E7" w:rsidRPr="000072D4" w:rsidRDefault="008610E7" w:rsidP="00D54E6A">
            <w:pPr>
              <w:spacing w:line="259" w:lineRule="auto"/>
              <w:rPr>
                <w:rFonts w:cs="Calibri"/>
                <w:i/>
                <w:iCs/>
                <w:lang w:eastAsia="es-ES"/>
              </w:rPr>
            </w:pPr>
          </w:p>
        </w:tc>
      </w:tr>
      <w:tr w:rsidR="000072D4" w:rsidRPr="000072D4" w14:paraId="661C97A7"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A5723F" w14:textId="77777777" w:rsidR="008610E7" w:rsidRPr="000072D4" w:rsidRDefault="008610E7" w:rsidP="00D54E6A">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obtiene las facturas o no.</w:t>
            </w:r>
          </w:p>
        </w:tc>
      </w:tr>
      <w:tr w:rsidR="000072D4" w:rsidRPr="000072D4" w14:paraId="09D952CE"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1F2C76B" w14:textId="77777777" w:rsidR="008610E7" w:rsidRPr="000072D4" w:rsidRDefault="008610E7" w:rsidP="00D54E6A">
            <w:pPr>
              <w:widowControl w:val="0"/>
              <w:rPr>
                <w:rFonts w:ascii="Calibri" w:eastAsia="Calibri" w:hAnsi="Calibri" w:cs="Calibri"/>
                <w:b/>
              </w:rPr>
            </w:pPr>
            <w:r w:rsidRPr="000072D4">
              <w:rPr>
                <w:rFonts w:cs="Calibri"/>
                <w:b/>
              </w:rPr>
              <w:t xml:space="preserve">ESCENARIOS: </w:t>
            </w:r>
          </w:p>
        </w:tc>
      </w:tr>
      <w:tr w:rsidR="000072D4" w:rsidRPr="000072D4" w14:paraId="0F04498C" w14:textId="77777777" w:rsidTr="00D54E6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4A50EB" w14:textId="77777777" w:rsidR="008610E7" w:rsidRPr="000072D4" w:rsidRDefault="008610E7" w:rsidP="00D54E6A">
            <w:pPr>
              <w:widowControl w:val="0"/>
              <w:rPr>
                <w:rFonts w:ascii="Calibri" w:hAnsi="Calibri" w:cs="Calibri"/>
                <w:i/>
                <w:lang w:eastAsia="es-ES"/>
              </w:rPr>
            </w:pPr>
            <w:r w:rsidRPr="000072D4">
              <w:rPr>
                <w:rFonts w:eastAsia="Arial Unicode MS" w:cs="Calibri"/>
              </w:rPr>
              <w:t xml:space="preserve">ES-33.1    </w:t>
            </w:r>
          </w:p>
          <w:p w14:paraId="4B0F4E64" w14:textId="77777777" w:rsidR="008610E7" w:rsidRPr="000072D4" w:rsidRDefault="008610E7" w:rsidP="00D54E6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3F3875" w14:textId="77777777" w:rsidR="008610E7" w:rsidRPr="000072D4" w:rsidRDefault="008610E7" w:rsidP="00D54E6A">
            <w:pPr>
              <w:widowControl w:val="0"/>
              <w:rPr>
                <w:rFonts w:ascii="Calibri" w:hAnsi="Calibri" w:cs="Calibri"/>
              </w:rPr>
            </w:pPr>
            <w:r w:rsidRPr="000072D4">
              <w:rPr>
                <w:rFonts w:cs="Calibri"/>
                <w:b/>
                <w:bCs/>
              </w:rPr>
              <w:t xml:space="preserve">DESCRIPCIÓN: </w:t>
            </w:r>
            <w:r w:rsidRPr="000072D4">
              <w:rPr>
                <w:rFonts w:cs="Calibri"/>
              </w:rPr>
              <w:t>Consulta de facturas exitosa.</w:t>
            </w:r>
          </w:p>
          <w:p w14:paraId="0565AA16" w14:textId="77777777" w:rsidR="008610E7" w:rsidRPr="000072D4" w:rsidRDefault="008610E7" w:rsidP="00D54E6A">
            <w:pPr>
              <w:widowControl w:val="0"/>
              <w:rPr>
                <w:rFonts w:ascii="Calibri" w:hAnsi="Calibri" w:cs="Calibri"/>
                <w:b/>
              </w:rPr>
            </w:pPr>
            <w:r w:rsidRPr="000072D4">
              <w:rPr>
                <w:rFonts w:cs="Calibri"/>
                <w:b/>
              </w:rPr>
              <w:t xml:space="preserve">SUPOSICIONES/ASUNCIONES: </w:t>
            </w:r>
          </w:p>
          <w:p w14:paraId="283ACFB5" w14:textId="77777777" w:rsidR="008610E7" w:rsidRPr="000072D4" w:rsidRDefault="008610E7" w:rsidP="00D54E6A">
            <w:pPr>
              <w:pStyle w:val="Prrafodelista"/>
              <w:widowControl w:val="0"/>
              <w:numPr>
                <w:ilvl w:val="0"/>
                <w:numId w:val="30"/>
              </w:numPr>
              <w:suppressAutoHyphens/>
              <w:rPr>
                <w:rFonts w:cs="Calibri"/>
              </w:rPr>
            </w:pPr>
            <w:r w:rsidRPr="000072D4">
              <w:rPr>
                <w:rFonts w:cs="Calibri"/>
              </w:rPr>
              <w:t>El administrador solicita mostrar las facturas existentes.</w:t>
            </w:r>
          </w:p>
          <w:p w14:paraId="733F11B1" w14:textId="77777777" w:rsidR="008610E7" w:rsidRPr="000072D4" w:rsidRDefault="008610E7" w:rsidP="00D54E6A">
            <w:pPr>
              <w:widowControl w:val="0"/>
              <w:rPr>
                <w:rFonts w:cs="Calibri"/>
              </w:rPr>
            </w:pPr>
            <w:r w:rsidRPr="000072D4">
              <w:rPr>
                <w:rFonts w:cs="Calibri"/>
              </w:rPr>
              <w:t xml:space="preserve">          </w:t>
            </w:r>
          </w:p>
          <w:p w14:paraId="5596A351" w14:textId="77777777" w:rsidR="008610E7" w:rsidRPr="000072D4" w:rsidRDefault="008610E7" w:rsidP="00D54E6A">
            <w:pPr>
              <w:widowControl w:val="0"/>
              <w:rPr>
                <w:rFonts w:ascii="Calibri" w:hAnsi="Calibri" w:cs="Calibri"/>
              </w:rPr>
            </w:pPr>
            <w:r w:rsidRPr="000072D4">
              <w:rPr>
                <w:rFonts w:cs="Calibri"/>
                <w:b/>
                <w:bCs/>
              </w:rPr>
              <w:t xml:space="preserve">RESULTADOS:  </w:t>
            </w:r>
            <w:r w:rsidRPr="000072D4">
              <w:rPr>
                <w:rFonts w:cs="Calibri"/>
              </w:rPr>
              <w:t>Se muestran las facturas con sus datos y otorga la opción de modificarlas.</w:t>
            </w:r>
          </w:p>
        </w:tc>
      </w:tr>
      <w:tr w:rsidR="000072D4" w:rsidRPr="000072D4" w14:paraId="54D8FB10" w14:textId="77777777" w:rsidTr="00D54E6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8641A6" w14:textId="77777777" w:rsidR="008610E7" w:rsidRPr="000072D4" w:rsidRDefault="008610E7" w:rsidP="00D54E6A">
            <w:pPr>
              <w:widowControl w:val="0"/>
              <w:rPr>
                <w:rFonts w:eastAsia="Arial Unicode MS" w:cs="Calibri"/>
                <w:lang w:eastAsia="es-ES"/>
              </w:rPr>
            </w:pPr>
            <w:r w:rsidRPr="000072D4">
              <w:rPr>
                <w:rFonts w:eastAsia="Arial Unicode MS" w:cs="Calibri"/>
              </w:rPr>
              <w:t>ES-33.2</w:t>
            </w:r>
          </w:p>
          <w:p w14:paraId="63914336" w14:textId="77777777" w:rsidR="008610E7" w:rsidRPr="000072D4" w:rsidRDefault="008610E7" w:rsidP="00D54E6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CC5A83" w14:textId="77777777" w:rsidR="008610E7" w:rsidRPr="000072D4" w:rsidRDefault="008610E7" w:rsidP="00D54E6A">
            <w:pPr>
              <w:widowControl w:val="0"/>
              <w:rPr>
                <w:rFonts w:ascii="Calibri" w:hAnsi="Calibri" w:cs="Calibri"/>
              </w:rPr>
            </w:pPr>
            <w:r w:rsidRPr="000072D4">
              <w:rPr>
                <w:rFonts w:cs="Calibri"/>
                <w:b/>
                <w:bCs/>
              </w:rPr>
              <w:t xml:space="preserve">DESCRIPCIÓN: </w:t>
            </w:r>
            <w:r w:rsidRPr="000072D4">
              <w:rPr>
                <w:rFonts w:cs="Calibri"/>
              </w:rPr>
              <w:t>Consulta de facturas fallida por falta de facturas.</w:t>
            </w:r>
          </w:p>
          <w:p w14:paraId="78B94301" w14:textId="77777777" w:rsidR="008610E7" w:rsidRPr="000072D4" w:rsidRDefault="008610E7" w:rsidP="00D54E6A">
            <w:pPr>
              <w:widowControl w:val="0"/>
              <w:rPr>
                <w:rFonts w:ascii="Calibri" w:hAnsi="Calibri" w:cs="Calibri"/>
                <w:b/>
              </w:rPr>
            </w:pPr>
            <w:r w:rsidRPr="000072D4">
              <w:rPr>
                <w:rFonts w:cs="Calibri"/>
                <w:b/>
              </w:rPr>
              <w:t xml:space="preserve">SUPOSICIONES/ASUNCIONES: </w:t>
            </w:r>
          </w:p>
          <w:p w14:paraId="764C8162" w14:textId="77777777" w:rsidR="008610E7" w:rsidRPr="000072D4" w:rsidRDefault="008610E7" w:rsidP="00D54E6A">
            <w:pPr>
              <w:pStyle w:val="Prrafodelista"/>
              <w:widowControl w:val="0"/>
              <w:numPr>
                <w:ilvl w:val="0"/>
                <w:numId w:val="30"/>
              </w:numPr>
              <w:suppressAutoHyphens/>
              <w:rPr>
                <w:rFonts w:cs="Calibri"/>
              </w:rPr>
            </w:pPr>
            <w:r w:rsidRPr="000072D4">
              <w:rPr>
                <w:rFonts w:cs="Calibri"/>
              </w:rPr>
              <w:t>El administrador solicita mostrar las facturas existentes.</w:t>
            </w:r>
          </w:p>
          <w:p w14:paraId="700C8EE6" w14:textId="77777777" w:rsidR="008610E7" w:rsidRPr="000072D4" w:rsidRDefault="008610E7" w:rsidP="00D54E6A">
            <w:pPr>
              <w:pStyle w:val="Prrafodelista"/>
              <w:widowControl w:val="0"/>
              <w:numPr>
                <w:ilvl w:val="0"/>
                <w:numId w:val="30"/>
              </w:numPr>
              <w:suppressAutoHyphens/>
              <w:rPr>
                <w:rFonts w:cs="Calibri"/>
              </w:rPr>
            </w:pPr>
            <w:r w:rsidRPr="000072D4">
              <w:rPr>
                <w:rFonts w:cs="Calibri"/>
              </w:rPr>
              <w:t>No existen facturas generadas en el sistema.</w:t>
            </w:r>
          </w:p>
          <w:p w14:paraId="2CD308F7" w14:textId="77777777" w:rsidR="008610E7" w:rsidRPr="000072D4" w:rsidRDefault="008610E7" w:rsidP="00D54E6A">
            <w:pPr>
              <w:pStyle w:val="Prrafodelista"/>
              <w:widowControl w:val="0"/>
              <w:suppressAutoHyphens/>
              <w:rPr>
                <w:rFonts w:cs="Calibri"/>
              </w:rPr>
            </w:pPr>
          </w:p>
          <w:p w14:paraId="370BA580" w14:textId="77777777" w:rsidR="008610E7" w:rsidRPr="000072D4" w:rsidRDefault="008610E7" w:rsidP="00D54E6A">
            <w:pPr>
              <w:widowControl w:val="0"/>
              <w:rPr>
                <w:rFonts w:ascii="Calibri" w:hAnsi="Calibri" w:cs="Calibri"/>
                <w:b/>
                <w:bCs/>
              </w:rPr>
            </w:pPr>
            <w:r w:rsidRPr="000072D4">
              <w:rPr>
                <w:rFonts w:cs="Calibri"/>
                <w:b/>
                <w:bCs/>
              </w:rPr>
              <w:t xml:space="preserve">RESULTADOS:  </w:t>
            </w:r>
            <w:r w:rsidRPr="000072D4">
              <w:rPr>
                <w:rFonts w:cs="Calibri"/>
              </w:rPr>
              <w:t>Se muestra un mensaje al administrador, “No hay facturas generadas”.</w:t>
            </w:r>
          </w:p>
        </w:tc>
      </w:tr>
      <w:tr w:rsidR="000072D4" w:rsidRPr="000072D4" w14:paraId="3FD81B17" w14:textId="77777777" w:rsidTr="00D54E6A">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246D4E" w14:textId="77777777" w:rsidR="008610E7" w:rsidRPr="000072D4" w:rsidRDefault="008610E7" w:rsidP="00D54E6A">
            <w:pPr>
              <w:rPr>
                <w:rFonts w:eastAsia="Arial Unicode MS" w:cs="Calibri"/>
              </w:rPr>
            </w:pPr>
            <w:r w:rsidRPr="000072D4">
              <w:rPr>
                <w:rFonts w:eastAsia="Arial Unicode MS" w:cs="Calibri"/>
              </w:rPr>
              <w:t>ES-33.3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8210AB" w14:textId="77777777" w:rsidR="008610E7" w:rsidRPr="000072D4" w:rsidRDefault="008610E7" w:rsidP="00D54E6A">
            <w:pPr>
              <w:widowControl w:val="0"/>
              <w:rPr>
                <w:rFonts w:ascii="Calibri" w:hAnsi="Calibri" w:cs="Calibri"/>
              </w:rPr>
            </w:pPr>
            <w:r w:rsidRPr="000072D4">
              <w:rPr>
                <w:rFonts w:cs="Calibri"/>
                <w:b/>
                <w:bCs/>
              </w:rPr>
              <w:t xml:space="preserve">DESCRIPCIÓN: </w:t>
            </w:r>
            <w:r w:rsidRPr="000072D4">
              <w:rPr>
                <w:rFonts w:cs="Calibri"/>
              </w:rPr>
              <w:t>Consulta de facturas fallida por saturación de la red.</w:t>
            </w:r>
          </w:p>
          <w:p w14:paraId="63C646F6" w14:textId="77777777" w:rsidR="008610E7" w:rsidRPr="000072D4" w:rsidRDefault="008610E7" w:rsidP="00D54E6A">
            <w:pPr>
              <w:widowControl w:val="0"/>
              <w:rPr>
                <w:rFonts w:cs="Calibri"/>
                <w:b/>
                <w:bCs/>
              </w:rPr>
            </w:pPr>
            <w:r w:rsidRPr="000072D4">
              <w:rPr>
                <w:rFonts w:cs="Calibri"/>
                <w:b/>
                <w:bCs/>
              </w:rPr>
              <w:t xml:space="preserve">SUPOSICIONES/ASUNCIONES: </w:t>
            </w:r>
          </w:p>
          <w:p w14:paraId="489D3936" w14:textId="77777777" w:rsidR="008610E7" w:rsidRPr="000072D4" w:rsidRDefault="008610E7" w:rsidP="00D54E6A">
            <w:pPr>
              <w:pStyle w:val="Prrafodelista"/>
              <w:widowControl w:val="0"/>
              <w:numPr>
                <w:ilvl w:val="0"/>
                <w:numId w:val="30"/>
              </w:numPr>
              <w:suppressAutoHyphens/>
              <w:rPr>
                <w:rFonts w:cs="Calibri"/>
              </w:rPr>
            </w:pPr>
            <w:r w:rsidRPr="000072D4">
              <w:rPr>
                <w:rFonts w:cs="Calibri"/>
              </w:rPr>
              <w:t>El administrador solicita mostrar las facturas existentes.</w:t>
            </w:r>
          </w:p>
          <w:p w14:paraId="52A8B165" w14:textId="77777777" w:rsidR="008610E7" w:rsidRPr="000072D4" w:rsidRDefault="008610E7" w:rsidP="00D54E6A">
            <w:pPr>
              <w:pStyle w:val="Prrafodelista"/>
              <w:widowControl w:val="0"/>
              <w:numPr>
                <w:ilvl w:val="0"/>
                <w:numId w:val="30"/>
              </w:numPr>
              <w:suppressAutoHyphens/>
              <w:rPr>
                <w:rFonts w:cs="Calibri"/>
                <w:lang w:eastAsia="ar-SA"/>
              </w:rPr>
            </w:pPr>
            <w:r w:rsidRPr="000072D4">
              <w:rPr>
                <w:rFonts w:cs="Calibri"/>
              </w:rPr>
              <w:t>La red está saturada y no permite obtener respuesta del servidor.</w:t>
            </w:r>
          </w:p>
          <w:p w14:paraId="2CAA554C" w14:textId="77777777" w:rsidR="008610E7" w:rsidRPr="000072D4" w:rsidRDefault="008610E7" w:rsidP="00D54E6A">
            <w:pPr>
              <w:pStyle w:val="Prrafodelista"/>
              <w:widowControl w:val="0"/>
              <w:rPr>
                <w:rFonts w:cs="Calibri"/>
              </w:rPr>
            </w:pPr>
            <w:r w:rsidRPr="000072D4">
              <w:rPr>
                <w:rFonts w:cs="Calibri"/>
              </w:rPr>
              <w:t xml:space="preserve"> </w:t>
            </w:r>
          </w:p>
          <w:p w14:paraId="1D9703C7" w14:textId="77777777" w:rsidR="008610E7" w:rsidRPr="000072D4" w:rsidRDefault="008610E7" w:rsidP="00D54E6A">
            <w:pPr>
              <w:widowControl w:val="0"/>
              <w:rPr>
                <w:rFonts w:ascii="Calibri" w:hAnsi="Calibri" w:cs="Calibri"/>
                <w:b/>
                <w:bCs/>
              </w:rPr>
            </w:pPr>
            <w:r w:rsidRPr="000072D4">
              <w:rPr>
                <w:rFonts w:cs="Calibri"/>
                <w:b/>
                <w:bCs/>
              </w:rPr>
              <w:t xml:space="preserve">RESULTADOS:  </w:t>
            </w:r>
            <w:r w:rsidRPr="000072D4">
              <w:rPr>
                <w:rFonts w:cs="Calibri"/>
              </w:rPr>
              <w:t>El sistema notifica que no se pueden obtener respuestas del servidor por problemas de red y que intente en otro momento.</w:t>
            </w:r>
          </w:p>
          <w:p w14:paraId="4578A17D" w14:textId="77777777" w:rsidR="008610E7" w:rsidRPr="000072D4" w:rsidRDefault="008610E7" w:rsidP="00D54E6A">
            <w:pPr>
              <w:rPr>
                <w:rFonts w:cs="Calibri"/>
                <w:b/>
                <w:bCs/>
              </w:rPr>
            </w:pPr>
          </w:p>
        </w:tc>
      </w:tr>
      <w:tr w:rsidR="000072D4" w:rsidRPr="000072D4" w14:paraId="73948EC6" w14:textId="77777777" w:rsidTr="00D54E6A">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423A9" w14:textId="77777777" w:rsidR="008610E7" w:rsidRPr="000072D4" w:rsidRDefault="008610E7" w:rsidP="00D54E6A">
            <w:pPr>
              <w:widowControl w:val="0"/>
              <w:rPr>
                <w:rFonts w:ascii="Calibri" w:hAnsi="Calibri" w:cs="Calibri"/>
                <w:b/>
              </w:rPr>
            </w:pPr>
            <w:r w:rsidRPr="000072D4">
              <w:rPr>
                <w:rFonts w:cs="Calibri"/>
                <w:b/>
              </w:rPr>
              <w:t>REQUERIMIENTOS ESPECIALES - REGLAS DEL NEGOCIO Y DEL SISTEMA:</w:t>
            </w:r>
          </w:p>
          <w:p w14:paraId="2E28F039" w14:textId="77777777" w:rsidR="008610E7" w:rsidRPr="000072D4" w:rsidRDefault="008610E7" w:rsidP="00D54E6A">
            <w:pPr>
              <w:widowControl w:val="0"/>
              <w:rPr>
                <w:rFonts w:ascii="Calibri" w:hAnsi="Calibri" w:cs="Calibri"/>
                <w:bCs/>
              </w:rPr>
            </w:pPr>
            <w:r w:rsidRPr="000072D4">
              <w:rPr>
                <w:rFonts w:cs="Calibri"/>
                <w:bCs/>
              </w:rPr>
              <w:t>No Aplica</w:t>
            </w:r>
          </w:p>
        </w:tc>
      </w:tr>
    </w:tbl>
    <w:p w14:paraId="06D92DF0" w14:textId="7ACBCEC7" w:rsidR="003A37B3" w:rsidRPr="000072D4" w:rsidRDefault="003A37B3" w:rsidP="003A37B3">
      <w:pPr>
        <w:ind w:left="2124"/>
        <w:rPr>
          <w:rFonts w:ascii="Calibri" w:hAnsi="Calibri" w:cs="Book Antiqua"/>
          <w:b/>
          <w:spacing w:val="20"/>
        </w:rPr>
      </w:pPr>
    </w:p>
    <w:p w14:paraId="3BAB5E9F" w14:textId="77777777" w:rsidR="001D736C" w:rsidRDefault="001D736C" w:rsidP="003A37B3">
      <w:pPr>
        <w:ind w:left="2124"/>
        <w:rPr>
          <w:rFonts w:ascii="Calibri" w:hAnsi="Calibri" w:cs="Book Antiqua"/>
          <w:b/>
          <w:spacing w:val="20"/>
        </w:rPr>
      </w:pPr>
    </w:p>
    <w:p w14:paraId="6ABB39BC" w14:textId="77777777" w:rsidR="001D736C" w:rsidRPr="000072D4" w:rsidRDefault="001D736C" w:rsidP="003A37B3">
      <w:pPr>
        <w:ind w:left="2124"/>
        <w:rPr>
          <w:rFonts w:ascii="Calibri" w:hAnsi="Calibri" w:cs="Book Antiqua"/>
          <w:b/>
          <w:spacing w:val="20"/>
        </w:rPr>
      </w:pPr>
    </w:p>
    <w:tbl>
      <w:tblPr>
        <w:tblW w:w="9660" w:type="dxa"/>
        <w:tblInd w:w="421" w:type="dxa"/>
        <w:tblLayout w:type="fixed"/>
        <w:tblLook w:val="01E0" w:firstRow="1" w:lastRow="1" w:firstColumn="1" w:lastColumn="1" w:noHBand="0" w:noVBand="0"/>
      </w:tblPr>
      <w:tblGrid>
        <w:gridCol w:w="1441"/>
        <w:gridCol w:w="3462"/>
        <w:gridCol w:w="1582"/>
        <w:gridCol w:w="3175"/>
      </w:tblGrid>
      <w:tr w:rsidR="000072D4" w:rsidRPr="000072D4" w14:paraId="230D2188" w14:textId="77777777" w:rsidTr="001D736C">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1225EE5" w14:textId="77777777" w:rsidR="00767174" w:rsidRPr="000072D4" w:rsidRDefault="00767174" w:rsidP="001D736C">
            <w:pPr>
              <w:widowControl w:val="0"/>
              <w:rPr>
                <w:rFonts w:ascii="Calibri" w:hAnsi="Calibri" w:cs="Calibri"/>
                <w:b/>
              </w:rPr>
            </w:pPr>
            <w:r w:rsidRPr="000072D4">
              <w:rPr>
                <w:rFonts w:cs="Calibri"/>
                <w:b/>
              </w:rPr>
              <w:t>IDENTIFICADOR CASO DE USO:</w:t>
            </w:r>
          </w:p>
          <w:p w14:paraId="6E9F3FA5" w14:textId="77777777" w:rsidR="00767174" w:rsidRPr="000072D4" w:rsidRDefault="00767174" w:rsidP="001D736C">
            <w:pPr>
              <w:widowControl w:val="0"/>
              <w:rPr>
                <w:rFonts w:ascii="Calibri" w:hAnsi="Calibri" w:cs="Calibri"/>
                <w:b/>
              </w:rPr>
            </w:pPr>
            <w:r w:rsidRPr="000072D4">
              <w:rPr>
                <w:rFonts w:cs="Calibri"/>
                <w:b/>
              </w:rPr>
              <w:t>CU-34</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E598F94" w14:textId="77777777" w:rsidR="00767174" w:rsidRPr="000072D4" w:rsidRDefault="00767174" w:rsidP="001D736C">
            <w:pPr>
              <w:widowControl w:val="0"/>
              <w:rPr>
                <w:rFonts w:ascii="Calibri" w:hAnsi="Calibri" w:cs="Calibri"/>
                <w:b/>
              </w:rPr>
            </w:pPr>
            <w:r w:rsidRPr="000072D4">
              <w:rPr>
                <w:rFonts w:cs="Calibri"/>
                <w:b/>
              </w:rPr>
              <w:t>NOMBRE:</w:t>
            </w:r>
          </w:p>
          <w:p w14:paraId="7CE61DAB" w14:textId="77777777" w:rsidR="00767174" w:rsidRPr="000072D4" w:rsidRDefault="00767174" w:rsidP="001D736C">
            <w:pPr>
              <w:widowControl w:val="0"/>
              <w:rPr>
                <w:rFonts w:eastAsia="Arial Unicode MS" w:cs="Calibri"/>
              </w:rPr>
            </w:pPr>
            <w:r w:rsidRPr="000072D4">
              <w:rPr>
                <w:rFonts w:eastAsia="Arial Unicode MS" w:cs="Calibri"/>
              </w:rPr>
              <w:t>Modificar factura</w:t>
            </w:r>
          </w:p>
        </w:tc>
      </w:tr>
      <w:tr w:rsidR="000072D4" w:rsidRPr="000072D4" w14:paraId="4163D3F2" w14:textId="77777777" w:rsidTr="001D736C">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CC3459" w14:textId="77777777" w:rsidR="00767174" w:rsidRPr="000072D4" w:rsidRDefault="00767174" w:rsidP="001D736C">
            <w:pPr>
              <w:widowControl w:val="0"/>
              <w:rPr>
                <w:rFonts w:ascii="Calibri" w:hAnsi="Calibri" w:cs="Calibri"/>
                <w:b/>
              </w:rPr>
            </w:pPr>
            <w:r w:rsidRPr="000072D4">
              <w:rPr>
                <w:rFonts w:cs="Calibri"/>
                <w:b/>
              </w:rPr>
              <w:t>COMPLEJIDAD:</w:t>
            </w:r>
          </w:p>
          <w:p w14:paraId="3A012149" w14:textId="77777777" w:rsidR="00767174" w:rsidRPr="000072D4" w:rsidRDefault="00767174" w:rsidP="001D736C">
            <w:pPr>
              <w:widowControl w:val="0"/>
              <w:jc w:val="both"/>
              <w:rPr>
                <w:rFonts w:ascii="Calibri" w:hAnsi="Calibri" w:cs="Calibri"/>
                <w:b/>
              </w:rPr>
            </w:pPr>
            <w:r w:rsidRPr="000072D4">
              <w:rPr>
                <w:rFonts w:eastAsia="Arial Unicode MS" w:cs="Calibri"/>
                <w:iCs/>
              </w:rPr>
              <w:t xml:space="preserve"> [Media]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66B706" w14:textId="77777777" w:rsidR="00767174" w:rsidRPr="000072D4" w:rsidRDefault="00767174" w:rsidP="001D736C">
            <w:pPr>
              <w:widowControl w:val="0"/>
              <w:rPr>
                <w:rFonts w:ascii="Calibri" w:hAnsi="Calibri" w:cs="Calibri"/>
                <w:b/>
              </w:rPr>
            </w:pPr>
            <w:r w:rsidRPr="000072D4">
              <w:rPr>
                <w:rFonts w:cs="Calibri"/>
                <w:b/>
              </w:rPr>
              <w:t>PRIORIDAD:</w:t>
            </w:r>
          </w:p>
          <w:p w14:paraId="77884249" w14:textId="77777777" w:rsidR="00767174" w:rsidRPr="000072D4" w:rsidRDefault="00767174" w:rsidP="001D736C">
            <w:pPr>
              <w:widowControl w:val="0"/>
              <w:rPr>
                <w:rFonts w:ascii="Calibri" w:hAnsi="Calibri" w:cs="Calibri"/>
                <w:b/>
              </w:rPr>
            </w:pPr>
            <w:r w:rsidRPr="000072D4">
              <w:rPr>
                <w:rFonts w:eastAsia="Arial Unicode MS" w:cs="Calibri"/>
                <w:iCs/>
              </w:rPr>
              <w:t>[Media]</w:t>
            </w:r>
          </w:p>
        </w:tc>
      </w:tr>
      <w:tr w:rsidR="000072D4" w:rsidRPr="000072D4" w14:paraId="52A38576"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6B445" w14:textId="77777777" w:rsidR="00767174" w:rsidRPr="000072D4" w:rsidRDefault="00767174" w:rsidP="001D736C">
            <w:pPr>
              <w:widowControl w:val="0"/>
              <w:rPr>
                <w:rFonts w:ascii="Calibri" w:hAnsi="Calibri" w:cs="Calibri"/>
                <w:b/>
              </w:rPr>
            </w:pPr>
            <w:r w:rsidRPr="000072D4">
              <w:rPr>
                <w:rFonts w:cs="Calibri"/>
                <w:b/>
              </w:rPr>
              <w:t>REQUERIMIENTO FUNCIONAL ASOCIADO:</w:t>
            </w:r>
          </w:p>
          <w:p w14:paraId="3AFE8E3D" w14:textId="77777777" w:rsidR="00767174" w:rsidRPr="000072D4" w:rsidRDefault="00767174" w:rsidP="001D736C">
            <w:pPr>
              <w:widowControl w:val="0"/>
              <w:jc w:val="both"/>
              <w:rPr>
                <w:rFonts w:ascii="Calibri" w:hAnsi="Calibri" w:cs="Calibri"/>
                <w:i/>
                <w:lang w:eastAsia="es-ES"/>
              </w:rPr>
            </w:pPr>
            <w:r w:rsidRPr="000072D4">
              <w:rPr>
                <w:rFonts w:eastAsia="Arial Unicode MS" w:cs="Calibri"/>
                <w:i/>
                <w:iCs/>
              </w:rPr>
              <w:t>RF-34</w:t>
            </w:r>
          </w:p>
        </w:tc>
      </w:tr>
      <w:tr w:rsidR="000072D4" w:rsidRPr="000072D4" w14:paraId="3B2A5844"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43EEC2" w14:textId="77777777" w:rsidR="00767174" w:rsidRPr="000072D4" w:rsidRDefault="00767174" w:rsidP="001D736C">
            <w:pPr>
              <w:widowControl w:val="0"/>
              <w:rPr>
                <w:rFonts w:ascii="Calibri" w:hAnsi="Calibri" w:cs="Calibri"/>
                <w:b/>
                <w:lang w:eastAsia="en-US"/>
              </w:rPr>
            </w:pPr>
            <w:r w:rsidRPr="000072D4">
              <w:rPr>
                <w:rFonts w:cs="Calibri"/>
                <w:b/>
              </w:rPr>
              <w:t>ACTORES:</w:t>
            </w:r>
          </w:p>
          <w:p w14:paraId="572B8216" w14:textId="77777777" w:rsidR="00767174" w:rsidRPr="000072D4" w:rsidRDefault="00767174" w:rsidP="001D736C">
            <w:pPr>
              <w:widowControl w:val="0"/>
              <w:rPr>
                <w:rFonts w:ascii="Calibri" w:hAnsi="Calibri" w:cs="Calibri"/>
                <w:i/>
              </w:rPr>
            </w:pPr>
            <w:r w:rsidRPr="000072D4">
              <w:rPr>
                <w:rFonts w:cs="Calibri"/>
                <w:i/>
              </w:rPr>
              <w:t>Administrador</w:t>
            </w:r>
          </w:p>
        </w:tc>
      </w:tr>
      <w:tr w:rsidR="000072D4" w:rsidRPr="000072D4" w14:paraId="4452DE48" w14:textId="77777777" w:rsidTr="001D736C">
        <w:trPr>
          <w:trHeight w:val="57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8ED1C" w14:textId="77777777" w:rsidR="00767174" w:rsidRPr="000072D4" w:rsidRDefault="00767174" w:rsidP="001D736C">
            <w:pPr>
              <w:widowControl w:val="0"/>
              <w:rPr>
                <w:rFonts w:ascii="Calibri" w:hAnsi="Calibri" w:cs="Calibri"/>
                <w:b/>
              </w:rPr>
            </w:pPr>
            <w:r w:rsidRPr="000072D4">
              <w:rPr>
                <w:rFonts w:cs="Calibri"/>
                <w:b/>
              </w:rPr>
              <w:t>CASOS DE USO ASOCIADOS:</w:t>
            </w:r>
          </w:p>
          <w:p w14:paraId="39FD4528" w14:textId="77777777" w:rsidR="00767174" w:rsidRPr="000072D4" w:rsidRDefault="00767174" w:rsidP="001D736C">
            <w:pPr>
              <w:widowControl w:val="0"/>
              <w:rPr>
                <w:rFonts w:ascii="Calibri" w:hAnsi="Calibri" w:cs="Calibri"/>
              </w:rPr>
            </w:pPr>
            <w:r w:rsidRPr="000072D4">
              <w:rPr>
                <w:rFonts w:cs="Calibri"/>
              </w:rPr>
              <w:t>CU-27, CU-33</w:t>
            </w:r>
          </w:p>
        </w:tc>
      </w:tr>
      <w:tr w:rsidR="000072D4" w:rsidRPr="000072D4" w14:paraId="574CA472"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264653" w14:textId="77777777" w:rsidR="00767174" w:rsidRPr="000072D4" w:rsidRDefault="00767174" w:rsidP="001D736C">
            <w:pPr>
              <w:widowControl w:val="0"/>
              <w:rPr>
                <w:rFonts w:ascii="Calibri" w:hAnsi="Calibri" w:cs="Calibri"/>
                <w:lang w:eastAsia="es-ES"/>
              </w:rPr>
            </w:pPr>
            <w:r w:rsidRPr="000072D4">
              <w:rPr>
                <w:rFonts w:cs="Calibri"/>
                <w:b/>
                <w:bCs/>
              </w:rPr>
              <w:t>DESCRIPCIÓN:</w:t>
            </w:r>
          </w:p>
          <w:p w14:paraId="6964B3A5" w14:textId="77777777" w:rsidR="00767174" w:rsidRPr="000072D4" w:rsidRDefault="00767174" w:rsidP="001D736C">
            <w:pPr>
              <w:spacing w:line="259" w:lineRule="auto"/>
              <w:rPr>
                <w:rFonts w:eastAsia="Arial Unicode MS" w:cs="Calibri"/>
                <w:i/>
                <w:iCs/>
              </w:rPr>
            </w:pPr>
            <w:r w:rsidRPr="000072D4">
              <w:rPr>
                <w:rFonts w:eastAsia="Arial Unicode MS" w:cs="Calibri"/>
                <w:i/>
                <w:iCs/>
              </w:rPr>
              <w:t>El administrador puede modificar el valor de una factura.</w:t>
            </w:r>
          </w:p>
        </w:tc>
      </w:tr>
      <w:tr w:rsidR="000072D4" w:rsidRPr="000072D4" w14:paraId="0C31AA95"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4D8BA5" w14:textId="77777777" w:rsidR="00767174" w:rsidRPr="000072D4" w:rsidRDefault="00767174" w:rsidP="001D736C">
            <w:pPr>
              <w:widowControl w:val="0"/>
              <w:rPr>
                <w:rFonts w:ascii="Calibri" w:hAnsi="Calibri" w:cs="Calibri"/>
                <w:b/>
              </w:rPr>
            </w:pPr>
            <w:r w:rsidRPr="000072D4">
              <w:rPr>
                <w:rFonts w:cs="Calibri"/>
                <w:b/>
                <w:bCs/>
              </w:rPr>
              <w:lastRenderedPageBreak/>
              <w:t>NOTAS:</w:t>
            </w:r>
          </w:p>
          <w:p w14:paraId="63F317CC" w14:textId="77777777" w:rsidR="00767174" w:rsidRPr="000072D4" w:rsidRDefault="00767174" w:rsidP="001D736C">
            <w:pPr>
              <w:spacing w:line="259" w:lineRule="auto"/>
              <w:rPr>
                <w:rFonts w:cs="Calibri"/>
                <w:i/>
                <w:iCs/>
                <w:sz w:val="22"/>
                <w:szCs w:val="22"/>
                <w:lang w:eastAsia="es-ES"/>
              </w:rPr>
            </w:pPr>
            <w:r w:rsidRPr="000072D4">
              <w:rPr>
                <w:rFonts w:cs="Calibri"/>
                <w:i/>
                <w:iCs/>
                <w:sz w:val="22"/>
                <w:szCs w:val="22"/>
                <w:lang w:eastAsia="es-ES"/>
              </w:rPr>
              <w:t>Solo se puede modificar el valor a pagar, ya sea para realizar un abono o para cancelar todo el valor de pago.</w:t>
            </w:r>
          </w:p>
          <w:p w14:paraId="7FE4EBA9" w14:textId="77777777" w:rsidR="00767174" w:rsidRPr="000072D4" w:rsidRDefault="00767174" w:rsidP="001D736C">
            <w:pPr>
              <w:spacing w:line="259" w:lineRule="auto"/>
              <w:rPr>
                <w:rFonts w:cs="Calibri"/>
                <w:i/>
                <w:iCs/>
                <w:lang w:eastAsia="es-ES"/>
              </w:rPr>
            </w:pPr>
            <w:r w:rsidRPr="000072D4">
              <w:rPr>
                <w:rFonts w:cs="Calibri"/>
                <w:i/>
                <w:iCs/>
                <w:sz w:val="22"/>
                <w:szCs w:val="22"/>
                <w:lang w:eastAsia="es-ES"/>
              </w:rPr>
              <w:t>Cuando un administrador modifique una factura, ésta no será válida hasta que se verifique por 2 administradores más.</w:t>
            </w:r>
          </w:p>
        </w:tc>
      </w:tr>
      <w:tr w:rsidR="000072D4" w:rsidRPr="000072D4" w14:paraId="3F6D79B4"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69D717" w14:textId="77777777" w:rsidR="00767174" w:rsidRPr="000072D4" w:rsidRDefault="00767174" w:rsidP="001D736C">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modifica la factura o no.</w:t>
            </w:r>
          </w:p>
        </w:tc>
      </w:tr>
      <w:tr w:rsidR="000072D4" w:rsidRPr="000072D4" w14:paraId="4628A820"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5E2BAE4" w14:textId="77777777" w:rsidR="00767174" w:rsidRPr="000072D4" w:rsidRDefault="00767174" w:rsidP="001D736C">
            <w:pPr>
              <w:widowControl w:val="0"/>
              <w:rPr>
                <w:rFonts w:ascii="Calibri" w:eastAsia="Calibri" w:hAnsi="Calibri" w:cs="Calibri"/>
                <w:b/>
              </w:rPr>
            </w:pPr>
            <w:r w:rsidRPr="000072D4">
              <w:rPr>
                <w:rFonts w:cs="Calibri"/>
                <w:b/>
              </w:rPr>
              <w:t xml:space="preserve">ESCENARIOS: </w:t>
            </w:r>
          </w:p>
        </w:tc>
      </w:tr>
      <w:tr w:rsidR="000072D4" w:rsidRPr="000072D4" w14:paraId="41367A22" w14:textId="77777777" w:rsidTr="001D736C">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6B1AA" w14:textId="77777777" w:rsidR="00767174" w:rsidRPr="000072D4" w:rsidRDefault="00767174" w:rsidP="001D736C">
            <w:pPr>
              <w:widowControl w:val="0"/>
              <w:rPr>
                <w:rFonts w:ascii="Calibri" w:hAnsi="Calibri" w:cs="Calibri"/>
                <w:i/>
                <w:lang w:eastAsia="es-ES"/>
              </w:rPr>
            </w:pPr>
            <w:r w:rsidRPr="000072D4">
              <w:rPr>
                <w:rFonts w:eastAsia="Arial Unicode MS" w:cs="Calibri"/>
              </w:rPr>
              <w:t xml:space="preserve">ES-34.1    </w:t>
            </w:r>
          </w:p>
          <w:p w14:paraId="019A78AA" w14:textId="77777777" w:rsidR="00767174" w:rsidRPr="000072D4" w:rsidRDefault="00767174" w:rsidP="001D736C">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3C430" w14:textId="77777777" w:rsidR="00767174" w:rsidRPr="000072D4" w:rsidRDefault="00767174" w:rsidP="001D736C">
            <w:pPr>
              <w:widowControl w:val="0"/>
              <w:rPr>
                <w:rFonts w:ascii="Calibri" w:hAnsi="Calibri" w:cs="Calibri"/>
              </w:rPr>
            </w:pPr>
            <w:r w:rsidRPr="000072D4">
              <w:rPr>
                <w:rFonts w:cs="Calibri"/>
                <w:b/>
                <w:bCs/>
              </w:rPr>
              <w:t xml:space="preserve">DESCRIPCIÓN: </w:t>
            </w:r>
            <w:r w:rsidRPr="000072D4">
              <w:rPr>
                <w:rFonts w:cs="Calibri"/>
              </w:rPr>
              <w:t>Modificación de factura exitosa.</w:t>
            </w:r>
          </w:p>
          <w:p w14:paraId="775A2247" w14:textId="77777777" w:rsidR="00767174" w:rsidRPr="000072D4" w:rsidRDefault="00767174" w:rsidP="001D736C">
            <w:pPr>
              <w:widowControl w:val="0"/>
              <w:rPr>
                <w:rFonts w:ascii="Calibri" w:hAnsi="Calibri" w:cs="Calibri"/>
                <w:b/>
              </w:rPr>
            </w:pPr>
            <w:r w:rsidRPr="000072D4">
              <w:rPr>
                <w:rFonts w:cs="Calibri"/>
                <w:b/>
              </w:rPr>
              <w:t xml:space="preserve">SUPOSICIONES/ASUNCIONES: </w:t>
            </w:r>
          </w:p>
          <w:p w14:paraId="57E1F604" w14:textId="77777777" w:rsidR="00767174" w:rsidRPr="000072D4" w:rsidRDefault="00767174" w:rsidP="001D736C">
            <w:pPr>
              <w:pStyle w:val="Prrafodelista"/>
              <w:widowControl w:val="0"/>
              <w:numPr>
                <w:ilvl w:val="0"/>
                <w:numId w:val="30"/>
              </w:numPr>
              <w:suppressAutoHyphens/>
              <w:rPr>
                <w:rFonts w:cs="Calibri"/>
              </w:rPr>
            </w:pPr>
            <w:r w:rsidRPr="000072D4">
              <w:rPr>
                <w:rFonts w:cs="Calibri"/>
              </w:rPr>
              <w:t>El administrador selecciona la opción de modificar factura.</w:t>
            </w:r>
          </w:p>
          <w:p w14:paraId="12A7CF32" w14:textId="77777777" w:rsidR="00767174" w:rsidRPr="000072D4" w:rsidRDefault="00767174" w:rsidP="001D736C">
            <w:pPr>
              <w:pStyle w:val="Prrafodelista"/>
              <w:widowControl w:val="0"/>
              <w:numPr>
                <w:ilvl w:val="0"/>
                <w:numId w:val="30"/>
              </w:numPr>
              <w:suppressAutoHyphens/>
              <w:rPr>
                <w:rFonts w:cs="Calibri"/>
              </w:rPr>
            </w:pPr>
            <w:r w:rsidRPr="000072D4">
              <w:rPr>
                <w:rFonts w:cs="Calibri"/>
              </w:rPr>
              <w:t>Se añaden los valores correspondientes.</w:t>
            </w:r>
          </w:p>
          <w:p w14:paraId="4AC47F8A" w14:textId="77777777" w:rsidR="00767174" w:rsidRPr="000072D4" w:rsidRDefault="00767174" w:rsidP="001D736C">
            <w:pPr>
              <w:pStyle w:val="Prrafodelista"/>
              <w:widowControl w:val="0"/>
              <w:numPr>
                <w:ilvl w:val="0"/>
                <w:numId w:val="30"/>
              </w:numPr>
              <w:suppressAutoHyphens/>
              <w:rPr>
                <w:rFonts w:cs="Calibri"/>
              </w:rPr>
            </w:pPr>
            <w:r w:rsidRPr="000072D4">
              <w:rPr>
                <w:rFonts w:cs="Calibri"/>
              </w:rPr>
              <w:t>El sistema solicita usuario y contraseña de administrador como autenticación.</w:t>
            </w:r>
          </w:p>
          <w:p w14:paraId="776F2462" w14:textId="190C114F" w:rsidR="00767174" w:rsidRPr="000072D4" w:rsidRDefault="00767174" w:rsidP="001D736C">
            <w:pPr>
              <w:pStyle w:val="Prrafodelista"/>
              <w:widowControl w:val="0"/>
              <w:numPr>
                <w:ilvl w:val="0"/>
                <w:numId w:val="30"/>
              </w:numPr>
              <w:suppressAutoHyphens/>
              <w:rPr>
                <w:rFonts w:cs="Calibri"/>
              </w:rPr>
            </w:pPr>
            <w:r w:rsidRPr="000072D4">
              <w:rPr>
                <w:rFonts w:cs="Calibri"/>
              </w:rPr>
              <w:t xml:space="preserve">La factura es verificada por 2 administradores más. </w:t>
            </w:r>
          </w:p>
          <w:p w14:paraId="7DD3CB98" w14:textId="77777777" w:rsidR="00767174" w:rsidRPr="000072D4" w:rsidRDefault="00767174" w:rsidP="001D736C">
            <w:pPr>
              <w:widowControl w:val="0"/>
              <w:rPr>
                <w:rFonts w:ascii="Calibri" w:hAnsi="Calibri" w:cs="Calibri"/>
              </w:rPr>
            </w:pPr>
            <w:r w:rsidRPr="000072D4">
              <w:rPr>
                <w:rFonts w:cs="Calibri"/>
                <w:b/>
                <w:bCs/>
              </w:rPr>
              <w:t xml:space="preserve">RESULTADOS:  </w:t>
            </w:r>
            <w:r w:rsidRPr="000072D4">
              <w:rPr>
                <w:rFonts w:cs="Calibri"/>
              </w:rPr>
              <w:t>La factura se guarda con la modificación y se notifica al administrador que se ha realizado el proceso con éxito.</w:t>
            </w:r>
          </w:p>
        </w:tc>
      </w:tr>
      <w:tr w:rsidR="000072D4" w:rsidRPr="000072D4" w14:paraId="68AFB8AD" w14:textId="77777777" w:rsidTr="001D736C">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84430" w14:textId="77777777" w:rsidR="00767174" w:rsidRPr="000072D4" w:rsidRDefault="00767174" w:rsidP="001D736C">
            <w:pPr>
              <w:widowControl w:val="0"/>
              <w:rPr>
                <w:rFonts w:eastAsia="Arial Unicode MS" w:cs="Calibri"/>
                <w:lang w:eastAsia="es-ES"/>
              </w:rPr>
            </w:pPr>
            <w:r w:rsidRPr="000072D4">
              <w:rPr>
                <w:rFonts w:eastAsia="Arial Unicode MS" w:cs="Calibri"/>
              </w:rPr>
              <w:t>ES-34.2</w:t>
            </w:r>
          </w:p>
          <w:p w14:paraId="0C5CDD7A" w14:textId="77777777" w:rsidR="00767174" w:rsidRPr="000072D4" w:rsidRDefault="00767174" w:rsidP="001D736C">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94458" w14:textId="4101A424" w:rsidR="00767174" w:rsidRPr="000072D4" w:rsidRDefault="00767174" w:rsidP="001D736C">
            <w:pPr>
              <w:widowControl w:val="0"/>
              <w:rPr>
                <w:rFonts w:ascii="Calibri" w:hAnsi="Calibri" w:cs="Calibri"/>
              </w:rPr>
            </w:pPr>
            <w:r w:rsidRPr="000072D4">
              <w:rPr>
                <w:rFonts w:cs="Calibri"/>
                <w:b/>
                <w:bCs/>
              </w:rPr>
              <w:t xml:space="preserve">DESCRIPCIÓN: </w:t>
            </w:r>
            <w:r w:rsidRPr="000072D4">
              <w:rPr>
                <w:rFonts w:cs="Calibri"/>
              </w:rPr>
              <w:t>Modificación de factura fallida por cambi</w:t>
            </w:r>
            <w:r w:rsidR="00CD59BC" w:rsidRPr="000072D4">
              <w:rPr>
                <w:rFonts w:cs="Calibri"/>
              </w:rPr>
              <w:t>o de</w:t>
            </w:r>
            <w:r w:rsidRPr="000072D4">
              <w:rPr>
                <w:rFonts w:cs="Calibri"/>
              </w:rPr>
              <w:t xml:space="preserve"> valores no permitidos.</w:t>
            </w:r>
            <w:r w:rsidR="00F940E9" w:rsidRPr="000072D4">
              <w:rPr>
                <w:rFonts w:cs="Calibri"/>
              </w:rPr>
              <w:t xml:space="preserve"> (precio final)</w:t>
            </w:r>
          </w:p>
          <w:p w14:paraId="35AFD88F" w14:textId="77777777" w:rsidR="00767174" w:rsidRPr="000072D4" w:rsidRDefault="00767174" w:rsidP="001D736C">
            <w:pPr>
              <w:widowControl w:val="0"/>
              <w:rPr>
                <w:rFonts w:ascii="Calibri" w:hAnsi="Calibri" w:cs="Calibri"/>
                <w:b/>
              </w:rPr>
            </w:pPr>
            <w:r w:rsidRPr="000072D4">
              <w:rPr>
                <w:rFonts w:cs="Calibri"/>
                <w:b/>
              </w:rPr>
              <w:t xml:space="preserve">SUPOSICIONES/ASUNCIONES: </w:t>
            </w:r>
          </w:p>
          <w:p w14:paraId="3613B1B4" w14:textId="77777777" w:rsidR="00767174" w:rsidRPr="000072D4" w:rsidRDefault="00767174" w:rsidP="001D736C">
            <w:pPr>
              <w:pStyle w:val="Prrafodelista"/>
              <w:widowControl w:val="0"/>
              <w:numPr>
                <w:ilvl w:val="0"/>
                <w:numId w:val="30"/>
              </w:numPr>
              <w:suppressAutoHyphens/>
              <w:rPr>
                <w:rFonts w:cs="Calibri"/>
              </w:rPr>
            </w:pPr>
            <w:r w:rsidRPr="000072D4">
              <w:rPr>
                <w:rFonts w:cs="Calibri"/>
              </w:rPr>
              <w:t>El administrador selecciona la opción de modificar factura.</w:t>
            </w:r>
          </w:p>
          <w:p w14:paraId="2C95125F" w14:textId="77777777" w:rsidR="00767174" w:rsidRPr="000072D4" w:rsidRDefault="00767174" w:rsidP="001D736C">
            <w:pPr>
              <w:pStyle w:val="Prrafodelista"/>
              <w:widowControl w:val="0"/>
              <w:numPr>
                <w:ilvl w:val="0"/>
                <w:numId w:val="30"/>
              </w:numPr>
              <w:suppressAutoHyphens/>
              <w:rPr>
                <w:rFonts w:cs="Calibri"/>
              </w:rPr>
            </w:pPr>
            <w:r w:rsidRPr="000072D4">
              <w:rPr>
                <w:rFonts w:cs="Calibri"/>
              </w:rPr>
              <w:t>El administrador cambia valores no permitidos como el precio final.</w:t>
            </w:r>
          </w:p>
          <w:p w14:paraId="71D8E46C" w14:textId="2290B4C3" w:rsidR="00767174" w:rsidRPr="000072D4" w:rsidRDefault="00767174" w:rsidP="001D736C">
            <w:pPr>
              <w:pStyle w:val="Prrafodelista"/>
              <w:widowControl w:val="0"/>
              <w:numPr>
                <w:ilvl w:val="0"/>
                <w:numId w:val="30"/>
              </w:numPr>
              <w:suppressAutoHyphens/>
              <w:rPr>
                <w:rFonts w:cs="Calibri"/>
              </w:rPr>
            </w:pPr>
            <w:r w:rsidRPr="000072D4">
              <w:rPr>
                <w:rFonts w:cs="Calibri"/>
              </w:rPr>
              <w:t>El sistema rechaza la operación.</w:t>
            </w:r>
          </w:p>
          <w:p w14:paraId="28BFFF3E" w14:textId="77777777" w:rsidR="00767174" w:rsidRPr="000072D4" w:rsidRDefault="00767174" w:rsidP="001D736C">
            <w:pPr>
              <w:widowControl w:val="0"/>
              <w:rPr>
                <w:rFonts w:ascii="Calibri" w:hAnsi="Calibri" w:cs="Calibri"/>
                <w:b/>
                <w:bCs/>
              </w:rPr>
            </w:pPr>
            <w:r w:rsidRPr="000072D4">
              <w:rPr>
                <w:rFonts w:cs="Calibri"/>
                <w:b/>
                <w:bCs/>
              </w:rPr>
              <w:t xml:space="preserve">RESULTADOS:  </w:t>
            </w:r>
            <w:r w:rsidRPr="000072D4">
              <w:rPr>
                <w:rFonts w:cs="Calibri"/>
              </w:rPr>
              <w:t>La factura no se guarda, se notifica al administrador que no tiene permisos para modificas dichos valores y se regresa a la página principal.</w:t>
            </w:r>
          </w:p>
        </w:tc>
      </w:tr>
      <w:tr w:rsidR="000072D4" w:rsidRPr="000072D4" w14:paraId="433F8672" w14:textId="77777777" w:rsidTr="001D736C">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CA5CE" w14:textId="77777777" w:rsidR="00767174" w:rsidRPr="000072D4" w:rsidRDefault="00767174" w:rsidP="001D736C">
            <w:pPr>
              <w:rPr>
                <w:rFonts w:eastAsia="Arial Unicode MS" w:cs="Calibri"/>
              </w:rPr>
            </w:pPr>
            <w:r w:rsidRPr="000072D4">
              <w:rPr>
                <w:rFonts w:eastAsia="Arial Unicode MS" w:cs="Calibri"/>
              </w:rPr>
              <w:t>ES-34.3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81AB52" w14:textId="77777777" w:rsidR="00767174" w:rsidRPr="000072D4" w:rsidRDefault="00767174" w:rsidP="001D736C">
            <w:pPr>
              <w:widowControl w:val="0"/>
              <w:rPr>
                <w:rFonts w:ascii="Calibri" w:hAnsi="Calibri" w:cs="Calibri"/>
              </w:rPr>
            </w:pPr>
            <w:r w:rsidRPr="000072D4">
              <w:rPr>
                <w:rFonts w:cs="Calibri"/>
                <w:b/>
                <w:bCs/>
              </w:rPr>
              <w:t xml:space="preserve">DESCRIPCIÓN: </w:t>
            </w:r>
            <w:r w:rsidRPr="000072D4">
              <w:rPr>
                <w:rFonts w:cs="Calibri"/>
              </w:rPr>
              <w:t>Modificación de factura fallida por fallar segunda autenticación de administrador.</w:t>
            </w:r>
          </w:p>
          <w:p w14:paraId="5C9660AC" w14:textId="77777777" w:rsidR="00767174" w:rsidRPr="000072D4" w:rsidRDefault="00767174" w:rsidP="001D736C">
            <w:pPr>
              <w:widowControl w:val="0"/>
              <w:rPr>
                <w:rFonts w:cs="Calibri"/>
                <w:b/>
                <w:bCs/>
              </w:rPr>
            </w:pPr>
            <w:r w:rsidRPr="000072D4">
              <w:rPr>
                <w:rFonts w:cs="Calibri"/>
                <w:b/>
                <w:bCs/>
              </w:rPr>
              <w:t xml:space="preserve">SUPOSICIONES/ASUNCIONES: </w:t>
            </w:r>
          </w:p>
          <w:p w14:paraId="1007984E" w14:textId="77777777" w:rsidR="00767174" w:rsidRPr="000072D4" w:rsidRDefault="00767174" w:rsidP="001D736C">
            <w:pPr>
              <w:pStyle w:val="Prrafodelista"/>
              <w:widowControl w:val="0"/>
              <w:numPr>
                <w:ilvl w:val="0"/>
                <w:numId w:val="30"/>
              </w:numPr>
              <w:suppressAutoHyphens/>
              <w:rPr>
                <w:rFonts w:cs="Calibri"/>
              </w:rPr>
            </w:pPr>
            <w:r w:rsidRPr="000072D4">
              <w:rPr>
                <w:rFonts w:cs="Calibri"/>
              </w:rPr>
              <w:t>El administrador selecciona la opción de modificar factura.</w:t>
            </w:r>
          </w:p>
          <w:p w14:paraId="0E6A9871" w14:textId="77777777" w:rsidR="00767174" w:rsidRPr="000072D4" w:rsidRDefault="00767174" w:rsidP="001D736C">
            <w:pPr>
              <w:pStyle w:val="Prrafodelista"/>
              <w:widowControl w:val="0"/>
              <w:numPr>
                <w:ilvl w:val="0"/>
                <w:numId w:val="30"/>
              </w:numPr>
              <w:suppressAutoHyphens/>
              <w:rPr>
                <w:rFonts w:cs="Calibri"/>
              </w:rPr>
            </w:pPr>
            <w:r w:rsidRPr="000072D4">
              <w:rPr>
                <w:rFonts w:cs="Calibri"/>
              </w:rPr>
              <w:t xml:space="preserve">Se añaden los valores correspondientes. </w:t>
            </w:r>
          </w:p>
          <w:p w14:paraId="2A66F20E" w14:textId="77777777" w:rsidR="00767174" w:rsidRPr="000072D4" w:rsidRDefault="00767174" w:rsidP="001D736C">
            <w:pPr>
              <w:pStyle w:val="Prrafodelista"/>
              <w:widowControl w:val="0"/>
              <w:numPr>
                <w:ilvl w:val="0"/>
                <w:numId w:val="30"/>
              </w:numPr>
              <w:suppressAutoHyphens/>
              <w:rPr>
                <w:rFonts w:cs="Calibri"/>
              </w:rPr>
            </w:pPr>
            <w:r w:rsidRPr="000072D4">
              <w:rPr>
                <w:rFonts w:cs="Calibri"/>
              </w:rPr>
              <w:t>El sistema solicita usuario y contraseña de administrador como autenticación.</w:t>
            </w:r>
          </w:p>
          <w:p w14:paraId="0002AD8B" w14:textId="7CF647C5" w:rsidR="00767174" w:rsidRPr="000072D4" w:rsidRDefault="00767174" w:rsidP="001D736C">
            <w:pPr>
              <w:pStyle w:val="Prrafodelista"/>
              <w:widowControl w:val="0"/>
              <w:numPr>
                <w:ilvl w:val="0"/>
                <w:numId w:val="30"/>
              </w:numPr>
              <w:suppressAutoHyphens/>
              <w:rPr>
                <w:rFonts w:cs="Calibri"/>
              </w:rPr>
            </w:pPr>
            <w:r w:rsidRPr="000072D4">
              <w:rPr>
                <w:rFonts w:cs="Calibri"/>
              </w:rPr>
              <w:t>No se ingresan las credenciales correctas.</w:t>
            </w:r>
          </w:p>
          <w:p w14:paraId="01C857E9" w14:textId="77777777" w:rsidR="00767174" w:rsidRPr="000072D4" w:rsidRDefault="00767174" w:rsidP="001D736C">
            <w:pPr>
              <w:widowControl w:val="0"/>
              <w:rPr>
                <w:rFonts w:ascii="Calibri" w:hAnsi="Calibri" w:cs="Calibri"/>
                <w:b/>
                <w:bCs/>
              </w:rPr>
            </w:pPr>
            <w:r w:rsidRPr="000072D4">
              <w:rPr>
                <w:rFonts w:cs="Calibri"/>
                <w:b/>
                <w:bCs/>
              </w:rPr>
              <w:t xml:space="preserve">RESULTADOS:  </w:t>
            </w:r>
            <w:r w:rsidRPr="000072D4">
              <w:rPr>
                <w:rFonts w:cs="Calibri"/>
              </w:rPr>
              <w:t>El sistema no guarda los cambios y notifica al administrador que es necesaria la autenticación por seguridad.</w:t>
            </w:r>
          </w:p>
          <w:p w14:paraId="7DE131C6" w14:textId="77777777" w:rsidR="00767174" w:rsidRPr="000072D4" w:rsidRDefault="00767174" w:rsidP="001D736C">
            <w:pPr>
              <w:rPr>
                <w:rFonts w:cs="Calibri"/>
                <w:b/>
                <w:bCs/>
              </w:rPr>
            </w:pPr>
          </w:p>
        </w:tc>
      </w:tr>
      <w:tr w:rsidR="000072D4" w:rsidRPr="000072D4" w14:paraId="24D4E85F"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158B1E" w14:textId="77777777" w:rsidR="00767174" w:rsidRPr="000072D4" w:rsidRDefault="00767174" w:rsidP="001D736C">
            <w:pPr>
              <w:widowControl w:val="0"/>
              <w:rPr>
                <w:rFonts w:ascii="Calibri" w:hAnsi="Calibri" w:cs="Calibri"/>
                <w:b/>
              </w:rPr>
            </w:pPr>
            <w:r w:rsidRPr="000072D4">
              <w:rPr>
                <w:rFonts w:cs="Calibri"/>
                <w:b/>
              </w:rPr>
              <w:t>REQUERIMIENTOS ESPECIALES - REGLAS DEL NEGOCIO Y DEL SISTEMA:</w:t>
            </w:r>
          </w:p>
          <w:p w14:paraId="1086F796" w14:textId="77777777" w:rsidR="00767174" w:rsidRPr="000072D4" w:rsidRDefault="00767174" w:rsidP="001D736C">
            <w:pPr>
              <w:widowControl w:val="0"/>
              <w:rPr>
                <w:rFonts w:ascii="Calibri" w:hAnsi="Calibri" w:cs="Calibri"/>
                <w:bCs/>
              </w:rPr>
            </w:pPr>
            <w:r w:rsidRPr="000072D4">
              <w:rPr>
                <w:rFonts w:cs="Calibri"/>
                <w:bCs/>
              </w:rPr>
              <w:t>No Aplica</w:t>
            </w:r>
          </w:p>
        </w:tc>
      </w:tr>
    </w:tbl>
    <w:p w14:paraId="3196A591" w14:textId="1255B293" w:rsidR="008610E7" w:rsidRPr="000072D4" w:rsidRDefault="008610E7" w:rsidP="00E82FBA">
      <w:pPr>
        <w:rPr>
          <w:rFonts w:ascii="Calibri" w:hAnsi="Calibri" w:cs="Book Antiqua"/>
          <w:b/>
          <w:spacing w:val="20"/>
        </w:rPr>
      </w:pPr>
    </w:p>
    <w:tbl>
      <w:tblPr>
        <w:tblW w:w="9660" w:type="dxa"/>
        <w:tblInd w:w="431" w:type="dxa"/>
        <w:tblLayout w:type="fixed"/>
        <w:tblLook w:val="01E0" w:firstRow="1" w:lastRow="1" w:firstColumn="1" w:lastColumn="1" w:noHBand="0" w:noVBand="0"/>
      </w:tblPr>
      <w:tblGrid>
        <w:gridCol w:w="1441"/>
        <w:gridCol w:w="3462"/>
        <w:gridCol w:w="1582"/>
        <w:gridCol w:w="3175"/>
      </w:tblGrid>
      <w:tr w:rsidR="000072D4" w:rsidRPr="000072D4" w14:paraId="07998B35" w14:textId="77777777" w:rsidTr="001D736C">
        <w:trPr>
          <w:tblHeader/>
        </w:trPr>
        <w:tc>
          <w:tcPr>
            <w:tcW w:w="49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65D7A7A" w14:textId="77777777" w:rsidR="00E82FBA" w:rsidRPr="000072D4" w:rsidRDefault="00E82FBA" w:rsidP="003B475A">
            <w:pPr>
              <w:widowControl w:val="0"/>
              <w:rPr>
                <w:rFonts w:ascii="Calibri" w:hAnsi="Calibri" w:cs="Calibri"/>
                <w:b/>
              </w:rPr>
            </w:pPr>
            <w:r w:rsidRPr="000072D4">
              <w:rPr>
                <w:rFonts w:cs="Calibri"/>
                <w:b/>
              </w:rPr>
              <w:t>IDENTIFICADOR CASO DE USO:</w:t>
            </w:r>
          </w:p>
          <w:p w14:paraId="7B3092CD" w14:textId="77777777" w:rsidR="00E82FBA" w:rsidRPr="000072D4" w:rsidRDefault="00E82FBA" w:rsidP="003B475A">
            <w:pPr>
              <w:widowControl w:val="0"/>
              <w:rPr>
                <w:rFonts w:ascii="Calibri" w:hAnsi="Calibri" w:cs="Calibri"/>
                <w:b/>
              </w:rPr>
            </w:pPr>
            <w:r w:rsidRPr="000072D4">
              <w:rPr>
                <w:rFonts w:cs="Calibri"/>
                <w:b/>
              </w:rPr>
              <w:t>CU-35</w:t>
            </w:r>
          </w:p>
        </w:tc>
        <w:tc>
          <w:tcPr>
            <w:tcW w:w="475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17CC5AD" w14:textId="77777777" w:rsidR="00E82FBA" w:rsidRPr="000072D4" w:rsidRDefault="00E82FBA" w:rsidP="003B475A">
            <w:pPr>
              <w:widowControl w:val="0"/>
              <w:rPr>
                <w:rFonts w:ascii="Calibri" w:hAnsi="Calibri" w:cs="Calibri"/>
                <w:b/>
              </w:rPr>
            </w:pPr>
            <w:r w:rsidRPr="000072D4">
              <w:rPr>
                <w:rFonts w:cs="Calibri"/>
                <w:b/>
              </w:rPr>
              <w:t>NOMBRE:</w:t>
            </w:r>
          </w:p>
          <w:p w14:paraId="7AB8336B" w14:textId="77777777" w:rsidR="00E82FBA" w:rsidRPr="000072D4" w:rsidRDefault="00E82FBA" w:rsidP="003B475A">
            <w:pPr>
              <w:widowControl w:val="0"/>
              <w:rPr>
                <w:rFonts w:eastAsia="Arial Unicode MS" w:cs="Calibri"/>
              </w:rPr>
            </w:pPr>
            <w:r w:rsidRPr="000072D4">
              <w:rPr>
                <w:rFonts w:eastAsia="Arial Unicode MS" w:cs="Calibri"/>
              </w:rPr>
              <w:t>Eliminar factura</w:t>
            </w:r>
          </w:p>
        </w:tc>
      </w:tr>
      <w:tr w:rsidR="000072D4" w:rsidRPr="000072D4" w14:paraId="1788FC6B" w14:textId="77777777" w:rsidTr="001D736C">
        <w:tc>
          <w:tcPr>
            <w:tcW w:w="648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7E2322" w14:textId="77777777" w:rsidR="00E82FBA" w:rsidRPr="000072D4" w:rsidRDefault="00E82FBA" w:rsidP="003B475A">
            <w:pPr>
              <w:widowControl w:val="0"/>
              <w:rPr>
                <w:rFonts w:ascii="Calibri" w:hAnsi="Calibri" w:cs="Calibri"/>
                <w:b/>
              </w:rPr>
            </w:pPr>
            <w:r w:rsidRPr="000072D4">
              <w:rPr>
                <w:rFonts w:cs="Calibri"/>
                <w:b/>
              </w:rPr>
              <w:t>COMPLEJIDAD:</w:t>
            </w:r>
          </w:p>
          <w:p w14:paraId="0A168FA5" w14:textId="77777777" w:rsidR="00E82FBA" w:rsidRPr="000072D4" w:rsidRDefault="00E82FBA" w:rsidP="003B475A">
            <w:pPr>
              <w:widowControl w:val="0"/>
              <w:jc w:val="both"/>
              <w:rPr>
                <w:rFonts w:ascii="Calibri" w:hAnsi="Calibri" w:cs="Calibri"/>
                <w:b/>
              </w:rPr>
            </w:pPr>
            <w:r w:rsidRPr="000072D4">
              <w:rPr>
                <w:rFonts w:eastAsia="Arial Unicode MS" w:cs="Calibri"/>
                <w:iCs/>
              </w:rPr>
              <w:t xml:space="preserve"> [Media] </w:t>
            </w:r>
          </w:p>
        </w:tc>
        <w:tc>
          <w:tcPr>
            <w:tcW w:w="3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915A93" w14:textId="77777777" w:rsidR="00E82FBA" w:rsidRPr="000072D4" w:rsidRDefault="00E82FBA" w:rsidP="003B475A">
            <w:pPr>
              <w:widowControl w:val="0"/>
              <w:rPr>
                <w:rFonts w:ascii="Calibri" w:hAnsi="Calibri" w:cs="Calibri"/>
                <w:b/>
              </w:rPr>
            </w:pPr>
            <w:r w:rsidRPr="000072D4">
              <w:rPr>
                <w:rFonts w:cs="Calibri"/>
                <w:b/>
              </w:rPr>
              <w:t>PRIORIDAD:</w:t>
            </w:r>
          </w:p>
          <w:p w14:paraId="494C84A1" w14:textId="77777777" w:rsidR="00E82FBA" w:rsidRPr="000072D4" w:rsidRDefault="00E82FBA" w:rsidP="003B475A">
            <w:pPr>
              <w:widowControl w:val="0"/>
              <w:rPr>
                <w:rFonts w:ascii="Calibri" w:hAnsi="Calibri" w:cs="Calibri"/>
                <w:b/>
              </w:rPr>
            </w:pPr>
            <w:r w:rsidRPr="000072D4">
              <w:rPr>
                <w:rFonts w:eastAsia="Arial Unicode MS" w:cs="Calibri"/>
                <w:iCs/>
              </w:rPr>
              <w:t>[Alta]</w:t>
            </w:r>
          </w:p>
        </w:tc>
      </w:tr>
      <w:tr w:rsidR="000072D4" w:rsidRPr="000072D4" w14:paraId="11526970"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4845DF" w14:textId="77777777" w:rsidR="00E82FBA" w:rsidRPr="000072D4" w:rsidRDefault="00E82FBA" w:rsidP="003B475A">
            <w:pPr>
              <w:widowControl w:val="0"/>
              <w:rPr>
                <w:rFonts w:ascii="Calibri" w:hAnsi="Calibri" w:cs="Calibri"/>
                <w:b/>
              </w:rPr>
            </w:pPr>
            <w:r w:rsidRPr="000072D4">
              <w:rPr>
                <w:rFonts w:cs="Calibri"/>
                <w:b/>
              </w:rPr>
              <w:t>REQUERIMIENTO FUNCIONAL ASOCIADO:</w:t>
            </w:r>
          </w:p>
          <w:p w14:paraId="58AD7445" w14:textId="77777777" w:rsidR="00E82FBA" w:rsidRPr="000072D4" w:rsidRDefault="00E82FBA" w:rsidP="003B475A">
            <w:pPr>
              <w:widowControl w:val="0"/>
              <w:jc w:val="both"/>
              <w:rPr>
                <w:rFonts w:ascii="Calibri" w:hAnsi="Calibri" w:cs="Calibri"/>
                <w:i/>
                <w:lang w:eastAsia="es-ES"/>
              </w:rPr>
            </w:pPr>
            <w:r w:rsidRPr="000072D4">
              <w:rPr>
                <w:rFonts w:eastAsia="Arial Unicode MS" w:cs="Calibri"/>
                <w:i/>
                <w:iCs/>
              </w:rPr>
              <w:t>RF-35</w:t>
            </w:r>
          </w:p>
        </w:tc>
      </w:tr>
      <w:tr w:rsidR="000072D4" w:rsidRPr="000072D4" w14:paraId="6203FBB0"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A3B685" w14:textId="77777777" w:rsidR="00E82FBA" w:rsidRPr="000072D4" w:rsidRDefault="00E82FBA" w:rsidP="003B475A">
            <w:pPr>
              <w:widowControl w:val="0"/>
              <w:rPr>
                <w:rFonts w:ascii="Calibri" w:hAnsi="Calibri" w:cs="Calibri"/>
                <w:b/>
                <w:lang w:eastAsia="en-US"/>
              </w:rPr>
            </w:pPr>
            <w:r w:rsidRPr="000072D4">
              <w:rPr>
                <w:rFonts w:cs="Calibri"/>
                <w:b/>
              </w:rPr>
              <w:t>ACTORES:</w:t>
            </w:r>
          </w:p>
          <w:p w14:paraId="209DD513" w14:textId="77777777" w:rsidR="00E82FBA" w:rsidRPr="000072D4" w:rsidRDefault="00E82FBA" w:rsidP="003B475A">
            <w:pPr>
              <w:widowControl w:val="0"/>
              <w:rPr>
                <w:rFonts w:ascii="Calibri" w:hAnsi="Calibri" w:cs="Calibri"/>
                <w:i/>
              </w:rPr>
            </w:pPr>
            <w:r w:rsidRPr="000072D4">
              <w:rPr>
                <w:rFonts w:cs="Calibri"/>
                <w:i/>
              </w:rPr>
              <w:t>Administrador</w:t>
            </w:r>
          </w:p>
        </w:tc>
      </w:tr>
      <w:tr w:rsidR="000072D4" w:rsidRPr="000072D4" w14:paraId="7A977D38" w14:textId="77777777" w:rsidTr="001D736C">
        <w:trPr>
          <w:trHeight w:val="795"/>
        </w:trPr>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B7B35" w14:textId="77777777" w:rsidR="00E82FBA" w:rsidRPr="000072D4" w:rsidRDefault="00E82FBA" w:rsidP="003B475A">
            <w:pPr>
              <w:widowControl w:val="0"/>
              <w:rPr>
                <w:rFonts w:ascii="Calibri" w:hAnsi="Calibri" w:cs="Calibri"/>
                <w:b/>
              </w:rPr>
            </w:pPr>
            <w:r w:rsidRPr="000072D4">
              <w:rPr>
                <w:rFonts w:cs="Calibri"/>
                <w:b/>
              </w:rPr>
              <w:lastRenderedPageBreak/>
              <w:t>CASOS DE USO ASOCIADOS:</w:t>
            </w:r>
          </w:p>
          <w:p w14:paraId="78128C26" w14:textId="77777777" w:rsidR="00E82FBA" w:rsidRPr="000072D4" w:rsidRDefault="00E82FBA" w:rsidP="003B475A">
            <w:pPr>
              <w:widowControl w:val="0"/>
              <w:rPr>
                <w:rFonts w:ascii="Calibri" w:hAnsi="Calibri" w:cs="Calibri"/>
              </w:rPr>
            </w:pPr>
            <w:r w:rsidRPr="000072D4">
              <w:rPr>
                <w:rFonts w:cs="Calibri"/>
              </w:rPr>
              <w:t>CU-27, CU-33</w:t>
            </w:r>
          </w:p>
        </w:tc>
      </w:tr>
      <w:tr w:rsidR="000072D4" w:rsidRPr="000072D4" w14:paraId="513DADFB"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BD172" w14:textId="77777777" w:rsidR="00E82FBA" w:rsidRPr="000072D4" w:rsidRDefault="00E82FBA" w:rsidP="003B475A">
            <w:pPr>
              <w:widowControl w:val="0"/>
              <w:rPr>
                <w:rFonts w:ascii="Calibri" w:hAnsi="Calibri" w:cs="Calibri"/>
                <w:lang w:eastAsia="es-ES"/>
              </w:rPr>
            </w:pPr>
            <w:r w:rsidRPr="000072D4">
              <w:rPr>
                <w:rFonts w:cs="Calibri"/>
                <w:b/>
                <w:bCs/>
              </w:rPr>
              <w:t>DESCRIPCIÓN:</w:t>
            </w:r>
          </w:p>
          <w:p w14:paraId="7A8EBEE1" w14:textId="77777777" w:rsidR="00E82FBA" w:rsidRPr="000072D4" w:rsidRDefault="00E82FBA" w:rsidP="003B475A">
            <w:pPr>
              <w:spacing w:line="259" w:lineRule="auto"/>
              <w:rPr>
                <w:rFonts w:eastAsia="Arial Unicode MS" w:cs="Calibri"/>
                <w:i/>
                <w:iCs/>
              </w:rPr>
            </w:pPr>
            <w:r w:rsidRPr="000072D4">
              <w:rPr>
                <w:rFonts w:eastAsia="Arial Unicode MS" w:cs="Calibri"/>
                <w:i/>
                <w:iCs/>
              </w:rPr>
              <w:t>El administrador puede eliminar una factura de un servicio prestado.</w:t>
            </w:r>
          </w:p>
        </w:tc>
      </w:tr>
      <w:tr w:rsidR="000072D4" w:rsidRPr="000072D4" w14:paraId="207751E7"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4853EB" w14:textId="77777777" w:rsidR="00E82FBA" w:rsidRPr="000072D4" w:rsidRDefault="00E82FBA" w:rsidP="003B475A">
            <w:pPr>
              <w:widowControl w:val="0"/>
              <w:rPr>
                <w:rFonts w:ascii="Calibri" w:hAnsi="Calibri" w:cs="Calibri"/>
                <w:b/>
              </w:rPr>
            </w:pPr>
            <w:r w:rsidRPr="000072D4">
              <w:rPr>
                <w:rFonts w:cs="Calibri"/>
                <w:b/>
                <w:bCs/>
              </w:rPr>
              <w:t>NOTAS:</w:t>
            </w:r>
          </w:p>
          <w:p w14:paraId="5FC84120" w14:textId="77777777" w:rsidR="00E82FBA" w:rsidRPr="000072D4" w:rsidRDefault="00E82FBA" w:rsidP="003B475A">
            <w:pPr>
              <w:spacing w:line="259" w:lineRule="auto"/>
              <w:rPr>
                <w:rFonts w:cs="Calibri"/>
                <w:i/>
                <w:iCs/>
                <w:lang w:eastAsia="es-ES"/>
              </w:rPr>
            </w:pPr>
            <w:r w:rsidRPr="000072D4">
              <w:rPr>
                <w:rFonts w:cs="Calibri"/>
                <w:i/>
                <w:iCs/>
                <w:lang w:eastAsia="es-ES"/>
              </w:rPr>
              <w:t>Solo se podrán eliminar las facturas de los servicios cuando hayan sido pagados en su totalidad, cuando el cliente ha cancelado el servicio o cuando ya haya pasado un año de la creación de dicha factura.</w:t>
            </w:r>
          </w:p>
        </w:tc>
      </w:tr>
      <w:tr w:rsidR="000072D4" w:rsidRPr="000072D4" w14:paraId="05FBCCCA"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8DC643" w14:textId="77777777" w:rsidR="00E82FBA" w:rsidRPr="000072D4" w:rsidRDefault="00E82FBA" w:rsidP="003B475A">
            <w:pPr>
              <w:widowControl w:val="0"/>
              <w:rPr>
                <w:rFonts w:ascii="Calibri" w:eastAsia="Arial Unicode MS" w:hAnsi="Calibri" w:cs="Calibri"/>
                <w:i/>
                <w:iCs/>
              </w:rPr>
            </w:pPr>
            <w:r w:rsidRPr="000072D4">
              <w:rPr>
                <w:rFonts w:cs="Calibri"/>
                <w:b/>
                <w:bCs/>
              </w:rPr>
              <w:t xml:space="preserve">CRITERIOS DE ACEPTACIÓN: </w:t>
            </w:r>
            <w:r w:rsidRPr="000072D4">
              <w:rPr>
                <w:rFonts w:eastAsia="Arial Unicode MS" w:cs="Calibri"/>
                <w:i/>
                <w:iCs/>
              </w:rPr>
              <w:t>El administrador elimina la factura o no.</w:t>
            </w:r>
          </w:p>
        </w:tc>
      </w:tr>
      <w:tr w:rsidR="000072D4" w:rsidRPr="000072D4" w14:paraId="253CC0DD"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7EC09B2" w14:textId="77777777" w:rsidR="00E82FBA" w:rsidRPr="000072D4" w:rsidRDefault="00E82FBA" w:rsidP="003B475A">
            <w:pPr>
              <w:widowControl w:val="0"/>
              <w:rPr>
                <w:rFonts w:ascii="Calibri" w:eastAsia="Calibri" w:hAnsi="Calibri" w:cs="Calibri"/>
                <w:b/>
              </w:rPr>
            </w:pPr>
            <w:r w:rsidRPr="000072D4">
              <w:rPr>
                <w:rFonts w:cs="Calibri"/>
                <w:b/>
              </w:rPr>
              <w:t xml:space="preserve">ESCENARIOS: </w:t>
            </w:r>
          </w:p>
        </w:tc>
      </w:tr>
      <w:tr w:rsidR="000072D4" w:rsidRPr="000072D4" w14:paraId="1E88ED5A" w14:textId="77777777" w:rsidTr="001D736C">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FB7E7" w14:textId="77777777" w:rsidR="00E82FBA" w:rsidRPr="000072D4" w:rsidRDefault="00E82FBA" w:rsidP="003B475A">
            <w:pPr>
              <w:widowControl w:val="0"/>
              <w:rPr>
                <w:rFonts w:ascii="Calibri" w:hAnsi="Calibri" w:cs="Calibri"/>
                <w:i/>
                <w:lang w:eastAsia="es-ES"/>
              </w:rPr>
            </w:pPr>
            <w:r w:rsidRPr="000072D4">
              <w:rPr>
                <w:rFonts w:eastAsia="Arial Unicode MS" w:cs="Calibri"/>
              </w:rPr>
              <w:t xml:space="preserve">ES-35.1    </w:t>
            </w:r>
          </w:p>
          <w:p w14:paraId="23FED5B0" w14:textId="77777777" w:rsidR="00E82FBA" w:rsidRPr="000072D4" w:rsidRDefault="00E82FBA" w:rsidP="003B475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588055" w14:textId="77777777" w:rsidR="00E82FBA" w:rsidRPr="000072D4" w:rsidRDefault="00E82FBA" w:rsidP="003B475A">
            <w:pPr>
              <w:widowControl w:val="0"/>
              <w:rPr>
                <w:rFonts w:ascii="Calibri" w:hAnsi="Calibri" w:cs="Calibri"/>
              </w:rPr>
            </w:pPr>
            <w:r w:rsidRPr="000072D4">
              <w:rPr>
                <w:rFonts w:cs="Calibri"/>
                <w:b/>
                <w:bCs/>
              </w:rPr>
              <w:t xml:space="preserve">DESCRIPCIÓN: </w:t>
            </w:r>
            <w:r w:rsidRPr="000072D4">
              <w:rPr>
                <w:rFonts w:cs="Calibri"/>
              </w:rPr>
              <w:t>Eliminación de factura exitosa.</w:t>
            </w:r>
          </w:p>
          <w:p w14:paraId="183FE39F" w14:textId="77777777" w:rsidR="00E82FBA" w:rsidRPr="000072D4" w:rsidRDefault="00E82FBA" w:rsidP="003B475A">
            <w:pPr>
              <w:widowControl w:val="0"/>
              <w:rPr>
                <w:rFonts w:ascii="Calibri" w:hAnsi="Calibri" w:cs="Calibri"/>
                <w:b/>
              </w:rPr>
            </w:pPr>
            <w:r w:rsidRPr="000072D4">
              <w:rPr>
                <w:rFonts w:cs="Calibri"/>
                <w:b/>
              </w:rPr>
              <w:t xml:space="preserve">SUPOSICIONES/ASUNCIONES: </w:t>
            </w:r>
          </w:p>
          <w:p w14:paraId="660BFAB7" w14:textId="77777777" w:rsidR="00E82FBA" w:rsidRPr="000072D4" w:rsidRDefault="00E82FBA" w:rsidP="003B475A">
            <w:pPr>
              <w:pStyle w:val="Prrafodelista"/>
              <w:widowControl w:val="0"/>
              <w:numPr>
                <w:ilvl w:val="0"/>
                <w:numId w:val="30"/>
              </w:numPr>
              <w:suppressAutoHyphens/>
              <w:rPr>
                <w:rFonts w:cs="Calibri"/>
              </w:rPr>
            </w:pPr>
            <w:r w:rsidRPr="000072D4">
              <w:rPr>
                <w:rFonts w:cs="Calibri"/>
              </w:rPr>
              <w:t>El administrador selecciona “eliminar o archivar factura”.</w:t>
            </w:r>
          </w:p>
          <w:p w14:paraId="749E38E9" w14:textId="77777777" w:rsidR="00E82FBA" w:rsidRPr="000072D4" w:rsidRDefault="00E82FBA" w:rsidP="003B475A">
            <w:pPr>
              <w:pStyle w:val="Prrafodelista"/>
              <w:widowControl w:val="0"/>
              <w:numPr>
                <w:ilvl w:val="0"/>
                <w:numId w:val="30"/>
              </w:numPr>
              <w:suppressAutoHyphens/>
              <w:rPr>
                <w:rFonts w:cs="Calibri"/>
              </w:rPr>
            </w:pPr>
            <w:r w:rsidRPr="000072D4">
              <w:rPr>
                <w:rFonts w:cs="Calibri"/>
              </w:rPr>
              <w:t>Se escoge la opción de “eliminar factura permanentemente”.</w:t>
            </w:r>
          </w:p>
          <w:p w14:paraId="74FA3B34" w14:textId="77777777" w:rsidR="00E82FBA" w:rsidRPr="000072D4" w:rsidRDefault="00E82FBA" w:rsidP="003B475A">
            <w:pPr>
              <w:widowControl w:val="0"/>
              <w:rPr>
                <w:rFonts w:cs="Calibri"/>
              </w:rPr>
            </w:pPr>
            <w:r w:rsidRPr="000072D4">
              <w:rPr>
                <w:rFonts w:cs="Calibri"/>
              </w:rPr>
              <w:t xml:space="preserve">          </w:t>
            </w:r>
          </w:p>
          <w:p w14:paraId="3EBE1DC5" w14:textId="77777777" w:rsidR="00E82FBA" w:rsidRPr="000072D4" w:rsidRDefault="00E82FBA" w:rsidP="003B475A">
            <w:pPr>
              <w:widowControl w:val="0"/>
              <w:rPr>
                <w:rFonts w:ascii="Calibri" w:hAnsi="Calibri" w:cs="Calibri"/>
              </w:rPr>
            </w:pPr>
            <w:r w:rsidRPr="000072D4">
              <w:rPr>
                <w:rFonts w:cs="Calibri"/>
                <w:b/>
                <w:bCs/>
              </w:rPr>
              <w:t xml:space="preserve">RESULTADOS:  </w:t>
            </w:r>
            <w:r w:rsidRPr="000072D4">
              <w:rPr>
                <w:rFonts w:cs="Calibri"/>
              </w:rPr>
              <w:t>La factura es marcada para su eliminación y se notifica al administrador del proceso exitoso de eliminación.</w:t>
            </w:r>
          </w:p>
        </w:tc>
      </w:tr>
      <w:tr w:rsidR="000072D4" w:rsidRPr="000072D4" w14:paraId="486247E6" w14:textId="77777777" w:rsidTr="001D736C">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0666EC" w14:textId="77777777" w:rsidR="00E82FBA" w:rsidRPr="000072D4" w:rsidRDefault="00E82FBA" w:rsidP="003B475A">
            <w:pPr>
              <w:widowControl w:val="0"/>
              <w:rPr>
                <w:rFonts w:eastAsia="Arial Unicode MS" w:cs="Calibri"/>
                <w:lang w:eastAsia="es-ES"/>
              </w:rPr>
            </w:pPr>
            <w:r w:rsidRPr="000072D4">
              <w:rPr>
                <w:rFonts w:eastAsia="Arial Unicode MS" w:cs="Calibri"/>
              </w:rPr>
              <w:t>ES-35.2</w:t>
            </w:r>
          </w:p>
          <w:p w14:paraId="3EA71B50" w14:textId="77777777" w:rsidR="00E82FBA" w:rsidRPr="000072D4" w:rsidRDefault="00E82FBA" w:rsidP="003B475A">
            <w:pPr>
              <w:widowControl w:val="0"/>
              <w:rPr>
                <w:rFonts w:ascii="Calibri" w:hAnsi="Calibri" w:cs="Calibri"/>
                <w:b/>
                <w:lang w:eastAsia="en-US"/>
              </w:rPr>
            </w:pP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CFB304" w14:textId="3290EEE8" w:rsidR="00E82FBA" w:rsidRPr="000072D4" w:rsidRDefault="00E82FBA" w:rsidP="003B475A">
            <w:pPr>
              <w:widowControl w:val="0"/>
              <w:rPr>
                <w:rFonts w:ascii="Calibri" w:hAnsi="Calibri" w:cs="Calibri"/>
              </w:rPr>
            </w:pPr>
            <w:r w:rsidRPr="000072D4">
              <w:rPr>
                <w:rFonts w:cs="Calibri"/>
                <w:b/>
                <w:bCs/>
              </w:rPr>
              <w:t xml:space="preserve">DESCRIPCIÓN: </w:t>
            </w:r>
            <w:r w:rsidRPr="000072D4">
              <w:rPr>
                <w:rFonts w:cs="Calibri"/>
              </w:rPr>
              <w:t xml:space="preserve">Eliminación de factura fallida por </w:t>
            </w:r>
            <w:r w:rsidR="00085D85" w:rsidRPr="000072D4">
              <w:rPr>
                <w:rFonts w:cs="Calibri"/>
              </w:rPr>
              <w:t>falta de</w:t>
            </w:r>
            <w:r w:rsidRPr="000072D4">
              <w:rPr>
                <w:rFonts w:cs="Calibri"/>
              </w:rPr>
              <w:t xml:space="preserve"> pago.</w:t>
            </w:r>
          </w:p>
          <w:p w14:paraId="5A1369F5" w14:textId="77777777" w:rsidR="00E82FBA" w:rsidRPr="000072D4" w:rsidRDefault="00E82FBA" w:rsidP="003B475A">
            <w:pPr>
              <w:widowControl w:val="0"/>
              <w:rPr>
                <w:rFonts w:ascii="Calibri" w:hAnsi="Calibri" w:cs="Calibri"/>
                <w:b/>
              </w:rPr>
            </w:pPr>
            <w:r w:rsidRPr="000072D4">
              <w:rPr>
                <w:rFonts w:cs="Calibri"/>
                <w:b/>
              </w:rPr>
              <w:t xml:space="preserve">SUPOSICIONES/ASUNCIONES: </w:t>
            </w:r>
          </w:p>
          <w:p w14:paraId="35D4BD1D" w14:textId="77777777" w:rsidR="00E82FBA" w:rsidRPr="000072D4" w:rsidRDefault="00E82FBA" w:rsidP="003B475A">
            <w:pPr>
              <w:pStyle w:val="Prrafodelista"/>
              <w:widowControl w:val="0"/>
              <w:numPr>
                <w:ilvl w:val="0"/>
                <w:numId w:val="30"/>
              </w:numPr>
              <w:suppressAutoHyphens/>
              <w:rPr>
                <w:rFonts w:cs="Calibri"/>
              </w:rPr>
            </w:pPr>
            <w:r w:rsidRPr="000072D4">
              <w:rPr>
                <w:rFonts w:cs="Calibri"/>
              </w:rPr>
              <w:t>El administrador selecciona “eliminar o archivar factura”.</w:t>
            </w:r>
          </w:p>
          <w:p w14:paraId="3D67C499" w14:textId="77777777" w:rsidR="00E82FBA" w:rsidRPr="000072D4" w:rsidRDefault="00E82FBA" w:rsidP="003B475A">
            <w:pPr>
              <w:pStyle w:val="Prrafodelista"/>
              <w:widowControl w:val="0"/>
              <w:numPr>
                <w:ilvl w:val="0"/>
                <w:numId w:val="30"/>
              </w:numPr>
              <w:suppressAutoHyphens/>
              <w:rPr>
                <w:rFonts w:cs="Calibri"/>
              </w:rPr>
            </w:pPr>
            <w:r w:rsidRPr="000072D4">
              <w:rPr>
                <w:rFonts w:cs="Calibri"/>
              </w:rPr>
              <w:t>Se escoge la opción de “eliminar factura permanentemente”.</w:t>
            </w:r>
          </w:p>
          <w:p w14:paraId="50EDEADC" w14:textId="77777777" w:rsidR="00E82FBA" w:rsidRPr="000072D4" w:rsidRDefault="00E82FBA" w:rsidP="003B475A">
            <w:pPr>
              <w:pStyle w:val="Prrafodelista"/>
              <w:widowControl w:val="0"/>
              <w:numPr>
                <w:ilvl w:val="0"/>
                <w:numId w:val="30"/>
              </w:numPr>
              <w:suppressAutoHyphens/>
              <w:rPr>
                <w:rFonts w:cs="Calibri"/>
              </w:rPr>
            </w:pPr>
            <w:r w:rsidRPr="000072D4">
              <w:rPr>
                <w:rFonts w:cs="Calibri"/>
              </w:rPr>
              <w:t>Se encuentra que la factura aún tiene valores pendientes de pago.</w:t>
            </w:r>
          </w:p>
          <w:p w14:paraId="5257EC7D" w14:textId="77777777" w:rsidR="00E82FBA" w:rsidRPr="000072D4" w:rsidRDefault="00E82FBA" w:rsidP="003B475A">
            <w:pPr>
              <w:pStyle w:val="Prrafodelista"/>
              <w:widowControl w:val="0"/>
              <w:rPr>
                <w:rFonts w:cs="Calibri"/>
              </w:rPr>
            </w:pPr>
          </w:p>
          <w:p w14:paraId="121846D6" w14:textId="77777777" w:rsidR="00E82FBA" w:rsidRPr="000072D4" w:rsidRDefault="00E82FBA" w:rsidP="003B475A">
            <w:pPr>
              <w:widowControl w:val="0"/>
              <w:rPr>
                <w:rFonts w:ascii="Calibri" w:hAnsi="Calibri" w:cs="Calibri"/>
                <w:b/>
                <w:bCs/>
              </w:rPr>
            </w:pPr>
            <w:r w:rsidRPr="000072D4">
              <w:rPr>
                <w:rFonts w:cs="Calibri"/>
                <w:b/>
                <w:bCs/>
              </w:rPr>
              <w:t xml:space="preserve">RESULTADOS:  </w:t>
            </w:r>
            <w:r w:rsidRPr="000072D4">
              <w:rPr>
                <w:rFonts w:cs="Calibri"/>
              </w:rPr>
              <w:t>La factura no es eliminada y se notifica al administrador que el proceso no se llevó a cabo por valores pendientes de pago.</w:t>
            </w:r>
          </w:p>
        </w:tc>
      </w:tr>
      <w:tr w:rsidR="000072D4" w:rsidRPr="000072D4" w14:paraId="34FD61CD" w14:textId="77777777" w:rsidTr="001D736C">
        <w:tc>
          <w:tcPr>
            <w:tcW w:w="1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6D1951" w14:textId="77777777" w:rsidR="00E82FBA" w:rsidRPr="000072D4" w:rsidRDefault="00E82FBA" w:rsidP="003B475A">
            <w:pPr>
              <w:rPr>
                <w:rFonts w:eastAsia="Arial Unicode MS" w:cs="Calibri"/>
              </w:rPr>
            </w:pPr>
            <w:r w:rsidRPr="000072D4">
              <w:rPr>
                <w:rFonts w:eastAsia="Arial Unicode MS" w:cs="Calibri"/>
              </w:rPr>
              <w:t>ES-35.3</w:t>
            </w:r>
          </w:p>
        </w:tc>
        <w:tc>
          <w:tcPr>
            <w:tcW w:w="82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7145AA" w14:textId="727887F4" w:rsidR="00E82FBA" w:rsidRPr="000072D4" w:rsidRDefault="00E82FBA" w:rsidP="003B475A">
            <w:pPr>
              <w:widowControl w:val="0"/>
              <w:rPr>
                <w:rFonts w:ascii="Calibri" w:hAnsi="Calibri" w:cs="Calibri"/>
              </w:rPr>
            </w:pPr>
            <w:r w:rsidRPr="000072D4">
              <w:rPr>
                <w:rFonts w:cs="Calibri"/>
                <w:b/>
                <w:bCs/>
              </w:rPr>
              <w:t xml:space="preserve">DESCRIPCIÓN: </w:t>
            </w:r>
            <w:r w:rsidRPr="000072D4">
              <w:rPr>
                <w:rFonts w:cs="Calibri"/>
              </w:rPr>
              <w:t xml:space="preserve">Eliminación de factura fallida por </w:t>
            </w:r>
            <w:r w:rsidR="00085D85" w:rsidRPr="000072D4">
              <w:rPr>
                <w:rFonts w:cs="Calibri"/>
              </w:rPr>
              <w:t>falta de</w:t>
            </w:r>
            <w:r w:rsidRPr="000072D4">
              <w:rPr>
                <w:rFonts w:cs="Calibri"/>
              </w:rPr>
              <w:t xml:space="preserve"> autenticación del administrador.</w:t>
            </w:r>
          </w:p>
          <w:p w14:paraId="5D8A73BB" w14:textId="77777777" w:rsidR="00E82FBA" w:rsidRPr="000072D4" w:rsidRDefault="00E82FBA" w:rsidP="003B475A">
            <w:pPr>
              <w:widowControl w:val="0"/>
              <w:rPr>
                <w:rFonts w:cs="Calibri"/>
                <w:b/>
                <w:bCs/>
              </w:rPr>
            </w:pPr>
            <w:r w:rsidRPr="000072D4">
              <w:rPr>
                <w:rFonts w:cs="Calibri"/>
                <w:b/>
                <w:bCs/>
              </w:rPr>
              <w:t xml:space="preserve">SUPOSICIONES/ASUNCIONES: </w:t>
            </w:r>
          </w:p>
          <w:p w14:paraId="2386B922" w14:textId="77777777" w:rsidR="00E82FBA" w:rsidRPr="000072D4" w:rsidRDefault="00E82FBA" w:rsidP="003B475A">
            <w:pPr>
              <w:pStyle w:val="Prrafodelista"/>
              <w:widowControl w:val="0"/>
              <w:numPr>
                <w:ilvl w:val="0"/>
                <w:numId w:val="30"/>
              </w:numPr>
              <w:suppressAutoHyphens/>
              <w:rPr>
                <w:rFonts w:cs="Calibri"/>
              </w:rPr>
            </w:pPr>
            <w:r w:rsidRPr="000072D4">
              <w:rPr>
                <w:rFonts w:cs="Calibri"/>
              </w:rPr>
              <w:t>El administrador selecciona “eliminar o archivar factura”.</w:t>
            </w:r>
          </w:p>
          <w:p w14:paraId="02790BEC" w14:textId="77777777" w:rsidR="00E82FBA" w:rsidRPr="000072D4" w:rsidRDefault="00E82FBA" w:rsidP="003B475A">
            <w:pPr>
              <w:pStyle w:val="Prrafodelista"/>
              <w:widowControl w:val="0"/>
              <w:numPr>
                <w:ilvl w:val="0"/>
                <w:numId w:val="30"/>
              </w:numPr>
              <w:suppressAutoHyphens/>
              <w:rPr>
                <w:rFonts w:cs="Calibri"/>
              </w:rPr>
            </w:pPr>
            <w:r w:rsidRPr="000072D4">
              <w:rPr>
                <w:rFonts w:cs="Calibri"/>
              </w:rPr>
              <w:t>Se escoge la opción de “eliminar factura permanentemente”.</w:t>
            </w:r>
          </w:p>
          <w:p w14:paraId="78CB038B" w14:textId="77777777" w:rsidR="00E82FBA" w:rsidRPr="000072D4" w:rsidRDefault="00E82FBA" w:rsidP="003B475A">
            <w:pPr>
              <w:pStyle w:val="Prrafodelista"/>
              <w:widowControl w:val="0"/>
              <w:numPr>
                <w:ilvl w:val="0"/>
                <w:numId w:val="30"/>
              </w:numPr>
              <w:suppressAutoHyphens/>
              <w:rPr>
                <w:rFonts w:cs="Calibri"/>
              </w:rPr>
            </w:pPr>
            <w:r w:rsidRPr="000072D4">
              <w:rPr>
                <w:rFonts w:cs="Calibri"/>
              </w:rPr>
              <w:t>El sistema solicita usuario y contraseña de administrador como autenticación.</w:t>
            </w:r>
          </w:p>
          <w:p w14:paraId="1F53EF26" w14:textId="77777777" w:rsidR="00E82FBA" w:rsidRPr="000072D4" w:rsidRDefault="00E82FBA" w:rsidP="003B475A">
            <w:pPr>
              <w:pStyle w:val="Prrafodelista"/>
              <w:widowControl w:val="0"/>
              <w:numPr>
                <w:ilvl w:val="0"/>
                <w:numId w:val="30"/>
              </w:numPr>
              <w:suppressAutoHyphens/>
              <w:rPr>
                <w:rFonts w:cs="Calibri"/>
              </w:rPr>
            </w:pPr>
            <w:r w:rsidRPr="000072D4">
              <w:rPr>
                <w:rFonts w:cs="Calibri"/>
              </w:rPr>
              <w:t>No se ingresan las credenciales correctas.</w:t>
            </w:r>
          </w:p>
          <w:p w14:paraId="720A54C0" w14:textId="77777777" w:rsidR="00E82FBA" w:rsidRPr="000072D4" w:rsidRDefault="00E82FBA" w:rsidP="003B475A">
            <w:pPr>
              <w:pStyle w:val="Prrafodelista"/>
              <w:widowControl w:val="0"/>
              <w:rPr>
                <w:rFonts w:cs="Calibri"/>
              </w:rPr>
            </w:pPr>
            <w:r w:rsidRPr="000072D4">
              <w:rPr>
                <w:rFonts w:cs="Calibri"/>
              </w:rPr>
              <w:t xml:space="preserve"> </w:t>
            </w:r>
          </w:p>
          <w:p w14:paraId="116242B0" w14:textId="2D508C8F" w:rsidR="00E82FBA" w:rsidRPr="000072D4" w:rsidRDefault="00E82FBA" w:rsidP="003B475A">
            <w:pPr>
              <w:widowControl w:val="0"/>
              <w:rPr>
                <w:rFonts w:ascii="Calibri" w:hAnsi="Calibri" w:cs="Calibri"/>
                <w:b/>
                <w:bCs/>
              </w:rPr>
            </w:pPr>
            <w:r w:rsidRPr="000072D4">
              <w:rPr>
                <w:rFonts w:cs="Calibri"/>
                <w:b/>
                <w:bCs/>
              </w:rPr>
              <w:t xml:space="preserve">RESULTADOS:  </w:t>
            </w:r>
            <w:r w:rsidRPr="000072D4">
              <w:rPr>
                <w:rFonts w:cs="Calibri"/>
              </w:rPr>
              <w:t xml:space="preserve">La factura no se elimina, notifica al administrador que es necesario la autenticación por seguridad y regresa a la </w:t>
            </w:r>
            <w:r w:rsidR="003B475A" w:rsidRPr="000072D4">
              <w:rPr>
                <w:rFonts w:cs="Calibri"/>
              </w:rPr>
              <w:t>página</w:t>
            </w:r>
            <w:r w:rsidRPr="000072D4">
              <w:rPr>
                <w:rFonts w:cs="Calibri"/>
              </w:rPr>
              <w:t xml:space="preserve"> principal.</w:t>
            </w:r>
          </w:p>
          <w:p w14:paraId="01A51403" w14:textId="77777777" w:rsidR="00E82FBA" w:rsidRPr="000072D4" w:rsidRDefault="00E82FBA" w:rsidP="003B475A">
            <w:pPr>
              <w:rPr>
                <w:rFonts w:cs="Calibri"/>
                <w:b/>
                <w:bCs/>
              </w:rPr>
            </w:pPr>
          </w:p>
        </w:tc>
      </w:tr>
      <w:tr w:rsidR="00E82FBA" w:rsidRPr="000072D4" w14:paraId="7BBD2CE4" w14:textId="77777777" w:rsidTr="001D736C">
        <w:tc>
          <w:tcPr>
            <w:tcW w:w="96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DBD7A" w14:textId="77777777" w:rsidR="00E82FBA" w:rsidRPr="000072D4" w:rsidRDefault="00E82FBA" w:rsidP="003B475A">
            <w:pPr>
              <w:widowControl w:val="0"/>
              <w:rPr>
                <w:rFonts w:ascii="Calibri" w:hAnsi="Calibri" w:cs="Calibri"/>
                <w:b/>
              </w:rPr>
            </w:pPr>
            <w:r w:rsidRPr="000072D4">
              <w:rPr>
                <w:rFonts w:cs="Calibri"/>
                <w:b/>
              </w:rPr>
              <w:t>REQUERIMIENTOS ESPECIALES - REGLAS DEL NEGOCIO Y DEL SISTEMA:</w:t>
            </w:r>
          </w:p>
          <w:p w14:paraId="797AEC03" w14:textId="77777777" w:rsidR="00E82FBA" w:rsidRPr="000072D4" w:rsidRDefault="00E82FBA" w:rsidP="003B475A">
            <w:pPr>
              <w:widowControl w:val="0"/>
              <w:rPr>
                <w:rFonts w:ascii="Calibri" w:hAnsi="Calibri" w:cs="Calibri"/>
                <w:bCs/>
              </w:rPr>
            </w:pPr>
            <w:r w:rsidRPr="000072D4">
              <w:rPr>
                <w:rFonts w:cs="Calibri"/>
                <w:bCs/>
              </w:rPr>
              <w:t>No Aplica</w:t>
            </w:r>
          </w:p>
        </w:tc>
      </w:tr>
    </w:tbl>
    <w:p w14:paraId="2C0DDEA7" w14:textId="77777777" w:rsidR="001035AD" w:rsidRPr="000072D4" w:rsidRDefault="001035AD" w:rsidP="00C0671A">
      <w:pPr>
        <w:ind w:left="2124"/>
        <w:rPr>
          <w:rFonts w:ascii="Calibri" w:hAnsi="Calibri" w:cs="Book Antiqua"/>
          <w:b/>
          <w:spacing w:val="20"/>
        </w:rPr>
      </w:pPr>
    </w:p>
    <w:p w14:paraId="6A0433FB" w14:textId="77777777" w:rsidR="001D736C" w:rsidRPr="000072D4" w:rsidRDefault="001D736C" w:rsidP="00C0671A">
      <w:pPr>
        <w:ind w:left="2124"/>
        <w:rPr>
          <w:rFonts w:ascii="Calibri" w:hAnsi="Calibri" w:cs="Book Antiqua"/>
          <w:b/>
          <w:spacing w:val="20"/>
        </w:rPr>
      </w:pPr>
    </w:p>
    <w:p w14:paraId="305A84D4" w14:textId="77777777" w:rsidR="00C67250" w:rsidRPr="000072D4" w:rsidRDefault="00C67250" w:rsidP="00C67250">
      <w:pPr>
        <w:pStyle w:val="Ttulo2"/>
        <w:numPr>
          <w:ilvl w:val="1"/>
          <w:numId w:val="2"/>
        </w:numPr>
        <w:ind w:left="1418"/>
        <w:rPr>
          <w:rFonts w:ascii="Calibri" w:hAnsi="Calibri" w:cs="Book Antiqua"/>
          <w:i w:val="0"/>
          <w:sz w:val="24"/>
        </w:rPr>
      </w:pPr>
      <w:bookmarkStart w:id="48" w:name="_Toc34121078"/>
      <w:bookmarkStart w:id="49" w:name="_Toc44907577"/>
      <w:bookmarkStart w:id="50" w:name="_Toc202244544"/>
      <w:bookmarkStart w:id="51" w:name="_Toc391994524"/>
      <w:bookmarkStart w:id="52" w:name="_Toc61560574"/>
      <w:r w:rsidRPr="000072D4">
        <w:rPr>
          <w:rFonts w:ascii="Calibri" w:hAnsi="Calibri" w:cs="Book Antiqua"/>
          <w:i w:val="0"/>
          <w:sz w:val="24"/>
        </w:rPr>
        <w:lastRenderedPageBreak/>
        <w:t>Vista Funcional</w:t>
      </w:r>
      <w:bookmarkEnd w:id="48"/>
      <w:bookmarkEnd w:id="49"/>
      <w:bookmarkEnd w:id="50"/>
      <w:bookmarkEnd w:id="51"/>
      <w:bookmarkEnd w:id="52"/>
    </w:p>
    <w:p w14:paraId="5E2F0651" w14:textId="0A72243E" w:rsidR="00C67250" w:rsidRPr="000072D4" w:rsidRDefault="00C67250" w:rsidP="0CBDA88A">
      <w:pPr>
        <w:pStyle w:val="Ttulo3"/>
        <w:numPr>
          <w:ilvl w:val="2"/>
          <w:numId w:val="2"/>
        </w:numPr>
        <w:ind w:left="1701"/>
        <w:rPr>
          <w:rFonts w:ascii="Calibri" w:hAnsi="Calibri" w:cs="Calibri"/>
          <w:sz w:val="24"/>
          <w:szCs w:val="24"/>
        </w:rPr>
      </w:pPr>
      <w:bookmarkStart w:id="53" w:name="_Toc384647739"/>
      <w:bookmarkStart w:id="54" w:name="_Toc384653941"/>
      <w:bookmarkStart w:id="55" w:name="_Toc384654440"/>
      <w:bookmarkStart w:id="56" w:name="_Toc391994525"/>
      <w:bookmarkStart w:id="57" w:name="_Toc56989741"/>
      <w:bookmarkStart w:id="58" w:name="_Toc56990437"/>
      <w:bookmarkStart w:id="59" w:name="_Toc56990504"/>
      <w:bookmarkStart w:id="60" w:name="_Toc56990583"/>
      <w:bookmarkStart w:id="61" w:name="_Toc56990884"/>
      <w:bookmarkStart w:id="62" w:name="_Toc56990973"/>
      <w:bookmarkStart w:id="63" w:name="_Toc56991136"/>
      <w:bookmarkStart w:id="64" w:name="_Toc56991203"/>
      <w:bookmarkStart w:id="65" w:name="_Toc56991270"/>
      <w:bookmarkStart w:id="66" w:name="_Toc44907578"/>
      <w:bookmarkStart w:id="67" w:name="ModelodeAnalisis"/>
      <w:bookmarkStart w:id="68" w:name="_Toc202244545"/>
      <w:bookmarkStart w:id="69" w:name="_Toc391994528"/>
      <w:bookmarkStart w:id="70" w:name="_Toc61560575"/>
      <w:bookmarkStart w:id="71" w:name="_Toc34121079"/>
      <w:bookmarkStart w:id="72" w:name="_Hlk59918498"/>
      <w:bookmarkEnd w:id="53"/>
      <w:bookmarkEnd w:id="54"/>
      <w:bookmarkEnd w:id="55"/>
      <w:bookmarkEnd w:id="56"/>
      <w:bookmarkEnd w:id="57"/>
      <w:bookmarkEnd w:id="58"/>
      <w:bookmarkEnd w:id="59"/>
      <w:bookmarkEnd w:id="60"/>
      <w:bookmarkEnd w:id="61"/>
      <w:bookmarkEnd w:id="62"/>
      <w:bookmarkEnd w:id="63"/>
      <w:bookmarkEnd w:id="64"/>
      <w:bookmarkEnd w:id="65"/>
      <w:r w:rsidRPr="000072D4">
        <w:rPr>
          <w:rFonts w:ascii="Calibri" w:hAnsi="Calibri" w:cs="Calibri"/>
          <w:sz w:val="24"/>
          <w:szCs w:val="24"/>
        </w:rPr>
        <w:t>Modelo de Análisis</w:t>
      </w:r>
      <w:bookmarkEnd w:id="66"/>
      <w:bookmarkEnd w:id="67"/>
      <w:bookmarkEnd w:id="68"/>
      <w:bookmarkEnd w:id="69"/>
      <w:bookmarkEnd w:id="70"/>
      <w:r w:rsidRPr="000072D4">
        <w:rPr>
          <w:rFonts w:ascii="Calibri" w:hAnsi="Calibri" w:cs="Calibri"/>
          <w:sz w:val="24"/>
          <w:szCs w:val="24"/>
        </w:rPr>
        <w:t xml:space="preserve"> </w:t>
      </w:r>
      <w:bookmarkEnd w:id="71"/>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362BB03C" w14:textId="77777777" w:rsidTr="7373B43B">
        <w:tc>
          <w:tcPr>
            <w:tcW w:w="2001" w:type="dxa"/>
            <w:shd w:val="clear" w:color="auto" w:fill="DBDBDB" w:themeFill="accent3" w:themeFillTint="66"/>
          </w:tcPr>
          <w:bookmarkEnd w:id="72"/>
          <w:p w14:paraId="405A349A" w14:textId="77777777" w:rsidR="2B359877" w:rsidRPr="000072D4" w:rsidRDefault="2B359877" w:rsidP="7373B43B">
            <w:pPr>
              <w:rPr>
                <w:rFonts w:ascii="Calibri" w:hAnsi="Calibri" w:cs="Book Antiqua"/>
                <w:b/>
                <w:bCs/>
              </w:rPr>
            </w:pPr>
            <w:r w:rsidRPr="000072D4">
              <w:rPr>
                <w:rFonts w:ascii="Calibri" w:hAnsi="Calibri" w:cs="Book Antiqua"/>
                <w:b/>
                <w:bCs/>
              </w:rPr>
              <w:t>ID Ref:</w:t>
            </w:r>
          </w:p>
        </w:tc>
        <w:tc>
          <w:tcPr>
            <w:tcW w:w="5087" w:type="dxa"/>
          </w:tcPr>
          <w:p w14:paraId="313677A8" w14:textId="0DABF65E" w:rsidR="2B359877" w:rsidRPr="000072D4" w:rsidRDefault="2B359877" w:rsidP="7373B43B">
            <w:pPr>
              <w:rPr>
                <w:rFonts w:ascii="Calibri" w:hAnsi="Calibri" w:cs="Book Antiqua"/>
              </w:rPr>
            </w:pPr>
            <w:r w:rsidRPr="000072D4">
              <w:rPr>
                <w:rFonts w:ascii="Calibri" w:hAnsi="Calibri" w:cs="Book Antiqua"/>
              </w:rPr>
              <w:t>DG-1</w:t>
            </w:r>
          </w:p>
        </w:tc>
      </w:tr>
      <w:tr w:rsidR="000072D4" w:rsidRPr="000072D4" w14:paraId="155C2AB8" w14:textId="77777777" w:rsidTr="7373B43B">
        <w:tc>
          <w:tcPr>
            <w:tcW w:w="2001" w:type="dxa"/>
            <w:shd w:val="clear" w:color="auto" w:fill="DBDBDB" w:themeFill="accent3" w:themeFillTint="66"/>
          </w:tcPr>
          <w:p w14:paraId="6A358315" w14:textId="77777777" w:rsidR="2B359877" w:rsidRPr="000072D4" w:rsidRDefault="2B359877" w:rsidP="7373B43B">
            <w:pPr>
              <w:rPr>
                <w:rFonts w:ascii="Calibri" w:hAnsi="Calibri" w:cs="Book Antiqua"/>
                <w:b/>
                <w:bCs/>
              </w:rPr>
            </w:pPr>
            <w:r w:rsidRPr="000072D4">
              <w:rPr>
                <w:rFonts w:ascii="Calibri" w:hAnsi="Calibri" w:cs="Book Antiqua"/>
                <w:b/>
                <w:bCs/>
              </w:rPr>
              <w:t>Descripción:</w:t>
            </w:r>
          </w:p>
        </w:tc>
        <w:tc>
          <w:tcPr>
            <w:tcW w:w="5087" w:type="dxa"/>
          </w:tcPr>
          <w:p w14:paraId="5E83FF4F" w14:textId="6051056E" w:rsidR="7373B43B" w:rsidRPr="000072D4" w:rsidRDefault="7373B43B" w:rsidP="7373B43B">
            <w:pPr>
              <w:spacing w:line="259" w:lineRule="auto"/>
              <w:rPr>
                <w:rFonts w:ascii="Calibri" w:hAnsi="Calibri" w:cs="Book Antiqua"/>
              </w:rPr>
            </w:pPr>
            <w:r w:rsidRPr="000072D4">
              <w:rPr>
                <w:rFonts w:cs="Calibri"/>
              </w:rPr>
              <w:t>Registro de vuelo exitoso.</w:t>
            </w:r>
          </w:p>
        </w:tc>
      </w:tr>
      <w:tr w:rsidR="000072D4" w:rsidRPr="000072D4" w14:paraId="4511B1F4" w14:textId="77777777" w:rsidTr="7373B43B">
        <w:tc>
          <w:tcPr>
            <w:tcW w:w="2001" w:type="dxa"/>
            <w:shd w:val="clear" w:color="auto" w:fill="DBDBDB" w:themeFill="accent3" w:themeFillTint="66"/>
          </w:tcPr>
          <w:p w14:paraId="0CA3A2F3" w14:textId="77777777" w:rsidR="2B359877" w:rsidRPr="000072D4" w:rsidRDefault="2B359877" w:rsidP="7373B43B">
            <w:pPr>
              <w:rPr>
                <w:rFonts w:ascii="Calibri" w:hAnsi="Calibri" w:cs="Book Antiqua"/>
                <w:b/>
                <w:bCs/>
              </w:rPr>
            </w:pPr>
            <w:r w:rsidRPr="000072D4">
              <w:rPr>
                <w:rFonts w:ascii="Calibri" w:hAnsi="Calibri" w:cs="Book Antiqua"/>
                <w:b/>
                <w:bCs/>
              </w:rPr>
              <w:t>Reqs. asociados:</w:t>
            </w:r>
          </w:p>
        </w:tc>
        <w:tc>
          <w:tcPr>
            <w:tcW w:w="5087" w:type="dxa"/>
          </w:tcPr>
          <w:p w14:paraId="4A8C1557" w14:textId="36F3DDC3" w:rsidR="2B359877" w:rsidRPr="000072D4" w:rsidRDefault="2B359877" w:rsidP="7373B43B">
            <w:pPr>
              <w:rPr>
                <w:rFonts w:ascii="Calibri" w:hAnsi="Calibri" w:cs="Book Antiqua"/>
              </w:rPr>
            </w:pPr>
            <w:r w:rsidRPr="000072D4">
              <w:rPr>
                <w:rFonts w:ascii="Calibri" w:hAnsi="Calibri" w:cs="Book Antiqua"/>
              </w:rPr>
              <w:t>RF-11</w:t>
            </w:r>
          </w:p>
        </w:tc>
      </w:tr>
      <w:tr w:rsidR="000072D4" w:rsidRPr="000072D4" w14:paraId="15599F14" w14:textId="77777777" w:rsidTr="7373B43B">
        <w:tc>
          <w:tcPr>
            <w:tcW w:w="2001" w:type="dxa"/>
            <w:shd w:val="clear" w:color="auto" w:fill="DBDBDB" w:themeFill="accent3" w:themeFillTint="66"/>
          </w:tcPr>
          <w:p w14:paraId="01250F70" w14:textId="77777777" w:rsidR="2B359877" w:rsidRPr="000072D4" w:rsidRDefault="2B359877" w:rsidP="7373B43B">
            <w:pPr>
              <w:rPr>
                <w:rFonts w:ascii="Calibri" w:hAnsi="Calibri" w:cs="Book Antiqua"/>
                <w:b/>
                <w:bCs/>
              </w:rPr>
            </w:pPr>
            <w:r w:rsidRPr="000072D4">
              <w:rPr>
                <w:rFonts w:ascii="Calibri" w:hAnsi="Calibri" w:cs="Book Antiqua"/>
                <w:b/>
                <w:bCs/>
              </w:rPr>
              <w:t>CU asociados:</w:t>
            </w:r>
          </w:p>
        </w:tc>
        <w:tc>
          <w:tcPr>
            <w:tcW w:w="5087" w:type="dxa"/>
          </w:tcPr>
          <w:p w14:paraId="0FD2F84A" w14:textId="106AD862" w:rsidR="2B359877" w:rsidRPr="000072D4" w:rsidRDefault="2B359877" w:rsidP="7373B43B">
            <w:pPr>
              <w:rPr>
                <w:rFonts w:ascii="Calibri" w:hAnsi="Calibri" w:cs="Book Antiqua"/>
              </w:rPr>
            </w:pPr>
            <w:r w:rsidRPr="000072D4">
              <w:rPr>
                <w:rFonts w:ascii="Calibri" w:hAnsi="Calibri" w:cs="Book Antiqua"/>
              </w:rPr>
              <w:t>CU-1</w:t>
            </w:r>
          </w:p>
        </w:tc>
      </w:tr>
      <w:tr w:rsidR="000072D4" w:rsidRPr="000072D4" w14:paraId="3C96319D" w14:textId="77777777" w:rsidTr="7373B43B">
        <w:tc>
          <w:tcPr>
            <w:tcW w:w="2001" w:type="dxa"/>
            <w:shd w:val="clear" w:color="auto" w:fill="DBDBDB" w:themeFill="accent3" w:themeFillTint="66"/>
          </w:tcPr>
          <w:p w14:paraId="76897187" w14:textId="77777777" w:rsidR="2B359877" w:rsidRPr="000072D4" w:rsidRDefault="2B359877" w:rsidP="7373B43B">
            <w:pPr>
              <w:rPr>
                <w:rFonts w:ascii="Calibri" w:hAnsi="Calibri" w:cs="Book Antiqua"/>
                <w:b/>
                <w:bCs/>
              </w:rPr>
            </w:pPr>
            <w:r w:rsidRPr="000072D4">
              <w:rPr>
                <w:rFonts w:ascii="Calibri" w:hAnsi="Calibri" w:cs="Book Antiqua"/>
                <w:b/>
                <w:bCs/>
              </w:rPr>
              <w:t>Esc. Asociados:</w:t>
            </w:r>
          </w:p>
        </w:tc>
        <w:tc>
          <w:tcPr>
            <w:tcW w:w="5087" w:type="dxa"/>
          </w:tcPr>
          <w:p w14:paraId="0C671DD5" w14:textId="1D7D230A" w:rsidR="2B359877" w:rsidRPr="000072D4" w:rsidRDefault="2B359877" w:rsidP="7373B43B">
            <w:pPr>
              <w:rPr>
                <w:rFonts w:ascii="Calibri" w:hAnsi="Calibri" w:cs="Book Antiqua"/>
              </w:rPr>
            </w:pPr>
            <w:r w:rsidRPr="000072D4">
              <w:rPr>
                <w:rFonts w:ascii="Calibri" w:hAnsi="Calibri" w:cs="Book Antiqua"/>
              </w:rPr>
              <w:t>ES-1.1</w:t>
            </w:r>
          </w:p>
        </w:tc>
      </w:tr>
    </w:tbl>
    <w:p w14:paraId="3360A95A" w14:textId="5CF2E016" w:rsidR="3A45FC86" w:rsidRPr="000072D4" w:rsidRDefault="3A45FC86" w:rsidP="3A45FC86">
      <w:r w:rsidRPr="000072D4">
        <w:rPr>
          <w:noProof/>
        </w:rPr>
        <w:drawing>
          <wp:inline distT="0" distB="0" distL="0" distR="0" wp14:anchorId="17A22D5D" wp14:editId="50F17BE0">
            <wp:extent cx="5158154" cy="2514600"/>
            <wp:effectExtent l="0" t="0" r="0" b="0"/>
            <wp:docPr id="56533139" name="Picture 5653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33139"/>
                    <pic:cNvPicPr/>
                  </pic:nvPicPr>
                  <pic:blipFill>
                    <a:blip r:embed="rId26">
                      <a:extLst>
                        <a:ext uri="{28A0092B-C50C-407E-A947-70E740481C1C}">
                          <a14:useLocalDpi xmlns:a14="http://schemas.microsoft.com/office/drawing/2010/main" val="0"/>
                        </a:ext>
                      </a:extLst>
                    </a:blip>
                    <a:stretch>
                      <a:fillRect/>
                    </a:stretch>
                  </pic:blipFill>
                  <pic:spPr>
                    <a:xfrm>
                      <a:off x="0" y="0"/>
                      <a:ext cx="5158154" cy="2514600"/>
                    </a:xfrm>
                    <a:prstGeom prst="rect">
                      <a:avLst/>
                    </a:prstGeom>
                  </pic:spPr>
                </pic:pic>
              </a:graphicData>
            </a:graphic>
          </wp:inline>
        </w:drawing>
      </w:r>
    </w:p>
    <w:p w14:paraId="2F236421" w14:textId="77777777" w:rsidR="001D736C" w:rsidRPr="000072D4" w:rsidRDefault="001D736C" w:rsidP="3A45FC86"/>
    <w:p w14:paraId="0085F2D8" w14:textId="7E686454" w:rsidR="0CBDA88A" w:rsidRPr="000072D4" w:rsidRDefault="0CBDA88A" w:rsidP="7373B43B"/>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1248B714" w14:textId="77777777" w:rsidTr="7373B43B">
        <w:tc>
          <w:tcPr>
            <w:tcW w:w="2001" w:type="dxa"/>
            <w:shd w:val="clear" w:color="auto" w:fill="DBDBDB" w:themeFill="accent3" w:themeFillTint="66"/>
          </w:tcPr>
          <w:p w14:paraId="1B2C7A9C" w14:textId="77777777" w:rsidR="2B359877" w:rsidRPr="000072D4" w:rsidRDefault="2B359877" w:rsidP="7373B43B">
            <w:pPr>
              <w:rPr>
                <w:rFonts w:ascii="Calibri" w:hAnsi="Calibri" w:cs="Book Antiqua"/>
                <w:b/>
                <w:bCs/>
              </w:rPr>
            </w:pPr>
            <w:r w:rsidRPr="000072D4">
              <w:rPr>
                <w:rFonts w:ascii="Calibri" w:hAnsi="Calibri" w:cs="Book Antiqua"/>
                <w:b/>
                <w:bCs/>
              </w:rPr>
              <w:t>ID Ref:</w:t>
            </w:r>
          </w:p>
        </w:tc>
        <w:tc>
          <w:tcPr>
            <w:tcW w:w="5087" w:type="dxa"/>
          </w:tcPr>
          <w:p w14:paraId="1EC2B0B4" w14:textId="376CACBC" w:rsidR="2B359877" w:rsidRPr="000072D4" w:rsidRDefault="2B359877" w:rsidP="7373B43B">
            <w:pPr>
              <w:rPr>
                <w:rFonts w:ascii="Calibri" w:hAnsi="Calibri" w:cs="Book Antiqua"/>
              </w:rPr>
            </w:pPr>
            <w:r w:rsidRPr="000072D4">
              <w:rPr>
                <w:rFonts w:ascii="Calibri" w:hAnsi="Calibri" w:cs="Book Antiqua"/>
              </w:rPr>
              <w:t>DG-</w:t>
            </w:r>
            <w:r w:rsidR="009F5AAB" w:rsidRPr="000072D4">
              <w:rPr>
                <w:rFonts w:ascii="Calibri" w:hAnsi="Calibri" w:cs="Book Antiqua"/>
              </w:rPr>
              <w:t>2</w:t>
            </w:r>
          </w:p>
        </w:tc>
      </w:tr>
      <w:tr w:rsidR="000072D4" w:rsidRPr="000072D4" w14:paraId="69119FAF" w14:textId="77777777" w:rsidTr="7373B43B">
        <w:tc>
          <w:tcPr>
            <w:tcW w:w="2001" w:type="dxa"/>
            <w:shd w:val="clear" w:color="auto" w:fill="DBDBDB" w:themeFill="accent3" w:themeFillTint="66"/>
          </w:tcPr>
          <w:p w14:paraId="5A4EF85A" w14:textId="77777777" w:rsidR="2B359877" w:rsidRPr="000072D4" w:rsidRDefault="2B359877" w:rsidP="7373B43B">
            <w:pPr>
              <w:rPr>
                <w:rFonts w:ascii="Calibri" w:hAnsi="Calibri" w:cs="Book Antiqua"/>
                <w:b/>
                <w:bCs/>
              </w:rPr>
            </w:pPr>
            <w:r w:rsidRPr="000072D4">
              <w:rPr>
                <w:rFonts w:ascii="Calibri" w:hAnsi="Calibri" w:cs="Book Antiqua"/>
                <w:b/>
                <w:bCs/>
              </w:rPr>
              <w:t>Descripción:</w:t>
            </w:r>
          </w:p>
        </w:tc>
        <w:tc>
          <w:tcPr>
            <w:tcW w:w="5087" w:type="dxa"/>
          </w:tcPr>
          <w:p w14:paraId="243021D3" w14:textId="25029F46" w:rsidR="7373B43B" w:rsidRPr="000072D4" w:rsidRDefault="7373B43B" w:rsidP="7373B43B">
            <w:pPr>
              <w:spacing w:line="259" w:lineRule="auto"/>
              <w:rPr>
                <w:rFonts w:ascii="Calibri" w:hAnsi="Calibri" w:cs="Book Antiqua"/>
              </w:rPr>
            </w:pPr>
            <w:r w:rsidRPr="000072D4">
              <w:rPr>
                <w:rFonts w:cs="Calibri"/>
              </w:rPr>
              <w:t>EL registro de vuelos no se desarrolló porque el ID de vuelo no es correcto.</w:t>
            </w:r>
          </w:p>
        </w:tc>
      </w:tr>
      <w:tr w:rsidR="000072D4" w:rsidRPr="000072D4" w14:paraId="014D12FD" w14:textId="77777777" w:rsidTr="7373B43B">
        <w:tc>
          <w:tcPr>
            <w:tcW w:w="2001" w:type="dxa"/>
            <w:shd w:val="clear" w:color="auto" w:fill="DBDBDB" w:themeFill="accent3" w:themeFillTint="66"/>
          </w:tcPr>
          <w:p w14:paraId="5CB1C90E" w14:textId="77777777" w:rsidR="2B359877" w:rsidRPr="000072D4" w:rsidRDefault="2B359877" w:rsidP="7373B43B">
            <w:pPr>
              <w:rPr>
                <w:rFonts w:ascii="Calibri" w:hAnsi="Calibri" w:cs="Book Antiqua"/>
                <w:b/>
                <w:bCs/>
              </w:rPr>
            </w:pPr>
            <w:r w:rsidRPr="000072D4">
              <w:rPr>
                <w:rFonts w:ascii="Calibri" w:hAnsi="Calibri" w:cs="Book Antiqua"/>
                <w:b/>
                <w:bCs/>
              </w:rPr>
              <w:t>Reqs. asociados:</w:t>
            </w:r>
          </w:p>
        </w:tc>
        <w:tc>
          <w:tcPr>
            <w:tcW w:w="5087" w:type="dxa"/>
          </w:tcPr>
          <w:p w14:paraId="7557B84C" w14:textId="36F3DDC3" w:rsidR="2B359877" w:rsidRPr="000072D4" w:rsidRDefault="2B359877" w:rsidP="7373B43B">
            <w:pPr>
              <w:rPr>
                <w:rFonts w:ascii="Calibri" w:hAnsi="Calibri" w:cs="Book Antiqua"/>
              </w:rPr>
            </w:pPr>
            <w:r w:rsidRPr="000072D4">
              <w:rPr>
                <w:rFonts w:ascii="Calibri" w:hAnsi="Calibri" w:cs="Book Antiqua"/>
              </w:rPr>
              <w:t>RF-11</w:t>
            </w:r>
          </w:p>
        </w:tc>
      </w:tr>
      <w:tr w:rsidR="000072D4" w:rsidRPr="000072D4" w14:paraId="121FD1A1" w14:textId="77777777" w:rsidTr="7373B43B">
        <w:tc>
          <w:tcPr>
            <w:tcW w:w="2001" w:type="dxa"/>
            <w:shd w:val="clear" w:color="auto" w:fill="DBDBDB" w:themeFill="accent3" w:themeFillTint="66"/>
          </w:tcPr>
          <w:p w14:paraId="3F20E715" w14:textId="77777777" w:rsidR="2B359877" w:rsidRPr="000072D4" w:rsidRDefault="2B359877" w:rsidP="7373B43B">
            <w:pPr>
              <w:rPr>
                <w:rFonts w:ascii="Calibri" w:hAnsi="Calibri" w:cs="Book Antiqua"/>
                <w:b/>
                <w:bCs/>
              </w:rPr>
            </w:pPr>
            <w:r w:rsidRPr="000072D4">
              <w:rPr>
                <w:rFonts w:ascii="Calibri" w:hAnsi="Calibri" w:cs="Book Antiqua"/>
                <w:b/>
                <w:bCs/>
              </w:rPr>
              <w:t>CU asociados:</w:t>
            </w:r>
          </w:p>
        </w:tc>
        <w:tc>
          <w:tcPr>
            <w:tcW w:w="5087" w:type="dxa"/>
          </w:tcPr>
          <w:p w14:paraId="7422BDBF" w14:textId="106AD862" w:rsidR="2B359877" w:rsidRPr="000072D4" w:rsidRDefault="2B359877" w:rsidP="7373B43B">
            <w:pPr>
              <w:rPr>
                <w:rFonts w:ascii="Calibri" w:hAnsi="Calibri" w:cs="Book Antiqua"/>
              </w:rPr>
            </w:pPr>
            <w:r w:rsidRPr="000072D4">
              <w:rPr>
                <w:rFonts w:ascii="Calibri" w:hAnsi="Calibri" w:cs="Book Antiqua"/>
              </w:rPr>
              <w:t>CU-1</w:t>
            </w:r>
          </w:p>
        </w:tc>
      </w:tr>
      <w:tr w:rsidR="000072D4" w:rsidRPr="000072D4" w14:paraId="7FAEFC21" w14:textId="77777777" w:rsidTr="7373B43B">
        <w:tc>
          <w:tcPr>
            <w:tcW w:w="2001" w:type="dxa"/>
            <w:shd w:val="clear" w:color="auto" w:fill="DBDBDB" w:themeFill="accent3" w:themeFillTint="66"/>
          </w:tcPr>
          <w:p w14:paraId="68AD646A" w14:textId="77777777" w:rsidR="2B359877" w:rsidRPr="000072D4" w:rsidRDefault="2B359877" w:rsidP="7373B43B">
            <w:pPr>
              <w:rPr>
                <w:rFonts w:ascii="Calibri" w:hAnsi="Calibri" w:cs="Book Antiqua"/>
                <w:b/>
                <w:bCs/>
              </w:rPr>
            </w:pPr>
            <w:r w:rsidRPr="000072D4">
              <w:rPr>
                <w:rFonts w:ascii="Calibri" w:hAnsi="Calibri" w:cs="Book Antiqua"/>
                <w:b/>
                <w:bCs/>
              </w:rPr>
              <w:t>Esc. Asociados:</w:t>
            </w:r>
          </w:p>
        </w:tc>
        <w:tc>
          <w:tcPr>
            <w:tcW w:w="5087" w:type="dxa"/>
          </w:tcPr>
          <w:p w14:paraId="19C4728B" w14:textId="3A77F8A9" w:rsidR="2B359877" w:rsidRPr="000072D4" w:rsidRDefault="2B359877" w:rsidP="7373B43B">
            <w:pPr>
              <w:rPr>
                <w:rFonts w:ascii="Calibri" w:hAnsi="Calibri" w:cs="Book Antiqua"/>
              </w:rPr>
            </w:pPr>
            <w:r w:rsidRPr="000072D4">
              <w:rPr>
                <w:rFonts w:ascii="Calibri" w:hAnsi="Calibri" w:cs="Book Antiqua"/>
              </w:rPr>
              <w:t>ES-1.2</w:t>
            </w:r>
          </w:p>
        </w:tc>
      </w:tr>
    </w:tbl>
    <w:p w14:paraId="2BF6E48A" w14:textId="136E2171" w:rsidR="3A45FC86" w:rsidRPr="000072D4" w:rsidRDefault="3A45FC86" w:rsidP="3A45FC86">
      <w:r w:rsidRPr="000072D4">
        <w:rPr>
          <w:noProof/>
        </w:rPr>
        <w:drawing>
          <wp:inline distT="0" distB="0" distL="0" distR="0" wp14:anchorId="3AD29A37" wp14:editId="6214BD67">
            <wp:extent cx="5562602" cy="2561114"/>
            <wp:effectExtent l="0" t="0" r="0" b="0"/>
            <wp:docPr id="457992517" name="Picture 45799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992517"/>
                    <pic:cNvPicPr/>
                  </pic:nvPicPr>
                  <pic:blipFill>
                    <a:blip r:embed="rId27">
                      <a:extLst>
                        <a:ext uri="{28A0092B-C50C-407E-A947-70E740481C1C}">
                          <a14:useLocalDpi xmlns:a14="http://schemas.microsoft.com/office/drawing/2010/main" val="0"/>
                        </a:ext>
                      </a:extLst>
                    </a:blip>
                    <a:stretch>
                      <a:fillRect/>
                    </a:stretch>
                  </pic:blipFill>
                  <pic:spPr>
                    <a:xfrm>
                      <a:off x="0" y="0"/>
                      <a:ext cx="5562602" cy="2561114"/>
                    </a:xfrm>
                    <a:prstGeom prst="rect">
                      <a:avLst/>
                    </a:prstGeom>
                  </pic:spPr>
                </pic:pic>
              </a:graphicData>
            </a:graphic>
          </wp:inline>
        </w:drawing>
      </w:r>
    </w:p>
    <w:p w14:paraId="5F121EAB" w14:textId="39682D8F"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79CBA57" w14:textId="77777777" w:rsidTr="3A45FC86">
        <w:tc>
          <w:tcPr>
            <w:tcW w:w="2001" w:type="dxa"/>
            <w:shd w:val="clear" w:color="auto" w:fill="DBDBDB" w:themeFill="accent3" w:themeFillTint="66"/>
          </w:tcPr>
          <w:p w14:paraId="1B7A4C1C" w14:textId="77777777" w:rsidR="2B359877" w:rsidRPr="000072D4" w:rsidRDefault="2B359877" w:rsidP="7373B43B">
            <w:pPr>
              <w:rPr>
                <w:rFonts w:ascii="Calibri" w:hAnsi="Calibri" w:cs="Book Antiqua"/>
                <w:b/>
                <w:bCs/>
              </w:rPr>
            </w:pPr>
            <w:r w:rsidRPr="000072D4">
              <w:rPr>
                <w:rFonts w:ascii="Calibri" w:hAnsi="Calibri" w:cs="Book Antiqua"/>
                <w:b/>
                <w:bCs/>
              </w:rPr>
              <w:t>ID Ref:</w:t>
            </w:r>
          </w:p>
        </w:tc>
        <w:tc>
          <w:tcPr>
            <w:tcW w:w="5087" w:type="dxa"/>
          </w:tcPr>
          <w:p w14:paraId="7B471748" w14:textId="1F18D956" w:rsidR="2B359877" w:rsidRPr="000072D4" w:rsidRDefault="2B359877" w:rsidP="7373B43B">
            <w:pPr>
              <w:rPr>
                <w:rFonts w:ascii="Calibri" w:hAnsi="Calibri" w:cs="Book Antiqua"/>
              </w:rPr>
            </w:pPr>
            <w:r w:rsidRPr="000072D4">
              <w:rPr>
                <w:rFonts w:ascii="Calibri" w:hAnsi="Calibri" w:cs="Book Antiqua"/>
              </w:rPr>
              <w:t>DG-</w:t>
            </w:r>
            <w:r w:rsidR="009F5AAB" w:rsidRPr="000072D4">
              <w:rPr>
                <w:rFonts w:ascii="Calibri" w:hAnsi="Calibri" w:cs="Book Antiqua"/>
              </w:rPr>
              <w:t>3</w:t>
            </w:r>
          </w:p>
        </w:tc>
      </w:tr>
      <w:tr w:rsidR="000072D4" w:rsidRPr="000072D4" w14:paraId="7767294B" w14:textId="77777777" w:rsidTr="3A45FC86">
        <w:tc>
          <w:tcPr>
            <w:tcW w:w="2001" w:type="dxa"/>
            <w:shd w:val="clear" w:color="auto" w:fill="DBDBDB" w:themeFill="accent3" w:themeFillTint="66"/>
          </w:tcPr>
          <w:p w14:paraId="24C789D0" w14:textId="77777777" w:rsidR="2B359877" w:rsidRPr="000072D4" w:rsidRDefault="2B359877" w:rsidP="7373B43B">
            <w:pPr>
              <w:rPr>
                <w:rFonts w:ascii="Calibri" w:hAnsi="Calibri" w:cs="Book Antiqua"/>
                <w:b/>
                <w:bCs/>
              </w:rPr>
            </w:pPr>
            <w:r w:rsidRPr="000072D4">
              <w:rPr>
                <w:rFonts w:ascii="Calibri" w:hAnsi="Calibri" w:cs="Book Antiqua"/>
                <w:b/>
                <w:bCs/>
              </w:rPr>
              <w:lastRenderedPageBreak/>
              <w:t>Descripción:</w:t>
            </w:r>
          </w:p>
        </w:tc>
        <w:tc>
          <w:tcPr>
            <w:tcW w:w="5087" w:type="dxa"/>
          </w:tcPr>
          <w:p w14:paraId="14E5260A" w14:textId="6B9CAB9A" w:rsidR="7373B43B" w:rsidRPr="000072D4" w:rsidRDefault="7373B43B" w:rsidP="7373B43B">
            <w:pPr>
              <w:spacing w:line="259" w:lineRule="auto"/>
              <w:rPr>
                <w:rFonts w:ascii="Calibri" w:hAnsi="Calibri" w:cs="Book Antiqua"/>
              </w:rPr>
            </w:pPr>
            <w:r w:rsidRPr="000072D4">
              <w:rPr>
                <w:rFonts w:cs="Calibri"/>
              </w:rPr>
              <w:t>EL registro de vuelos no se desarrolló porque el nombre de la aerolínea es invalida.</w:t>
            </w:r>
          </w:p>
        </w:tc>
      </w:tr>
      <w:tr w:rsidR="000072D4" w:rsidRPr="000072D4" w14:paraId="5982474A" w14:textId="77777777" w:rsidTr="3A45FC86">
        <w:tc>
          <w:tcPr>
            <w:tcW w:w="2001" w:type="dxa"/>
            <w:shd w:val="clear" w:color="auto" w:fill="DBDBDB" w:themeFill="accent3" w:themeFillTint="66"/>
          </w:tcPr>
          <w:p w14:paraId="6169490F" w14:textId="77777777" w:rsidR="2B359877" w:rsidRPr="000072D4" w:rsidRDefault="2B359877" w:rsidP="7373B43B">
            <w:pPr>
              <w:rPr>
                <w:rFonts w:ascii="Calibri" w:hAnsi="Calibri" w:cs="Book Antiqua"/>
                <w:b/>
                <w:bCs/>
              </w:rPr>
            </w:pPr>
            <w:r w:rsidRPr="000072D4">
              <w:rPr>
                <w:rFonts w:ascii="Calibri" w:hAnsi="Calibri" w:cs="Book Antiqua"/>
                <w:b/>
                <w:bCs/>
              </w:rPr>
              <w:t>Reqs. asociados:</w:t>
            </w:r>
          </w:p>
        </w:tc>
        <w:tc>
          <w:tcPr>
            <w:tcW w:w="5087" w:type="dxa"/>
          </w:tcPr>
          <w:p w14:paraId="2B430F27" w14:textId="36F3DDC3" w:rsidR="2B359877" w:rsidRPr="000072D4" w:rsidRDefault="2B359877" w:rsidP="7373B43B">
            <w:pPr>
              <w:rPr>
                <w:rFonts w:ascii="Calibri" w:hAnsi="Calibri" w:cs="Book Antiqua"/>
              </w:rPr>
            </w:pPr>
            <w:r w:rsidRPr="000072D4">
              <w:rPr>
                <w:rFonts w:ascii="Calibri" w:hAnsi="Calibri" w:cs="Book Antiqua"/>
              </w:rPr>
              <w:t>RF-11</w:t>
            </w:r>
          </w:p>
        </w:tc>
      </w:tr>
      <w:tr w:rsidR="000072D4" w:rsidRPr="000072D4" w14:paraId="5C4CECB4" w14:textId="77777777" w:rsidTr="3A45FC86">
        <w:tc>
          <w:tcPr>
            <w:tcW w:w="2001" w:type="dxa"/>
            <w:shd w:val="clear" w:color="auto" w:fill="DBDBDB" w:themeFill="accent3" w:themeFillTint="66"/>
          </w:tcPr>
          <w:p w14:paraId="626134CF" w14:textId="77777777" w:rsidR="2B359877" w:rsidRPr="000072D4" w:rsidRDefault="2B359877" w:rsidP="7373B43B">
            <w:pPr>
              <w:rPr>
                <w:rFonts w:ascii="Calibri" w:hAnsi="Calibri" w:cs="Book Antiqua"/>
                <w:b/>
                <w:bCs/>
              </w:rPr>
            </w:pPr>
            <w:r w:rsidRPr="000072D4">
              <w:rPr>
                <w:rFonts w:ascii="Calibri" w:hAnsi="Calibri" w:cs="Book Antiqua"/>
                <w:b/>
                <w:bCs/>
              </w:rPr>
              <w:t>CU asociados:</w:t>
            </w:r>
          </w:p>
        </w:tc>
        <w:tc>
          <w:tcPr>
            <w:tcW w:w="5087" w:type="dxa"/>
          </w:tcPr>
          <w:p w14:paraId="1D61E2E0" w14:textId="106AD862" w:rsidR="2B359877" w:rsidRPr="000072D4" w:rsidRDefault="2B359877" w:rsidP="7373B43B">
            <w:pPr>
              <w:rPr>
                <w:rFonts w:ascii="Calibri" w:hAnsi="Calibri" w:cs="Book Antiqua"/>
              </w:rPr>
            </w:pPr>
            <w:r w:rsidRPr="000072D4">
              <w:rPr>
                <w:rFonts w:ascii="Calibri" w:hAnsi="Calibri" w:cs="Book Antiqua"/>
              </w:rPr>
              <w:t>CU-1</w:t>
            </w:r>
          </w:p>
        </w:tc>
      </w:tr>
      <w:tr w:rsidR="000072D4" w:rsidRPr="000072D4" w14:paraId="484D9369" w14:textId="77777777" w:rsidTr="3A45FC86">
        <w:tc>
          <w:tcPr>
            <w:tcW w:w="2001" w:type="dxa"/>
            <w:shd w:val="clear" w:color="auto" w:fill="DBDBDB" w:themeFill="accent3" w:themeFillTint="66"/>
          </w:tcPr>
          <w:p w14:paraId="1DA3DAF1" w14:textId="77777777" w:rsidR="2B359877" w:rsidRPr="000072D4" w:rsidRDefault="2B359877" w:rsidP="7373B43B">
            <w:pPr>
              <w:rPr>
                <w:rFonts w:ascii="Calibri" w:hAnsi="Calibri" w:cs="Book Antiqua"/>
                <w:b/>
                <w:bCs/>
              </w:rPr>
            </w:pPr>
            <w:r w:rsidRPr="000072D4">
              <w:rPr>
                <w:rFonts w:ascii="Calibri" w:hAnsi="Calibri" w:cs="Book Antiqua"/>
                <w:b/>
                <w:bCs/>
              </w:rPr>
              <w:t>Esc. Asociados:</w:t>
            </w:r>
          </w:p>
        </w:tc>
        <w:tc>
          <w:tcPr>
            <w:tcW w:w="5087" w:type="dxa"/>
          </w:tcPr>
          <w:p w14:paraId="64BC4EB5" w14:textId="74232772" w:rsidR="2B359877" w:rsidRPr="000072D4" w:rsidRDefault="2B359877" w:rsidP="7373B43B">
            <w:pPr>
              <w:rPr>
                <w:rFonts w:ascii="Calibri" w:hAnsi="Calibri" w:cs="Book Antiqua"/>
              </w:rPr>
            </w:pPr>
            <w:r w:rsidRPr="000072D4">
              <w:rPr>
                <w:rFonts w:ascii="Calibri" w:hAnsi="Calibri" w:cs="Book Antiqua"/>
              </w:rPr>
              <w:t>ES-1.3</w:t>
            </w:r>
          </w:p>
        </w:tc>
      </w:tr>
    </w:tbl>
    <w:p w14:paraId="780FA7D3" w14:textId="21D0897A" w:rsidR="7373B43B" w:rsidRPr="000072D4" w:rsidRDefault="3A45FC86" w:rsidP="3A45FC86">
      <w:r w:rsidRPr="000072D4">
        <w:rPr>
          <w:noProof/>
        </w:rPr>
        <w:drawing>
          <wp:inline distT="0" distB="0" distL="0" distR="0" wp14:anchorId="171B919F" wp14:editId="3ADC305E">
            <wp:extent cx="4572000" cy="2219325"/>
            <wp:effectExtent l="0" t="0" r="0" b="5080"/>
            <wp:docPr id="1793828645" name="Picture 179382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7F2D4FE4" w14:textId="77777777" w:rsidR="00E06D51" w:rsidRPr="000072D4" w:rsidRDefault="00E06D51" w:rsidP="3A45FC86"/>
    <w:p w14:paraId="0DAF591F" w14:textId="41D990AC"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2D1E15A3" w14:textId="77777777" w:rsidTr="7373B43B">
        <w:tc>
          <w:tcPr>
            <w:tcW w:w="2001" w:type="dxa"/>
            <w:shd w:val="clear" w:color="auto" w:fill="DBDBDB" w:themeFill="accent3" w:themeFillTint="66"/>
          </w:tcPr>
          <w:p w14:paraId="47574F92" w14:textId="77777777" w:rsidR="2B359877" w:rsidRPr="000072D4" w:rsidRDefault="2B359877" w:rsidP="7373B43B">
            <w:pPr>
              <w:rPr>
                <w:rFonts w:ascii="Calibri" w:hAnsi="Calibri" w:cs="Book Antiqua"/>
                <w:b/>
                <w:bCs/>
              </w:rPr>
            </w:pPr>
            <w:r w:rsidRPr="000072D4">
              <w:rPr>
                <w:rFonts w:ascii="Calibri" w:hAnsi="Calibri" w:cs="Book Antiqua"/>
                <w:b/>
                <w:bCs/>
              </w:rPr>
              <w:t>ID Ref:</w:t>
            </w:r>
          </w:p>
        </w:tc>
        <w:tc>
          <w:tcPr>
            <w:tcW w:w="5087" w:type="dxa"/>
          </w:tcPr>
          <w:p w14:paraId="4B9FC46D" w14:textId="695564AD" w:rsidR="2B359877" w:rsidRPr="000072D4" w:rsidRDefault="2B359877" w:rsidP="7373B43B">
            <w:pPr>
              <w:rPr>
                <w:rFonts w:ascii="Calibri" w:hAnsi="Calibri" w:cs="Book Antiqua"/>
              </w:rPr>
            </w:pPr>
            <w:r w:rsidRPr="000072D4">
              <w:rPr>
                <w:rFonts w:ascii="Calibri" w:hAnsi="Calibri" w:cs="Book Antiqua"/>
              </w:rPr>
              <w:t>DG-</w:t>
            </w:r>
            <w:r w:rsidR="009F5AAB" w:rsidRPr="000072D4">
              <w:rPr>
                <w:rFonts w:ascii="Calibri" w:hAnsi="Calibri" w:cs="Book Antiqua"/>
              </w:rPr>
              <w:t>4</w:t>
            </w:r>
          </w:p>
        </w:tc>
      </w:tr>
      <w:tr w:rsidR="000072D4" w:rsidRPr="000072D4" w14:paraId="770D7662" w14:textId="77777777" w:rsidTr="7373B43B">
        <w:tc>
          <w:tcPr>
            <w:tcW w:w="2001" w:type="dxa"/>
            <w:shd w:val="clear" w:color="auto" w:fill="DBDBDB" w:themeFill="accent3" w:themeFillTint="66"/>
          </w:tcPr>
          <w:p w14:paraId="3034B888" w14:textId="77777777" w:rsidR="2B359877" w:rsidRPr="000072D4" w:rsidRDefault="2B359877" w:rsidP="7373B43B">
            <w:pPr>
              <w:rPr>
                <w:rFonts w:ascii="Calibri" w:hAnsi="Calibri" w:cs="Book Antiqua"/>
                <w:b/>
                <w:bCs/>
              </w:rPr>
            </w:pPr>
            <w:r w:rsidRPr="000072D4">
              <w:rPr>
                <w:rFonts w:ascii="Calibri" w:hAnsi="Calibri" w:cs="Book Antiqua"/>
                <w:b/>
                <w:bCs/>
              </w:rPr>
              <w:t>Descripción:</w:t>
            </w:r>
          </w:p>
        </w:tc>
        <w:tc>
          <w:tcPr>
            <w:tcW w:w="5087" w:type="dxa"/>
          </w:tcPr>
          <w:p w14:paraId="0246FC11" w14:textId="62249097" w:rsidR="7373B43B" w:rsidRPr="000072D4" w:rsidRDefault="7373B43B" w:rsidP="7373B43B">
            <w:pPr>
              <w:spacing w:line="259" w:lineRule="auto"/>
              <w:rPr>
                <w:rFonts w:ascii="Calibri" w:hAnsi="Calibri" w:cs="Book Antiqua"/>
              </w:rPr>
            </w:pPr>
            <w:r w:rsidRPr="000072D4">
              <w:rPr>
                <w:rFonts w:cs="Calibri"/>
              </w:rPr>
              <w:t>Modificación de datos del vuelo exitoso.</w:t>
            </w:r>
          </w:p>
        </w:tc>
      </w:tr>
      <w:tr w:rsidR="000072D4" w:rsidRPr="000072D4" w14:paraId="1C3CC431" w14:textId="77777777" w:rsidTr="7373B43B">
        <w:tc>
          <w:tcPr>
            <w:tcW w:w="2001" w:type="dxa"/>
            <w:shd w:val="clear" w:color="auto" w:fill="DBDBDB" w:themeFill="accent3" w:themeFillTint="66"/>
          </w:tcPr>
          <w:p w14:paraId="219547A1" w14:textId="77777777" w:rsidR="2B359877" w:rsidRPr="000072D4" w:rsidRDefault="2B359877" w:rsidP="7373B43B">
            <w:pPr>
              <w:rPr>
                <w:rFonts w:ascii="Calibri" w:hAnsi="Calibri" w:cs="Book Antiqua"/>
                <w:b/>
                <w:bCs/>
              </w:rPr>
            </w:pPr>
            <w:r w:rsidRPr="000072D4">
              <w:rPr>
                <w:rFonts w:ascii="Calibri" w:hAnsi="Calibri" w:cs="Book Antiqua"/>
                <w:b/>
                <w:bCs/>
              </w:rPr>
              <w:t>Reqs. asociados:</w:t>
            </w:r>
          </w:p>
        </w:tc>
        <w:tc>
          <w:tcPr>
            <w:tcW w:w="5087" w:type="dxa"/>
          </w:tcPr>
          <w:p w14:paraId="4C5E8649" w14:textId="1E99F7BF" w:rsidR="2B359877" w:rsidRPr="000072D4" w:rsidRDefault="2B359877" w:rsidP="7373B43B">
            <w:pPr>
              <w:rPr>
                <w:rFonts w:ascii="Calibri" w:hAnsi="Calibri" w:cs="Book Antiqua"/>
              </w:rPr>
            </w:pPr>
            <w:r w:rsidRPr="000072D4">
              <w:rPr>
                <w:rFonts w:ascii="Calibri" w:hAnsi="Calibri" w:cs="Book Antiqua"/>
              </w:rPr>
              <w:t>RF-12</w:t>
            </w:r>
          </w:p>
        </w:tc>
      </w:tr>
      <w:tr w:rsidR="000072D4" w:rsidRPr="000072D4" w14:paraId="7C83ABEE" w14:textId="77777777" w:rsidTr="7373B43B">
        <w:tc>
          <w:tcPr>
            <w:tcW w:w="2001" w:type="dxa"/>
            <w:shd w:val="clear" w:color="auto" w:fill="DBDBDB" w:themeFill="accent3" w:themeFillTint="66"/>
          </w:tcPr>
          <w:p w14:paraId="0EBEF7AD" w14:textId="77777777" w:rsidR="2B359877" w:rsidRPr="000072D4" w:rsidRDefault="2B359877" w:rsidP="7373B43B">
            <w:pPr>
              <w:rPr>
                <w:rFonts w:ascii="Calibri" w:hAnsi="Calibri" w:cs="Book Antiqua"/>
                <w:b/>
                <w:bCs/>
              </w:rPr>
            </w:pPr>
            <w:r w:rsidRPr="000072D4">
              <w:rPr>
                <w:rFonts w:ascii="Calibri" w:hAnsi="Calibri" w:cs="Book Antiqua"/>
                <w:b/>
                <w:bCs/>
              </w:rPr>
              <w:t>CU asociados:</w:t>
            </w:r>
          </w:p>
        </w:tc>
        <w:tc>
          <w:tcPr>
            <w:tcW w:w="5087" w:type="dxa"/>
          </w:tcPr>
          <w:p w14:paraId="5033D23D" w14:textId="5D9E381A" w:rsidR="2B359877" w:rsidRPr="000072D4" w:rsidRDefault="2B359877" w:rsidP="7373B43B">
            <w:pPr>
              <w:rPr>
                <w:rFonts w:ascii="Calibri" w:hAnsi="Calibri" w:cs="Book Antiqua"/>
              </w:rPr>
            </w:pPr>
            <w:r w:rsidRPr="000072D4">
              <w:rPr>
                <w:rFonts w:ascii="Calibri" w:hAnsi="Calibri" w:cs="Book Antiqua"/>
              </w:rPr>
              <w:t>CU-2</w:t>
            </w:r>
          </w:p>
        </w:tc>
      </w:tr>
      <w:tr w:rsidR="000072D4" w:rsidRPr="000072D4" w14:paraId="6270FC3A" w14:textId="77777777" w:rsidTr="7373B43B">
        <w:tc>
          <w:tcPr>
            <w:tcW w:w="2001" w:type="dxa"/>
            <w:shd w:val="clear" w:color="auto" w:fill="DBDBDB" w:themeFill="accent3" w:themeFillTint="66"/>
          </w:tcPr>
          <w:p w14:paraId="09335746" w14:textId="77777777" w:rsidR="2B359877" w:rsidRPr="000072D4" w:rsidRDefault="2B359877" w:rsidP="7373B43B">
            <w:pPr>
              <w:rPr>
                <w:rFonts w:ascii="Calibri" w:hAnsi="Calibri" w:cs="Book Antiqua"/>
                <w:b/>
                <w:bCs/>
              </w:rPr>
            </w:pPr>
            <w:r w:rsidRPr="000072D4">
              <w:rPr>
                <w:rFonts w:ascii="Calibri" w:hAnsi="Calibri" w:cs="Book Antiqua"/>
                <w:b/>
                <w:bCs/>
              </w:rPr>
              <w:t>Esc. Asociados:</w:t>
            </w:r>
          </w:p>
        </w:tc>
        <w:tc>
          <w:tcPr>
            <w:tcW w:w="5087" w:type="dxa"/>
          </w:tcPr>
          <w:p w14:paraId="53EE306E" w14:textId="77FB11CC" w:rsidR="2B359877" w:rsidRPr="000072D4" w:rsidRDefault="2B359877" w:rsidP="7373B43B">
            <w:pPr>
              <w:rPr>
                <w:rFonts w:ascii="Calibri" w:hAnsi="Calibri" w:cs="Book Antiqua"/>
              </w:rPr>
            </w:pPr>
            <w:r w:rsidRPr="000072D4">
              <w:rPr>
                <w:rFonts w:ascii="Calibri" w:hAnsi="Calibri" w:cs="Book Antiqua"/>
              </w:rPr>
              <w:t>ES-2.1</w:t>
            </w:r>
          </w:p>
        </w:tc>
      </w:tr>
    </w:tbl>
    <w:p w14:paraId="7747CDA0" w14:textId="634070A0" w:rsidR="3A45FC86" w:rsidRPr="000072D4" w:rsidRDefault="3A45FC86" w:rsidP="3A45FC86">
      <w:r w:rsidRPr="000072D4">
        <w:rPr>
          <w:noProof/>
        </w:rPr>
        <w:drawing>
          <wp:inline distT="0" distB="0" distL="0" distR="0" wp14:anchorId="649FA298" wp14:editId="2708CCE7">
            <wp:extent cx="4800600" cy="3490436"/>
            <wp:effectExtent l="0" t="0" r="0" b="0"/>
            <wp:docPr id="800535440" name="Picture 80053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535440"/>
                    <pic:cNvPicPr/>
                  </pic:nvPicPr>
                  <pic:blipFill>
                    <a:blip r:embed="rId29">
                      <a:extLst>
                        <a:ext uri="{28A0092B-C50C-407E-A947-70E740481C1C}">
                          <a14:useLocalDpi xmlns:a14="http://schemas.microsoft.com/office/drawing/2010/main" val="0"/>
                        </a:ext>
                      </a:extLst>
                    </a:blip>
                    <a:stretch>
                      <a:fillRect/>
                    </a:stretch>
                  </pic:blipFill>
                  <pic:spPr>
                    <a:xfrm>
                      <a:off x="0" y="0"/>
                      <a:ext cx="4800600" cy="3490436"/>
                    </a:xfrm>
                    <a:prstGeom prst="rect">
                      <a:avLst/>
                    </a:prstGeom>
                  </pic:spPr>
                </pic:pic>
              </a:graphicData>
            </a:graphic>
          </wp:inline>
        </w:drawing>
      </w:r>
    </w:p>
    <w:p w14:paraId="532BB17F" w14:textId="77777777" w:rsidR="009F5AAB" w:rsidRPr="000072D4" w:rsidRDefault="009F5AAB" w:rsidP="3A45FC86"/>
    <w:p w14:paraId="4DBAEEEB" w14:textId="77777777" w:rsidR="009F5AAB" w:rsidRPr="000072D4" w:rsidRDefault="009F5AAB" w:rsidP="3A45FC86"/>
    <w:p w14:paraId="2FEC6DA2" w14:textId="0E7D37D5"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1D563951" w14:textId="77777777" w:rsidTr="7373B43B">
        <w:tc>
          <w:tcPr>
            <w:tcW w:w="2001" w:type="dxa"/>
            <w:shd w:val="clear" w:color="auto" w:fill="DBDBDB" w:themeFill="accent3" w:themeFillTint="66"/>
          </w:tcPr>
          <w:p w14:paraId="7150BAAA" w14:textId="77777777" w:rsidR="2B359877" w:rsidRPr="000072D4" w:rsidRDefault="2B359877" w:rsidP="7373B43B">
            <w:pPr>
              <w:rPr>
                <w:rFonts w:ascii="Calibri" w:hAnsi="Calibri" w:cs="Book Antiqua"/>
                <w:b/>
                <w:bCs/>
              </w:rPr>
            </w:pPr>
            <w:r w:rsidRPr="000072D4">
              <w:rPr>
                <w:rFonts w:ascii="Calibri" w:hAnsi="Calibri" w:cs="Book Antiqua"/>
                <w:b/>
                <w:bCs/>
              </w:rPr>
              <w:lastRenderedPageBreak/>
              <w:t>ID Ref:</w:t>
            </w:r>
          </w:p>
        </w:tc>
        <w:tc>
          <w:tcPr>
            <w:tcW w:w="5087" w:type="dxa"/>
          </w:tcPr>
          <w:p w14:paraId="34682E83" w14:textId="19FE445F" w:rsidR="2B359877" w:rsidRPr="000072D4" w:rsidRDefault="2B359877" w:rsidP="7373B43B">
            <w:pPr>
              <w:rPr>
                <w:rFonts w:ascii="Calibri" w:hAnsi="Calibri" w:cs="Book Antiqua"/>
              </w:rPr>
            </w:pPr>
            <w:r w:rsidRPr="000072D4">
              <w:rPr>
                <w:rFonts w:ascii="Calibri" w:hAnsi="Calibri" w:cs="Book Antiqua"/>
              </w:rPr>
              <w:t>DG-</w:t>
            </w:r>
            <w:r w:rsidR="009F5AAB" w:rsidRPr="000072D4">
              <w:rPr>
                <w:rFonts w:ascii="Calibri" w:hAnsi="Calibri" w:cs="Book Antiqua"/>
              </w:rPr>
              <w:t>5</w:t>
            </w:r>
          </w:p>
        </w:tc>
      </w:tr>
      <w:tr w:rsidR="000072D4" w:rsidRPr="000072D4" w14:paraId="0E110C30" w14:textId="77777777" w:rsidTr="7373B43B">
        <w:tc>
          <w:tcPr>
            <w:tcW w:w="2001" w:type="dxa"/>
            <w:shd w:val="clear" w:color="auto" w:fill="DBDBDB" w:themeFill="accent3" w:themeFillTint="66"/>
          </w:tcPr>
          <w:p w14:paraId="6672BF47" w14:textId="77777777" w:rsidR="2B359877" w:rsidRPr="000072D4" w:rsidRDefault="2B359877" w:rsidP="7373B43B">
            <w:pPr>
              <w:rPr>
                <w:rFonts w:ascii="Calibri" w:hAnsi="Calibri" w:cs="Book Antiqua"/>
                <w:b/>
                <w:bCs/>
              </w:rPr>
            </w:pPr>
            <w:r w:rsidRPr="000072D4">
              <w:rPr>
                <w:rFonts w:ascii="Calibri" w:hAnsi="Calibri" w:cs="Book Antiqua"/>
                <w:b/>
                <w:bCs/>
              </w:rPr>
              <w:t>Descripción:</w:t>
            </w:r>
          </w:p>
        </w:tc>
        <w:tc>
          <w:tcPr>
            <w:tcW w:w="5087" w:type="dxa"/>
          </w:tcPr>
          <w:p w14:paraId="209969D2" w14:textId="721AEA86" w:rsidR="7373B43B" w:rsidRPr="000072D4" w:rsidRDefault="7373B43B" w:rsidP="7373B43B">
            <w:pPr>
              <w:spacing w:line="259" w:lineRule="auto"/>
              <w:rPr>
                <w:rFonts w:ascii="Calibri" w:hAnsi="Calibri" w:cs="Book Antiqua"/>
              </w:rPr>
            </w:pPr>
            <w:r w:rsidRPr="000072D4">
              <w:rPr>
                <w:rFonts w:cs="Calibri"/>
              </w:rPr>
              <w:t>Modificación de datos del vuelo fallida, los datos del vuelo no existen en el sistema.</w:t>
            </w:r>
          </w:p>
        </w:tc>
      </w:tr>
      <w:tr w:rsidR="000072D4" w:rsidRPr="000072D4" w14:paraId="18614C93" w14:textId="77777777" w:rsidTr="7373B43B">
        <w:tc>
          <w:tcPr>
            <w:tcW w:w="2001" w:type="dxa"/>
            <w:shd w:val="clear" w:color="auto" w:fill="DBDBDB" w:themeFill="accent3" w:themeFillTint="66"/>
          </w:tcPr>
          <w:p w14:paraId="44D1E55C" w14:textId="77777777" w:rsidR="2B359877" w:rsidRPr="000072D4" w:rsidRDefault="2B359877" w:rsidP="7373B43B">
            <w:pPr>
              <w:rPr>
                <w:rFonts w:ascii="Calibri" w:hAnsi="Calibri" w:cs="Book Antiqua"/>
                <w:b/>
                <w:bCs/>
              </w:rPr>
            </w:pPr>
            <w:r w:rsidRPr="000072D4">
              <w:rPr>
                <w:rFonts w:ascii="Calibri" w:hAnsi="Calibri" w:cs="Book Antiqua"/>
                <w:b/>
                <w:bCs/>
              </w:rPr>
              <w:t>Reqs. asociados:</w:t>
            </w:r>
          </w:p>
        </w:tc>
        <w:tc>
          <w:tcPr>
            <w:tcW w:w="5087" w:type="dxa"/>
          </w:tcPr>
          <w:p w14:paraId="4BE4589A" w14:textId="1E99F7BF" w:rsidR="2B359877" w:rsidRPr="000072D4" w:rsidRDefault="2B359877" w:rsidP="7373B43B">
            <w:pPr>
              <w:rPr>
                <w:rFonts w:ascii="Calibri" w:hAnsi="Calibri" w:cs="Book Antiqua"/>
              </w:rPr>
            </w:pPr>
            <w:r w:rsidRPr="000072D4">
              <w:rPr>
                <w:rFonts w:ascii="Calibri" w:hAnsi="Calibri" w:cs="Book Antiqua"/>
              </w:rPr>
              <w:t>RF-12</w:t>
            </w:r>
          </w:p>
        </w:tc>
      </w:tr>
      <w:tr w:rsidR="000072D4" w:rsidRPr="000072D4" w14:paraId="7359DF26" w14:textId="77777777" w:rsidTr="7373B43B">
        <w:tc>
          <w:tcPr>
            <w:tcW w:w="2001" w:type="dxa"/>
            <w:shd w:val="clear" w:color="auto" w:fill="DBDBDB" w:themeFill="accent3" w:themeFillTint="66"/>
          </w:tcPr>
          <w:p w14:paraId="43F925A8" w14:textId="77777777" w:rsidR="2B359877" w:rsidRPr="000072D4" w:rsidRDefault="2B359877" w:rsidP="7373B43B">
            <w:pPr>
              <w:rPr>
                <w:rFonts w:ascii="Calibri" w:hAnsi="Calibri" w:cs="Book Antiqua"/>
                <w:b/>
                <w:bCs/>
              </w:rPr>
            </w:pPr>
            <w:r w:rsidRPr="000072D4">
              <w:rPr>
                <w:rFonts w:ascii="Calibri" w:hAnsi="Calibri" w:cs="Book Antiqua"/>
                <w:b/>
                <w:bCs/>
              </w:rPr>
              <w:t>CU asociados:</w:t>
            </w:r>
          </w:p>
        </w:tc>
        <w:tc>
          <w:tcPr>
            <w:tcW w:w="5087" w:type="dxa"/>
          </w:tcPr>
          <w:p w14:paraId="66DE50E0" w14:textId="5D9E381A" w:rsidR="2B359877" w:rsidRPr="000072D4" w:rsidRDefault="2B359877" w:rsidP="7373B43B">
            <w:pPr>
              <w:rPr>
                <w:rFonts w:ascii="Calibri" w:hAnsi="Calibri" w:cs="Book Antiqua"/>
              </w:rPr>
            </w:pPr>
            <w:r w:rsidRPr="000072D4">
              <w:rPr>
                <w:rFonts w:ascii="Calibri" w:hAnsi="Calibri" w:cs="Book Antiqua"/>
              </w:rPr>
              <w:t>CU-2</w:t>
            </w:r>
          </w:p>
        </w:tc>
      </w:tr>
      <w:tr w:rsidR="000072D4" w:rsidRPr="000072D4" w14:paraId="668410AD" w14:textId="77777777" w:rsidTr="7373B43B">
        <w:tc>
          <w:tcPr>
            <w:tcW w:w="2001" w:type="dxa"/>
            <w:shd w:val="clear" w:color="auto" w:fill="DBDBDB" w:themeFill="accent3" w:themeFillTint="66"/>
          </w:tcPr>
          <w:p w14:paraId="6267BB93" w14:textId="77777777" w:rsidR="2B359877" w:rsidRPr="000072D4" w:rsidRDefault="2B359877" w:rsidP="7373B43B">
            <w:pPr>
              <w:rPr>
                <w:rFonts w:ascii="Calibri" w:hAnsi="Calibri" w:cs="Book Antiqua"/>
                <w:b/>
                <w:bCs/>
              </w:rPr>
            </w:pPr>
            <w:r w:rsidRPr="000072D4">
              <w:rPr>
                <w:rFonts w:ascii="Calibri" w:hAnsi="Calibri" w:cs="Book Antiqua"/>
                <w:b/>
                <w:bCs/>
              </w:rPr>
              <w:t>Esc. Asociados:</w:t>
            </w:r>
          </w:p>
        </w:tc>
        <w:tc>
          <w:tcPr>
            <w:tcW w:w="5087" w:type="dxa"/>
          </w:tcPr>
          <w:p w14:paraId="06DF6F0D" w14:textId="7C0A3762" w:rsidR="2B359877" w:rsidRPr="000072D4" w:rsidRDefault="2B359877" w:rsidP="7373B43B">
            <w:pPr>
              <w:rPr>
                <w:rFonts w:ascii="Calibri" w:hAnsi="Calibri" w:cs="Book Antiqua"/>
              </w:rPr>
            </w:pPr>
            <w:r w:rsidRPr="000072D4">
              <w:rPr>
                <w:rFonts w:ascii="Calibri" w:hAnsi="Calibri" w:cs="Book Antiqua"/>
              </w:rPr>
              <w:t>ES-2.2</w:t>
            </w:r>
          </w:p>
        </w:tc>
      </w:tr>
    </w:tbl>
    <w:p w14:paraId="1B735841" w14:textId="0DF43F15" w:rsidR="7373B43B" w:rsidRPr="000072D4" w:rsidRDefault="3A45FC86" w:rsidP="3A45FC86">
      <w:r w:rsidRPr="000072D4">
        <w:rPr>
          <w:noProof/>
        </w:rPr>
        <w:drawing>
          <wp:inline distT="0" distB="0" distL="0" distR="0" wp14:anchorId="30E32D4E" wp14:editId="07EDF528">
            <wp:extent cx="5185631" cy="2452372"/>
            <wp:effectExtent l="0" t="0" r="0" b="6985"/>
            <wp:docPr id="72087547" name="Picture 7208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87547"/>
                    <pic:cNvPicPr/>
                  </pic:nvPicPr>
                  <pic:blipFill>
                    <a:blip r:embed="rId30">
                      <a:extLst>
                        <a:ext uri="{28A0092B-C50C-407E-A947-70E740481C1C}">
                          <a14:useLocalDpi xmlns:a14="http://schemas.microsoft.com/office/drawing/2010/main" val="0"/>
                        </a:ext>
                      </a:extLst>
                    </a:blip>
                    <a:stretch>
                      <a:fillRect/>
                    </a:stretch>
                  </pic:blipFill>
                  <pic:spPr>
                    <a:xfrm>
                      <a:off x="0" y="0"/>
                      <a:ext cx="5185631" cy="2452372"/>
                    </a:xfrm>
                    <a:prstGeom prst="rect">
                      <a:avLst/>
                    </a:prstGeom>
                  </pic:spPr>
                </pic:pic>
              </a:graphicData>
            </a:graphic>
          </wp:inline>
        </w:drawing>
      </w:r>
    </w:p>
    <w:p w14:paraId="54688F71" w14:textId="31891ECA" w:rsidR="7373B43B" w:rsidRPr="000072D4" w:rsidRDefault="7373B43B" w:rsidP="7373B43B"/>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5F8848F" w14:textId="77777777" w:rsidTr="7373B43B">
        <w:tc>
          <w:tcPr>
            <w:tcW w:w="2001" w:type="dxa"/>
            <w:shd w:val="clear" w:color="auto" w:fill="DBDBDB" w:themeFill="accent3" w:themeFillTint="66"/>
          </w:tcPr>
          <w:p w14:paraId="6D89AA4C" w14:textId="77777777" w:rsidR="2B359877" w:rsidRPr="000072D4" w:rsidRDefault="2B359877" w:rsidP="7373B43B">
            <w:pPr>
              <w:rPr>
                <w:rFonts w:ascii="Calibri" w:hAnsi="Calibri" w:cs="Book Antiqua"/>
                <w:b/>
                <w:bCs/>
              </w:rPr>
            </w:pPr>
            <w:r w:rsidRPr="000072D4">
              <w:rPr>
                <w:rFonts w:ascii="Calibri" w:hAnsi="Calibri" w:cs="Book Antiqua"/>
                <w:b/>
                <w:bCs/>
              </w:rPr>
              <w:t>ID Ref:</w:t>
            </w:r>
          </w:p>
        </w:tc>
        <w:tc>
          <w:tcPr>
            <w:tcW w:w="5087" w:type="dxa"/>
          </w:tcPr>
          <w:p w14:paraId="4A5ADAB8" w14:textId="52F07431" w:rsidR="2B359877" w:rsidRPr="000072D4" w:rsidRDefault="2B359877" w:rsidP="7373B43B">
            <w:pPr>
              <w:rPr>
                <w:rFonts w:ascii="Calibri" w:hAnsi="Calibri" w:cs="Book Antiqua"/>
              </w:rPr>
            </w:pPr>
            <w:r w:rsidRPr="000072D4">
              <w:rPr>
                <w:rFonts w:ascii="Calibri" w:hAnsi="Calibri" w:cs="Book Antiqua"/>
              </w:rPr>
              <w:t>DG-</w:t>
            </w:r>
            <w:r w:rsidR="009F5AAB" w:rsidRPr="000072D4">
              <w:rPr>
                <w:rFonts w:ascii="Calibri" w:hAnsi="Calibri" w:cs="Book Antiqua"/>
              </w:rPr>
              <w:t>6</w:t>
            </w:r>
          </w:p>
        </w:tc>
      </w:tr>
      <w:tr w:rsidR="000072D4" w:rsidRPr="000072D4" w14:paraId="1DB618B8" w14:textId="77777777" w:rsidTr="7373B43B">
        <w:tc>
          <w:tcPr>
            <w:tcW w:w="2001" w:type="dxa"/>
            <w:shd w:val="clear" w:color="auto" w:fill="DBDBDB" w:themeFill="accent3" w:themeFillTint="66"/>
          </w:tcPr>
          <w:p w14:paraId="1C7D3EF2" w14:textId="77777777" w:rsidR="2B359877" w:rsidRPr="000072D4" w:rsidRDefault="2B359877" w:rsidP="7373B43B">
            <w:pPr>
              <w:rPr>
                <w:rFonts w:ascii="Calibri" w:hAnsi="Calibri" w:cs="Book Antiqua"/>
                <w:b/>
                <w:bCs/>
              </w:rPr>
            </w:pPr>
            <w:r w:rsidRPr="000072D4">
              <w:rPr>
                <w:rFonts w:ascii="Calibri" w:hAnsi="Calibri" w:cs="Book Antiqua"/>
                <w:b/>
                <w:bCs/>
              </w:rPr>
              <w:t>Descripción:</w:t>
            </w:r>
          </w:p>
        </w:tc>
        <w:tc>
          <w:tcPr>
            <w:tcW w:w="5087" w:type="dxa"/>
          </w:tcPr>
          <w:p w14:paraId="675F4A4A" w14:textId="5263F4C4" w:rsidR="7373B43B" w:rsidRPr="000072D4" w:rsidRDefault="7373B43B" w:rsidP="7373B43B">
            <w:pPr>
              <w:spacing w:line="259" w:lineRule="auto"/>
              <w:rPr>
                <w:rFonts w:ascii="Calibri" w:hAnsi="Calibri" w:cs="Book Antiqua"/>
              </w:rPr>
            </w:pPr>
            <w:r w:rsidRPr="000072D4">
              <w:rPr>
                <w:rFonts w:cs="Calibri"/>
              </w:rPr>
              <w:t xml:space="preserve">Modificación de datos del vuelo fallida, el nuevo nombre de la aerolínea es invalida.  </w:t>
            </w:r>
          </w:p>
        </w:tc>
      </w:tr>
      <w:tr w:rsidR="000072D4" w:rsidRPr="000072D4" w14:paraId="7EE5C4E2" w14:textId="77777777" w:rsidTr="7373B43B">
        <w:tc>
          <w:tcPr>
            <w:tcW w:w="2001" w:type="dxa"/>
            <w:shd w:val="clear" w:color="auto" w:fill="DBDBDB" w:themeFill="accent3" w:themeFillTint="66"/>
          </w:tcPr>
          <w:p w14:paraId="3949CC4D" w14:textId="77777777" w:rsidR="2B359877" w:rsidRPr="000072D4" w:rsidRDefault="2B359877" w:rsidP="7373B43B">
            <w:pPr>
              <w:rPr>
                <w:rFonts w:ascii="Calibri" w:hAnsi="Calibri" w:cs="Book Antiqua"/>
                <w:b/>
                <w:bCs/>
              </w:rPr>
            </w:pPr>
            <w:r w:rsidRPr="000072D4">
              <w:rPr>
                <w:rFonts w:ascii="Calibri" w:hAnsi="Calibri" w:cs="Book Antiqua"/>
                <w:b/>
                <w:bCs/>
              </w:rPr>
              <w:t>Reqs. asociados:</w:t>
            </w:r>
          </w:p>
        </w:tc>
        <w:tc>
          <w:tcPr>
            <w:tcW w:w="5087" w:type="dxa"/>
          </w:tcPr>
          <w:p w14:paraId="63EDE198" w14:textId="1E99F7BF" w:rsidR="2B359877" w:rsidRPr="000072D4" w:rsidRDefault="2B359877" w:rsidP="7373B43B">
            <w:pPr>
              <w:rPr>
                <w:rFonts w:ascii="Calibri" w:hAnsi="Calibri" w:cs="Book Antiqua"/>
              </w:rPr>
            </w:pPr>
            <w:r w:rsidRPr="000072D4">
              <w:rPr>
                <w:rFonts w:ascii="Calibri" w:hAnsi="Calibri" w:cs="Book Antiqua"/>
              </w:rPr>
              <w:t>RF-12</w:t>
            </w:r>
          </w:p>
        </w:tc>
      </w:tr>
      <w:tr w:rsidR="000072D4" w:rsidRPr="000072D4" w14:paraId="4B2E4117" w14:textId="77777777" w:rsidTr="7373B43B">
        <w:tc>
          <w:tcPr>
            <w:tcW w:w="2001" w:type="dxa"/>
            <w:shd w:val="clear" w:color="auto" w:fill="DBDBDB" w:themeFill="accent3" w:themeFillTint="66"/>
          </w:tcPr>
          <w:p w14:paraId="62E05A9E" w14:textId="77777777" w:rsidR="2B359877" w:rsidRPr="000072D4" w:rsidRDefault="2B359877" w:rsidP="7373B43B">
            <w:pPr>
              <w:rPr>
                <w:rFonts w:ascii="Calibri" w:hAnsi="Calibri" w:cs="Book Antiqua"/>
                <w:b/>
                <w:bCs/>
              </w:rPr>
            </w:pPr>
            <w:r w:rsidRPr="000072D4">
              <w:rPr>
                <w:rFonts w:ascii="Calibri" w:hAnsi="Calibri" w:cs="Book Antiqua"/>
                <w:b/>
                <w:bCs/>
              </w:rPr>
              <w:t>CU asociados:</w:t>
            </w:r>
          </w:p>
        </w:tc>
        <w:tc>
          <w:tcPr>
            <w:tcW w:w="5087" w:type="dxa"/>
          </w:tcPr>
          <w:p w14:paraId="1F4EEDCC" w14:textId="5D9E381A" w:rsidR="2B359877" w:rsidRPr="000072D4" w:rsidRDefault="2B359877" w:rsidP="7373B43B">
            <w:pPr>
              <w:rPr>
                <w:rFonts w:ascii="Calibri" w:hAnsi="Calibri" w:cs="Book Antiqua"/>
              </w:rPr>
            </w:pPr>
            <w:r w:rsidRPr="000072D4">
              <w:rPr>
                <w:rFonts w:ascii="Calibri" w:hAnsi="Calibri" w:cs="Book Antiqua"/>
              </w:rPr>
              <w:t>CU-2</w:t>
            </w:r>
          </w:p>
        </w:tc>
      </w:tr>
      <w:tr w:rsidR="000072D4" w:rsidRPr="000072D4" w14:paraId="0ABDF11E" w14:textId="77777777" w:rsidTr="7373B43B">
        <w:tc>
          <w:tcPr>
            <w:tcW w:w="2001" w:type="dxa"/>
            <w:shd w:val="clear" w:color="auto" w:fill="DBDBDB" w:themeFill="accent3" w:themeFillTint="66"/>
          </w:tcPr>
          <w:p w14:paraId="042C2ED5" w14:textId="77777777" w:rsidR="2B359877" w:rsidRPr="000072D4" w:rsidRDefault="2B359877" w:rsidP="7373B43B">
            <w:pPr>
              <w:rPr>
                <w:rFonts w:ascii="Calibri" w:hAnsi="Calibri" w:cs="Book Antiqua"/>
                <w:b/>
                <w:bCs/>
              </w:rPr>
            </w:pPr>
            <w:r w:rsidRPr="000072D4">
              <w:rPr>
                <w:rFonts w:ascii="Calibri" w:hAnsi="Calibri" w:cs="Book Antiqua"/>
                <w:b/>
                <w:bCs/>
              </w:rPr>
              <w:t>Esc. Asociados:</w:t>
            </w:r>
          </w:p>
        </w:tc>
        <w:tc>
          <w:tcPr>
            <w:tcW w:w="5087" w:type="dxa"/>
          </w:tcPr>
          <w:p w14:paraId="2EA28AE1" w14:textId="1F7DCA71" w:rsidR="2B359877" w:rsidRPr="000072D4" w:rsidRDefault="2B359877" w:rsidP="7373B43B">
            <w:pPr>
              <w:rPr>
                <w:rFonts w:ascii="Calibri" w:hAnsi="Calibri" w:cs="Book Antiqua"/>
              </w:rPr>
            </w:pPr>
            <w:r w:rsidRPr="000072D4">
              <w:rPr>
                <w:rFonts w:ascii="Calibri" w:hAnsi="Calibri" w:cs="Book Antiqua"/>
              </w:rPr>
              <w:t>ES-2.3</w:t>
            </w:r>
          </w:p>
        </w:tc>
      </w:tr>
    </w:tbl>
    <w:p w14:paraId="4357CDCC" w14:textId="62F1D4F0" w:rsidR="3A45FC86" w:rsidRPr="000072D4" w:rsidRDefault="3A45FC86" w:rsidP="3A45FC86">
      <w:r w:rsidRPr="000072D4">
        <w:rPr>
          <w:noProof/>
        </w:rPr>
        <w:drawing>
          <wp:inline distT="0" distB="0" distL="0" distR="0" wp14:anchorId="7F68A969" wp14:editId="2A4388E9">
            <wp:extent cx="4820306" cy="3374214"/>
            <wp:effectExtent l="0" t="0" r="0" b="6985"/>
            <wp:docPr id="706592412" name="Picture 70659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592412"/>
                    <pic:cNvPicPr/>
                  </pic:nvPicPr>
                  <pic:blipFill>
                    <a:blip r:embed="rId31">
                      <a:extLst>
                        <a:ext uri="{28A0092B-C50C-407E-A947-70E740481C1C}">
                          <a14:useLocalDpi xmlns:a14="http://schemas.microsoft.com/office/drawing/2010/main" val="0"/>
                        </a:ext>
                      </a:extLst>
                    </a:blip>
                    <a:stretch>
                      <a:fillRect/>
                    </a:stretch>
                  </pic:blipFill>
                  <pic:spPr>
                    <a:xfrm>
                      <a:off x="0" y="0"/>
                      <a:ext cx="4820306" cy="3374214"/>
                    </a:xfrm>
                    <a:prstGeom prst="rect">
                      <a:avLst/>
                    </a:prstGeom>
                  </pic:spPr>
                </pic:pic>
              </a:graphicData>
            </a:graphic>
          </wp:inline>
        </w:drawing>
      </w:r>
    </w:p>
    <w:p w14:paraId="52C68E20" w14:textId="73760325" w:rsidR="7373B43B" w:rsidRPr="000072D4" w:rsidRDefault="7373B43B" w:rsidP="7373B43B"/>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60280CDF" w14:textId="77777777" w:rsidTr="7373B43B">
        <w:tc>
          <w:tcPr>
            <w:tcW w:w="2001" w:type="dxa"/>
            <w:shd w:val="clear" w:color="auto" w:fill="DBDBDB" w:themeFill="accent3" w:themeFillTint="66"/>
          </w:tcPr>
          <w:p w14:paraId="5E268764" w14:textId="77777777" w:rsidR="2B359877" w:rsidRPr="000072D4" w:rsidRDefault="2B359877" w:rsidP="7373B43B">
            <w:pPr>
              <w:rPr>
                <w:rFonts w:ascii="Calibri" w:hAnsi="Calibri" w:cs="Book Antiqua"/>
                <w:b/>
                <w:bCs/>
              </w:rPr>
            </w:pPr>
            <w:r w:rsidRPr="000072D4">
              <w:rPr>
                <w:rFonts w:ascii="Calibri" w:hAnsi="Calibri" w:cs="Book Antiqua"/>
                <w:b/>
                <w:bCs/>
              </w:rPr>
              <w:lastRenderedPageBreak/>
              <w:t>ID Ref:</w:t>
            </w:r>
          </w:p>
        </w:tc>
        <w:tc>
          <w:tcPr>
            <w:tcW w:w="5087" w:type="dxa"/>
          </w:tcPr>
          <w:p w14:paraId="0F1CED6A" w14:textId="1FB7B732" w:rsidR="2B359877" w:rsidRPr="000072D4" w:rsidRDefault="2B359877" w:rsidP="7373B43B">
            <w:pPr>
              <w:rPr>
                <w:rFonts w:ascii="Calibri" w:hAnsi="Calibri" w:cs="Book Antiqua"/>
              </w:rPr>
            </w:pPr>
            <w:r w:rsidRPr="000072D4">
              <w:rPr>
                <w:rFonts w:ascii="Calibri" w:hAnsi="Calibri" w:cs="Book Antiqua"/>
              </w:rPr>
              <w:t>DG-</w:t>
            </w:r>
            <w:r w:rsidR="009F5AAB" w:rsidRPr="000072D4">
              <w:rPr>
                <w:rFonts w:ascii="Calibri" w:hAnsi="Calibri" w:cs="Book Antiqua"/>
              </w:rPr>
              <w:t>7</w:t>
            </w:r>
          </w:p>
        </w:tc>
      </w:tr>
      <w:tr w:rsidR="000072D4" w:rsidRPr="000072D4" w14:paraId="0778E765" w14:textId="77777777" w:rsidTr="7373B43B">
        <w:tc>
          <w:tcPr>
            <w:tcW w:w="2001" w:type="dxa"/>
            <w:shd w:val="clear" w:color="auto" w:fill="DBDBDB" w:themeFill="accent3" w:themeFillTint="66"/>
          </w:tcPr>
          <w:p w14:paraId="14E8A30E" w14:textId="77777777" w:rsidR="2B359877" w:rsidRPr="000072D4" w:rsidRDefault="2B359877" w:rsidP="7373B43B">
            <w:pPr>
              <w:rPr>
                <w:rFonts w:ascii="Calibri" w:hAnsi="Calibri" w:cs="Book Antiqua"/>
                <w:b/>
                <w:bCs/>
              </w:rPr>
            </w:pPr>
            <w:r w:rsidRPr="000072D4">
              <w:rPr>
                <w:rFonts w:ascii="Calibri" w:hAnsi="Calibri" w:cs="Book Antiqua"/>
                <w:b/>
                <w:bCs/>
              </w:rPr>
              <w:t>Descripción:</w:t>
            </w:r>
          </w:p>
        </w:tc>
        <w:tc>
          <w:tcPr>
            <w:tcW w:w="5087" w:type="dxa"/>
          </w:tcPr>
          <w:p w14:paraId="3EC7A50F" w14:textId="509E5F29" w:rsidR="7373B43B" w:rsidRPr="000072D4" w:rsidRDefault="7373B43B" w:rsidP="7373B43B">
            <w:pPr>
              <w:spacing w:line="259" w:lineRule="auto"/>
              <w:rPr>
                <w:rFonts w:ascii="Calibri" w:hAnsi="Calibri" w:cs="Book Antiqua"/>
              </w:rPr>
            </w:pPr>
            <w:r w:rsidRPr="000072D4">
              <w:rPr>
                <w:rFonts w:cs="Calibri"/>
              </w:rPr>
              <w:t>El listado de vuelos se realiza de manera correcta.</w:t>
            </w:r>
          </w:p>
        </w:tc>
      </w:tr>
      <w:tr w:rsidR="000072D4" w:rsidRPr="000072D4" w14:paraId="4BFFF4B2" w14:textId="77777777" w:rsidTr="7373B43B">
        <w:tc>
          <w:tcPr>
            <w:tcW w:w="2001" w:type="dxa"/>
            <w:shd w:val="clear" w:color="auto" w:fill="DBDBDB" w:themeFill="accent3" w:themeFillTint="66"/>
          </w:tcPr>
          <w:p w14:paraId="6A1A4A38" w14:textId="77777777" w:rsidR="2B359877" w:rsidRPr="000072D4" w:rsidRDefault="2B359877" w:rsidP="7373B43B">
            <w:pPr>
              <w:rPr>
                <w:rFonts w:ascii="Calibri" w:hAnsi="Calibri" w:cs="Book Antiqua"/>
                <w:b/>
                <w:bCs/>
              </w:rPr>
            </w:pPr>
            <w:r w:rsidRPr="000072D4">
              <w:rPr>
                <w:rFonts w:ascii="Calibri" w:hAnsi="Calibri" w:cs="Book Antiqua"/>
                <w:b/>
                <w:bCs/>
              </w:rPr>
              <w:t>Reqs. asociados:</w:t>
            </w:r>
          </w:p>
        </w:tc>
        <w:tc>
          <w:tcPr>
            <w:tcW w:w="5087" w:type="dxa"/>
          </w:tcPr>
          <w:p w14:paraId="67C16993" w14:textId="355EAF3E" w:rsidR="2B359877" w:rsidRPr="000072D4" w:rsidRDefault="2B359877" w:rsidP="7373B43B">
            <w:pPr>
              <w:rPr>
                <w:rFonts w:ascii="Calibri" w:hAnsi="Calibri" w:cs="Book Antiqua"/>
              </w:rPr>
            </w:pPr>
            <w:r w:rsidRPr="000072D4">
              <w:rPr>
                <w:rFonts w:ascii="Calibri" w:hAnsi="Calibri" w:cs="Book Antiqua"/>
              </w:rPr>
              <w:t>RF-15</w:t>
            </w:r>
          </w:p>
        </w:tc>
      </w:tr>
      <w:tr w:rsidR="000072D4" w:rsidRPr="000072D4" w14:paraId="5D51F218" w14:textId="77777777" w:rsidTr="7373B43B">
        <w:tc>
          <w:tcPr>
            <w:tcW w:w="2001" w:type="dxa"/>
            <w:shd w:val="clear" w:color="auto" w:fill="DBDBDB" w:themeFill="accent3" w:themeFillTint="66"/>
          </w:tcPr>
          <w:p w14:paraId="24F701B3" w14:textId="77777777" w:rsidR="2B359877" w:rsidRPr="000072D4" w:rsidRDefault="2B359877" w:rsidP="7373B43B">
            <w:pPr>
              <w:rPr>
                <w:rFonts w:ascii="Calibri" w:hAnsi="Calibri" w:cs="Book Antiqua"/>
                <w:b/>
                <w:bCs/>
              </w:rPr>
            </w:pPr>
            <w:r w:rsidRPr="000072D4">
              <w:rPr>
                <w:rFonts w:ascii="Calibri" w:hAnsi="Calibri" w:cs="Book Antiqua"/>
                <w:b/>
                <w:bCs/>
              </w:rPr>
              <w:t>CU asociados:</w:t>
            </w:r>
          </w:p>
        </w:tc>
        <w:tc>
          <w:tcPr>
            <w:tcW w:w="5087" w:type="dxa"/>
          </w:tcPr>
          <w:p w14:paraId="7E93AD3A" w14:textId="4FBCA4E2" w:rsidR="2B359877" w:rsidRPr="000072D4" w:rsidRDefault="2B359877" w:rsidP="7373B43B">
            <w:pPr>
              <w:rPr>
                <w:rFonts w:ascii="Calibri" w:hAnsi="Calibri" w:cs="Book Antiqua"/>
              </w:rPr>
            </w:pPr>
            <w:r w:rsidRPr="000072D4">
              <w:rPr>
                <w:rFonts w:ascii="Calibri" w:hAnsi="Calibri" w:cs="Book Antiqua"/>
              </w:rPr>
              <w:t>CU-3</w:t>
            </w:r>
          </w:p>
        </w:tc>
      </w:tr>
      <w:tr w:rsidR="000072D4" w:rsidRPr="000072D4" w14:paraId="2A5FE731" w14:textId="77777777" w:rsidTr="7373B43B">
        <w:tc>
          <w:tcPr>
            <w:tcW w:w="2001" w:type="dxa"/>
            <w:shd w:val="clear" w:color="auto" w:fill="DBDBDB" w:themeFill="accent3" w:themeFillTint="66"/>
          </w:tcPr>
          <w:p w14:paraId="3DC6A31D" w14:textId="77777777" w:rsidR="2B359877" w:rsidRPr="000072D4" w:rsidRDefault="2B359877" w:rsidP="7373B43B">
            <w:pPr>
              <w:rPr>
                <w:rFonts w:ascii="Calibri" w:hAnsi="Calibri" w:cs="Book Antiqua"/>
                <w:b/>
                <w:bCs/>
              </w:rPr>
            </w:pPr>
            <w:r w:rsidRPr="000072D4">
              <w:rPr>
                <w:rFonts w:ascii="Calibri" w:hAnsi="Calibri" w:cs="Book Antiqua"/>
                <w:b/>
                <w:bCs/>
              </w:rPr>
              <w:t>Esc. Asociados:</w:t>
            </w:r>
          </w:p>
        </w:tc>
        <w:tc>
          <w:tcPr>
            <w:tcW w:w="5087" w:type="dxa"/>
          </w:tcPr>
          <w:p w14:paraId="5F9A43DF" w14:textId="2DE68C73" w:rsidR="2B359877" w:rsidRPr="000072D4" w:rsidRDefault="2B359877" w:rsidP="7373B43B">
            <w:pPr>
              <w:rPr>
                <w:rFonts w:ascii="Calibri" w:hAnsi="Calibri" w:cs="Book Antiqua"/>
              </w:rPr>
            </w:pPr>
            <w:r w:rsidRPr="000072D4">
              <w:rPr>
                <w:rFonts w:ascii="Calibri" w:hAnsi="Calibri" w:cs="Book Antiqua"/>
              </w:rPr>
              <w:t>ES-3.1</w:t>
            </w:r>
          </w:p>
        </w:tc>
      </w:tr>
    </w:tbl>
    <w:p w14:paraId="536751D2" w14:textId="424D534A" w:rsidR="3A45FC86" w:rsidRPr="000072D4" w:rsidRDefault="3A45FC86" w:rsidP="3A45FC86">
      <w:r w:rsidRPr="000072D4">
        <w:rPr>
          <w:noProof/>
        </w:rPr>
        <w:drawing>
          <wp:inline distT="0" distB="0" distL="0" distR="0" wp14:anchorId="2D3136E6" wp14:editId="14FDDEBF">
            <wp:extent cx="5190006" cy="2335502"/>
            <wp:effectExtent l="0" t="0" r="0" b="0"/>
            <wp:docPr id="797213112" name="Picture 79721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213112"/>
                    <pic:cNvPicPr/>
                  </pic:nvPicPr>
                  <pic:blipFill>
                    <a:blip r:embed="rId32">
                      <a:extLst>
                        <a:ext uri="{28A0092B-C50C-407E-A947-70E740481C1C}">
                          <a14:useLocalDpi xmlns:a14="http://schemas.microsoft.com/office/drawing/2010/main" val="0"/>
                        </a:ext>
                      </a:extLst>
                    </a:blip>
                    <a:stretch>
                      <a:fillRect/>
                    </a:stretch>
                  </pic:blipFill>
                  <pic:spPr>
                    <a:xfrm>
                      <a:off x="0" y="0"/>
                      <a:ext cx="5190006" cy="2335502"/>
                    </a:xfrm>
                    <a:prstGeom prst="rect">
                      <a:avLst/>
                    </a:prstGeom>
                  </pic:spPr>
                </pic:pic>
              </a:graphicData>
            </a:graphic>
          </wp:inline>
        </w:drawing>
      </w:r>
    </w:p>
    <w:p w14:paraId="5C88DEB3" w14:textId="5E9B96AF"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070181D0" w14:textId="77777777" w:rsidTr="3A45FC86">
        <w:tc>
          <w:tcPr>
            <w:tcW w:w="2001" w:type="dxa"/>
            <w:shd w:val="clear" w:color="auto" w:fill="DBDBDB" w:themeFill="accent3" w:themeFillTint="66"/>
          </w:tcPr>
          <w:p w14:paraId="064749AE" w14:textId="77777777" w:rsidR="2B359877" w:rsidRPr="000072D4" w:rsidRDefault="2B359877" w:rsidP="06E29848">
            <w:pPr>
              <w:rPr>
                <w:rFonts w:ascii="Calibri" w:hAnsi="Calibri" w:cs="Book Antiqua"/>
                <w:b/>
                <w:bCs/>
              </w:rPr>
            </w:pPr>
            <w:r w:rsidRPr="000072D4">
              <w:rPr>
                <w:rFonts w:ascii="Calibri" w:hAnsi="Calibri" w:cs="Book Antiqua"/>
                <w:b/>
                <w:bCs/>
              </w:rPr>
              <w:t>ID Ref:</w:t>
            </w:r>
          </w:p>
        </w:tc>
        <w:tc>
          <w:tcPr>
            <w:tcW w:w="5087" w:type="dxa"/>
          </w:tcPr>
          <w:p w14:paraId="6D1E40C1" w14:textId="0376DD1E" w:rsidR="2B359877" w:rsidRPr="000072D4" w:rsidRDefault="2B359877" w:rsidP="06E29848">
            <w:pPr>
              <w:rPr>
                <w:rFonts w:ascii="Calibri" w:hAnsi="Calibri" w:cs="Book Antiqua"/>
              </w:rPr>
            </w:pPr>
            <w:r w:rsidRPr="000072D4">
              <w:rPr>
                <w:rFonts w:ascii="Calibri" w:hAnsi="Calibri" w:cs="Book Antiqua"/>
              </w:rPr>
              <w:t>DG-</w:t>
            </w:r>
            <w:r w:rsidR="009F5AAB" w:rsidRPr="000072D4">
              <w:rPr>
                <w:rFonts w:ascii="Calibri" w:hAnsi="Calibri" w:cs="Book Antiqua"/>
              </w:rPr>
              <w:t>8</w:t>
            </w:r>
          </w:p>
        </w:tc>
      </w:tr>
      <w:tr w:rsidR="000072D4" w:rsidRPr="000072D4" w14:paraId="46CCAD4C" w14:textId="77777777" w:rsidTr="3A45FC86">
        <w:tc>
          <w:tcPr>
            <w:tcW w:w="2001" w:type="dxa"/>
            <w:shd w:val="clear" w:color="auto" w:fill="DBDBDB" w:themeFill="accent3" w:themeFillTint="66"/>
          </w:tcPr>
          <w:p w14:paraId="4B345AB1" w14:textId="77777777" w:rsidR="2B359877" w:rsidRPr="000072D4" w:rsidRDefault="2B359877" w:rsidP="06E29848">
            <w:pPr>
              <w:rPr>
                <w:rFonts w:ascii="Calibri" w:hAnsi="Calibri" w:cs="Book Antiqua"/>
                <w:b/>
                <w:bCs/>
              </w:rPr>
            </w:pPr>
            <w:r w:rsidRPr="000072D4">
              <w:rPr>
                <w:rFonts w:ascii="Calibri" w:hAnsi="Calibri" w:cs="Book Antiqua"/>
                <w:b/>
                <w:bCs/>
              </w:rPr>
              <w:t>Descripción:</w:t>
            </w:r>
          </w:p>
        </w:tc>
        <w:tc>
          <w:tcPr>
            <w:tcW w:w="5087" w:type="dxa"/>
          </w:tcPr>
          <w:p w14:paraId="4B55CA03" w14:textId="76A5D753" w:rsidR="7373B43B" w:rsidRPr="000072D4" w:rsidRDefault="3A45FC86" w:rsidP="3A45FC86">
            <w:pPr>
              <w:spacing w:line="259" w:lineRule="auto"/>
              <w:rPr>
                <w:rFonts w:ascii="Calibri" w:hAnsi="Calibri" w:cs="Book Antiqua"/>
              </w:rPr>
            </w:pPr>
            <w:r w:rsidRPr="000072D4">
              <w:rPr>
                <w:rFonts w:cs="Calibri"/>
              </w:rPr>
              <w:t>Error al presentar el listado de vuelos, no se mostró información porque no hay registros en la base de datos.</w:t>
            </w:r>
          </w:p>
        </w:tc>
      </w:tr>
      <w:tr w:rsidR="000072D4" w:rsidRPr="000072D4" w14:paraId="63674BA6" w14:textId="77777777" w:rsidTr="3A45FC86">
        <w:tc>
          <w:tcPr>
            <w:tcW w:w="2001" w:type="dxa"/>
            <w:shd w:val="clear" w:color="auto" w:fill="DBDBDB" w:themeFill="accent3" w:themeFillTint="66"/>
          </w:tcPr>
          <w:p w14:paraId="1AA36BFC" w14:textId="77777777" w:rsidR="2B359877" w:rsidRPr="000072D4" w:rsidRDefault="2B359877" w:rsidP="06E29848">
            <w:pPr>
              <w:rPr>
                <w:rFonts w:ascii="Calibri" w:hAnsi="Calibri" w:cs="Book Antiqua"/>
                <w:b/>
                <w:bCs/>
              </w:rPr>
            </w:pPr>
            <w:r w:rsidRPr="000072D4">
              <w:rPr>
                <w:rFonts w:ascii="Calibri" w:hAnsi="Calibri" w:cs="Book Antiqua"/>
                <w:b/>
                <w:bCs/>
              </w:rPr>
              <w:t>Reqs. asociados:</w:t>
            </w:r>
          </w:p>
        </w:tc>
        <w:tc>
          <w:tcPr>
            <w:tcW w:w="5087" w:type="dxa"/>
          </w:tcPr>
          <w:p w14:paraId="1A2C55BE" w14:textId="355EAF3E" w:rsidR="2B359877" w:rsidRPr="000072D4" w:rsidRDefault="2B359877" w:rsidP="06E29848">
            <w:pPr>
              <w:rPr>
                <w:rFonts w:ascii="Calibri" w:hAnsi="Calibri" w:cs="Book Antiqua"/>
              </w:rPr>
            </w:pPr>
            <w:r w:rsidRPr="000072D4">
              <w:rPr>
                <w:rFonts w:ascii="Calibri" w:hAnsi="Calibri" w:cs="Book Antiqua"/>
              </w:rPr>
              <w:t>RF-15</w:t>
            </w:r>
          </w:p>
        </w:tc>
      </w:tr>
      <w:tr w:rsidR="000072D4" w:rsidRPr="000072D4" w14:paraId="4A6742D5" w14:textId="77777777" w:rsidTr="3A45FC86">
        <w:tc>
          <w:tcPr>
            <w:tcW w:w="2001" w:type="dxa"/>
            <w:shd w:val="clear" w:color="auto" w:fill="DBDBDB" w:themeFill="accent3" w:themeFillTint="66"/>
          </w:tcPr>
          <w:p w14:paraId="76D8CA12" w14:textId="77777777" w:rsidR="2B359877" w:rsidRPr="000072D4" w:rsidRDefault="2B359877" w:rsidP="06E29848">
            <w:pPr>
              <w:rPr>
                <w:rFonts w:ascii="Calibri" w:hAnsi="Calibri" w:cs="Book Antiqua"/>
                <w:b/>
                <w:bCs/>
              </w:rPr>
            </w:pPr>
            <w:r w:rsidRPr="000072D4">
              <w:rPr>
                <w:rFonts w:ascii="Calibri" w:hAnsi="Calibri" w:cs="Book Antiqua"/>
                <w:b/>
                <w:bCs/>
              </w:rPr>
              <w:t>CU asociados:</w:t>
            </w:r>
          </w:p>
        </w:tc>
        <w:tc>
          <w:tcPr>
            <w:tcW w:w="5087" w:type="dxa"/>
          </w:tcPr>
          <w:p w14:paraId="46506DCB" w14:textId="4FBCA4E2" w:rsidR="2B359877" w:rsidRPr="000072D4" w:rsidRDefault="2B359877" w:rsidP="06E29848">
            <w:pPr>
              <w:rPr>
                <w:rFonts w:ascii="Calibri" w:hAnsi="Calibri" w:cs="Book Antiqua"/>
              </w:rPr>
            </w:pPr>
            <w:r w:rsidRPr="000072D4">
              <w:rPr>
                <w:rFonts w:ascii="Calibri" w:hAnsi="Calibri" w:cs="Book Antiqua"/>
              </w:rPr>
              <w:t>CU-3</w:t>
            </w:r>
          </w:p>
        </w:tc>
      </w:tr>
      <w:tr w:rsidR="000072D4" w:rsidRPr="000072D4" w14:paraId="3D90D8FB" w14:textId="77777777" w:rsidTr="3A45FC86">
        <w:tc>
          <w:tcPr>
            <w:tcW w:w="2001" w:type="dxa"/>
            <w:shd w:val="clear" w:color="auto" w:fill="DBDBDB" w:themeFill="accent3" w:themeFillTint="66"/>
          </w:tcPr>
          <w:p w14:paraId="6D3848D0" w14:textId="77777777" w:rsidR="2B359877" w:rsidRPr="000072D4" w:rsidRDefault="2B359877" w:rsidP="06E29848">
            <w:pPr>
              <w:rPr>
                <w:rFonts w:ascii="Calibri" w:hAnsi="Calibri" w:cs="Book Antiqua"/>
                <w:b/>
                <w:bCs/>
              </w:rPr>
            </w:pPr>
            <w:r w:rsidRPr="000072D4">
              <w:rPr>
                <w:rFonts w:ascii="Calibri" w:hAnsi="Calibri" w:cs="Book Antiqua"/>
                <w:b/>
                <w:bCs/>
              </w:rPr>
              <w:t>Esc. Asociados:</w:t>
            </w:r>
          </w:p>
        </w:tc>
        <w:tc>
          <w:tcPr>
            <w:tcW w:w="5087" w:type="dxa"/>
          </w:tcPr>
          <w:p w14:paraId="05BF914D" w14:textId="1437C5AD" w:rsidR="2B359877" w:rsidRPr="000072D4" w:rsidRDefault="4291308A" w:rsidP="06E29848">
            <w:pPr>
              <w:rPr>
                <w:rFonts w:ascii="Calibri" w:hAnsi="Calibri" w:cs="Book Antiqua"/>
              </w:rPr>
            </w:pPr>
            <w:r w:rsidRPr="000072D4">
              <w:rPr>
                <w:rFonts w:ascii="Calibri" w:hAnsi="Calibri" w:cs="Book Antiqua"/>
              </w:rPr>
              <w:t>ES-3.2</w:t>
            </w:r>
          </w:p>
        </w:tc>
      </w:tr>
    </w:tbl>
    <w:p w14:paraId="62AFDD35" w14:textId="0D20415D" w:rsidR="7373B43B" w:rsidRPr="000072D4" w:rsidRDefault="3A45FC86" w:rsidP="3A45FC86">
      <w:r w:rsidRPr="000072D4">
        <w:rPr>
          <w:noProof/>
        </w:rPr>
        <w:drawing>
          <wp:inline distT="0" distB="0" distL="0" distR="0" wp14:anchorId="046B2FA3" wp14:editId="494FD708">
            <wp:extent cx="4572000" cy="2133600"/>
            <wp:effectExtent l="0" t="0" r="0" b="9525"/>
            <wp:docPr id="1359235263" name="Picture 135923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235263"/>
                    <pic:cNvPicPr/>
                  </pic:nvPicPr>
                  <pic:blipFill>
                    <a:blip r:embed="rId33">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2181EAAF" w14:textId="3E648955" w:rsidR="7373B43B" w:rsidRPr="000072D4" w:rsidRDefault="7373B43B"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59FE068E" w14:textId="77777777" w:rsidTr="3A45FC86">
        <w:tc>
          <w:tcPr>
            <w:tcW w:w="2001" w:type="dxa"/>
            <w:shd w:val="clear" w:color="auto" w:fill="DBDBDB" w:themeFill="accent3" w:themeFillTint="66"/>
          </w:tcPr>
          <w:p w14:paraId="0822C0FE" w14:textId="77777777" w:rsidR="4291308A" w:rsidRPr="000072D4" w:rsidRDefault="4291308A" w:rsidP="3A45FC86">
            <w:pPr>
              <w:rPr>
                <w:rFonts w:ascii="Calibri" w:hAnsi="Calibri" w:cs="Book Antiqua"/>
                <w:b/>
                <w:bCs/>
              </w:rPr>
            </w:pPr>
            <w:r w:rsidRPr="000072D4">
              <w:rPr>
                <w:rFonts w:ascii="Calibri" w:hAnsi="Calibri" w:cs="Book Antiqua"/>
                <w:b/>
                <w:bCs/>
              </w:rPr>
              <w:t>ID Ref:</w:t>
            </w:r>
          </w:p>
        </w:tc>
        <w:tc>
          <w:tcPr>
            <w:tcW w:w="5087" w:type="dxa"/>
          </w:tcPr>
          <w:p w14:paraId="7CD3AA10" w14:textId="57ADC14A" w:rsidR="4291308A" w:rsidRPr="000072D4" w:rsidRDefault="4291308A" w:rsidP="3A45FC86">
            <w:pPr>
              <w:rPr>
                <w:rFonts w:ascii="Calibri" w:hAnsi="Calibri" w:cs="Book Antiqua"/>
              </w:rPr>
            </w:pPr>
            <w:r w:rsidRPr="000072D4">
              <w:rPr>
                <w:rFonts w:ascii="Calibri" w:hAnsi="Calibri" w:cs="Book Antiqua"/>
              </w:rPr>
              <w:t>DG-</w:t>
            </w:r>
            <w:r w:rsidR="009F5AAB" w:rsidRPr="000072D4">
              <w:rPr>
                <w:rFonts w:ascii="Calibri" w:hAnsi="Calibri" w:cs="Book Antiqua"/>
              </w:rPr>
              <w:t>9</w:t>
            </w:r>
          </w:p>
        </w:tc>
      </w:tr>
      <w:tr w:rsidR="000072D4" w:rsidRPr="000072D4" w14:paraId="09CF2CEB" w14:textId="77777777" w:rsidTr="3A45FC86">
        <w:tc>
          <w:tcPr>
            <w:tcW w:w="2001" w:type="dxa"/>
            <w:shd w:val="clear" w:color="auto" w:fill="DBDBDB" w:themeFill="accent3" w:themeFillTint="66"/>
          </w:tcPr>
          <w:p w14:paraId="22923497" w14:textId="77777777" w:rsidR="4291308A" w:rsidRPr="000072D4" w:rsidRDefault="4291308A" w:rsidP="3A45FC86">
            <w:pPr>
              <w:rPr>
                <w:rFonts w:ascii="Calibri" w:hAnsi="Calibri" w:cs="Book Antiqua"/>
                <w:b/>
                <w:bCs/>
              </w:rPr>
            </w:pPr>
            <w:r w:rsidRPr="000072D4">
              <w:rPr>
                <w:rFonts w:ascii="Calibri" w:hAnsi="Calibri" w:cs="Book Antiqua"/>
                <w:b/>
                <w:bCs/>
              </w:rPr>
              <w:t>Descripción:</w:t>
            </w:r>
          </w:p>
        </w:tc>
        <w:tc>
          <w:tcPr>
            <w:tcW w:w="5087" w:type="dxa"/>
          </w:tcPr>
          <w:p w14:paraId="58538CCF" w14:textId="6DE889FA" w:rsidR="3A45FC86" w:rsidRPr="000072D4" w:rsidRDefault="3A45FC86" w:rsidP="3A45FC86">
            <w:pPr>
              <w:spacing w:line="259" w:lineRule="auto"/>
              <w:rPr>
                <w:rFonts w:ascii="Calibri" w:hAnsi="Calibri" w:cs="Book Antiqua"/>
              </w:rPr>
            </w:pPr>
            <w:r w:rsidRPr="000072D4">
              <w:rPr>
                <w:rFonts w:cs="Calibri"/>
              </w:rPr>
              <w:t>Error al presentar el listado de vuelos, base de datos caída.</w:t>
            </w:r>
          </w:p>
        </w:tc>
      </w:tr>
      <w:tr w:rsidR="000072D4" w:rsidRPr="000072D4" w14:paraId="10BF5013" w14:textId="77777777" w:rsidTr="3A45FC86">
        <w:tc>
          <w:tcPr>
            <w:tcW w:w="2001" w:type="dxa"/>
            <w:shd w:val="clear" w:color="auto" w:fill="DBDBDB" w:themeFill="accent3" w:themeFillTint="66"/>
          </w:tcPr>
          <w:p w14:paraId="4155A187" w14:textId="77777777" w:rsidR="4291308A" w:rsidRPr="000072D4" w:rsidRDefault="4291308A" w:rsidP="3A45FC86">
            <w:pPr>
              <w:rPr>
                <w:rFonts w:ascii="Calibri" w:hAnsi="Calibri" w:cs="Book Antiqua"/>
                <w:b/>
                <w:bCs/>
              </w:rPr>
            </w:pPr>
            <w:r w:rsidRPr="000072D4">
              <w:rPr>
                <w:rFonts w:ascii="Calibri" w:hAnsi="Calibri" w:cs="Book Antiqua"/>
                <w:b/>
                <w:bCs/>
              </w:rPr>
              <w:t>Reqs. asociados:</w:t>
            </w:r>
          </w:p>
        </w:tc>
        <w:tc>
          <w:tcPr>
            <w:tcW w:w="5087" w:type="dxa"/>
          </w:tcPr>
          <w:p w14:paraId="61AC9D30" w14:textId="355EAF3E" w:rsidR="4291308A" w:rsidRPr="000072D4" w:rsidRDefault="4291308A" w:rsidP="3A45FC86">
            <w:pPr>
              <w:rPr>
                <w:rFonts w:ascii="Calibri" w:hAnsi="Calibri" w:cs="Book Antiqua"/>
              </w:rPr>
            </w:pPr>
            <w:r w:rsidRPr="000072D4">
              <w:rPr>
                <w:rFonts w:ascii="Calibri" w:hAnsi="Calibri" w:cs="Book Antiqua"/>
              </w:rPr>
              <w:t>RF-15</w:t>
            </w:r>
          </w:p>
        </w:tc>
      </w:tr>
      <w:tr w:rsidR="000072D4" w:rsidRPr="000072D4" w14:paraId="0B2E5321" w14:textId="77777777" w:rsidTr="3A45FC86">
        <w:tc>
          <w:tcPr>
            <w:tcW w:w="2001" w:type="dxa"/>
            <w:shd w:val="clear" w:color="auto" w:fill="DBDBDB" w:themeFill="accent3" w:themeFillTint="66"/>
          </w:tcPr>
          <w:p w14:paraId="1BCD3098" w14:textId="77777777" w:rsidR="4291308A" w:rsidRPr="000072D4" w:rsidRDefault="4291308A" w:rsidP="3A45FC86">
            <w:pPr>
              <w:rPr>
                <w:rFonts w:ascii="Calibri" w:hAnsi="Calibri" w:cs="Book Antiqua"/>
                <w:b/>
                <w:bCs/>
              </w:rPr>
            </w:pPr>
            <w:r w:rsidRPr="000072D4">
              <w:rPr>
                <w:rFonts w:ascii="Calibri" w:hAnsi="Calibri" w:cs="Book Antiqua"/>
                <w:b/>
                <w:bCs/>
              </w:rPr>
              <w:t>CU asociados:</w:t>
            </w:r>
          </w:p>
        </w:tc>
        <w:tc>
          <w:tcPr>
            <w:tcW w:w="5087" w:type="dxa"/>
          </w:tcPr>
          <w:p w14:paraId="296B6651" w14:textId="4FBCA4E2" w:rsidR="4291308A" w:rsidRPr="000072D4" w:rsidRDefault="4291308A" w:rsidP="3A45FC86">
            <w:pPr>
              <w:rPr>
                <w:rFonts w:ascii="Calibri" w:hAnsi="Calibri" w:cs="Book Antiqua"/>
              </w:rPr>
            </w:pPr>
            <w:r w:rsidRPr="000072D4">
              <w:rPr>
                <w:rFonts w:ascii="Calibri" w:hAnsi="Calibri" w:cs="Book Antiqua"/>
              </w:rPr>
              <w:t>CU-3</w:t>
            </w:r>
          </w:p>
        </w:tc>
      </w:tr>
      <w:tr w:rsidR="000072D4" w:rsidRPr="000072D4" w14:paraId="117FE432" w14:textId="77777777" w:rsidTr="3A45FC86">
        <w:tc>
          <w:tcPr>
            <w:tcW w:w="2001" w:type="dxa"/>
            <w:shd w:val="clear" w:color="auto" w:fill="DBDBDB" w:themeFill="accent3" w:themeFillTint="66"/>
          </w:tcPr>
          <w:p w14:paraId="261B4FF6" w14:textId="77777777" w:rsidR="4291308A" w:rsidRPr="000072D4" w:rsidRDefault="4291308A" w:rsidP="3A45FC86">
            <w:pPr>
              <w:rPr>
                <w:rFonts w:ascii="Calibri" w:hAnsi="Calibri" w:cs="Book Antiqua"/>
                <w:b/>
                <w:bCs/>
              </w:rPr>
            </w:pPr>
            <w:r w:rsidRPr="000072D4">
              <w:rPr>
                <w:rFonts w:ascii="Calibri" w:hAnsi="Calibri" w:cs="Book Antiqua"/>
                <w:b/>
                <w:bCs/>
              </w:rPr>
              <w:t>Esc. Asociados:</w:t>
            </w:r>
          </w:p>
        </w:tc>
        <w:tc>
          <w:tcPr>
            <w:tcW w:w="5087" w:type="dxa"/>
          </w:tcPr>
          <w:p w14:paraId="24628F50" w14:textId="701FACF5" w:rsidR="4291308A" w:rsidRPr="000072D4" w:rsidRDefault="4291308A" w:rsidP="3A45FC86">
            <w:pPr>
              <w:rPr>
                <w:rFonts w:ascii="Calibri" w:hAnsi="Calibri" w:cs="Book Antiqua"/>
              </w:rPr>
            </w:pPr>
            <w:r w:rsidRPr="000072D4">
              <w:rPr>
                <w:rFonts w:ascii="Calibri" w:hAnsi="Calibri" w:cs="Book Antiqua"/>
              </w:rPr>
              <w:t>ES-3.3</w:t>
            </w:r>
          </w:p>
        </w:tc>
      </w:tr>
    </w:tbl>
    <w:p w14:paraId="114E1542" w14:textId="0FB7708F" w:rsidR="7373B43B" w:rsidRPr="000072D4" w:rsidRDefault="3A45FC86" w:rsidP="3A45FC86">
      <w:r w:rsidRPr="000072D4">
        <w:rPr>
          <w:noProof/>
        </w:rPr>
        <w:lastRenderedPageBreak/>
        <w:drawing>
          <wp:inline distT="0" distB="0" distL="0" distR="0" wp14:anchorId="17312862" wp14:editId="2CC0A383">
            <wp:extent cx="4572000" cy="2114550"/>
            <wp:effectExtent l="0" t="0" r="0" b="0"/>
            <wp:docPr id="1931759019" name="Picture 193175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759019"/>
                    <pic:cNvPicPr/>
                  </pic:nvPicPr>
                  <pic:blipFill>
                    <a:blip r:embed="rId34">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20840AC0" w14:textId="06EC9DAB" w:rsidR="7373B43B" w:rsidRPr="000072D4" w:rsidRDefault="7373B43B"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4BC1E810" w14:textId="77777777" w:rsidTr="3A45FC86">
        <w:tc>
          <w:tcPr>
            <w:tcW w:w="2001" w:type="dxa"/>
            <w:shd w:val="clear" w:color="auto" w:fill="DBDBDB" w:themeFill="accent3" w:themeFillTint="66"/>
          </w:tcPr>
          <w:p w14:paraId="13F8F98A" w14:textId="77777777" w:rsidR="4291308A" w:rsidRPr="000072D4" w:rsidRDefault="4291308A" w:rsidP="3A45FC86">
            <w:pPr>
              <w:rPr>
                <w:rFonts w:ascii="Calibri" w:hAnsi="Calibri" w:cs="Book Antiqua"/>
                <w:b/>
                <w:bCs/>
              </w:rPr>
            </w:pPr>
            <w:r w:rsidRPr="000072D4">
              <w:rPr>
                <w:rFonts w:ascii="Calibri" w:hAnsi="Calibri" w:cs="Book Antiqua"/>
                <w:b/>
                <w:bCs/>
              </w:rPr>
              <w:t>ID Ref:</w:t>
            </w:r>
          </w:p>
        </w:tc>
        <w:tc>
          <w:tcPr>
            <w:tcW w:w="5087" w:type="dxa"/>
          </w:tcPr>
          <w:p w14:paraId="368EBA8C" w14:textId="4C219F58" w:rsidR="4291308A" w:rsidRPr="000072D4" w:rsidRDefault="4291308A" w:rsidP="009F5AAB">
            <w:pPr>
              <w:tabs>
                <w:tab w:val="left" w:pos="990"/>
              </w:tabs>
              <w:rPr>
                <w:rFonts w:ascii="Calibri" w:hAnsi="Calibri" w:cs="Book Antiqua"/>
              </w:rPr>
            </w:pPr>
            <w:r w:rsidRPr="000072D4">
              <w:rPr>
                <w:rFonts w:ascii="Calibri" w:hAnsi="Calibri" w:cs="Book Antiqua"/>
              </w:rPr>
              <w:t>DG-</w:t>
            </w:r>
            <w:r w:rsidR="009F5AAB" w:rsidRPr="000072D4">
              <w:rPr>
                <w:rFonts w:ascii="Calibri" w:hAnsi="Calibri" w:cs="Book Antiqua"/>
              </w:rPr>
              <w:t>10</w:t>
            </w:r>
          </w:p>
        </w:tc>
      </w:tr>
      <w:tr w:rsidR="000072D4" w:rsidRPr="000072D4" w14:paraId="605F73FB" w14:textId="77777777" w:rsidTr="3A45FC86">
        <w:tc>
          <w:tcPr>
            <w:tcW w:w="2001" w:type="dxa"/>
            <w:shd w:val="clear" w:color="auto" w:fill="DBDBDB" w:themeFill="accent3" w:themeFillTint="66"/>
          </w:tcPr>
          <w:p w14:paraId="7D4DF938" w14:textId="77777777" w:rsidR="4291308A" w:rsidRPr="000072D4" w:rsidRDefault="4291308A" w:rsidP="3A45FC86">
            <w:pPr>
              <w:rPr>
                <w:rFonts w:ascii="Calibri" w:hAnsi="Calibri" w:cs="Book Antiqua"/>
                <w:b/>
                <w:bCs/>
              </w:rPr>
            </w:pPr>
            <w:r w:rsidRPr="000072D4">
              <w:rPr>
                <w:rFonts w:ascii="Calibri" w:hAnsi="Calibri" w:cs="Book Antiqua"/>
                <w:b/>
                <w:bCs/>
              </w:rPr>
              <w:t>Descripción:</w:t>
            </w:r>
          </w:p>
        </w:tc>
        <w:tc>
          <w:tcPr>
            <w:tcW w:w="5087" w:type="dxa"/>
          </w:tcPr>
          <w:p w14:paraId="5644C7C5" w14:textId="24C28C52" w:rsidR="3A45FC86" w:rsidRPr="000072D4" w:rsidRDefault="3A45FC86" w:rsidP="3A45FC86">
            <w:pPr>
              <w:spacing w:line="259" w:lineRule="auto"/>
              <w:rPr>
                <w:rFonts w:ascii="Calibri" w:hAnsi="Calibri" w:cs="Book Antiqua"/>
              </w:rPr>
            </w:pPr>
            <w:r w:rsidRPr="000072D4">
              <w:rPr>
                <w:rFonts w:cs="Calibri"/>
              </w:rPr>
              <w:t>La eliminación del vuelo se ha realizado correctamente.</w:t>
            </w:r>
          </w:p>
        </w:tc>
      </w:tr>
      <w:tr w:rsidR="000072D4" w:rsidRPr="000072D4" w14:paraId="0ECF78C1" w14:textId="77777777" w:rsidTr="3A45FC86">
        <w:tc>
          <w:tcPr>
            <w:tcW w:w="2001" w:type="dxa"/>
            <w:shd w:val="clear" w:color="auto" w:fill="DBDBDB" w:themeFill="accent3" w:themeFillTint="66"/>
          </w:tcPr>
          <w:p w14:paraId="6F9AD261" w14:textId="77777777" w:rsidR="4291308A" w:rsidRPr="000072D4" w:rsidRDefault="4291308A" w:rsidP="3A45FC86">
            <w:pPr>
              <w:rPr>
                <w:rFonts w:ascii="Calibri" w:hAnsi="Calibri" w:cs="Book Antiqua"/>
                <w:b/>
                <w:bCs/>
              </w:rPr>
            </w:pPr>
            <w:r w:rsidRPr="000072D4">
              <w:rPr>
                <w:rFonts w:ascii="Calibri" w:hAnsi="Calibri" w:cs="Book Antiqua"/>
                <w:b/>
                <w:bCs/>
              </w:rPr>
              <w:t>Reqs. asociados:</w:t>
            </w:r>
          </w:p>
        </w:tc>
        <w:tc>
          <w:tcPr>
            <w:tcW w:w="5087" w:type="dxa"/>
          </w:tcPr>
          <w:p w14:paraId="72E52641" w14:textId="60AE07EC" w:rsidR="4291308A" w:rsidRPr="000072D4" w:rsidRDefault="4291308A" w:rsidP="3A45FC86">
            <w:pPr>
              <w:rPr>
                <w:rFonts w:ascii="Calibri" w:hAnsi="Calibri" w:cs="Book Antiqua"/>
              </w:rPr>
            </w:pPr>
            <w:r w:rsidRPr="000072D4">
              <w:rPr>
                <w:rFonts w:ascii="Calibri" w:hAnsi="Calibri" w:cs="Book Antiqua"/>
              </w:rPr>
              <w:t>RF-13</w:t>
            </w:r>
          </w:p>
        </w:tc>
      </w:tr>
      <w:tr w:rsidR="000072D4" w:rsidRPr="000072D4" w14:paraId="2A210330" w14:textId="77777777" w:rsidTr="3A45FC86">
        <w:tc>
          <w:tcPr>
            <w:tcW w:w="2001" w:type="dxa"/>
            <w:shd w:val="clear" w:color="auto" w:fill="DBDBDB" w:themeFill="accent3" w:themeFillTint="66"/>
          </w:tcPr>
          <w:p w14:paraId="23F1E2FF" w14:textId="77777777" w:rsidR="4291308A" w:rsidRPr="000072D4" w:rsidRDefault="4291308A" w:rsidP="3A45FC86">
            <w:pPr>
              <w:rPr>
                <w:rFonts w:ascii="Calibri" w:hAnsi="Calibri" w:cs="Book Antiqua"/>
                <w:b/>
                <w:bCs/>
              </w:rPr>
            </w:pPr>
            <w:r w:rsidRPr="000072D4">
              <w:rPr>
                <w:rFonts w:ascii="Calibri" w:hAnsi="Calibri" w:cs="Book Antiqua"/>
                <w:b/>
                <w:bCs/>
              </w:rPr>
              <w:t>CU asociados:</w:t>
            </w:r>
          </w:p>
        </w:tc>
        <w:tc>
          <w:tcPr>
            <w:tcW w:w="5087" w:type="dxa"/>
          </w:tcPr>
          <w:p w14:paraId="433B4EB5" w14:textId="75B3E2B2" w:rsidR="4291308A" w:rsidRPr="000072D4" w:rsidRDefault="4291308A" w:rsidP="3A45FC86">
            <w:pPr>
              <w:rPr>
                <w:rFonts w:ascii="Calibri" w:hAnsi="Calibri" w:cs="Book Antiqua"/>
              </w:rPr>
            </w:pPr>
            <w:r w:rsidRPr="000072D4">
              <w:rPr>
                <w:rFonts w:ascii="Calibri" w:hAnsi="Calibri" w:cs="Book Antiqua"/>
              </w:rPr>
              <w:t>CU-4</w:t>
            </w:r>
          </w:p>
        </w:tc>
      </w:tr>
      <w:tr w:rsidR="000072D4" w:rsidRPr="000072D4" w14:paraId="10F50344" w14:textId="77777777" w:rsidTr="3A45FC86">
        <w:tc>
          <w:tcPr>
            <w:tcW w:w="2001" w:type="dxa"/>
            <w:shd w:val="clear" w:color="auto" w:fill="DBDBDB" w:themeFill="accent3" w:themeFillTint="66"/>
          </w:tcPr>
          <w:p w14:paraId="35D70891" w14:textId="77777777" w:rsidR="4291308A" w:rsidRPr="000072D4" w:rsidRDefault="4291308A" w:rsidP="3A45FC86">
            <w:pPr>
              <w:rPr>
                <w:rFonts w:ascii="Calibri" w:hAnsi="Calibri" w:cs="Book Antiqua"/>
                <w:b/>
                <w:bCs/>
              </w:rPr>
            </w:pPr>
            <w:r w:rsidRPr="000072D4">
              <w:rPr>
                <w:rFonts w:ascii="Calibri" w:hAnsi="Calibri" w:cs="Book Antiqua"/>
                <w:b/>
                <w:bCs/>
              </w:rPr>
              <w:t>Esc. Asociados:</w:t>
            </w:r>
          </w:p>
        </w:tc>
        <w:tc>
          <w:tcPr>
            <w:tcW w:w="5087" w:type="dxa"/>
          </w:tcPr>
          <w:p w14:paraId="13951B39" w14:textId="21545A52" w:rsidR="4291308A" w:rsidRPr="000072D4" w:rsidRDefault="4291308A" w:rsidP="3A45FC86">
            <w:pPr>
              <w:rPr>
                <w:rFonts w:ascii="Calibri" w:hAnsi="Calibri" w:cs="Book Antiqua"/>
              </w:rPr>
            </w:pPr>
            <w:r w:rsidRPr="000072D4">
              <w:rPr>
                <w:rFonts w:ascii="Calibri" w:hAnsi="Calibri" w:cs="Book Antiqua"/>
              </w:rPr>
              <w:t>ES-4.1</w:t>
            </w:r>
          </w:p>
        </w:tc>
      </w:tr>
    </w:tbl>
    <w:p w14:paraId="16646D22" w14:textId="095F8CA6" w:rsidR="3A45FC86" w:rsidRPr="000072D4" w:rsidRDefault="3A45FC86" w:rsidP="3A45FC86">
      <w:r w:rsidRPr="000072D4">
        <w:rPr>
          <w:noProof/>
        </w:rPr>
        <w:drawing>
          <wp:inline distT="0" distB="0" distL="0" distR="0" wp14:anchorId="58650705" wp14:editId="50C753FD">
            <wp:extent cx="4572000" cy="3000375"/>
            <wp:effectExtent l="0" t="0" r="0" b="0"/>
            <wp:docPr id="1004381702" name="Picture 100438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381702"/>
                    <pic:cNvPicPr/>
                  </pic:nvPicPr>
                  <pic:blipFill>
                    <a:blip r:embed="rId35">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6127CC13" w14:textId="060946EA"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282BF6AA" w14:textId="77777777" w:rsidTr="3A45FC86">
        <w:tc>
          <w:tcPr>
            <w:tcW w:w="2001" w:type="dxa"/>
            <w:shd w:val="clear" w:color="auto" w:fill="DBDBDB" w:themeFill="accent3" w:themeFillTint="66"/>
          </w:tcPr>
          <w:p w14:paraId="233CB4B1" w14:textId="77777777" w:rsidR="4291308A" w:rsidRPr="000072D4" w:rsidRDefault="4291308A" w:rsidP="3A45FC86">
            <w:pPr>
              <w:rPr>
                <w:rFonts w:ascii="Calibri" w:hAnsi="Calibri" w:cs="Book Antiqua"/>
                <w:b/>
                <w:bCs/>
              </w:rPr>
            </w:pPr>
            <w:r w:rsidRPr="000072D4">
              <w:rPr>
                <w:rFonts w:ascii="Calibri" w:hAnsi="Calibri" w:cs="Book Antiqua"/>
                <w:b/>
                <w:bCs/>
              </w:rPr>
              <w:t>ID Ref:</w:t>
            </w:r>
          </w:p>
        </w:tc>
        <w:tc>
          <w:tcPr>
            <w:tcW w:w="5087" w:type="dxa"/>
          </w:tcPr>
          <w:p w14:paraId="1CDB5067" w14:textId="477D4CA0" w:rsidR="4291308A" w:rsidRPr="000072D4" w:rsidRDefault="4291308A" w:rsidP="3A45FC86">
            <w:pPr>
              <w:rPr>
                <w:rFonts w:ascii="Calibri" w:hAnsi="Calibri" w:cs="Book Antiqua"/>
              </w:rPr>
            </w:pPr>
            <w:r w:rsidRPr="000072D4">
              <w:rPr>
                <w:rFonts w:ascii="Calibri" w:hAnsi="Calibri" w:cs="Book Antiqua"/>
              </w:rPr>
              <w:t>DG-</w:t>
            </w:r>
            <w:r w:rsidR="009F5AAB" w:rsidRPr="000072D4">
              <w:rPr>
                <w:rFonts w:ascii="Calibri" w:hAnsi="Calibri" w:cs="Book Antiqua"/>
              </w:rPr>
              <w:t>11</w:t>
            </w:r>
          </w:p>
        </w:tc>
      </w:tr>
      <w:tr w:rsidR="000072D4" w:rsidRPr="000072D4" w14:paraId="51399A1B" w14:textId="77777777" w:rsidTr="3A45FC86">
        <w:tc>
          <w:tcPr>
            <w:tcW w:w="2001" w:type="dxa"/>
            <w:shd w:val="clear" w:color="auto" w:fill="DBDBDB" w:themeFill="accent3" w:themeFillTint="66"/>
          </w:tcPr>
          <w:p w14:paraId="538D494E" w14:textId="77777777" w:rsidR="4291308A" w:rsidRPr="000072D4" w:rsidRDefault="4291308A" w:rsidP="3A45FC86">
            <w:pPr>
              <w:rPr>
                <w:rFonts w:ascii="Calibri" w:hAnsi="Calibri" w:cs="Book Antiqua"/>
                <w:b/>
                <w:bCs/>
              </w:rPr>
            </w:pPr>
            <w:r w:rsidRPr="000072D4">
              <w:rPr>
                <w:rFonts w:ascii="Calibri" w:hAnsi="Calibri" w:cs="Book Antiqua"/>
                <w:b/>
                <w:bCs/>
              </w:rPr>
              <w:t>Descripción:</w:t>
            </w:r>
          </w:p>
        </w:tc>
        <w:tc>
          <w:tcPr>
            <w:tcW w:w="5087" w:type="dxa"/>
          </w:tcPr>
          <w:p w14:paraId="3AB4852B" w14:textId="5FDDCEFC" w:rsidR="3A45FC86" w:rsidRPr="000072D4" w:rsidRDefault="3A45FC86" w:rsidP="3A45FC86">
            <w:pPr>
              <w:spacing w:line="259" w:lineRule="auto"/>
              <w:rPr>
                <w:rFonts w:ascii="Calibri" w:hAnsi="Calibri" w:cs="Book Antiqua"/>
              </w:rPr>
            </w:pPr>
            <w:r w:rsidRPr="000072D4">
              <w:rPr>
                <w:rFonts w:cs="Calibri"/>
              </w:rPr>
              <w:t>La eliminación no se ha realizado porque el registro del vuelo no existe.</w:t>
            </w:r>
          </w:p>
        </w:tc>
      </w:tr>
      <w:tr w:rsidR="000072D4" w:rsidRPr="000072D4" w14:paraId="3EE0A4E0" w14:textId="77777777" w:rsidTr="3A45FC86">
        <w:tc>
          <w:tcPr>
            <w:tcW w:w="2001" w:type="dxa"/>
            <w:shd w:val="clear" w:color="auto" w:fill="DBDBDB" w:themeFill="accent3" w:themeFillTint="66"/>
          </w:tcPr>
          <w:p w14:paraId="1DF5002F" w14:textId="77777777" w:rsidR="4291308A" w:rsidRPr="000072D4" w:rsidRDefault="4291308A" w:rsidP="3A45FC86">
            <w:pPr>
              <w:rPr>
                <w:rFonts w:ascii="Calibri" w:hAnsi="Calibri" w:cs="Book Antiqua"/>
                <w:b/>
                <w:bCs/>
              </w:rPr>
            </w:pPr>
            <w:r w:rsidRPr="000072D4">
              <w:rPr>
                <w:rFonts w:ascii="Calibri" w:hAnsi="Calibri" w:cs="Book Antiqua"/>
                <w:b/>
                <w:bCs/>
              </w:rPr>
              <w:t>Reqs. asociados:</w:t>
            </w:r>
          </w:p>
        </w:tc>
        <w:tc>
          <w:tcPr>
            <w:tcW w:w="5087" w:type="dxa"/>
          </w:tcPr>
          <w:p w14:paraId="4DF00D9F" w14:textId="60AE07EC" w:rsidR="4291308A" w:rsidRPr="000072D4" w:rsidRDefault="4291308A" w:rsidP="3A45FC86">
            <w:pPr>
              <w:rPr>
                <w:rFonts w:ascii="Calibri" w:hAnsi="Calibri" w:cs="Book Antiqua"/>
              </w:rPr>
            </w:pPr>
            <w:r w:rsidRPr="000072D4">
              <w:rPr>
                <w:rFonts w:ascii="Calibri" w:hAnsi="Calibri" w:cs="Book Antiqua"/>
              </w:rPr>
              <w:t>RF-13</w:t>
            </w:r>
          </w:p>
        </w:tc>
      </w:tr>
      <w:tr w:rsidR="000072D4" w:rsidRPr="000072D4" w14:paraId="7DB38AED" w14:textId="77777777" w:rsidTr="3A45FC86">
        <w:tc>
          <w:tcPr>
            <w:tcW w:w="2001" w:type="dxa"/>
            <w:shd w:val="clear" w:color="auto" w:fill="DBDBDB" w:themeFill="accent3" w:themeFillTint="66"/>
          </w:tcPr>
          <w:p w14:paraId="2E52312A" w14:textId="77777777" w:rsidR="4291308A" w:rsidRPr="000072D4" w:rsidRDefault="4291308A" w:rsidP="3A45FC86">
            <w:pPr>
              <w:rPr>
                <w:rFonts w:ascii="Calibri" w:hAnsi="Calibri" w:cs="Book Antiqua"/>
                <w:b/>
                <w:bCs/>
              </w:rPr>
            </w:pPr>
            <w:r w:rsidRPr="000072D4">
              <w:rPr>
                <w:rFonts w:ascii="Calibri" w:hAnsi="Calibri" w:cs="Book Antiqua"/>
                <w:b/>
                <w:bCs/>
              </w:rPr>
              <w:t>CU asociados:</w:t>
            </w:r>
          </w:p>
        </w:tc>
        <w:tc>
          <w:tcPr>
            <w:tcW w:w="5087" w:type="dxa"/>
          </w:tcPr>
          <w:p w14:paraId="0C7F210D" w14:textId="75B3E2B2" w:rsidR="4291308A" w:rsidRPr="000072D4" w:rsidRDefault="4291308A" w:rsidP="3A45FC86">
            <w:pPr>
              <w:rPr>
                <w:rFonts w:ascii="Calibri" w:hAnsi="Calibri" w:cs="Book Antiqua"/>
              </w:rPr>
            </w:pPr>
            <w:r w:rsidRPr="000072D4">
              <w:rPr>
                <w:rFonts w:ascii="Calibri" w:hAnsi="Calibri" w:cs="Book Antiqua"/>
              </w:rPr>
              <w:t>CU-4</w:t>
            </w:r>
          </w:p>
        </w:tc>
      </w:tr>
      <w:tr w:rsidR="000072D4" w:rsidRPr="000072D4" w14:paraId="172335DA" w14:textId="77777777" w:rsidTr="3A45FC86">
        <w:tc>
          <w:tcPr>
            <w:tcW w:w="2001" w:type="dxa"/>
            <w:shd w:val="clear" w:color="auto" w:fill="DBDBDB" w:themeFill="accent3" w:themeFillTint="66"/>
          </w:tcPr>
          <w:p w14:paraId="241F3F66" w14:textId="77777777" w:rsidR="4291308A" w:rsidRPr="000072D4" w:rsidRDefault="4291308A" w:rsidP="3A45FC86">
            <w:pPr>
              <w:rPr>
                <w:rFonts w:ascii="Calibri" w:hAnsi="Calibri" w:cs="Book Antiqua"/>
                <w:b/>
                <w:bCs/>
              </w:rPr>
            </w:pPr>
            <w:r w:rsidRPr="000072D4">
              <w:rPr>
                <w:rFonts w:ascii="Calibri" w:hAnsi="Calibri" w:cs="Book Antiqua"/>
                <w:b/>
                <w:bCs/>
              </w:rPr>
              <w:t>Esc. Asociados:</w:t>
            </w:r>
          </w:p>
        </w:tc>
        <w:tc>
          <w:tcPr>
            <w:tcW w:w="5087" w:type="dxa"/>
          </w:tcPr>
          <w:p w14:paraId="1E34CF19" w14:textId="1FB1E62C" w:rsidR="4291308A" w:rsidRPr="000072D4" w:rsidRDefault="4291308A" w:rsidP="3A45FC86">
            <w:pPr>
              <w:rPr>
                <w:rFonts w:ascii="Calibri" w:hAnsi="Calibri" w:cs="Book Antiqua"/>
              </w:rPr>
            </w:pPr>
            <w:r w:rsidRPr="000072D4">
              <w:rPr>
                <w:rFonts w:ascii="Calibri" w:hAnsi="Calibri" w:cs="Book Antiqua"/>
              </w:rPr>
              <w:t>ES-4.2</w:t>
            </w:r>
          </w:p>
        </w:tc>
      </w:tr>
    </w:tbl>
    <w:p w14:paraId="445EBAF7" w14:textId="28204B61" w:rsidR="3A45FC86" w:rsidRPr="000072D4" w:rsidRDefault="3A45FC86" w:rsidP="3A45FC86">
      <w:r w:rsidRPr="000072D4">
        <w:rPr>
          <w:noProof/>
        </w:rPr>
        <w:lastRenderedPageBreak/>
        <w:drawing>
          <wp:inline distT="0" distB="0" distL="0" distR="0" wp14:anchorId="6A80842E" wp14:editId="60DE4F8C">
            <wp:extent cx="4400000" cy="1980000"/>
            <wp:effectExtent l="0" t="0" r="635" b="1270"/>
            <wp:docPr id="1224617222" name="Picture 122461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617222"/>
                    <pic:cNvPicPr/>
                  </pic:nvPicPr>
                  <pic:blipFill>
                    <a:blip r:embed="rId36">
                      <a:extLst>
                        <a:ext uri="{28A0092B-C50C-407E-A947-70E740481C1C}">
                          <a14:useLocalDpi xmlns:a14="http://schemas.microsoft.com/office/drawing/2010/main" val="0"/>
                        </a:ext>
                      </a:extLst>
                    </a:blip>
                    <a:stretch>
                      <a:fillRect/>
                    </a:stretch>
                  </pic:blipFill>
                  <pic:spPr>
                    <a:xfrm>
                      <a:off x="0" y="0"/>
                      <a:ext cx="4400000" cy="1980000"/>
                    </a:xfrm>
                    <a:prstGeom prst="rect">
                      <a:avLst/>
                    </a:prstGeom>
                  </pic:spPr>
                </pic:pic>
              </a:graphicData>
            </a:graphic>
          </wp:inline>
        </w:drawing>
      </w:r>
    </w:p>
    <w:p w14:paraId="513730C2" w14:textId="060946EA"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093231C9" w14:textId="77777777" w:rsidTr="3A45FC86">
        <w:tc>
          <w:tcPr>
            <w:tcW w:w="2001" w:type="dxa"/>
            <w:shd w:val="clear" w:color="auto" w:fill="DBDBDB" w:themeFill="accent3" w:themeFillTint="66"/>
          </w:tcPr>
          <w:p w14:paraId="79A93074" w14:textId="77777777" w:rsidR="4291308A" w:rsidRPr="000072D4" w:rsidRDefault="4291308A" w:rsidP="3A45FC86">
            <w:pPr>
              <w:rPr>
                <w:rFonts w:ascii="Calibri" w:hAnsi="Calibri" w:cs="Book Antiqua"/>
                <w:b/>
                <w:bCs/>
              </w:rPr>
            </w:pPr>
            <w:r w:rsidRPr="000072D4">
              <w:rPr>
                <w:rFonts w:ascii="Calibri" w:hAnsi="Calibri" w:cs="Book Antiqua"/>
                <w:b/>
                <w:bCs/>
              </w:rPr>
              <w:t>ID Ref:</w:t>
            </w:r>
          </w:p>
        </w:tc>
        <w:tc>
          <w:tcPr>
            <w:tcW w:w="5087" w:type="dxa"/>
          </w:tcPr>
          <w:p w14:paraId="009A6EF2" w14:textId="4B2A82DA" w:rsidR="4291308A" w:rsidRPr="000072D4" w:rsidRDefault="4291308A" w:rsidP="3A45FC86">
            <w:pPr>
              <w:rPr>
                <w:rFonts w:ascii="Calibri" w:hAnsi="Calibri" w:cs="Book Antiqua"/>
              </w:rPr>
            </w:pPr>
            <w:r w:rsidRPr="000072D4">
              <w:rPr>
                <w:rFonts w:ascii="Calibri" w:hAnsi="Calibri" w:cs="Book Antiqua"/>
              </w:rPr>
              <w:t>DG-</w:t>
            </w:r>
            <w:r w:rsidR="009F5AAB" w:rsidRPr="000072D4">
              <w:rPr>
                <w:rFonts w:ascii="Calibri" w:hAnsi="Calibri" w:cs="Book Antiqua"/>
              </w:rPr>
              <w:t>12</w:t>
            </w:r>
          </w:p>
        </w:tc>
      </w:tr>
      <w:tr w:rsidR="000072D4" w:rsidRPr="000072D4" w14:paraId="4B3747C3" w14:textId="77777777" w:rsidTr="3A45FC86">
        <w:tc>
          <w:tcPr>
            <w:tcW w:w="2001" w:type="dxa"/>
            <w:shd w:val="clear" w:color="auto" w:fill="DBDBDB" w:themeFill="accent3" w:themeFillTint="66"/>
          </w:tcPr>
          <w:p w14:paraId="2869519A" w14:textId="77777777" w:rsidR="4291308A" w:rsidRPr="000072D4" w:rsidRDefault="4291308A" w:rsidP="3A45FC86">
            <w:pPr>
              <w:rPr>
                <w:rFonts w:ascii="Calibri" w:hAnsi="Calibri" w:cs="Book Antiqua"/>
                <w:b/>
                <w:bCs/>
              </w:rPr>
            </w:pPr>
            <w:r w:rsidRPr="000072D4">
              <w:rPr>
                <w:rFonts w:ascii="Calibri" w:hAnsi="Calibri" w:cs="Book Antiqua"/>
                <w:b/>
                <w:bCs/>
              </w:rPr>
              <w:t>Descripción:</w:t>
            </w:r>
          </w:p>
        </w:tc>
        <w:tc>
          <w:tcPr>
            <w:tcW w:w="5087" w:type="dxa"/>
          </w:tcPr>
          <w:p w14:paraId="347908A8" w14:textId="4670D559" w:rsidR="3A45FC86" w:rsidRPr="000072D4" w:rsidRDefault="3A45FC86" w:rsidP="3A45FC86">
            <w:pPr>
              <w:spacing w:line="259" w:lineRule="auto"/>
              <w:rPr>
                <w:rFonts w:ascii="Calibri" w:hAnsi="Calibri" w:cs="Book Antiqua"/>
              </w:rPr>
            </w:pPr>
            <w:r w:rsidRPr="000072D4">
              <w:rPr>
                <w:rFonts w:cs="Calibri"/>
              </w:rPr>
              <w:t>Eliminación de vuelo fallida porque la base de datos caída.</w:t>
            </w:r>
          </w:p>
        </w:tc>
      </w:tr>
      <w:tr w:rsidR="000072D4" w:rsidRPr="000072D4" w14:paraId="7BAB9B0B" w14:textId="77777777" w:rsidTr="3A45FC86">
        <w:tc>
          <w:tcPr>
            <w:tcW w:w="2001" w:type="dxa"/>
            <w:shd w:val="clear" w:color="auto" w:fill="DBDBDB" w:themeFill="accent3" w:themeFillTint="66"/>
          </w:tcPr>
          <w:p w14:paraId="60B0A0D5" w14:textId="77777777" w:rsidR="4291308A" w:rsidRPr="000072D4" w:rsidRDefault="4291308A" w:rsidP="3A45FC86">
            <w:pPr>
              <w:rPr>
                <w:rFonts w:ascii="Calibri" w:hAnsi="Calibri" w:cs="Book Antiqua"/>
                <w:b/>
                <w:bCs/>
              </w:rPr>
            </w:pPr>
            <w:r w:rsidRPr="000072D4">
              <w:rPr>
                <w:rFonts w:ascii="Calibri" w:hAnsi="Calibri" w:cs="Book Antiqua"/>
                <w:b/>
                <w:bCs/>
              </w:rPr>
              <w:t>Reqs. asociados:</w:t>
            </w:r>
          </w:p>
        </w:tc>
        <w:tc>
          <w:tcPr>
            <w:tcW w:w="5087" w:type="dxa"/>
          </w:tcPr>
          <w:p w14:paraId="3F422297" w14:textId="60AE07EC" w:rsidR="4291308A" w:rsidRPr="000072D4" w:rsidRDefault="4291308A" w:rsidP="3A45FC86">
            <w:pPr>
              <w:rPr>
                <w:rFonts w:ascii="Calibri" w:hAnsi="Calibri" w:cs="Book Antiqua"/>
              </w:rPr>
            </w:pPr>
            <w:r w:rsidRPr="000072D4">
              <w:rPr>
                <w:rFonts w:ascii="Calibri" w:hAnsi="Calibri" w:cs="Book Antiqua"/>
              </w:rPr>
              <w:t>RF-13</w:t>
            </w:r>
          </w:p>
        </w:tc>
      </w:tr>
      <w:tr w:rsidR="000072D4" w:rsidRPr="000072D4" w14:paraId="016C879D" w14:textId="77777777" w:rsidTr="3A45FC86">
        <w:tc>
          <w:tcPr>
            <w:tcW w:w="2001" w:type="dxa"/>
            <w:shd w:val="clear" w:color="auto" w:fill="DBDBDB" w:themeFill="accent3" w:themeFillTint="66"/>
          </w:tcPr>
          <w:p w14:paraId="402BF275" w14:textId="77777777" w:rsidR="4291308A" w:rsidRPr="000072D4" w:rsidRDefault="4291308A" w:rsidP="3A45FC86">
            <w:pPr>
              <w:rPr>
                <w:rFonts w:ascii="Calibri" w:hAnsi="Calibri" w:cs="Book Antiqua"/>
                <w:b/>
                <w:bCs/>
              </w:rPr>
            </w:pPr>
            <w:r w:rsidRPr="000072D4">
              <w:rPr>
                <w:rFonts w:ascii="Calibri" w:hAnsi="Calibri" w:cs="Book Antiqua"/>
                <w:b/>
                <w:bCs/>
              </w:rPr>
              <w:t>CU asociados:</w:t>
            </w:r>
          </w:p>
        </w:tc>
        <w:tc>
          <w:tcPr>
            <w:tcW w:w="5087" w:type="dxa"/>
          </w:tcPr>
          <w:p w14:paraId="2C1843D7" w14:textId="75B3E2B2" w:rsidR="4291308A" w:rsidRPr="000072D4" w:rsidRDefault="4291308A" w:rsidP="3A45FC86">
            <w:pPr>
              <w:rPr>
                <w:rFonts w:ascii="Calibri" w:hAnsi="Calibri" w:cs="Book Antiqua"/>
              </w:rPr>
            </w:pPr>
            <w:r w:rsidRPr="000072D4">
              <w:rPr>
                <w:rFonts w:ascii="Calibri" w:hAnsi="Calibri" w:cs="Book Antiqua"/>
              </w:rPr>
              <w:t>CU-4</w:t>
            </w:r>
          </w:p>
        </w:tc>
      </w:tr>
      <w:tr w:rsidR="000072D4" w:rsidRPr="000072D4" w14:paraId="58E62DEC" w14:textId="77777777" w:rsidTr="3A45FC86">
        <w:tc>
          <w:tcPr>
            <w:tcW w:w="2001" w:type="dxa"/>
            <w:shd w:val="clear" w:color="auto" w:fill="DBDBDB" w:themeFill="accent3" w:themeFillTint="66"/>
          </w:tcPr>
          <w:p w14:paraId="32BCC13D" w14:textId="77777777" w:rsidR="4291308A" w:rsidRPr="000072D4" w:rsidRDefault="4291308A" w:rsidP="3A45FC86">
            <w:pPr>
              <w:rPr>
                <w:rFonts w:ascii="Calibri" w:hAnsi="Calibri" w:cs="Book Antiqua"/>
                <w:b/>
                <w:bCs/>
              </w:rPr>
            </w:pPr>
            <w:r w:rsidRPr="000072D4">
              <w:rPr>
                <w:rFonts w:ascii="Calibri" w:hAnsi="Calibri" w:cs="Book Antiqua"/>
                <w:b/>
                <w:bCs/>
              </w:rPr>
              <w:t>Esc. Asociados:</w:t>
            </w:r>
          </w:p>
        </w:tc>
        <w:tc>
          <w:tcPr>
            <w:tcW w:w="5087" w:type="dxa"/>
          </w:tcPr>
          <w:p w14:paraId="34FB67A0" w14:textId="22F6D888" w:rsidR="4291308A" w:rsidRPr="000072D4" w:rsidRDefault="4291308A" w:rsidP="3A45FC86">
            <w:pPr>
              <w:rPr>
                <w:rFonts w:ascii="Calibri" w:hAnsi="Calibri" w:cs="Book Antiqua"/>
              </w:rPr>
            </w:pPr>
            <w:r w:rsidRPr="000072D4">
              <w:rPr>
                <w:rFonts w:ascii="Calibri" w:hAnsi="Calibri" w:cs="Book Antiqua"/>
              </w:rPr>
              <w:t>ES-4.3</w:t>
            </w:r>
          </w:p>
        </w:tc>
      </w:tr>
    </w:tbl>
    <w:p w14:paraId="1D44643D" w14:textId="44E3226C" w:rsidR="3A45FC86" w:rsidRPr="000072D4" w:rsidRDefault="3A45FC86" w:rsidP="3A45FC86">
      <w:r w:rsidRPr="000072D4">
        <w:rPr>
          <w:noProof/>
        </w:rPr>
        <w:drawing>
          <wp:inline distT="0" distB="0" distL="0" distR="0" wp14:anchorId="166134A8" wp14:editId="68C84954">
            <wp:extent cx="4483017" cy="1980000"/>
            <wp:effectExtent l="0" t="0" r="0" b="1270"/>
            <wp:docPr id="990483420" name="Picture 99048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483420"/>
                    <pic:cNvPicPr/>
                  </pic:nvPicPr>
                  <pic:blipFill>
                    <a:blip r:embed="rId37">
                      <a:extLst>
                        <a:ext uri="{28A0092B-C50C-407E-A947-70E740481C1C}">
                          <a14:useLocalDpi xmlns:a14="http://schemas.microsoft.com/office/drawing/2010/main" val="0"/>
                        </a:ext>
                      </a:extLst>
                    </a:blip>
                    <a:stretch>
                      <a:fillRect/>
                    </a:stretch>
                  </pic:blipFill>
                  <pic:spPr>
                    <a:xfrm>
                      <a:off x="0" y="0"/>
                      <a:ext cx="4483017" cy="1980000"/>
                    </a:xfrm>
                    <a:prstGeom prst="rect">
                      <a:avLst/>
                    </a:prstGeom>
                  </pic:spPr>
                </pic:pic>
              </a:graphicData>
            </a:graphic>
          </wp:inline>
        </w:drawing>
      </w:r>
    </w:p>
    <w:p w14:paraId="3FC01088" w14:textId="060946EA"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91F7149" w14:textId="77777777" w:rsidTr="3A45FC86">
        <w:tc>
          <w:tcPr>
            <w:tcW w:w="2001" w:type="dxa"/>
            <w:shd w:val="clear" w:color="auto" w:fill="DBDBDB" w:themeFill="accent3" w:themeFillTint="66"/>
          </w:tcPr>
          <w:p w14:paraId="0E1C4162" w14:textId="77777777" w:rsidR="4291308A" w:rsidRPr="000072D4" w:rsidRDefault="4291308A" w:rsidP="3A45FC86">
            <w:pPr>
              <w:rPr>
                <w:rFonts w:ascii="Calibri" w:hAnsi="Calibri" w:cs="Book Antiqua"/>
                <w:b/>
                <w:bCs/>
              </w:rPr>
            </w:pPr>
            <w:r w:rsidRPr="000072D4">
              <w:rPr>
                <w:rFonts w:ascii="Calibri" w:hAnsi="Calibri" w:cs="Book Antiqua"/>
                <w:b/>
                <w:bCs/>
              </w:rPr>
              <w:t>ID Ref:</w:t>
            </w:r>
          </w:p>
        </w:tc>
        <w:tc>
          <w:tcPr>
            <w:tcW w:w="5087" w:type="dxa"/>
          </w:tcPr>
          <w:p w14:paraId="1AE74499" w14:textId="21345523" w:rsidR="4291308A" w:rsidRPr="000072D4" w:rsidRDefault="4291308A" w:rsidP="3A45FC86">
            <w:pPr>
              <w:rPr>
                <w:rFonts w:ascii="Calibri" w:hAnsi="Calibri" w:cs="Book Antiqua"/>
              </w:rPr>
            </w:pPr>
            <w:r w:rsidRPr="000072D4">
              <w:rPr>
                <w:rFonts w:ascii="Calibri" w:hAnsi="Calibri" w:cs="Book Antiqua"/>
              </w:rPr>
              <w:t>DG-</w:t>
            </w:r>
            <w:r w:rsidR="009F5AAB" w:rsidRPr="000072D4">
              <w:rPr>
                <w:rFonts w:ascii="Calibri" w:hAnsi="Calibri" w:cs="Book Antiqua"/>
              </w:rPr>
              <w:t>13</w:t>
            </w:r>
          </w:p>
        </w:tc>
      </w:tr>
      <w:tr w:rsidR="000072D4" w:rsidRPr="000072D4" w14:paraId="4C94823D" w14:textId="77777777" w:rsidTr="3A45FC86">
        <w:tc>
          <w:tcPr>
            <w:tcW w:w="2001" w:type="dxa"/>
            <w:shd w:val="clear" w:color="auto" w:fill="DBDBDB" w:themeFill="accent3" w:themeFillTint="66"/>
          </w:tcPr>
          <w:p w14:paraId="34E499DF" w14:textId="77777777" w:rsidR="4291308A" w:rsidRPr="000072D4" w:rsidRDefault="4291308A" w:rsidP="3A45FC86">
            <w:pPr>
              <w:rPr>
                <w:rFonts w:ascii="Calibri" w:hAnsi="Calibri" w:cs="Book Antiqua"/>
                <w:b/>
                <w:bCs/>
              </w:rPr>
            </w:pPr>
            <w:r w:rsidRPr="000072D4">
              <w:rPr>
                <w:rFonts w:ascii="Calibri" w:hAnsi="Calibri" w:cs="Book Antiqua"/>
                <w:b/>
                <w:bCs/>
              </w:rPr>
              <w:t>Descripción:</w:t>
            </w:r>
          </w:p>
        </w:tc>
        <w:tc>
          <w:tcPr>
            <w:tcW w:w="5087" w:type="dxa"/>
          </w:tcPr>
          <w:p w14:paraId="03391974" w14:textId="032625EC" w:rsidR="3A45FC86" w:rsidRPr="000072D4" w:rsidRDefault="3A45FC86" w:rsidP="3A45FC86">
            <w:pPr>
              <w:spacing w:line="259" w:lineRule="auto"/>
              <w:rPr>
                <w:rFonts w:ascii="Calibri" w:hAnsi="Calibri" w:cs="Book Antiqua"/>
              </w:rPr>
            </w:pPr>
            <w:r w:rsidRPr="000072D4">
              <w:rPr>
                <w:rFonts w:cs="Calibri"/>
              </w:rPr>
              <w:t>El registro del hotel se ha añadido correctamente.</w:t>
            </w:r>
          </w:p>
        </w:tc>
      </w:tr>
      <w:tr w:rsidR="000072D4" w:rsidRPr="000072D4" w14:paraId="1935ED6F" w14:textId="77777777" w:rsidTr="3A45FC86">
        <w:tc>
          <w:tcPr>
            <w:tcW w:w="2001" w:type="dxa"/>
            <w:shd w:val="clear" w:color="auto" w:fill="DBDBDB" w:themeFill="accent3" w:themeFillTint="66"/>
          </w:tcPr>
          <w:p w14:paraId="5292CE34" w14:textId="77777777" w:rsidR="4291308A" w:rsidRPr="000072D4" w:rsidRDefault="4291308A" w:rsidP="3A45FC86">
            <w:pPr>
              <w:rPr>
                <w:rFonts w:ascii="Calibri" w:hAnsi="Calibri" w:cs="Book Antiqua"/>
                <w:b/>
                <w:bCs/>
              </w:rPr>
            </w:pPr>
            <w:r w:rsidRPr="000072D4">
              <w:rPr>
                <w:rFonts w:ascii="Calibri" w:hAnsi="Calibri" w:cs="Book Antiqua"/>
                <w:b/>
                <w:bCs/>
              </w:rPr>
              <w:t>Reqs. asociados:</w:t>
            </w:r>
          </w:p>
        </w:tc>
        <w:tc>
          <w:tcPr>
            <w:tcW w:w="5087" w:type="dxa"/>
          </w:tcPr>
          <w:p w14:paraId="3C30FF2A" w14:textId="69A1B273" w:rsidR="4291308A" w:rsidRPr="000072D4" w:rsidRDefault="4291308A" w:rsidP="3A45FC86">
            <w:pPr>
              <w:rPr>
                <w:rFonts w:ascii="Calibri" w:hAnsi="Calibri" w:cs="Book Antiqua"/>
              </w:rPr>
            </w:pPr>
            <w:r w:rsidRPr="000072D4">
              <w:rPr>
                <w:rFonts w:ascii="Calibri" w:hAnsi="Calibri" w:cs="Book Antiqua"/>
              </w:rPr>
              <w:t>RF-01</w:t>
            </w:r>
          </w:p>
        </w:tc>
      </w:tr>
      <w:tr w:rsidR="000072D4" w:rsidRPr="000072D4" w14:paraId="5587E3C4" w14:textId="77777777" w:rsidTr="3A45FC86">
        <w:tc>
          <w:tcPr>
            <w:tcW w:w="2001" w:type="dxa"/>
            <w:shd w:val="clear" w:color="auto" w:fill="DBDBDB" w:themeFill="accent3" w:themeFillTint="66"/>
          </w:tcPr>
          <w:p w14:paraId="1ADAD518" w14:textId="77777777" w:rsidR="4291308A" w:rsidRPr="000072D4" w:rsidRDefault="4291308A" w:rsidP="3A45FC86">
            <w:pPr>
              <w:rPr>
                <w:rFonts w:ascii="Calibri" w:hAnsi="Calibri" w:cs="Book Antiqua"/>
                <w:b/>
                <w:bCs/>
              </w:rPr>
            </w:pPr>
            <w:r w:rsidRPr="000072D4">
              <w:rPr>
                <w:rFonts w:ascii="Calibri" w:hAnsi="Calibri" w:cs="Book Antiqua"/>
                <w:b/>
                <w:bCs/>
              </w:rPr>
              <w:t>CU asociados:</w:t>
            </w:r>
          </w:p>
        </w:tc>
        <w:tc>
          <w:tcPr>
            <w:tcW w:w="5087" w:type="dxa"/>
          </w:tcPr>
          <w:p w14:paraId="7FC4040C" w14:textId="5BDC4A1B" w:rsidR="4291308A" w:rsidRPr="000072D4" w:rsidRDefault="4291308A" w:rsidP="3A45FC86">
            <w:pPr>
              <w:rPr>
                <w:rFonts w:ascii="Calibri" w:hAnsi="Calibri" w:cs="Book Antiqua"/>
              </w:rPr>
            </w:pPr>
            <w:r w:rsidRPr="000072D4">
              <w:rPr>
                <w:rFonts w:ascii="Calibri" w:hAnsi="Calibri" w:cs="Book Antiqua"/>
              </w:rPr>
              <w:t>CU-5</w:t>
            </w:r>
          </w:p>
        </w:tc>
      </w:tr>
      <w:tr w:rsidR="000072D4" w:rsidRPr="000072D4" w14:paraId="4BFAC31B" w14:textId="77777777" w:rsidTr="3A45FC86">
        <w:tc>
          <w:tcPr>
            <w:tcW w:w="2001" w:type="dxa"/>
            <w:shd w:val="clear" w:color="auto" w:fill="DBDBDB" w:themeFill="accent3" w:themeFillTint="66"/>
          </w:tcPr>
          <w:p w14:paraId="6DB61DBD" w14:textId="77777777" w:rsidR="4291308A" w:rsidRPr="000072D4" w:rsidRDefault="4291308A" w:rsidP="3A45FC86">
            <w:pPr>
              <w:rPr>
                <w:rFonts w:ascii="Calibri" w:hAnsi="Calibri" w:cs="Book Antiqua"/>
                <w:b/>
                <w:bCs/>
              </w:rPr>
            </w:pPr>
            <w:r w:rsidRPr="000072D4">
              <w:rPr>
                <w:rFonts w:ascii="Calibri" w:hAnsi="Calibri" w:cs="Book Antiqua"/>
                <w:b/>
                <w:bCs/>
              </w:rPr>
              <w:t>Esc. Asociados:</w:t>
            </w:r>
          </w:p>
        </w:tc>
        <w:tc>
          <w:tcPr>
            <w:tcW w:w="5087" w:type="dxa"/>
          </w:tcPr>
          <w:p w14:paraId="3AD364BA" w14:textId="7D844E4E" w:rsidR="4291308A" w:rsidRPr="000072D4" w:rsidRDefault="4291308A" w:rsidP="3A45FC86">
            <w:pPr>
              <w:rPr>
                <w:rFonts w:ascii="Calibri" w:hAnsi="Calibri" w:cs="Book Antiqua"/>
              </w:rPr>
            </w:pPr>
            <w:r w:rsidRPr="000072D4">
              <w:rPr>
                <w:rFonts w:ascii="Calibri" w:hAnsi="Calibri" w:cs="Book Antiqua"/>
              </w:rPr>
              <w:t>ES-5.1</w:t>
            </w:r>
          </w:p>
        </w:tc>
      </w:tr>
    </w:tbl>
    <w:p w14:paraId="3618B7AC" w14:textId="297E6ACB" w:rsidR="3A45FC86" w:rsidRPr="000072D4" w:rsidRDefault="3A45FC86" w:rsidP="3A45FC86">
      <w:r w:rsidRPr="000072D4">
        <w:rPr>
          <w:noProof/>
        </w:rPr>
        <w:drawing>
          <wp:inline distT="0" distB="0" distL="0" distR="0" wp14:anchorId="5D252EF6" wp14:editId="6909C20F">
            <wp:extent cx="4061538" cy="1980000"/>
            <wp:effectExtent l="0" t="0" r="0" b="1270"/>
            <wp:docPr id="2104213028" name="Picture 210421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2130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1538" cy="1980000"/>
                    </a:xfrm>
                    <a:prstGeom prst="rect">
                      <a:avLst/>
                    </a:prstGeom>
                  </pic:spPr>
                </pic:pic>
              </a:graphicData>
            </a:graphic>
          </wp:inline>
        </w:drawing>
      </w:r>
    </w:p>
    <w:p w14:paraId="0487A0CD" w14:textId="060946EA"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42A02D18" w14:textId="77777777" w:rsidTr="3A45FC86">
        <w:tc>
          <w:tcPr>
            <w:tcW w:w="2001" w:type="dxa"/>
            <w:shd w:val="clear" w:color="auto" w:fill="DBDBDB" w:themeFill="accent3" w:themeFillTint="66"/>
          </w:tcPr>
          <w:p w14:paraId="3536D90D" w14:textId="77777777" w:rsidR="4291308A" w:rsidRPr="000072D4" w:rsidRDefault="4291308A" w:rsidP="3A45FC86">
            <w:pPr>
              <w:rPr>
                <w:rFonts w:ascii="Calibri" w:hAnsi="Calibri" w:cs="Book Antiqua"/>
                <w:b/>
                <w:bCs/>
              </w:rPr>
            </w:pPr>
            <w:r w:rsidRPr="000072D4">
              <w:rPr>
                <w:rFonts w:ascii="Calibri" w:hAnsi="Calibri" w:cs="Book Antiqua"/>
                <w:b/>
                <w:bCs/>
              </w:rPr>
              <w:lastRenderedPageBreak/>
              <w:t>ID Ref:</w:t>
            </w:r>
          </w:p>
        </w:tc>
        <w:tc>
          <w:tcPr>
            <w:tcW w:w="5087" w:type="dxa"/>
          </w:tcPr>
          <w:p w14:paraId="44314C95" w14:textId="38CC6052" w:rsidR="4291308A" w:rsidRPr="000072D4" w:rsidRDefault="4291308A" w:rsidP="3A45FC86">
            <w:pPr>
              <w:rPr>
                <w:rFonts w:ascii="Calibri" w:hAnsi="Calibri" w:cs="Book Antiqua"/>
              </w:rPr>
            </w:pPr>
            <w:r w:rsidRPr="000072D4">
              <w:rPr>
                <w:rFonts w:ascii="Calibri" w:hAnsi="Calibri" w:cs="Book Antiqua"/>
              </w:rPr>
              <w:t>DG-</w:t>
            </w:r>
            <w:r w:rsidR="009F5AAB" w:rsidRPr="000072D4">
              <w:rPr>
                <w:rFonts w:ascii="Calibri" w:hAnsi="Calibri" w:cs="Book Antiqua"/>
              </w:rPr>
              <w:t>14</w:t>
            </w:r>
          </w:p>
        </w:tc>
      </w:tr>
      <w:tr w:rsidR="000072D4" w:rsidRPr="000072D4" w14:paraId="6C941E1F" w14:textId="77777777" w:rsidTr="3A45FC86">
        <w:tc>
          <w:tcPr>
            <w:tcW w:w="2001" w:type="dxa"/>
            <w:shd w:val="clear" w:color="auto" w:fill="DBDBDB" w:themeFill="accent3" w:themeFillTint="66"/>
          </w:tcPr>
          <w:p w14:paraId="29B7D759" w14:textId="77777777" w:rsidR="4291308A" w:rsidRPr="000072D4" w:rsidRDefault="4291308A" w:rsidP="3A45FC86">
            <w:pPr>
              <w:rPr>
                <w:rFonts w:ascii="Calibri" w:hAnsi="Calibri" w:cs="Book Antiqua"/>
                <w:b/>
                <w:bCs/>
              </w:rPr>
            </w:pPr>
            <w:r w:rsidRPr="000072D4">
              <w:rPr>
                <w:rFonts w:ascii="Calibri" w:hAnsi="Calibri" w:cs="Book Antiqua"/>
                <w:b/>
                <w:bCs/>
              </w:rPr>
              <w:t>Descripción:</w:t>
            </w:r>
          </w:p>
        </w:tc>
        <w:tc>
          <w:tcPr>
            <w:tcW w:w="5087" w:type="dxa"/>
          </w:tcPr>
          <w:p w14:paraId="05B55DEE" w14:textId="7469414E" w:rsidR="3A45FC86" w:rsidRPr="000072D4" w:rsidRDefault="3A45FC86" w:rsidP="3A45FC86">
            <w:pPr>
              <w:spacing w:line="259" w:lineRule="auto"/>
              <w:rPr>
                <w:rFonts w:ascii="Calibri" w:hAnsi="Calibri" w:cs="Book Antiqua"/>
              </w:rPr>
            </w:pPr>
            <w:r w:rsidRPr="000072D4">
              <w:rPr>
                <w:rFonts w:cs="Calibri"/>
              </w:rPr>
              <w:t>El registro del hotel no se ha podido realizar por un error de tipeo en el nombre.</w:t>
            </w:r>
          </w:p>
        </w:tc>
      </w:tr>
      <w:tr w:rsidR="000072D4" w:rsidRPr="000072D4" w14:paraId="4DD486C0" w14:textId="77777777" w:rsidTr="3A45FC86">
        <w:tc>
          <w:tcPr>
            <w:tcW w:w="2001" w:type="dxa"/>
            <w:shd w:val="clear" w:color="auto" w:fill="DBDBDB" w:themeFill="accent3" w:themeFillTint="66"/>
          </w:tcPr>
          <w:p w14:paraId="210A2ADC" w14:textId="77777777" w:rsidR="4291308A" w:rsidRPr="000072D4" w:rsidRDefault="4291308A" w:rsidP="3A45FC86">
            <w:pPr>
              <w:rPr>
                <w:rFonts w:ascii="Calibri" w:hAnsi="Calibri" w:cs="Book Antiqua"/>
                <w:b/>
                <w:bCs/>
              </w:rPr>
            </w:pPr>
            <w:r w:rsidRPr="000072D4">
              <w:rPr>
                <w:rFonts w:ascii="Calibri" w:hAnsi="Calibri" w:cs="Book Antiqua"/>
                <w:b/>
                <w:bCs/>
              </w:rPr>
              <w:t>Reqs. asociados:</w:t>
            </w:r>
          </w:p>
        </w:tc>
        <w:tc>
          <w:tcPr>
            <w:tcW w:w="5087" w:type="dxa"/>
          </w:tcPr>
          <w:p w14:paraId="1427A1F9" w14:textId="69A1B273" w:rsidR="4291308A" w:rsidRPr="000072D4" w:rsidRDefault="4291308A" w:rsidP="3A45FC86">
            <w:pPr>
              <w:rPr>
                <w:rFonts w:ascii="Calibri" w:hAnsi="Calibri" w:cs="Book Antiqua"/>
              </w:rPr>
            </w:pPr>
            <w:r w:rsidRPr="000072D4">
              <w:rPr>
                <w:rFonts w:ascii="Calibri" w:hAnsi="Calibri" w:cs="Book Antiqua"/>
              </w:rPr>
              <w:t>RF-01</w:t>
            </w:r>
          </w:p>
        </w:tc>
      </w:tr>
      <w:tr w:rsidR="000072D4" w:rsidRPr="000072D4" w14:paraId="6A6542F0" w14:textId="77777777" w:rsidTr="3A45FC86">
        <w:tc>
          <w:tcPr>
            <w:tcW w:w="2001" w:type="dxa"/>
            <w:shd w:val="clear" w:color="auto" w:fill="DBDBDB" w:themeFill="accent3" w:themeFillTint="66"/>
          </w:tcPr>
          <w:p w14:paraId="4EB46EF9" w14:textId="77777777" w:rsidR="4291308A" w:rsidRPr="000072D4" w:rsidRDefault="4291308A" w:rsidP="3A45FC86">
            <w:pPr>
              <w:rPr>
                <w:rFonts w:ascii="Calibri" w:hAnsi="Calibri" w:cs="Book Antiqua"/>
                <w:b/>
                <w:bCs/>
              </w:rPr>
            </w:pPr>
            <w:r w:rsidRPr="000072D4">
              <w:rPr>
                <w:rFonts w:ascii="Calibri" w:hAnsi="Calibri" w:cs="Book Antiqua"/>
                <w:b/>
                <w:bCs/>
              </w:rPr>
              <w:t>CU asociados:</w:t>
            </w:r>
          </w:p>
        </w:tc>
        <w:tc>
          <w:tcPr>
            <w:tcW w:w="5087" w:type="dxa"/>
          </w:tcPr>
          <w:p w14:paraId="09D8580E" w14:textId="5BDC4A1B" w:rsidR="4291308A" w:rsidRPr="000072D4" w:rsidRDefault="4291308A" w:rsidP="3A45FC86">
            <w:pPr>
              <w:rPr>
                <w:rFonts w:ascii="Calibri" w:hAnsi="Calibri" w:cs="Book Antiqua"/>
              </w:rPr>
            </w:pPr>
            <w:r w:rsidRPr="000072D4">
              <w:rPr>
                <w:rFonts w:ascii="Calibri" w:hAnsi="Calibri" w:cs="Book Antiqua"/>
              </w:rPr>
              <w:t>CU-5</w:t>
            </w:r>
          </w:p>
        </w:tc>
      </w:tr>
      <w:tr w:rsidR="000072D4" w:rsidRPr="000072D4" w14:paraId="5DCDC4D0" w14:textId="77777777" w:rsidTr="3A45FC86">
        <w:tc>
          <w:tcPr>
            <w:tcW w:w="2001" w:type="dxa"/>
            <w:shd w:val="clear" w:color="auto" w:fill="DBDBDB" w:themeFill="accent3" w:themeFillTint="66"/>
          </w:tcPr>
          <w:p w14:paraId="6AA5ECB2" w14:textId="77777777" w:rsidR="4291308A" w:rsidRPr="000072D4" w:rsidRDefault="4291308A" w:rsidP="3A45FC86">
            <w:pPr>
              <w:rPr>
                <w:rFonts w:ascii="Calibri" w:hAnsi="Calibri" w:cs="Book Antiqua"/>
                <w:b/>
                <w:bCs/>
              </w:rPr>
            </w:pPr>
            <w:r w:rsidRPr="000072D4">
              <w:rPr>
                <w:rFonts w:ascii="Calibri" w:hAnsi="Calibri" w:cs="Book Antiqua"/>
                <w:b/>
                <w:bCs/>
              </w:rPr>
              <w:t>Esc. Asociados:</w:t>
            </w:r>
          </w:p>
        </w:tc>
        <w:tc>
          <w:tcPr>
            <w:tcW w:w="5087" w:type="dxa"/>
          </w:tcPr>
          <w:p w14:paraId="3637FC0D" w14:textId="7ED01981" w:rsidR="4291308A" w:rsidRPr="000072D4" w:rsidRDefault="4291308A" w:rsidP="3A45FC86">
            <w:pPr>
              <w:rPr>
                <w:rFonts w:ascii="Calibri" w:hAnsi="Calibri" w:cs="Book Antiqua"/>
              </w:rPr>
            </w:pPr>
            <w:r w:rsidRPr="000072D4">
              <w:rPr>
                <w:rFonts w:ascii="Calibri" w:hAnsi="Calibri" w:cs="Book Antiqua"/>
              </w:rPr>
              <w:t>ES-5.2</w:t>
            </w:r>
          </w:p>
        </w:tc>
      </w:tr>
    </w:tbl>
    <w:p w14:paraId="73E217DC" w14:textId="734CA16B" w:rsidR="3A45FC86" w:rsidRPr="000072D4" w:rsidRDefault="3A45FC86" w:rsidP="3A45FC86">
      <w:r w:rsidRPr="000072D4">
        <w:rPr>
          <w:noProof/>
        </w:rPr>
        <w:drawing>
          <wp:inline distT="0" distB="0" distL="0" distR="0" wp14:anchorId="6954315B" wp14:editId="0D1542F2">
            <wp:extent cx="4572000" cy="2266950"/>
            <wp:effectExtent l="0" t="0" r="0" b="9525"/>
            <wp:docPr id="1629798142" name="Picture 162979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798142"/>
                    <pic:cNvPicPr/>
                  </pic:nvPicPr>
                  <pic:blipFill>
                    <a:blip r:embed="rId39">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0BC727" w14:textId="060946EA"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41E0134D" w14:textId="77777777" w:rsidTr="3A45FC86">
        <w:tc>
          <w:tcPr>
            <w:tcW w:w="2001" w:type="dxa"/>
            <w:shd w:val="clear" w:color="auto" w:fill="DBDBDB" w:themeFill="accent3" w:themeFillTint="66"/>
          </w:tcPr>
          <w:p w14:paraId="6EE09FBF" w14:textId="77777777" w:rsidR="4291308A" w:rsidRPr="000072D4" w:rsidRDefault="4291308A" w:rsidP="3A45FC86">
            <w:pPr>
              <w:rPr>
                <w:rFonts w:ascii="Calibri" w:hAnsi="Calibri" w:cs="Book Antiqua"/>
                <w:b/>
                <w:bCs/>
              </w:rPr>
            </w:pPr>
            <w:r w:rsidRPr="000072D4">
              <w:rPr>
                <w:rFonts w:ascii="Calibri" w:hAnsi="Calibri" w:cs="Book Antiqua"/>
                <w:b/>
                <w:bCs/>
              </w:rPr>
              <w:t>ID Ref:</w:t>
            </w:r>
          </w:p>
        </w:tc>
        <w:tc>
          <w:tcPr>
            <w:tcW w:w="5087" w:type="dxa"/>
          </w:tcPr>
          <w:p w14:paraId="38DC09D5" w14:textId="2DB43684" w:rsidR="4291308A" w:rsidRPr="000072D4" w:rsidRDefault="4291308A" w:rsidP="3A45FC86">
            <w:pPr>
              <w:rPr>
                <w:rFonts w:ascii="Calibri" w:hAnsi="Calibri" w:cs="Book Antiqua"/>
              </w:rPr>
            </w:pPr>
            <w:r w:rsidRPr="000072D4">
              <w:rPr>
                <w:rFonts w:ascii="Calibri" w:hAnsi="Calibri" w:cs="Book Antiqua"/>
              </w:rPr>
              <w:t>DG-</w:t>
            </w:r>
            <w:r w:rsidR="009F5AAB" w:rsidRPr="000072D4">
              <w:rPr>
                <w:rFonts w:ascii="Calibri" w:hAnsi="Calibri" w:cs="Book Antiqua"/>
              </w:rPr>
              <w:t>15</w:t>
            </w:r>
          </w:p>
        </w:tc>
      </w:tr>
      <w:tr w:rsidR="000072D4" w:rsidRPr="000072D4" w14:paraId="76E7AAAC" w14:textId="77777777" w:rsidTr="3A45FC86">
        <w:tc>
          <w:tcPr>
            <w:tcW w:w="2001" w:type="dxa"/>
            <w:shd w:val="clear" w:color="auto" w:fill="DBDBDB" w:themeFill="accent3" w:themeFillTint="66"/>
          </w:tcPr>
          <w:p w14:paraId="60AAF8AE" w14:textId="77777777" w:rsidR="4291308A" w:rsidRPr="000072D4" w:rsidRDefault="4291308A" w:rsidP="3A45FC86">
            <w:pPr>
              <w:rPr>
                <w:rFonts w:ascii="Calibri" w:hAnsi="Calibri" w:cs="Book Antiqua"/>
                <w:b/>
                <w:bCs/>
              </w:rPr>
            </w:pPr>
            <w:r w:rsidRPr="000072D4">
              <w:rPr>
                <w:rFonts w:ascii="Calibri" w:hAnsi="Calibri" w:cs="Book Antiqua"/>
                <w:b/>
                <w:bCs/>
              </w:rPr>
              <w:t>Descripción:</w:t>
            </w:r>
          </w:p>
        </w:tc>
        <w:tc>
          <w:tcPr>
            <w:tcW w:w="5087" w:type="dxa"/>
          </w:tcPr>
          <w:p w14:paraId="13D17631" w14:textId="7C92960F" w:rsidR="3A45FC86" w:rsidRPr="000072D4" w:rsidRDefault="3A45FC86" w:rsidP="3A45FC86">
            <w:pPr>
              <w:spacing w:line="259" w:lineRule="auto"/>
              <w:rPr>
                <w:rFonts w:ascii="Calibri" w:hAnsi="Calibri" w:cs="Book Antiqua"/>
              </w:rPr>
            </w:pPr>
            <w:r w:rsidRPr="000072D4">
              <w:rPr>
                <w:rFonts w:cs="Calibri"/>
              </w:rPr>
              <w:t>Registro de hoteles fallido, hotel ya existente.</w:t>
            </w:r>
          </w:p>
        </w:tc>
      </w:tr>
      <w:tr w:rsidR="000072D4" w:rsidRPr="000072D4" w14:paraId="5EC25592" w14:textId="77777777" w:rsidTr="3A45FC86">
        <w:tc>
          <w:tcPr>
            <w:tcW w:w="2001" w:type="dxa"/>
            <w:shd w:val="clear" w:color="auto" w:fill="DBDBDB" w:themeFill="accent3" w:themeFillTint="66"/>
          </w:tcPr>
          <w:p w14:paraId="14F84247" w14:textId="77777777" w:rsidR="4291308A" w:rsidRPr="000072D4" w:rsidRDefault="4291308A" w:rsidP="3A45FC86">
            <w:pPr>
              <w:rPr>
                <w:rFonts w:ascii="Calibri" w:hAnsi="Calibri" w:cs="Book Antiqua"/>
                <w:b/>
                <w:bCs/>
              </w:rPr>
            </w:pPr>
            <w:r w:rsidRPr="000072D4">
              <w:rPr>
                <w:rFonts w:ascii="Calibri" w:hAnsi="Calibri" w:cs="Book Antiqua"/>
                <w:b/>
                <w:bCs/>
              </w:rPr>
              <w:t>Reqs. asociados:</w:t>
            </w:r>
          </w:p>
        </w:tc>
        <w:tc>
          <w:tcPr>
            <w:tcW w:w="5087" w:type="dxa"/>
          </w:tcPr>
          <w:p w14:paraId="45E8754B" w14:textId="69A1B273" w:rsidR="4291308A" w:rsidRPr="000072D4" w:rsidRDefault="4291308A" w:rsidP="3A45FC86">
            <w:pPr>
              <w:rPr>
                <w:rFonts w:ascii="Calibri" w:hAnsi="Calibri" w:cs="Book Antiqua"/>
              </w:rPr>
            </w:pPr>
            <w:r w:rsidRPr="000072D4">
              <w:rPr>
                <w:rFonts w:ascii="Calibri" w:hAnsi="Calibri" w:cs="Book Antiqua"/>
              </w:rPr>
              <w:t>RF-01</w:t>
            </w:r>
          </w:p>
        </w:tc>
      </w:tr>
      <w:tr w:rsidR="000072D4" w:rsidRPr="000072D4" w14:paraId="4BAA8704" w14:textId="77777777" w:rsidTr="3A45FC86">
        <w:tc>
          <w:tcPr>
            <w:tcW w:w="2001" w:type="dxa"/>
            <w:shd w:val="clear" w:color="auto" w:fill="DBDBDB" w:themeFill="accent3" w:themeFillTint="66"/>
          </w:tcPr>
          <w:p w14:paraId="4CC76086" w14:textId="77777777" w:rsidR="4291308A" w:rsidRPr="000072D4" w:rsidRDefault="4291308A" w:rsidP="3A45FC86">
            <w:pPr>
              <w:rPr>
                <w:rFonts w:ascii="Calibri" w:hAnsi="Calibri" w:cs="Book Antiqua"/>
                <w:b/>
                <w:bCs/>
              </w:rPr>
            </w:pPr>
            <w:r w:rsidRPr="000072D4">
              <w:rPr>
                <w:rFonts w:ascii="Calibri" w:hAnsi="Calibri" w:cs="Book Antiqua"/>
                <w:b/>
                <w:bCs/>
              </w:rPr>
              <w:t>CU asociados:</w:t>
            </w:r>
          </w:p>
        </w:tc>
        <w:tc>
          <w:tcPr>
            <w:tcW w:w="5087" w:type="dxa"/>
          </w:tcPr>
          <w:p w14:paraId="4A5D21EF" w14:textId="5BDC4A1B" w:rsidR="4291308A" w:rsidRPr="000072D4" w:rsidRDefault="4291308A" w:rsidP="3A45FC86">
            <w:pPr>
              <w:rPr>
                <w:rFonts w:ascii="Calibri" w:hAnsi="Calibri" w:cs="Book Antiqua"/>
              </w:rPr>
            </w:pPr>
            <w:r w:rsidRPr="000072D4">
              <w:rPr>
                <w:rFonts w:ascii="Calibri" w:hAnsi="Calibri" w:cs="Book Antiqua"/>
              </w:rPr>
              <w:t>CU-5</w:t>
            </w:r>
          </w:p>
        </w:tc>
      </w:tr>
      <w:tr w:rsidR="000072D4" w:rsidRPr="000072D4" w14:paraId="04560685" w14:textId="77777777" w:rsidTr="3A45FC86">
        <w:tc>
          <w:tcPr>
            <w:tcW w:w="2001" w:type="dxa"/>
            <w:shd w:val="clear" w:color="auto" w:fill="DBDBDB" w:themeFill="accent3" w:themeFillTint="66"/>
          </w:tcPr>
          <w:p w14:paraId="4F017970" w14:textId="77777777" w:rsidR="4291308A" w:rsidRPr="000072D4" w:rsidRDefault="4291308A" w:rsidP="3A45FC86">
            <w:pPr>
              <w:rPr>
                <w:rFonts w:ascii="Calibri" w:hAnsi="Calibri" w:cs="Book Antiqua"/>
                <w:b/>
                <w:bCs/>
              </w:rPr>
            </w:pPr>
            <w:r w:rsidRPr="000072D4">
              <w:rPr>
                <w:rFonts w:ascii="Calibri" w:hAnsi="Calibri" w:cs="Book Antiqua"/>
                <w:b/>
                <w:bCs/>
              </w:rPr>
              <w:t>Esc. Asociados:</w:t>
            </w:r>
          </w:p>
        </w:tc>
        <w:tc>
          <w:tcPr>
            <w:tcW w:w="5087" w:type="dxa"/>
          </w:tcPr>
          <w:p w14:paraId="4619E0EC" w14:textId="2A034370" w:rsidR="4291308A" w:rsidRPr="000072D4" w:rsidRDefault="4291308A" w:rsidP="3A45FC86">
            <w:pPr>
              <w:rPr>
                <w:rFonts w:ascii="Calibri" w:hAnsi="Calibri" w:cs="Book Antiqua"/>
              </w:rPr>
            </w:pPr>
            <w:r w:rsidRPr="000072D4">
              <w:rPr>
                <w:rFonts w:ascii="Calibri" w:hAnsi="Calibri" w:cs="Book Antiqua"/>
              </w:rPr>
              <w:t>ES-5.3</w:t>
            </w:r>
          </w:p>
        </w:tc>
      </w:tr>
    </w:tbl>
    <w:p w14:paraId="36C46858" w14:textId="6F7C792A" w:rsidR="3A45FC86" w:rsidRPr="000072D4" w:rsidRDefault="3A45FC86" w:rsidP="3A45FC86">
      <w:r w:rsidRPr="000072D4">
        <w:rPr>
          <w:noProof/>
        </w:rPr>
        <w:drawing>
          <wp:inline distT="0" distB="0" distL="0" distR="0" wp14:anchorId="17CDC976" wp14:editId="36F69893">
            <wp:extent cx="4572000" cy="2305050"/>
            <wp:effectExtent l="0" t="0" r="0" b="8890"/>
            <wp:docPr id="715271138" name="Picture 71527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271138"/>
                    <pic:cNvPicPr/>
                  </pic:nvPicPr>
                  <pic:blipFill>
                    <a:blip r:embed="rId40">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04D42B67" w14:textId="082A1870" w:rsidR="3A45FC86" w:rsidRPr="000072D4" w:rsidRDefault="3A45FC86" w:rsidP="3A45FC8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4F226753" w14:textId="77777777" w:rsidTr="007012AA">
        <w:tc>
          <w:tcPr>
            <w:tcW w:w="2001" w:type="dxa"/>
            <w:shd w:val="clear" w:color="auto" w:fill="DBDBDB" w:themeFill="accent3" w:themeFillTint="66"/>
          </w:tcPr>
          <w:p w14:paraId="4B549FE8" w14:textId="77777777" w:rsidR="0053569F" w:rsidRPr="000072D4" w:rsidRDefault="0053569F" w:rsidP="007012AA">
            <w:pPr>
              <w:rPr>
                <w:rFonts w:ascii="Calibri" w:hAnsi="Calibri" w:cs="Book Antiqua"/>
                <w:b/>
                <w:bCs/>
              </w:rPr>
            </w:pPr>
            <w:r w:rsidRPr="000072D4">
              <w:rPr>
                <w:rFonts w:ascii="Calibri" w:hAnsi="Calibri" w:cs="Book Antiqua"/>
                <w:b/>
                <w:bCs/>
              </w:rPr>
              <w:t>ID Ref:</w:t>
            </w:r>
          </w:p>
        </w:tc>
        <w:tc>
          <w:tcPr>
            <w:tcW w:w="5087" w:type="dxa"/>
          </w:tcPr>
          <w:p w14:paraId="088771B8" w14:textId="43D9ED87" w:rsidR="0053569F" w:rsidRPr="000072D4" w:rsidRDefault="0053569F" w:rsidP="007012AA">
            <w:pPr>
              <w:rPr>
                <w:rFonts w:ascii="Calibri" w:hAnsi="Calibri" w:cs="Book Antiqua"/>
              </w:rPr>
            </w:pPr>
            <w:r w:rsidRPr="000072D4">
              <w:rPr>
                <w:rFonts w:ascii="Calibri" w:hAnsi="Calibri" w:cs="Book Antiqua"/>
              </w:rPr>
              <w:t>DG-</w:t>
            </w:r>
            <w:r w:rsidR="009F5AAB" w:rsidRPr="000072D4">
              <w:rPr>
                <w:rFonts w:ascii="Calibri" w:hAnsi="Calibri" w:cs="Book Antiqua"/>
              </w:rPr>
              <w:t>16</w:t>
            </w:r>
          </w:p>
        </w:tc>
      </w:tr>
      <w:tr w:rsidR="000072D4" w:rsidRPr="000072D4" w14:paraId="281E9258" w14:textId="77777777" w:rsidTr="007012AA">
        <w:tc>
          <w:tcPr>
            <w:tcW w:w="2001" w:type="dxa"/>
            <w:shd w:val="clear" w:color="auto" w:fill="DBDBDB" w:themeFill="accent3" w:themeFillTint="66"/>
          </w:tcPr>
          <w:p w14:paraId="75E2BFEE" w14:textId="77777777" w:rsidR="0053569F" w:rsidRPr="000072D4" w:rsidRDefault="0053569F" w:rsidP="007012AA">
            <w:pPr>
              <w:rPr>
                <w:rFonts w:ascii="Calibri" w:hAnsi="Calibri" w:cs="Book Antiqua"/>
                <w:b/>
                <w:bCs/>
              </w:rPr>
            </w:pPr>
            <w:r w:rsidRPr="000072D4">
              <w:rPr>
                <w:rFonts w:ascii="Calibri" w:hAnsi="Calibri" w:cs="Book Antiqua"/>
                <w:b/>
                <w:bCs/>
              </w:rPr>
              <w:t>Descripción:</w:t>
            </w:r>
          </w:p>
        </w:tc>
        <w:tc>
          <w:tcPr>
            <w:tcW w:w="5087" w:type="dxa"/>
          </w:tcPr>
          <w:p w14:paraId="16E9F311" w14:textId="234C9A3B" w:rsidR="0053569F" w:rsidRPr="000072D4" w:rsidRDefault="009C497A" w:rsidP="007012AA">
            <w:pPr>
              <w:spacing w:line="259" w:lineRule="auto"/>
              <w:rPr>
                <w:rFonts w:ascii="Calibri" w:hAnsi="Calibri" w:cs="Book Antiqua"/>
              </w:rPr>
            </w:pPr>
            <w:r w:rsidRPr="000072D4">
              <w:rPr>
                <w:rFonts w:cs="Calibri"/>
              </w:rPr>
              <w:t>Modificación de hotel exitosa.</w:t>
            </w:r>
          </w:p>
        </w:tc>
      </w:tr>
      <w:tr w:rsidR="000072D4" w:rsidRPr="000072D4" w14:paraId="4A1E347E" w14:textId="77777777" w:rsidTr="007012AA">
        <w:tc>
          <w:tcPr>
            <w:tcW w:w="2001" w:type="dxa"/>
            <w:shd w:val="clear" w:color="auto" w:fill="DBDBDB" w:themeFill="accent3" w:themeFillTint="66"/>
          </w:tcPr>
          <w:p w14:paraId="37E0F22A" w14:textId="77777777" w:rsidR="0053569F" w:rsidRPr="000072D4" w:rsidRDefault="0053569F" w:rsidP="007012AA">
            <w:pPr>
              <w:rPr>
                <w:rFonts w:ascii="Calibri" w:hAnsi="Calibri" w:cs="Book Antiqua"/>
                <w:b/>
                <w:bCs/>
              </w:rPr>
            </w:pPr>
            <w:r w:rsidRPr="000072D4">
              <w:rPr>
                <w:rFonts w:ascii="Calibri" w:hAnsi="Calibri" w:cs="Book Antiqua"/>
                <w:b/>
                <w:bCs/>
              </w:rPr>
              <w:t>Reqs. asociados:</w:t>
            </w:r>
          </w:p>
        </w:tc>
        <w:tc>
          <w:tcPr>
            <w:tcW w:w="5087" w:type="dxa"/>
          </w:tcPr>
          <w:p w14:paraId="4BB717F0" w14:textId="0D07D1B9" w:rsidR="0053569F" w:rsidRPr="000072D4" w:rsidRDefault="0053569F" w:rsidP="007012AA">
            <w:pPr>
              <w:rPr>
                <w:rFonts w:ascii="Calibri" w:hAnsi="Calibri" w:cs="Book Antiqua"/>
              </w:rPr>
            </w:pPr>
            <w:r w:rsidRPr="000072D4">
              <w:rPr>
                <w:rFonts w:ascii="Calibri" w:hAnsi="Calibri" w:cs="Book Antiqua"/>
              </w:rPr>
              <w:t>RF-</w:t>
            </w:r>
            <w:r w:rsidR="00163C2D" w:rsidRPr="000072D4">
              <w:rPr>
                <w:rFonts w:ascii="Calibri" w:hAnsi="Calibri" w:cs="Book Antiqua"/>
              </w:rPr>
              <w:t>2</w:t>
            </w:r>
          </w:p>
        </w:tc>
      </w:tr>
      <w:tr w:rsidR="000072D4" w:rsidRPr="000072D4" w14:paraId="6D9DF6A6" w14:textId="77777777" w:rsidTr="007012AA">
        <w:tc>
          <w:tcPr>
            <w:tcW w:w="2001" w:type="dxa"/>
            <w:shd w:val="clear" w:color="auto" w:fill="DBDBDB" w:themeFill="accent3" w:themeFillTint="66"/>
          </w:tcPr>
          <w:p w14:paraId="03D0AB9B" w14:textId="77777777" w:rsidR="0053569F" w:rsidRPr="000072D4" w:rsidRDefault="0053569F" w:rsidP="007012AA">
            <w:pPr>
              <w:rPr>
                <w:rFonts w:ascii="Calibri" w:hAnsi="Calibri" w:cs="Book Antiqua"/>
                <w:b/>
                <w:bCs/>
              </w:rPr>
            </w:pPr>
            <w:r w:rsidRPr="000072D4">
              <w:rPr>
                <w:rFonts w:ascii="Calibri" w:hAnsi="Calibri" w:cs="Book Antiqua"/>
                <w:b/>
                <w:bCs/>
              </w:rPr>
              <w:t>CU asociados:</w:t>
            </w:r>
          </w:p>
        </w:tc>
        <w:tc>
          <w:tcPr>
            <w:tcW w:w="5087" w:type="dxa"/>
          </w:tcPr>
          <w:p w14:paraId="77540703" w14:textId="6A48497C" w:rsidR="0053569F" w:rsidRPr="000072D4" w:rsidRDefault="0053569F" w:rsidP="007012AA">
            <w:pPr>
              <w:rPr>
                <w:rFonts w:ascii="Calibri" w:hAnsi="Calibri" w:cs="Book Antiqua"/>
              </w:rPr>
            </w:pPr>
            <w:r w:rsidRPr="000072D4">
              <w:rPr>
                <w:rFonts w:ascii="Calibri" w:hAnsi="Calibri" w:cs="Book Antiqua"/>
              </w:rPr>
              <w:t>CU-</w:t>
            </w:r>
            <w:r w:rsidR="00163C2D" w:rsidRPr="000072D4">
              <w:rPr>
                <w:rFonts w:ascii="Calibri" w:hAnsi="Calibri" w:cs="Book Antiqua"/>
              </w:rPr>
              <w:t>6</w:t>
            </w:r>
          </w:p>
        </w:tc>
      </w:tr>
      <w:tr w:rsidR="000072D4" w:rsidRPr="000072D4" w14:paraId="22A02025" w14:textId="77777777" w:rsidTr="007012AA">
        <w:tc>
          <w:tcPr>
            <w:tcW w:w="2001" w:type="dxa"/>
            <w:shd w:val="clear" w:color="auto" w:fill="DBDBDB" w:themeFill="accent3" w:themeFillTint="66"/>
          </w:tcPr>
          <w:p w14:paraId="600C222F" w14:textId="77777777" w:rsidR="0053569F" w:rsidRPr="000072D4" w:rsidRDefault="0053569F" w:rsidP="007012AA">
            <w:pPr>
              <w:rPr>
                <w:rFonts w:ascii="Calibri" w:hAnsi="Calibri" w:cs="Book Antiqua"/>
                <w:b/>
                <w:bCs/>
              </w:rPr>
            </w:pPr>
            <w:r w:rsidRPr="000072D4">
              <w:rPr>
                <w:rFonts w:ascii="Calibri" w:hAnsi="Calibri" w:cs="Book Antiqua"/>
                <w:b/>
                <w:bCs/>
              </w:rPr>
              <w:t>Esc. Asociados:</w:t>
            </w:r>
          </w:p>
        </w:tc>
        <w:tc>
          <w:tcPr>
            <w:tcW w:w="5087" w:type="dxa"/>
          </w:tcPr>
          <w:p w14:paraId="4C8843DC" w14:textId="680CE591" w:rsidR="0053569F" w:rsidRPr="000072D4" w:rsidRDefault="0053569F" w:rsidP="007012AA">
            <w:pPr>
              <w:rPr>
                <w:rFonts w:ascii="Calibri" w:hAnsi="Calibri" w:cs="Book Antiqua"/>
              </w:rPr>
            </w:pPr>
            <w:r w:rsidRPr="000072D4">
              <w:rPr>
                <w:rFonts w:ascii="Calibri" w:hAnsi="Calibri" w:cs="Book Antiqua"/>
              </w:rPr>
              <w:t>ES-</w:t>
            </w:r>
            <w:r w:rsidR="00163C2D" w:rsidRPr="000072D4">
              <w:rPr>
                <w:rFonts w:ascii="Calibri" w:hAnsi="Calibri" w:cs="Book Antiqua"/>
              </w:rPr>
              <w:t>6</w:t>
            </w:r>
            <w:r w:rsidRPr="000072D4">
              <w:rPr>
                <w:rFonts w:ascii="Calibri" w:hAnsi="Calibri" w:cs="Book Antiqua"/>
              </w:rPr>
              <w:t>.1</w:t>
            </w:r>
          </w:p>
        </w:tc>
      </w:tr>
    </w:tbl>
    <w:p w14:paraId="5EB73755" w14:textId="6D32BFA6" w:rsidR="00C26406" w:rsidRPr="000072D4" w:rsidRDefault="007227AA" w:rsidP="55703746">
      <w:r w:rsidRPr="000072D4">
        <w:rPr>
          <w:noProof/>
        </w:rPr>
        <w:lastRenderedPageBreak/>
        <w:drawing>
          <wp:inline distT="0" distB="0" distL="0" distR="0" wp14:anchorId="6E21F87F" wp14:editId="2D481413">
            <wp:extent cx="4121362" cy="2171812"/>
            <wp:effectExtent l="0" t="0" r="0" b="952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41">
                      <a:extLst>
                        <a:ext uri="{28A0092B-C50C-407E-A947-70E740481C1C}">
                          <a14:useLocalDpi xmlns:a14="http://schemas.microsoft.com/office/drawing/2010/main" val="0"/>
                        </a:ext>
                      </a:extLst>
                    </a:blip>
                    <a:stretch>
                      <a:fillRect/>
                    </a:stretch>
                  </pic:blipFill>
                  <pic:spPr>
                    <a:xfrm>
                      <a:off x="0" y="0"/>
                      <a:ext cx="4121362" cy="2171812"/>
                    </a:xfrm>
                    <a:prstGeom prst="rect">
                      <a:avLst/>
                    </a:prstGeom>
                  </pic:spPr>
                </pic:pic>
              </a:graphicData>
            </a:graphic>
          </wp:inline>
        </w:drawing>
      </w:r>
    </w:p>
    <w:p w14:paraId="0E9ACA5C" w14:textId="73447E88" w:rsidR="0CBDA88A" w:rsidRPr="000072D4" w:rsidRDefault="0CBDA88A" w:rsidP="0CBDA88A"/>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3EF9D0AE" w14:textId="77777777" w:rsidTr="00605D84">
        <w:tc>
          <w:tcPr>
            <w:tcW w:w="2001" w:type="dxa"/>
            <w:shd w:val="clear" w:color="auto" w:fill="DBDBDB" w:themeFill="accent3" w:themeFillTint="66"/>
          </w:tcPr>
          <w:p w14:paraId="41D26F19" w14:textId="77777777" w:rsidR="007227AA" w:rsidRPr="000072D4" w:rsidRDefault="007227AA" w:rsidP="00605D84">
            <w:pPr>
              <w:rPr>
                <w:rFonts w:ascii="Calibri" w:hAnsi="Calibri" w:cs="Book Antiqua"/>
                <w:b/>
                <w:bCs/>
              </w:rPr>
            </w:pPr>
            <w:r w:rsidRPr="000072D4">
              <w:rPr>
                <w:rFonts w:ascii="Calibri" w:hAnsi="Calibri" w:cs="Book Antiqua"/>
                <w:b/>
                <w:bCs/>
              </w:rPr>
              <w:t>ID Ref:</w:t>
            </w:r>
          </w:p>
        </w:tc>
        <w:tc>
          <w:tcPr>
            <w:tcW w:w="5087" w:type="dxa"/>
          </w:tcPr>
          <w:p w14:paraId="40FCD811" w14:textId="485DE78C" w:rsidR="007227AA" w:rsidRPr="000072D4" w:rsidRDefault="007227AA" w:rsidP="00605D84">
            <w:pPr>
              <w:rPr>
                <w:rFonts w:ascii="Calibri" w:hAnsi="Calibri" w:cs="Book Antiqua"/>
              </w:rPr>
            </w:pPr>
            <w:r w:rsidRPr="000072D4">
              <w:rPr>
                <w:rFonts w:ascii="Calibri" w:hAnsi="Calibri" w:cs="Book Antiqua"/>
              </w:rPr>
              <w:t>DG-</w:t>
            </w:r>
            <w:r w:rsidR="009F5AAB" w:rsidRPr="000072D4">
              <w:rPr>
                <w:rFonts w:ascii="Calibri" w:hAnsi="Calibri" w:cs="Book Antiqua"/>
              </w:rPr>
              <w:t>17</w:t>
            </w:r>
          </w:p>
        </w:tc>
      </w:tr>
      <w:tr w:rsidR="000072D4" w:rsidRPr="000072D4" w14:paraId="28BDED96" w14:textId="77777777" w:rsidTr="00605D84">
        <w:tc>
          <w:tcPr>
            <w:tcW w:w="2001" w:type="dxa"/>
            <w:shd w:val="clear" w:color="auto" w:fill="DBDBDB" w:themeFill="accent3" w:themeFillTint="66"/>
          </w:tcPr>
          <w:p w14:paraId="10C76826" w14:textId="77777777" w:rsidR="007227AA" w:rsidRPr="000072D4" w:rsidRDefault="007227AA" w:rsidP="00605D84">
            <w:pPr>
              <w:rPr>
                <w:rFonts w:ascii="Calibri" w:hAnsi="Calibri" w:cs="Book Antiqua"/>
                <w:b/>
                <w:bCs/>
              </w:rPr>
            </w:pPr>
            <w:r w:rsidRPr="000072D4">
              <w:rPr>
                <w:rFonts w:ascii="Calibri" w:hAnsi="Calibri" w:cs="Book Antiqua"/>
                <w:b/>
                <w:bCs/>
              </w:rPr>
              <w:t>Descripción:</w:t>
            </w:r>
          </w:p>
        </w:tc>
        <w:tc>
          <w:tcPr>
            <w:tcW w:w="5087" w:type="dxa"/>
          </w:tcPr>
          <w:p w14:paraId="4CF3317A" w14:textId="0DCBDAA3" w:rsidR="007227AA" w:rsidRPr="000072D4" w:rsidRDefault="00E66A6B" w:rsidP="00605D84">
            <w:pPr>
              <w:spacing w:line="259" w:lineRule="auto"/>
              <w:rPr>
                <w:rFonts w:ascii="Calibri" w:hAnsi="Calibri" w:cs="Book Antiqua"/>
              </w:rPr>
            </w:pPr>
            <w:r w:rsidRPr="000072D4">
              <w:rPr>
                <w:rFonts w:cs="Calibri"/>
              </w:rPr>
              <w:t>Modificación de hotel fallida por tipo de datos incorrecto.</w:t>
            </w:r>
          </w:p>
        </w:tc>
      </w:tr>
      <w:tr w:rsidR="000072D4" w:rsidRPr="000072D4" w14:paraId="4A435B24" w14:textId="77777777" w:rsidTr="00605D84">
        <w:tc>
          <w:tcPr>
            <w:tcW w:w="2001" w:type="dxa"/>
            <w:shd w:val="clear" w:color="auto" w:fill="DBDBDB" w:themeFill="accent3" w:themeFillTint="66"/>
          </w:tcPr>
          <w:p w14:paraId="19506C49" w14:textId="77777777" w:rsidR="007227AA" w:rsidRPr="000072D4" w:rsidRDefault="007227AA" w:rsidP="00605D84">
            <w:pPr>
              <w:rPr>
                <w:rFonts w:ascii="Calibri" w:hAnsi="Calibri" w:cs="Book Antiqua"/>
                <w:b/>
                <w:bCs/>
              </w:rPr>
            </w:pPr>
            <w:r w:rsidRPr="000072D4">
              <w:rPr>
                <w:rFonts w:ascii="Calibri" w:hAnsi="Calibri" w:cs="Book Antiqua"/>
                <w:b/>
                <w:bCs/>
              </w:rPr>
              <w:t>Reqs. asociados:</w:t>
            </w:r>
          </w:p>
        </w:tc>
        <w:tc>
          <w:tcPr>
            <w:tcW w:w="5087" w:type="dxa"/>
          </w:tcPr>
          <w:p w14:paraId="3D56E95D" w14:textId="77777777" w:rsidR="007227AA" w:rsidRPr="000072D4" w:rsidRDefault="007227AA" w:rsidP="00605D84">
            <w:pPr>
              <w:rPr>
                <w:rFonts w:ascii="Calibri" w:hAnsi="Calibri" w:cs="Book Antiqua"/>
              </w:rPr>
            </w:pPr>
            <w:r w:rsidRPr="000072D4">
              <w:rPr>
                <w:rFonts w:ascii="Calibri" w:hAnsi="Calibri" w:cs="Book Antiqua"/>
              </w:rPr>
              <w:t>RF-2</w:t>
            </w:r>
          </w:p>
        </w:tc>
      </w:tr>
      <w:tr w:rsidR="000072D4" w:rsidRPr="000072D4" w14:paraId="4C49F001" w14:textId="77777777" w:rsidTr="00605D84">
        <w:tc>
          <w:tcPr>
            <w:tcW w:w="2001" w:type="dxa"/>
            <w:shd w:val="clear" w:color="auto" w:fill="DBDBDB" w:themeFill="accent3" w:themeFillTint="66"/>
          </w:tcPr>
          <w:p w14:paraId="150C636D" w14:textId="77777777" w:rsidR="007227AA" w:rsidRPr="000072D4" w:rsidRDefault="007227AA" w:rsidP="00605D84">
            <w:pPr>
              <w:rPr>
                <w:rFonts w:ascii="Calibri" w:hAnsi="Calibri" w:cs="Book Antiqua"/>
                <w:b/>
                <w:bCs/>
              </w:rPr>
            </w:pPr>
            <w:r w:rsidRPr="000072D4">
              <w:rPr>
                <w:rFonts w:ascii="Calibri" w:hAnsi="Calibri" w:cs="Book Antiqua"/>
                <w:b/>
                <w:bCs/>
              </w:rPr>
              <w:t>CU asociados:</w:t>
            </w:r>
          </w:p>
        </w:tc>
        <w:tc>
          <w:tcPr>
            <w:tcW w:w="5087" w:type="dxa"/>
          </w:tcPr>
          <w:p w14:paraId="174EFCEE" w14:textId="77777777" w:rsidR="007227AA" w:rsidRPr="000072D4" w:rsidRDefault="007227AA" w:rsidP="00605D84">
            <w:pPr>
              <w:rPr>
                <w:rFonts w:ascii="Calibri" w:hAnsi="Calibri" w:cs="Book Antiqua"/>
              </w:rPr>
            </w:pPr>
            <w:r w:rsidRPr="000072D4">
              <w:rPr>
                <w:rFonts w:ascii="Calibri" w:hAnsi="Calibri" w:cs="Book Antiqua"/>
              </w:rPr>
              <w:t>CU-6</w:t>
            </w:r>
          </w:p>
        </w:tc>
      </w:tr>
      <w:tr w:rsidR="000072D4" w:rsidRPr="000072D4" w14:paraId="2E57ADB7" w14:textId="77777777" w:rsidTr="00605D84">
        <w:tc>
          <w:tcPr>
            <w:tcW w:w="2001" w:type="dxa"/>
            <w:shd w:val="clear" w:color="auto" w:fill="DBDBDB" w:themeFill="accent3" w:themeFillTint="66"/>
          </w:tcPr>
          <w:p w14:paraId="4B894362" w14:textId="77777777" w:rsidR="007227AA" w:rsidRPr="000072D4" w:rsidRDefault="007227AA" w:rsidP="00605D84">
            <w:pPr>
              <w:rPr>
                <w:rFonts w:ascii="Calibri" w:hAnsi="Calibri" w:cs="Book Antiqua"/>
                <w:b/>
                <w:bCs/>
              </w:rPr>
            </w:pPr>
            <w:r w:rsidRPr="000072D4">
              <w:rPr>
                <w:rFonts w:ascii="Calibri" w:hAnsi="Calibri" w:cs="Book Antiqua"/>
                <w:b/>
                <w:bCs/>
              </w:rPr>
              <w:t>Esc. Asociados:</w:t>
            </w:r>
          </w:p>
        </w:tc>
        <w:tc>
          <w:tcPr>
            <w:tcW w:w="5087" w:type="dxa"/>
          </w:tcPr>
          <w:p w14:paraId="6BEAEB74" w14:textId="1F13D37D" w:rsidR="007227AA" w:rsidRPr="000072D4" w:rsidRDefault="007227AA" w:rsidP="00605D84">
            <w:pPr>
              <w:rPr>
                <w:rFonts w:ascii="Calibri" w:hAnsi="Calibri" w:cs="Book Antiqua"/>
              </w:rPr>
            </w:pPr>
            <w:r w:rsidRPr="000072D4">
              <w:rPr>
                <w:rFonts w:ascii="Calibri" w:hAnsi="Calibri" w:cs="Book Antiqua"/>
              </w:rPr>
              <w:t>ES-6.2</w:t>
            </w:r>
          </w:p>
        </w:tc>
      </w:tr>
    </w:tbl>
    <w:p w14:paraId="7ED2E73E" w14:textId="271A169B" w:rsidR="00C26406" w:rsidRPr="000072D4" w:rsidRDefault="00804C79" w:rsidP="55703746">
      <w:r w:rsidRPr="000072D4">
        <w:rPr>
          <w:noProof/>
        </w:rPr>
        <w:drawing>
          <wp:inline distT="0" distB="0" distL="0" distR="0" wp14:anchorId="138B8AC5" wp14:editId="58095D13">
            <wp:extent cx="3352631" cy="1800000"/>
            <wp:effectExtent l="0" t="0" r="635"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42">
                      <a:extLst>
                        <a:ext uri="{28A0092B-C50C-407E-A947-70E740481C1C}">
                          <a14:useLocalDpi xmlns:a14="http://schemas.microsoft.com/office/drawing/2010/main" val="0"/>
                        </a:ext>
                      </a:extLst>
                    </a:blip>
                    <a:stretch>
                      <a:fillRect/>
                    </a:stretch>
                  </pic:blipFill>
                  <pic:spPr>
                    <a:xfrm>
                      <a:off x="0" y="0"/>
                      <a:ext cx="3352631" cy="1800000"/>
                    </a:xfrm>
                    <a:prstGeom prst="rect">
                      <a:avLst/>
                    </a:prstGeom>
                  </pic:spPr>
                </pic:pic>
              </a:graphicData>
            </a:graphic>
          </wp:inline>
        </w:drawing>
      </w:r>
    </w:p>
    <w:p w14:paraId="61435F0B" w14:textId="77777777" w:rsidR="00C26406" w:rsidRPr="000072D4" w:rsidRDefault="00C26406" w:rsidP="0CBDA88A"/>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6607F0EB" w14:textId="77777777" w:rsidTr="00605D84">
        <w:tc>
          <w:tcPr>
            <w:tcW w:w="2001" w:type="dxa"/>
            <w:shd w:val="clear" w:color="auto" w:fill="DBDBDB" w:themeFill="accent3" w:themeFillTint="66"/>
          </w:tcPr>
          <w:p w14:paraId="30F60801" w14:textId="77777777" w:rsidR="00804C79" w:rsidRPr="000072D4" w:rsidRDefault="00804C79" w:rsidP="00605D84">
            <w:pPr>
              <w:rPr>
                <w:rFonts w:ascii="Calibri" w:hAnsi="Calibri" w:cs="Book Antiqua"/>
                <w:b/>
                <w:bCs/>
              </w:rPr>
            </w:pPr>
            <w:r w:rsidRPr="000072D4">
              <w:rPr>
                <w:rFonts w:ascii="Calibri" w:hAnsi="Calibri" w:cs="Book Antiqua"/>
                <w:b/>
                <w:bCs/>
              </w:rPr>
              <w:t>ID Ref:</w:t>
            </w:r>
          </w:p>
        </w:tc>
        <w:tc>
          <w:tcPr>
            <w:tcW w:w="5087" w:type="dxa"/>
          </w:tcPr>
          <w:p w14:paraId="699DCE80" w14:textId="59E00D8A" w:rsidR="00804C79" w:rsidRPr="000072D4" w:rsidRDefault="00804C79" w:rsidP="00605D84">
            <w:pPr>
              <w:rPr>
                <w:rFonts w:ascii="Calibri" w:hAnsi="Calibri" w:cs="Book Antiqua"/>
              </w:rPr>
            </w:pPr>
            <w:r w:rsidRPr="000072D4">
              <w:rPr>
                <w:rFonts w:ascii="Calibri" w:hAnsi="Calibri" w:cs="Book Antiqua"/>
              </w:rPr>
              <w:t>DG-</w:t>
            </w:r>
            <w:r w:rsidR="009F5AAB" w:rsidRPr="000072D4">
              <w:rPr>
                <w:rFonts w:ascii="Calibri" w:hAnsi="Calibri" w:cs="Book Antiqua"/>
              </w:rPr>
              <w:t>18</w:t>
            </w:r>
          </w:p>
        </w:tc>
      </w:tr>
      <w:tr w:rsidR="000072D4" w:rsidRPr="000072D4" w14:paraId="01AB3D97" w14:textId="77777777" w:rsidTr="00605D84">
        <w:tc>
          <w:tcPr>
            <w:tcW w:w="2001" w:type="dxa"/>
            <w:shd w:val="clear" w:color="auto" w:fill="DBDBDB" w:themeFill="accent3" w:themeFillTint="66"/>
          </w:tcPr>
          <w:p w14:paraId="59B26134" w14:textId="77777777" w:rsidR="00804C79" w:rsidRPr="000072D4" w:rsidRDefault="00804C79" w:rsidP="00605D84">
            <w:pPr>
              <w:rPr>
                <w:rFonts w:ascii="Calibri" w:hAnsi="Calibri" w:cs="Book Antiqua"/>
                <w:b/>
                <w:bCs/>
              </w:rPr>
            </w:pPr>
            <w:r w:rsidRPr="000072D4">
              <w:rPr>
                <w:rFonts w:ascii="Calibri" w:hAnsi="Calibri" w:cs="Book Antiqua"/>
                <w:b/>
                <w:bCs/>
              </w:rPr>
              <w:t>Descripción:</w:t>
            </w:r>
          </w:p>
        </w:tc>
        <w:tc>
          <w:tcPr>
            <w:tcW w:w="5087" w:type="dxa"/>
          </w:tcPr>
          <w:p w14:paraId="2B47EF12" w14:textId="2B9B1198" w:rsidR="00804C79" w:rsidRPr="000072D4" w:rsidRDefault="00182A3B" w:rsidP="00605D84">
            <w:pPr>
              <w:spacing w:line="259" w:lineRule="auto"/>
              <w:rPr>
                <w:rFonts w:ascii="Calibri" w:hAnsi="Calibri" w:cs="Book Antiqua"/>
              </w:rPr>
            </w:pPr>
            <w:r w:rsidRPr="000072D4">
              <w:rPr>
                <w:rFonts w:cs="Calibri"/>
              </w:rPr>
              <w:t>Modificación del hotel fallida por falta de datos obligatorios.</w:t>
            </w:r>
          </w:p>
        </w:tc>
      </w:tr>
      <w:tr w:rsidR="000072D4" w:rsidRPr="000072D4" w14:paraId="1A8BAC0D" w14:textId="77777777" w:rsidTr="00605D84">
        <w:tc>
          <w:tcPr>
            <w:tcW w:w="2001" w:type="dxa"/>
            <w:shd w:val="clear" w:color="auto" w:fill="DBDBDB" w:themeFill="accent3" w:themeFillTint="66"/>
          </w:tcPr>
          <w:p w14:paraId="2166783D" w14:textId="77777777" w:rsidR="00804C79" w:rsidRPr="000072D4" w:rsidRDefault="00804C79" w:rsidP="00605D84">
            <w:pPr>
              <w:rPr>
                <w:rFonts w:ascii="Calibri" w:hAnsi="Calibri" w:cs="Book Antiqua"/>
                <w:b/>
                <w:bCs/>
              </w:rPr>
            </w:pPr>
            <w:r w:rsidRPr="000072D4">
              <w:rPr>
                <w:rFonts w:ascii="Calibri" w:hAnsi="Calibri" w:cs="Book Antiqua"/>
                <w:b/>
                <w:bCs/>
              </w:rPr>
              <w:t>Reqs. asociados:</w:t>
            </w:r>
          </w:p>
        </w:tc>
        <w:tc>
          <w:tcPr>
            <w:tcW w:w="5087" w:type="dxa"/>
          </w:tcPr>
          <w:p w14:paraId="731F8058" w14:textId="77777777" w:rsidR="00804C79" w:rsidRPr="000072D4" w:rsidRDefault="00804C79" w:rsidP="00605D84">
            <w:pPr>
              <w:rPr>
                <w:rFonts w:ascii="Calibri" w:hAnsi="Calibri" w:cs="Book Antiqua"/>
              </w:rPr>
            </w:pPr>
            <w:r w:rsidRPr="000072D4">
              <w:rPr>
                <w:rFonts w:ascii="Calibri" w:hAnsi="Calibri" w:cs="Book Antiqua"/>
              </w:rPr>
              <w:t>RF-2</w:t>
            </w:r>
          </w:p>
        </w:tc>
      </w:tr>
      <w:tr w:rsidR="000072D4" w:rsidRPr="000072D4" w14:paraId="0B68D176" w14:textId="77777777" w:rsidTr="00605D84">
        <w:tc>
          <w:tcPr>
            <w:tcW w:w="2001" w:type="dxa"/>
            <w:shd w:val="clear" w:color="auto" w:fill="DBDBDB" w:themeFill="accent3" w:themeFillTint="66"/>
          </w:tcPr>
          <w:p w14:paraId="7B5440C4" w14:textId="77777777" w:rsidR="00804C79" w:rsidRPr="000072D4" w:rsidRDefault="00804C79" w:rsidP="00605D84">
            <w:pPr>
              <w:rPr>
                <w:rFonts w:ascii="Calibri" w:hAnsi="Calibri" w:cs="Book Antiqua"/>
                <w:b/>
                <w:bCs/>
              </w:rPr>
            </w:pPr>
            <w:r w:rsidRPr="000072D4">
              <w:rPr>
                <w:rFonts w:ascii="Calibri" w:hAnsi="Calibri" w:cs="Book Antiqua"/>
                <w:b/>
                <w:bCs/>
              </w:rPr>
              <w:t>CU asociados:</w:t>
            </w:r>
          </w:p>
        </w:tc>
        <w:tc>
          <w:tcPr>
            <w:tcW w:w="5087" w:type="dxa"/>
          </w:tcPr>
          <w:p w14:paraId="6A459B6F" w14:textId="77777777" w:rsidR="00804C79" w:rsidRPr="000072D4" w:rsidRDefault="00804C79" w:rsidP="00605D84">
            <w:pPr>
              <w:rPr>
                <w:rFonts w:ascii="Calibri" w:hAnsi="Calibri" w:cs="Book Antiqua"/>
              </w:rPr>
            </w:pPr>
            <w:r w:rsidRPr="000072D4">
              <w:rPr>
                <w:rFonts w:ascii="Calibri" w:hAnsi="Calibri" w:cs="Book Antiqua"/>
              </w:rPr>
              <w:t>CU-6</w:t>
            </w:r>
          </w:p>
        </w:tc>
      </w:tr>
      <w:tr w:rsidR="000072D4" w:rsidRPr="000072D4" w14:paraId="6E9A5473" w14:textId="77777777" w:rsidTr="00605D84">
        <w:tc>
          <w:tcPr>
            <w:tcW w:w="2001" w:type="dxa"/>
            <w:shd w:val="clear" w:color="auto" w:fill="DBDBDB" w:themeFill="accent3" w:themeFillTint="66"/>
          </w:tcPr>
          <w:p w14:paraId="4F385111" w14:textId="77777777" w:rsidR="00804C79" w:rsidRPr="000072D4" w:rsidRDefault="00804C79" w:rsidP="00605D84">
            <w:pPr>
              <w:rPr>
                <w:rFonts w:ascii="Calibri" w:hAnsi="Calibri" w:cs="Book Antiqua"/>
                <w:b/>
                <w:bCs/>
              </w:rPr>
            </w:pPr>
            <w:r w:rsidRPr="000072D4">
              <w:rPr>
                <w:rFonts w:ascii="Calibri" w:hAnsi="Calibri" w:cs="Book Antiqua"/>
                <w:b/>
                <w:bCs/>
              </w:rPr>
              <w:t>Esc. Asociados:</w:t>
            </w:r>
          </w:p>
        </w:tc>
        <w:tc>
          <w:tcPr>
            <w:tcW w:w="5087" w:type="dxa"/>
          </w:tcPr>
          <w:p w14:paraId="3E8AD1AB" w14:textId="205B04C9" w:rsidR="00804C79" w:rsidRPr="000072D4" w:rsidRDefault="00804C79" w:rsidP="00605D84">
            <w:pPr>
              <w:rPr>
                <w:rFonts w:ascii="Calibri" w:hAnsi="Calibri" w:cs="Book Antiqua"/>
              </w:rPr>
            </w:pPr>
            <w:r w:rsidRPr="000072D4">
              <w:rPr>
                <w:rFonts w:ascii="Calibri" w:hAnsi="Calibri" w:cs="Book Antiqua"/>
              </w:rPr>
              <w:t>ES-6.</w:t>
            </w:r>
            <w:r w:rsidR="00182A3B" w:rsidRPr="000072D4">
              <w:rPr>
                <w:rFonts w:ascii="Calibri" w:hAnsi="Calibri" w:cs="Book Antiqua"/>
              </w:rPr>
              <w:t>3</w:t>
            </w:r>
          </w:p>
        </w:tc>
      </w:tr>
    </w:tbl>
    <w:p w14:paraId="4634B591" w14:textId="4D0196A5" w:rsidR="00AC30BF" w:rsidRPr="000072D4" w:rsidRDefault="00AC30BF" w:rsidP="55703746">
      <w:r w:rsidRPr="000072D4">
        <w:rPr>
          <w:noProof/>
        </w:rPr>
        <w:drawing>
          <wp:inline distT="0" distB="0" distL="0" distR="0" wp14:anchorId="365920B5" wp14:editId="35E8A619">
            <wp:extent cx="3292941" cy="1800000"/>
            <wp:effectExtent l="0" t="0" r="3175"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43">
                      <a:extLst>
                        <a:ext uri="{28A0092B-C50C-407E-A947-70E740481C1C}">
                          <a14:useLocalDpi xmlns:a14="http://schemas.microsoft.com/office/drawing/2010/main" val="0"/>
                        </a:ext>
                      </a:extLst>
                    </a:blip>
                    <a:stretch>
                      <a:fillRect/>
                    </a:stretch>
                  </pic:blipFill>
                  <pic:spPr>
                    <a:xfrm>
                      <a:off x="0" y="0"/>
                      <a:ext cx="3292941" cy="1800000"/>
                    </a:xfrm>
                    <a:prstGeom prst="rect">
                      <a:avLst/>
                    </a:prstGeom>
                  </pic:spPr>
                </pic:pic>
              </a:graphicData>
            </a:graphic>
          </wp:inline>
        </w:drawing>
      </w:r>
    </w:p>
    <w:p w14:paraId="2667C6E9" w14:textId="04237FAC" w:rsidR="00E513C4" w:rsidRPr="000072D4" w:rsidRDefault="00E513C4" w:rsidP="5570374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CE1E607" w14:textId="77777777" w:rsidTr="55703746">
        <w:tc>
          <w:tcPr>
            <w:tcW w:w="2001" w:type="dxa"/>
            <w:shd w:val="clear" w:color="auto" w:fill="DBDBDB" w:themeFill="accent3" w:themeFillTint="66"/>
          </w:tcPr>
          <w:p w14:paraId="001EEBAF" w14:textId="77777777" w:rsidR="00F85DBE" w:rsidRPr="000072D4" w:rsidRDefault="00F85DBE" w:rsidP="55703746">
            <w:pPr>
              <w:jc w:val="both"/>
              <w:rPr>
                <w:rFonts w:ascii="Calibri" w:hAnsi="Calibri" w:cs="Book Antiqua"/>
                <w:b/>
                <w:bCs/>
              </w:rPr>
            </w:pPr>
            <w:r w:rsidRPr="000072D4">
              <w:rPr>
                <w:rFonts w:ascii="Calibri" w:hAnsi="Calibri" w:cs="Book Antiqua"/>
                <w:b/>
                <w:bCs/>
              </w:rPr>
              <w:lastRenderedPageBreak/>
              <w:t>ID Ref:</w:t>
            </w:r>
          </w:p>
        </w:tc>
        <w:tc>
          <w:tcPr>
            <w:tcW w:w="5087" w:type="dxa"/>
          </w:tcPr>
          <w:p w14:paraId="3D44363F" w14:textId="504EA8D9" w:rsidR="00F85DBE" w:rsidRPr="000072D4" w:rsidRDefault="00F85DBE" w:rsidP="00605D84">
            <w:pPr>
              <w:rPr>
                <w:rFonts w:ascii="Calibri" w:hAnsi="Calibri" w:cs="Book Antiqua"/>
              </w:rPr>
            </w:pPr>
            <w:r w:rsidRPr="000072D4">
              <w:rPr>
                <w:rFonts w:ascii="Calibri" w:hAnsi="Calibri" w:cs="Book Antiqua"/>
              </w:rPr>
              <w:t>DG-</w:t>
            </w:r>
            <w:r w:rsidR="009F5AAB" w:rsidRPr="000072D4">
              <w:rPr>
                <w:rFonts w:ascii="Calibri" w:hAnsi="Calibri" w:cs="Book Antiqua"/>
              </w:rPr>
              <w:t>19</w:t>
            </w:r>
          </w:p>
        </w:tc>
      </w:tr>
      <w:tr w:rsidR="000072D4" w:rsidRPr="000072D4" w14:paraId="0BCFFAB0" w14:textId="77777777" w:rsidTr="55703746">
        <w:tc>
          <w:tcPr>
            <w:tcW w:w="2001" w:type="dxa"/>
            <w:shd w:val="clear" w:color="auto" w:fill="DBDBDB" w:themeFill="accent3" w:themeFillTint="66"/>
          </w:tcPr>
          <w:p w14:paraId="01428C4A" w14:textId="77777777" w:rsidR="00F85DBE" w:rsidRPr="000072D4" w:rsidRDefault="00F85DBE" w:rsidP="00605D84">
            <w:pPr>
              <w:rPr>
                <w:rFonts w:ascii="Calibri" w:hAnsi="Calibri" w:cs="Book Antiqua"/>
                <w:b/>
                <w:bCs/>
              </w:rPr>
            </w:pPr>
            <w:r w:rsidRPr="000072D4">
              <w:rPr>
                <w:rFonts w:ascii="Calibri" w:hAnsi="Calibri" w:cs="Book Antiqua"/>
                <w:b/>
                <w:bCs/>
              </w:rPr>
              <w:t>Descripción:</w:t>
            </w:r>
          </w:p>
        </w:tc>
        <w:tc>
          <w:tcPr>
            <w:tcW w:w="5087" w:type="dxa"/>
          </w:tcPr>
          <w:p w14:paraId="710C9C2A" w14:textId="555A84FC" w:rsidR="00F85DBE" w:rsidRPr="000072D4" w:rsidRDefault="009849B7" w:rsidP="00605D84">
            <w:pPr>
              <w:spacing w:line="259" w:lineRule="auto"/>
              <w:rPr>
                <w:rFonts w:ascii="Calibri" w:hAnsi="Calibri" w:cs="Book Antiqua"/>
              </w:rPr>
            </w:pPr>
            <w:r w:rsidRPr="000072D4">
              <w:rPr>
                <w:rFonts w:cs="Calibri"/>
              </w:rPr>
              <w:t>Consulta de hotel exitosa.</w:t>
            </w:r>
          </w:p>
        </w:tc>
      </w:tr>
      <w:tr w:rsidR="000072D4" w:rsidRPr="000072D4" w14:paraId="6D006CC9" w14:textId="77777777" w:rsidTr="55703746">
        <w:tc>
          <w:tcPr>
            <w:tcW w:w="2001" w:type="dxa"/>
            <w:shd w:val="clear" w:color="auto" w:fill="DBDBDB" w:themeFill="accent3" w:themeFillTint="66"/>
          </w:tcPr>
          <w:p w14:paraId="44D0E184" w14:textId="77777777" w:rsidR="00F85DBE" w:rsidRPr="000072D4" w:rsidRDefault="00F85DBE" w:rsidP="00605D84">
            <w:pPr>
              <w:rPr>
                <w:rFonts w:ascii="Calibri" w:hAnsi="Calibri" w:cs="Book Antiqua"/>
                <w:b/>
                <w:bCs/>
              </w:rPr>
            </w:pPr>
            <w:r w:rsidRPr="000072D4">
              <w:rPr>
                <w:rFonts w:ascii="Calibri" w:hAnsi="Calibri" w:cs="Book Antiqua"/>
                <w:b/>
                <w:bCs/>
              </w:rPr>
              <w:t>Reqs. asociados:</w:t>
            </w:r>
          </w:p>
        </w:tc>
        <w:tc>
          <w:tcPr>
            <w:tcW w:w="5087" w:type="dxa"/>
          </w:tcPr>
          <w:p w14:paraId="1C686BE8" w14:textId="5DAE9E56" w:rsidR="00F85DBE" w:rsidRPr="000072D4" w:rsidRDefault="00F85DBE" w:rsidP="00605D84">
            <w:pPr>
              <w:rPr>
                <w:rFonts w:ascii="Calibri" w:hAnsi="Calibri" w:cs="Book Antiqua"/>
              </w:rPr>
            </w:pPr>
            <w:r w:rsidRPr="000072D4">
              <w:rPr>
                <w:rFonts w:ascii="Calibri" w:hAnsi="Calibri" w:cs="Book Antiqua"/>
              </w:rPr>
              <w:t>RF-</w:t>
            </w:r>
            <w:r w:rsidR="003914C2" w:rsidRPr="000072D4">
              <w:rPr>
                <w:rFonts w:ascii="Calibri" w:hAnsi="Calibri" w:cs="Book Antiqua"/>
              </w:rPr>
              <w:t>4</w:t>
            </w:r>
          </w:p>
        </w:tc>
      </w:tr>
      <w:tr w:rsidR="000072D4" w:rsidRPr="000072D4" w14:paraId="1E809901" w14:textId="77777777" w:rsidTr="55703746">
        <w:tc>
          <w:tcPr>
            <w:tcW w:w="2001" w:type="dxa"/>
            <w:shd w:val="clear" w:color="auto" w:fill="DBDBDB" w:themeFill="accent3" w:themeFillTint="66"/>
          </w:tcPr>
          <w:p w14:paraId="445A3C20" w14:textId="77777777" w:rsidR="00F85DBE" w:rsidRPr="000072D4" w:rsidRDefault="00F85DBE" w:rsidP="00605D84">
            <w:pPr>
              <w:rPr>
                <w:rFonts w:ascii="Calibri" w:hAnsi="Calibri" w:cs="Book Antiqua"/>
                <w:b/>
                <w:bCs/>
              </w:rPr>
            </w:pPr>
            <w:r w:rsidRPr="000072D4">
              <w:rPr>
                <w:rFonts w:ascii="Calibri" w:hAnsi="Calibri" w:cs="Book Antiqua"/>
                <w:b/>
                <w:bCs/>
              </w:rPr>
              <w:t>CU asociados:</w:t>
            </w:r>
          </w:p>
        </w:tc>
        <w:tc>
          <w:tcPr>
            <w:tcW w:w="5087" w:type="dxa"/>
          </w:tcPr>
          <w:p w14:paraId="54C1810C" w14:textId="2048ED87" w:rsidR="00F85DBE" w:rsidRPr="000072D4" w:rsidRDefault="00F85DBE" w:rsidP="00605D84">
            <w:pPr>
              <w:rPr>
                <w:rFonts w:ascii="Calibri" w:hAnsi="Calibri" w:cs="Book Antiqua"/>
              </w:rPr>
            </w:pPr>
            <w:r w:rsidRPr="000072D4">
              <w:rPr>
                <w:rFonts w:ascii="Calibri" w:hAnsi="Calibri" w:cs="Book Antiqua"/>
              </w:rPr>
              <w:t>CU-</w:t>
            </w:r>
            <w:r w:rsidR="003914C2" w:rsidRPr="000072D4">
              <w:rPr>
                <w:rFonts w:ascii="Calibri" w:hAnsi="Calibri" w:cs="Book Antiqua"/>
              </w:rPr>
              <w:t>7</w:t>
            </w:r>
          </w:p>
        </w:tc>
      </w:tr>
      <w:tr w:rsidR="000072D4" w:rsidRPr="000072D4" w14:paraId="1BF7CE9B" w14:textId="77777777" w:rsidTr="55703746">
        <w:tc>
          <w:tcPr>
            <w:tcW w:w="2001" w:type="dxa"/>
            <w:shd w:val="clear" w:color="auto" w:fill="DBDBDB" w:themeFill="accent3" w:themeFillTint="66"/>
          </w:tcPr>
          <w:p w14:paraId="467A8791" w14:textId="77777777" w:rsidR="00F85DBE" w:rsidRPr="000072D4" w:rsidRDefault="00F85DBE" w:rsidP="00605D84">
            <w:pPr>
              <w:rPr>
                <w:rFonts w:ascii="Calibri" w:hAnsi="Calibri" w:cs="Book Antiqua"/>
                <w:b/>
                <w:bCs/>
              </w:rPr>
            </w:pPr>
            <w:r w:rsidRPr="000072D4">
              <w:rPr>
                <w:rFonts w:ascii="Calibri" w:hAnsi="Calibri" w:cs="Book Antiqua"/>
                <w:b/>
                <w:bCs/>
              </w:rPr>
              <w:t>Esc. Asociados:</w:t>
            </w:r>
          </w:p>
        </w:tc>
        <w:tc>
          <w:tcPr>
            <w:tcW w:w="5087" w:type="dxa"/>
          </w:tcPr>
          <w:p w14:paraId="65AF9519" w14:textId="6680A091" w:rsidR="00F85DBE" w:rsidRPr="000072D4" w:rsidRDefault="00F85DBE" w:rsidP="00605D84">
            <w:pPr>
              <w:rPr>
                <w:rFonts w:ascii="Calibri" w:hAnsi="Calibri" w:cs="Book Antiqua"/>
              </w:rPr>
            </w:pPr>
            <w:r w:rsidRPr="000072D4">
              <w:rPr>
                <w:rFonts w:ascii="Calibri" w:hAnsi="Calibri" w:cs="Book Antiqua"/>
              </w:rPr>
              <w:t>ES-</w:t>
            </w:r>
            <w:r w:rsidR="003914C2" w:rsidRPr="000072D4">
              <w:rPr>
                <w:rFonts w:ascii="Calibri" w:hAnsi="Calibri" w:cs="Book Antiqua"/>
              </w:rPr>
              <w:t>7</w:t>
            </w:r>
            <w:r w:rsidRPr="000072D4">
              <w:rPr>
                <w:rFonts w:ascii="Calibri" w:hAnsi="Calibri" w:cs="Book Antiqua"/>
              </w:rPr>
              <w:t>.</w:t>
            </w:r>
            <w:r w:rsidR="003914C2" w:rsidRPr="000072D4">
              <w:rPr>
                <w:rFonts w:ascii="Calibri" w:hAnsi="Calibri" w:cs="Book Antiqua"/>
              </w:rPr>
              <w:t>1</w:t>
            </w:r>
          </w:p>
        </w:tc>
      </w:tr>
    </w:tbl>
    <w:p w14:paraId="674DFF96" w14:textId="7581A6AF" w:rsidR="00E513C4" w:rsidRPr="000072D4" w:rsidRDefault="00BB678D" w:rsidP="55703746">
      <w:pPr>
        <w:jc w:val="both"/>
      </w:pPr>
      <w:r w:rsidRPr="000072D4">
        <w:rPr>
          <w:noProof/>
        </w:rPr>
        <w:drawing>
          <wp:inline distT="0" distB="0" distL="0" distR="0" wp14:anchorId="4F1E1F0B" wp14:editId="51694AE3">
            <wp:extent cx="3111660" cy="2159111"/>
            <wp:effectExtent l="0" t="0" r="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44">
                      <a:extLst>
                        <a:ext uri="{28A0092B-C50C-407E-A947-70E740481C1C}">
                          <a14:useLocalDpi xmlns:a14="http://schemas.microsoft.com/office/drawing/2010/main" val="0"/>
                        </a:ext>
                      </a:extLst>
                    </a:blip>
                    <a:stretch>
                      <a:fillRect/>
                    </a:stretch>
                  </pic:blipFill>
                  <pic:spPr>
                    <a:xfrm>
                      <a:off x="0" y="0"/>
                      <a:ext cx="3111660" cy="2159111"/>
                    </a:xfrm>
                    <a:prstGeom prst="rect">
                      <a:avLst/>
                    </a:prstGeom>
                  </pic:spPr>
                </pic:pic>
              </a:graphicData>
            </a:graphic>
          </wp:inline>
        </w:drawing>
      </w:r>
    </w:p>
    <w:p w14:paraId="7C824870" w14:textId="00542B00" w:rsidR="55703746" w:rsidRPr="000072D4" w:rsidRDefault="55703746" w:rsidP="55703746">
      <w:pPr>
        <w:jc w:val="both"/>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108E39BF" w14:textId="77777777" w:rsidTr="55703746">
        <w:tc>
          <w:tcPr>
            <w:tcW w:w="2001" w:type="dxa"/>
            <w:shd w:val="clear" w:color="auto" w:fill="DBDBDB" w:themeFill="accent3" w:themeFillTint="66"/>
          </w:tcPr>
          <w:p w14:paraId="541BDE9B" w14:textId="77777777" w:rsidR="00BB678D" w:rsidRPr="000072D4" w:rsidRDefault="00BB678D" w:rsidP="00605D84">
            <w:pPr>
              <w:rPr>
                <w:rFonts w:ascii="Calibri" w:hAnsi="Calibri" w:cs="Book Antiqua"/>
                <w:b/>
                <w:bCs/>
              </w:rPr>
            </w:pPr>
            <w:r w:rsidRPr="000072D4">
              <w:rPr>
                <w:rFonts w:ascii="Calibri" w:hAnsi="Calibri" w:cs="Book Antiqua"/>
                <w:b/>
                <w:bCs/>
              </w:rPr>
              <w:t>ID Ref:</w:t>
            </w:r>
          </w:p>
        </w:tc>
        <w:tc>
          <w:tcPr>
            <w:tcW w:w="5087" w:type="dxa"/>
          </w:tcPr>
          <w:p w14:paraId="4C37B7AD" w14:textId="61195A4D" w:rsidR="00BB678D" w:rsidRPr="000072D4" w:rsidRDefault="00BB678D"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20</w:t>
            </w:r>
          </w:p>
        </w:tc>
      </w:tr>
      <w:tr w:rsidR="000072D4" w:rsidRPr="000072D4" w14:paraId="52BCCE8B" w14:textId="77777777" w:rsidTr="55703746">
        <w:tc>
          <w:tcPr>
            <w:tcW w:w="2001" w:type="dxa"/>
            <w:shd w:val="clear" w:color="auto" w:fill="DBDBDB" w:themeFill="accent3" w:themeFillTint="66"/>
          </w:tcPr>
          <w:p w14:paraId="3B4A1C52" w14:textId="77777777" w:rsidR="00BB678D" w:rsidRPr="000072D4" w:rsidRDefault="00BB678D" w:rsidP="00605D84">
            <w:pPr>
              <w:rPr>
                <w:rFonts w:ascii="Calibri" w:hAnsi="Calibri" w:cs="Book Antiqua"/>
                <w:b/>
                <w:bCs/>
              </w:rPr>
            </w:pPr>
            <w:r w:rsidRPr="000072D4">
              <w:rPr>
                <w:rFonts w:ascii="Calibri" w:hAnsi="Calibri" w:cs="Book Antiqua"/>
                <w:b/>
                <w:bCs/>
              </w:rPr>
              <w:t>Descripción:</w:t>
            </w:r>
          </w:p>
        </w:tc>
        <w:tc>
          <w:tcPr>
            <w:tcW w:w="5087" w:type="dxa"/>
          </w:tcPr>
          <w:p w14:paraId="252D37A7" w14:textId="7761AA51" w:rsidR="00BB678D" w:rsidRPr="000072D4" w:rsidRDefault="00067824" w:rsidP="00605D84">
            <w:pPr>
              <w:spacing w:line="259" w:lineRule="auto"/>
              <w:rPr>
                <w:rFonts w:ascii="Calibri" w:hAnsi="Calibri" w:cs="Book Antiqua"/>
              </w:rPr>
            </w:pPr>
            <w:r w:rsidRPr="000072D4">
              <w:rPr>
                <w:rFonts w:cs="Calibri"/>
              </w:rPr>
              <w:t>Consulta fallida por no listar los hoteles anteriormente.</w:t>
            </w:r>
          </w:p>
        </w:tc>
      </w:tr>
      <w:tr w:rsidR="000072D4" w:rsidRPr="000072D4" w14:paraId="48EEE20F" w14:textId="77777777" w:rsidTr="55703746">
        <w:tc>
          <w:tcPr>
            <w:tcW w:w="2001" w:type="dxa"/>
            <w:shd w:val="clear" w:color="auto" w:fill="DBDBDB" w:themeFill="accent3" w:themeFillTint="66"/>
          </w:tcPr>
          <w:p w14:paraId="304C9246" w14:textId="77777777" w:rsidR="00BB678D" w:rsidRPr="000072D4" w:rsidRDefault="00BB678D" w:rsidP="00605D84">
            <w:pPr>
              <w:rPr>
                <w:rFonts w:ascii="Calibri" w:hAnsi="Calibri" w:cs="Book Antiqua"/>
                <w:b/>
                <w:bCs/>
              </w:rPr>
            </w:pPr>
            <w:r w:rsidRPr="000072D4">
              <w:rPr>
                <w:rFonts w:ascii="Calibri" w:hAnsi="Calibri" w:cs="Book Antiqua"/>
                <w:b/>
                <w:bCs/>
              </w:rPr>
              <w:t>Reqs. asociados:</w:t>
            </w:r>
          </w:p>
        </w:tc>
        <w:tc>
          <w:tcPr>
            <w:tcW w:w="5087" w:type="dxa"/>
          </w:tcPr>
          <w:p w14:paraId="049450DD" w14:textId="77777777" w:rsidR="00BB678D" w:rsidRPr="000072D4" w:rsidRDefault="00BB678D" w:rsidP="00605D84">
            <w:pPr>
              <w:rPr>
                <w:rFonts w:ascii="Calibri" w:hAnsi="Calibri" w:cs="Book Antiqua"/>
              </w:rPr>
            </w:pPr>
            <w:r w:rsidRPr="000072D4">
              <w:rPr>
                <w:rFonts w:ascii="Calibri" w:hAnsi="Calibri" w:cs="Book Antiqua"/>
              </w:rPr>
              <w:t>RF-4</w:t>
            </w:r>
          </w:p>
        </w:tc>
      </w:tr>
      <w:tr w:rsidR="000072D4" w:rsidRPr="000072D4" w14:paraId="28223D39" w14:textId="77777777" w:rsidTr="55703746">
        <w:tc>
          <w:tcPr>
            <w:tcW w:w="2001" w:type="dxa"/>
            <w:shd w:val="clear" w:color="auto" w:fill="DBDBDB" w:themeFill="accent3" w:themeFillTint="66"/>
          </w:tcPr>
          <w:p w14:paraId="0F6346FF" w14:textId="77777777" w:rsidR="00BB678D" w:rsidRPr="000072D4" w:rsidRDefault="00BB678D" w:rsidP="00605D84">
            <w:pPr>
              <w:rPr>
                <w:rFonts w:ascii="Calibri" w:hAnsi="Calibri" w:cs="Book Antiqua"/>
                <w:b/>
                <w:bCs/>
              </w:rPr>
            </w:pPr>
            <w:r w:rsidRPr="000072D4">
              <w:rPr>
                <w:rFonts w:ascii="Calibri" w:hAnsi="Calibri" w:cs="Book Antiqua"/>
                <w:b/>
                <w:bCs/>
              </w:rPr>
              <w:t>CU asociados:</w:t>
            </w:r>
          </w:p>
        </w:tc>
        <w:tc>
          <w:tcPr>
            <w:tcW w:w="5087" w:type="dxa"/>
          </w:tcPr>
          <w:p w14:paraId="6EA76D8A" w14:textId="77777777" w:rsidR="00BB678D" w:rsidRPr="000072D4" w:rsidRDefault="00BB678D" w:rsidP="00605D84">
            <w:pPr>
              <w:rPr>
                <w:rFonts w:ascii="Calibri" w:hAnsi="Calibri" w:cs="Book Antiqua"/>
              </w:rPr>
            </w:pPr>
            <w:r w:rsidRPr="000072D4">
              <w:rPr>
                <w:rFonts w:ascii="Calibri" w:hAnsi="Calibri" w:cs="Book Antiqua"/>
              </w:rPr>
              <w:t>CU-7</w:t>
            </w:r>
          </w:p>
        </w:tc>
      </w:tr>
      <w:tr w:rsidR="000072D4" w:rsidRPr="000072D4" w14:paraId="7D3784E7" w14:textId="77777777" w:rsidTr="55703746">
        <w:tc>
          <w:tcPr>
            <w:tcW w:w="2001" w:type="dxa"/>
            <w:shd w:val="clear" w:color="auto" w:fill="DBDBDB" w:themeFill="accent3" w:themeFillTint="66"/>
          </w:tcPr>
          <w:p w14:paraId="44937160" w14:textId="77777777" w:rsidR="00BB678D" w:rsidRPr="000072D4" w:rsidRDefault="00BB678D" w:rsidP="00605D84">
            <w:pPr>
              <w:rPr>
                <w:rFonts w:ascii="Calibri" w:hAnsi="Calibri" w:cs="Book Antiqua"/>
                <w:b/>
                <w:bCs/>
              </w:rPr>
            </w:pPr>
            <w:r w:rsidRPr="000072D4">
              <w:rPr>
                <w:rFonts w:ascii="Calibri" w:hAnsi="Calibri" w:cs="Book Antiqua"/>
                <w:b/>
                <w:bCs/>
              </w:rPr>
              <w:t>Esc. Asociados:</w:t>
            </w:r>
          </w:p>
        </w:tc>
        <w:tc>
          <w:tcPr>
            <w:tcW w:w="5087" w:type="dxa"/>
          </w:tcPr>
          <w:p w14:paraId="67713628" w14:textId="3C0F4FF5" w:rsidR="00BB678D" w:rsidRPr="000072D4" w:rsidRDefault="00BB678D" w:rsidP="00605D84">
            <w:pPr>
              <w:rPr>
                <w:rFonts w:ascii="Calibri" w:hAnsi="Calibri" w:cs="Book Antiqua"/>
              </w:rPr>
            </w:pPr>
            <w:r w:rsidRPr="000072D4">
              <w:rPr>
                <w:rFonts w:ascii="Calibri" w:hAnsi="Calibri" w:cs="Book Antiqua"/>
              </w:rPr>
              <w:t>ES-7.</w:t>
            </w:r>
            <w:r w:rsidR="00067824" w:rsidRPr="000072D4">
              <w:rPr>
                <w:rFonts w:ascii="Calibri" w:hAnsi="Calibri" w:cs="Book Antiqua"/>
              </w:rPr>
              <w:t>2</w:t>
            </w:r>
          </w:p>
        </w:tc>
      </w:tr>
    </w:tbl>
    <w:p w14:paraId="0551E6DF" w14:textId="594843E2" w:rsidR="00E513C4" w:rsidRPr="000072D4" w:rsidRDefault="003C1062" w:rsidP="55703746">
      <w:pPr>
        <w:jc w:val="both"/>
      </w:pPr>
      <w:r w:rsidRPr="000072D4">
        <w:rPr>
          <w:noProof/>
        </w:rPr>
        <w:drawing>
          <wp:inline distT="0" distB="0" distL="0" distR="0" wp14:anchorId="48948464" wp14:editId="70763E4A">
            <wp:extent cx="4070771" cy="2520000"/>
            <wp:effectExtent l="0" t="0" r="635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45">
                      <a:extLst>
                        <a:ext uri="{28A0092B-C50C-407E-A947-70E740481C1C}">
                          <a14:useLocalDpi xmlns:a14="http://schemas.microsoft.com/office/drawing/2010/main" val="0"/>
                        </a:ext>
                      </a:extLst>
                    </a:blip>
                    <a:stretch>
                      <a:fillRect/>
                    </a:stretch>
                  </pic:blipFill>
                  <pic:spPr>
                    <a:xfrm>
                      <a:off x="0" y="0"/>
                      <a:ext cx="4070771" cy="2520000"/>
                    </a:xfrm>
                    <a:prstGeom prst="rect">
                      <a:avLst/>
                    </a:prstGeom>
                  </pic:spPr>
                </pic:pic>
              </a:graphicData>
            </a:graphic>
          </wp:inline>
        </w:drawing>
      </w:r>
    </w:p>
    <w:p w14:paraId="6195EB5D" w14:textId="77777777" w:rsidR="0028561D" w:rsidRPr="000072D4" w:rsidRDefault="0028561D" w:rsidP="00BB678D"/>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2DAE5749" w14:textId="77777777" w:rsidTr="55703746">
        <w:tc>
          <w:tcPr>
            <w:tcW w:w="2001" w:type="dxa"/>
            <w:shd w:val="clear" w:color="auto" w:fill="DBDBDB" w:themeFill="accent3" w:themeFillTint="66"/>
          </w:tcPr>
          <w:p w14:paraId="7551F676" w14:textId="77777777" w:rsidR="003C1062" w:rsidRPr="000072D4" w:rsidRDefault="003C1062" w:rsidP="00605D84">
            <w:pPr>
              <w:rPr>
                <w:rFonts w:ascii="Calibri" w:hAnsi="Calibri" w:cs="Book Antiqua"/>
                <w:b/>
                <w:bCs/>
              </w:rPr>
            </w:pPr>
            <w:r w:rsidRPr="000072D4">
              <w:rPr>
                <w:rFonts w:ascii="Calibri" w:hAnsi="Calibri" w:cs="Book Antiqua"/>
                <w:b/>
                <w:bCs/>
              </w:rPr>
              <w:t>ID Ref:</w:t>
            </w:r>
          </w:p>
        </w:tc>
        <w:tc>
          <w:tcPr>
            <w:tcW w:w="5087" w:type="dxa"/>
          </w:tcPr>
          <w:p w14:paraId="64691097" w14:textId="5E250D74" w:rsidR="003C1062" w:rsidRPr="000072D4" w:rsidRDefault="003C1062"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21</w:t>
            </w:r>
          </w:p>
        </w:tc>
      </w:tr>
      <w:tr w:rsidR="000072D4" w:rsidRPr="000072D4" w14:paraId="77BA6323" w14:textId="77777777" w:rsidTr="55703746">
        <w:tc>
          <w:tcPr>
            <w:tcW w:w="2001" w:type="dxa"/>
            <w:shd w:val="clear" w:color="auto" w:fill="DBDBDB" w:themeFill="accent3" w:themeFillTint="66"/>
          </w:tcPr>
          <w:p w14:paraId="14574A9D" w14:textId="77777777" w:rsidR="003C1062" w:rsidRPr="000072D4" w:rsidRDefault="003C1062" w:rsidP="00605D84">
            <w:pPr>
              <w:rPr>
                <w:rFonts w:ascii="Calibri" w:hAnsi="Calibri" w:cs="Book Antiqua"/>
                <w:b/>
                <w:bCs/>
              </w:rPr>
            </w:pPr>
            <w:r w:rsidRPr="000072D4">
              <w:rPr>
                <w:rFonts w:ascii="Calibri" w:hAnsi="Calibri" w:cs="Book Antiqua"/>
                <w:b/>
                <w:bCs/>
              </w:rPr>
              <w:t>Descripción:</w:t>
            </w:r>
          </w:p>
        </w:tc>
        <w:tc>
          <w:tcPr>
            <w:tcW w:w="5087" w:type="dxa"/>
          </w:tcPr>
          <w:p w14:paraId="73D61A43" w14:textId="2040F751" w:rsidR="003C1062" w:rsidRPr="000072D4" w:rsidRDefault="006E26CF" w:rsidP="00605D84">
            <w:pPr>
              <w:spacing w:line="259" w:lineRule="auto"/>
              <w:rPr>
                <w:rFonts w:ascii="Calibri" w:hAnsi="Calibri" w:cs="Book Antiqua"/>
              </w:rPr>
            </w:pPr>
            <w:r w:rsidRPr="000072D4">
              <w:rPr>
                <w:rFonts w:cs="Calibri"/>
              </w:rPr>
              <w:t>Consulta fallida por mala comunicación con la base de datos.</w:t>
            </w:r>
          </w:p>
        </w:tc>
      </w:tr>
      <w:tr w:rsidR="000072D4" w:rsidRPr="000072D4" w14:paraId="2AA3ED73" w14:textId="77777777" w:rsidTr="55703746">
        <w:tc>
          <w:tcPr>
            <w:tcW w:w="2001" w:type="dxa"/>
            <w:shd w:val="clear" w:color="auto" w:fill="DBDBDB" w:themeFill="accent3" w:themeFillTint="66"/>
          </w:tcPr>
          <w:p w14:paraId="447A3E02" w14:textId="77777777" w:rsidR="003C1062" w:rsidRPr="000072D4" w:rsidRDefault="003C1062" w:rsidP="00605D84">
            <w:pPr>
              <w:rPr>
                <w:rFonts w:ascii="Calibri" w:hAnsi="Calibri" w:cs="Book Antiqua"/>
                <w:b/>
                <w:bCs/>
              </w:rPr>
            </w:pPr>
            <w:r w:rsidRPr="000072D4">
              <w:rPr>
                <w:rFonts w:ascii="Calibri" w:hAnsi="Calibri" w:cs="Book Antiqua"/>
                <w:b/>
                <w:bCs/>
              </w:rPr>
              <w:t>Reqs. asociados:</w:t>
            </w:r>
          </w:p>
        </w:tc>
        <w:tc>
          <w:tcPr>
            <w:tcW w:w="5087" w:type="dxa"/>
          </w:tcPr>
          <w:p w14:paraId="20A9BC27" w14:textId="77777777" w:rsidR="003C1062" w:rsidRPr="000072D4" w:rsidRDefault="003C1062" w:rsidP="00605D84">
            <w:pPr>
              <w:rPr>
                <w:rFonts w:ascii="Calibri" w:hAnsi="Calibri" w:cs="Book Antiqua"/>
              </w:rPr>
            </w:pPr>
            <w:r w:rsidRPr="000072D4">
              <w:rPr>
                <w:rFonts w:ascii="Calibri" w:hAnsi="Calibri" w:cs="Book Antiqua"/>
              </w:rPr>
              <w:t>RF-4</w:t>
            </w:r>
          </w:p>
        </w:tc>
      </w:tr>
      <w:tr w:rsidR="000072D4" w:rsidRPr="000072D4" w14:paraId="649784D3" w14:textId="77777777" w:rsidTr="55703746">
        <w:tc>
          <w:tcPr>
            <w:tcW w:w="2001" w:type="dxa"/>
            <w:shd w:val="clear" w:color="auto" w:fill="DBDBDB" w:themeFill="accent3" w:themeFillTint="66"/>
          </w:tcPr>
          <w:p w14:paraId="6DD920FA" w14:textId="77777777" w:rsidR="003C1062" w:rsidRPr="000072D4" w:rsidRDefault="003C1062" w:rsidP="00605D84">
            <w:pPr>
              <w:rPr>
                <w:rFonts w:ascii="Calibri" w:hAnsi="Calibri" w:cs="Book Antiqua"/>
                <w:b/>
                <w:bCs/>
              </w:rPr>
            </w:pPr>
            <w:r w:rsidRPr="000072D4">
              <w:rPr>
                <w:rFonts w:ascii="Calibri" w:hAnsi="Calibri" w:cs="Book Antiqua"/>
                <w:b/>
                <w:bCs/>
              </w:rPr>
              <w:t>CU asociados:</w:t>
            </w:r>
          </w:p>
        </w:tc>
        <w:tc>
          <w:tcPr>
            <w:tcW w:w="5087" w:type="dxa"/>
          </w:tcPr>
          <w:p w14:paraId="3DD30C9C" w14:textId="77777777" w:rsidR="003C1062" w:rsidRPr="000072D4" w:rsidRDefault="003C1062" w:rsidP="00605D84">
            <w:pPr>
              <w:rPr>
                <w:rFonts w:ascii="Calibri" w:hAnsi="Calibri" w:cs="Book Antiqua"/>
              </w:rPr>
            </w:pPr>
            <w:r w:rsidRPr="000072D4">
              <w:rPr>
                <w:rFonts w:ascii="Calibri" w:hAnsi="Calibri" w:cs="Book Antiqua"/>
              </w:rPr>
              <w:t>CU-7</w:t>
            </w:r>
          </w:p>
        </w:tc>
      </w:tr>
      <w:tr w:rsidR="000072D4" w:rsidRPr="000072D4" w14:paraId="6258944E" w14:textId="77777777" w:rsidTr="55703746">
        <w:tc>
          <w:tcPr>
            <w:tcW w:w="2001" w:type="dxa"/>
            <w:shd w:val="clear" w:color="auto" w:fill="DBDBDB" w:themeFill="accent3" w:themeFillTint="66"/>
          </w:tcPr>
          <w:p w14:paraId="23CF8FC9" w14:textId="77777777" w:rsidR="003C1062" w:rsidRPr="000072D4" w:rsidRDefault="003C1062" w:rsidP="00605D84">
            <w:pPr>
              <w:rPr>
                <w:rFonts w:ascii="Calibri" w:hAnsi="Calibri" w:cs="Book Antiqua"/>
                <w:b/>
                <w:bCs/>
              </w:rPr>
            </w:pPr>
            <w:r w:rsidRPr="000072D4">
              <w:rPr>
                <w:rFonts w:ascii="Calibri" w:hAnsi="Calibri" w:cs="Book Antiqua"/>
                <w:b/>
                <w:bCs/>
              </w:rPr>
              <w:t>Esc. Asociados:</w:t>
            </w:r>
          </w:p>
        </w:tc>
        <w:tc>
          <w:tcPr>
            <w:tcW w:w="5087" w:type="dxa"/>
          </w:tcPr>
          <w:p w14:paraId="6CCBD288" w14:textId="21FED25D" w:rsidR="003C1062" w:rsidRPr="000072D4" w:rsidRDefault="003C1062" w:rsidP="00605D84">
            <w:pPr>
              <w:rPr>
                <w:rFonts w:ascii="Calibri" w:hAnsi="Calibri" w:cs="Book Antiqua"/>
              </w:rPr>
            </w:pPr>
            <w:r w:rsidRPr="000072D4">
              <w:rPr>
                <w:rFonts w:ascii="Calibri" w:hAnsi="Calibri" w:cs="Book Antiqua"/>
              </w:rPr>
              <w:t>ES-7.3</w:t>
            </w:r>
          </w:p>
        </w:tc>
      </w:tr>
    </w:tbl>
    <w:p w14:paraId="14F219DD" w14:textId="5CF111CB" w:rsidR="00E513C4" w:rsidRPr="000072D4" w:rsidRDefault="00515CCD" w:rsidP="55703746">
      <w:r w:rsidRPr="000072D4">
        <w:rPr>
          <w:noProof/>
        </w:rPr>
        <w:lastRenderedPageBreak/>
        <w:drawing>
          <wp:inline distT="0" distB="0" distL="0" distR="0" wp14:anchorId="274485B2" wp14:editId="2289B9E2">
            <wp:extent cx="2643511" cy="1980000"/>
            <wp:effectExtent l="0" t="0" r="4445" b="127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6">
                      <a:extLst>
                        <a:ext uri="{28A0092B-C50C-407E-A947-70E740481C1C}">
                          <a14:useLocalDpi xmlns:a14="http://schemas.microsoft.com/office/drawing/2010/main" val="0"/>
                        </a:ext>
                      </a:extLst>
                    </a:blip>
                    <a:stretch>
                      <a:fillRect/>
                    </a:stretch>
                  </pic:blipFill>
                  <pic:spPr>
                    <a:xfrm>
                      <a:off x="0" y="0"/>
                      <a:ext cx="2643511" cy="1980000"/>
                    </a:xfrm>
                    <a:prstGeom prst="rect">
                      <a:avLst/>
                    </a:prstGeom>
                  </pic:spPr>
                </pic:pic>
              </a:graphicData>
            </a:graphic>
          </wp:inline>
        </w:drawing>
      </w:r>
    </w:p>
    <w:p w14:paraId="2A01A805" w14:textId="6F3DE60A" w:rsidR="55703746" w:rsidRPr="000072D4" w:rsidRDefault="55703746" w:rsidP="5570374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5325D1E9" w14:textId="77777777" w:rsidTr="55703746">
        <w:tc>
          <w:tcPr>
            <w:tcW w:w="2001" w:type="dxa"/>
            <w:shd w:val="clear" w:color="auto" w:fill="DBDBDB" w:themeFill="accent3" w:themeFillTint="66"/>
          </w:tcPr>
          <w:p w14:paraId="5A940DAC" w14:textId="77777777" w:rsidR="00515CCD" w:rsidRPr="000072D4" w:rsidRDefault="00515CCD" w:rsidP="00605D84">
            <w:pPr>
              <w:rPr>
                <w:rFonts w:ascii="Calibri" w:hAnsi="Calibri" w:cs="Book Antiqua"/>
                <w:b/>
                <w:bCs/>
              </w:rPr>
            </w:pPr>
            <w:r w:rsidRPr="000072D4">
              <w:rPr>
                <w:rFonts w:ascii="Calibri" w:hAnsi="Calibri" w:cs="Book Antiqua"/>
                <w:b/>
                <w:bCs/>
              </w:rPr>
              <w:t>ID Ref:</w:t>
            </w:r>
          </w:p>
        </w:tc>
        <w:tc>
          <w:tcPr>
            <w:tcW w:w="5087" w:type="dxa"/>
          </w:tcPr>
          <w:p w14:paraId="7CDD5C2B" w14:textId="05C4293F" w:rsidR="00515CCD" w:rsidRPr="000072D4" w:rsidRDefault="00515CCD"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22</w:t>
            </w:r>
          </w:p>
        </w:tc>
      </w:tr>
      <w:tr w:rsidR="000072D4" w:rsidRPr="000072D4" w14:paraId="37BA98A2" w14:textId="77777777" w:rsidTr="55703746">
        <w:tc>
          <w:tcPr>
            <w:tcW w:w="2001" w:type="dxa"/>
            <w:shd w:val="clear" w:color="auto" w:fill="DBDBDB" w:themeFill="accent3" w:themeFillTint="66"/>
          </w:tcPr>
          <w:p w14:paraId="6CF2ADE2" w14:textId="77777777" w:rsidR="00515CCD" w:rsidRPr="000072D4" w:rsidRDefault="00515CCD" w:rsidP="00605D84">
            <w:pPr>
              <w:rPr>
                <w:rFonts w:ascii="Calibri" w:hAnsi="Calibri" w:cs="Book Antiqua"/>
                <w:b/>
                <w:bCs/>
              </w:rPr>
            </w:pPr>
            <w:r w:rsidRPr="000072D4">
              <w:rPr>
                <w:rFonts w:ascii="Calibri" w:hAnsi="Calibri" w:cs="Book Antiqua"/>
                <w:b/>
                <w:bCs/>
              </w:rPr>
              <w:t>Descripción:</w:t>
            </w:r>
          </w:p>
        </w:tc>
        <w:tc>
          <w:tcPr>
            <w:tcW w:w="5087" w:type="dxa"/>
          </w:tcPr>
          <w:p w14:paraId="3505B9ED" w14:textId="0DD6EC9F" w:rsidR="00515CCD" w:rsidRPr="000072D4" w:rsidRDefault="003A7ABB" w:rsidP="00605D84">
            <w:pPr>
              <w:spacing w:line="259" w:lineRule="auto"/>
              <w:rPr>
                <w:rFonts w:ascii="Calibri" w:hAnsi="Calibri" w:cs="Book Antiqua"/>
              </w:rPr>
            </w:pPr>
            <w:r w:rsidRPr="000072D4">
              <w:rPr>
                <w:rFonts w:cs="Calibri"/>
              </w:rPr>
              <w:t>Listado de hoteles exitoso.</w:t>
            </w:r>
          </w:p>
        </w:tc>
      </w:tr>
      <w:tr w:rsidR="000072D4" w:rsidRPr="000072D4" w14:paraId="061569B4" w14:textId="77777777" w:rsidTr="55703746">
        <w:tc>
          <w:tcPr>
            <w:tcW w:w="2001" w:type="dxa"/>
            <w:shd w:val="clear" w:color="auto" w:fill="DBDBDB" w:themeFill="accent3" w:themeFillTint="66"/>
          </w:tcPr>
          <w:p w14:paraId="0C7E4909" w14:textId="77777777" w:rsidR="00515CCD" w:rsidRPr="000072D4" w:rsidRDefault="00515CCD" w:rsidP="00605D84">
            <w:pPr>
              <w:rPr>
                <w:rFonts w:ascii="Calibri" w:hAnsi="Calibri" w:cs="Book Antiqua"/>
                <w:b/>
                <w:bCs/>
              </w:rPr>
            </w:pPr>
            <w:r w:rsidRPr="000072D4">
              <w:rPr>
                <w:rFonts w:ascii="Calibri" w:hAnsi="Calibri" w:cs="Book Antiqua"/>
                <w:b/>
                <w:bCs/>
              </w:rPr>
              <w:t>Reqs. asociados:</w:t>
            </w:r>
          </w:p>
        </w:tc>
        <w:tc>
          <w:tcPr>
            <w:tcW w:w="5087" w:type="dxa"/>
          </w:tcPr>
          <w:p w14:paraId="63C48B00" w14:textId="77777777" w:rsidR="00515CCD" w:rsidRPr="000072D4" w:rsidRDefault="00515CCD" w:rsidP="00605D84">
            <w:pPr>
              <w:rPr>
                <w:rFonts w:ascii="Calibri" w:hAnsi="Calibri" w:cs="Book Antiqua"/>
              </w:rPr>
            </w:pPr>
            <w:r w:rsidRPr="000072D4">
              <w:rPr>
                <w:rFonts w:ascii="Calibri" w:hAnsi="Calibri" w:cs="Book Antiqua"/>
              </w:rPr>
              <w:t>RF-4</w:t>
            </w:r>
          </w:p>
        </w:tc>
      </w:tr>
      <w:tr w:rsidR="000072D4" w:rsidRPr="000072D4" w14:paraId="55476D92" w14:textId="77777777" w:rsidTr="55703746">
        <w:tc>
          <w:tcPr>
            <w:tcW w:w="2001" w:type="dxa"/>
            <w:shd w:val="clear" w:color="auto" w:fill="DBDBDB" w:themeFill="accent3" w:themeFillTint="66"/>
          </w:tcPr>
          <w:p w14:paraId="7E84C4AD" w14:textId="77777777" w:rsidR="00515CCD" w:rsidRPr="000072D4" w:rsidRDefault="00515CCD" w:rsidP="00605D84">
            <w:pPr>
              <w:rPr>
                <w:rFonts w:ascii="Calibri" w:hAnsi="Calibri" w:cs="Book Antiqua"/>
                <w:b/>
                <w:bCs/>
              </w:rPr>
            </w:pPr>
            <w:r w:rsidRPr="000072D4">
              <w:rPr>
                <w:rFonts w:ascii="Calibri" w:hAnsi="Calibri" w:cs="Book Antiqua"/>
                <w:b/>
                <w:bCs/>
              </w:rPr>
              <w:t>CU asociados:</w:t>
            </w:r>
          </w:p>
        </w:tc>
        <w:tc>
          <w:tcPr>
            <w:tcW w:w="5087" w:type="dxa"/>
          </w:tcPr>
          <w:p w14:paraId="467A1A15" w14:textId="1D76E04E" w:rsidR="00515CCD" w:rsidRPr="000072D4" w:rsidRDefault="00515CCD" w:rsidP="00605D84">
            <w:pPr>
              <w:rPr>
                <w:rFonts w:ascii="Calibri" w:hAnsi="Calibri" w:cs="Book Antiqua"/>
              </w:rPr>
            </w:pPr>
            <w:r w:rsidRPr="000072D4">
              <w:rPr>
                <w:rFonts w:ascii="Calibri" w:hAnsi="Calibri" w:cs="Book Antiqua"/>
              </w:rPr>
              <w:t>CU-</w:t>
            </w:r>
            <w:r w:rsidR="008200A8" w:rsidRPr="000072D4">
              <w:rPr>
                <w:rFonts w:ascii="Calibri" w:hAnsi="Calibri" w:cs="Book Antiqua"/>
              </w:rPr>
              <w:t>5</w:t>
            </w:r>
            <w:r w:rsidR="00EC4EB7" w:rsidRPr="000072D4">
              <w:rPr>
                <w:rFonts w:ascii="Calibri" w:hAnsi="Calibri" w:cs="Book Antiqua"/>
              </w:rPr>
              <w:t>, CU-7</w:t>
            </w:r>
          </w:p>
        </w:tc>
      </w:tr>
      <w:tr w:rsidR="000072D4" w:rsidRPr="000072D4" w14:paraId="4B9FE866" w14:textId="77777777" w:rsidTr="55703746">
        <w:tc>
          <w:tcPr>
            <w:tcW w:w="2001" w:type="dxa"/>
            <w:shd w:val="clear" w:color="auto" w:fill="DBDBDB" w:themeFill="accent3" w:themeFillTint="66"/>
          </w:tcPr>
          <w:p w14:paraId="304360FE" w14:textId="77777777" w:rsidR="00515CCD" w:rsidRPr="000072D4" w:rsidRDefault="00515CCD" w:rsidP="00605D84">
            <w:pPr>
              <w:rPr>
                <w:rFonts w:ascii="Calibri" w:hAnsi="Calibri" w:cs="Book Antiqua"/>
                <w:b/>
                <w:bCs/>
              </w:rPr>
            </w:pPr>
            <w:r w:rsidRPr="000072D4">
              <w:rPr>
                <w:rFonts w:ascii="Calibri" w:hAnsi="Calibri" w:cs="Book Antiqua"/>
                <w:b/>
                <w:bCs/>
              </w:rPr>
              <w:t>Esc. Asociados:</w:t>
            </w:r>
          </w:p>
        </w:tc>
        <w:tc>
          <w:tcPr>
            <w:tcW w:w="5087" w:type="dxa"/>
          </w:tcPr>
          <w:p w14:paraId="23ECB9C8" w14:textId="7D7C1205" w:rsidR="00515CCD" w:rsidRPr="000072D4" w:rsidRDefault="00515CCD" w:rsidP="00605D84">
            <w:pPr>
              <w:rPr>
                <w:rFonts w:ascii="Calibri" w:hAnsi="Calibri" w:cs="Book Antiqua"/>
              </w:rPr>
            </w:pPr>
            <w:r w:rsidRPr="000072D4">
              <w:rPr>
                <w:rFonts w:ascii="Calibri" w:hAnsi="Calibri" w:cs="Book Antiqua"/>
              </w:rPr>
              <w:t>ES-</w:t>
            </w:r>
            <w:r w:rsidR="009165EC" w:rsidRPr="000072D4">
              <w:rPr>
                <w:rFonts w:ascii="Calibri" w:hAnsi="Calibri" w:cs="Book Antiqua"/>
              </w:rPr>
              <w:t>8.1</w:t>
            </w:r>
          </w:p>
        </w:tc>
      </w:tr>
    </w:tbl>
    <w:p w14:paraId="681AD4E6" w14:textId="09E2B656" w:rsidR="00E513C4" w:rsidRPr="000072D4" w:rsidRDefault="002C10D3" w:rsidP="55703746">
      <w:r w:rsidRPr="000072D4">
        <w:rPr>
          <w:noProof/>
        </w:rPr>
        <w:drawing>
          <wp:inline distT="0" distB="0" distL="0" distR="0" wp14:anchorId="3E32ECF4" wp14:editId="1E81C7AD">
            <wp:extent cx="3210808" cy="1980000"/>
            <wp:effectExtent l="0" t="0" r="8890" b="127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7">
                      <a:extLst>
                        <a:ext uri="{28A0092B-C50C-407E-A947-70E740481C1C}">
                          <a14:useLocalDpi xmlns:a14="http://schemas.microsoft.com/office/drawing/2010/main" val="0"/>
                        </a:ext>
                      </a:extLst>
                    </a:blip>
                    <a:stretch>
                      <a:fillRect/>
                    </a:stretch>
                  </pic:blipFill>
                  <pic:spPr>
                    <a:xfrm>
                      <a:off x="0" y="0"/>
                      <a:ext cx="3210808" cy="1980000"/>
                    </a:xfrm>
                    <a:prstGeom prst="rect">
                      <a:avLst/>
                    </a:prstGeom>
                  </pic:spPr>
                </pic:pic>
              </a:graphicData>
            </a:graphic>
          </wp:inline>
        </w:drawing>
      </w:r>
    </w:p>
    <w:p w14:paraId="16144CA0" w14:textId="72186AA3" w:rsidR="55703746" w:rsidRPr="000072D4" w:rsidRDefault="55703746" w:rsidP="5570374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37DA56F" w14:textId="77777777" w:rsidTr="55703746">
        <w:tc>
          <w:tcPr>
            <w:tcW w:w="2001" w:type="dxa"/>
            <w:shd w:val="clear" w:color="auto" w:fill="DBDBDB" w:themeFill="accent3" w:themeFillTint="66"/>
          </w:tcPr>
          <w:p w14:paraId="5730FC41" w14:textId="77777777" w:rsidR="002C10D3" w:rsidRPr="000072D4" w:rsidRDefault="002C10D3" w:rsidP="00605D84">
            <w:pPr>
              <w:rPr>
                <w:rFonts w:ascii="Calibri" w:hAnsi="Calibri" w:cs="Book Antiqua"/>
                <w:b/>
                <w:bCs/>
              </w:rPr>
            </w:pPr>
            <w:r w:rsidRPr="000072D4">
              <w:rPr>
                <w:rFonts w:ascii="Calibri" w:hAnsi="Calibri" w:cs="Book Antiqua"/>
                <w:b/>
                <w:bCs/>
              </w:rPr>
              <w:t>ID Ref:</w:t>
            </w:r>
          </w:p>
        </w:tc>
        <w:tc>
          <w:tcPr>
            <w:tcW w:w="5087" w:type="dxa"/>
          </w:tcPr>
          <w:p w14:paraId="0D4A391C" w14:textId="2B4C4A23" w:rsidR="002C10D3" w:rsidRPr="000072D4" w:rsidRDefault="002C10D3"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23</w:t>
            </w:r>
          </w:p>
        </w:tc>
      </w:tr>
      <w:tr w:rsidR="000072D4" w:rsidRPr="000072D4" w14:paraId="5237CDC8" w14:textId="77777777" w:rsidTr="55703746">
        <w:tc>
          <w:tcPr>
            <w:tcW w:w="2001" w:type="dxa"/>
            <w:shd w:val="clear" w:color="auto" w:fill="DBDBDB" w:themeFill="accent3" w:themeFillTint="66"/>
          </w:tcPr>
          <w:p w14:paraId="3640915B" w14:textId="77777777" w:rsidR="002C10D3" w:rsidRPr="000072D4" w:rsidRDefault="002C10D3" w:rsidP="00605D84">
            <w:pPr>
              <w:rPr>
                <w:rFonts w:ascii="Calibri" w:hAnsi="Calibri" w:cs="Book Antiqua"/>
                <w:b/>
                <w:bCs/>
              </w:rPr>
            </w:pPr>
            <w:r w:rsidRPr="000072D4">
              <w:rPr>
                <w:rFonts w:ascii="Calibri" w:hAnsi="Calibri" w:cs="Book Antiqua"/>
                <w:b/>
                <w:bCs/>
              </w:rPr>
              <w:t>Descripción:</w:t>
            </w:r>
          </w:p>
        </w:tc>
        <w:tc>
          <w:tcPr>
            <w:tcW w:w="5087" w:type="dxa"/>
          </w:tcPr>
          <w:p w14:paraId="6615179D" w14:textId="2F653370" w:rsidR="002C10D3" w:rsidRPr="000072D4" w:rsidRDefault="0089119F" w:rsidP="0089119F">
            <w:pPr>
              <w:widowControl w:val="0"/>
              <w:rPr>
                <w:rFonts w:ascii="Calibri" w:hAnsi="Calibri" w:cs="Calibri"/>
              </w:rPr>
            </w:pPr>
            <w:r w:rsidRPr="000072D4">
              <w:rPr>
                <w:rFonts w:cs="Calibri"/>
              </w:rPr>
              <w:t>Listado de hoteles fallido por inexistencia de hoteles registrados.</w:t>
            </w:r>
          </w:p>
        </w:tc>
      </w:tr>
      <w:tr w:rsidR="000072D4" w:rsidRPr="000072D4" w14:paraId="69E9C76F" w14:textId="77777777" w:rsidTr="55703746">
        <w:tc>
          <w:tcPr>
            <w:tcW w:w="2001" w:type="dxa"/>
            <w:shd w:val="clear" w:color="auto" w:fill="DBDBDB" w:themeFill="accent3" w:themeFillTint="66"/>
          </w:tcPr>
          <w:p w14:paraId="41DE5323" w14:textId="77777777" w:rsidR="002C10D3" w:rsidRPr="000072D4" w:rsidRDefault="002C10D3" w:rsidP="00605D84">
            <w:pPr>
              <w:rPr>
                <w:rFonts w:ascii="Calibri" w:hAnsi="Calibri" w:cs="Book Antiqua"/>
                <w:b/>
                <w:bCs/>
              </w:rPr>
            </w:pPr>
            <w:r w:rsidRPr="000072D4">
              <w:rPr>
                <w:rFonts w:ascii="Calibri" w:hAnsi="Calibri" w:cs="Book Antiqua"/>
                <w:b/>
                <w:bCs/>
              </w:rPr>
              <w:t>Reqs. asociados:</w:t>
            </w:r>
          </w:p>
        </w:tc>
        <w:tc>
          <w:tcPr>
            <w:tcW w:w="5087" w:type="dxa"/>
          </w:tcPr>
          <w:p w14:paraId="09284B9F" w14:textId="77777777" w:rsidR="002C10D3" w:rsidRPr="000072D4" w:rsidRDefault="002C10D3" w:rsidP="00605D84">
            <w:pPr>
              <w:rPr>
                <w:rFonts w:ascii="Calibri" w:hAnsi="Calibri" w:cs="Book Antiqua"/>
              </w:rPr>
            </w:pPr>
            <w:r w:rsidRPr="000072D4">
              <w:rPr>
                <w:rFonts w:ascii="Calibri" w:hAnsi="Calibri" w:cs="Book Antiqua"/>
              </w:rPr>
              <w:t>RF-4</w:t>
            </w:r>
          </w:p>
        </w:tc>
      </w:tr>
      <w:tr w:rsidR="000072D4" w:rsidRPr="000072D4" w14:paraId="7FA9C608" w14:textId="77777777" w:rsidTr="55703746">
        <w:tc>
          <w:tcPr>
            <w:tcW w:w="2001" w:type="dxa"/>
            <w:shd w:val="clear" w:color="auto" w:fill="DBDBDB" w:themeFill="accent3" w:themeFillTint="66"/>
          </w:tcPr>
          <w:p w14:paraId="4894E1C3" w14:textId="77777777" w:rsidR="002C10D3" w:rsidRPr="000072D4" w:rsidRDefault="002C10D3" w:rsidP="00605D84">
            <w:pPr>
              <w:rPr>
                <w:rFonts w:ascii="Calibri" w:hAnsi="Calibri" w:cs="Book Antiqua"/>
                <w:b/>
                <w:bCs/>
              </w:rPr>
            </w:pPr>
            <w:r w:rsidRPr="000072D4">
              <w:rPr>
                <w:rFonts w:ascii="Calibri" w:hAnsi="Calibri" w:cs="Book Antiqua"/>
                <w:b/>
                <w:bCs/>
              </w:rPr>
              <w:t>CU asociados:</w:t>
            </w:r>
          </w:p>
        </w:tc>
        <w:tc>
          <w:tcPr>
            <w:tcW w:w="5087" w:type="dxa"/>
          </w:tcPr>
          <w:p w14:paraId="12A5DA06" w14:textId="77777777" w:rsidR="002C10D3" w:rsidRPr="000072D4" w:rsidRDefault="002C10D3" w:rsidP="00605D84">
            <w:pPr>
              <w:rPr>
                <w:rFonts w:ascii="Calibri" w:hAnsi="Calibri" w:cs="Book Antiqua"/>
              </w:rPr>
            </w:pPr>
            <w:r w:rsidRPr="000072D4">
              <w:rPr>
                <w:rFonts w:ascii="Calibri" w:hAnsi="Calibri" w:cs="Book Antiqua"/>
              </w:rPr>
              <w:t>CU-5, CU-7</w:t>
            </w:r>
          </w:p>
        </w:tc>
      </w:tr>
      <w:tr w:rsidR="000072D4" w:rsidRPr="000072D4" w14:paraId="3FB8D68C" w14:textId="77777777" w:rsidTr="55703746">
        <w:tc>
          <w:tcPr>
            <w:tcW w:w="2001" w:type="dxa"/>
            <w:shd w:val="clear" w:color="auto" w:fill="DBDBDB" w:themeFill="accent3" w:themeFillTint="66"/>
          </w:tcPr>
          <w:p w14:paraId="2F1F2767" w14:textId="77777777" w:rsidR="002C10D3" w:rsidRPr="000072D4" w:rsidRDefault="002C10D3" w:rsidP="00605D84">
            <w:pPr>
              <w:rPr>
                <w:rFonts w:ascii="Calibri" w:hAnsi="Calibri" w:cs="Book Antiqua"/>
                <w:b/>
                <w:bCs/>
              </w:rPr>
            </w:pPr>
            <w:r w:rsidRPr="000072D4">
              <w:rPr>
                <w:rFonts w:ascii="Calibri" w:hAnsi="Calibri" w:cs="Book Antiqua"/>
                <w:b/>
                <w:bCs/>
              </w:rPr>
              <w:t>Esc. Asociados:</w:t>
            </w:r>
          </w:p>
        </w:tc>
        <w:tc>
          <w:tcPr>
            <w:tcW w:w="5087" w:type="dxa"/>
          </w:tcPr>
          <w:p w14:paraId="5937760E" w14:textId="20A395C2" w:rsidR="002C10D3" w:rsidRPr="000072D4" w:rsidRDefault="002C10D3" w:rsidP="00605D84">
            <w:pPr>
              <w:rPr>
                <w:rFonts w:ascii="Calibri" w:hAnsi="Calibri" w:cs="Book Antiqua"/>
              </w:rPr>
            </w:pPr>
            <w:r w:rsidRPr="000072D4">
              <w:rPr>
                <w:rFonts w:ascii="Calibri" w:hAnsi="Calibri" w:cs="Book Antiqua"/>
              </w:rPr>
              <w:t>ES-8.2</w:t>
            </w:r>
          </w:p>
        </w:tc>
      </w:tr>
    </w:tbl>
    <w:p w14:paraId="58BD4A4F" w14:textId="06D6B5D4" w:rsidR="00E513C4" w:rsidRPr="000072D4" w:rsidRDefault="00FD2E28" w:rsidP="55703746">
      <w:r w:rsidRPr="000072D4">
        <w:rPr>
          <w:noProof/>
        </w:rPr>
        <w:drawing>
          <wp:inline distT="0" distB="0" distL="0" distR="0" wp14:anchorId="760A3285" wp14:editId="2293DB04">
            <wp:extent cx="2862872" cy="2052000"/>
            <wp:effectExtent l="0" t="0" r="0" b="5715"/>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8">
                      <a:extLst>
                        <a:ext uri="{28A0092B-C50C-407E-A947-70E740481C1C}">
                          <a14:useLocalDpi xmlns:a14="http://schemas.microsoft.com/office/drawing/2010/main" val="0"/>
                        </a:ext>
                      </a:extLst>
                    </a:blip>
                    <a:stretch>
                      <a:fillRect/>
                    </a:stretch>
                  </pic:blipFill>
                  <pic:spPr>
                    <a:xfrm>
                      <a:off x="0" y="0"/>
                      <a:ext cx="2862872" cy="2052000"/>
                    </a:xfrm>
                    <a:prstGeom prst="rect">
                      <a:avLst/>
                    </a:prstGeom>
                  </pic:spPr>
                </pic:pic>
              </a:graphicData>
            </a:graphic>
          </wp:inline>
        </w:drawing>
      </w:r>
    </w:p>
    <w:p w14:paraId="52747BCB" w14:textId="0946904C" w:rsidR="55703746" w:rsidRPr="000072D4" w:rsidRDefault="55703746" w:rsidP="5570374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4B37E52B" w14:textId="77777777" w:rsidTr="55703746">
        <w:tc>
          <w:tcPr>
            <w:tcW w:w="2001" w:type="dxa"/>
            <w:shd w:val="clear" w:color="auto" w:fill="DBDBDB" w:themeFill="accent3" w:themeFillTint="66"/>
          </w:tcPr>
          <w:p w14:paraId="20A1F821" w14:textId="77777777" w:rsidR="000D1033" w:rsidRPr="000072D4" w:rsidRDefault="000D1033" w:rsidP="00605D84">
            <w:pPr>
              <w:rPr>
                <w:rFonts w:ascii="Calibri" w:hAnsi="Calibri" w:cs="Book Antiqua"/>
                <w:b/>
                <w:bCs/>
              </w:rPr>
            </w:pPr>
            <w:r w:rsidRPr="000072D4">
              <w:rPr>
                <w:rFonts w:ascii="Calibri" w:hAnsi="Calibri" w:cs="Book Antiqua"/>
                <w:b/>
                <w:bCs/>
              </w:rPr>
              <w:lastRenderedPageBreak/>
              <w:t>ID Ref:</w:t>
            </w:r>
          </w:p>
        </w:tc>
        <w:tc>
          <w:tcPr>
            <w:tcW w:w="5087" w:type="dxa"/>
          </w:tcPr>
          <w:p w14:paraId="00B8C3B0" w14:textId="665F328E" w:rsidR="000D1033" w:rsidRPr="000072D4" w:rsidRDefault="000D1033"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24</w:t>
            </w:r>
          </w:p>
        </w:tc>
      </w:tr>
      <w:tr w:rsidR="000072D4" w:rsidRPr="000072D4" w14:paraId="459F7DB1" w14:textId="77777777" w:rsidTr="55703746">
        <w:tc>
          <w:tcPr>
            <w:tcW w:w="2001" w:type="dxa"/>
            <w:shd w:val="clear" w:color="auto" w:fill="DBDBDB" w:themeFill="accent3" w:themeFillTint="66"/>
          </w:tcPr>
          <w:p w14:paraId="3A5F7F3C" w14:textId="77777777" w:rsidR="000D1033" w:rsidRPr="000072D4" w:rsidRDefault="000D1033" w:rsidP="00605D84">
            <w:pPr>
              <w:rPr>
                <w:rFonts w:ascii="Calibri" w:hAnsi="Calibri" w:cs="Book Antiqua"/>
                <w:b/>
                <w:bCs/>
              </w:rPr>
            </w:pPr>
            <w:r w:rsidRPr="000072D4">
              <w:rPr>
                <w:rFonts w:ascii="Calibri" w:hAnsi="Calibri" w:cs="Book Antiqua"/>
                <w:b/>
                <w:bCs/>
              </w:rPr>
              <w:t>Descripción:</w:t>
            </w:r>
          </w:p>
        </w:tc>
        <w:tc>
          <w:tcPr>
            <w:tcW w:w="5087" w:type="dxa"/>
          </w:tcPr>
          <w:p w14:paraId="7CA0F337" w14:textId="6520013F" w:rsidR="000D1033" w:rsidRPr="000072D4" w:rsidRDefault="00A07988" w:rsidP="00605D84">
            <w:pPr>
              <w:widowControl w:val="0"/>
              <w:rPr>
                <w:rFonts w:ascii="Calibri" w:hAnsi="Calibri" w:cs="Calibri"/>
              </w:rPr>
            </w:pPr>
            <w:r w:rsidRPr="000072D4">
              <w:rPr>
                <w:rFonts w:cs="Calibri"/>
              </w:rPr>
              <w:t xml:space="preserve">Listado de hoteles fallido por mala comunicación con la base de datos. </w:t>
            </w:r>
          </w:p>
        </w:tc>
      </w:tr>
      <w:tr w:rsidR="000072D4" w:rsidRPr="000072D4" w14:paraId="708BA321" w14:textId="77777777" w:rsidTr="55703746">
        <w:tc>
          <w:tcPr>
            <w:tcW w:w="2001" w:type="dxa"/>
            <w:shd w:val="clear" w:color="auto" w:fill="DBDBDB" w:themeFill="accent3" w:themeFillTint="66"/>
          </w:tcPr>
          <w:p w14:paraId="12A5BAC2" w14:textId="77777777" w:rsidR="000D1033" w:rsidRPr="000072D4" w:rsidRDefault="000D1033" w:rsidP="00605D84">
            <w:pPr>
              <w:rPr>
                <w:rFonts w:ascii="Calibri" w:hAnsi="Calibri" w:cs="Book Antiqua"/>
                <w:b/>
                <w:bCs/>
              </w:rPr>
            </w:pPr>
            <w:r w:rsidRPr="000072D4">
              <w:rPr>
                <w:rFonts w:ascii="Calibri" w:hAnsi="Calibri" w:cs="Book Antiqua"/>
                <w:b/>
                <w:bCs/>
              </w:rPr>
              <w:t>Reqs. asociados:</w:t>
            </w:r>
          </w:p>
        </w:tc>
        <w:tc>
          <w:tcPr>
            <w:tcW w:w="5087" w:type="dxa"/>
          </w:tcPr>
          <w:p w14:paraId="7AFA5494" w14:textId="77777777" w:rsidR="000D1033" w:rsidRPr="000072D4" w:rsidRDefault="000D1033" w:rsidP="00605D84">
            <w:pPr>
              <w:rPr>
                <w:rFonts w:ascii="Calibri" w:hAnsi="Calibri" w:cs="Book Antiqua"/>
              </w:rPr>
            </w:pPr>
            <w:r w:rsidRPr="000072D4">
              <w:rPr>
                <w:rFonts w:ascii="Calibri" w:hAnsi="Calibri" w:cs="Book Antiqua"/>
              </w:rPr>
              <w:t>RF-4</w:t>
            </w:r>
          </w:p>
        </w:tc>
      </w:tr>
      <w:tr w:rsidR="000072D4" w:rsidRPr="000072D4" w14:paraId="5C9CB70E" w14:textId="77777777" w:rsidTr="55703746">
        <w:tc>
          <w:tcPr>
            <w:tcW w:w="2001" w:type="dxa"/>
            <w:shd w:val="clear" w:color="auto" w:fill="DBDBDB" w:themeFill="accent3" w:themeFillTint="66"/>
          </w:tcPr>
          <w:p w14:paraId="37FE2273" w14:textId="77777777" w:rsidR="000D1033" w:rsidRPr="000072D4" w:rsidRDefault="000D1033" w:rsidP="00605D84">
            <w:pPr>
              <w:rPr>
                <w:rFonts w:ascii="Calibri" w:hAnsi="Calibri" w:cs="Book Antiqua"/>
                <w:b/>
                <w:bCs/>
              </w:rPr>
            </w:pPr>
            <w:r w:rsidRPr="000072D4">
              <w:rPr>
                <w:rFonts w:ascii="Calibri" w:hAnsi="Calibri" w:cs="Book Antiqua"/>
                <w:b/>
                <w:bCs/>
              </w:rPr>
              <w:t>CU asociados:</w:t>
            </w:r>
          </w:p>
        </w:tc>
        <w:tc>
          <w:tcPr>
            <w:tcW w:w="5087" w:type="dxa"/>
          </w:tcPr>
          <w:p w14:paraId="2B7C5A30" w14:textId="77777777" w:rsidR="000D1033" w:rsidRPr="000072D4" w:rsidRDefault="000D1033" w:rsidP="00605D84">
            <w:pPr>
              <w:rPr>
                <w:rFonts w:ascii="Calibri" w:hAnsi="Calibri" w:cs="Book Antiqua"/>
              </w:rPr>
            </w:pPr>
            <w:r w:rsidRPr="000072D4">
              <w:rPr>
                <w:rFonts w:ascii="Calibri" w:hAnsi="Calibri" w:cs="Book Antiqua"/>
              </w:rPr>
              <w:t>CU-5, CU-7</w:t>
            </w:r>
          </w:p>
        </w:tc>
      </w:tr>
      <w:tr w:rsidR="000072D4" w:rsidRPr="000072D4" w14:paraId="5CE36528" w14:textId="77777777" w:rsidTr="55703746">
        <w:tc>
          <w:tcPr>
            <w:tcW w:w="2001" w:type="dxa"/>
            <w:shd w:val="clear" w:color="auto" w:fill="DBDBDB" w:themeFill="accent3" w:themeFillTint="66"/>
          </w:tcPr>
          <w:p w14:paraId="03278934" w14:textId="77777777" w:rsidR="000D1033" w:rsidRPr="000072D4" w:rsidRDefault="000D1033" w:rsidP="00605D84">
            <w:pPr>
              <w:rPr>
                <w:rFonts w:ascii="Calibri" w:hAnsi="Calibri" w:cs="Book Antiqua"/>
                <w:b/>
                <w:bCs/>
              </w:rPr>
            </w:pPr>
            <w:r w:rsidRPr="000072D4">
              <w:rPr>
                <w:rFonts w:ascii="Calibri" w:hAnsi="Calibri" w:cs="Book Antiqua"/>
                <w:b/>
                <w:bCs/>
              </w:rPr>
              <w:t>Esc. Asociados:</w:t>
            </w:r>
          </w:p>
        </w:tc>
        <w:tc>
          <w:tcPr>
            <w:tcW w:w="5087" w:type="dxa"/>
          </w:tcPr>
          <w:p w14:paraId="1EC73FB2" w14:textId="07EA52EF" w:rsidR="000D1033" w:rsidRPr="000072D4" w:rsidRDefault="000D1033" w:rsidP="00605D84">
            <w:pPr>
              <w:rPr>
                <w:rFonts w:ascii="Calibri" w:hAnsi="Calibri" w:cs="Book Antiqua"/>
              </w:rPr>
            </w:pPr>
            <w:r w:rsidRPr="000072D4">
              <w:rPr>
                <w:rFonts w:ascii="Calibri" w:hAnsi="Calibri" w:cs="Book Antiqua"/>
              </w:rPr>
              <w:t>ES-8.</w:t>
            </w:r>
            <w:r w:rsidR="00A07988" w:rsidRPr="000072D4">
              <w:rPr>
                <w:rFonts w:ascii="Calibri" w:hAnsi="Calibri" w:cs="Book Antiqua"/>
              </w:rPr>
              <w:t>3</w:t>
            </w:r>
          </w:p>
        </w:tc>
      </w:tr>
    </w:tbl>
    <w:p w14:paraId="5503C484" w14:textId="4E91C096" w:rsidR="00FD2E28" w:rsidRPr="000072D4" w:rsidRDefault="00DE2D26" w:rsidP="55703746">
      <w:r w:rsidRPr="000072D4">
        <w:rPr>
          <w:noProof/>
        </w:rPr>
        <w:drawing>
          <wp:inline distT="0" distB="0" distL="0" distR="0" wp14:anchorId="4896203F" wp14:editId="30EDB94C">
            <wp:extent cx="3340272" cy="2349621"/>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49">
                      <a:extLst>
                        <a:ext uri="{28A0092B-C50C-407E-A947-70E740481C1C}">
                          <a14:useLocalDpi xmlns:a14="http://schemas.microsoft.com/office/drawing/2010/main" val="0"/>
                        </a:ext>
                      </a:extLst>
                    </a:blip>
                    <a:stretch>
                      <a:fillRect/>
                    </a:stretch>
                  </pic:blipFill>
                  <pic:spPr>
                    <a:xfrm>
                      <a:off x="0" y="0"/>
                      <a:ext cx="3340272" cy="2349621"/>
                    </a:xfrm>
                    <a:prstGeom prst="rect">
                      <a:avLst/>
                    </a:prstGeom>
                  </pic:spPr>
                </pic:pic>
              </a:graphicData>
            </a:graphic>
          </wp:inline>
        </w:drawing>
      </w:r>
    </w:p>
    <w:p w14:paraId="07A361C1" w14:textId="77777777" w:rsidR="0081432E" w:rsidRPr="000072D4" w:rsidRDefault="0081432E" w:rsidP="5570374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395B6C06" w14:textId="77777777" w:rsidTr="55703746">
        <w:tc>
          <w:tcPr>
            <w:tcW w:w="2001" w:type="dxa"/>
            <w:shd w:val="clear" w:color="auto" w:fill="DBDBDB" w:themeFill="accent3" w:themeFillTint="66"/>
          </w:tcPr>
          <w:p w14:paraId="33C3EB4F" w14:textId="77777777" w:rsidR="0081432E" w:rsidRPr="000072D4" w:rsidRDefault="0081432E" w:rsidP="00605D84">
            <w:pPr>
              <w:rPr>
                <w:rFonts w:ascii="Calibri" w:hAnsi="Calibri" w:cs="Book Antiqua"/>
                <w:b/>
                <w:bCs/>
              </w:rPr>
            </w:pPr>
            <w:r w:rsidRPr="000072D4">
              <w:rPr>
                <w:rFonts w:ascii="Calibri" w:hAnsi="Calibri" w:cs="Book Antiqua"/>
                <w:b/>
                <w:bCs/>
              </w:rPr>
              <w:t>ID Ref:</w:t>
            </w:r>
          </w:p>
        </w:tc>
        <w:tc>
          <w:tcPr>
            <w:tcW w:w="5087" w:type="dxa"/>
          </w:tcPr>
          <w:p w14:paraId="7E2700EC" w14:textId="0203B070" w:rsidR="0081432E" w:rsidRPr="000072D4" w:rsidRDefault="0081432E"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25</w:t>
            </w:r>
          </w:p>
        </w:tc>
      </w:tr>
      <w:tr w:rsidR="000072D4" w:rsidRPr="000072D4" w14:paraId="5D7AE14D" w14:textId="77777777" w:rsidTr="55703746">
        <w:tc>
          <w:tcPr>
            <w:tcW w:w="2001" w:type="dxa"/>
            <w:shd w:val="clear" w:color="auto" w:fill="DBDBDB" w:themeFill="accent3" w:themeFillTint="66"/>
          </w:tcPr>
          <w:p w14:paraId="034BF9A0" w14:textId="77777777" w:rsidR="0081432E" w:rsidRPr="000072D4" w:rsidRDefault="0081432E" w:rsidP="00605D84">
            <w:pPr>
              <w:rPr>
                <w:rFonts w:ascii="Calibri" w:hAnsi="Calibri" w:cs="Book Antiqua"/>
                <w:b/>
                <w:bCs/>
              </w:rPr>
            </w:pPr>
            <w:r w:rsidRPr="000072D4">
              <w:rPr>
                <w:rFonts w:ascii="Calibri" w:hAnsi="Calibri" w:cs="Book Antiqua"/>
                <w:b/>
                <w:bCs/>
              </w:rPr>
              <w:t>Descripción:</w:t>
            </w:r>
          </w:p>
        </w:tc>
        <w:tc>
          <w:tcPr>
            <w:tcW w:w="5087" w:type="dxa"/>
          </w:tcPr>
          <w:p w14:paraId="14B421A1" w14:textId="6122695C" w:rsidR="0081432E" w:rsidRPr="000072D4" w:rsidRDefault="00E610D5" w:rsidP="00605D84">
            <w:pPr>
              <w:widowControl w:val="0"/>
              <w:rPr>
                <w:rFonts w:ascii="Calibri" w:hAnsi="Calibri" w:cs="Calibri"/>
              </w:rPr>
            </w:pPr>
            <w:r w:rsidRPr="000072D4">
              <w:rPr>
                <w:rFonts w:cs="Calibri"/>
              </w:rPr>
              <w:t>Registro de cliente exitoso.</w:t>
            </w:r>
          </w:p>
        </w:tc>
      </w:tr>
      <w:tr w:rsidR="000072D4" w:rsidRPr="000072D4" w14:paraId="79D6910F" w14:textId="77777777" w:rsidTr="55703746">
        <w:tc>
          <w:tcPr>
            <w:tcW w:w="2001" w:type="dxa"/>
            <w:shd w:val="clear" w:color="auto" w:fill="DBDBDB" w:themeFill="accent3" w:themeFillTint="66"/>
          </w:tcPr>
          <w:p w14:paraId="4E222036" w14:textId="77777777" w:rsidR="0081432E" w:rsidRPr="000072D4" w:rsidRDefault="0081432E" w:rsidP="00605D84">
            <w:pPr>
              <w:rPr>
                <w:rFonts w:ascii="Calibri" w:hAnsi="Calibri" w:cs="Book Antiqua"/>
                <w:b/>
                <w:bCs/>
              </w:rPr>
            </w:pPr>
            <w:r w:rsidRPr="000072D4">
              <w:rPr>
                <w:rFonts w:ascii="Calibri" w:hAnsi="Calibri" w:cs="Book Antiqua"/>
                <w:b/>
                <w:bCs/>
              </w:rPr>
              <w:t>Reqs. asociados:</w:t>
            </w:r>
          </w:p>
        </w:tc>
        <w:tc>
          <w:tcPr>
            <w:tcW w:w="5087" w:type="dxa"/>
          </w:tcPr>
          <w:p w14:paraId="0E3A9E46" w14:textId="0A6B7890" w:rsidR="0081432E" w:rsidRPr="000072D4" w:rsidRDefault="0081432E" w:rsidP="00605D84">
            <w:pPr>
              <w:rPr>
                <w:rFonts w:ascii="Calibri" w:hAnsi="Calibri" w:cs="Book Antiqua"/>
              </w:rPr>
            </w:pPr>
            <w:r w:rsidRPr="000072D4">
              <w:rPr>
                <w:rFonts w:ascii="Calibri" w:hAnsi="Calibri" w:cs="Book Antiqua"/>
              </w:rPr>
              <w:t>RF-6</w:t>
            </w:r>
          </w:p>
        </w:tc>
      </w:tr>
      <w:tr w:rsidR="000072D4" w:rsidRPr="000072D4" w14:paraId="1D3AFE51" w14:textId="77777777" w:rsidTr="55703746">
        <w:tc>
          <w:tcPr>
            <w:tcW w:w="2001" w:type="dxa"/>
            <w:shd w:val="clear" w:color="auto" w:fill="DBDBDB" w:themeFill="accent3" w:themeFillTint="66"/>
          </w:tcPr>
          <w:p w14:paraId="3787DE0B" w14:textId="77777777" w:rsidR="0081432E" w:rsidRPr="000072D4" w:rsidRDefault="0081432E" w:rsidP="00605D84">
            <w:pPr>
              <w:rPr>
                <w:rFonts w:ascii="Calibri" w:hAnsi="Calibri" w:cs="Book Antiqua"/>
                <w:b/>
                <w:bCs/>
              </w:rPr>
            </w:pPr>
            <w:r w:rsidRPr="000072D4">
              <w:rPr>
                <w:rFonts w:ascii="Calibri" w:hAnsi="Calibri" w:cs="Book Antiqua"/>
                <w:b/>
                <w:bCs/>
              </w:rPr>
              <w:t>CU asociados:</w:t>
            </w:r>
          </w:p>
        </w:tc>
        <w:tc>
          <w:tcPr>
            <w:tcW w:w="5087" w:type="dxa"/>
          </w:tcPr>
          <w:p w14:paraId="725E0D8E" w14:textId="2A1D1D16" w:rsidR="0081432E" w:rsidRPr="000072D4" w:rsidRDefault="00C74E03" w:rsidP="00605D84">
            <w:pPr>
              <w:rPr>
                <w:rFonts w:ascii="Calibri" w:hAnsi="Calibri" w:cs="Book Antiqua"/>
              </w:rPr>
            </w:pPr>
            <w:r w:rsidRPr="000072D4">
              <w:rPr>
                <w:rFonts w:ascii="Calibri" w:hAnsi="Calibri" w:cs="Book Antiqua"/>
              </w:rPr>
              <w:t>No Asociado</w:t>
            </w:r>
          </w:p>
        </w:tc>
      </w:tr>
      <w:tr w:rsidR="000072D4" w:rsidRPr="000072D4" w14:paraId="0F268CCA" w14:textId="77777777" w:rsidTr="55703746">
        <w:tc>
          <w:tcPr>
            <w:tcW w:w="2001" w:type="dxa"/>
            <w:shd w:val="clear" w:color="auto" w:fill="DBDBDB" w:themeFill="accent3" w:themeFillTint="66"/>
          </w:tcPr>
          <w:p w14:paraId="7B3B3B78" w14:textId="77777777" w:rsidR="0081432E" w:rsidRPr="000072D4" w:rsidRDefault="0081432E" w:rsidP="00605D84">
            <w:pPr>
              <w:rPr>
                <w:rFonts w:ascii="Calibri" w:hAnsi="Calibri" w:cs="Book Antiqua"/>
                <w:b/>
                <w:bCs/>
              </w:rPr>
            </w:pPr>
            <w:r w:rsidRPr="000072D4">
              <w:rPr>
                <w:rFonts w:ascii="Calibri" w:hAnsi="Calibri" w:cs="Book Antiqua"/>
                <w:b/>
                <w:bCs/>
              </w:rPr>
              <w:t>Esc. Asociados:</w:t>
            </w:r>
          </w:p>
        </w:tc>
        <w:tc>
          <w:tcPr>
            <w:tcW w:w="5087" w:type="dxa"/>
          </w:tcPr>
          <w:p w14:paraId="2A6566D4" w14:textId="6A15BD3E" w:rsidR="0081432E" w:rsidRPr="000072D4" w:rsidRDefault="0081432E" w:rsidP="00605D84">
            <w:pPr>
              <w:rPr>
                <w:rFonts w:ascii="Calibri" w:hAnsi="Calibri" w:cs="Book Antiqua"/>
              </w:rPr>
            </w:pPr>
            <w:r w:rsidRPr="000072D4">
              <w:rPr>
                <w:rFonts w:ascii="Calibri" w:hAnsi="Calibri" w:cs="Book Antiqua"/>
              </w:rPr>
              <w:t>ES-</w:t>
            </w:r>
            <w:r w:rsidR="00C74E03" w:rsidRPr="000072D4">
              <w:rPr>
                <w:rFonts w:ascii="Calibri" w:hAnsi="Calibri" w:cs="Book Antiqua"/>
              </w:rPr>
              <w:t>9.1</w:t>
            </w:r>
          </w:p>
        </w:tc>
      </w:tr>
    </w:tbl>
    <w:p w14:paraId="23A95F90" w14:textId="41F4F7AE" w:rsidR="001313D8" w:rsidRPr="000072D4" w:rsidRDefault="00634906" w:rsidP="55703746">
      <w:r w:rsidRPr="000072D4">
        <w:rPr>
          <w:noProof/>
        </w:rPr>
        <w:drawing>
          <wp:inline distT="0" distB="0" distL="0" distR="0" wp14:anchorId="6DCEB888" wp14:editId="5F078FD5">
            <wp:extent cx="3276768" cy="2101958"/>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50">
                      <a:extLst>
                        <a:ext uri="{28A0092B-C50C-407E-A947-70E740481C1C}">
                          <a14:useLocalDpi xmlns:a14="http://schemas.microsoft.com/office/drawing/2010/main" val="0"/>
                        </a:ext>
                      </a:extLst>
                    </a:blip>
                    <a:stretch>
                      <a:fillRect/>
                    </a:stretch>
                  </pic:blipFill>
                  <pic:spPr>
                    <a:xfrm>
                      <a:off x="0" y="0"/>
                      <a:ext cx="3276768" cy="2101958"/>
                    </a:xfrm>
                    <a:prstGeom prst="rect">
                      <a:avLst/>
                    </a:prstGeom>
                  </pic:spPr>
                </pic:pic>
              </a:graphicData>
            </a:graphic>
          </wp:inline>
        </w:drawing>
      </w:r>
    </w:p>
    <w:p w14:paraId="535AADFD" w14:textId="07815788" w:rsidR="55703746" w:rsidRPr="000072D4" w:rsidRDefault="55703746" w:rsidP="5570374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05DEE475" w14:textId="77777777" w:rsidTr="55703746">
        <w:tc>
          <w:tcPr>
            <w:tcW w:w="2001" w:type="dxa"/>
            <w:shd w:val="clear" w:color="auto" w:fill="DBDBDB" w:themeFill="accent3" w:themeFillTint="66"/>
          </w:tcPr>
          <w:p w14:paraId="28999843" w14:textId="77777777" w:rsidR="00634906" w:rsidRPr="000072D4" w:rsidRDefault="00634906" w:rsidP="00605D84">
            <w:pPr>
              <w:rPr>
                <w:rFonts w:ascii="Calibri" w:hAnsi="Calibri" w:cs="Book Antiqua"/>
                <w:b/>
                <w:bCs/>
              </w:rPr>
            </w:pPr>
            <w:r w:rsidRPr="000072D4">
              <w:rPr>
                <w:rFonts w:ascii="Calibri" w:hAnsi="Calibri" w:cs="Book Antiqua"/>
                <w:b/>
                <w:bCs/>
              </w:rPr>
              <w:t>ID Ref:</w:t>
            </w:r>
          </w:p>
        </w:tc>
        <w:tc>
          <w:tcPr>
            <w:tcW w:w="5087" w:type="dxa"/>
          </w:tcPr>
          <w:p w14:paraId="27731AFB" w14:textId="144E2DD5" w:rsidR="00634906" w:rsidRPr="000072D4" w:rsidRDefault="00634906"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26</w:t>
            </w:r>
          </w:p>
        </w:tc>
      </w:tr>
      <w:tr w:rsidR="000072D4" w:rsidRPr="000072D4" w14:paraId="28575C5A" w14:textId="77777777" w:rsidTr="55703746">
        <w:tc>
          <w:tcPr>
            <w:tcW w:w="2001" w:type="dxa"/>
            <w:shd w:val="clear" w:color="auto" w:fill="DBDBDB" w:themeFill="accent3" w:themeFillTint="66"/>
          </w:tcPr>
          <w:p w14:paraId="52EF04BD" w14:textId="77777777" w:rsidR="00634906" w:rsidRPr="000072D4" w:rsidRDefault="00634906" w:rsidP="00605D84">
            <w:pPr>
              <w:rPr>
                <w:rFonts w:ascii="Calibri" w:hAnsi="Calibri" w:cs="Book Antiqua"/>
                <w:b/>
                <w:bCs/>
              </w:rPr>
            </w:pPr>
            <w:r w:rsidRPr="000072D4">
              <w:rPr>
                <w:rFonts w:ascii="Calibri" w:hAnsi="Calibri" w:cs="Book Antiqua"/>
                <w:b/>
                <w:bCs/>
              </w:rPr>
              <w:t>Descripción:</w:t>
            </w:r>
          </w:p>
        </w:tc>
        <w:tc>
          <w:tcPr>
            <w:tcW w:w="5087" w:type="dxa"/>
          </w:tcPr>
          <w:p w14:paraId="3695B541" w14:textId="63C6CD81" w:rsidR="00634906" w:rsidRPr="000072D4" w:rsidRDefault="00141322" w:rsidP="00605D84">
            <w:pPr>
              <w:widowControl w:val="0"/>
              <w:rPr>
                <w:rFonts w:ascii="Calibri" w:hAnsi="Calibri" w:cs="Calibri"/>
              </w:rPr>
            </w:pPr>
            <w:r w:rsidRPr="000072D4">
              <w:rPr>
                <w:rFonts w:cs="Calibri"/>
              </w:rPr>
              <w:t>Registro de cliente fallido por número de cédula inválido.</w:t>
            </w:r>
          </w:p>
        </w:tc>
      </w:tr>
      <w:tr w:rsidR="000072D4" w:rsidRPr="000072D4" w14:paraId="6018E068" w14:textId="77777777" w:rsidTr="55703746">
        <w:tc>
          <w:tcPr>
            <w:tcW w:w="2001" w:type="dxa"/>
            <w:shd w:val="clear" w:color="auto" w:fill="DBDBDB" w:themeFill="accent3" w:themeFillTint="66"/>
          </w:tcPr>
          <w:p w14:paraId="3A7EA517" w14:textId="77777777" w:rsidR="00634906" w:rsidRPr="000072D4" w:rsidRDefault="00634906" w:rsidP="00605D84">
            <w:pPr>
              <w:rPr>
                <w:rFonts w:ascii="Calibri" w:hAnsi="Calibri" w:cs="Book Antiqua"/>
                <w:b/>
                <w:bCs/>
              </w:rPr>
            </w:pPr>
            <w:r w:rsidRPr="000072D4">
              <w:rPr>
                <w:rFonts w:ascii="Calibri" w:hAnsi="Calibri" w:cs="Book Antiqua"/>
                <w:b/>
                <w:bCs/>
              </w:rPr>
              <w:t>Reqs. asociados:</w:t>
            </w:r>
          </w:p>
        </w:tc>
        <w:tc>
          <w:tcPr>
            <w:tcW w:w="5087" w:type="dxa"/>
          </w:tcPr>
          <w:p w14:paraId="27902645" w14:textId="77777777" w:rsidR="00634906" w:rsidRPr="000072D4" w:rsidRDefault="00634906" w:rsidP="00605D84">
            <w:pPr>
              <w:rPr>
                <w:rFonts w:ascii="Calibri" w:hAnsi="Calibri" w:cs="Book Antiqua"/>
              </w:rPr>
            </w:pPr>
            <w:r w:rsidRPr="000072D4">
              <w:rPr>
                <w:rFonts w:ascii="Calibri" w:hAnsi="Calibri" w:cs="Book Antiqua"/>
              </w:rPr>
              <w:t>RF-6</w:t>
            </w:r>
          </w:p>
        </w:tc>
      </w:tr>
      <w:tr w:rsidR="000072D4" w:rsidRPr="000072D4" w14:paraId="78B3F39A" w14:textId="77777777" w:rsidTr="55703746">
        <w:tc>
          <w:tcPr>
            <w:tcW w:w="2001" w:type="dxa"/>
            <w:shd w:val="clear" w:color="auto" w:fill="DBDBDB" w:themeFill="accent3" w:themeFillTint="66"/>
          </w:tcPr>
          <w:p w14:paraId="3565F097" w14:textId="77777777" w:rsidR="00634906" w:rsidRPr="000072D4" w:rsidRDefault="00634906" w:rsidP="00605D84">
            <w:pPr>
              <w:rPr>
                <w:rFonts w:ascii="Calibri" w:hAnsi="Calibri" w:cs="Book Antiqua"/>
                <w:b/>
                <w:bCs/>
              </w:rPr>
            </w:pPr>
            <w:r w:rsidRPr="000072D4">
              <w:rPr>
                <w:rFonts w:ascii="Calibri" w:hAnsi="Calibri" w:cs="Book Antiqua"/>
                <w:b/>
                <w:bCs/>
              </w:rPr>
              <w:t>CU asociados:</w:t>
            </w:r>
          </w:p>
        </w:tc>
        <w:tc>
          <w:tcPr>
            <w:tcW w:w="5087" w:type="dxa"/>
          </w:tcPr>
          <w:p w14:paraId="22CB9F88" w14:textId="77777777" w:rsidR="00634906" w:rsidRPr="000072D4" w:rsidRDefault="00634906" w:rsidP="00605D84">
            <w:pPr>
              <w:rPr>
                <w:rFonts w:ascii="Calibri" w:hAnsi="Calibri" w:cs="Book Antiqua"/>
              </w:rPr>
            </w:pPr>
            <w:r w:rsidRPr="000072D4">
              <w:rPr>
                <w:rFonts w:ascii="Calibri" w:hAnsi="Calibri" w:cs="Book Antiqua"/>
              </w:rPr>
              <w:t>No Asociado</w:t>
            </w:r>
          </w:p>
        </w:tc>
      </w:tr>
      <w:tr w:rsidR="000072D4" w:rsidRPr="000072D4" w14:paraId="7DEAEE09" w14:textId="77777777" w:rsidTr="55703746">
        <w:tc>
          <w:tcPr>
            <w:tcW w:w="2001" w:type="dxa"/>
            <w:shd w:val="clear" w:color="auto" w:fill="DBDBDB" w:themeFill="accent3" w:themeFillTint="66"/>
          </w:tcPr>
          <w:p w14:paraId="2A955AED" w14:textId="77777777" w:rsidR="00634906" w:rsidRPr="000072D4" w:rsidRDefault="00634906" w:rsidP="00605D84">
            <w:pPr>
              <w:rPr>
                <w:rFonts w:ascii="Calibri" w:hAnsi="Calibri" w:cs="Book Antiqua"/>
                <w:b/>
                <w:bCs/>
              </w:rPr>
            </w:pPr>
            <w:r w:rsidRPr="000072D4">
              <w:rPr>
                <w:rFonts w:ascii="Calibri" w:hAnsi="Calibri" w:cs="Book Antiqua"/>
                <w:b/>
                <w:bCs/>
              </w:rPr>
              <w:t>Esc. Asociados:</w:t>
            </w:r>
          </w:p>
        </w:tc>
        <w:tc>
          <w:tcPr>
            <w:tcW w:w="5087" w:type="dxa"/>
          </w:tcPr>
          <w:p w14:paraId="3ECDF2DD" w14:textId="21BCAB73" w:rsidR="00634906" w:rsidRPr="000072D4" w:rsidRDefault="00634906" w:rsidP="00605D84">
            <w:pPr>
              <w:rPr>
                <w:rFonts w:ascii="Calibri" w:hAnsi="Calibri" w:cs="Book Antiqua"/>
              </w:rPr>
            </w:pPr>
            <w:r w:rsidRPr="000072D4">
              <w:rPr>
                <w:rFonts w:ascii="Calibri" w:hAnsi="Calibri" w:cs="Book Antiqua"/>
              </w:rPr>
              <w:t>ES-9.</w:t>
            </w:r>
            <w:r w:rsidR="004B65E1" w:rsidRPr="000072D4">
              <w:rPr>
                <w:rFonts w:ascii="Calibri" w:hAnsi="Calibri" w:cs="Book Antiqua"/>
              </w:rPr>
              <w:t>2</w:t>
            </w:r>
          </w:p>
        </w:tc>
      </w:tr>
    </w:tbl>
    <w:p w14:paraId="0D6734DE" w14:textId="115A27A4" w:rsidR="001313D8" w:rsidRPr="000072D4" w:rsidRDefault="00F053E1" w:rsidP="55703746">
      <w:r w:rsidRPr="000072D4">
        <w:rPr>
          <w:noProof/>
        </w:rPr>
        <w:lastRenderedPageBreak/>
        <w:drawing>
          <wp:inline distT="0" distB="0" distL="0" distR="0" wp14:anchorId="4AAF74FA" wp14:editId="1EAF194A">
            <wp:extent cx="2629511" cy="1908000"/>
            <wp:effectExtent l="0" t="0" r="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51">
                      <a:extLst>
                        <a:ext uri="{28A0092B-C50C-407E-A947-70E740481C1C}">
                          <a14:useLocalDpi xmlns:a14="http://schemas.microsoft.com/office/drawing/2010/main" val="0"/>
                        </a:ext>
                      </a:extLst>
                    </a:blip>
                    <a:stretch>
                      <a:fillRect/>
                    </a:stretch>
                  </pic:blipFill>
                  <pic:spPr>
                    <a:xfrm>
                      <a:off x="0" y="0"/>
                      <a:ext cx="2629511" cy="1908000"/>
                    </a:xfrm>
                    <a:prstGeom prst="rect">
                      <a:avLst/>
                    </a:prstGeom>
                  </pic:spPr>
                </pic:pic>
              </a:graphicData>
            </a:graphic>
          </wp:inline>
        </w:drawing>
      </w:r>
    </w:p>
    <w:p w14:paraId="072BFFFF" w14:textId="3299663D" w:rsidR="55703746" w:rsidRPr="000072D4" w:rsidRDefault="55703746" w:rsidP="5570374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2F196558" w14:textId="77777777" w:rsidTr="1FC5806C">
        <w:tc>
          <w:tcPr>
            <w:tcW w:w="2001" w:type="dxa"/>
            <w:shd w:val="clear" w:color="auto" w:fill="DBDBDB" w:themeFill="accent3" w:themeFillTint="66"/>
          </w:tcPr>
          <w:p w14:paraId="310FC736" w14:textId="77777777" w:rsidR="000F6396" w:rsidRPr="000072D4" w:rsidRDefault="000F6396" w:rsidP="00605D84">
            <w:pPr>
              <w:rPr>
                <w:rFonts w:ascii="Calibri" w:hAnsi="Calibri" w:cs="Book Antiqua"/>
                <w:b/>
                <w:bCs/>
              </w:rPr>
            </w:pPr>
            <w:r w:rsidRPr="000072D4">
              <w:rPr>
                <w:rFonts w:ascii="Calibri" w:hAnsi="Calibri" w:cs="Book Antiqua"/>
                <w:b/>
                <w:bCs/>
              </w:rPr>
              <w:t>ID Ref:</w:t>
            </w:r>
          </w:p>
        </w:tc>
        <w:tc>
          <w:tcPr>
            <w:tcW w:w="5087" w:type="dxa"/>
          </w:tcPr>
          <w:p w14:paraId="455A2A66" w14:textId="1FFD56BF" w:rsidR="000F6396" w:rsidRPr="000072D4" w:rsidRDefault="000F6396"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27</w:t>
            </w:r>
          </w:p>
        </w:tc>
      </w:tr>
      <w:tr w:rsidR="000072D4" w:rsidRPr="000072D4" w14:paraId="1107FD5E" w14:textId="77777777" w:rsidTr="1FC5806C">
        <w:tc>
          <w:tcPr>
            <w:tcW w:w="2001" w:type="dxa"/>
            <w:shd w:val="clear" w:color="auto" w:fill="DBDBDB" w:themeFill="accent3" w:themeFillTint="66"/>
          </w:tcPr>
          <w:p w14:paraId="7C51B615" w14:textId="77777777" w:rsidR="000F6396" w:rsidRPr="000072D4" w:rsidRDefault="000F6396" w:rsidP="00605D84">
            <w:pPr>
              <w:rPr>
                <w:rFonts w:ascii="Calibri" w:hAnsi="Calibri" w:cs="Book Antiqua"/>
                <w:b/>
                <w:bCs/>
              </w:rPr>
            </w:pPr>
            <w:r w:rsidRPr="000072D4">
              <w:rPr>
                <w:rFonts w:ascii="Calibri" w:hAnsi="Calibri" w:cs="Book Antiqua"/>
                <w:b/>
                <w:bCs/>
              </w:rPr>
              <w:t>Descripción:</w:t>
            </w:r>
          </w:p>
        </w:tc>
        <w:tc>
          <w:tcPr>
            <w:tcW w:w="5087" w:type="dxa"/>
          </w:tcPr>
          <w:p w14:paraId="65C35104" w14:textId="15C706B9" w:rsidR="000F6396" w:rsidRPr="000072D4" w:rsidRDefault="00A34014" w:rsidP="00605D84">
            <w:pPr>
              <w:widowControl w:val="0"/>
              <w:rPr>
                <w:rFonts w:ascii="Calibri" w:hAnsi="Calibri" w:cs="Calibri"/>
              </w:rPr>
            </w:pPr>
            <w:r w:rsidRPr="000072D4">
              <w:rPr>
                <w:rFonts w:cs="Calibri"/>
              </w:rPr>
              <w:t>Registro de cliente incompleto por correo electrónico no confirmado.</w:t>
            </w:r>
          </w:p>
        </w:tc>
      </w:tr>
      <w:tr w:rsidR="000072D4" w:rsidRPr="000072D4" w14:paraId="3409C3D0" w14:textId="77777777" w:rsidTr="1FC5806C">
        <w:tc>
          <w:tcPr>
            <w:tcW w:w="2001" w:type="dxa"/>
            <w:shd w:val="clear" w:color="auto" w:fill="DBDBDB" w:themeFill="accent3" w:themeFillTint="66"/>
          </w:tcPr>
          <w:p w14:paraId="7A8FBCBC" w14:textId="77777777" w:rsidR="000F6396" w:rsidRPr="000072D4" w:rsidRDefault="000F6396" w:rsidP="00605D84">
            <w:pPr>
              <w:rPr>
                <w:rFonts w:ascii="Calibri" w:hAnsi="Calibri" w:cs="Book Antiqua"/>
                <w:b/>
                <w:bCs/>
              </w:rPr>
            </w:pPr>
            <w:r w:rsidRPr="000072D4">
              <w:rPr>
                <w:rFonts w:ascii="Calibri" w:hAnsi="Calibri" w:cs="Book Antiqua"/>
                <w:b/>
                <w:bCs/>
              </w:rPr>
              <w:t>Reqs. asociados:</w:t>
            </w:r>
          </w:p>
        </w:tc>
        <w:tc>
          <w:tcPr>
            <w:tcW w:w="5087" w:type="dxa"/>
          </w:tcPr>
          <w:p w14:paraId="77488456" w14:textId="77777777" w:rsidR="000F6396" w:rsidRPr="000072D4" w:rsidRDefault="000F6396" w:rsidP="00605D84">
            <w:pPr>
              <w:rPr>
                <w:rFonts w:ascii="Calibri" w:hAnsi="Calibri" w:cs="Book Antiqua"/>
              </w:rPr>
            </w:pPr>
            <w:r w:rsidRPr="000072D4">
              <w:rPr>
                <w:rFonts w:ascii="Calibri" w:hAnsi="Calibri" w:cs="Book Antiqua"/>
              </w:rPr>
              <w:t>RF-6</w:t>
            </w:r>
          </w:p>
        </w:tc>
      </w:tr>
      <w:tr w:rsidR="000072D4" w:rsidRPr="000072D4" w14:paraId="03D1D599" w14:textId="77777777" w:rsidTr="1FC5806C">
        <w:tc>
          <w:tcPr>
            <w:tcW w:w="2001" w:type="dxa"/>
            <w:shd w:val="clear" w:color="auto" w:fill="DBDBDB" w:themeFill="accent3" w:themeFillTint="66"/>
          </w:tcPr>
          <w:p w14:paraId="75A9E40B" w14:textId="77777777" w:rsidR="000F6396" w:rsidRPr="000072D4" w:rsidRDefault="000F6396" w:rsidP="00605D84">
            <w:pPr>
              <w:rPr>
                <w:rFonts w:ascii="Calibri" w:hAnsi="Calibri" w:cs="Book Antiqua"/>
                <w:b/>
                <w:bCs/>
              </w:rPr>
            </w:pPr>
            <w:r w:rsidRPr="000072D4">
              <w:rPr>
                <w:rFonts w:ascii="Calibri" w:hAnsi="Calibri" w:cs="Book Antiqua"/>
                <w:b/>
                <w:bCs/>
              </w:rPr>
              <w:t>CU asociados:</w:t>
            </w:r>
          </w:p>
        </w:tc>
        <w:tc>
          <w:tcPr>
            <w:tcW w:w="5087" w:type="dxa"/>
          </w:tcPr>
          <w:p w14:paraId="119E5FE7" w14:textId="77777777" w:rsidR="000F6396" w:rsidRPr="000072D4" w:rsidRDefault="000F6396" w:rsidP="00605D84">
            <w:pPr>
              <w:rPr>
                <w:rFonts w:ascii="Calibri" w:hAnsi="Calibri" w:cs="Book Antiqua"/>
              </w:rPr>
            </w:pPr>
            <w:r w:rsidRPr="000072D4">
              <w:rPr>
                <w:rFonts w:ascii="Calibri" w:hAnsi="Calibri" w:cs="Book Antiqua"/>
              </w:rPr>
              <w:t>No Asociado</w:t>
            </w:r>
          </w:p>
        </w:tc>
      </w:tr>
      <w:tr w:rsidR="000072D4" w:rsidRPr="000072D4" w14:paraId="57394CD1" w14:textId="77777777" w:rsidTr="1FC5806C">
        <w:tc>
          <w:tcPr>
            <w:tcW w:w="2001" w:type="dxa"/>
            <w:shd w:val="clear" w:color="auto" w:fill="DBDBDB" w:themeFill="accent3" w:themeFillTint="66"/>
          </w:tcPr>
          <w:p w14:paraId="23FBF64C" w14:textId="77777777" w:rsidR="000F6396" w:rsidRPr="000072D4" w:rsidRDefault="000F6396" w:rsidP="00605D84">
            <w:pPr>
              <w:rPr>
                <w:rFonts w:ascii="Calibri" w:hAnsi="Calibri" w:cs="Book Antiqua"/>
                <w:b/>
                <w:bCs/>
              </w:rPr>
            </w:pPr>
            <w:r w:rsidRPr="000072D4">
              <w:rPr>
                <w:rFonts w:ascii="Calibri" w:hAnsi="Calibri" w:cs="Book Antiqua"/>
                <w:b/>
                <w:bCs/>
              </w:rPr>
              <w:t>Esc. Asociados:</w:t>
            </w:r>
          </w:p>
        </w:tc>
        <w:tc>
          <w:tcPr>
            <w:tcW w:w="5087" w:type="dxa"/>
          </w:tcPr>
          <w:p w14:paraId="14247F6E" w14:textId="448C515E" w:rsidR="000F6396" w:rsidRPr="000072D4" w:rsidRDefault="000F6396" w:rsidP="00605D84">
            <w:pPr>
              <w:rPr>
                <w:rFonts w:ascii="Calibri" w:hAnsi="Calibri" w:cs="Book Antiqua"/>
              </w:rPr>
            </w:pPr>
            <w:r w:rsidRPr="000072D4">
              <w:rPr>
                <w:rFonts w:ascii="Calibri" w:hAnsi="Calibri" w:cs="Book Antiqua"/>
              </w:rPr>
              <w:t>ES-9.</w:t>
            </w:r>
            <w:r w:rsidR="004B65E1" w:rsidRPr="000072D4">
              <w:rPr>
                <w:rFonts w:ascii="Calibri" w:hAnsi="Calibri" w:cs="Book Antiqua"/>
              </w:rPr>
              <w:t>3</w:t>
            </w:r>
          </w:p>
        </w:tc>
      </w:tr>
    </w:tbl>
    <w:p w14:paraId="06DF9DC9" w14:textId="20EC15D7" w:rsidR="001313D8" w:rsidRPr="000072D4" w:rsidRDefault="00CA75AD" w:rsidP="1FC5806C">
      <w:r w:rsidRPr="000072D4">
        <w:rPr>
          <w:noProof/>
        </w:rPr>
        <w:drawing>
          <wp:inline distT="0" distB="0" distL="0" distR="0" wp14:anchorId="1C0E9E44" wp14:editId="1240BBE6">
            <wp:extent cx="3245017" cy="2209914"/>
            <wp:effectExtent l="0" t="0" r="0" b="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52">
                      <a:extLst>
                        <a:ext uri="{28A0092B-C50C-407E-A947-70E740481C1C}">
                          <a14:useLocalDpi xmlns:a14="http://schemas.microsoft.com/office/drawing/2010/main" val="0"/>
                        </a:ext>
                      </a:extLst>
                    </a:blip>
                    <a:stretch>
                      <a:fillRect/>
                    </a:stretch>
                  </pic:blipFill>
                  <pic:spPr>
                    <a:xfrm>
                      <a:off x="0" y="0"/>
                      <a:ext cx="3245017" cy="2209914"/>
                    </a:xfrm>
                    <a:prstGeom prst="rect">
                      <a:avLst/>
                    </a:prstGeom>
                  </pic:spPr>
                </pic:pic>
              </a:graphicData>
            </a:graphic>
          </wp:inline>
        </w:drawing>
      </w:r>
    </w:p>
    <w:p w14:paraId="1D090C38" w14:textId="41CEC0BD" w:rsidR="1FC5806C" w:rsidRPr="000072D4" w:rsidRDefault="1FC5806C" w:rsidP="1FC5806C"/>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0B3C07D8" w14:textId="77777777" w:rsidTr="1FC5806C">
        <w:tc>
          <w:tcPr>
            <w:tcW w:w="2001" w:type="dxa"/>
            <w:shd w:val="clear" w:color="auto" w:fill="DBDBDB" w:themeFill="accent3" w:themeFillTint="66"/>
          </w:tcPr>
          <w:p w14:paraId="2D4CB16E" w14:textId="77777777" w:rsidR="0065423C" w:rsidRPr="000072D4" w:rsidRDefault="0065423C" w:rsidP="00605D84">
            <w:pPr>
              <w:rPr>
                <w:rFonts w:ascii="Calibri" w:hAnsi="Calibri" w:cs="Book Antiqua"/>
                <w:b/>
                <w:bCs/>
              </w:rPr>
            </w:pPr>
            <w:r w:rsidRPr="000072D4">
              <w:rPr>
                <w:rFonts w:ascii="Calibri" w:hAnsi="Calibri" w:cs="Book Antiqua"/>
                <w:b/>
                <w:bCs/>
              </w:rPr>
              <w:t>ID Ref:</w:t>
            </w:r>
          </w:p>
        </w:tc>
        <w:tc>
          <w:tcPr>
            <w:tcW w:w="5087" w:type="dxa"/>
          </w:tcPr>
          <w:p w14:paraId="723F8E1E" w14:textId="5160D94C" w:rsidR="0065423C" w:rsidRPr="000072D4" w:rsidRDefault="0065423C"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28</w:t>
            </w:r>
          </w:p>
        </w:tc>
      </w:tr>
      <w:tr w:rsidR="000072D4" w:rsidRPr="000072D4" w14:paraId="300D5500" w14:textId="77777777" w:rsidTr="1FC5806C">
        <w:tc>
          <w:tcPr>
            <w:tcW w:w="2001" w:type="dxa"/>
            <w:shd w:val="clear" w:color="auto" w:fill="DBDBDB" w:themeFill="accent3" w:themeFillTint="66"/>
          </w:tcPr>
          <w:p w14:paraId="19058F29" w14:textId="77777777" w:rsidR="0065423C" w:rsidRPr="000072D4" w:rsidRDefault="0065423C" w:rsidP="00605D84">
            <w:pPr>
              <w:rPr>
                <w:rFonts w:ascii="Calibri" w:hAnsi="Calibri" w:cs="Book Antiqua"/>
                <w:b/>
                <w:bCs/>
              </w:rPr>
            </w:pPr>
            <w:r w:rsidRPr="000072D4">
              <w:rPr>
                <w:rFonts w:ascii="Calibri" w:hAnsi="Calibri" w:cs="Book Antiqua"/>
                <w:b/>
                <w:bCs/>
              </w:rPr>
              <w:t>Descripción:</w:t>
            </w:r>
          </w:p>
        </w:tc>
        <w:tc>
          <w:tcPr>
            <w:tcW w:w="5087" w:type="dxa"/>
          </w:tcPr>
          <w:p w14:paraId="0551D963" w14:textId="466383AB" w:rsidR="0065423C" w:rsidRPr="000072D4" w:rsidRDefault="009D1255" w:rsidP="00605D84">
            <w:pPr>
              <w:widowControl w:val="0"/>
              <w:rPr>
                <w:rFonts w:ascii="Calibri" w:hAnsi="Calibri" w:cs="Calibri"/>
              </w:rPr>
            </w:pPr>
            <w:r w:rsidRPr="000072D4">
              <w:rPr>
                <w:rFonts w:cs="Calibri"/>
              </w:rPr>
              <w:t>Modificación de cliente exitosa.</w:t>
            </w:r>
          </w:p>
        </w:tc>
      </w:tr>
      <w:tr w:rsidR="000072D4" w:rsidRPr="000072D4" w14:paraId="3BCBE242" w14:textId="77777777" w:rsidTr="1FC5806C">
        <w:tc>
          <w:tcPr>
            <w:tcW w:w="2001" w:type="dxa"/>
            <w:shd w:val="clear" w:color="auto" w:fill="DBDBDB" w:themeFill="accent3" w:themeFillTint="66"/>
          </w:tcPr>
          <w:p w14:paraId="0A82B705" w14:textId="77777777" w:rsidR="0065423C" w:rsidRPr="000072D4" w:rsidRDefault="0065423C" w:rsidP="00605D84">
            <w:pPr>
              <w:rPr>
                <w:rFonts w:ascii="Calibri" w:hAnsi="Calibri" w:cs="Book Antiqua"/>
                <w:b/>
                <w:bCs/>
              </w:rPr>
            </w:pPr>
            <w:r w:rsidRPr="000072D4">
              <w:rPr>
                <w:rFonts w:ascii="Calibri" w:hAnsi="Calibri" w:cs="Book Antiqua"/>
                <w:b/>
                <w:bCs/>
              </w:rPr>
              <w:t>Reqs. asociados:</w:t>
            </w:r>
          </w:p>
        </w:tc>
        <w:tc>
          <w:tcPr>
            <w:tcW w:w="5087" w:type="dxa"/>
          </w:tcPr>
          <w:p w14:paraId="53B4025F" w14:textId="02B5F224" w:rsidR="0065423C" w:rsidRPr="000072D4" w:rsidRDefault="0065423C" w:rsidP="00605D84">
            <w:pPr>
              <w:rPr>
                <w:rFonts w:ascii="Calibri" w:hAnsi="Calibri" w:cs="Book Antiqua"/>
              </w:rPr>
            </w:pPr>
            <w:r w:rsidRPr="000072D4">
              <w:rPr>
                <w:rFonts w:ascii="Calibri" w:hAnsi="Calibri" w:cs="Book Antiqua"/>
              </w:rPr>
              <w:t>RF-</w:t>
            </w:r>
            <w:r w:rsidR="009D1255" w:rsidRPr="000072D4">
              <w:rPr>
                <w:rFonts w:ascii="Calibri" w:hAnsi="Calibri" w:cs="Book Antiqua"/>
              </w:rPr>
              <w:t>7</w:t>
            </w:r>
          </w:p>
        </w:tc>
      </w:tr>
      <w:tr w:rsidR="000072D4" w:rsidRPr="000072D4" w14:paraId="425B7DD2" w14:textId="77777777" w:rsidTr="1FC5806C">
        <w:tc>
          <w:tcPr>
            <w:tcW w:w="2001" w:type="dxa"/>
            <w:shd w:val="clear" w:color="auto" w:fill="DBDBDB" w:themeFill="accent3" w:themeFillTint="66"/>
          </w:tcPr>
          <w:p w14:paraId="17B3DF76" w14:textId="77777777" w:rsidR="0065423C" w:rsidRPr="000072D4" w:rsidRDefault="0065423C" w:rsidP="00605D84">
            <w:pPr>
              <w:rPr>
                <w:rFonts w:ascii="Calibri" w:hAnsi="Calibri" w:cs="Book Antiqua"/>
                <w:b/>
                <w:bCs/>
              </w:rPr>
            </w:pPr>
            <w:r w:rsidRPr="000072D4">
              <w:rPr>
                <w:rFonts w:ascii="Calibri" w:hAnsi="Calibri" w:cs="Book Antiqua"/>
                <w:b/>
                <w:bCs/>
              </w:rPr>
              <w:t>CU asociados:</w:t>
            </w:r>
          </w:p>
        </w:tc>
        <w:tc>
          <w:tcPr>
            <w:tcW w:w="5087" w:type="dxa"/>
          </w:tcPr>
          <w:p w14:paraId="6A907167" w14:textId="1C29A3F7" w:rsidR="0065423C" w:rsidRPr="000072D4" w:rsidRDefault="009D1255" w:rsidP="00605D84">
            <w:pPr>
              <w:rPr>
                <w:rFonts w:ascii="Calibri" w:hAnsi="Calibri" w:cs="Book Antiqua"/>
              </w:rPr>
            </w:pPr>
            <w:r w:rsidRPr="000072D4">
              <w:rPr>
                <w:rFonts w:ascii="Calibri" w:hAnsi="Calibri" w:cs="Book Antiqua"/>
              </w:rPr>
              <w:t>CU-9</w:t>
            </w:r>
          </w:p>
        </w:tc>
      </w:tr>
      <w:tr w:rsidR="000072D4" w:rsidRPr="000072D4" w14:paraId="7B24E5F2" w14:textId="77777777" w:rsidTr="1FC5806C">
        <w:tc>
          <w:tcPr>
            <w:tcW w:w="2001" w:type="dxa"/>
            <w:shd w:val="clear" w:color="auto" w:fill="DBDBDB" w:themeFill="accent3" w:themeFillTint="66"/>
          </w:tcPr>
          <w:p w14:paraId="4AF6AF5D" w14:textId="77777777" w:rsidR="0065423C" w:rsidRPr="000072D4" w:rsidRDefault="0065423C" w:rsidP="00605D84">
            <w:pPr>
              <w:rPr>
                <w:rFonts w:ascii="Calibri" w:hAnsi="Calibri" w:cs="Book Antiqua"/>
                <w:b/>
                <w:bCs/>
              </w:rPr>
            </w:pPr>
            <w:r w:rsidRPr="000072D4">
              <w:rPr>
                <w:rFonts w:ascii="Calibri" w:hAnsi="Calibri" w:cs="Book Antiqua"/>
                <w:b/>
                <w:bCs/>
              </w:rPr>
              <w:t>Esc. Asociados:</w:t>
            </w:r>
          </w:p>
        </w:tc>
        <w:tc>
          <w:tcPr>
            <w:tcW w:w="5087" w:type="dxa"/>
          </w:tcPr>
          <w:p w14:paraId="74B266F6" w14:textId="5B49BF76" w:rsidR="0065423C" w:rsidRPr="000072D4" w:rsidRDefault="0065423C" w:rsidP="00605D84">
            <w:pPr>
              <w:rPr>
                <w:rFonts w:ascii="Calibri" w:hAnsi="Calibri" w:cs="Book Antiqua"/>
              </w:rPr>
            </w:pPr>
            <w:r w:rsidRPr="000072D4">
              <w:rPr>
                <w:rFonts w:ascii="Calibri" w:hAnsi="Calibri" w:cs="Book Antiqua"/>
              </w:rPr>
              <w:t>ES-</w:t>
            </w:r>
            <w:r w:rsidR="002E24AD" w:rsidRPr="000072D4">
              <w:rPr>
                <w:rFonts w:ascii="Calibri" w:hAnsi="Calibri" w:cs="Book Antiqua"/>
              </w:rPr>
              <w:t>10.1</w:t>
            </w:r>
          </w:p>
        </w:tc>
      </w:tr>
    </w:tbl>
    <w:p w14:paraId="25735271" w14:textId="768B5750" w:rsidR="00CA75AD" w:rsidRPr="000072D4" w:rsidRDefault="00DD59A1" w:rsidP="1FC5806C">
      <w:r w:rsidRPr="000072D4">
        <w:rPr>
          <w:noProof/>
        </w:rPr>
        <w:drawing>
          <wp:inline distT="0" distB="0" distL="0" distR="0" wp14:anchorId="5AA19C89" wp14:editId="45BC2CAD">
            <wp:extent cx="4103164" cy="2088000"/>
            <wp:effectExtent l="0" t="0" r="0" b="762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53">
                      <a:extLst>
                        <a:ext uri="{28A0092B-C50C-407E-A947-70E740481C1C}">
                          <a14:useLocalDpi xmlns:a14="http://schemas.microsoft.com/office/drawing/2010/main" val="0"/>
                        </a:ext>
                      </a:extLst>
                    </a:blip>
                    <a:stretch>
                      <a:fillRect/>
                    </a:stretch>
                  </pic:blipFill>
                  <pic:spPr>
                    <a:xfrm>
                      <a:off x="0" y="0"/>
                      <a:ext cx="4103164" cy="2088000"/>
                    </a:xfrm>
                    <a:prstGeom prst="rect">
                      <a:avLst/>
                    </a:prstGeom>
                  </pic:spPr>
                </pic:pic>
              </a:graphicData>
            </a:graphic>
          </wp:inline>
        </w:drawing>
      </w:r>
    </w:p>
    <w:p w14:paraId="660DE85B" w14:textId="77777777" w:rsidR="00CC5ACD" w:rsidRPr="000072D4" w:rsidRDefault="00CC5ACD" w:rsidP="1FC5806C"/>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1BC59F66" w14:textId="77777777" w:rsidTr="1FC5806C">
        <w:tc>
          <w:tcPr>
            <w:tcW w:w="2001" w:type="dxa"/>
            <w:shd w:val="clear" w:color="auto" w:fill="DBDBDB" w:themeFill="accent3" w:themeFillTint="66"/>
          </w:tcPr>
          <w:p w14:paraId="0BA25B12" w14:textId="77777777" w:rsidR="00DD59A1" w:rsidRPr="000072D4" w:rsidRDefault="00DD59A1" w:rsidP="00605D84">
            <w:pPr>
              <w:rPr>
                <w:rFonts w:ascii="Calibri" w:hAnsi="Calibri" w:cs="Book Antiqua"/>
                <w:b/>
                <w:bCs/>
              </w:rPr>
            </w:pPr>
            <w:r w:rsidRPr="000072D4">
              <w:rPr>
                <w:rFonts w:ascii="Calibri" w:hAnsi="Calibri" w:cs="Book Antiqua"/>
                <w:b/>
                <w:bCs/>
              </w:rPr>
              <w:t>ID Ref:</w:t>
            </w:r>
          </w:p>
        </w:tc>
        <w:tc>
          <w:tcPr>
            <w:tcW w:w="5087" w:type="dxa"/>
          </w:tcPr>
          <w:p w14:paraId="6E8C69D9" w14:textId="656A1040" w:rsidR="00DD59A1" w:rsidRPr="000072D4" w:rsidRDefault="00DD59A1" w:rsidP="00605D84">
            <w:pPr>
              <w:rPr>
                <w:rFonts w:ascii="Calibri" w:hAnsi="Calibri" w:cs="Book Antiqua"/>
              </w:rPr>
            </w:pPr>
            <w:r w:rsidRPr="000072D4">
              <w:rPr>
                <w:rFonts w:ascii="Calibri" w:hAnsi="Calibri" w:cs="Book Antiqua"/>
              </w:rPr>
              <w:t>DG-</w:t>
            </w:r>
            <w:r w:rsidR="009F5AAB" w:rsidRPr="000072D4">
              <w:rPr>
                <w:rFonts w:ascii="Calibri" w:hAnsi="Calibri" w:cs="Book Antiqua"/>
              </w:rPr>
              <w:t>29</w:t>
            </w:r>
          </w:p>
        </w:tc>
      </w:tr>
      <w:tr w:rsidR="000072D4" w:rsidRPr="000072D4" w14:paraId="793D82DF" w14:textId="77777777" w:rsidTr="1FC5806C">
        <w:tc>
          <w:tcPr>
            <w:tcW w:w="2001" w:type="dxa"/>
            <w:shd w:val="clear" w:color="auto" w:fill="DBDBDB" w:themeFill="accent3" w:themeFillTint="66"/>
          </w:tcPr>
          <w:p w14:paraId="0780BF62" w14:textId="77777777" w:rsidR="00DD59A1" w:rsidRPr="000072D4" w:rsidRDefault="00DD59A1" w:rsidP="00605D84">
            <w:pPr>
              <w:rPr>
                <w:rFonts w:ascii="Calibri" w:hAnsi="Calibri" w:cs="Book Antiqua"/>
                <w:b/>
                <w:bCs/>
              </w:rPr>
            </w:pPr>
            <w:r w:rsidRPr="000072D4">
              <w:rPr>
                <w:rFonts w:ascii="Calibri" w:hAnsi="Calibri" w:cs="Book Antiqua"/>
                <w:b/>
                <w:bCs/>
              </w:rPr>
              <w:t>Descripción:</w:t>
            </w:r>
          </w:p>
        </w:tc>
        <w:tc>
          <w:tcPr>
            <w:tcW w:w="5087" w:type="dxa"/>
          </w:tcPr>
          <w:p w14:paraId="713AD656" w14:textId="63AB4F3D" w:rsidR="00DD59A1" w:rsidRPr="000072D4" w:rsidRDefault="00CC5ACD" w:rsidP="00605D84">
            <w:pPr>
              <w:widowControl w:val="0"/>
              <w:rPr>
                <w:rFonts w:ascii="Calibri" w:hAnsi="Calibri" w:cs="Calibri"/>
              </w:rPr>
            </w:pPr>
            <w:r w:rsidRPr="000072D4">
              <w:rPr>
                <w:rFonts w:cs="Calibri"/>
              </w:rPr>
              <w:t>Modificación de cliente fallida por tipos de datos incorrectos.</w:t>
            </w:r>
          </w:p>
        </w:tc>
      </w:tr>
      <w:tr w:rsidR="000072D4" w:rsidRPr="000072D4" w14:paraId="7021E9DB" w14:textId="77777777" w:rsidTr="1FC5806C">
        <w:tc>
          <w:tcPr>
            <w:tcW w:w="2001" w:type="dxa"/>
            <w:shd w:val="clear" w:color="auto" w:fill="DBDBDB" w:themeFill="accent3" w:themeFillTint="66"/>
          </w:tcPr>
          <w:p w14:paraId="47D298ED" w14:textId="77777777" w:rsidR="00DD59A1" w:rsidRPr="000072D4" w:rsidRDefault="00DD59A1" w:rsidP="00605D84">
            <w:pPr>
              <w:rPr>
                <w:rFonts w:ascii="Calibri" w:hAnsi="Calibri" w:cs="Book Antiqua"/>
                <w:b/>
                <w:bCs/>
              </w:rPr>
            </w:pPr>
            <w:r w:rsidRPr="000072D4">
              <w:rPr>
                <w:rFonts w:ascii="Calibri" w:hAnsi="Calibri" w:cs="Book Antiqua"/>
                <w:b/>
                <w:bCs/>
              </w:rPr>
              <w:t>Reqs. asociados:</w:t>
            </w:r>
          </w:p>
        </w:tc>
        <w:tc>
          <w:tcPr>
            <w:tcW w:w="5087" w:type="dxa"/>
          </w:tcPr>
          <w:p w14:paraId="754195EF" w14:textId="77777777" w:rsidR="00DD59A1" w:rsidRPr="000072D4" w:rsidRDefault="00DD59A1" w:rsidP="00605D84">
            <w:pPr>
              <w:rPr>
                <w:rFonts w:ascii="Calibri" w:hAnsi="Calibri" w:cs="Book Antiqua"/>
              </w:rPr>
            </w:pPr>
            <w:r w:rsidRPr="000072D4">
              <w:rPr>
                <w:rFonts w:ascii="Calibri" w:hAnsi="Calibri" w:cs="Book Antiqua"/>
              </w:rPr>
              <w:t>RF-7</w:t>
            </w:r>
          </w:p>
        </w:tc>
      </w:tr>
      <w:tr w:rsidR="000072D4" w:rsidRPr="000072D4" w14:paraId="50C2FB49" w14:textId="77777777" w:rsidTr="1FC5806C">
        <w:tc>
          <w:tcPr>
            <w:tcW w:w="2001" w:type="dxa"/>
            <w:shd w:val="clear" w:color="auto" w:fill="DBDBDB" w:themeFill="accent3" w:themeFillTint="66"/>
          </w:tcPr>
          <w:p w14:paraId="60157676" w14:textId="77777777" w:rsidR="00DD59A1" w:rsidRPr="000072D4" w:rsidRDefault="00DD59A1" w:rsidP="00605D84">
            <w:pPr>
              <w:rPr>
                <w:rFonts w:ascii="Calibri" w:hAnsi="Calibri" w:cs="Book Antiqua"/>
                <w:b/>
                <w:bCs/>
              </w:rPr>
            </w:pPr>
            <w:r w:rsidRPr="000072D4">
              <w:rPr>
                <w:rFonts w:ascii="Calibri" w:hAnsi="Calibri" w:cs="Book Antiqua"/>
                <w:b/>
                <w:bCs/>
              </w:rPr>
              <w:t>CU asociados:</w:t>
            </w:r>
          </w:p>
        </w:tc>
        <w:tc>
          <w:tcPr>
            <w:tcW w:w="5087" w:type="dxa"/>
          </w:tcPr>
          <w:p w14:paraId="326E691B" w14:textId="77777777" w:rsidR="00DD59A1" w:rsidRPr="000072D4" w:rsidRDefault="00DD59A1" w:rsidP="00605D84">
            <w:pPr>
              <w:rPr>
                <w:rFonts w:ascii="Calibri" w:hAnsi="Calibri" w:cs="Book Antiqua"/>
              </w:rPr>
            </w:pPr>
            <w:r w:rsidRPr="000072D4">
              <w:rPr>
                <w:rFonts w:ascii="Calibri" w:hAnsi="Calibri" w:cs="Book Antiqua"/>
              </w:rPr>
              <w:t>CU-9</w:t>
            </w:r>
          </w:p>
        </w:tc>
      </w:tr>
      <w:tr w:rsidR="000072D4" w:rsidRPr="000072D4" w14:paraId="3503E747" w14:textId="77777777" w:rsidTr="1FC5806C">
        <w:tc>
          <w:tcPr>
            <w:tcW w:w="2001" w:type="dxa"/>
            <w:shd w:val="clear" w:color="auto" w:fill="DBDBDB" w:themeFill="accent3" w:themeFillTint="66"/>
          </w:tcPr>
          <w:p w14:paraId="632F0E7D" w14:textId="77777777" w:rsidR="00DD59A1" w:rsidRPr="000072D4" w:rsidRDefault="00DD59A1" w:rsidP="00605D84">
            <w:pPr>
              <w:rPr>
                <w:rFonts w:ascii="Calibri" w:hAnsi="Calibri" w:cs="Book Antiqua"/>
                <w:b/>
                <w:bCs/>
              </w:rPr>
            </w:pPr>
            <w:r w:rsidRPr="000072D4">
              <w:rPr>
                <w:rFonts w:ascii="Calibri" w:hAnsi="Calibri" w:cs="Book Antiqua"/>
                <w:b/>
                <w:bCs/>
              </w:rPr>
              <w:t>Esc. Asociados:</w:t>
            </w:r>
          </w:p>
        </w:tc>
        <w:tc>
          <w:tcPr>
            <w:tcW w:w="5087" w:type="dxa"/>
          </w:tcPr>
          <w:p w14:paraId="1F4BABA0" w14:textId="4A36034B" w:rsidR="00DD59A1" w:rsidRPr="000072D4" w:rsidRDefault="00DD59A1" w:rsidP="00605D84">
            <w:pPr>
              <w:rPr>
                <w:rFonts w:ascii="Calibri" w:hAnsi="Calibri" w:cs="Book Antiqua"/>
              </w:rPr>
            </w:pPr>
            <w:r w:rsidRPr="000072D4">
              <w:rPr>
                <w:rFonts w:ascii="Calibri" w:hAnsi="Calibri" w:cs="Book Antiqua"/>
              </w:rPr>
              <w:t>ES-10.</w:t>
            </w:r>
            <w:r w:rsidR="00CC5ACD" w:rsidRPr="000072D4">
              <w:rPr>
                <w:rFonts w:ascii="Calibri" w:hAnsi="Calibri" w:cs="Book Antiqua"/>
              </w:rPr>
              <w:t>2</w:t>
            </w:r>
          </w:p>
        </w:tc>
      </w:tr>
    </w:tbl>
    <w:p w14:paraId="72BDAB83" w14:textId="3A6D3F74" w:rsidR="00E04F25" w:rsidRPr="000072D4" w:rsidRDefault="00D45CEA" w:rsidP="1FC5806C">
      <w:r w:rsidRPr="000072D4">
        <w:rPr>
          <w:noProof/>
        </w:rPr>
        <w:drawing>
          <wp:inline distT="0" distB="0" distL="0" distR="0" wp14:anchorId="0C2820DB" wp14:editId="18AC08E2">
            <wp:extent cx="4318222" cy="2260716"/>
            <wp:effectExtent l="0" t="0" r="6350" b="635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54">
                      <a:extLst>
                        <a:ext uri="{28A0092B-C50C-407E-A947-70E740481C1C}">
                          <a14:useLocalDpi xmlns:a14="http://schemas.microsoft.com/office/drawing/2010/main" val="0"/>
                        </a:ext>
                      </a:extLst>
                    </a:blip>
                    <a:stretch>
                      <a:fillRect/>
                    </a:stretch>
                  </pic:blipFill>
                  <pic:spPr>
                    <a:xfrm>
                      <a:off x="0" y="0"/>
                      <a:ext cx="4318222" cy="2260716"/>
                    </a:xfrm>
                    <a:prstGeom prst="rect">
                      <a:avLst/>
                    </a:prstGeom>
                  </pic:spPr>
                </pic:pic>
              </a:graphicData>
            </a:graphic>
          </wp:inline>
        </w:drawing>
      </w:r>
    </w:p>
    <w:p w14:paraId="68CBF043" w14:textId="4F56D394" w:rsidR="1FC5806C" w:rsidRPr="000072D4" w:rsidRDefault="1FC5806C" w:rsidP="1FC5806C"/>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45BA741B" w14:textId="77777777" w:rsidTr="1FC5806C">
        <w:tc>
          <w:tcPr>
            <w:tcW w:w="2001" w:type="dxa"/>
            <w:shd w:val="clear" w:color="auto" w:fill="DBDBDB" w:themeFill="accent3" w:themeFillTint="66"/>
          </w:tcPr>
          <w:p w14:paraId="128A6005" w14:textId="77777777" w:rsidR="00D45CEA" w:rsidRPr="000072D4" w:rsidRDefault="00D45CEA" w:rsidP="00605D84">
            <w:pPr>
              <w:rPr>
                <w:rFonts w:ascii="Calibri" w:hAnsi="Calibri" w:cs="Book Antiqua"/>
                <w:b/>
                <w:bCs/>
              </w:rPr>
            </w:pPr>
            <w:r w:rsidRPr="000072D4">
              <w:rPr>
                <w:rFonts w:ascii="Calibri" w:hAnsi="Calibri" w:cs="Book Antiqua"/>
                <w:b/>
                <w:bCs/>
              </w:rPr>
              <w:t>ID Ref:</w:t>
            </w:r>
          </w:p>
        </w:tc>
        <w:tc>
          <w:tcPr>
            <w:tcW w:w="5087" w:type="dxa"/>
          </w:tcPr>
          <w:p w14:paraId="61925457" w14:textId="1E8387B0" w:rsidR="00D45CEA" w:rsidRPr="000072D4" w:rsidRDefault="00D45CEA" w:rsidP="00605D84">
            <w:pPr>
              <w:rPr>
                <w:rFonts w:ascii="Calibri" w:hAnsi="Calibri" w:cs="Book Antiqua"/>
              </w:rPr>
            </w:pPr>
            <w:r w:rsidRPr="000072D4">
              <w:rPr>
                <w:rFonts w:ascii="Calibri" w:hAnsi="Calibri" w:cs="Book Antiqua"/>
              </w:rPr>
              <w:t>DG-</w:t>
            </w:r>
            <w:r w:rsidR="009F5AAB" w:rsidRPr="000072D4">
              <w:rPr>
                <w:rFonts w:ascii="Calibri" w:hAnsi="Calibri" w:cs="Book Antiqua"/>
              </w:rPr>
              <w:t>30</w:t>
            </w:r>
          </w:p>
        </w:tc>
      </w:tr>
      <w:tr w:rsidR="000072D4" w:rsidRPr="000072D4" w14:paraId="1BF94319" w14:textId="77777777" w:rsidTr="1FC5806C">
        <w:tc>
          <w:tcPr>
            <w:tcW w:w="2001" w:type="dxa"/>
            <w:shd w:val="clear" w:color="auto" w:fill="DBDBDB" w:themeFill="accent3" w:themeFillTint="66"/>
          </w:tcPr>
          <w:p w14:paraId="1D051C3B" w14:textId="77777777" w:rsidR="00D45CEA" w:rsidRPr="000072D4" w:rsidRDefault="00D45CEA" w:rsidP="00605D84">
            <w:pPr>
              <w:rPr>
                <w:rFonts w:ascii="Calibri" w:hAnsi="Calibri" w:cs="Book Antiqua"/>
                <w:b/>
                <w:bCs/>
              </w:rPr>
            </w:pPr>
            <w:r w:rsidRPr="000072D4">
              <w:rPr>
                <w:rFonts w:ascii="Calibri" w:hAnsi="Calibri" w:cs="Book Antiqua"/>
                <w:b/>
                <w:bCs/>
              </w:rPr>
              <w:t>Descripción:</w:t>
            </w:r>
          </w:p>
        </w:tc>
        <w:tc>
          <w:tcPr>
            <w:tcW w:w="5087" w:type="dxa"/>
          </w:tcPr>
          <w:p w14:paraId="6818D6E7" w14:textId="69279AF5" w:rsidR="00D45CEA" w:rsidRPr="000072D4" w:rsidRDefault="00F81D3A" w:rsidP="00605D84">
            <w:pPr>
              <w:widowControl w:val="0"/>
              <w:rPr>
                <w:rFonts w:ascii="Calibri" w:hAnsi="Calibri" w:cs="Calibri"/>
              </w:rPr>
            </w:pPr>
            <w:r w:rsidRPr="000072D4">
              <w:rPr>
                <w:rFonts w:cs="Calibri"/>
              </w:rPr>
              <w:t>Modificación de cliente fallida por falta de ingreso de datos.</w:t>
            </w:r>
          </w:p>
        </w:tc>
      </w:tr>
      <w:tr w:rsidR="000072D4" w:rsidRPr="000072D4" w14:paraId="46009C7B" w14:textId="77777777" w:rsidTr="1FC5806C">
        <w:tc>
          <w:tcPr>
            <w:tcW w:w="2001" w:type="dxa"/>
            <w:shd w:val="clear" w:color="auto" w:fill="DBDBDB" w:themeFill="accent3" w:themeFillTint="66"/>
          </w:tcPr>
          <w:p w14:paraId="448FCE21" w14:textId="77777777" w:rsidR="00D45CEA" w:rsidRPr="000072D4" w:rsidRDefault="00D45CEA" w:rsidP="00605D84">
            <w:pPr>
              <w:rPr>
                <w:rFonts w:ascii="Calibri" w:hAnsi="Calibri" w:cs="Book Antiqua"/>
                <w:b/>
                <w:bCs/>
              </w:rPr>
            </w:pPr>
            <w:r w:rsidRPr="000072D4">
              <w:rPr>
                <w:rFonts w:ascii="Calibri" w:hAnsi="Calibri" w:cs="Book Antiqua"/>
                <w:b/>
                <w:bCs/>
              </w:rPr>
              <w:t>Reqs. asociados:</w:t>
            </w:r>
          </w:p>
        </w:tc>
        <w:tc>
          <w:tcPr>
            <w:tcW w:w="5087" w:type="dxa"/>
          </w:tcPr>
          <w:p w14:paraId="5BE39CBB" w14:textId="77777777" w:rsidR="00D45CEA" w:rsidRPr="000072D4" w:rsidRDefault="00D45CEA" w:rsidP="00605D84">
            <w:pPr>
              <w:rPr>
                <w:rFonts w:ascii="Calibri" w:hAnsi="Calibri" w:cs="Book Antiqua"/>
              </w:rPr>
            </w:pPr>
            <w:r w:rsidRPr="000072D4">
              <w:rPr>
                <w:rFonts w:ascii="Calibri" w:hAnsi="Calibri" w:cs="Book Antiqua"/>
              </w:rPr>
              <w:t>RF-7</w:t>
            </w:r>
          </w:p>
        </w:tc>
      </w:tr>
      <w:tr w:rsidR="000072D4" w:rsidRPr="000072D4" w14:paraId="7D0E83AE" w14:textId="77777777" w:rsidTr="1FC5806C">
        <w:tc>
          <w:tcPr>
            <w:tcW w:w="2001" w:type="dxa"/>
            <w:shd w:val="clear" w:color="auto" w:fill="DBDBDB" w:themeFill="accent3" w:themeFillTint="66"/>
          </w:tcPr>
          <w:p w14:paraId="207FFFC4" w14:textId="77777777" w:rsidR="00D45CEA" w:rsidRPr="000072D4" w:rsidRDefault="00D45CEA" w:rsidP="00605D84">
            <w:pPr>
              <w:rPr>
                <w:rFonts w:ascii="Calibri" w:hAnsi="Calibri" w:cs="Book Antiqua"/>
                <w:b/>
                <w:bCs/>
              </w:rPr>
            </w:pPr>
            <w:r w:rsidRPr="000072D4">
              <w:rPr>
                <w:rFonts w:ascii="Calibri" w:hAnsi="Calibri" w:cs="Book Antiqua"/>
                <w:b/>
                <w:bCs/>
              </w:rPr>
              <w:t>CU asociados:</w:t>
            </w:r>
          </w:p>
        </w:tc>
        <w:tc>
          <w:tcPr>
            <w:tcW w:w="5087" w:type="dxa"/>
          </w:tcPr>
          <w:p w14:paraId="6983B6F3" w14:textId="77777777" w:rsidR="00D45CEA" w:rsidRPr="000072D4" w:rsidRDefault="00D45CEA" w:rsidP="00605D84">
            <w:pPr>
              <w:rPr>
                <w:rFonts w:ascii="Calibri" w:hAnsi="Calibri" w:cs="Book Antiqua"/>
              </w:rPr>
            </w:pPr>
            <w:r w:rsidRPr="000072D4">
              <w:rPr>
                <w:rFonts w:ascii="Calibri" w:hAnsi="Calibri" w:cs="Book Antiqua"/>
              </w:rPr>
              <w:t>CU-9</w:t>
            </w:r>
          </w:p>
        </w:tc>
      </w:tr>
      <w:tr w:rsidR="000072D4" w:rsidRPr="000072D4" w14:paraId="1068B0C5" w14:textId="77777777" w:rsidTr="1FC5806C">
        <w:tc>
          <w:tcPr>
            <w:tcW w:w="2001" w:type="dxa"/>
            <w:shd w:val="clear" w:color="auto" w:fill="DBDBDB" w:themeFill="accent3" w:themeFillTint="66"/>
          </w:tcPr>
          <w:p w14:paraId="30DEB0A2" w14:textId="77777777" w:rsidR="00D45CEA" w:rsidRPr="000072D4" w:rsidRDefault="00D45CEA" w:rsidP="00605D84">
            <w:pPr>
              <w:rPr>
                <w:rFonts w:ascii="Calibri" w:hAnsi="Calibri" w:cs="Book Antiqua"/>
                <w:b/>
                <w:bCs/>
              </w:rPr>
            </w:pPr>
            <w:r w:rsidRPr="000072D4">
              <w:rPr>
                <w:rFonts w:ascii="Calibri" w:hAnsi="Calibri" w:cs="Book Antiqua"/>
                <w:b/>
                <w:bCs/>
              </w:rPr>
              <w:t>Esc. Asociados:</w:t>
            </w:r>
          </w:p>
        </w:tc>
        <w:tc>
          <w:tcPr>
            <w:tcW w:w="5087" w:type="dxa"/>
          </w:tcPr>
          <w:p w14:paraId="6A2B0B98" w14:textId="3BAC8945" w:rsidR="00D45CEA" w:rsidRPr="000072D4" w:rsidRDefault="00D45CEA" w:rsidP="00605D84">
            <w:pPr>
              <w:rPr>
                <w:rFonts w:ascii="Calibri" w:hAnsi="Calibri" w:cs="Book Antiqua"/>
              </w:rPr>
            </w:pPr>
            <w:r w:rsidRPr="000072D4">
              <w:rPr>
                <w:rFonts w:ascii="Calibri" w:hAnsi="Calibri" w:cs="Book Antiqua"/>
              </w:rPr>
              <w:t>ES-10.3</w:t>
            </w:r>
          </w:p>
        </w:tc>
      </w:tr>
    </w:tbl>
    <w:p w14:paraId="7B683E07" w14:textId="5A4B4B37" w:rsidR="002311A7" w:rsidRPr="000072D4" w:rsidRDefault="00E06BF2" w:rsidP="002311A7">
      <w:r w:rsidRPr="000072D4">
        <w:rPr>
          <w:noProof/>
        </w:rPr>
        <w:drawing>
          <wp:inline distT="0" distB="0" distL="0" distR="0" wp14:anchorId="15916F06" wp14:editId="05D0BE38">
            <wp:extent cx="4280120" cy="2203563"/>
            <wp:effectExtent l="0" t="0" r="0" b="889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55">
                      <a:extLst>
                        <a:ext uri="{28A0092B-C50C-407E-A947-70E740481C1C}">
                          <a14:useLocalDpi xmlns:a14="http://schemas.microsoft.com/office/drawing/2010/main" val="0"/>
                        </a:ext>
                      </a:extLst>
                    </a:blip>
                    <a:stretch>
                      <a:fillRect/>
                    </a:stretch>
                  </pic:blipFill>
                  <pic:spPr>
                    <a:xfrm>
                      <a:off x="0" y="0"/>
                      <a:ext cx="4280120" cy="2203563"/>
                    </a:xfrm>
                    <a:prstGeom prst="rect">
                      <a:avLst/>
                    </a:prstGeom>
                  </pic:spPr>
                </pic:pic>
              </a:graphicData>
            </a:graphic>
          </wp:inline>
        </w:drawing>
      </w:r>
    </w:p>
    <w:p w14:paraId="382B86BE" w14:textId="7AED9EE9" w:rsidR="0BF28C81" w:rsidRPr="000072D4" w:rsidRDefault="0BF28C81" w:rsidP="0BF28C81"/>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032D4EC1" w14:textId="77777777" w:rsidTr="15222D51">
        <w:tc>
          <w:tcPr>
            <w:tcW w:w="2001" w:type="dxa"/>
            <w:shd w:val="clear" w:color="auto" w:fill="DBDBDB" w:themeFill="accent3" w:themeFillTint="66"/>
          </w:tcPr>
          <w:p w14:paraId="214DF4E1" w14:textId="77777777" w:rsidR="33C9708D" w:rsidRPr="000072D4" w:rsidRDefault="33C9708D" w:rsidP="15222D51">
            <w:pPr>
              <w:rPr>
                <w:rFonts w:ascii="Calibri" w:hAnsi="Calibri" w:cs="Book Antiqua"/>
                <w:b/>
                <w:bCs/>
              </w:rPr>
            </w:pPr>
            <w:r w:rsidRPr="000072D4">
              <w:rPr>
                <w:rFonts w:ascii="Calibri" w:hAnsi="Calibri" w:cs="Book Antiqua"/>
                <w:b/>
                <w:bCs/>
              </w:rPr>
              <w:t>ID Ref:</w:t>
            </w:r>
          </w:p>
        </w:tc>
        <w:tc>
          <w:tcPr>
            <w:tcW w:w="5087" w:type="dxa"/>
          </w:tcPr>
          <w:p w14:paraId="6E6D13B5" w14:textId="77777777" w:rsidR="33C9708D" w:rsidRPr="000072D4" w:rsidRDefault="33C9708D" w:rsidP="15222D51">
            <w:pPr>
              <w:rPr>
                <w:rFonts w:ascii="Calibri" w:hAnsi="Calibri" w:cs="Book Antiqua"/>
              </w:rPr>
            </w:pPr>
            <w:r w:rsidRPr="000072D4">
              <w:rPr>
                <w:rFonts w:ascii="Calibri" w:hAnsi="Calibri" w:cs="Book Antiqua"/>
              </w:rPr>
              <w:t>DG-31</w:t>
            </w:r>
          </w:p>
        </w:tc>
      </w:tr>
      <w:tr w:rsidR="000072D4" w:rsidRPr="000072D4" w14:paraId="1790560E" w14:textId="77777777" w:rsidTr="15222D51">
        <w:tc>
          <w:tcPr>
            <w:tcW w:w="2001" w:type="dxa"/>
            <w:shd w:val="clear" w:color="auto" w:fill="DBDBDB" w:themeFill="accent3" w:themeFillTint="66"/>
          </w:tcPr>
          <w:p w14:paraId="14DD36C7" w14:textId="77777777" w:rsidR="33C9708D" w:rsidRPr="000072D4" w:rsidRDefault="33C9708D" w:rsidP="15222D51">
            <w:pPr>
              <w:rPr>
                <w:rFonts w:ascii="Calibri" w:hAnsi="Calibri" w:cs="Book Antiqua"/>
                <w:b/>
                <w:bCs/>
              </w:rPr>
            </w:pPr>
            <w:r w:rsidRPr="000072D4">
              <w:rPr>
                <w:rFonts w:ascii="Calibri" w:hAnsi="Calibri" w:cs="Book Antiqua"/>
                <w:b/>
                <w:bCs/>
              </w:rPr>
              <w:t>Descripción:</w:t>
            </w:r>
          </w:p>
        </w:tc>
        <w:tc>
          <w:tcPr>
            <w:tcW w:w="5087" w:type="dxa"/>
          </w:tcPr>
          <w:p w14:paraId="73B9DF79" w14:textId="46E359DD" w:rsidR="27C5C421" w:rsidRPr="000072D4" w:rsidRDefault="27C5C421" w:rsidP="15222D51">
            <w:pPr>
              <w:spacing w:line="259" w:lineRule="auto"/>
              <w:rPr>
                <w:rFonts w:ascii="Calibri" w:hAnsi="Calibri" w:cs="Book Antiqua"/>
              </w:rPr>
            </w:pPr>
            <w:r w:rsidRPr="000072D4">
              <w:rPr>
                <w:rFonts w:cs="Calibri"/>
              </w:rPr>
              <w:t>Eliminación de cliente exitosa.</w:t>
            </w:r>
          </w:p>
        </w:tc>
      </w:tr>
      <w:tr w:rsidR="000072D4" w:rsidRPr="000072D4" w14:paraId="73A482BA" w14:textId="77777777" w:rsidTr="15222D51">
        <w:tc>
          <w:tcPr>
            <w:tcW w:w="2001" w:type="dxa"/>
            <w:shd w:val="clear" w:color="auto" w:fill="DBDBDB" w:themeFill="accent3" w:themeFillTint="66"/>
          </w:tcPr>
          <w:p w14:paraId="3D69CA37" w14:textId="77777777" w:rsidR="33C9708D" w:rsidRPr="000072D4" w:rsidRDefault="33C9708D" w:rsidP="15222D51">
            <w:pPr>
              <w:rPr>
                <w:rFonts w:ascii="Calibri" w:hAnsi="Calibri" w:cs="Book Antiqua"/>
                <w:b/>
                <w:bCs/>
              </w:rPr>
            </w:pPr>
            <w:r w:rsidRPr="000072D4">
              <w:rPr>
                <w:rFonts w:ascii="Calibri" w:hAnsi="Calibri" w:cs="Book Antiqua"/>
                <w:b/>
                <w:bCs/>
              </w:rPr>
              <w:t>Reqs. asociados:</w:t>
            </w:r>
          </w:p>
        </w:tc>
        <w:tc>
          <w:tcPr>
            <w:tcW w:w="5087" w:type="dxa"/>
          </w:tcPr>
          <w:p w14:paraId="176FA4D0" w14:textId="4B6EC36E" w:rsidR="33C9708D" w:rsidRPr="000072D4" w:rsidRDefault="33C9708D" w:rsidP="15222D51">
            <w:pPr>
              <w:rPr>
                <w:rFonts w:ascii="Calibri" w:hAnsi="Calibri" w:cs="Book Antiqua"/>
              </w:rPr>
            </w:pPr>
            <w:r w:rsidRPr="000072D4">
              <w:rPr>
                <w:rFonts w:ascii="Calibri" w:hAnsi="Calibri" w:cs="Book Antiqua"/>
              </w:rPr>
              <w:t>RF-</w:t>
            </w:r>
            <w:r w:rsidR="3C95C09D" w:rsidRPr="000072D4">
              <w:rPr>
                <w:rFonts w:ascii="Calibri" w:hAnsi="Calibri" w:cs="Book Antiqua"/>
              </w:rPr>
              <w:t>8</w:t>
            </w:r>
          </w:p>
        </w:tc>
      </w:tr>
      <w:tr w:rsidR="000072D4" w:rsidRPr="000072D4" w14:paraId="79A47A3E" w14:textId="77777777" w:rsidTr="15222D51">
        <w:tc>
          <w:tcPr>
            <w:tcW w:w="2001" w:type="dxa"/>
            <w:shd w:val="clear" w:color="auto" w:fill="DBDBDB" w:themeFill="accent3" w:themeFillTint="66"/>
          </w:tcPr>
          <w:p w14:paraId="55B06D20" w14:textId="77777777" w:rsidR="33C9708D" w:rsidRPr="000072D4" w:rsidRDefault="33C9708D" w:rsidP="15222D51">
            <w:pPr>
              <w:rPr>
                <w:rFonts w:ascii="Calibri" w:hAnsi="Calibri" w:cs="Book Antiqua"/>
                <w:b/>
                <w:bCs/>
              </w:rPr>
            </w:pPr>
            <w:r w:rsidRPr="000072D4">
              <w:rPr>
                <w:rFonts w:ascii="Calibri" w:hAnsi="Calibri" w:cs="Book Antiqua"/>
                <w:b/>
                <w:bCs/>
              </w:rPr>
              <w:t>CU asociados:</w:t>
            </w:r>
          </w:p>
        </w:tc>
        <w:tc>
          <w:tcPr>
            <w:tcW w:w="5087" w:type="dxa"/>
          </w:tcPr>
          <w:p w14:paraId="4C3BD6FF" w14:textId="072B459A" w:rsidR="33C9708D" w:rsidRPr="000072D4" w:rsidRDefault="33C9708D" w:rsidP="15222D51">
            <w:pPr>
              <w:rPr>
                <w:rFonts w:ascii="Calibri" w:hAnsi="Calibri" w:cs="Book Antiqua"/>
              </w:rPr>
            </w:pPr>
            <w:r w:rsidRPr="000072D4">
              <w:rPr>
                <w:rFonts w:ascii="Calibri" w:hAnsi="Calibri" w:cs="Book Antiqua"/>
              </w:rPr>
              <w:t>CU-</w:t>
            </w:r>
            <w:r w:rsidR="0D9A6DC9" w:rsidRPr="000072D4">
              <w:rPr>
                <w:rFonts w:ascii="Calibri" w:hAnsi="Calibri" w:cs="Book Antiqua"/>
              </w:rPr>
              <w:t>10</w:t>
            </w:r>
          </w:p>
        </w:tc>
      </w:tr>
      <w:tr w:rsidR="000072D4" w:rsidRPr="000072D4" w14:paraId="542BFC2F" w14:textId="77777777" w:rsidTr="15222D51">
        <w:tc>
          <w:tcPr>
            <w:tcW w:w="2001" w:type="dxa"/>
            <w:shd w:val="clear" w:color="auto" w:fill="DBDBDB" w:themeFill="accent3" w:themeFillTint="66"/>
          </w:tcPr>
          <w:p w14:paraId="656D70DE" w14:textId="77777777" w:rsidR="33C9708D" w:rsidRPr="000072D4" w:rsidRDefault="33C9708D" w:rsidP="15222D51">
            <w:pPr>
              <w:rPr>
                <w:rFonts w:ascii="Calibri" w:hAnsi="Calibri" w:cs="Book Antiqua"/>
                <w:b/>
                <w:bCs/>
              </w:rPr>
            </w:pPr>
            <w:r w:rsidRPr="000072D4">
              <w:rPr>
                <w:rFonts w:ascii="Calibri" w:hAnsi="Calibri" w:cs="Book Antiqua"/>
                <w:b/>
                <w:bCs/>
              </w:rPr>
              <w:t>Esc. Asociados:</w:t>
            </w:r>
          </w:p>
        </w:tc>
        <w:tc>
          <w:tcPr>
            <w:tcW w:w="5087" w:type="dxa"/>
          </w:tcPr>
          <w:p w14:paraId="27E5B5E6" w14:textId="08072823" w:rsidR="33C9708D" w:rsidRPr="000072D4" w:rsidRDefault="33C9708D" w:rsidP="15222D51">
            <w:pPr>
              <w:rPr>
                <w:rFonts w:ascii="Calibri" w:hAnsi="Calibri" w:cs="Book Antiqua"/>
              </w:rPr>
            </w:pPr>
            <w:r w:rsidRPr="000072D4">
              <w:rPr>
                <w:rFonts w:ascii="Calibri" w:hAnsi="Calibri" w:cs="Book Antiqua"/>
              </w:rPr>
              <w:t>ES-11.1</w:t>
            </w:r>
          </w:p>
        </w:tc>
      </w:tr>
    </w:tbl>
    <w:p w14:paraId="474120EC" w14:textId="23552DA3" w:rsidR="0BF28C81" w:rsidRPr="000072D4" w:rsidRDefault="15222D51" w:rsidP="0BF28C81">
      <w:r w:rsidRPr="000072D4">
        <w:rPr>
          <w:noProof/>
        </w:rPr>
        <w:lastRenderedPageBreak/>
        <w:drawing>
          <wp:inline distT="0" distB="0" distL="0" distR="0" wp14:anchorId="7F505C5C" wp14:editId="72DC6A49">
            <wp:extent cx="4572000" cy="2152650"/>
            <wp:effectExtent l="0" t="0" r="0" b="8890"/>
            <wp:docPr id="1845916405" name="Picture 18459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018DD960" w14:textId="1B2F3EFF" w:rsidR="00A56A40" w:rsidRPr="000072D4" w:rsidRDefault="00A56A40" w:rsidP="0BF28C81"/>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14DAAD5B" w14:textId="77777777" w:rsidTr="2AC0E736">
        <w:tc>
          <w:tcPr>
            <w:tcW w:w="2001" w:type="dxa"/>
            <w:shd w:val="clear" w:color="auto" w:fill="DBDBDB" w:themeFill="accent3" w:themeFillTint="66"/>
          </w:tcPr>
          <w:p w14:paraId="64D1A732" w14:textId="77777777" w:rsidR="3C95C09D" w:rsidRPr="000072D4" w:rsidRDefault="3C95C09D" w:rsidP="2AC0E736">
            <w:pPr>
              <w:rPr>
                <w:rFonts w:ascii="Calibri" w:hAnsi="Calibri" w:cs="Book Antiqua"/>
                <w:b/>
                <w:bCs/>
              </w:rPr>
            </w:pPr>
            <w:r w:rsidRPr="000072D4">
              <w:rPr>
                <w:rFonts w:ascii="Calibri" w:hAnsi="Calibri" w:cs="Book Antiqua"/>
                <w:b/>
                <w:bCs/>
              </w:rPr>
              <w:t>ID Ref:</w:t>
            </w:r>
          </w:p>
        </w:tc>
        <w:tc>
          <w:tcPr>
            <w:tcW w:w="5205" w:type="dxa"/>
          </w:tcPr>
          <w:p w14:paraId="5B51CF83" w14:textId="3A341340" w:rsidR="3C95C09D" w:rsidRPr="000072D4" w:rsidRDefault="3C95C09D" w:rsidP="2AC0E736">
            <w:pPr>
              <w:rPr>
                <w:rFonts w:ascii="Calibri" w:hAnsi="Calibri" w:cs="Book Antiqua"/>
              </w:rPr>
            </w:pPr>
            <w:r w:rsidRPr="000072D4">
              <w:rPr>
                <w:rFonts w:ascii="Calibri" w:hAnsi="Calibri" w:cs="Book Antiqua"/>
              </w:rPr>
              <w:t>DG-32</w:t>
            </w:r>
          </w:p>
        </w:tc>
      </w:tr>
      <w:tr w:rsidR="000072D4" w:rsidRPr="000072D4" w14:paraId="5C469090" w14:textId="77777777" w:rsidTr="2AC0E736">
        <w:tc>
          <w:tcPr>
            <w:tcW w:w="2001" w:type="dxa"/>
            <w:shd w:val="clear" w:color="auto" w:fill="DBDBDB" w:themeFill="accent3" w:themeFillTint="66"/>
          </w:tcPr>
          <w:p w14:paraId="3F8E5719" w14:textId="77777777" w:rsidR="3C95C09D" w:rsidRPr="000072D4" w:rsidRDefault="3C95C09D" w:rsidP="2AC0E736">
            <w:pPr>
              <w:rPr>
                <w:rFonts w:ascii="Calibri" w:hAnsi="Calibri" w:cs="Book Antiqua"/>
                <w:b/>
                <w:bCs/>
              </w:rPr>
            </w:pPr>
            <w:r w:rsidRPr="000072D4">
              <w:rPr>
                <w:rFonts w:ascii="Calibri" w:hAnsi="Calibri" w:cs="Book Antiqua"/>
                <w:b/>
                <w:bCs/>
              </w:rPr>
              <w:t>Descripción:</w:t>
            </w:r>
          </w:p>
        </w:tc>
        <w:tc>
          <w:tcPr>
            <w:tcW w:w="5205" w:type="dxa"/>
          </w:tcPr>
          <w:p w14:paraId="786028DC" w14:textId="66099DAC" w:rsidR="57825995" w:rsidRPr="000072D4" w:rsidRDefault="57825995" w:rsidP="2AC0E736">
            <w:pPr>
              <w:spacing w:line="259" w:lineRule="auto"/>
              <w:rPr>
                <w:rFonts w:ascii="Calibri" w:hAnsi="Calibri" w:cs="Book Antiqua"/>
              </w:rPr>
            </w:pPr>
            <w:r w:rsidRPr="000072D4">
              <w:rPr>
                <w:rFonts w:cs="Calibri"/>
              </w:rPr>
              <w:t>Eliminación de cliente fallida por conexión de BD.</w:t>
            </w:r>
          </w:p>
        </w:tc>
      </w:tr>
      <w:tr w:rsidR="000072D4" w:rsidRPr="000072D4" w14:paraId="5A65D275" w14:textId="77777777" w:rsidTr="2AC0E736">
        <w:tc>
          <w:tcPr>
            <w:tcW w:w="2001" w:type="dxa"/>
            <w:shd w:val="clear" w:color="auto" w:fill="DBDBDB" w:themeFill="accent3" w:themeFillTint="66"/>
          </w:tcPr>
          <w:p w14:paraId="6A3FA536" w14:textId="77777777" w:rsidR="3C95C09D" w:rsidRPr="000072D4" w:rsidRDefault="3C95C09D" w:rsidP="2AC0E736">
            <w:pPr>
              <w:rPr>
                <w:rFonts w:ascii="Calibri" w:hAnsi="Calibri" w:cs="Book Antiqua"/>
                <w:b/>
                <w:bCs/>
              </w:rPr>
            </w:pPr>
            <w:r w:rsidRPr="000072D4">
              <w:rPr>
                <w:rFonts w:ascii="Calibri" w:hAnsi="Calibri" w:cs="Book Antiqua"/>
                <w:b/>
                <w:bCs/>
              </w:rPr>
              <w:t>Reqs. asociados:</w:t>
            </w:r>
          </w:p>
        </w:tc>
        <w:tc>
          <w:tcPr>
            <w:tcW w:w="5205" w:type="dxa"/>
          </w:tcPr>
          <w:p w14:paraId="7810FF35" w14:textId="4B6EC36E" w:rsidR="3C95C09D" w:rsidRPr="000072D4" w:rsidRDefault="3C95C09D" w:rsidP="2AC0E736">
            <w:pPr>
              <w:rPr>
                <w:rFonts w:ascii="Calibri" w:hAnsi="Calibri" w:cs="Book Antiqua"/>
              </w:rPr>
            </w:pPr>
            <w:r w:rsidRPr="000072D4">
              <w:rPr>
                <w:rFonts w:ascii="Calibri" w:hAnsi="Calibri" w:cs="Book Antiqua"/>
              </w:rPr>
              <w:t>RF-8</w:t>
            </w:r>
          </w:p>
        </w:tc>
      </w:tr>
      <w:tr w:rsidR="000072D4" w:rsidRPr="000072D4" w14:paraId="37F367B8" w14:textId="77777777" w:rsidTr="2AC0E736">
        <w:tc>
          <w:tcPr>
            <w:tcW w:w="2001" w:type="dxa"/>
            <w:shd w:val="clear" w:color="auto" w:fill="DBDBDB" w:themeFill="accent3" w:themeFillTint="66"/>
          </w:tcPr>
          <w:p w14:paraId="00EB5DFD" w14:textId="77777777" w:rsidR="3C95C09D" w:rsidRPr="000072D4" w:rsidRDefault="3C95C09D" w:rsidP="2AC0E736">
            <w:pPr>
              <w:rPr>
                <w:rFonts w:ascii="Calibri" w:hAnsi="Calibri" w:cs="Book Antiqua"/>
                <w:b/>
                <w:bCs/>
              </w:rPr>
            </w:pPr>
            <w:r w:rsidRPr="000072D4">
              <w:rPr>
                <w:rFonts w:ascii="Calibri" w:hAnsi="Calibri" w:cs="Book Antiqua"/>
                <w:b/>
                <w:bCs/>
              </w:rPr>
              <w:t>CU asociados:</w:t>
            </w:r>
          </w:p>
        </w:tc>
        <w:tc>
          <w:tcPr>
            <w:tcW w:w="5205" w:type="dxa"/>
          </w:tcPr>
          <w:p w14:paraId="1A045957" w14:textId="072B459A" w:rsidR="3C95C09D" w:rsidRPr="000072D4" w:rsidRDefault="3C95C09D" w:rsidP="2AC0E736">
            <w:pPr>
              <w:rPr>
                <w:rFonts w:ascii="Calibri" w:hAnsi="Calibri" w:cs="Book Antiqua"/>
              </w:rPr>
            </w:pPr>
            <w:r w:rsidRPr="000072D4">
              <w:rPr>
                <w:rFonts w:ascii="Calibri" w:hAnsi="Calibri" w:cs="Book Antiqua"/>
              </w:rPr>
              <w:t>CU-</w:t>
            </w:r>
            <w:r w:rsidR="0D9A6DC9" w:rsidRPr="000072D4">
              <w:rPr>
                <w:rFonts w:ascii="Calibri" w:hAnsi="Calibri" w:cs="Book Antiqua"/>
              </w:rPr>
              <w:t>10</w:t>
            </w:r>
          </w:p>
        </w:tc>
      </w:tr>
      <w:tr w:rsidR="000072D4" w:rsidRPr="000072D4" w14:paraId="2B037943" w14:textId="77777777" w:rsidTr="2AC0E736">
        <w:tc>
          <w:tcPr>
            <w:tcW w:w="2001" w:type="dxa"/>
            <w:shd w:val="clear" w:color="auto" w:fill="DBDBDB" w:themeFill="accent3" w:themeFillTint="66"/>
          </w:tcPr>
          <w:p w14:paraId="3F2CD299" w14:textId="77777777" w:rsidR="3C95C09D" w:rsidRPr="000072D4" w:rsidRDefault="3C95C09D" w:rsidP="2AC0E736">
            <w:pPr>
              <w:rPr>
                <w:rFonts w:ascii="Calibri" w:hAnsi="Calibri" w:cs="Book Antiqua"/>
                <w:b/>
                <w:bCs/>
              </w:rPr>
            </w:pPr>
            <w:r w:rsidRPr="000072D4">
              <w:rPr>
                <w:rFonts w:ascii="Calibri" w:hAnsi="Calibri" w:cs="Book Antiqua"/>
                <w:b/>
                <w:bCs/>
              </w:rPr>
              <w:t>Esc. Asociados:</w:t>
            </w:r>
          </w:p>
        </w:tc>
        <w:tc>
          <w:tcPr>
            <w:tcW w:w="5205" w:type="dxa"/>
          </w:tcPr>
          <w:p w14:paraId="396EEA20" w14:textId="3AA12B70" w:rsidR="3C95C09D" w:rsidRPr="000072D4" w:rsidRDefault="3C95C09D" w:rsidP="2AC0E736">
            <w:pPr>
              <w:rPr>
                <w:rFonts w:ascii="Calibri" w:hAnsi="Calibri" w:cs="Book Antiqua"/>
              </w:rPr>
            </w:pPr>
            <w:r w:rsidRPr="000072D4">
              <w:rPr>
                <w:rFonts w:ascii="Calibri" w:hAnsi="Calibri" w:cs="Book Antiqua"/>
              </w:rPr>
              <w:t>ES-11.2</w:t>
            </w:r>
          </w:p>
        </w:tc>
      </w:tr>
    </w:tbl>
    <w:p w14:paraId="527065DE" w14:textId="47A7B2CD" w:rsidR="00A56A40" w:rsidRPr="000072D4" w:rsidRDefault="4F0DE272" w:rsidP="0BF28C81">
      <w:r w:rsidRPr="000072D4">
        <w:rPr>
          <w:noProof/>
        </w:rPr>
        <w:drawing>
          <wp:inline distT="0" distB="0" distL="0" distR="0" wp14:anchorId="7673AA2D" wp14:editId="3612122D">
            <wp:extent cx="4572000" cy="1743075"/>
            <wp:effectExtent l="0" t="0" r="0" b="0"/>
            <wp:docPr id="1688888765" name="Picture 168888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63781C54" w14:textId="77777777" w:rsidR="00A56A40" w:rsidRPr="000072D4" w:rsidRDefault="00A56A40" w:rsidP="0BF28C81"/>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11EF1134" w14:textId="77777777" w:rsidTr="44A9EEA9">
        <w:tc>
          <w:tcPr>
            <w:tcW w:w="2001" w:type="dxa"/>
            <w:shd w:val="clear" w:color="auto" w:fill="DBDBDB" w:themeFill="accent3" w:themeFillTint="66"/>
          </w:tcPr>
          <w:p w14:paraId="0BAC10B1" w14:textId="77777777" w:rsidR="3C95C09D" w:rsidRPr="000072D4" w:rsidRDefault="3C95C09D" w:rsidP="44A9EEA9">
            <w:pPr>
              <w:rPr>
                <w:rFonts w:ascii="Calibri" w:hAnsi="Calibri" w:cs="Book Antiqua"/>
                <w:b/>
                <w:bCs/>
              </w:rPr>
            </w:pPr>
            <w:r w:rsidRPr="000072D4">
              <w:rPr>
                <w:rFonts w:ascii="Calibri" w:hAnsi="Calibri" w:cs="Book Antiqua"/>
                <w:b/>
                <w:bCs/>
              </w:rPr>
              <w:t>ID Ref:</w:t>
            </w:r>
          </w:p>
        </w:tc>
        <w:tc>
          <w:tcPr>
            <w:tcW w:w="5205" w:type="dxa"/>
          </w:tcPr>
          <w:p w14:paraId="64D27ED5" w14:textId="15E19A93" w:rsidR="3C95C09D" w:rsidRPr="000072D4" w:rsidRDefault="3C95C09D" w:rsidP="44A9EEA9">
            <w:pPr>
              <w:rPr>
                <w:rFonts w:ascii="Calibri" w:hAnsi="Calibri" w:cs="Book Antiqua"/>
              </w:rPr>
            </w:pPr>
            <w:r w:rsidRPr="000072D4">
              <w:rPr>
                <w:rFonts w:ascii="Calibri" w:hAnsi="Calibri" w:cs="Book Antiqua"/>
              </w:rPr>
              <w:t>DG-33</w:t>
            </w:r>
          </w:p>
        </w:tc>
      </w:tr>
      <w:tr w:rsidR="000072D4" w:rsidRPr="000072D4" w14:paraId="7C1846AF" w14:textId="77777777" w:rsidTr="44A9EEA9">
        <w:tc>
          <w:tcPr>
            <w:tcW w:w="2001" w:type="dxa"/>
            <w:shd w:val="clear" w:color="auto" w:fill="DBDBDB" w:themeFill="accent3" w:themeFillTint="66"/>
          </w:tcPr>
          <w:p w14:paraId="48A1BFB9" w14:textId="77777777" w:rsidR="3C95C09D" w:rsidRPr="000072D4" w:rsidRDefault="3C95C09D" w:rsidP="44A9EEA9">
            <w:pPr>
              <w:rPr>
                <w:rFonts w:ascii="Calibri" w:hAnsi="Calibri" w:cs="Book Antiqua"/>
                <w:b/>
                <w:bCs/>
              </w:rPr>
            </w:pPr>
            <w:r w:rsidRPr="000072D4">
              <w:rPr>
                <w:rFonts w:ascii="Calibri" w:hAnsi="Calibri" w:cs="Book Antiqua"/>
                <w:b/>
                <w:bCs/>
              </w:rPr>
              <w:t>Descripción:</w:t>
            </w:r>
          </w:p>
        </w:tc>
        <w:tc>
          <w:tcPr>
            <w:tcW w:w="5205" w:type="dxa"/>
          </w:tcPr>
          <w:p w14:paraId="283CA3B8" w14:textId="6B0F2D4D" w:rsidR="57825995" w:rsidRPr="000072D4" w:rsidRDefault="57825995" w:rsidP="44A9EEA9">
            <w:pPr>
              <w:spacing w:line="259" w:lineRule="auto"/>
              <w:rPr>
                <w:rFonts w:ascii="Calibri" w:hAnsi="Calibri" w:cs="Book Antiqua"/>
              </w:rPr>
            </w:pPr>
            <w:r w:rsidRPr="000072D4">
              <w:rPr>
                <w:rFonts w:cs="Calibri"/>
              </w:rPr>
              <w:t>Eliminación fallida por inexistencia de clientes</w:t>
            </w:r>
          </w:p>
        </w:tc>
      </w:tr>
      <w:tr w:rsidR="000072D4" w:rsidRPr="000072D4" w14:paraId="3ABC2582" w14:textId="77777777" w:rsidTr="44A9EEA9">
        <w:tc>
          <w:tcPr>
            <w:tcW w:w="2001" w:type="dxa"/>
            <w:shd w:val="clear" w:color="auto" w:fill="DBDBDB" w:themeFill="accent3" w:themeFillTint="66"/>
          </w:tcPr>
          <w:p w14:paraId="19F1D187" w14:textId="77777777" w:rsidR="3C95C09D" w:rsidRPr="000072D4" w:rsidRDefault="3C95C09D" w:rsidP="44A9EEA9">
            <w:pPr>
              <w:rPr>
                <w:rFonts w:ascii="Calibri" w:hAnsi="Calibri" w:cs="Book Antiqua"/>
                <w:b/>
                <w:bCs/>
              </w:rPr>
            </w:pPr>
            <w:r w:rsidRPr="000072D4">
              <w:rPr>
                <w:rFonts w:ascii="Calibri" w:hAnsi="Calibri" w:cs="Book Antiqua"/>
                <w:b/>
                <w:bCs/>
              </w:rPr>
              <w:t>Reqs. asociados:</w:t>
            </w:r>
          </w:p>
        </w:tc>
        <w:tc>
          <w:tcPr>
            <w:tcW w:w="5205" w:type="dxa"/>
          </w:tcPr>
          <w:p w14:paraId="11B20570" w14:textId="4B6EC36E" w:rsidR="3C95C09D" w:rsidRPr="000072D4" w:rsidRDefault="3C95C09D" w:rsidP="44A9EEA9">
            <w:pPr>
              <w:rPr>
                <w:rFonts w:ascii="Calibri" w:hAnsi="Calibri" w:cs="Book Antiqua"/>
              </w:rPr>
            </w:pPr>
            <w:r w:rsidRPr="000072D4">
              <w:rPr>
                <w:rFonts w:ascii="Calibri" w:hAnsi="Calibri" w:cs="Book Antiqua"/>
              </w:rPr>
              <w:t>RF-8</w:t>
            </w:r>
          </w:p>
        </w:tc>
      </w:tr>
      <w:tr w:rsidR="000072D4" w:rsidRPr="000072D4" w14:paraId="0C1C231E" w14:textId="77777777" w:rsidTr="44A9EEA9">
        <w:tc>
          <w:tcPr>
            <w:tcW w:w="2001" w:type="dxa"/>
            <w:shd w:val="clear" w:color="auto" w:fill="DBDBDB" w:themeFill="accent3" w:themeFillTint="66"/>
          </w:tcPr>
          <w:p w14:paraId="492AC0B5" w14:textId="77777777" w:rsidR="3C95C09D" w:rsidRPr="000072D4" w:rsidRDefault="3C95C09D" w:rsidP="44A9EEA9">
            <w:pPr>
              <w:rPr>
                <w:rFonts w:ascii="Calibri" w:hAnsi="Calibri" w:cs="Book Antiqua"/>
                <w:b/>
                <w:bCs/>
              </w:rPr>
            </w:pPr>
            <w:r w:rsidRPr="000072D4">
              <w:rPr>
                <w:rFonts w:ascii="Calibri" w:hAnsi="Calibri" w:cs="Book Antiqua"/>
                <w:b/>
                <w:bCs/>
              </w:rPr>
              <w:t>CU asociados:</w:t>
            </w:r>
          </w:p>
        </w:tc>
        <w:tc>
          <w:tcPr>
            <w:tcW w:w="5205" w:type="dxa"/>
          </w:tcPr>
          <w:p w14:paraId="1BE52C10" w14:textId="072B459A" w:rsidR="3C95C09D" w:rsidRPr="000072D4" w:rsidRDefault="3C95C09D" w:rsidP="44A9EEA9">
            <w:pPr>
              <w:rPr>
                <w:rFonts w:ascii="Calibri" w:hAnsi="Calibri" w:cs="Book Antiqua"/>
              </w:rPr>
            </w:pPr>
            <w:r w:rsidRPr="000072D4">
              <w:rPr>
                <w:rFonts w:ascii="Calibri" w:hAnsi="Calibri" w:cs="Book Antiqua"/>
              </w:rPr>
              <w:t>CU-</w:t>
            </w:r>
            <w:r w:rsidR="0D9A6DC9" w:rsidRPr="000072D4">
              <w:rPr>
                <w:rFonts w:ascii="Calibri" w:hAnsi="Calibri" w:cs="Book Antiqua"/>
              </w:rPr>
              <w:t>10</w:t>
            </w:r>
          </w:p>
        </w:tc>
      </w:tr>
      <w:tr w:rsidR="000072D4" w:rsidRPr="000072D4" w14:paraId="6A195223" w14:textId="77777777" w:rsidTr="44A9EEA9">
        <w:tc>
          <w:tcPr>
            <w:tcW w:w="2001" w:type="dxa"/>
            <w:shd w:val="clear" w:color="auto" w:fill="DBDBDB" w:themeFill="accent3" w:themeFillTint="66"/>
          </w:tcPr>
          <w:p w14:paraId="25CA5305" w14:textId="77777777" w:rsidR="3C95C09D" w:rsidRPr="000072D4" w:rsidRDefault="3C95C09D" w:rsidP="44A9EEA9">
            <w:pPr>
              <w:rPr>
                <w:rFonts w:ascii="Calibri" w:hAnsi="Calibri" w:cs="Book Antiqua"/>
                <w:b/>
                <w:bCs/>
              </w:rPr>
            </w:pPr>
            <w:r w:rsidRPr="000072D4">
              <w:rPr>
                <w:rFonts w:ascii="Calibri" w:hAnsi="Calibri" w:cs="Book Antiqua"/>
                <w:b/>
                <w:bCs/>
              </w:rPr>
              <w:t>Esc. Asociados:</w:t>
            </w:r>
          </w:p>
        </w:tc>
        <w:tc>
          <w:tcPr>
            <w:tcW w:w="5205" w:type="dxa"/>
          </w:tcPr>
          <w:p w14:paraId="45D969F7" w14:textId="266DD96C" w:rsidR="3C95C09D" w:rsidRPr="000072D4" w:rsidRDefault="3C95C09D" w:rsidP="44A9EEA9">
            <w:pPr>
              <w:rPr>
                <w:rFonts w:ascii="Calibri" w:hAnsi="Calibri" w:cs="Book Antiqua"/>
              </w:rPr>
            </w:pPr>
            <w:r w:rsidRPr="000072D4">
              <w:rPr>
                <w:rFonts w:ascii="Calibri" w:hAnsi="Calibri" w:cs="Book Antiqua"/>
              </w:rPr>
              <w:t>ES-11.3</w:t>
            </w:r>
          </w:p>
        </w:tc>
      </w:tr>
    </w:tbl>
    <w:p w14:paraId="68F706EB" w14:textId="2BE5C03B" w:rsidR="003841CA" w:rsidRPr="000072D4" w:rsidRDefault="5BAFF389" w:rsidP="003841CA">
      <w:r w:rsidRPr="000072D4">
        <w:rPr>
          <w:noProof/>
        </w:rPr>
        <w:drawing>
          <wp:inline distT="0" distB="0" distL="0" distR="0" wp14:anchorId="18F22346" wp14:editId="42B42344">
            <wp:extent cx="4572000" cy="1771650"/>
            <wp:effectExtent l="0" t="0" r="0" b="0"/>
            <wp:docPr id="515676634" name="Picture 51567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4CF23E70" w14:textId="27788420" w:rsidR="59A2C62F" w:rsidRPr="000072D4" w:rsidRDefault="59A2C62F" w:rsidP="59A2C62F"/>
    <w:p w14:paraId="2C9D6D2C" w14:textId="77777777" w:rsidR="00C5261C" w:rsidRPr="000072D4" w:rsidRDefault="00C5261C" w:rsidP="59A2C62F"/>
    <w:p w14:paraId="66ABE29E" w14:textId="77777777" w:rsidR="00C5261C" w:rsidRPr="000072D4" w:rsidRDefault="00C5261C" w:rsidP="59A2C62F"/>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7F060328" w14:textId="77777777" w:rsidTr="45C5B6F0">
        <w:tc>
          <w:tcPr>
            <w:tcW w:w="2001" w:type="dxa"/>
            <w:shd w:val="clear" w:color="auto" w:fill="DBDBDB" w:themeFill="accent3" w:themeFillTint="66"/>
          </w:tcPr>
          <w:p w14:paraId="46176EEC" w14:textId="77777777" w:rsidR="44C8D5C7" w:rsidRPr="000072D4" w:rsidRDefault="44C8D5C7" w:rsidP="59A2C62F">
            <w:pPr>
              <w:rPr>
                <w:rFonts w:ascii="Calibri" w:hAnsi="Calibri" w:cs="Book Antiqua"/>
                <w:b/>
                <w:bCs/>
              </w:rPr>
            </w:pPr>
            <w:r w:rsidRPr="000072D4">
              <w:rPr>
                <w:rFonts w:ascii="Calibri" w:hAnsi="Calibri" w:cs="Book Antiqua"/>
                <w:b/>
                <w:bCs/>
              </w:rPr>
              <w:lastRenderedPageBreak/>
              <w:t>ID Ref:</w:t>
            </w:r>
          </w:p>
        </w:tc>
        <w:tc>
          <w:tcPr>
            <w:tcW w:w="5205" w:type="dxa"/>
          </w:tcPr>
          <w:p w14:paraId="1FD50719" w14:textId="2274893F" w:rsidR="44C8D5C7" w:rsidRPr="000072D4" w:rsidRDefault="44C8D5C7" w:rsidP="59A2C62F">
            <w:pPr>
              <w:rPr>
                <w:rFonts w:ascii="Calibri" w:hAnsi="Calibri" w:cs="Book Antiqua"/>
              </w:rPr>
            </w:pPr>
            <w:r w:rsidRPr="000072D4">
              <w:rPr>
                <w:rFonts w:ascii="Calibri" w:hAnsi="Calibri" w:cs="Book Antiqua"/>
              </w:rPr>
              <w:t>DG-34</w:t>
            </w:r>
          </w:p>
        </w:tc>
      </w:tr>
      <w:tr w:rsidR="000072D4" w:rsidRPr="000072D4" w14:paraId="1C8136B5" w14:textId="77777777" w:rsidTr="45C5B6F0">
        <w:tc>
          <w:tcPr>
            <w:tcW w:w="2001" w:type="dxa"/>
            <w:shd w:val="clear" w:color="auto" w:fill="DBDBDB" w:themeFill="accent3" w:themeFillTint="66"/>
          </w:tcPr>
          <w:p w14:paraId="45C1A761" w14:textId="77777777" w:rsidR="44C8D5C7" w:rsidRPr="000072D4" w:rsidRDefault="44C8D5C7" w:rsidP="59A2C62F">
            <w:pPr>
              <w:rPr>
                <w:rFonts w:ascii="Calibri" w:hAnsi="Calibri" w:cs="Book Antiqua"/>
                <w:b/>
                <w:bCs/>
              </w:rPr>
            </w:pPr>
            <w:r w:rsidRPr="000072D4">
              <w:rPr>
                <w:rFonts w:ascii="Calibri" w:hAnsi="Calibri" w:cs="Book Antiqua"/>
                <w:b/>
                <w:bCs/>
              </w:rPr>
              <w:t>Descripción:</w:t>
            </w:r>
          </w:p>
        </w:tc>
        <w:tc>
          <w:tcPr>
            <w:tcW w:w="5205" w:type="dxa"/>
          </w:tcPr>
          <w:p w14:paraId="0E18FC74" w14:textId="5362D082" w:rsidR="437A0E23" w:rsidRPr="000072D4" w:rsidRDefault="437A0E23" w:rsidP="59A2C62F">
            <w:pPr>
              <w:spacing w:line="259" w:lineRule="auto"/>
              <w:rPr>
                <w:rFonts w:ascii="Calibri" w:hAnsi="Calibri" w:cs="Book Antiqua"/>
              </w:rPr>
            </w:pPr>
            <w:r w:rsidRPr="000072D4">
              <w:rPr>
                <w:rFonts w:cs="Calibri"/>
              </w:rPr>
              <w:t>Consulta de clientes exitosa</w:t>
            </w:r>
          </w:p>
        </w:tc>
      </w:tr>
      <w:tr w:rsidR="000072D4" w:rsidRPr="000072D4" w14:paraId="6A45C375" w14:textId="77777777" w:rsidTr="45C5B6F0">
        <w:tc>
          <w:tcPr>
            <w:tcW w:w="2001" w:type="dxa"/>
            <w:shd w:val="clear" w:color="auto" w:fill="DBDBDB" w:themeFill="accent3" w:themeFillTint="66"/>
          </w:tcPr>
          <w:p w14:paraId="71296E04" w14:textId="77777777" w:rsidR="44C8D5C7" w:rsidRPr="000072D4" w:rsidRDefault="44C8D5C7" w:rsidP="59A2C62F">
            <w:pPr>
              <w:rPr>
                <w:rFonts w:ascii="Calibri" w:hAnsi="Calibri" w:cs="Book Antiqua"/>
                <w:b/>
                <w:bCs/>
              </w:rPr>
            </w:pPr>
            <w:r w:rsidRPr="000072D4">
              <w:rPr>
                <w:rFonts w:ascii="Calibri" w:hAnsi="Calibri" w:cs="Book Antiqua"/>
                <w:b/>
                <w:bCs/>
              </w:rPr>
              <w:t>Reqs. asociados:</w:t>
            </w:r>
          </w:p>
        </w:tc>
        <w:tc>
          <w:tcPr>
            <w:tcW w:w="5205" w:type="dxa"/>
          </w:tcPr>
          <w:p w14:paraId="0D33C4C9" w14:textId="69547447" w:rsidR="44C8D5C7" w:rsidRPr="000072D4" w:rsidRDefault="44C8D5C7" w:rsidP="59A2C62F">
            <w:pPr>
              <w:rPr>
                <w:rFonts w:ascii="Calibri" w:hAnsi="Calibri" w:cs="Book Antiqua"/>
              </w:rPr>
            </w:pPr>
            <w:r w:rsidRPr="000072D4">
              <w:rPr>
                <w:rFonts w:ascii="Calibri" w:hAnsi="Calibri" w:cs="Book Antiqua"/>
              </w:rPr>
              <w:t>RF-9</w:t>
            </w:r>
          </w:p>
        </w:tc>
      </w:tr>
      <w:tr w:rsidR="000072D4" w:rsidRPr="000072D4" w14:paraId="285AB7DA" w14:textId="77777777" w:rsidTr="45C5B6F0">
        <w:tc>
          <w:tcPr>
            <w:tcW w:w="2001" w:type="dxa"/>
            <w:shd w:val="clear" w:color="auto" w:fill="DBDBDB" w:themeFill="accent3" w:themeFillTint="66"/>
          </w:tcPr>
          <w:p w14:paraId="1D61201A" w14:textId="77777777" w:rsidR="44C8D5C7" w:rsidRPr="000072D4" w:rsidRDefault="44C8D5C7" w:rsidP="59A2C62F">
            <w:pPr>
              <w:rPr>
                <w:rFonts w:ascii="Calibri" w:hAnsi="Calibri" w:cs="Book Antiqua"/>
                <w:b/>
                <w:bCs/>
              </w:rPr>
            </w:pPr>
            <w:r w:rsidRPr="000072D4">
              <w:rPr>
                <w:rFonts w:ascii="Calibri" w:hAnsi="Calibri" w:cs="Book Antiqua"/>
                <w:b/>
                <w:bCs/>
              </w:rPr>
              <w:t>CU asociados:</w:t>
            </w:r>
          </w:p>
        </w:tc>
        <w:tc>
          <w:tcPr>
            <w:tcW w:w="5205" w:type="dxa"/>
          </w:tcPr>
          <w:p w14:paraId="19993A86" w14:textId="072B459A" w:rsidR="44C8D5C7" w:rsidRPr="000072D4" w:rsidRDefault="44C8D5C7" w:rsidP="59A2C62F">
            <w:pPr>
              <w:rPr>
                <w:rFonts w:ascii="Calibri" w:hAnsi="Calibri" w:cs="Book Antiqua"/>
              </w:rPr>
            </w:pPr>
            <w:r w:rsidRPr="000072D4">
              <w:rPr>
                <w:rFonts w:ascii="Calibri" w:hAnsi="Calibri" w:cs="Book Antiqua"/>
              </w:rPr>
              <w:t>CU-</w:t>
            </w:r>
            <w:r w:rsidR="0061A6D3" w:rsidRPr="000072D4">
              <w:rPr>
                <w:rFonts w:ascii="Calibri" w:hAnsi="Calibri" w:cs="Book Antiqua"/>
              </w:rPr>
              <w:t>10</w:t>
            </w:r>
          </w:p>
        </w:tc>
      </w:tr>
      <w:tr w:rsidR="000072D4" w:rsidRPr="000072D4" w14:paraId="4E1F06D9" w14:textId="77777777" w:rsidTr="45C5B6F0">
        <w:tc>
          <w:tcPr>
            <w:tcW w:w="2001" w:type="dxa"/>
            <w:shd w:val="clear" w:color="auto" w:fill="DBDBDB" w:themeFill="accent3" w:themeFillTint="66"/>
          </w:tcPr>
          <w:p w14:paraId="4B87F724" w14:textId="77777777" w:rsidR="44C8D5C7" w:rsidRPr="000072D4" w:rsidRDefault="44C8D5C7" w:rsidP="59A2C62F">
            <w:pPr>
              <w:rPr>
                <w:rFonts w:ascii="Calibri" w:hAnsi="Calibri" w:cs="Book Antiqua"/>
                <w:b/>
                <w:bCs/>
              </w:rPr>
            </w:pPr>
            <w:r w:rsidRPr="000072D4">
              <w:rPr>
                <w:rFonts w:ascii="Calibri" w:hAnsi="Calibri" w:cs="Book Antiqua"/>
                <w:b/>
                <w:bCs/>
              </w:rPr>
              <w:t>Esc. Asociados:</w:t>
            </w:r>
          </w:p>
        </w:tc>
        <w:tc>
          <w:tcPr>
            <w:tcW w:w="5205" w:type="dxa"/>
          </w:tcPr>
          <w:p w14:paraId="7E45A563" w14:textId="368C0FFD" w:rsidR="44C8D5C7" w:rsidRPr="000072D4" w:rsidRDefault="44C8D5C7" w:rsidP="59A2C62F">
            <w:pPr>
              <w:rPr>
                <w:rFonts w:ascii="Calibri" w:hAnsi="Calibri" w:cs="Book Antiqua"/>
              </w:rPr>
            </w:pPr>
            <w:r w:rsidRPr="000072D4">
              <w:rPr>
                <w:rFonts w:ascii="Calibri" w:hAnsi="Calibri" w:cs="Book Antiqua"/>
              </w:rPr>
              <w:t>ES-12.1</w:t>
            </w:r>
          </w:p>
        </w:tc>
      </w:tr>
    </w:tbl>
    <w:p w14:paraId="6E1A1185" w14:textId="610B5231" w:rsidR="59A2C62F" w:rsidRPr="000072D4" w:rsidRDefault="0761222D" w:rsidP="59A2C62F">
      <w:r w:rsidRPr="000072D4">
        <w:rPr>
          <w:noProof/>
        </w:rPr>
        <w:drawing>
          <wp:inline distT="0" distB="0" distL="0" distR="0" wp14:anchorId="37CE8907" wp14:editId="6E6551E7">
            <wp:extent cx="4572000" cy="1790700"/>
            <wp:effectExtent l="0" t="0" r="0" b="0"/>
            <wp:docPr id="1732920332" name="Picture 173292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047E515B" w14:textId="1211A150" w:rsidR="59A2C62F" w:rsidRPr="000072D4" w:rsidRDefault="59A2C62F" w:rsidP="59A2C62F"/>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835"/>
      </w:tblGrid>
      <w:tr w:rsidR="000072D4" w:rsidRPr="000072D4" w14:paraId="328E509A" w14:textId="77777777" w:rsidTr="0761222D">
        <w:tc>
          <w:tcPr>
            <w:tcW w:w="2001" w:type="dxa"/>
            <w:shd w:val="clear" w:color="auto" w:fill="DBDBDB" w:themeFill="accent3" w:themeFillTint="66"/>
          </w:tcPr>
          <w:p w14:paraId="76CB29EA" w14:textId="77777777" w:rsidR="44C8D5C7" w:rsidRPr="000072D4" w:rsidRDefault="44C8D5C7" w:rsidP="0761222D">
            <w:pPr>
              <w:rPr>
                <w:rFonts w:ascii="Calibri" w:hAnsi="Calibri" w:cs="Book Antiqua"/>
                <w:b/>
                <w:bCs/>
              </w:rPr>
            </w:pPr>
            <w:r w:rsidRPr="000072D4">
              <w:rPr>
                <w:rFonts w:ascii="Calibri" w:hAnsi="Calibri" w:cs="Book Antiqua"/>
                <w:b/>
                <w:bCs/>
              </w:rPr>
              <w:t>ID Ref:</w:t>
            </w:r>
          </w:p>
        </w:tc>
        <w:tc>
          <w:tcPr>
            <w:tcW w:w="5835" w:type="dxa"/>
          </w:tcPr>
          <w:p w14:paraId="6A156CBC" w14:textId="0BA235B9" w:rsidR="44C8D5C7" w:rsidRPr="000072D4" w:rsidRDefault="44C8D5C7" w:rsidP="0761222D">
            <w:pPr>
              <w:rPr>
                <w:rFonts w:ascii="Calibri" w:hAnsi="Calibri" w:cs="Book Antiqua"/>
              </w:rPr>
            </w:pPr>
            <w:r w:rsidRPr="000072D4">
              <w:rPr>
                <w:rFonts w:ascii="Calibri" w:hAnsi="Calibri" w:cs="Book Antiqua"/>
              </w:rPr>
              <w:t>DG-35</w:t>
            </w:r>
          </w:p>
        </w:tc>
      </w:tr>
      <w:tr w:rsidR="000072D4" w:rsidRPr="000072D4" w14:paraId="4F0F76FF" w14:textId="77777777" w:rsidTr="0761222D">
        <w:tc>
          <w:tcPr>
            <w:tcW w:w="2001" w:type="dxa"/>
            <w:shd w:val="clear" w:color="auto" w:fill="DBDBDB" w:themeFill="accent3" w:themeFillTint="66"/>
          </w:tcPr>
          <w:p w14:paraId="3B0C8EB9" w14:textId="77777777" w:rsidR="44C8D5C7" w:rsidRPr="000072D4" w:rsidRDefault="44C8D5C7" w:rsidP="0761222D">
            <w:pPr>
              <w:rPr>
                <w:rFonts w:ascii="Calibri" w:hAnsi="Calibri" w:cs="Book Antiqua"/>
                <w:b/>
                <w:bCs/>
              </w:rPr>
            </w:pPr>
            <w:r w:rsidRPr="000072D4">
              <w:rPr>
                <w:rFonts w:ascii="Calibri" w:hAnsi="Calibri" w:cs="Book Antiqua"/>
                <w:b/>
                <w:bCs/>
              </w:rPr>
              <w:t>Descripción:</w:t>
            </w:r>
          </w:p>
        </w:tc>
        <w:tc>
          <w:tcPr>
            <w:tcW w:w="5835" w:type="dxa"/>
          </w:tcPr>
          <w:p w14:paraId="1F81EF93" w14:textId="5FE1A92B" w:rsidR="437A0E23" w:rsidRPr="000072D4" w:rsidRDefault="437A0E23" w:rsidP="0761222D">
            <w:pPr>
              <w:spacing w:line="259" w:lineRule="auto"/>
              <w:rPr>
                <w:rFonts w:ascii="Calibri" w:hAnsi="Calibri" w:cs="Book Antiqua"/>
              </w:rPr>
            </w:pPr>
            <w:r w:rsidRPr="000072D4">
              <w:rPr>
                <w:rFonts w:cs="Calibri"/>
              </w:rPr>
              <w:t>Consulta fallida por falta de listado de clientes anteriores</w:t>
            </w:r>
          </w:p>
        </w:tc>
      </w:tr>
      <w:tr w:rsidR="000072D4" w:rsidRPr="000072D4" w14:paraId="74C2C97E" w14:textId="77777777" w:rsidTr="0761222D">
        <w:tc>
          <w:tcPr>
            <w:tcW w:w="2001" w:type="dxa"/>
            <w:shd w:val="clear" w:color="auto" w:fill="DBDBDB" w:themeFill="accent3" w:themeFillTint="66"/>
          </w:tcPr>
          <w:p w14:paraId="5EDD38D3" w14:textId="77777777" w:rsidR="44C8D5C7" w:rsidRPr="000072D4" w:rsidRDefault="44C8D5C7" w:rsidP="0761222D">
            <w:pPr>
              <w:rPr>
                <w:rFonts w:ascii="Calibri" w:hAnsi="Calibri" w:cs="Book Antiqua"/>
                <w:b/>
                <w:bCs/>
              </w:rPr>
            </w:pPr>
            <w:r w:rsidRPr="000072D4">
              <w:rPr>
                <w:rFonts w:ascii="Calibri" w:hAnsi="Calibri" w:cs="Book Antiqua"/>
                <w:b/>
                <w:bCs/>
              </w:rPr>
              <w:t>Reqs. asociados:</w:t>
            </w:r>
          </w:p>
        </w:tc>
        <w:tc>
          <w:tcPr>
            <w:tcW w:w="5835" w:type="dxa"/>
          </w:tcPr>
          <w:p w14:paraId="63A95645" w14:textId="69547447" w:rsidR="44C8D5C7" w:rsidRPr="000072D4" w:rsidRDefault="44C8D5C7" w:rsidP="0761222D">
            <w:pPr>
              <w:rPr>
                <w:rFonts w:ascii="Calibri" w:hAnsi="Calibri" w:cs="Book Antiqua"/>
              </w:rPr>
            </w:pPr>
            <w:r w:rsidRPr="000072D4">
              <w:rPr>
                <w:rFonts w:ascii="Calibri" w:hAnsi="Calibri" w:cs="Book Antiqua"/>
              </w:rPr>
              <w:t>RF-9</w:t>
            </w:r>
          </w:p>
        </w:tc>
      </w:tr>
      <w:tr w:rsidR="000072D4" w:rsidRPr="000072D4" w14:paraId="6551CBD6" w14:textId="77777777" w:rsidTr="0761222D">
        <w:tc>
          <w:tcPr>
            <w:tcW w:w="2001" w:type="dxa"/>
            <w:shd w:val="clear" w:color="auto" w:fill="DBDBDB" w:themeFill="accent3" w:themeFillTint="66"/>
          </w:tcPr>
          <w:p w14:paraId="227F605D" w14:textId="77777777" w:rsidR="44C8D5C7" w:rsidRPr="000072D4" w:rsidRDefault="44C8D5C7" w:rsidP="0761222D">
            <w:pPr>
              <w:rPr>
                <w:rFonts w:ascii="Calibri" w:hAnsi="Calibri" w:cs="Book Antiqua"/>
                <w:b/>
                <w:bCs/>
              </w:rPr>
            </w:pPr>
            <w:r w:rsidRPr="000072D4">
              <w:rPr>
                <w:rFonts w:ascii="Calibri" w:hAnsi="Calibri" w:cs="Book Antiqua"/>
                <w:b/>
                <w:bCs/>
              </w:rPr>
              <w:t>CU asociados:</w:t>
            </w:r>
          </w:p>
        </w:tc>
        <w:tc>
          <w:tcPr>
            <w:tcW w:w="5835" w:type="dxa"/>
          </w:tcPr>
          <w:p w14:paraId="16ACF92A" w14:textId="072B459A" w:rsidR="44C8D5C7" w:rsidRPr="000072D4" w:rsidRDefault="44C8D5C7" w:rsidP="0761222D">
            <w:pPr>
              <w:rPr>
                <w:rFonts w:ascii="Calibri" w:hAnsi="Calibri" w:cs="Book Antiqua"/>
              </w:rPr>
            </w:pPr>
            <w:r w:rsidRPr="000072D4">
              <w:rPr>
                <w:rFonts w:ascii="Calibri" w:hAnsi="Calibri" w:cs="Book Antiqua"/>
              </w:rPr>
              <w:t>CU-</w:t>
            </w:r>
            <w:r w:rsidR="0061A6D3" w:rsidRPr="000072D4">
              <w:rPr>
                <w:rFonts w:ascii="Calibri" w:hAnsi="Calibri" w:cs="Book Antiqua"/>
              </w:rPr>
              <w:t>10</w:t>
            </w:r>
          </w:p>
        </w:tc>
      </w:tr>
      <w:tr w:rsidR="000072D4" w:rsidRPr="000072D4" w14:paraId="517A317E" w14:textId="77777777" w:rsidTr="0761222D">
        <w:tc>
          <w:tcPr>
            <w:tcW w:w="2001" w:type="dxa"/>
            <w:shd w:val="clear" w:color="auto" w:fill="DBDBDB" w:themeFill="accent3" w:themeFillTint="66"/>
          </w:tcPr>
          <w:p w14:paraId="15F7CC6D" w14:textId="77777777" w:rsidR="44C8D5C7" w:rsidRPr="000072D4" w:rsidRDefault="44C8D5C7" w:rsidP="0761222D">
            <w:pPr>
              <w:rPr>
                <w:rFonts w:ascii="Calibri" w:hAnsi="Calibri" w:cs="Book Antiqua"/>
                <w:b/>
                <w:bCs/>
              </w:rPr>
            </w:pPr>
            <w:r w:rsidRPr="000072D4">
              <w:rPr>
                <w:rFonts w:ascii="Calibri" w:hAnsi="Calibri" w:cs="Book Antiqua"/>
                <w:b/>
                <w:bCs/>
              </w:rPr>
              <w:t>Esc. Asociados:</w:t>
            </w:r>
          </w:p>
        </w:tc>
        <w:tc>
          <w:tcPr>
            <w:tcW w:w="5835" w:type="dxa"/>
          </w:tcPr>
          <w:p w14:paraId="5A8F353E" w14:textId="30D5F4C0" w:rsidR="44C8D5C7" w:rsidRPr="000072D4" w:rsidRDefault="44C8D5C7" w:rsidP="0761222D">
            <w:pPr>
              <w:rPr>
                <w:rFonts w:ascii="Calibri" w:hAnsi="Calibri" w:cs="Book Antiqua"/>
              </w:rPr>
            </w:pPr>
            <w:r w:rsidRPr="000072D4">
              <w:rPr>
                <w:rFonts w:ascii="Calibri" w:hAnsi="Calibri" w:cs="Book Antiqua"/>
              </w:rPr>
              <w:t>ES-12.2</w:t>
            </w:r>
          </w:p>
        </w:tc>
      </w:tr>
    </w:tbl>
    <w:p w14:paraId="1FD1C3C3" w14:textId="6E17C946" w:rsidR="00A56A40" w:rsidRPr="000072D4" w:rsidRDefault="2A0C26E5" w:rsidP="0761222D">
      <w:r w:rsidRPr="000072D4">
        <w:rPr>
          <w:noProof/>
        </w:rPr>
        <w:drawing>
          <wp:inline distT="0" distB="0" distL="0" distR="0" wp14:anchorId="45D24305" wp14:editId="20F272A2">
            <wp:extent cx="4572000" cy="1752600"/>
            <wp:effectExtent l="0" t="0" r="0" b="1905"/>
            <wp:docPr id="1723802063" name="Picture 172380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B4AAC07" w14:textId="66624A85" w:rsidR="00A56A40" w:rsidRPr="000072D4" w:rsidRDefault="00A56A40" w:rsidP="0761222D"/>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403F0EAE" w14:textId="77777777" w:rsidTr="0761222D">
        <w:tc>
          <w:tcPr>
            <w:tcW w:w="2001" w:type="dxa"/>
            <w:shd w:val="clear" w:color="auto" w:fill="DBDBDB" w:themeFill="accent3" w:themeFillTint="66"/>
          </w:tcPr>
          <w:p w14:paraId="56B95D26" w14:textId="77777777" w:rsidR="44C8D5C7" w:rsidRPr="000072D4" w:rsidRDefault="44C8D5C7" w:rsidP="0761222D">
            <w:pPr>
              <w:rPr>
                <w:rFonts w:ascii="Calibri" w:hAnsi="Calibri" w:cs="Book Antiqua"/>
                <w:b/>
                <w:bCs/>
              </w:rPr>
            </w:pPr>
            <w:r w:rsidRPr="000072D4">
              <w:rPr>
                <w:rFonts w:ascii="Calibri" w:hAnsi="Calibri" w:cs="Book Antiqua"/>
                <w:b/>
                <w:bCs/>
              </w:rPr>
              <w:t>ID Ref:</w:t>
            </w:r>
          </w:p>
        </w:tc>
        <w:tc>
          <w:tcPr>
            <w:tcW w:w="5205" w:type="dxa"/>
          </w:tcPr>
          <w:p w14:paraId="05F020E0" w14:textId="5DBE6276" w:rsidR="44C8D5C7" w:rsidRPr="000072D4" w:rsidRDefault="44C8D5C7" w:rsidP="0761222D">
            <w:pPr>
              <w:rPr>
                <w:rFonts w:ascii="Calibri" w:hAnsi="Calibri" w:cs="Book Antiqua"/>
              </w:rPr>
            </w:pPr>
            <w:r w:rsidRPr="000072D4">
              <w:rPr>
                <w:rFonts w:ascii="Calibri" w:hAnsi="Calibri" w:cs="Book Antiqua"/>
              </w:rPr>
              <w:t>DG-36</w:t>
            </w:r>
          </w:p>
        </w:tc>
      </w:tr>
      <w:tr w:rsidR="000072D4" w:rsidRPr="000072D4" w14:paraId="103A1A3F" w14:textId="77777777" w:rsidTr="0761222D">
        <w:tc>
          <w:tcPr>
            <w:tcW w:w="2001" w:type="dxa"/>
            <w:shd w:val="clear" w:color="auto" w:fill="DBDBDB" w:themeFill="accent3" w:themeFillTint="66"/>
          </w:tcPr>
          <w:p w14:paraId="5AC5383D" w14:textId="77777777" w:rsidR="44C8D5C7" w:rsidRPr="000072D4" w:rsidRDefault="44C8D5C7" w:rsidP="0761222D">
            <w:pPr>
              <w:rPr>
                <w:rFonts w:ascii="Calibri" w:hAnsi="Calibri" w:cs="Book Antiqua"/>
                <w:b/>
                <w:bCs/>
              </w:rPr>
            </w:pPr>
            <w:r w:rsidRPr="000072D4">
              <w:rPr>
                <w:rFonts w:ascii="Calibri" w:hAnsi="Calibri" w:cs="Book Antiqua"/>
                <w:b/>
                <w:bCs/>
              </w:rPr>
              <w:t>Descripción:</w:t>
            </w:r>
          </w:p>
        </w:tc>
        <w:tc>
          <w:tcPr>
            <w:tcW w:w="5205" w:type="dxa"/>
          </w:tcPr>
          <w:p w14:paraId="1278F320" w14:textId="03E8FD78" w:rsidR="437A0E23" w:rsidRPr="000072D4" w:rsidRDefault="437A0E23" w:rsidP="0761222D">
            <w:pPr>
              <w:spacing w:line="259" w:lineRule="auto"/>
              <w:rPr>
                <w:rFonts w:ascii="Calibri" w:hAnsi="Calibri" w:cs="Book Antiqua"/>
              </w:rPr>
            </w:pPr>
            <w:r w:rsidRPr="000072D4">
              <w:rPr>
                <w:rFonts w:cs="Calibri"/>
              </w:rPr>
              <w:t>Consulta de clientes fallida por conexión de BD</w:t>
            </w:r>
          </w:p>
        </w:tc>
      </w:tr>
      <w:tr w:rsidR="000072D4" w:rsidRPr="000072D4" w14:paraId="7AC7090E" w14:textId="77777777" w:rsidTr="0761222D">
        <w:tc>
          <w:tcPr>
            <w:tcW w:w="2001" w:type="dxa"/>
            <w:shd w:val="clear" w:color="auto" w:fill="DBDBDB" w:themeFill="accent3" w:themeFillTint="66"/>
          </w:tcPr>
          <w:p w14:paraId="0D6D1618" w14:textId="77777777" w:rsidR="44C8D5C7" w:rsidRPr="000072D4" w:rsidRDefault="44C8D5C7" w:rsidP="0761222D">
            <w:pPr>
              <w:rPr>
                <w:rFonts w:ascii="Calibri" w:hAnsi="Calibri" w:cs="Book Antiqua"/>
                <w:b/>
                <w:bCs/>
              </w:rPr>
            </w:pPr>
            <w:r w:rsidRPr="000072D4">
              <w:rPr>
                <w:rFonts w:ascii="Calibri" w:hAnsi="Calibri" w:cs="Book Antiqua"/>
                <w:b/>
                <w:bCs/>
              </w:rPr>
              <w:t>Reqs. asociados:</w:t>
            </w:r>
          </w:p>
        </w:tc>
        <w:tc>
          <w:tcPr>
            <w:tcW w:w="5205" w:type="dxa"/>
          </w:tcPr>
          <w:p w14:paraId="27B23DD7" w14:textId="69547447" w:rsidR="44C8D5C7" w:rsidRPr="000072D4" w:rsidRDefault="44C8D5C7" w:rsidP="0761222D">
            <w:pPr>
              <w:rPr>
                <w:rFonts w:ascii="Calibri" w:hAnsi="Calibri" w:cs="Book Antiqua"/>
              </w:rPr>
            </w:pPr>
            <w:r w:rsidRPr="000072D4">
              <w:rPr>
                <w:rFonts w:ascii="Calibri" w:hAnsi="Calibri" w:cs="Book Antiqua"/>
              </w:rPr>
              <w:t>RF-9</w:t>
            </w:r>
          </w:p>
        </w:tc>
      </w:tr>
      <w:tr w:rsidR="000072D4" w:rsidRPr="000072D4" w14:paraId="43F749C2" w14:textId="77777777" w:rsidTr="0761222D">
        <w:tc>
          <w:tcPr>
            <w:tcW w:w="2001" w:type="dxa"/>
            <w:shd w:val="clear" w:color="auto" w:fill="DBDBDB" w:themeFill="accent3" w:themeFillTint="66"/>
          </w:tcPr>
          <w:p w14:paraId="1ED2DD09" w14:textId="77777777" w:rsidR="44C8D5C7" w:rsidRPr="000072D4" w:rsidRDefault="44C8D5C7" w:rsidP="0761222D">
            <w:pPr>
              <w:rPr>
                <w:rFonts w:ascii="Calibri" w:hAnsi="Calibri" w:cs="Book Antiqua"/>
                <w:b/>
                <w:bCs/>
              </w:rPr>
            </w:pPr>
            <w:r w:rsidRPr="000072D4">
              <w:rPr>
                <w:rFonts w:ascii="Calibri" w:hAnsi="Calibri" w:cs="Book Antiqua"/>
                <w:b/>
                <w:bCs/>
              </w:rPr>
              <w:t>CU asociados:</w:t>
            </w:r>
          </w:p>
        </w:tc>
        <w:tc>
          <w:tcPr>
            <w:tcW w:w="5205" w:type="dxa"/>
          </w:tcPr>
          <w:p w14:paraId="57E45C36" w14:textId="072B459A" w:rsidR="44C8D5C7" w:rsidRPr="000072D4" w:rsidRDefault="44C8D5C7" w:rsidP="0761222D">
            <w:pPr>
              <w:rPr>
                <w:rFonts w:ascii="Calibri" w:hAnsi="Calibri" w:cs="Book Antiqua"/>
              </w:rPr>
            </w:pPr>
            <w:r w:rsidRPr="000072D4">
              <w:rPr>
                <w:rFonts w:ascii="Calibri" w:hAnsi="Calibri" w:cs="Book Antiqua"/>
              </w:rPr>
              <w:t>CU-</w:t>
            </w:r>
            <w:r w:rsidR="0061A6D3" w:rsidRPr="000072D4">
              <w:rPr>
                <w:rFonts w:ascii="Calibri" w:hAnsi="Calibri" w:cs="Book Antiqua"/>
              </w:rPr>
              <w:t>10</w:t>
            </w:r>
          </w:p>
        </w:tc>
      </w:tr>
      <w:tr w:rsidR="000072D4" w:rsidRPr="000072D4" w14:paraId="0F3F395C" w14:textId="77777777" w:rsidTr="0761222D">
        <w:tc>
          <w:tcPr>
            <w:tcW w:w="2001" w:type="dxa"/>
            <w:shd w:val="clear" w:color="auto" w:fill="DBDBDB" w:themeFill="accent3" w:themeFillTint="66"/>
          </w:tcPr>
          <w:p w14:paraId="54218CDD" w14:textId="77777777" w:rsidR="44C8D5C7" w:rsidRPr="000072D4" w:rsidRDefault="44C8D5C7" w:rsidP="0761222D">
            <w:pPr>
              <w:rPr>
                <w:rFonts w:ascii="Calibri" w:hAnsi="Calibri" w:cs="Book Antiqua"/>
                <w:b/>
                <w:bCs/>
              </w:rPr>
            </w:pPr>
            <w:r w:rsidRPr="000072D4">
              <w:rPr>
                <w:rFonts w:ascii="Calibri" w:hAnsi="Calibri" w:cs="Book Antiqua"/>
                <w:b/>
                <w:bCs/>
              </w:rPr>
              <w:t>Esc. Asociados:</w:t>
            </w:r>
          </w:p>
        </w:tc>
        <w:tc>
          <w:tcPr>
            <w:tcW w:w="5205" w:type="dxa"/>
          </w:tcPr>
          <w:p w14:paraId="4E638CF7" w14:textId="72B66650" w:rsidR="44C8D5C7" w:rsidRPr="000072D4" w:rsidRDefault="44C8D5C7" w:rsidP="0761222D">
            <w:pPr>
              <w:rPr>
                <w:rFonts w:ascii="Calibri" w:hAnsi="Calibri" w:cs="Book Antiqua"/>
              </w:rPr>
            </w:pPr>
            <w:r w:rsidRPr="000072D4">
              <w:rPr>
                <w:rFonts w:ascii="Calibri" w:hAnsi="Calibri" w:cs="Book Antiqua"/>
              </w:rPr>
              <w:t>ES-12.3</w:t>
            </w:r>
          </w:p>
        </w:tc>
      </w:tr>
    </w:tbl>
    <w:p w14:paraId="200E859B" w14:textId="31376CCE" w:rsidR="003841CA" w:rsidRPr="000072D4" w:rsidRDefault="1EFE5E4B" w:rsidP="0BF28C81">
      <w:r w:rsidRPr="000072D4">
        <w:rPr>
          <w:noProof/>
        </w:rPr>
        <w:drawing>
          <wp:inline distT="0" distB="0" distL="0" distR="0" wp14:anchorId="4E49820B" wp14:editId="06028E06">
            <wp:extent cx="4572000" cy="1781175"/>
            <wp:effectExtent l="0" t="0" r="0" b="0"/>
            <wp:docPr id="2042635242" name="Picture 204263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628A045D" w14:textId="77777777" w:rsidTr="23B4ABFD">
        <w:tc>
          <w:tcPr>
            <w:tcW w:w="2001" w:type="dxa"/>
            <w:shd w:val="clear" w:color="auto" w:fill="DBDBDB" w:themeFill="accent3" w:themeFillTint="66"/>
          </w:tcPr>
          <w:p w14:paraId="15C97CD2" w14:textId="77777777" w:rsidR="503466BB" w:rsidRPr="000072D4" w:rsidRDefault="503466BB" w:rsidP="23B4ABFD">
            <w:pPr>
              <w:rPr>
                <w:rFonts w:ascii="Calibri" w:hAnsi="Calibri" w:cs="Book Antiqua"/>
                <w:b/>
                <w:bCs/>
              </w:rPr>
            </w:pPr>
            <w:r w:rsidRPr="000072D4">
              <w:rPr>
                <w:rFonts w:ascii="Calibri" w:hAnsi="Calibri" w:cs="Book Antiqua"/>
                <w:b/>
                <w:bCs/>
              </w:rPr>
              <w:lastRenderedPageBreak/>
              <w:t>ID Ref:</w:t>
            </w:r>
          </w:p>
        </w:tc>
        <w:tc>
          <w:tcPr>
            <w:tcW w:w="5205" w:type="dxa"/>
          </w:tcPr>
          <w:p w14:paraId="79BAFD40" w14:textId="38758F3D" w:rsidR="503466BB" w:rsidRPr="000072D4" w:rsidRDefault="503466BB" w:rsidP="23B4ABFD">
            <w:pPr>
              <w:rPr>
                <w:rFonts w:ascii="Calibri" w:hAnsi="Calibri" w:cs="Book Antiqua"/>
              </w:rPr>
            </w:pPr>
            <w:r w:rsidRPr="000072D4">
              <w:rPr>
                <w:rFonts w:ascii="Calibri" w:hAnsi="Calibri" w:cs="Book Antiqua"/>
              </w:rPr>
              <w:t>DG-37</w:t>
            </w:r>
          </w:p>
        </w:tc>
      </w:tr>
      <w:tr w:rsidR="000072D4" w:rsidRPr="000072D4" w14:paraId="04853C2D" w14:textId="77777777" w:rsidTr="23B4ABFD">
        <w:tc>
          <w:tcPr>
            <w:tcW w:w="2001" w:type="dxa"/>
            <w:shd w:val="clear" w:color="auto" w:fill="DBDBDB" w:themeFill="accent3" w:themeFillTint="66"/>
          </w:tcPr>
          <w:p w14:paraId="4AC5A809" w14:textId="77777777" w:rsidR="503466BB" w:rsidRPr="000072D4" w:rsidRDefault="503466BB" w:rsidP="23B4ABFD">
            <w:pPr>
              <w:rPr>
                <w:rFonts w:ascii="Calibri" w:hAnsi="Calibri" w:cs="Book Antiqua"/>
                <w:b/>
                <w:bCs/>
              </w:rPr>
            </w:pPr>
            <w:r w:rsidRPr="000072D4">
              <w:rPr>
                <w:rFonts w:ascii="Calibri" w:hAnsi="Calibri" w:cs="Book Antiqua"/>
                <w:b/>
                <w:bCs/>
              </w:rPr>
              <w:t>Descripción:</w:t>
            </w:r>
          </w:p>
        </w:tc>
        <w:tc>
          <w:tcPr>
            <w:tcW w:w="5205" w:type="dxa"/>
          </w:tcPr>
          <w:p w14:paraId="130DC669" w14:textId="14CC7BD3" w:rsidR="22942D25" w:rsidRPr="000072D4" w:rsidRDefault="22942D25" w:rsidP="23B4ABFD">
            <w:pPr>
              <w:spacing w:line="259" w:lineRule="auto"/>
              <w:rPr>
                <w:rFonts w:ascii="Calibri" w:hAnsi="Calibri" w:cs="Book Antiqua"/>
              </w:rPr>
            </w:pPr>
            <w:r w:rsidRPr="000072D4">
              <w:rPr>
                <w:rFonts w:cs="Calibri"/>
              </w:rPr>
              <w:t>Listado de clientes exitoso</w:t>
            </w:r>
          </w:p>
        </w:tc>
      </w:tr>
      <w:tr w:rsidR="000072D4" w:rsidRPr="000072D4" w14:paraId="689FB708" w14:textId="77777777" w:rsidTr="23B4ABFD">
        <w:tc>
          <w:tcPr>
            <w:tcW w:w="2001" w:type="dxa"/>
            <w:shd w:val="clear" w:color="auto" w:fill="DBDBDB" w:themeFill="accent3" w:themeFillTint="66"/>
          </w:tcPr>
          <w:p w14:paraId="6ED2409C" w14:textId="77777777" w:rsidR="503466BB" w:rsidRPr="000072D4" w:rsidRDefault="503466BB" w:rsidP="23B4ABFD">
            <w:pPr>
              <w:rPr>
                <w:rFonts w:ascii="Calibri" w:hAnsi="Calibri" w:cs="Book Antiqua"/>
                <w:b/>
                <w:bCs/>
              </w:rPr>
            </w:pPr>
            <w:r w:rsidRPr="000072D4">
              <w:rPr>
                <w:rFonts w:ascii="Calibri" w:hAnsi="Calibri" w:cs="Book Antiqua"/>
                <w:b/>
                <w:bCs/>
              </w:rPr>
              <w:t>Reqs. asociados:</w:t>
            </w:r>
          </w:p>
        </w:tc>
        <w:tc>
          <w:tcPr>
            <w:tcW w:w="5205" w:type="dxa"/>
          </w:tcPr>
          <w:p w14:paraId="71812F75" w14:textId="796B6AD5" w:rsidR="503466BB" w:rsidRPr="000072D4" w:rsidRDefault="503466BB" w:rsidP="23B4ABFD">
            <w:pPr>
              <w:rPr>
                <w:rFonts w:ascii="Calibri" w:hAnsi="Calibri" w:cs="Book Antiqua"/>
              </w:rPr>
            </w:pPr>
            <w:r w:rsidRPr="000072D4">
              <w:rPr>
                <w:rFonts w:ascii="Calibri" w:hAnsi="Calibri" w:cs="Book Antiqua"/>
              </w:rPr>
              <w:t>RF-10</w:t>
            </w:r>
          </w:p>
        </w:tc>
      </w:tr>
      <w:tr w:rsidR="000072D4" w:rsidRPr="000072D4" w14:paraId="3913F392" w14:textId="77777777" w:rsidTr="23B4ABFD">
        <w:tc>
          <w:tcPr>
            <w:tcW w:w="2001" w:type="dxa"/>
            <w:shd w:val="clear" w:color="auto" w:fill="DBDBDB" w:themeFill="accent3" w:themeFillTint="66"/>
          </w:tcPr>
          <w:p w14:paraId="3223C365" w14:textId="77777777" w:rsidR="503466BB" w:rsidRPr="000072D4" w:rsidRDefault="503466BB" w:rsidP="23B4ABFD">
            <w:pPr>
              <w:rPr>
                <w:rFonts w:ascii="Calibri" w:hAnsi="Calibri" w:cs="Book Antiqua"/>
                <w:b/>
                <w:bCs/>
              </w:rPr>
            </w:pPr>
            <w:r w:rsidRPr="000072D4">
              <w:rPr>
                <w:rFonts w:ascii="Calibri" w:hAnsi="Calibri" w:cs="Book Antiqua"/>
                <w:b/>
                <w:bCs/>
              </w:rPr>
              <w:t>CU asociados:</w:t>
            </w:r>
          </w:p>
        </w:tc>
        <w:tc>
          <w:tcPr>
            <w:tcW w:w="5205" w:type="dxa"/>
          </w:tcPr>
          <w:p w14:paraId="2F651481" w14:textId="32C3FDC5" w:rsidR="503466BB" w:rsidRPr="000072D4" w:rsidRDefault="503466BB" w:rsidP="23B4ABFD">
            <w:pPr>
              <w:rPr>
                <w:rFonts w:ascii="Calibri" w:hAnsi="Calibri" w:cs="Book Antiqua"/>
              </w:rPr>
            </w:pPr>
            <w:r w:rsidRPr="000072D4">
              <w:rPr>
                <w:rFonts w:ascii="Calibri" w:hAnsi="Calibri" w:cs="Book Antiqua"/>
              </w:rPr>
              <w:t>CU-</w:t>
            </w:r>
            <w:r w:rsidR="78E28538" w:rsidRPr="000072D4">
              <w:rPr>
                <w:rFonts w:ascii="Calibri" w:hAnsi="Calibri" w:cs="Book Antiqua"/>
              </w:rPr>
              <w:t>11; CU-12</w:t>
            </w:r>
          </w:p>
        </w:tc>
      </w:tr>
      <w:tr w:rsidR="000072D4" w:rsidRPr="000072D4" w14:paraId="79C07A05" w14:textId="77777777" w:rsidTr="23B4ABFD">
        <w:tc>
          <w:tcPr>
            <w:tcW w:w="2001" w:type="dxa"/>
            <w:shd w:val="clear" w:color="auto" w:fill="DBDBDB" w:themeFill="accent3" w:themeFillTint="66"/>
          </w:tcPr>
          <w:p w14:paraId="3D9622F2" w14:textId="77777777" w:rsidR="503466BB" w:rsidRPr="000072D4" w:rsidRDefault="503466BB" w:rsidP="23B4ABFD">
            <w:pPr>
              <w:rPr>
                <w:rFonts w:ascii="Calibri" w:hAnsi="Calibri" w:cs="Book Antiqua"/>
                <w:b/>
                <w:bCs/>
              </w:rPr>
            </w:pPr>
            <w:r w:rsidRPr="000072D4">
              <w:rPr>
                <w:rFonts w:ascii="Calibri" w:hAnsi="Calibri" w:cs="Book Antiqua"/>
                <w:b/>
                <w:bCs/>
              </w:rPr>
              <w:t>Esc. Asociados:</w:t>
            </w:r>
          </w:p>
        </w:tc>
        <w:tc>
          <w:tcPr>
            <w:tcW w:w="5205" w:type="dxa"/>
          </w:tcPr>
          <w:p w14:paraId="1AFA7F50" w14:textId="4C8C8B7F" w:rsidR="503466BB" w:rsidRPr="000072D4" w:rsidRDefault="503466BB" w:rsidP="23B4ABFD">
            <w:pPr>
              <w:rPr>
                <w:rFonts w:ascii="Calibri" w:hAnsi="Calibri" w:cs="Book Antiqua"/>
              </w:rPr>
            </w:pPr>
            <w:r w:rsidRPr="000072D4">
              <w:rPr>
                <w:rFonts w:ascii="Calibri" w:hAnsi="Calibri" w:cs="Book Antiqua"/>
              </w:rPr>
              <w:t>ES-13.1</w:t>
            </w:r>
          </w:p>
        </w:tc>
      </w:tr>
    </w:tbl>
    <w:p w14:paraId="4B3EFE60" w14:textId="346706BF" w:rsidR="00E403CA" w:rsidRPr="000072D4" w:rsidRDefault="58A9A667" w:rsidP="00E403CA">
      <w:r w:rsidRPr="000072D4">
        <w:rPr>
          <w:noProof/>
        </w:rPr>
        <w:drawing>
          <wp:inline distT="0" distB="0" distL="0" distR="0" wp14:anchorId="7923D0AF" wp14:editId="7CCF00F6">
            <wp:extent cx="4572000" cy="1809750"/>
            <wp:effectExtent l="0" t="0" r="0" b="0"/>
            <wp:docPr id="160371787" name="Picture 16037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3F31BE6F" w14:textId="514F4A70" w:rsidR="58A9A667" w:rsidRPr="000072D4" w:rsidRDefault="58A9A667" w:rsidP="58A9A667"/>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370"/>
      </w:tblGrid>
      <w:tr w:rsidR="000072D4" w:rsidRPr="000072D4" w14:paraId="42BF454E" w14:textId="77777777" w:rsidTr="23B4ABFD">
        <w:tc>
          <w:tcPr>
            <w:tcW w:w="2001" w:type="dxa"/>
            <w:shd w:val="clear" w:color="auto" w:fill="DBDBDB" w:themeFill="accent3" w:themeFillTint="66"/>
          </w:tcPr>
          <w:p w14:paraId="768CCDA3" w14:textId="77777777" w:rsidR="503466BB" w:rsidRPr="000072D4" w:rsidRDefault="503466BB" w:rsidP="23B4ABFD">
            <w:pPr>
              <w:rPr>
                <w:rFonts w:ascii="Calibri" w:hAnsi="Calibri" w:cs="Book Antiqua"/>
                <w:b/>
                <w:bCs/>
              </w:rPr>
            </w:pPr>
            <w:r w:rsidRPr="000072D4">
              <w:rPr>
                <w:rFonts w:ascii="Calibri" w:hAnsi="Calibri" w:cs="Book Antiqua"/>
                <w:b/>
                <w:bCs/>
              </w:rPr>
              <w:t>ID Ref:</w:t>
            </w:r>
          </w:p>
        </w:tc>
        <w:tc>
          <w:tcPr>
            <w:tcW w:w="5370" w:type="dxa"/>
          </w:tcPr>
          <w:p w14:paraId="67AFB653" w14:textId="30CB7416" w:rsidR="503466BB" w:rsidRPr="000072D4" w:rsidRDefault="503466BB" w:rsidP="23B4ABFD">
            <w:pPr>
              <w:rPr>
                <w:rFonts w:ascii="Calibri" w:hAnsi="Calibri" w:cs="Book Antiqua"/>
              </w:rPr>
            </w:pPr>
            <w:r w:rsidRPr="000072D4">
              <w:rPr>
                <w:rFonts w:ascii="Calibri" w:hAnsi="Calibri" w:cs="Book Antiqua"/>
              </w:rPr>
              <w:t>DG-38</w:t>
            </w:r>
          </w:p>
        </w:tc>
      </w:tr>
      <w:tr w:rsidR="000072D4" w:rsidRPr="000072D4" w14:paraId="54144884" w14:textId="77777777" w:rsidTr="23B4ABFD">
        <w:tc>
          <w:tcPr>
            <w:tcW w:w="2001" w:type="dxa"/>
            <w:shd w:val="clear" w:color="auto" w:fill="DBDBDB" w:themeFill="accent3" w:themeFillTint="66"/>
          </w:tcPr>
          <w:p w14:paraId="5DCC1A9B" w14:textId="77777777" w:rsidR="503466BB" w:rsidRPr="000072D4" w:rsidRDefault="503466BB" w:rsidP="23B4ABFD">
            <w:pPr>
              <w:rPr>
                <w:rFonts w:ascii="Calibri" w:hAnsi="Calibri" w:cs="Book Antiqua"/>
                <w:b/>
                <w:bCs/>
              </w:rPr>
            </w:pPr>
            <w:r w:rsidRPr="000072D4">
              <w:rPr>
                <w:rFonts w:ascii="Calibri" w:hAnsi="Calibri" w:cs="Book Antiqua"/>
                <w:b/>
                <w:bCs/>
              </w:rPr>
              <w:t>Descripción:</w:t>
            </w:r>
          </w:p>
        </w:tc>
        <w:tc>
          <w:tcPr>
            <w:tcW w:w="5370" w:type="dxa"/>
          </w:tcPr>
          <w:p w14:paraId="1113B3F8" w14:textId="56ACECDD" w:rsidR="22942D25" w:rsidRPr="000072D4" w:rsidRDefault="22942D25" w:rsidP="23B4ABFD">
            <w:pPr>
              <w:spacing w:line="259" w:lineRule="auto"/>
              <w:rPr>
                <w:rFonts w:ascii="Calibri" w:hAnsi="Calibri" w:cs="Book Antiqua"/>
              </w:rPr>
            </w:pPr>
            <w:r w:rsidRPr="000072D4">
              <w:rPr>
                <w:rFonts w:cs="Calibri"/>
              </w:rPr>
              <w:t>Listado de clientes fallida por inexistencia de datos</w:t>
            </w:r>
          </w:p>
        </w:tc>
      </w:tr>
      <w:tr w:rsidR="000072D4" w:rsidRPr="000072D4" w14:paraId="02C71364" w14:textId="77777777" w:rsidTr="23B4ABFD">
        <w:tc>
          <w:tcPr>
            <w:tcW w:w="2001" w:type="dxa"/>
            <w:shd w:val="clear" w:color="auto" w:fill="DBDBDB" w:themeFill="accent3" w:themeFillTint="66"/>
          </w:tcPr>
          <w:p w14:paraId="0E03A2DC" w14:textId="77777777" w:rsidR="503466BB" w:rsidRPr="000072D4" w:rsidRDefault="503466BB" w:rsidP="23B4ABFD">
            <w:pPr>
              <w:rPr>
                <w:rFonts w:ascii="Calibri" w:hAnsi="Calibri" w:cs="Book Antiqua"/>
                <w:b/>
                <w:bCs/>
              </w:rPr>
            </w:pPr>
            <w:r w:rsidRPr="000072D4">
              <w:rPr>
                <w:rFonts w:ascii="Calibri" w:hAnsi="Calibri" w:cs="Book Antiqua"/>
                <w:b/>
                <w:bCs/>
              </w:rPr>
              <w:t>Reqs. asociados:</w:t>
            </w:r>
          </w:p>
        </w:tc>
        <w:tc>
          <w:tcPr>
            <w:tcW w:w="5370" w:type="dxa"/>
          </w:tcPr>
          <w:p w14:paraId="73AC7B06" w14:textId="66881A1A" w:rsidR="503466BB" w:rsidRPr="000072D4" w:rsidRDefault="503466BB" w:rsidP="23B4ABFD">
            <w:pPr>
              <w:rPr>
                <w:rFonts w:ascii="Calibri" w:hAnsi="Calibri" w:cs="Book Antiqua"/>
              </w:rPr>
            </w:pPr>
            <w:r w:rsidRPr="000072D4">
              <w:rPr>
                <w:rFonts w:ascii="Calibri" w:hAnsi="Calibri" w:cs="Book Antiqua"/>
              </w:rPr>
              <w:t>RF-10</w:t>
            </w:r>
          </w:p>
        </w:tc>
      </w:tr>
      <w:tr w:rsidR="000072D4" w:rsidRPr="000072D4" w14:paraId="0E6CD6DD" w14:textId="77777777" w:rsidTr="23B4ABFD">
        <w:tc>
          <w:tcPr>
            <w:tcW w:w="2001" w:type="dxa"/>
            <w:shd w:val="clear" w:color="auto" w:fill="DBDBDB" w:themeFill="accent3" w:themeFillTint="66"/>
          </w:tcPr>
          <w:p w14:paraId="22CB1D6A" w14:textId="77777777" w:rsidR="503466BB" w:rsidRPr="000072D4" w:rsidRDefault="503466BB" w:rsidP="23B4ABFD">
            <w:pPr>
              <w:rPr>
                <w:rFonts w:ascii="Calibri" w:hAnsi="Calibri" w:cs="Book Antiqua"/>
                <w:b/>
                <w:bCs/>
              </w:rPr>
            </w:pPr>
            <w:r w:rsidRPr="000072D4">
              <w:rPr>
                <w:rFonts w:ascii="Calibri" w:hAnsi="Calibri" w:cs="Book Antiqua"/>
                <w:b/>
                <w:bCs/>
              </w:rPr>
              <w:t>CU asociados:</w:t>
            </w:r>
          </w:p>
        </w:tc>
        <w:tc>
          <w:tcPr>
            <w:tcW w:w="5370" w:type="dxa"/>
          </w:tcPr>
          <w:p w14:paraId="22E5C5A9" w14:textId="64ECD389" w:rsidR="503466BB" w:rsidRPr="000072D4" w:rsidRDefault="503466BB" w:rsidP="23B4ABFD">
            <w:pPr>
              <w:rPr>
                <w:rFonts w:ascii="Calibri" w:hAnsi="Calibri" w:cs="Book Antiqua"/>
              </w:rPr>
            </w:pPr>
            <w:r w:rsidRPr="000072D4">
              <w:rPr>
                <w:rFonts w:ascii="Calibri" w:hAnsi="Calibri" w:cs="Book Antiqua"/>
              </w:rPr>
              <w:t>CU-</w:t>
            </w:r>
            <w:r w:rsidR="78E28538" w:rsidRPr="000072D4">
              <w:rPr>
                <w:rFonts w:ascii="Calibri" w:hAnsi="Calibri" w:cs="Book Antiqua"/>
              </w:rPr>
              <w:t>11; CU-12</w:t>
            </w:r>
          </w:p>
        </w:tc>
      </w:tr>
      <w:tr w:rsidR="000072D4" w:rsidRPr="000072D4" w14:paraId="1A99FB0B" w14:textId="77777777" w:rsidTr="23B4ABFD">
        <w:tc>
          <w:tcPr>
            <w:tcW w:w="2001" w:type="dxa"/>
            <w:shd w:val="clear" w:color="auto" w:fill="DBDBDB" w:themeFill="accent3" w:themeFillTint="66"/>
          </w:tcPr>
          <w:p w14:paraId="64D9761B" w14:textId="77777777" w:rsidR="503466BB" w:rsidRPr="000072D4" w:rsidRDefault="503466BB" w:rsidP="23B4ABFD">
            <w:pPr>
              <w:rPr>
                <w:rFonts w:ascii="Calibri" w:hAnsi="Calibri" w:cs="Book Antiqua"/>
                <w:b/>
                <w:bCs/>
              </w:rPr>
            </w:pPr>
            <w:r w:rsidRPr="000072D4">
              <w:rPr>
                <w:rFonts w:ascii="Calibri" w:hAnsi="Calibri" w:cs="Book Antiqua"/>
                <w:b/>
                <w:bCs/>
              </w:rPr>
              <w:t>Esc. Asociados:</w:t>
            </w:r>
          </w:p>
        </w:tc>
        <w:tc>
          <w:tcPr>
            <w:tcW w:w="5370" w:type="dxa"/>
          </w:tcPr>
          <w:p w14:paraId="2B092F89" w14:textId="4EDE091B" w:rsidR="503466BB" w:rsidRPr="000072D4" w:rsidRDefault="503466BB" w:rsidP="23B4ABFD">
            <w:pPr>
              <w:rPr>
                <w:rFonts w:ascii="Calibri" w:hAnsi="Calibri" w:cs="Book Antiqua"/>
              </w:rPr>
            </w:pPr>
            <w:r w:rsidRPr="000072D4">
              <w:rPr>
                <w:rFonts w:ascii="Calibri" w:hAnsi="Calibri" w:cs="Book Antiqua"/>
              </w:rPr>
              <w:t>ES-13.2</w:t>
            </w:r>
          </w:p>
        </w:tc>
      </w:tr>
    </w:tbl>
    <w:p w14:paraId="5A53B58B" w14:textId="649694C1" w:rsidR="00BE79FD" w:rsidRPr="000072D4" w:rsidRDefault="74EBC28F" w:rsidP="00BE79FD">
      <w:r w:rsidRPr="000072D4">
        <w:rPr>
          <w:noProof/>
        </w:rPr>
        <w:drawing>
          <wp:inline distT="0" distB="0" distL="0" distR="0" wp14:anchorId="007901B6" wp14:editId="46FE6FD7">
            <wp:extent cx="4572000" cy="1809750"/>
            <wp:effectExtent l="0" t="0" r="0" b="0"/>
            <wp:docPr id="1817911208" name="Picture 181791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42CFEE8B" w14:textId="45FE9B90" w:rsidR="74EBC28F" w:rsidRPr="000072D4" w:rsidRDefault="74EBC28F" w:rsidP="74EBC28F"/>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449AA6B6" w14:textId="77777777" w:rsidTr="23B4ABFD">
        <w:tc>
          <w:tcPr>
            <w:tcW w:w="2001" w:type="dxa"/>
            <w:shd w:val="clear" w:color="auto" w:fill="DBDBDB" w:themeFill="accent3" w:themeFillTint="66"/>
          </w:tcPr>
          <w:p w14:paraId="468F2F22" w14:textId="77777777" w:rsidR="503466BB" w:rsidRPr="000072D4" w:rsidRDefault="503466BB" w:rsidP="23B4ABFD">
            <w:pPr>
              <w:rPr>
                <w:rFonts w:ascii="Calibri" w:hAnsi="Calibri" w:cs="Book Antiqua"/>
                <w:b/>
                <w:bCs/>
              </w:rPr>
            </w:pPr>
            <w:r w:rsidRPr="000072D4">
              <w:rPr>
                <w:rFonts w:ascii="Calibri" w:hAnsi="Calibri" w:cs="Book Antiqua"/>
                <w:b/>
                <w:bCs/>
              </w:rPr>
              <w:t>ID Ref:</w:t>
            </w:r>
          </w:p>
        </w:tc>
        <w:tc>
          <w:tcPr>
            <w:tcW w:w="5205" w:type="dxa"/>
          </w:tcPr>
          <w:p w14:paraId="0C5A691D" w14:textId="12F1C68F" w:rsidR="503466BB" w:rsidRPr="000072D4" w:rsidRDefault="503466BB" w:rsidP="23B4ABFD">
            <w:pPr>
              <w:rPr>
                <w:rFonts w:ascii="Calibri" w:hAnsi="Calibri" w:cs="Book Antiqua"/>
              </w:rPr>
            </w:pPr>
            <w:r w:rsidRPr="000072D4">
              <w:rPr>
                <w:rFonts w:ascii="Calibri" w:hAnsi="Calibri" w:cs="Book Antiqua"/>
              </w:rPr>
              <w:t>DG-39</w:t>
            </w:r>
          </w:p>
        </w:tc>
      </w:tr>
      <w:tr w:rsidR="000072D4" w:rsidRPr="000072D4" w14:paraId="04D49CFA" w14:textId="77777777" w:rsidTr="23B4ABFD">
        <w:tc>
          <w:tcPr>
            <w:tcW w:w="2001" w:type="dxa"/>
            <w:shd w:val="clear" w:color="auto" w:fill="DBDBDB" w:themeFill="accent3" w:themeFillTint="66"/>
          </w:tcPr>
          <w:p w14:paraId="46BAA782" w14:textId="77777777" w:rsidR="503466BB" w:rsidRPr="000072D4" w:rsidRDefault="503466BB" w:rsidP="23B4ABFD">
            <w:pPr>
              <w:rPr>
                <w:rFonts w:ascii="Calibri" w:hAnsi="Calibri" w:cs="Book Antiqua"/>
                <w:b/>
                <w:bCs/>
              </w:rPr>
            </w:pPr>
            <w:r w:rsidRPr="000072D4">
              <w:rPr>
                <w:rFonts w:ascii="Calibri" w:hAnsi="Calibri" w:cs="Book Antiqua"/>
                <w:b/>
                <w:bCs/>
              </w:rPr>
              <w:t>Descripción:</w:t>
            </w:r>
          </w:p>
        </w:tc>
        <w:tc>
          <w:tcPr>
            <w:tcW w:w="5205" w:type="dxa"/>
          </w:tcPr>
          <w:p w14:paraId="4A08FF5B" w14:textId="1CB8A5EE" w:rsidR="22942D25" w:rsidRPr="000072D4" w:rsidRDefault="22942D25" w:rsidP="23B4ABFD">
            <w:pPr>
              <w:spacing w:line="259" w:lineRule="auto"/>
              <w:rPr>
                <w:rFonts w:ascii="Calibri" w:hAnsi="Calibri" w:cs="Book Antiqua"/>
              </w:rPr>
            </w:pPr>
            <w:r w:rsidRPr="000072D4">
              <w:rPr>
                <w:rFonts w:cs="Calibri"/>
              </w:rPr>
              <w:t>Listado de clientes fallida por conexión de BD</w:t>
            </w:r>
          </w:p>
        </w:tc>
      </w:tr>
      <w:tr w:rsidR="000072D4" w:rsidRPr="000072D4" w14:paraId="780F1F8A" w14:textId="77777777" w:rsidTr="23B4ABFD">
        <w:tc>
          <w:tcPr>
            <w:tcW w:w="2001" w:type="dxa"/>
            <w:shd w:val="clear" w:color="auto" w:fill="DBDBDB" w:themeFill="accent3" w:themeFillTint="66"/>
          </w:tcPr>
          <w:p w14:paraId="2C80BB6F" w14:textId="77777777" w:rsidR="503466BB" w:rsidRPr="000072D4" w:rsidRDefault="503466BB" w:rsidP="23B4ABFD">
            <w:pPr>
              <w:rPr>
                <w:rFonts w:ascii="Calibri" w:hAnsi="Calibri" w:cs="Book Antiqua"/>
                <w:b/>
                <w:bCs/>
              </w:rPr>
            </w:pPr>
            <w:r w:rsidRPr="000072D4">
              <w:rPr>
                <w:rFonts w:ascii="Calibri" w:hAnsi="Calibri" w:cs="Book Antiqua"/>
                <w:b/>
                <w:bCs/>
              </w:rPr>
              <w:t>Reqs. asociados:</w:t>
            </w:r>
          </w:p>
        </w:tc>
        <w:tc>
          <w:tcPr>
            <w:tcW w:w="5205" w:type="dxa"/>
          </w:tcPr>
          <w:p w14:paraId="64168515" w14:textId="66881A1A" w:rsidR="503466BB" w:rsidRPr="000072D4" w:rsidRDefault="503466BB" w:rsidP="23B4ABFD">
            <w:pPr>
              <w:rPr>
                <w:rFonts w:ascii="Calibri" w:hAnsi="Calibri" w:cs="Book Antiqua"/>
              </w:rPr>
            </w:pPr>
            <w:r w:rsidRPr="000072D4">
              <w:rPr>
                <w:rFonts w:ascii="Calibri" w:hAnsi="Calibri" w:cs="Book Antiqua"/>
              </w:rPr>
              <w:t>RF-10</w:t>
            </w:r>
          </w:p>
        </w:tc>
      </w:tr>
      <w:tr w:rsidR="000072D4" w:rsidRPr="000072D4" w14:paraId="4F0EA49D" w14:textId="77777777" w:rsidTr="23B4ABFD">
        <w:tc>
          <w:tcPr>
            <w:tcW w:w="2001" w:type="dxa"/>
            <w:shd w:val="clear" w:color="auto" w:fill="DBDBDB" w:themeFill="accent3" w:themeFillTint="66"/>
          </w:tcPr>
          <w:p w14:paraId="76575CE1" w14:textId="77777777" w:rsidR="503466BB" w:rsidRPr="000072D4" w:rsidRDefault="503466BB" w:rsidP="23B4ABFD">
            <w:pPr>
              <w:rPr>
                <w:rFonts w:ascii="Calibri" w:hAnsi="Calibri" w:cs="Book Antiqua"/>
                <w:b/>
                <w:bCs/>
              </w:rPr>
            </w:pPr>
            <w:r w:rsidRPr="000072D4">
              <w:rPr>
                <w:rFonts w:ascii="Calibri" w:hAnsi="Calibri" w:cs="Book Antiqua"/>
                <w:b/>
                <w:bCs/>
              </w:rPr>
              <w:t>CU asociados:</w:t>
            </w:r>
          </w:p>
        </w:tc>
        <w:tc>
          <w:tcPr>
            <w:tcW w:w="5205" w:type="dxa"/>
          </w:tcPr>
          <w:p w14:paraId="72942ED7" w14:textId="64ECD389" w:rsidR="503466BB" w:rsidRPr="000072D4" w:rsidRDefault="503466BB" w:rsidP="23B4ABFD">
            <w:pPr>
              <w:rPr>
                <w:rFonts w:ascii="Calibri" w:hAnsi="Calibri" w:cs="Book Antiqua"/>
              </w:rPr>
            </w:pPr>
            <w:r w:rsidRPr="000072D4">
              <w:rPr>
                <w:rFonts w:ascii="Calibri" w:hAnsi="Calibri" w:cs="Book Antiqua"/>
              </w:rPr>
              <w:t>CU-</w:t>
            </w:r>
            <w:r w:rsidR="78E28538" w:rsidRPr="000072D4">
              <w:rPr>
                <w:rFonts w:ascii="Calibri" w:hAnsi="Calibri" w:cs="Book Antiqua"/>
              </w:rPr>
              <w:t>11; CU-12</w:t>
            </w:r>
          </w:p>
        </w:tc>
      </w:tr>
      <w:tr w:rsidR="000072D4" w:rsidRPr="000072D4" w14:paraId="407EBA88" w14:textId="77777777" w:rsidTr="23B4ABFD">
        <w:tc>
          <w:tcPr>
            <w:tcW w:w="2001" w:type="dxa"/>
            <w:shd w:val="clear" w:color="auto" w:fill="DBDBDB" w:themeFill="accent3" w:themeFillTint="66"/>
          </w:tcPr>
          <w:p w14:paraId="308D09DE" w14:textId="77777777" w:rsidR="503466BB" w:rsidRPr="000072D4" w:rsidRDefault="503466BB" w:rsidP="23B4ABFD">
            <w:pPr>
              <w:rPr>
                <w:rFonts w:ascii="Calibri" w:hAnsi="Calibri" w:cs="Book Antiqua"/>
                <w:b/>
                <w:bCs/>
              </w:rPr>
            </w:pPr>
            <w:r w:rsidRPr="000072D4">
              <w:rPr>
                <w:rFonts w:ascii="Calibri" w:hAnsi="Calibri" w:cs="Book Antiqua"/>
                <w:b/>
                <w:bCs/>
              </w:rPr>
              <w:t>Esc. Asociados:</w:t>
            </w:r>
          </w:p>
        </w:tc>
        <w:tc>
          <w:tcPr>
            <w:tcW w:w="5205" w:type="dxa"/>
          </w:tcPr>
          <w:p w14:paraId="4FEACB28" w14:textId="50D63A0D" w:rsidR="503466BB" w:rsidRPr="000072D4" w:rsidRDefault="503466BB" w:rsidP="23B4ABFD">
            <w:pPr>
              <w:rPr>
                <w:rFonts w:ascii="Calibri" w:hAnsi="Calibri" w:cs="Book Antiqua"/>
              </w:rPr>
            </w:pPr>
            <w:r w:rsidRPr="000072D4">
              <w:rPr>
                <w:rFonts w:ascii="Calibri" w:hAnsi="Calibri" w:cs="Book Antiqua"/>
              </w:rPr>
              <w:t>ES-13.3</w:t>
            </w:r>
          </w:p>
        </w:tc>
      </w:tr>
    </w:tbl>
    <w:p w14:paraId="38910415" w14:textId="70F67ABE" w:rsidR="003841CA" w:rsidRPr="000072D4" w:rsidRDefault="17A57269" w:rsidP="0BF28C81">
      <w:r w:rsidRPr="000072D4">
        <w:rPr>
          <w:noProof/>
        </w:rPr>
        <w:drawing>
          <wp:inline distT="0" distB="0" distL="0" distR="0" wp14:anchorId="5D10F364" wp14:editId="32DA0B36">
            <wp:extent cx="4456421" cy="1764000"/>
            <wp:effectExtent l="0" t="0" r="1905" b="8255"/>
            <wp:docPr id="1875394879" name="Picture 187539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456421" cy="1764000"/>
                    </a:xfrm>
                    <a:prstGeom prst="rect">
                      <a:avLst/>
                    </a:prstGeom>
                  </pic:spPr>
                </pic:pic>
              </a:graphicData>
            </a:graphic>
          </wp:inline>
        </w:drawing>
      </w:r>
    </w:p>
    <w:p w14:paraId="468CE946" w14:textId="71DCC7B5" w:rsidR="005E52DA" w:rsidRPr="000072D4" w:rsidRDefault="005E52DA" w:rsidP="005E52DA"/>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5A3CCFD4" w14:textId="77777777" w:rsidTr="3EB8E43F">
        <w:tc>
          <w:tcPr>
            <w:tcW w:w="2001" w:type="dxa"/>
            <w:shd w:val="clear" w:color="auto" w:fill="DBDBDB" w:themeFill="accent3" w:themeFillTint="66"/>
          </w:tcPr>
          <w:p w14:paraId="5C83021D" w14:textId="77777777" w:rsidR="4019EAD5" w:rsidRPr="000072D4" w:rsidRDefault="4019EAD5" w:rsidP="3EB8E43F">
            <w:pPr>
              <w:rPr>
                <w:rFonts w:ascii="Calibri" w:hAnsi="Calibri" w:cs="Book Antiqua"/>
                <w:b/>
                <w:bCs/>
              </w:rPr>
            </w:pPr>
            <w:r w:rsidRPr="000072D4">
              <w:rPr>
                <w:rFonts w:ascii="Calibri" w:hAnsi="Calibri" w:cs="Book Antiqua"/>
                <w:b/>
                <w:bCs/>
              </w:rPr>
              <w:t>ID Ref:</w:t>
            </w:r>
          </w:p>
        </w:tc>
        <w:tc>
          <w:tcPr>
            <w:tcW w:w="5205" w:type="dxa"/>
          </w:tcPr>
          <w:p w14:paraId="13B316F7" w14:textId="4250B401" w:rsidR="4019EAD5" w:rsidRPr="000072D4" w:rsidRDefault="4019EAD5" w:rsidP="3EB8E43F">
            <w:pPr>
              <w:rPr>
                <w:rFonts w:ascii="Calibri" w:hAnsi="Calibri" w:cs="Book Antiqua"/>
              </w:rPr>
            </w:pPr>
            <w:r w:rsidRPr="000072D4">
              <w:rPr>
                <w:rFonts w:ascii="Calibri" w:hAnsi="Calibri" w:cs="Book Antiqua"/>
              </w:rPr>
              <w:t>DG-40</w:t>
            </w:r>
          </w:p>
        </w:tc>
      </w:tr>
      <w:tr w:rsidR="000072D4" w:rsidRPr="000072D4" w14:paraId="4B3ECEFA" w14:textId="77777777" w:rsidTr="3EB8E43F">
        <w:tc>
          <w:tcPr>
            <w:tcW w:w="2001" w:type="dxa"/>
            <w:shd w:val="clear" w:color="auto" w:fill="DBDBDB" w:themeFill="accent3" w:themeFillTint="66"/>
          </w:tcPr>
          <w:p w14:paraId="36083F68" w14:textId="77777777" w:rsidR="4019EAD5" w:rsidRPr="000072D4" w:rsidRDefault="4019EAD5" w:rsidP="3EB8E43F">
            <w:pPr>
              <w:rPr>
                <w:rFonts w:ascii="Calibri" w:hAnsi="Calibri" w:cs="Book Antiqua"/>
                <w:b/>
                <w:bCs/>
              </w:rPr>
            </w:pPr>
            <w:r w:rsidRPr="000072D4">
              <w:rPr>
                <w:rFonts w:ascii="Calibri" w:hAnsi="Calibri" w:cs="Book Antiqua"/>
                <w:b/>
                <w:bCs/>
              </w:rPr>
              <w:t>Descripción:</w:t>
            </w:r>
          </w:p>
        </w:tc>
        <w:tc>
          <w:tcPr>
            <w:tcW w:w="5205" w:type="dxa"/>
          </w:tcPr>
          <w:p w14:paraId="53D43AC0" w14:textId="3B76880B" w:rsidR="3EB8E43F" w:rsidRPr="000072D4" w:rsidRDefault="3EB8E43F" w:rsidP="3EB8E43F">
            <w:pPr>
              <w:spacing w:line="259" w:lineRule="auto"/>
              <w:rPr>
                <w:rFonts w:cs="Calibri"/>
              </w:rPr>
            </w:pPr>
            <w:r w:rsidRPr="000072D4">
              <w:rPr>
                <w:rFonts w:cs="Calibri"/>
              </w:rPr>
              <w:t>Consulta de vuelo exitoso</w:t>
            </w:r>
          </w:p>
        </w:tc>
      </w:tr>
      <w:tr w:rsidR="000072D4" w:rsidRPr="000072D4" w14:paraId="611ABD85" w14:textId="77777777" w:rsidTr="3EB8E43F">
        <w:tc>
          <w:tcPr>
            <w:tcW w:w="2001" w:type="dxa"/>
            <w:shd w:val="clear" w:color="auto" w:fill="DBDBDB" w:themeFill="accent3" w:themeFillTint="66"/>
          </w:tcPr>
          <w:p w14:paraId="722E0640" w14:textId="77777777" w:rsidR="4019EAD5" w:rsidRPr="000072D4" w:rsidRDefault="4019EAD5" w:rsidP="3EB8E43F">
            <w:pPr>
              <w:rPr>
                <w:rFonts w:ascii="Calibri" w:hAnsi="Calibri" w:cs="Book Antiqua"/>
                <w:b/>
                <w:bCs/>
              </w:rPr>
            </w:pPr>
            <w:r w:rsidRPr="000072D4">
              <w:rPr>
                <w:rFonts w:ascii="Calibri" w:hAnsi="Calibri" w:cs="Book Antiqua"/>
                <w:b/>
                <w:bCs/>
              </w:rPr>
              <w:t>Reqs. asociados:</w:t>
            </w:r>
          </w:p>
        </w:tc>
        <w:tc>
          <w:tcPr>
            <w:tcW w:w="5205" w:type="dxa"/>
          </w:tcPr>
          <w:p w14:paraId="2BC86BD3" w14:textId="7244486E" w:rsidR="4019EAD5" w:rsidRPr="000072D4" w:rsidRDefault="4019EAD5" w:rsidP="3EB8E43F">
            <w:pPr>
              <w:rPr>
                <w:rFonts w:ascii="Calibri" w:hAnsi="Calibri" w:cs="Book Antiqua"/>
              </w:rPr>
            </w:pPr>
            <w:r w:rsidRPr="000072D4">
              <w:rPr>
                <w:rFonts w:ascii="Calibri" w:hAnsi="Calibri" w:cs="Book Antiqua"/>
              </w:rPr>
              <w:t>RF-14</w:t>
            </w:r>
          </w:p>
        </w:tc>
      </w:tr>
      <w:tr w:rsidR="000072D4" w:rsidRPr="000072D4" w14:paraId="14612D5C" w14:textId="77777777" w:rsidTr="3EB8E43F">
        <w:tc>
          <w:tcPr>
            <w:tcW w:w="2001" w:type="dxa"/>
            <w:shd w:val="clear" w:color="auto" w:fill="DBDBDB" w:themeFill="accent3" w:themeFillTint="66"/>
          </w:tcPr>
          <w:p w14:paraId="71914D7E" w14:textId="77777777" w:rsidR="4019EAD5" w:rsidRPr="000072D4" w:rsidRDefault="4019EAD5" w:rsidP="3EB8E43F">
            <w:pPr>
              <w:rPr>
                <w:rFonts w:ascii="Calibri" w:hAnsi="Calibri" w:cs="Book Antiqua"/>
                <w:b/>
                <w:bCs/>
              </w:rPr>
            </w:pPr>
            <w:r w:rsidRPr="000072D4">
              <w:rPr>
                <w:rFonts w:ascii="Calibri" w:hAnsi="Calibri" w:cs="Book Antiqua"/>
                <w:b/>
                <w:bCs/>
              </w:rPr>
              <w:t>CU asociados:</w:t>
            </w:r>
          </w:p>
        </w:tc>
        <w:tc>
          <w:tcPr>
            <w:tcW w:w="5205" w:type="dxa"/>
          </w:tcPr>
          <w:p w14:paraId="7A3B0F94" w14:textId="49419ACC" w:rsidR="4019EAD5" w:rsidRPr="000072D4" w:rsidRDefault="4019EAD5" w:rsidP="3EB8E43F">
            <w:pPr>
              <w:rPr>
                <w:rFonts w:ascii="Calibri" w:hAnsi="Calibri" w:cs="Book Antiqua"/>
              </w:rPr>
            </w:pPr>
            <w:r w:rsidRPr="000072D4">
              <w:rPr>
                <w:rFonts w:ascii="Calibri" w:hAnsi="Calibri" w:cs="Book Antiqua"/>
              </w:rPr>
              <w:t>CU-3</w:t>
            </w:r>
            <w:r w:rsidR="6562BBE6" w:rsidRPr="000072D4">
              <w:rPr>
                <w:rFonts w:ascii="Calibri" w:hAnsi="Calibri" w:cs="Book Antiqua"/>
              </w:rPr>
              <w:t>; CU-4</w:t>
            </w:r>
          </w:p>
        </w:tc>
      </w:tr>
      <w:tr w:rsidR="000072D4" w:rsidRPr="000072D4" w14:paraId="77478193" w14:textId="77777777" w:rsidTr="3EB8E43F">
        <w:tc>
          <w:tcPr>
            <w:tcW w:w="2001" w:type="dxa"/>
            <w:shd w:val="clear" w:color="auto" w:fill="DBDBDB" w:themeFill="accent3" w:themeFillTint="66"/>
          </w:tcPr>
          <w:p w14:paraId="09F3AA12" w14:textId="77777777" w:rsidR="4019EAD5" w:rsidRPr="000072D4" w:rsidRDefault="4019EAD5" w:rsidP="3EB8E43F">
            <w:pPr>
              <w:rPr>
                <w:rFonts w:ascii="Calibri" w:hAnsi="Calibri" w:cs="Book Antiqua"/>
                <w:b/>
                <w:bCs/>
              </w:rPr>
            </w:pPr>
            <w:r w:rsidRPr="000072D4">
              <w:rPr>
                <w:rFonts w:ascii="Calibri" w:hAnsi="Calibri" w:cs="Book Antiqua"/>
                <w:b/>
                <w:bCs/>
              </w:rPr>
              <w:t>Esc. Asociados:</w:t>
            </w:r>
          </w:p>
        </w:tc>
        <w:tc>
          <w:tcPr>
            <w:tcW w:w="5205" w:type="dxa"/>
          </w:tcPr>
          <w:p w14:paraId="3EFD5E45" w14:textId="58BF17D0" w:rsidR="4019EAD5" w:rsidRPr="000072D4" w:rsidRDefault="4019EAD5" w:rsidP="3EB8E43F">
            <w:pPr>
              <w:rPr>
                <w:rFonts w:ascii="Calibri" w:hAnsi="Calibri" w:cs="Book Antiqua"/>
              </w:rPr>
            </w:pPr>
            <w:r w:rsidRPr="000072D4">
              <w:rPr>
                <w:rFonts w:ascii="Calibri" w:hAnsi="Calibri" w:cs="Book Antiqua"/>
              </w:rPr>
              <w:t>ES-14.1</w:t>
            </w:r>
          </w:p>
        </w:tc>
      </w:tr>
    </w:tbl>
    <w:p w14:paraId="4DF29572" w14:textId="7A65006F" w:rsidR="00561A1D" w:rsidRPr="000072D4" w:rsidRDefault="53936964" w:rsidP="00561A1D">
      <w:r w:rsidRPr="000072D4">
        <w:rPr>
          <w:noProof/>
        </w:rPr>
        <w:drawing>
          <wp:inline distT="0" distB="0" distL="0" distR="0" wp14:anchorId="1639F912" wp14:editId="7F187A87">
            <wp:extent cx="4487072" cy="1692000"/>
            <wp:effectExtent l="0" t="0" r="0" b="3810"/>
            <wp:docPr id="1763601297" name="Picture 176360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487072" cy="1692000"/>
                    </a:xfrm>
                    <a:prstGeom prst="rect">
                      <a:avLst/>
                    </a:prstGeom>
                  </pic:spPr>
                </pic:pic>
              </a:graphicData>
            </a:graphic>
          </wp:inline>
        </w:drawing>
      </w:r>
    </w:p>
    <w:p w14:paraId="1B32E356" w14:textId="48408538" w:rsidR="53936964" w:rsidRPr="000072D4" w:rsidRDefault="53936964" w:rsidP="53936964"/>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7B14EFCD" w14:textId="77777777" w:rsidTr="61079013">
        <w:tc>
          <w:tcPr>
            <w:tcW w:w="2001" w:type="dxa"/>
            <w:shd w:val="clear" w:color="auto" w:fill="DBDBDB" w:themeFill="accent3" w:themeFillTint="66"/>
          </w:tcPr>
          <w:p w14:paraId="36023062" w14:textId="77777777" w:rsidR="4019EAD5" w:rsidRPr="000072D4" w:rsidRDefault="4019EAD5" w:rsidP="61079013">
            <w:pPr>
              <w:rPr>
                <w:rFonts w:ascii="Calibri" w:hAnsi="Calibri" w:cs="Book Antiqua"/>
                <w:b/>
                <w:bCs/>
              </w:rPr>
            </w:pPr>
            <w:r w:rsidRPr="000072D4">
              <w:rPr>
                <w:rFonts w:ascii="Calibri" w:hAnsi="Calibri" w:cs="Book Antiqua"/>
                <w:b/>
                <w:bCs/>
              </w:rPr>
              <w:t>ID Ref:</w:t>
            </w:r>
          </w:p>
        </w:tc>
        <w:tc>
          <w:tcPr>
            <w:tcW w:w="5205" w:type="dxa"/>
          </w:tcPr>
          <w:p w14:paraId="5992E7A3" w14:textId="52EFB70A" w:rsidR="4019EAD5" w:rsidRPr="000072D4" w:rsidRDefault="4019EAD5" w:rsidP="61079013">
            <w:pPr>
              <w:rPr>
                <w:rFonts w:ascii="Calibri" w:hAnsi="Calibri" w:cs="Book Antiqua"/>
              </w:rPr>
            </w:pPr>
            <w:r w:rsidRPr="000072D4">
              <w:rPr>
                <w:rFonts w:ascii="Calibri" w:hAnsi="Calibri" w:cs="Book Antiqua"/>
              </w:rPr>
              <w:t>DG-41</w:t>
            </w:r>
          </w:p>
        </w:tc>
      </w:tr>
      <w:tr w:rsidR="000072D4" w:rsidRPr="000072D4" w14:paraId="753BA31D" w14:textId="77777777" w:rsidTr="61079013">
        <w:tc>
          <w:tcPr>
            <w:tcW w:w="2001" w:type="dxa"/>
            <w:shd w:val="clear" w:color="auto" w:fill="DBDBDB" w:themeFill="accent3" w:themeFillTint="66"/>
          </w:tcPr>
          <w:p w14:paraId="45232449" w14:textId="77777777" w:rsidR="4019EAD5" w:rsidRPr="000072D4" w:rsidRDefault="4019EAD5" w:rsidP="61079013">
            <w:pPr>
              <w:rPr>
                <w:rFonts w:ascii="Calibri" w:hAnsi="Calibri" w:cs="Book Antiqua"/>
                <w:b/>
                <w:bCs/>
              </w:rPr>
            </w:pPr>
            <w:r w:rsidRPr="000072D4">
              <w:rPr>
                <w:rFonts w:ascii="Calibri" w:hAnsi="Calibri" w:cs="Book Antiqua"/>
                <w:b/>
                <w:bCs/>
              </w:rPr>
              <w:t>Descripción:</w:t>
            </w:r>
          </w:p>
        </w:tc>
        <w:tc>
          <w:tcPr>
            <w:tcW w:w="5205" w:type="dxa"/>
          </w:tcPr>
          <w:p w14:paraId="01CAE702" w14:textId="17B1CC1C" w:rsidR="3EB8E43F" w:rsidRPr="000072D4" w:rsidRDefault="3EB8E43F" w:rsidP="61079013">
            <w:pPr>
              <w:spacing w:line="259" w:lineRule="auto"/>
              <w:rPr>
                <w:rFonts w:cs="Calibri"/>
              </w:rPr>
            </w:pPr>
            <w:r w:rsidRPr="000072D4">
              <w:rPr>
                <w:rFonts w:cs="Calibri"/>
              </w:rPr>
              <w:t>Consulta de vuelo fallido por inexistencia de datos</w:t>
            </w:r>
          </w:p>
        </w:tc>
      </w:tr>
      <w:tr w:rsidR="000072D4" w:rsidRPr="000072D4" w14:paraId="31E130B8" w14:textId="77777777" w:rsidTr="61079013">
        <w:tc>
          <w:tcPr>
            <w:tcW w:w="2001" w:type="dxa"/>
            <w:shd w:val="clear" w:color="auto" w:fill="DBDBDB" w:themeFill="accent3" w:themeFillTint="66"/>
          </w:tcPr>
          <w:p w14:paraId="17547AE7" w14:textId="77777777" w:rsidR="4019EAD5" w:rsidRPr="000072D4" w:rsidRDefault="4019EAD5" w:rsidP="61079013">
            <w:pPr>
              <w:rPr>
                <w:rFonts w:ascii="Calibri" w:hAnsi="Calibri" w:cs="Book Antiqua"/>
                <w:b/>
                <w:bCs/>
              </w:rPr>
            </w:pPr>
            <w:r w:rsidRPr="000072D4">
              <w:rPr>
                <w:rFonts w:ascii="Calibri" w:hAnsi="Calibri" w:cs="Book Antiqua"/>
                <w:b/>
                <w:bCs/>
              </w:rPr>
              <w:t>Reqs. asociados:</w:t>
            </w:r>
          </w:p>
        </w:tc>
        <w:tc>
          <w:tcPr>
            <w:tcW w:w="5205" w:type="dxa"/>
          </w:tcPr>
          <w:p w14:paraId="208D2D2A" w14:textId="7244486E" w:rsidR="4019EAD5" w:rsidRPr="000072D4" w:rsidRDefault="4019EAD5" w:rsidP="61079013">
            <w:pPr>
              <w:rPr>
                <w:rFonts w:ascii="Calibri" w:hAnsi="Calibri" w:cs="Book Antiqua"/>
              </w:rPr>
            </w:pPr>
            <w:r w:rsidRPr="000072D4">
              <w:rPr>
                <w:rFonts w:ascii="Calibri" w:hAnsi="Calibri" w:cs="Book Antiqua"/>
              </w:rPr>
              <w:t>RF-14</w:t>
            </w:r>
          </w:p>
        </w:tc>
      </w:tr>
      <w:tr w:rsidR="000072D4" w:rsidRPr="000072D4" w14:paraId="10E3D44A" w14:textId="77777777" w:rsidTr="61079013">
        <w:tc>
          <w:tcPr>
            <w:tcW w:w="2001" w:type="dxa"/>
            <w:shd w:val="clear" w:color="auto" w:fill="DBDBDB" w:themeFill="accent3" w:themeFillTint="66"/>
          </w:tcPr>
          <w:p w14:paraId="57E0FBF4" w14:textId="77777777" w:rsidR="4019EAD5" w:rsidRPr="000072D4" w:rsidRDefault="4019EAD5" w:rsidP="61079013">
            <w:pPr>
              <w:rPr>
                <w:rFonts w:ascii="Calibri" w:hAnsi="Calibri" w:cs="Book Antiqua"/>
                <w:b/>
                <w:bCs/>
              </w:rPr>
            </w:pPr>
            <w:r w:rsidRPr="000072D4">
              <w:rPr>
                <w:rFonts w:ascii="Calibri" w:hAnsi="Calibri" w:cs="Book Antiqua"/>
                <w:b/>
                <w:bCs/>
              </w:rPr>
              <w:t>CU asociados:</w:t>
            </w:r>
          </w:p>
        </w:tc>
        <w:tc>
          <w:tcPr>
            <w:tcW w:w="5205" w:type="dxa"/>
          </w:tcPr>
          <w:p w14:paraId="794425EE" w14:textId="49419ACC" w:rsidR="4019EAD5" w:rsidRPr="000072D4" w:rsidRDefault="4019EAD5" w:rsidP="61079013">
            <w:pPr>
              <w:rPr>
                <w:rFonts w:ascii="Calibri" w:hAnsi="Calibri" w:cs="Book Antiqua"/>
              </w:rPr>
            </w:pPr>
            <w:r w:rsidRPr="000072D4">
              <w:rPr>
                <w:rFonts w:ascii="Calibri" w:hAnsi="Calibri" w:cs="Book Antiqua"/>
              </w:rPr>
              <w:t>CU-3</w:t>
            </w:r>
            <w:r w:rsidR="6562BBE6" w:rsidRPr="000072D4">
              <w:rPr>
                <w:rFonts w:ascii="Calibri" w:hAnsi="Calibri" w:cs="Book Antiqua"/>
              </w:rPr>
              <w:t>; CU-4</w:t>
            </w:r>
          </w:p>
        </w:tc>
      </w:tr>
      <w:tr w:rsidR="000072D4" w:rsidRPr="000072D4" w14:paraId="0D611101" w14:textId="77777777" w:rsidTr="61079013">
        <w:tc>
          <w:tcPr>
            <w:tcW w:w="2001" w:type="dxa"/>
            <w:shd w:val="clear" w:color="auto" w:fill="DBDBDB" w:themeFill="accent3" w:themeFillTint="66"/>
          </w:tcPr>
          <w:p w14:paraId="4F484AF7" w14:textId="77777777" w:rsidR="4019EAD5" w:rsidRPr="000072D4" w:rsidRDefault="4019EAD5" w:rsidP="61079013">
            <w:pPr>
              <w:rPr>
                <w:rFonts w:ascii="Calibri" w:hAnsi="Calibri" w:cs="Book Antiqua"/>
                <w:b/>
                <w:bCs/>
              </w:rPr>
            </w:pPr>
            <w:r w:rsidRPr="000072D4">
              <w:rPr>
                <w:rFonts w:ascii="Calibri" w:hAnsi="Calibri" w:cs="Book Antiqua"/>
                <w:b/>
                <w:bCs/>
              </w:rPr>
              <w:t>Esc. Asociados:</w:t>
            </w:r>
          </w:p>
        </w:tc>
        <w:tc>
          <w:tcPr>
            <w:tcW w:w="5205" w:type="dxa"/>
          </w:tcPr>
          <w:p w14:paraId="59B46AC6" w14:textId="5DCA7A99" w:rsidR="4019EAD5" w:rsidRPr="000072D4" w:rsidRDefault="4019EAD5" w:rsidP="61079013">
            <w:pPr>
              <w:rPr>
                <w:rFonts w:ascii="Calibri" w:hAnsi="Calibri" w:cs="Book Antiqua"/>
              </w:rPr>
            </w:pPr>
            <w:r w:rsidRPr="000072D4">
              <w:rPr>
                <w:rFonts w:ascii="Calibri" w:hAnsi="Calibri" w:cs="Book Antiqua"/>
              </w:rPr>
              <w:t>ES-14.2</w:t>
            </w:r>
          </w:p>
        </w:tc>
      </w:tr>
    </w:tbl>
    <w:p w14:paraId="66FAB9DF" w14:textId="3F69B1A9" w:rsidR="009B4457" w:rsidRPr="000072D4" w:rsidRDefault="2572C036" w:rsidP="00561A1D">
      <w:r w:rsidRPr="000072D4">
        <w:rPr>
          <w:noProof/>
        </w:rPr>
        <w:drawing>
          <wp:inline distT="0" distB="0" distL="0" distR="0" wp14:anchorId="6C8CD804" wp14:editId="423A4482">
            <wp:extent cx="3890263" cy="1548000"/>
            <wp:effectExtent l="0" t="0" r="0" b="0"/>
            <wp:docPr id="2125116101" name="Picture 212511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116101"/>
                    <pic:cNvPicPr/>
                  </pic:nvPicPr>
                  <pic:blipFill>
                    <a:blip r:embed="rId66">
                      <a:extLst>
                        <a:ext uri="{28A0092B-C50C-407E-A947-70E740481C1C}">
                          <a14:useLocalDpi xmlns:a14="http://schemas.microsoft.com/office/drawing/2010/main" val="0"/>
                        </a:ext>
                      </a:extLst>
                    </a:blip>
                    <a:stretch>
                      <a:fillRect/>
                    </a:stretch>
                  </pic:blipFill>
                  <pic:spPr>
                    <a:xfrm>
                      <a:off x="0" y="0"/>
                      <a:ext cx="3890263" cy="1548000"/>
                    </a:xfrm>
                    <a:prstGeom prst="rect">
                      <a:avLst/>
                    </a:prstGeom>
                  </pic:spPr>
                </pic:pic>
              </a:graphicData>
            </a:graphic>
          </wp:inline>
        </w:drawing>
      </w:r>
    </w:p>
    <w:p w14:paraId="00501B1B" w14:textId="781FA411" w:rsidR="53936964" w:rsidRPr="000072D4" w:rsidRDefault="53936964" w:rsidP="53936964"/>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2C82FCB5" w14:textId="77777777" w:rsidTr="13933711">
        <w:tc>
          <w:tcPr>
            <w:tcW w:w="2001" w:type="dxa"/>
            <w:shd w:val="clear" w:color="auto" w:fill="DBDBDB" w:themeFill="accent3" w:themeFillTint="66"/>
          </w:tcPr>
          <w:p w14:paraId="265DADBE" w14:textId="77777777" w:rsidR="4019EAD5" w:rsidRPr="000072D4" w:rsidRDefault="4019EAD5" w:rsidP="13933711">
            <w:pPr>
              <w:rPr>
                <w:rFonts w:ascii="Calibri" w:hAnsi="Calibri" w:cs="Book Antiqua"/>
                <w:b/>
                <w:bCs/>
              </w:rPr>
            </w:pPr>
            <w:r w:rsidRPr="000072D4">
              <w:rPr>
                <w:rFonts w:ascii="Calibri" w:hAnsi="Calibri" w:cs="Book Antiqua"/>
                <w:b/>
                <w:bCs/>
              </w:rPr>
              <w:t>ID Ref:</w:t>
            </w:r>
          </w:p>
        </w:tc>
        <w:tc>
          <w:tcPr>
            <w:tcW w:w="5205" w:type="dxa"/>
          </w:tcPr>
          <w:p w14:paraId="5CAD1DC3" w14:textId="463EBFF5" w:rsidR="4019EAD5" w:rsidRPr="000072D4" w:rsidRDefault="4019EAD5" w:rsidP="13933711">
            <w:pPr>
              <w:rPr>
                <w:rFonts w:ascii="Calibri" w:hAnsi="Calibri" w:cs="Book Antiqua"/>
              </w:rPr>
            </w:pPr>
            <w:r w:rsidRPr="000072D4">
              <w:rPr>
                <w:rFonts w:ascii="Calibri" w:hAnsi="Calibri" w:cs="Book Antiqua"/>
              </w:rPr>
              <w:t>DG-</w:t>
            </w:r>
            <w:r w:rsidR="7EB66839" w:rsidRPr="000072D4">
              <w:rPr>
                <w:rFonts w:ascii="Calibri" w:hAnsi="Calibri" w:cs="Book Antiqua"/>
              </w:rPr>
              <w:t>42</w:t>
            </w:r>
          </w:p>
        </w:tc>
      </w:tr>
      <w:tr w:rsidR="000072D4" w:rsidRPr="000072D4" w14:paraId="1FCE837B" w14:textId="77777777" w:rsidTr="13933711">
        <w:tc>
          <w:tcPr>
            <w:tcW w:w="2001" w:type="dxa"/>
            <w:shd w:val="clear" w:color="auto" w:fill="DBDBDB" w:themeFill="accent3" w:themeFillTint="66"/>
          </w:tcPr>
          <w:p w14:paraId="1DB7F6ED" w14:textId="77777777" w:rsidR="4019EAD5" w:rsidRPr="000072D4" w:rsidRDefault="4019EAD5" w:rsidP="13933711">
            <w:pPr>
              <w:rPr>
                <w:rFonts w:ascii="Calibri" w:hAnsi="Calibri" w:cs="Book Antiqua"/>
                <w:b/>
                <w:bCs/>
              </w:rPr>
            </w:pPr>
            <w:r w:rsidRPr="000072D4">
              <w:rPr>
                <w:rFonts w:ascii="Calibri" w:hAnsi="Calibri" w:cs="Book Antiqua"/>
                <w:b/>
                <w:bCs/>
              </w:rPr>
              <w:t>Descripción:</w:t>
            </w:r>
          </w:p>
        </w:tc>
        <w:tc>
          <w:tcPr>
            <w:tcW w:w="5205" w:type="dxa"/>
          </w:tcPr>
          <w:p w14:paraId="43CBB00B" w14:textId="34FC1035" w:rsidR="3EB8E43F" w:rsidRPr="000072D4" w:rsidRDefault="3EB8E43F" w:rsidP="13933711">
            <w:pPr>
              <w:spacing w:line="259" w:lineRule="auto"/>
              <w:rPr>
                <w:rFonts w:cs="Calibri"/>
              </w:rPr>
            </w:pPr>
            <w:r w:rsidRPr="000072D4">
              <w:rPr>
                <w:rFonts w:cs="Calibri"/>
              </w:rPr>
              <w:t>Consulta de vuelo interrumpido por conexión con BD</w:t>
            </w:r>
          </w:p>
        </w:tc>
      </w:tr>
      <w:tr w:rsidR="000072D4" w:rsidRPr="000072D4" w14:paraId="53A44DAE" w14:textId="77777777" w:rsidTr="13933711">
        <w:tc>
          <w:tcPr>
            <w:tcW w:w="2001" w:type="dxa"/>
            <w:shd w:val="clear" w:color="auto" w:fill="DBDBDB" w:themeFill="accent3" w:themeFillTint="66"/>
          </w:tcPr>
          <w:p w14:paraId="73E895BD" w14:textId="77777777" w:rsidR="4019EAD5" w:rsidRPr="000072D4" w:rsidRDefault="4019EAD5" w:rsidP="13933711">
            <w:pPr>
              <w:rPr>
                <w:rFonts w:ascii="Calibri" w:hAnsi="Calibri" w:cs="Book Antiqua"/>
                <w:b/>
                <w:bCs/>
              </w:rPr>
            </w:pPr>
            <w:r w:rsidRPr="000072D4">
              <w:rPr>
                <w:rFonts w:ascii="Calibri" w:hAnsi="Calibri" w:cs="Book Antiqua"/>
                <w:b/>
                <w:bCs/>
              </w:rPr>
              <w:t>Reqs. asociados:</w:t>
            </w:r>
          </w:p>
        </w:tc>
        <w:tc>
          <w:tcPr>
            <w:tcW w:w="5205" w:type="dxa"/>
          </w:tcPr>
          <w:p w14:paraId="5109AA5D" w14:textId="7244486E" w:rsidR="4019EAD5" w:rsidRPr="000072D4" w:rsidRDefault="4019EAD5" w:rsidP="13933711">
            <w:pPr>
              <w:rPr>
                <w:rFonts w:ascii="Calibri" w:hAnsi="Calibri" w:cs="Book Antiqua"/>
              </w:rPr>
            </w:pPr>
            <w:r w:rsidRPr="000072D4">
              <w:rPr>
                <w:rFonts w:ascii="Calibri" w:hAnsi="Calibri" w:cs="Book Antiqua"/>
              </w:rPr>
              <w:t>RF-14</w:t>
            </w:r>
          </w:p>
        </w:tc>
      </w:tr>
      <w:tr w:rsidR="000072D4" w:rsidRPr="000072D4" w14:paraId="0874C841" w14:textId="77777777" w:rsidTr="13933711">
        <w:tc>
          <w:tcPr>
            <w:tcW w:w="2001" w:type="dxa"/>
            <w:shd w:val="clear" w:color="auto" w:fill="DBDBDB" w:themeFill="accent3" w:themeFillTint="66"/>
          </w:tcPr>
          <w:p w14:paraId="25D359EA" w14:textId="77777777" w:rsidR="4019EAD5" w:rsidRPr="000072D4" w:rsidRDefault="4019EAD5" w:rsidP="13933711">
            <w:pPr>
              <w:rPr>
                <w:rFonts w:ascii="Calibri" w:hAnsi="Calibri" w:cs="Book Antiqua"/>
                <w:b/>
                <w:bCs/>
              </w:rPr>
            </w:pPr>
            <w:r w:rsidRPr="000072D4">
              <w:rPr>
                <w:rFonts w:ascii="Calibri" w:hAnsi="Calibri" w:cs="Book Antiqua"/>
                <w:b/>
                <w:bCs/>
              </w:rPr>
              <w:t>CU asociados:</w:t>
            </w:r>
          </w:p>
        </w:tc>
        <w:tc>
          <w:tcPr>
            <w:tcW w:w="5205" w:type="dxa"/>
          </w:tcPr>
          <w:p w14:paraId="09B9A892" w14:textId="49419ACC" w:rsidR="4019EAD5" w:rsidRPr="000072D4" w:rsidRDefault="4019EAD5" w:rsidP="13933711">
            <w:pPr>
              <w:rPr>
                <w:rFonts w:ascii="Calibri" w:hAnsi="Calibri" w:cs="Book Antiqua"/>
              </w:rPr>
            </w:pPr>
            <w:r w:rsidRPr="000072D4">
              <w:rPr>
                <w:rFonts w:ascii="Calibri" w:hAnsi="Calibri" w:cs="Book Antiqua"/>
              </w:rPr>
              <w:t>CU-3</w:t>
            </w:r>
            <w:r w:rsidR="6562BBE6" w:rsidRPr="000072D4">
              <w:rPr>
                <w:rFonts w:ascii="Calibri" w:hAnsi="Calibri" w:cs="Book Antiqua"/>
              </w:rPr>
              <w:t>; CU-4</w:t>
            </w:r>
          </w:p>
        </w:tc>
      </w:tr>
      <w:tr w:rsidR="000072D4" w:rsidRPr="000072D4" w14:paraId="3BC0E254" w14:textId="77777777" w:rsidTr="13933711">
        <w:tc>
          <w:tcPr>
            <w:tcW w:w="2001" w:type="dxa"/>
            <w:shd w:val="clear" w:color="auto" w:fill="DBDBDB" w:themeFill="accent3" w:themeFillTint="66"/>
          </w:tcPr>
          <w:p w14:paraId="27821C38" w14:textId="77777777" w:rsidR="4019EAD5" w:rsidRPr="000072D4" w:rsidRDefault="4019EAD5" w:rsidP="13933711">
            <w:pPr>
              <w:rPr>
                <w:rFonts w:ascii="Calibri" w:hAnsi="Calibri" w:cs="Book Antiqua"/>
                <w:b/>
                <w:bCs/>
              </w:rPr>
            </w:pPr>
            <w:r w:rsidRPr="000072D4">
              <w:rPr>
                <w:rFonts w:ascii="Calibri" w:hAnsi="Calibri" w:cs="Book Antiqua"/>
                <w:b/>
                <w:bCs/>
              </w:rPr>
              <w:t>Esc. Asociados:</w:t>
            </w:r>
          </w:p>
        </w:tc>
        <w:tc>
          <w:tcPr>
            <w:tcW w:w="5205" w:type="dxa"/>
          </w:tcPr>
          <w:p w14:paraId="3A625DB9" w14:textId="68F2C87B" w:rsidR="4019EAD5" w:rsidRPr="000072D4" w:rsidRDefault="4019EAD5" w:rsidP="13933711">
            <w:pPr>
              <w:rPr>
                <w:rFonts w:ascii="Calibri" w:hAnsi="Calibri" w:cs="Book Antiqua"/>
              </w:rPr>
            </w:pPr>
            <w:r w:rsidRPr="000072D4">
              <w:rPr>
                <w:rFonts w:ascii="Calibri" w:hAnsi="Calibri" w:cs="Book Antiqua"/>
              </w:rPr>
              <w:t>ES-14.3</w:t>
            </w:r>
          </w:p>
        </w:tc>
      </w:tr>
    </w:tbl>
    <w:p w14:paraId="0AEFB05C" w14:textId="78CA130A" w:rsidR="00E4499F" w:rsidRPr="000072D4" w:rsidRDefault="39A90030" w:rsidP="00E4499F">
      <w:r w:rsidRPr="000072D4">
        <w:rPr>
          <w:noProof/>
        </w:rPr>
        <w:drawing>
          <wp:inline distT="0" distB="0" distL="0" distR="0" wp14:anchorId="5C3C874A" wp14:editId="48695140">
            <wp:extent cx="4503830" cy="1764000"/>
            <wp:effectExtent l="0" t="0" r="0" b="8255"/>
            <wp:docPr id="579232373" name="Picture 57923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03830" cy="1764000"/>
                    </a:xfrm>
                    <a:prstGeom prst="rect">
                      <a:avLst/>
                    </a:prstGeom>
                  </pic:spPr>
                </pic:pic>
              </a:graphicData>
            </a:graphic>
          </wp:inline>
        </w:drawing>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46BB8F82" w14:textId="77777777" w:rsidTr="4481791B">
        <w:tc>
          <w:tcPr>
            <w:tcW w:w="2001" w:type="dxa"/>
            <w:shd w:val="clear" w:color="auto" w:fill="DBDBDB" w:themeFill="accent3" w:themeFillTint="66"/>
          </w:tcPr>
          <w:p w14:paraId="0671C40B" w14:textId="77777777" w:rsidR="4019EAD5" w:rsidRPr="000072D4" w:rsidRDefault="4019EAD5" w:rsidP="4481791B">
            <w:pPr>
              <w:rPr>
                <w:rFonts w:ascii="Calibri" w:hAnsi="Calibri" w:cs="Book Antiqua"/>
                <w:b/>
                <w:bCs/>
              </w:rPr>
            </w:pPr>
            <w:r w:rsidRPr="000072D4">
              <w:rPr>
                <w:rFonts w:ascii="Calibri" w:hAnsi="Calibri" w:cs="Book Antiqua"/>
                <w:b/>
                <w:bCs/>
              </w:rPr>
              <w:lastRenderedPageBreak/>
              <w:t>ID Ref:</w:t>
            </w:r>
          </w:p>
        </w:tc>
        <w:tc>
          <w:tcPr>
            <w:tcW w:w="5205" w:type="dxa"/>
          </w:tcPr>
          <w:p w14:paraId="43F5DF43" w14:textId="5AE39F2D" w:rsidR="4019EAD5" w:rsidRPr="000072D4" w:rsidRDefault="4019EAD5" w:rsidP="4481791B">
            <w:pPr>
              <w:rPr>
                <w:rFonts w:ascii="Calibri" w:hAnsi="Calibri" w:cs="Book Antiqua"/>
              </w:rPr>
            </w:pPr>
            <w:r w:rsidRPr="000072D4">
              <w:rPr>
                <w:rFonts w:ascii="Calibri" w:hAnsi="Calibri" w:cs="Book Antiqua"/>
              </w:rPr>
              <w:t>DG-</w:t>
            </w:r>
            <w:r w:rsidR="7EB66839" w:rsidRPr="000072D4">
              <w:rPr>
                <w:rFonts w:ascii="Calibri" w:hAnsi="Calibri" w:cs="Book Antiqua"/>
              </w:rPr>
              <w:t>43</w:t>
            </w:r>
          </w:p>
        </w:tc>
      </w:tr>
      <w:tr w:rsidR="000072D4" w:rsidRPr="000072D4" w14:paraId="5A9611D9" w14:textId="77777777" w:rsidTr="4481791B">
        <w:tc>
          <w:tcPr>
            <w:tcW w:w="2001" w:type="dxa"/>
            <w:shd w:val="clear" w:color="auto" w:fill="DBDBDB" w:themeFill="accent3" w:themeFillTint="66"/>
          </w:tcPr>
          <w:p w14:paraId="5EA07583" w14:textId="77777777" w:rsidR="4019EAD5" w:rsidRPr="000072D4" w:rsidRDefault="4019EAD5" w:rsidP="4481791B">
            <w:pPr>
              <w:rPr>
                <w:rFonts w:ascii="Calibri" w:hAnsi="Calibri" w:cs="Book Antiqua"/>
                <w:b/>
                <w:bCs/>
              </w:rPr>
            </w:pPr>
            <w:r w:rsidRPr="000072D4">
              <w:rPr>
                <w:rFonts w:ascii="Calibri" w:hAnsi="Calibri" w:cs="Book Antiqua"/>
                <w:b/>
                <w:bCs/>
              </w:rPr>
              <w:t>Descripción:</w:t>
            </w:r>
          </w:p>
        </w:tc>
        <w:tc>
          <w:tcPr>
            <w:tcW w:w="5205" w:type="dxa"/>
          </w:tcPr>
          <w:p w14:paraId="3A4F4D40" w14:textId="0EBBBE2C" w:rsidR="4481791B" w:rsidRPr="000072D4" w:rsidRDefault="4481791B" w:rsidP="4481791B">
            <w:pPr>
              <w:spacing w:line="259" w:lineRule="auto"/>
              <w:rPr>
                <w:rFonts w:cs="Calibri"/>
              </w:rPr>
            </w:pPr>
            <w:r w:rsidRPr="000072D4">
              <w:rPr>
                <w:rFonts w:cs="Calibri"/>
              </w:rPr>
              <w:t>Registrar reserva</w:t>
            </w:r>
          </w:p>
        </w:tc>
      </w:tr>
      <w:tr w:rsidR="000072D4" w:rsidRPr="000072D4" w14:paraId="6569BC96" w14:textId="77777777" w:rsidTr="4481791B">
        <w:tc>
          <w:tcPr>
            <w:tcW w:w="2001" w:type="dxa"/>
            <w:shd w:val="clear" w:color="auto" w:fill="DBDBDB" w:themeFill="accent3" w:themeFillTint="66"/>
          </w:tcPr>
          <w:p w14:paraId="42B4152E" w14:textId="77777777" w:rsidR="4019EAD5" w:rsidRPr="000072D4" w:rsidRDefault="4019EAD5" w:rsidP="4481791B">
            <w:pPr>
              <w:rPr>
                <w:rFonts w:ascii="Calibri" w:hAnsi="Calibri" w:cs="Book Antiqua"/>
                <w:b/>
                <w:bCs/>
              </w:rPr>
            </w:pPr>
            <w:r w:rsidRPr="000072D4">
              <w:rPr>
                <w:rFonts w:ascii="Calibri" w:hAnsi="Calibri" w:cs="Book Antiqua"/>
                <w:b/>
                <w:bCs/>
              </w:rPr>
              <w:t>Reqs. asociados:</w:t>
            </w:r>
          </w:p>
        </w:tc>
        <w:tc>
          <w:tcPr>
            <w:tcW w:w="5205" w:type="dxa"/>
          </w:tcPr>
          <w:p w14:paraId="4339ED38" w14:textId="457F2B6C" w:rsidR="4019EAD5" w:rsidRPr="000072D4" w:rsidRDefault="4019EAD5" w:rsidP="4481791B">
            <w:pPr>
              <w:rPr>
                <w:rFonts w:ascii="Calibri" w:hAnsi="Calibri" w:cs="Book Antiqua"/>
              </w:rPr>
            </w:pPr>
            <w:r w:rsidRPr="000072D4">
              <w:rPr>
                <w:rFonts w:ascii="Calibri" w:hAnsi="Calibri" w:cs="Book Antiqua"/>
              </w:rPr>
              <w:t>RF-16</w:t>
            </w:r>
          </w:p>
        </w:tc>
      </w:tr>
      <w:tr w:rsidR="000072D4" w:rsidRPr="000072D4" w14:paraId="2174D658" w14:textId="77777777" w:rsidTr="4481791B">
        <w:tc>
          <w:tcPr>
            <w:tcW w:w="2001" w:type="dxa"/>
            <w:shd w:val="clear" w:color="auto" w:fill="DBDBDB" w:themeFill="accent3" w:themeFillTint="66"/>
          </w:tcPr>
          <w:p w14:paraId="2FBB2E5B" w14:textId="77777777" w:rsidR="4019EAD5" w:rsidRPr="000072D4" w:rsidRDefault="4019EAD5" w:rsidP="4481791B">
            <w:pPr>
              <w:rPr>
                <w:rFonts w:ascii="Calibri" w:hAnsi="Calibri" w:cs="Book Antiqua"/>
                <w:b/>
                <w:bCs/>
              </w:rPr>
            </w:pPr>
            <w:r w:rsidRPr="000072D4">
              <w:rPr>
                <w:rFonts w:ascii="Calibri" w:hAnsi="Calibri" w:cs="Book Antiqua"/>
                <w:b/>
                <w:bCs/>
              </w:rPr>
              <w:t>CU asociados:</w:t>
            </w:r>
          </w:p>
        </w:tc>
        <w:tc>
          <w:tcPr>
            <w:tcW w:w="5205" w:type="dxa"/>
          </w:tcPr>
          <w:p w14:paraId="26B4AD41" w14:textId="795E2E7D" w:rsidR="4481791B" w:rsidRPr="000072D4" w:rsidRDefault="4481791B" w:rsidP="4481791B">
            <w:pPr>
              <w:spacing w:line="259" w:lineRule="auto"/>
              <w:rPr>
                <w:rFonts w:ascii="Calibri" w:hAnsi="Calibri" w:cs="Book Antiqua"/>
              </w:rPr>
            </w:pPr>
            <w:r w:rsidRPr="000072D4">
              <w:rPr>
                <w:rFonts w:ascii="Calibri" w:hAnsi="Calibri" w:cs="Book Antiqua"/>
              </w:rPr>
              <w:t xml:space="preserve">No </w:t>
            </w:r>
            <w:r w:rsidR="5D1A9788" w:rsidRPr="000072D4">
              <w:rPr>
                <w:rFonts w:ascii="Calibri" w:hAnsi="Calibri" w:cs="Book Antiqua"/>
              </w:rPr>
              <w:t>aplica</w:t>
            </w:r>
          </w:p>
        </w:tc>
      </w:tr>
      <w:tr w:rsidR="000072D4" w:rsidRPr="000072D4" w14:paraId="503EDB44" w14:textId="77777777" w:rsidTr="4481791B">
        <w:tc>
          <w:tcPr>
            <w:tcW w:w="2001" w:type="dxa"/>
            <w:shd w:val="clear" w:color="auto" w:fill="DBDBDB" w:themeFill="accent3" w:themeFillTint="66"/>
          </w:tcPr>
          <w:p w14:paraId="7A4A2987" w14:textId="77777777" w:rsidR="4019EAD5" w:rsidRPr="000072D4" w:rsidRDefault="4019EAD5" w:rsidP="4481791B">
            <w:pPr>
              <w:rPr>
                <w:rFonts w:ascii="Calibri" w:hAnsi="Calibri" w:cs="Book Antiqua"/>
                <w:b/>
                <w:bCs/>
              </w:rPr>
            </w:pPr>
            <w:r w:rsidRPr="000072D4">
              <w:rPr>
                <w:rFonts w:ascii="Calibri" w:hAnsi="Calibri" w:cs="Book Antiqua"/>
                <w:b/>
                <w:bCs/>
              </w:rPr>
              <w:t>Esc. Asociados:</w:t>
            </w:r>
          </w:p>
        </w:tc>
        <w:tc>
          <w:tcPr>
            <w:tcW w:w="5205" w:type="dxa"/>
          </w:tcPr>
          <w:p w14:paraId="05CCF56F" w14:textId="7F1AAA06" w:rsidR="4019EAD5" w:rsidRPr="000072D4" w:rsidRDefault="4019EAD5" w:rsidP="4481791B">
            <w:pPr>
              <w:rPr>
                <w:rFonts w:ascii="Calibri" w:hAnsi="Calibri" w:cs="Book Antiqua"/>
              </w:rPr>
            </w:pPr>
            <w:r w:rsidRPr="000072D4">
              <w:rPr>
                <w:rFonts w:ascii="Calibri" w:hAnsi="Calibri" w:cs="Book Antiqua"/>
              </w:rPr>
              <w:t>ES-15.1</w:t>
            </w:r>
          </w:p>
        </w:tc>
      </w:tr>
    </w:tbl>
    <w:p w14:paraId="7BFB2BE0" w14:textId="6F3894F3" w:rsidR="4481791B" w:rsidRPr="000072D4" w:rsidRDefault="799CE542" w:rsidP="4481791B">
      <w:r w:rsidRPr="000072D4">
        <w:rPr>
          <w:noProof/>
        </w:rPr>
        <w:drawing>
          <wp:inline distT="0" distB="0" distL="0" distR="0" wp14:anchorId="4AA34E36" wp14:editId="7302AEEF">
            <wp:extent cx="4552258" cy="1764000"/>
            <wp:effectExtent l="0" t="0" r="1270" b="8255"/>
            <wp:docPr id="223959236" name="Picture 22395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52258" cy="1764000"/>
                    </a:xfrm>
                    <a:prstGeom prst="rect">
                      <a:avLst/>
                    </a:prstGeom>
                  </pic:spPr>
                </pic:pic>
              </a:graphicData>
            </a:graphic>
          </wp:inline>
        </w:drawing>
      </w:r>
    </w:p>
    <w:p w14:paraId="52B4A493" w14:textId="6F3894F3" w:rsidR="1E91EEE8" w:rsidRPr="000072D4" w:rsidRDefault="1E91EEE8" w:rsidP="1E91EEE8"/>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5A862A97" w14:textId="77777777" w:rsidTr="1E91EEE8">
        <w:tc>
          <w:tcPr>
            <w:tcW w:w="2001" w:type="dxa"/>
            <w:shd w:val="clear" w:color="auto" w:fill="DBDBDB" w:themeFill="accent3" w:themeFillTint="66"/>
          </w:tcPr>
          <w:p w14:paraId="6D66C95C" w14:textId="77777777" w:rsidR="6CB3B6F4" w:rsidRPr="000072D4" w:rsidRDefault="6CB3B6F4" w:rsidP="7A705C9B">
            <w:pPr>
              <w:rPr>
                <w:rFonts w:ascii="Calibri" w:hAnsi="Calibri" w:cs="Book Antiqua"/>
                <w:b/>
                <w:bCs/>
              </w:rPr>
            </w:pPr>
            <w:r w:rsidRPr="000072D4">
              <w:rPr>
                <w:rFonts w:ascii="Calibri" w:hAnsi="Calibri" w:cs="Book Antiqua"/>
                <w:b/>
                <w:bCs/>
              </w:rPr>
              <w:t>ID Ref:</w:t>
            </w:r>
          </w:p>
        </w:tc>
        <w:tc>
          <w:tcPr>
            <w:tcW w:w="5205" w:type="dxa"/>
          </w:tcPr>
          <w:p w14:paraId="64228AA6" w14:textId="1020F18C" w:rsidR="6CB3B6F4" w:rsidRPr="000072D4" w:rsidRDefault="6CB3B6F4" w:rsidP="7A705C9B">
            <w:pPr>
              <w:rPr>
                <w:rFonts w:ascii="Calibri" w:hAnsi="Calibri" w:cs="Book Antiqua"/>
              </w:rPr>
            </w:pPr>
            <w:r w:rsidRPr="000072D4">
              <w:rPr>
                <w:rFonts w:ascii="Calibri" w:hAnsi="Calibri" w:cs="Book Antiqua"/>
              </w:rPr>
              <w:t>DG-</w:t>
            </w:r>
            <w:r w:rsidR="29E98126" w:rsidRPr="000072D4">
              <w:rPr>
                <w:rFonts w:ascii="Calibri" w:hAnsi="Calibri" w:cs="Book Antiqua"/>
              </w:rPr>
              <w:t>44</w:t>
            </w:r>
          </w:p>
        </w:tc>
      </w:tr>
      <w:tr w:rsidR="000072D4" w:rsidRPr="000072D4" w14:paraId="6E14C008" w14:textId="77777777" w:rsidTr="1E91EEE8">
        <w:tc>
          <w:tcPr>
            <w:tcW w:w="2001" w:type="dxa"/>
            <w:shd w:val="clear" w:color="auto" w:fill="DBDBDB" w:themeFill="accent3" w:themeFillTint="66"/>
          </w:tcPr>
          <w:p w14:paraId="7520ECEB" w14:textId="77777777" w:rsidR="6CB3B6F4" w:rsidRPr="000072D4" w:rsidRDefault="6CB3B6F4" w:rsidP="7A705C9B">
            <w:pPr>
              <w:rPr>
                <w:rFonts w:ascii="Calibri" w:hAnsi="Calibri" w:cs="Book Antiqua"/>
                <w:b/>
                <w:bCs/>
              </w:rPr>
            </w:pPr>
            <w:r w:rsidRPr="000072D4">
              <w:rPr>
                <w:rFonts w:ascii="Calibri" w:hAnsi="Calibri" w:cs="Book Antiqua"/>
                <w:b/>
                <w:bCs/>
              </w:rPr>
              <w:t>Descripción:</w:t>
            </w:r>
          </w:p>
        </w:tc>
        <w:tc>
          <w:tcPr>
            <w:tcW w:w="5205" w:type="dxa"/>
          </w:tcPr>
          <w:p w14:paraId="71BE827A" w14:textId="7B13E48F" w:rsidR="7A705C9B" w:rsidRPr="000072D4" w:rsidRDefault="7A705C9B" w:rsidP="7A705C9B">
            <w:pPr>
              <w:spacing w:line="259" w:lineRule="auto"/>
              <w:rPr>
                <w:rFonts w:cs="Calibri"/>
              </w:rPr>
            </w:pPr>
            <w:r w:rsidRPr="000072D4">
              <w:rPr>
                <w:rFonts w:cs="Calibri"/>
              </w:rPr>
              <w:t xml:space="preserve">Registrar </w:t>
            </w:r>
            <w:r w:rsidR="76DD91E5" w:rsidRPr="000072D4">
              <w:rPr>
                <w:rFonts w:cs="Calibri"/>
              </w:rPr>
              <w:t>fallida por datos ingresados incorrectos</w:t>
            </w:r>
          </w:p>
        </w:tc>
      </w:tr>
      <w:tr w:rsidR="000072D4" w:rsidRPr="000072D4" w14:paraId="520585CC" w14:textId="77777777" w:rsidTr="1E91EEE8">
        <w:tc>
          <w:tcPr>
            <w:tcW w:w="2001" w:type="dxa"/>
            <w:shd w:val="clear" w:color="auto" w:fill="DBDBDB" w:themeFill="accent3" w:themeFillTint="66"/>
          </w:tcPr>
          <w:p w14:paraId="2CC7C9AA" w14:textId="77777777" w:rsidR="6CB3B6F4" w:rsidRPr="000072D4" w:rsidRDefault="6CB3B6F4" w:rsidP="7A705C9B">
            <w:pPr>
              <w:rPr>
                <w:rFonts w:ascii="Calibri" w:hAnsi="Calibri" w:cs="Book Antiqua"/>
                <w:b/>
                <w:bCs/>
              </w:rPr>
            </w:pPr>
            <w:r w:rsidRPr="000072D4">
              <w:rPr>
                <w:rFonts w:ascii="Calibri" w:hAnsi="Calibri" w:cs="Book Antiqua"/>
                <w:b/>
                <w:bCs/>
              </w:rPr>
              <w:t>Reqs. asociados:</w:t>
            </w:r>
          </w:p>
        </w:tc>
        <w:tc>
          <w:tcPr>
            <w:tcW w:w="5205" w:type="dxa"/>
          </w:tcPr>
          <w:p w14:paraId="3242E222" w14:textId="457F2B6C" w:rsidR="6CB3B6F4" w:rsidRPr="000072D4" w:rsidRDefault="6CB3B6F4" w:rsidP="7A705C9B">
            <w:pPr>
              <w:rPr>
                <w:rFonts w:ascii="Calibri" w:hAnsi="Calibri" w:cs="Book Antiqua"/>
              </w:rPr>
            </w:pPr>
            <w:r w:rsidRPr="000072D4">
              <w:rPr>
                <w:rFonts w:ascii="Calibri" w:hAnsi="Calibri" w:cs="Book Antiqua"/>
              </w:rPr>
              <w:t>RF-16</w:t>
            </w:r>
          </w:p>
        </w:tc>
      </w:tr>
      <w:tr w:rsidR="000072D4" w:rsidRPr="000072D4" w14:paraId="45F56563" w14:textId="77777777" w:rsidTr="1E91EEE8">
        <w:tc>
          <w:tcPr>
            <w:tcW w:w="2001" w:type="dxa"/>
            <w:shd w:val="clear" w:color="auto" w:fill="DBDBDB" w:themeFill="accent3" w:themeFillTint="66"/>
          </w:tcPr>
          <w:p w14:paraId="7FB1FCD1" w14:textId="77777777" w:rsidR="6CB3B6F4" w:rsidRPr="000072D4" w:rsidRDefault="6CB3B6F4" w:rsidP="7A705C9B">
            <w:pPr>
              <w:rPr>
                <w:rFonts w:ascii="Calibri" w:hAnsi="Calibri" w:cs="Book Antiqua"/>
                <w:b/>
                <w:bCs/>
              </w:rPr>
            </w:pPr>
            <w:r w:rsidRPr="000072D4">
              <w:rPr>
                <w:rFonts w:ascii="Calibri" w:hAnsi="Calibri" w:cs="Book Antiqua"/>
                <w:b/>
                <w:bCs/>
              </w:rPr>
              <w:t>CU asociados:</w:t>
            </w:r>
          </w:p>
        </w:tc>
        <w:tc>
          <w:tcPr>
            <w:tcW w:w="5205" w:type="dxa"/>
          </w:tcPr>
          <w:p w14:paraId="61432742" w14:textId="795E2E7D" w:rsidR="7A705C9B" w:rsidRPr="000072D4" w:rsidRDefault="7A705C9B" w:rsidP="7A705C9B">
            <w:pPr>
              <w:spacing w:line="259" w:lineRule="auto"/>
              <w:rPr>
                <w:rFonts w:ascii="Calibri" w:hAnsi="Calibri" w:cs="Book Antiqua"/>
              </w:rPr>
            </w:pPr>
            <w:r w:rsidRPr="000072D4">
              <w:rPr>
                <w:rFonts w:ascii="Calibri" w:hAnsi="Calibri" w:cs="Book Antiqua"/>
              </w:rPr>
              <w:t>No aplica</w:t>
            </w:r>
          </w:p>
        </w:tc>
      </w:tr>
      <w:tr w:rsidR="000072D4" w:rsidRPr="000072D4" w14:paraId="79AA8AA5" w14:textId="77777777" w:rsidTr="1E91EEE8">
        <w:tc>
          <w:tcPr>
            <w:tcW w:w="2001" w:type="dxa"/>
            <w:shd w:val="clear" w:color="auto" w:fill="DBDBDB" w:themeFill="accent3" w:themeFillTint="66"/>
          </w:tcPr>
          <w:p w14:paraId="434014E9" w14:textId="77777777" w:rsidR="6CB3B6F4" w:rsidRPr="000072D4" w:rsidRDefault="6CB3B6F4" w:rsidP="7A705C9B">
            <w:pPr>
              <w:rPr>
                <w:rFonts w:ascii="Calibri" w:hAnsi="Calibri" w:cs="Book Antiqua"/>
                <w:b/>
                <w:bCs/>
              </w:rPr>
            </w:pPr>
            <w:r w:rsidRPr="000072D4">
              <w:rPr>
                <w:rFonts w:ascii="Calibri" w:hAnsi="Calibri" w:cs="Book Antiqua"/>
                <w:b/>
                <w:bCs/>
              </w:rPr>
              <w:t>Esc. Asociados:</w:t>
            </w:r>
          </w:p>
        </w:tc>
        <w:tc>
          <w:tcPr>
            <w:tcW w:w="5205" w:type="dxa"/>
          </w:tcPr>
          <w:p w14:paraId="37799F95" w14:textId="1B0D9230" w:rsidR="6CB3B6F4" w:rsidRPr="000072D4" w:rsidRDefault="6CB3B6F4" w:rsidP="7A705C9B">
            <w:pPr>
              <w:rPr>
                <w:rFonts w:ascii="Calibri" w:hAnsi="Calibri" w:cs="Book Antiqua"/>
              </w:rPr>
            </w:pPr>
            <w:r w:rsidRPr="000072D4">
              <w:rPr>
                <w:rFonts w:ascii="Calibri" w:hAnsi="Calibri" w:cs="Book Antiqua"/>
              </w:rPr>
              <w:t>ES-15.2</w:t>
            </w:r>
          </w:p>
        </w:tc>
      </w:tr>
    </w:tbl>
    <w:p w14:paraId="3C05C46C" w14:textId="241CC195" w:rsidR="00D86E66" w:rsidRPr="000072D4" w:rsidRDefault="632132E7" w:rsidP="00D86E66">
      <w:r w:rsidRPr="000072D4">
        <w:rPr>
          <w:noProof/>
        </w:rPr>
        <w:drawing>
          <wp:inline distT="0" distB="0" distL="0" distR="0" wp14:anchorId="457A2E1B" wp14:editId="6B1466C0">
            <wp:extent cx="4480000" cy="1764000"/>
            <wp:effectExtent l="0" t="0" r="0" b="8255"/>
            <wp:docPr id="1988209181" name="Picture 198820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480000" cy="1764000"/>
                    </a:xfrm>
                    <a:prstGeom prst="rect">
                      <a:avLst/>
                    </a:prstGeom>
                  </pic:spPr>
                </pic:pic>
              </a:graphicData>
            </a:graphic>
          </wp:inline>
        </w:drawing>
      </w:r>
    </w:p>
    <w:p w14:paraId="277D8E8C" w14:textId="6F3894F3" w:rsidR="1E91EEE8" w:rsidRPr="000072D4" w:rsidRDefault="1E91EEE8" w:rsidP="1E91EEE8"/>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4B6DADC0" w14:textId="77777777" w:rsidTr="1E91EEE8">
        <w:tc>
          <w:tcPr>
            <w:tcW w:w="2001" w:type="dxa"/>
            <w:shd w:val="clear" w:color="auto" w:fill="DBDBDB" w:themeFill="accent3" w:themeFillTint="66"/>
          </w:tcPr>
          <w:p w14:paraId="26CAE02E" w14:textId="77777777" w:rsidR="6CB3B6F4" w:rsidRPr="000072D4" w:rsidRDefault="6CB3B6F4" w:rsidP="76DD91E5">
            <w:pPr>
              <w:rPr>
                <w:rFonts w:ascii="Calibri" w:hAnsi="Calibri" w:cs="Book Antiqua"/>
                <w:b/>
                <w:bCs/>
              </w:rPr>
            </w:pPr>
            <w:r w:rsidRPr="000072D4">
              <w:rPr>
                <w:rFonts w:ascii="Calibri" w:hAnsi="Calibri" w:cs="Book Antiqua"/>
                <w:b/>
                <w:bCs/>
              </w:rPr>
              <w:t>ID Ref:</w:t>
            </w:r>
          </w:p>
        </w:tc>
        <w:tc>
          <w:tcPr>
            <w:tcW w:w="5205" w:type="dxa"/>
          </w:tcPr>
          <w:p w14:paraId="55D8D88B" w14:textId="677A4A9B" w:rsidR="6CB3B6F4" w:rsidRPr="000072D4" w:rsidRDefault="6CB3B6F4" w:rsidP="76DD91E5">
            <w:pPr>
              <w:rPr>
                <w:rFonts w:ascii="Calibri" w:hAnsi="Calibri" w:cs="Book Antiqua"/>
              </w:rPr>
            </w:pPr>
            <w:r w:rsidRPr="000072D4">
              <w:rPr>
                <w:rFonts w:ascii="Calibri" w:hAnsi="Calibri" w:cs="Book Antiqua"/>
              </w:rPr>
              <w:t>DG-45</w:t>
            </w:r>
          </w:p>
        </w:tc>
      </w:tr>
      <w:tr w:rsidR="000072D4" w:rsidRPr="000072D4" w14:paraId="287C4065" w14:textId="77777777" w:rsidTr="1E91EEE8">
        <w:tc>
          <w:tcPr>
            <w:tcW w:w="2001" w:type="dxa"/>
            <w:shd w:val="clear" w:color="auto" w:fill="DBDBDB" w:themeFill="accent3" w:themeFillTint="66"/>
          </w:tcPr>
          <w:p w14:paraId="3D46ADC6" w14:textId="77777777" w:rsidR="6CB3B6F4" w:rsidRPr="000072D4" w:rsidRDefault="6CB3B6F4" w:rsidP="76DD91E5">
            <w:pPr>
              <w:rPr>
                <w:rFonts w:ascii="Calibri" w:hAnsi="Calibri" w:cs="Book Antiqua"/>
                <w:b/>
                <w:bCs/>
              </w:rPr>
            </w:pPr>
            <w:r w:rsidRPr="000072D4">
              <w:rPr>
                <w:rFonts w:ascii="Calibri" w:hAnsi="Calibri" w:cs="Book Antiqua"/>
                <w:b/>
                <w:bCs/>
              </w:rPr>
              <w:t>Descripción:</w:t>
            </w:r>
          </w:p>
        </w:tc>
        <w:tc>
          <w:tcPr>
            <w:tcW w:w="5205" w:type="dxa"/>
          </w:tcPr>
          <w:p w14:paraId="177F96E9" w14:textId="62C88E72" w:rsidR="76DD91E5" w:rsidRPr="000072D4" w:rsidRDefault="76DD91E5" w:rsidP="76DD91E5">
            <w:pPr>
              <w:spacing w:line="259" w:lineRule="auto"/>
              <w:rPr>
                <w:rFonts w:cs="Calibri"/>
              </w:rPr>
            </w:pPr>
            <w:r w:rsidRPr="000072D4">
              <w:rPr>
                <w:rFonts w:cs="Calibri"/>
              </w:rPr>
              <w:t>Registrar reserva fallida por reserva ya existente</w:t>
            </w:r>
          </w:p>
        </w:tc>
      </w:tr>
      <w:tr w:rsidR="000072D4" w:rsidRPr="000072D4" w14:paraId="4845CC21" w14:textId="77777777" w:rsidTr="1E91EEE8">
        <w:tc>
          <w:tcPr>
            <w:tcW w:w="2001" w:type="dxa"/>
            <w:shd w:val="clear" w:color="auto" w:fill="DBDBDB" w:themeFill="accent3" w:themeFillTint="66"/>
          </w:tcPr>
          <w:p w14:paraId="241B3D94" w14:textId="77777777" w:rsidR="6CB3B6F4" w:rsidRPr="000072D4" w:rsidRDefault="6CB3B6F4" w:rsidP="76DD91E5">
            <w:pPr>
              <w:rPr>
                <w:rFonts w:ascii="Calibri" w:hAnsi="Calibri" w:cs="Book Antiqua"/>
                <w:b/>
                <w:bCs/>
              </w:rPr>
            </w:pPr>
            <w:r w:rsidRPr="000072D4">
              <w:rPr>
                <w:rFonts w:ascii="Calibri" w:hAnsi="Calibri" w:cs="Book Antiqua"/>
                <w:b/>
                <w:bCs/>
              </w:rPr>
              <w:t>Reqs. asociados:</w:t>
            </w:r>
          </w:p>
        </w:tc>
        <w:tc>
          <w:tcPr>
            <w:tcW w:w="5205" w:type="dxa"/>
          </w:tcPr>
          <w:p w14:paraId="756A626C" w14:textId="457F2B6C" w:rsidR="6CB3B6F4" w:rsidRPr="000072D4" w:rsidRDefault="6CB3B6F4" w:rsidP="76DD91E5">
            <w:pPr>
              <w:rPr>
                <w:rFonts w:ascii="Calibri" w:hAnsi="Calibri" w:cs="Book Antiqua"/>
              </w:rPr>
            </w:pPr>
            <w:r w:rsidRPr="000072D4">
              <w:rPr>
                <w:rFonts w:ascii="Calibri" w:hAnsi="Calibri" w:cs="Book Antiqua"/>
              </w:rPr>
              <w:t>RF-16</w:t>
            </w:r>
          </w:p>
        </w:tc>
      </w:tr>
      <w:tr w:rsidR="000072D4" w:rsidRPr="000072D4" w14:paraId="55C53AFA" w14:textId="77777777" w:rsidTr="1E91EEE8">
        <w:tc>
          <w:tcPr>
            <w:tcW w:w="2001" w:type="dxa"/>
            <w:shd w:val="clear" w:color="auto" w:fill="DBDBDB" w:themeFill="accent3" w:themeFillTint="66"/>
          </w:tcPr>
          <w:p w14:paraId="3408CC23" w14:textId="77777777" w:rsidR="6CB3B6F4" w:rsidRPr="000072D4" w:rsidRDefault="6CB3B6F4" w:rsidP="76DD91E5">
            <w:pPr>
              <w:rPr>
                <w:rFonts w:ascii="Calibri" w:hAnsi="Calibri" w:cs="Book Antiqua"/>
                <w:b/>
                <w:bCs/>
              </w:rPr>
            </w:pPr>
            <w:r w:rsidRPr="000072D4">
              <w:rPr>
                <w:rFonts w:ascii="Calibri" w:hAnsi="Calibri" w:cs="Book Antiqua"/>
                <w:b/>
                <w:bCs/>
              </w:rPr>
              <w:t>CU asociados:</w:t>
            </w:r>
          </w:p>
        </w:tc>
        <w:tc>
          <w:tcPr>
            <w:tcW w:w="5205" w:type="dxa"/>
          </w:tcPr>
          <w:p w14:paraId="3D6E7E68" w14:textId="795E2E7D" w:rsidR="76DD91E5" w:rsidRPr="000072D4" w:rsidRDefault="76DD91E5" w:rsidP="76DD91E5">
            <w:pPr>
              <w:spacing w:line="259" w:lineRule="auto"/>
              <w:rPr>
                <w:rFonts w:ascii="Calibri" w:hAnsi="Calibri" w:cs="Book Antiqua"/>
              </w:rPr>
            </w:pPr>
            <w:r w:rsidRPr="000072D4">
              <w:rPr>
                <w:rFonts w:ascii="Calibri" w:hAnsi="Calibri" w:cs="Book Antiqua"/>
              </w:rPr>
              <w:t>No aplica</w:t>
            </w:r>
          </w:p>
        </w:tc>
      </w:tr>
      <w:tr w:rsidR="000072D4" w:rsidRPr="000072D4" w14:paraId="4765258D" w14:textId="77777777" w:rsidTr="1E91EEE8">
        <w:tc>
          <w:tcPr>
            <w:tcW w:w="2001" w:type="dxa"/>
            <w:shd w:val="clear" w:color="auto" w:fill="DBDBDB" w:themeFill="accent3" w:themeFillTint="66"/>
          </w:tcPr>
          <w:p w14:paraId="10546843" w14:textId="77777777" w:rsidR="6CB3B6F4" w:rsidRPr="000072D4" w:rsidRDefault="6CB3B6F4" w:rsidP="76DD91E5">
            <w:pPr>
              <w:rPr>
                <w:rFonts w:ascii="Calibri" w:hAnsi="Calibri" w:cs="Book Antiqua"/>
                <w:b/>
                <w:bCs/>
              </w:rPr>
            </w:pPr>
            <w:r w:rsidRPr="000072D4">
              <w:rPr>
                <w:rFonts w:ascii="Calibri" w:hAnsi="Calibri" w:cs="Book Antiqua"/>
                <w:b/>
                <w:bCs/>
              </w:rPr>
              <w:t>Esc. Asociados:</w:t>
            </w:r>
          </w:p>
        </w:tc>
        <w:tc>
          <w:tcPr>
            <w:tcW w:w="5205" w:type="dxa"/>
          </w:tcPr>
          <w:p w14:paraId="734CE028" w14:textId="41203D5F" w:rsidR="6CB3B6F4" w:rsidRPr="000072D4" w:rsidRDefault="6CB3B6F4" w:rsidP="76DD91E5">
            <w:pPr>
              <w:rPr>
                <w:rFonts w:ascii="Calibri" w:hAnsi="Calibri" w:cs="Book Antiqua"/>
              </w:rPr>
            </w:pPr>
            <w:r w:rsidRPr="000072D4">
              <w:rPr>
                <w:rFonts w:ascii="Calibri" w:hAnsi="Calibri" w:cs="Book Antiqua"/>
              </w:rPr>
              <w:t>ES-15.3</w:t>
            </w:r>
          </w:p>
        </w:tc>
      </w:tr>
    </w:tbl>
    <w:p w14:paraId="6E014059" w14:textId="2AFF0EC9" w:rsidR="00FE5E64" w:rsidRPr="000072D4" w:rsidRDefault="181595DA" w:rsidP="00FE5E64">
      <w:r w:rsidRPr="000072D4">
        <w:rPr>
          <w:noProof/>
        </w:rPr>
        <w:drawing>
          <wp:inline distT="0" distB="0" distL="0" distR="0" wp14:anchorId="18A38174" wp14:editId="7F19C594">
            <wp:extent cx="4572000" cy="1762125"/>
            <wp:effectExtent l="0" t="0" r="0" b="0"/>
            <wp:docPr id="1625415131" name="Picture 162541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6BC43691" w14:textId="77777777" w:rsidR="00FE5E64" w:rsidRPr="000072D4" w:rsidRDefault="00FE5E64" w:rsidP="00FE5E64"/>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05"/>
      </w:tblGrid>
      <w:tr w:rsidR="000072D4" w:rsidRPr="000072D4" w14:paraId="36289747" w14:textId="77777777" w:rsidTr="408013F3">
        <w:tc>
          <w:tcPr>
            <w:tcW w:w="2001" w:type="dxa"/>
            <w:shd w:val="clear" w:color="auto" w:fill="DBDBDB" w:themeFill="accent3" w:themeFillTint="66"/>
          </w:tcPr>
          <w:p w14:paraId="7576BBC8" w14:textId="77777777" w:rsidR="6CB3B6F4" w:rsidRPr="000072D4" w:rsidRDefault="6CB3B6F4" w:rsidP="408013F3">
            <w:pPr>
              <w:rPr>
                <w:rFonts w:ascii="Calibri" w:hAnsi="Calibri" w:cs="Book Antiqua"/>
                <w:b/>
                <w:bCs/>
              </w:rPr>
            </w:pPr>
            <w:r w:rsidRPr="000072D4">
              <w:rPr>
                <w:rFonts w:ascii="Calibri" w:hAnsi="Calibri" w:cs="Book Antiqua"/>
                <w:b/>
                <w:bCs/>
              </w:rPr>
              <w:t>ID Ref:</w:t>
            </w:r>
          </w:p>
        </w:tc>
        <w:tc>
          <w:tcPr>
            <w:tcW w:w="5205" w:type="dxa"/>
          </w:tcPr>
          <w:p w14:paraId="4753B488" w14:textId="25A72140" w:rsidR="6CB3B6F4" w:rsidRPr="000072D4" w:rsidRDefault="6CB3B6F4" w:rsidP="408013F3">
            <w:pPr>
              <w:rPr>
                <w:rFonts w:ascii="Calibri" w:hAnsi="Calibri" w:cs="Book Antiqua"/>
              </w:rPr>
            </w:pPr>
            <w:r w:rsidRPr="000072D4">
              <w:rPr>
                <w:rFonts w:ascii="Calibri" w:hAnsi="Calibri" w:cs="Book Antiqua"/>
              </w:rPr>
              <w:t>DG-46</w:t>
            </w:r>
          </w:p>
        </w:tc>
      </w:tr>
      <w:tr w:rsidR="000072D4" w:rsidRPr="000072D4" w14:paraId="4082B66B" w14:textId="77777777" w:rsidTr="408013F3">
        <w:tc>
          <w:tcPr>
            <w:tcW w:w="2001" w:type="dxa"/>
            <w:shd w:val="clear" w:color="auto" w:fill="DBDBDB" w:themeFill="accent3" w:themeFillTint="66"/>
          </w:tcPr>
          <w:p w14:paraId="195E5D56" w14:textId="77777777" w:rsidR="6CB3B6F4" w:rsidRPr="000072D4" w:rsidRDefault="6CB3B6F4" w:rsidP="408013F3">
            <w:pPr>
              <w:rPr>
                <w:rFonts w:ascii="Calibri" w:hAnsi="Calibri" w:cs="Book Antiqua"/>
                <w:b/>
                <w:bCs/>
              </w:rPr>
            </w:pPr>
            <w:r w:rsidRPr="000072D4">
              <w:rPr>
                <w:rFonts w:ascii="Calibri" w:hAnsi="Calibri" w:cs="Book Antiqua"/>
                <w:b/>
                <w:bCs/>
              </w:rPr>
              <w:t>Descripción:</w:t>
            </w:r>
          </w:p>
        </w:tc>
        <w:tc>
          <w:tcPr>
            <w:tcW w:w="5205" w:type="dxa"/>
          </w:tcPr>
          <w:p w14:paraId="5BD82160" w14:textId="6D993F2A" w:rsidR="408013F3" w:rsidRPr="000072D4" w:rsidRDefault="00C365EA" w:rsidP="408013F3">
            <w:pPr>
              <w:spacing w:line="259" w:lineRule="auto"/>
              <w:rPr>
                <w:rFonts w:cs="Calibri"/>
              </w:rPr>
            </w:pPr>
            <w:r w:rsidRPr="000072D4">
              <w:rPr>
                <w:rFonts w:cs="Calibri"/>
              </w:rPr>
              <w:t>Modificación</w:t>
            </w:r>
            <w:r w:rsidR="408013F3" w:rsidRPr="000072D4">
              <w:rPr>
                <w:rFonts w:cs="Calibri"/>
              </w:rPr>
              <w:t xml:space="preserve"> de reserva </w:t>
            </w:r>
            <w:r w:rsidR="392C5215" w:rsidRPr="000072D4">
              <w:rPr>
                <w:rFonts w:cs="Calibri"/>
              </w:rPr>
              <w:t>exi</w:t>
            </w:r>
            <w:r w:rsidR="03C6922A" w:rsidRPr="000072D4">
              <w:rPr>
                <w:rFonts w:cs="Calibri"/>
              </w:rPr>
              <w:t>tosa</w:t>
            </w:r>
          </w:p>
        </w:tc>
      </w:tr>
      <w:tr w:rsidR="000072D4" w:rsidRPr="000072D4" w14:paraId="40202426" w14:textId="77777777" w:rsidTr="408013F3">
        <w:tc>
          <w:tcPr>
            <w:tcW w:w="2001" w:type="dxa"/>
            <w:shd w:val="clear" w:color="auto" w:fill="DBDBDB" w:themeFill="accent3" w:themeFillTint="66"/>
          </w:tcPr>
          <w:p w14:paraId="4A547B0B" w14:textId="77777777" w:rsidR="6CB3B6F4" w:rsidRPr="000072D4" w:rsidRDefault="6CB3B6F4" w:rsidP="408013F3">
            <w:pPr>
              <w:rPr>
                <w:rFonts w:ascii="Calibri" w:hAnsi="Calibri" w:cs="Book Antiqua"/>
                <w:b/>
                <w:bCs/>
              </w:rPr>
            </w:pPr>
            <w:r w:rsidRPr="000072D4">
              <w:rPr>
                <w:rFonts w:ascii="Calibri" w:hAnsi="Calibri" w:cs="Book Antiqua"/>
                <w:b/>
                <w:bCs/>
              </w:rPr>
              <w:t>Reqs. asociados:</w:t>
            </w:r>
          </w:p>
        </w:tc>
        <w:tc>
          <w:tcPr>
            <w:tcW w:w="5205" w:type="dxa"/>
          </w:tcPr>
          <w:p w14:paraId="3652838C" w14:textId="40B4095E" w:rsidR="6CB3B6F4" w:rsidRPr="000072D4" w:rsidRDefault="6CB3B6F4" w:rsidP="408013F3">
            <w:pPr>
              <w:rPr>
                <w:rFonts w:ascii="Calibri" w:hAnsi="Calibri" w:cs="Book Antiqua"/>
              </w:rPr>
            </w:pPr>
            <w:r w:rsidRPr="000072D4">
              <w:rPr>
                <w:rFonts w:ascii="Calibri" w:hAnsi="Calibri" w:cs="Book Antiqua"/>
              </w:rPr>
              <w:t>RF-</w:t>
            </w:r>
            <w:r w:rsidR="7CE33240" w:rsidRPr="000072D4">
              <w:rPr>
                <w:rFonts w:ascii="Calibri" w:hAnsi="Calibri" w:cs="Book Antiqua"/>
              </w:rPr>
              <w:t>17</w:t>
            </w:r>
          </w:p>
        </w:tc>
      </w:tr>
      <w:tr w:rsidR="000072D4" w:rsidRPr="000072D4" w14:paraId="3FDEC0FD" w14:textId="77777777" w:rsidTr="408013F3">
        <w:tc>
          <w:tcPr>
            <w:tcW w:w="2001" w:type="dxa"/>
            <w:shd w:val="clear" w:color="auto" w:fill="DBDBDB" w:themeFill="accent3" w:themeFillTint="66"/>
          </w:tcPr>
          <w:p w14:paraId="628F274B" w14:textId="77777777" w:rsidR="6CB3B6F4" w:rsidRPr="000072D4" w:rsidRDefault="6CB3B6F4" w:rsidP="408013F3">
            <w:pPr>
              <w:rPr>
                <w:rFonts w:ascii="Calibri" w:hAnsi="Calibri" w:cs="Book Antiqua"/>
                <w:b/>
                <w:bCs/>
              </w:rPr>
            </w:pPr>
            <w:r w:rsidRPr="000072D4">
              <w:rPr>
                <w:rFonts w:ascii="Calibri" w:hAnsi="Calibri" w:cs="Book Antiqua"/>
                <w:b/>
                <w:bCs/>
              </w:rPr>
              <w:t>CU asociados:</w:t>
            </w:r>
          </w:p>
        </w:tc>
        <w:tc>
          <w:tcPr>
            <w:tcW w:w="5205" w:type="dxa"/>
          </w:tcPr>
          <w:p w14:paraId="2CC462CA" w14:textId="486318F2" w:rsidR="76DD91E5" w:rsidRPr="000072D4" w:rsidRDefault="03C6922A" w:rsidP="408013F3">
            <w:pPr>
              <w:spacing w:line="259" w:lineRule="auto"/>
              <w:rPr>
                <w:rFonts w:ascii="Calibri" w:hAnsi="Calibri" w:cs="Book Antiqua"/>
              </w:rPr>
            </w:pPr>
            <w:r w:rsidRPr="000072D4">
              <w:rPr>
                <w:rFonts w:ascii="Calibri" w:hAnsi="Calibri" w:cs="Book Antiqua"/>
              </w:rPr>
              <w:t>CU-15</w:t>
            </w:r>
          </w:p>
        </w:tc>
      </w:tr>
      <w:tr w:rsidR="000072D4" w:rsidRPr="000072D4" w14:paraId="1962A891" w14:textId="77777777" w:rsidTr="408013F3">
        <w:tc>
          <w:tcPr>
            <w:tcW w:w="2001" w:type="dxa"/>
            <w:shd w:val="clear" w:color="auto" w:fill="DBDBDB" w:themeFill="accent3" w:themeFillTint="66"/>
          </w:tcPr>
          <w:p w14:paraId="49B9D16E" w14:textId="77777777" w:rsidR="6CB3B6F4" w:rsidRPr="000072D4" w:rsidRDefault="6CB3B6F4" w:rsidP="408013F3">
            <w:pPr>
              <w:rPr>
                <w:rFonts w:ascii="Calibri" w:hAnsi="Calibri" w:cs="Book Antiqua"/>
                <w:b/>
                <w:bCs/>
              </w:rPr>
            </w:pPr>
            <w:r w:rsidRPr="000072D4">
              <w:rPr>
                <w:rFonts w:ascii="Calibri" w:hAnsi="Calibri" w:cs="Book Antiqua"/>
                <w:b/>
                <w:bCs/>
              </w:rPr>
              <w:t>Esc. Asociados:</w:t>
            </w:r>
          </w:p>
        </w:tc>
        <w:tc>
          <w:tcPr>
            <w:tcW w:w="5205" w:type="dxa"/>
          </w:tcPr>
          <w:p w14:paraId="790669FA" w14:textId="3FC195E5" w:rsidR="6CB3B6F4" w:rsidRPr="000072D4" w:rsidRDefault="6CB3B6F4" w:rsidP="408013F3">
            <w:pPr>
              <w:rPr>
                <w:rFonts w:ascii="Calibri" w:hAnsi="Calibri" w:cs="Book Antiqua"/>
              </w:rPr>
            </w:pPr>
            <w:r w:rsidRPr="000072D4">
              <w:rPr>
                <w:rFonts w:ascii="Calibri" w:hAnsi="Calibri" w:cs="Book Antiqua"/>
              </w:rPr>
              <w:t>ES-</w:t>
            </w:r>
            <w:r w:rsidR="7CE33240" w:rsidRPr="000072D4">
              <w:rPr>
                <w:rFonts w:ascii="Calibri" w:hAnsi="Calibri" w:cs="Book Antiqua"/>
              </w:rPr>
              <w:t>16.1</w:t>
            </w:r>
          </w:p>
        </w:tc>
      </w:tr>
    </w:tbl>
    <w:p w14:paraId="6AA09139" w14:textId="128AEB6D" w:rsidR="00FE5E64" w:rsidRPr="000072D4" w:rsidRDefault="7C46CEE8" w:rsidP="00FE5E64">
      <w:r w:rsidRPr="000072D4">
        <w:rPr>
          <w:noProof/>
        </w:rPr>
        <w:drawing>
          <wp:inline distT="0" distB="0" distL="0" distR="0" wp14:anchorId="6F81CF5D" wp14:editId="634AFEA3">
            <wp:extent cx="4572000" cy="1847850"/>
            <wp:effectExtent l="0" t="0" r="0" b="0"/>
            <wp:docPr id="1910876711" name="Picture 191087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6315"/>
      </w:tblGrid>
      <w:tr w:rsidR="000072D4" w:rsidRPr="000072D4" w14:paraId="3633E50F" w14:textId="77777777" w:rsidTr="64B93A0A">
        <w:tc>
          <w:tcPr>
            <w:tcW w:w="2001" w:type="dxa"/>
            <w:shd w:val="clear" w:color="auto" w:fill="DBDBDB" w:themeFill="accent3" w:themeFillTint="66"/>
          </w:tcPr>
          <w:p w14:paraId="4499DFFC" w14:textId="77777777" w:rsidR="6CB3B6F4" w:rsidRPr="000072D4" w:rsidRDefault="6CB3B6F4" w:rsidP="64B93A0A">
            <w:pPr>
              <w:rPr>
                <w:rFonts w:ascii="Calibri" w:hAnsi="Calibri" w:cs="Book Antiqua"/>
                <w:b/>
                <w:bCs/>
              </w:rPr>
            </w:pPr>
            <w:r w:rsidRPr="000072D4">
              <w:rPr>
                <w:rFonts w:ascii="Calibri" w:hAnsi="Calibri" w:cs="Book Antiqua"/>
                <w:b/>
                <w:bCs/>
              </w:rPr>
              <w:t>ID Ref:</w:t>
            </w:r>
          </w:p>
        </w:tc>
        <w:tc>
          <w:tcPr>
            <w:tcW w:w="6315" w:type="dxa"/>
          </w:tcPr>
          <w:p w14:paraId="231B6B05" w14:textId="0A010C0D" w:rsidR="6CB3B6F4" w:rsidRPr="000072D4" w:rsidRDefault="6CB3B6F4" w:rsidP="64B93A0A">
            <w:pPr>
              <w:rPr>
                <w:rFonts w:ascii="Calibri" w:hAnsi="Calibri" w:cs="Book Antiqua"/>
              </w:rPr>
            </w:pPr>
            <w:r w:rsidRPr="000072D4">
              <w:rPr>
                <w:rFonts w:ascii="Calibri" w:hAnsi="Calibri" w:cs="Book Antiqua"/>
              </w:rPr>
              <w:t>DG-47</w:t>
            </w:r>
          </w:p>
        </w:tc>
      </w:tr>
      <w:tr w:rsidR="000072D4" w:rsidRPr="000072D4" w14:paraId="6193936F" w14:textId="77777777" w:rsidTr="64B93A0A">
        <w:tc>
          <w:tcPr>
            <w:tcW w:w="2001" w:type="dxa"/>
            <w:shd w:val="clear" w:color="auto" w:fill="DBDBDB" w:themeFill="accent3" w:themeFillTint="66"/>
          </w:tcPr>
          <w:p w14:paraId="731F4B53" w14:textId="77777777" w:rsidR="6CB3B6F4" w:rsidRPr="000072D4" w:rsidRDefault="6CB3B6F4" w:rsidP="64B93A0A">
            <w:pPr>
              <w:rPr>
                <w:rFonts w:ascii="Calibri" w:hAnsi="Calibri" w:cs="Book Antiqua"/>
                <w:b/>
                <w:bCs/>
              </w:rPr>
            </w:pPr>
            <w:r w:rsidRPr="000072D4">
              <w:rPr>
                <w:rFonts w:ascii="Calibri" w:hAnsi="Calibri" w:cs="Book Antiqua"/>
                <w:b/>
                <w:bCs/>
              </w:rPr>
              <w:t>Descripción:</w:t>
            </w:r>
          </w:p>
        </w:tc>
        <w:tc>
          <w:tcPr>
            <w:tcW w:w="6315" w:type="dxa"/>
          </w:tcPr>
          <w:p w14:paraId="7F334133" w14:textId="09FDE595" w:rsidR="00C365EA" w:rsidRPr="000072D4" w:rsidRDefault="00C365EA" w:rsidP="64B93A0A">
            <w:pPr>
              <w:spacing w:line="259" w:lineRule="auto"/>
              <w:rPr>
                <w:rFonts w:cs="Calibri"/>
              </w:rPr>
            </w:pPr>
            <w:r w:rsidRPr="000072D4">
              <w:rPr>
                <w:rFonts w:cs="Calibri"/>
              </w:rPr>
              <w:t>Modificación</w:t>
            </w:r>
            <w:r w:rsidR="408013F3" w:rsidRPr="000072D4">
              <w:rPr>
                <w:rFonts w:cs="Calibri"/>
              </w:rPr>
              <w:t xml:space="preserve"> de reserva </w:t>
            </w:r>
            <w:r w:rsidR="392C5215" w:rsidRPr="000072D4">
              <w:rPr>
                <w:rFonts w:cs="Calibri"/>
              </w:rPr>
              <w:t>errónea por tipos de datos incorrectos</w:t>
            </w:r>
          </w:p>
        </w:tc>
      </w:tr>
      <w:tr w:rsidR="000072D4" w:rsidRPr="000072D4" w14:paraId="4893F0E9" w14:textId="77777777" w:rsidTr="64B93A0A">
        <w:tc>
          <w:tcPr>
            <w:tcW w:w="2001" w:type="dxa"/>
            <w:shd w:val="clear" w:color="auto" w:fill="DBDBDB" w:themeFill="accent3" w:themeFillTint="66"/>
          </w:tcPr>
          <w:p w14:paraId="15862505" w14:textId="77777777" w:rsidR="6CB3B6F4" w:rsidRPr="000072D4" w:rsidRDefault="6CB3B6F4" w:rsidP="64B93A0A">
            <w:pPr>
              <w:rPr>
                <w:rFonts w:ascii="Calibri" w:hAnsi="Calibri" w:cs="Book Antiqua"/>
                <w:b/>
                <w:bCs/>
              </w:rPr>
            </w:pPr>
            <w:r w:rsidRPr="000072D4">
              <w:rPr>
                <w:rFonts w:ascii="Calibri" w:hAnsi="Calibri" w:cs="Book Antiqua"/>
                <w:b/>
                <w:bCs/>
              </w:rPr>
              <w:t>Reqs. asociados:</w:t>
            </w:r>
          </w:p>
        </w:tc>
        <w:tc>
          <w:tcPr>
            <w:tcW w:w="6315" w:type="dxa"/>
          </w:tcPr>
          <w:p w14:paraId="483B485F" w14:textId="40B4095E" w:rsidR="6CB3B6F4" w:rsidRPr="000072D4" w:rsidRDefault="6CB3B6F4" w:rsidP="64B93A0A">
            <w:pPr>
              <w:rPr>
                <w:rFonts w:ascii="Calibri" w:hAnsi="Calibri" w:cs="Book Antiqua"/>
              </w:rPr>
            </w:pPr>
            <w:r w:rsidRPr="000072D4">
              <w:rPr>
                <w:rFonts w:ascii="Calibri" w:hAnsi="Calibri" w:cs="Book Antiqua"/>
              </w:rPr>
              <w:t>RF-</w:t>
            </w:r>
            <w:r w:rsidR="7CE33240" w:rsidRPr="000072D4">
              <w:rPr>
                <w:rFonts w:ascii="Calibri" w:hAnsi="Calibri" w:cs="Book Antiqua"/>
              </w:rPr>
              <w:t>17</w:t>
            </w:r>
          </w:p>
        </w:tc>
      </w:tr>
      <w:tr w:rsidR="000072D4" w:rsidRPr="000072D4" w14:paraId="1D4F4A58" w14:textId="77777777" w:rsidTr="64B93A0A">
        <w:tc>
          <w:tcPr>
            <w:tcW w:w="2001" w:type="dxa"/>
            <w:shd w:val="clear" w:color="auto" w:fill="DBDBDB" w:themeFill="accent3" w:themeFillTint="66"/>
          </w:tcPr>
          <w:p w14:paraId="5C5B2254" w14:textId="77777777" w:rsidR="6CB3B6F4" w:rsidRPr="000072D4" w:rsidRDefault="6CB3B6F4" w:rsidP="64B93A0A">
            <w:pPr>
              <w:rPr>
                <w:rFonts w:ascii="Calibri" w:hAnsi="Calibri" w:cs="Book Antiqua"/>
                <w:b/>
                <w:bCs/>
              </w:rPr>
            </w:pPr>
            <w:r w:rsidRPr="000072D4">
              <w:rPr>
                <w:rFonts w:ascii="Calibri" w:hAnsi="Calibri" w:cs="Book Antiqua"/>
                <w:b/>
                <w:bCs/>
              </w:rPr>
              <w:t>CU asociados:</w:t>
            </w:r>
          </w:p>
        </w:tc>
        <w:tc>
          <w:tcPr>
            <w:tcW w:w="6315" w:type="dxa"/>
          </w:tcPr>
          <w:p w14:paraId="75099131" w14:textId="486318F2" w:rsidR="03C6922A" w:rsidRPr="000072D4" w:rsidRDefault="03C6922A" w:rsidP="64B93A0A">
            <w:pPr>
              <w:spacing w:line="259" w:lineRule="auto"/>
              <w:rPr>
                <w:rFonts w:ascii="Calibri" w:hAnsi="Calibri" w:cs="Book Antiqua"/>
              </w:rPr>
            </w:pPr>
            <w:r w:rsidRPr="000072D4">
              <w:rPr>
                <w:rFonts w:ascii="Calibri" w:hAnsi="Calibri" w:cs="Book Antiqua"/>
              </w:rPr>
              <w:t>CU-15</w:t>
            </w:r>
          </w:p>
        </w:tc>
      </w:tr>
      <w:tr w:rsidR="000072D4" w:rsidRPr="000072D4" w14:paraId="77212D31" w14:textId="77777777" w:rsidTr="64B93A0A">
        <w:tc>
          <w:tcPr>
            <w:tcW w:w="2001" w:type="dxa"/>
            <w:shd w:val="clear" w:color="auto" w:fill="DBDBDB" w:themeFill="accent3" w:themeFillTint="66"/>
          </w:tcPr>
          <w:p w14:paraId="2596E274" w14:textId="77777777" w:rsidR="6CB3B6F4" w:rsidRPr="000072D4" w:rsidRDefault="6CB3B6F4" w:rsidP="64B93A0A">
            <w:pPr>
              <w:rPr>
                <w:rFonts w:ascii="Calibri" w:hAnsi="Calibri" w:cs="Book Antiqua"/>
                <w:b/>
                <w:bCs/>
              </w:rPr>
            </w:pPr>
            <w:r w:rsidRPr="000072D4">
              <w:rPr>
                <w:rFonts w:ascii="Calibri" w:hAnsi="Calibri" w:cs="Book Antiqua"/>
                <w:b/>
                <w:bCs/>
              </w:rPr>
              <w:t>Esc. Asociados:</w:t>
            </w:r>
          </w:p>
        </w:tc>
        <w:tc>
          <w:tcPr>
            <w:tcW w:w="6315" w:type="dxa"/>
          </w:tcPr>
          <w:p w14:paraId="1438A260" w14:textId="46196EF8" w:rsidR="6CB3B6F4" w:rsidRPr="000072D4" w:rsidRDefault="6CB3B6F4" w:rsidP="64B93A0A">
            <w:pPr>
              <w:rPr>
                <w:rFonts w:ascii="Calibri" w:hAnsi="Calibri" w:cs="Book Antiqua"/>
              </w:rPr>
            </w:pPr>
            <w:r w:rsidRPr="000072D4">
              <w:rPr>
                <w:rFonts w:ascii="Calibri" w:hAnsi="Calibri" w:cs="Book Antiqua"/>
              </w:rPr>
              <w:t>ES-</w:t>
            </w:r>
            <w:r w:rsidR="7CE33240" w:rsidRPr="000072D4">
              <w:rPr>
                <w:rFonts w:ascii="Calibri" w:hAnsi="Calibri" w:cs="Book Antiqua"/>
              </w:rPr>
              <w:t>16.2</w:t>
            </w:r>
          </w:p>
        </w:tc>
      </w:tr>
    </w:tbl>
    <w:p w14:paraId="6A35BDFA" w14:textId="257B3BC2" w:rsidR="00FE5E64" w:rsidRPr="000072D4" w:rsidRDefault="6D36D7D8" w:rsidP="2D16F163">
      <w:r w:rsidRPr="000072D4">
        <w:rPr>
          <w:noProof/>
        </w:rPr>
        <w:drawing>
          <wp:inline distT="0" distB="0" distL="0" distR="0" wp14:anchorId="6D858D8D" wp14:editId="6A3E2469">
            <wp:extent cx="4572000" cy="1771650"/>
            <wp:effectExtent l="0" t="0" r="0" b="0"/>
            <wp:docPr id="2026940149" name="Picture 202694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835"/>
      </w:tblGrid>
      <w:tr w:rsidR="000072D4" w:rsidRPr="000072D4" w14:paraId="21B69675" w14:textId="77777777" w:rsidTr="2D16F163">
        <w:tc>
          <w:tcPr>
            <w:tcW w:w="2001" w:type="dxa"/>
            <w:shd w:val="clear" w:color="auto" w:fill="DBDBDB" w:themeFill="accent3" w:themeFillTint="66"/>
          </w:tcPr>
          <w:p w14:paraId="67BEA6DD" w14:textId="77777777" w:rsidR="6CB3B6F4" w:rsidRPr="000072D4" w:rsidRDefault="6CB3B6F4" w:rsidP="64B93A0A">
            <w:pPr>
              <w:rPr>
                <w:rFonts w:ascii="Calibri" w:hAnsi="Calibri" w:cs="Book Antiqua"/>
                <w:b/>
                <w:bCs/>
              </w:rPr>
            </w:pPr>
            <w:r w:rsidRPr="000072D4">
              <w:rPr>
                <w:rFonts w:ascii="Calibri" w:hAnsi="Calibri" w:cs="Book Antiqua"/>
                <w:b/>
                <w:bCs/>
              </w:rPr>
              <w:t>ID Ref:</w:t>
            </w:r>
          </w:p>
        </w:tc>
        <w:tc>
          <w:tcPr>
            <w:tcW w:w="5835" w:type="dxa"/>
          </w:tcPr>
          <w:p w14:paraId="6B1A599C" w14:textId="195A704A" w:rsidR="6CB3B6F4" w:rsidRPr="000072D4" w:rsidRDefault="6CB3B6F4" w:rsidP="64B93A0A">
            <w:pPr>
              <w:rPr>
                <w:rFonts w:ascii="Calibri" w:hAnsi="Calibri" w:cs="Book Antiqua"/>
              </w:rPr>
            </w:pPr>
            <w:r w:rsidRPr="000072D4">
              <w:rPr>
                <w:rFonts w:ascii="Calibri" w:hAnsi="Calibri" w:cs="Book Antiqua"/>
              </w:rPr>
              <w:t>DG-48</w:t>
            </w:r>
          </w:p>
        </w:tc>
      </w:tr>
      <w:tr w:rsidR="000072D4" w:rsidRPr="000072D4" w14:paraId="5CB8AD0A" w14:textId="77777777" w:rsidTr="2D16F163">
        <w:tc>
          <w:tcPr>
            <w:tcW w:w="2001" w:type="dxa"/>
            <w:shd w:val="clear" w:color="auto" w:fill="DBDBDB" w:themeFill="accent3" w:themeFillTint="66"/>
          </w:tcPr>
          <w:p w14:paraId="5E1B349A" w14:textId="77777777" w:rsidR="6CB3B6F4" w:rsidRPr="000072D4" w:rsidRDefault="6CB3B6F4" w:rsidP="64B93A0A">
            <w:pPr>
              <w:rPr>
                <w:rFonts w:ascii="Calibri" w:hAnsi="Calibri" w:cs="Book Antiqua"/>
                <w:b/>
                <w:bCs/>
              </w:rPr>
            </w:pPr>
            <w:r w:rsidRPr="000072D4">
              <w:rPr>
                <w:rFonts w:ascii="Calibri" w:hAnsi="Calibri" w:cs="Book Antiqua"/>
                <w:b/>
                <w:bCs/>
              </w:rPr>
              <w:t>Descripción:</w:t>
            </w:r>
          </w:p>
        </w:tc>
        <w:tc>
          <w:tcPr>
            <w:tcW w:w="5835" w:type="dxa"/>
          </w:tcPr>
          <w:p w14:paraId="49099E7C" w14:textId="0D8773FB" w:rsidR="00C365EA" w:rsidRPr="000072D4" w:rsidRDefault="00C365EA" w:rsidP="64B93A0A">
            <w:pPr>
              <w:spacing w:line="259" w:lineRule="auto"/>
              <w:rPr>
                <w:rFonts w:cs="Calibri"/>
              </w:rPr>
            </w:pPr>
            <w:r w:rsidRPr="000072D4">
              <w:rPr>
                <w:rFonts w:cs="Calibri"/>
              </w:rPr>
              <w:t>Modificación</w:t>
            </w:r>
            <w:r w:rsidR="408013F3" w:rsidRPr="000072D4">
              <w:rPr>
                <w:rFonts w:cs="Calibri"/>
              </w:rPr>
              <w:t xml:space="preserve"> de reserva por falta de datos obligatorios</w:t>
            </w:r>
          </w:p>
        </w:tc>
      </w:tr>
      <w:tr w:rsidR="000072D4" w:rsidRPr="000072D4" w14:paraId="033A8358" w14:textId="77777777" w:rsidTr="2D16F163">
        <w:tc>
          <w:tcPr>
            <w:tcW w:w="2001" w:type="dxa"/>
            <w:shd w:val="clear" w:color="auto" w:fill="DBDBDB" w:themeFill="accent3" w:themeFillTint="66"/>
          </w:tcPr>
          <w:p w14:paraId="7DE3334E" w14:textId="77777777" w:rsidR="6CB3B6F4" w:rsidRPr="000072D4" w:rsidRDefault="6CB3B6F4" w:rsidP="64B93A0A">
            <w:pPr>
              <w:rPr>
                <w:rFonts w:ascii="Calibri" w:hAnsi="Calibri" w:cs="Book Antiqua"/>
                <w:b/>
                <w:bCs/>
              </w:rPr>
            </w:pPr>
            <w:r w:rsidRPr="000072D4">
              <w:rPr>
                <w:rFonts w:ascii="Calibri" w:hAnsi="Calibri" w:cs="Book Antiqua"/>
                <w:b/>
                <w:bCs/>
              </w:rPr>
              <w:t>Reqs. asociados:</w:t>
            </w:r>
          </w:p>
        </w:tc>
        <w:tc>
          <w:tcPr>
            <w:tcW w:w="5835" w:type="dxa"/>
          </w:tcPr>
          <w:p w14:paraId="43E579E1" w14:textId="40B4095E" w:rsidR="6CB3B6F4" w:rsidRPr="000072D4" w:rsidRDefault="6CB3B6F4" w:rsidP="64B93A0A">
            <w:pPr>
              <w:rPr>
                <w:rFonts w:ascii="Calibri" w:hAnsi="Calibri" w:cs="Book Antiqua"/>
              </w:rPr>
            </w:pPr>
            <w:r w:rsidRPr="000072D4">
              <w:rPr>
                <w:rFonts w:ascii="Calibri" w:hAnsi="Calibri" w:cs="Book Antiqua"/>
              </w:rPr>
              <w:t>RF-</w:t>
            </w:r>
            <w:r w:rsidR="7CE33240" w:rsidRPr="000072D4">
              <w:rPr>
                <w:rFonts w:ascii="Calibri" w:hAnsi="Calibri" w:cs="Book Antiqua"/>
              </w:rPr>
              <w:t>17</w:t>
            </w:r>
          </w:p>
        </w:tc>
      </w:tr>
      <w:tr w:rsidR="000072D4" w:rsidRPr="000072D4" w14:paraId="78A8F4D7" w14:textId="77777777" w:rsidTr="2D16F163">
        <w:tc>
          <w:tcPr>
            <w:tcW w:w="2001" w:type="dxa"/>
            <w:shd w:val="clear" w:color="auto" w:fill="DBDBDB" w:themeFill="accent3" w:themeFillTint="66"/>
          </w:tcPr>
          <w:p w14:paraId="11B278B4" w14:textId="77777777" w:rsidR="6CB3B6F4" w:rsidRPr="000072D4" w:rsidRDefault="6CB3B6F4" w:rsidP="64B93A0A">
            <w:pPr>
              <w:rPr>
                <w:rFonts w:ascii="Calibri" w:hAnsi="Calibri" w:cs="Book Antiqua"/>
                <w:b/>
                <w:bCs/>
              </w:rPr>
            </w:pPr>
            <w:r w:rsidRPr="000072D4">
              <w:rPr>
                <w:rFonts w:ascii="Calibri" w:hAnsi="Calibri" w:cs="Book Antiqua"/>
                <w:b/>
                <w:bCs/>
              </w:rPr>
              <w:t>CU asociados:</w:t>
            </w:r>
          </w:p>
        </w:tc>
        <w:tc>
          <w:tcPr>
            <w:tcW w:w="5835" w:type="dxa"/>
          </w:tcPr>
          <w:p w14:paraId="08E3932C" w14:textId="486318F2" w:rsidR="03C6922A" w:rsidRPr="000072D4" w:rsidRDefault="03C6922A" w:rsidP="64B93A0A">
            <w:pPr>
              <w:spacing w:line="259" w:lineRule="auto"/>
              <w:rPr>
                <w:rFonts w:ascii="Calibri" w:hAnsi="Calibri" w:cs="Book Antiqua"/>
              </w:rPr>
            </w:pPr>
            <w:r w:rsidRPr="000072D4">
              <w:rPr>
                <w:rFonts w:ascii="Calibri" w:hAnsi="Calibri" w:cs="Book Antiqua"/>
              </w:rPr>
              <w:t>CU-15</w:t>
            </w:r>
          </w:p>
        </w:tc>
      </w:tr>
      <w:tr w:rsidR="000072D4" w:rsidRPr="000072D4" w14:paraId="58A62B45" w14:textId="77777777" w:rsidTr="2D16F163">
        <w:tc>
          <w:tcPr>
            <w:tcW w:w="2001" w:type="dxa"/>
            <w:shd w:val="clear" w:color="auto" w:fill="DBDBDB" w:themeFill="accent3" w:themeFillTint="66"/>
          </w:tcPr>
          <w:p w14:paraId="21530CED" w14:textId="77777777" w:rsidR="6CB3B6F4" w:rsidRPr="000072D4" w:rsidRDefault="6CB3B6F4" w:rsidP="64B93A0A">
            <w:pPr>
              <w:rPr>
                <w:rFonts w:ascii="Calibri" w:hAnsi="Calibri" w:cs="Book Antiqua"/>
                <w:b/>
                <w:bCs/>
              </w:rPr>
            </w:pPr>
            <w:r w:rsidRPr="000072D4">
              <w:rPr>
                <w:rFonts w:ascii="Calibri" w:hAnsi="Calibri" w:cs="Book Antiqua"/>
                <w:b/>
                <w:bCs/>
              </w:rPr>
              <w:t>Esc. Asociados:</w:t>
            </w:r>
          </w:p>
        </w:tc>
        <w:tc>
          <w:tcPr>
            <w:tcW w:w="5835" w:type="dxa"/>
          </w:tcPr>
          <w:p w14:paraId="5DD4A8F4" w14:textId="34F537C2" w:rsidR="6CB3B6F4" w:rsidRPr="000072D4" w:rsidRDefault="6CB3B6F4" w:rsidP="64B93A0A">
            <w:pPr>
              <w:rPr>
                <w:rFonts w:ascii="Calibri" w:hAnsi="Calibri" w:cs="Book Antiqua"/>
              </w:rPr>
            </w:pPr>
            <w:r w:rsidRPr="000072D4">
              <w:rPr>
                <w:rFonts w:ascii="Calibri" w:hAnsi="Calibri" w:cs="Book Antiqua"/>
              </w:rPr>
              <w:t>ES-</w:t>
            </w:r>
            <w:r w:rsidR="7CE33240" w:rsidRPr="000072D4">
              <w:rPr>
                <w:rFonts w:ascii="Calibri" w:hAnsi="Calibri" w:cs="Book Antiqua"/>
              </w:rPr>
              <w:t>16.3</w:t>
            </w:r>
          </w:p>
        </w:tc>
      </w:tr>
    </w:tbl>
    <w:p w14:paraId="1E54C6E5" w14:textId="2365A133" w:rsidR="00FE5E64" w:rsidRPr="000072D4" w:rsidRDefault="33AADE3C" w:rsidP="00FE5E64">
      <w:r w:rsidRPr="000072D4">
        <w:rPr>
          <w:noProof/>
        </w:rPr>
        <w:drawing>
          <wp:inline distT="0" distB="0" distL="0" distR="0" wp14:anchorId="06F09F2F" wp14:editId="3AC3E8F0">
            <wp:extent cx="4572000" cy="1800225"/>
            <wp:effectExtent l="0" t="0" r="0" b="0"/>
            <wp:docPr id="681735766" name="Picture 68173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691374B4" w14:textId="0E7A555F" w:rsidR="00FE5E64" w:rsidRPr="000072D4" w:rsidRDefault="00FE5E64" w:rsidP="00FE5E64"/>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6BEAB646" w14:textId="77777777" w:rsidTr="001E0E5C">
        <w:tc>
          <w:tcPr>
            <w:tcW w:w="2001" w:type="dxa"/>
            <w:shd w:val="clear" w:color="auto" w:fill="DBDBDB" w:themeFill="accent3" w:themeFillTint="66"/>
          </w:tcPr>
          <w:p w14:paraId="359AD0F6" w14:textId="77777777" w:rsidR="0045583D" w:rsidRPr="000072D4" w:rsidRDefault="0045583D" w:rsidP="001E0E5C">
            <w:pPr>
              <w:rPr>
                <w:rFonts w:ascii="Calibri" w:hAnsi="Calibri" w:cs="Book Antiqua"/>
                <w:b/>
                <w:bCs/>
              </w:rPr>
            </w:pPr>
            <w:r w:rsidRPr="000072D4">
              <w:rPr>
                <w:rFonts w:ascii="Calibri" w:hAnsi="Calibri" w:cs="Book Antiqua"/>
                <w:b/>
                <w:bCs/>
              </w:rPr>
              <w:t>ID Ref:</w:t>
            </w:r>
          </w:p>
        </w:tc>
        <w:tc>
          <w:tcPr>
            <w:tcW w:w="5087" w:type="dxa"/>
          </w:tcPr>
          <w:p w14:paraId="0F4F2FD5" w14:textId="01D41A03" w:rsidR="0045583D" w:rsidRPr="000072D4" w:rsidRDefault="0045583D" w:rsidP="001E0E5C">
            <w:pPr>
              <w:rPr>
                <w:rFonts w:ascii="Calibri" w:hAnsi="Calibri" w:cs="Book Antiqua"/>
              </w:rPr>
            </w:pPr>
            <w:r w:rsidRPr="000072D4">
              <w:rPr>
                <w:rFonts w:ascii="Calibri" w:hAnsi="Calibri" w:cs="Book Antiqua"/>
              </w:rPr>
              <w:t>DG-</w:t>
            </w:r>
            <w:r w:rsidR="00232AD4" w:rsidRPr="000072D4">
              <w:rPr>
                <w:rFonts w:ascii="Calibri" w:hAnsi="Calibri" w:cs="Book Antiqua"/>
              </w:rPr>
              <w:t>49</w:t>
            </w:r>
          </w:p>
        </w:tc>
      </w:tr>
      <w:tr w:rsidR="000072D4" w:rsidRPr="000072D4" w14:paraId="6AD028B6" w14:textId="77777777" w:rsidTr="001E0E5C">
        <w:tc>
          <w:tcPr>
            <w:tcW w:w="2001" w:type="dxa"/>
            <w:shd w:val="clear" w:color="auto" w:fill="DBDBDB" w:themeFill="accent3" w:themeFillTint="66"/>
          </w:tcPr>
          <w:p w14:paraId="265F889A" w14:textId="77777777" w:rsidR="0045583D" w:rsidRPr="000072D4" w:rsidRDefault="0045583D" w:rsidP="001E0E5C">
            <w:pPr>
              <w:rPr>
                <w:rFonts w:ascii="Calibri" w:hAnsi="Calibri" w:cs="Book Antiqua"/>
                <w:b/>
                <w:bCs/>
              </w:rPr>
            </w:pPr>
            <w:r w:rsidRPr="000072D4">
              <w:rPr>
                <w:rFonts w:ascii="Calibri" w:hAnsi="Calibri" w:cs="Book Antiqua"/>
                <w:b/>
                <w:bCs/>
              </w:rPr>
              <w:t>Descripción:</w:t>
            </w:r>
          </w:p>
        </w:tc>
        <w:tc>
          <w:tcPr>
            <w:tcW w:w="5087" w:type="dxa"/>
          </w:tcPr>
          <w:p w14:paraId="3A084873" w14:textId="67DE149D" w:rsidR="0045583D" w:rsidRPr="000072D4" w:rsidRDefault="0045583D" w:rsidP="001E0E5C">
            <w:pPr>
              <w:spacing w:line="259" w:lineRule="auto"/>
              <w:rPr>
                <w:rFonts w:ascii="Calibri" w:hAnsi="Calibri" w:cs="Book Antiqua"/>
              </w:rPr>
            </w:pPr>
            <w:r w:rsidRPr="000072D4">
              <w:rPr>
                <w:rFonts w:cs="Calibri"/>
              </w:rPr>
              <w:t>Eliminación de reserva Exitosa</w:t>
            </w:r>
          </w:p>
        </w:tc>
      </w:tr>
      <w:tr w:rsidR="000072D4" w:rsidRPr="000072D4" w14:paraId="357356FC" w14:textId="77777777" w:rsidTr="001E0E5C">
        <w:tc>
          <w:tcPr>
            <w:tcW w:w="2001" w:type="dxa"/>
            <w:shd w:val="clear" w:color="auto" w:fill="DBDBDB" w:themeFill="accent3" w:themeFillTint="66"/>
          </w:tcPr>
          <w:p w14:paraId="4EB6AC27" w14:textId="77777777" w:rsidR="0045583D" w:rsidRPr="000072D4" w:rsidRDefault="0045583D" w:rsidP="001E0E5C">
            <w:pPr>
              <w:rPr>
                <w:rFonts w:ascii="Calibri" w:hAnsi="Calibri" w:cs="Book Antiqua"/>
                <w:b/>
                <w:bCs/>
              </w:rPr>
            </w:pPr>
            <w:r w:rsidRPr="000072D4">
              <w:rPr>
                <w:rFonts w:ascii="Calibri" w:hAnsi="Calibri" w:cs="Book Antiqua"/>
                <w:b/>
                <w:bCs/>
              </w:rPr>
              <w:t>Reqs. asociados:</w:t>
            </w:r>
          </w:p>
        </w:tc>
        <w:tc>
          <w:tcPr>
            <w:tcW w:w="5087" w:type="dxa"/>
          </w:tcPr>
          <w:p w14:paraId="50F72C82" w14:textId="5016C563" w:rsidR="0045583D" w:rsidRPr="000072D4" w:rsidRDefault="0045583D" w:rsidP="001E0E5C">
            <w:pPr>
              <w:rPr>
                <w:rFonts w:ascii="Calibri" w:hAnsi="Calibri" w:cs="Book Antiqua"/>
              </w:rPr>
            </w:pPr>
            <w:r w:rsidRPr="000072D4">
              <w:rPr>
                <w:rFonts w:ascii="Calibri" w:hAnsi="Calibri" w:cs="Book Antiqua"/>
              </w:rPr>
              <w:t>RF-18</w:t>
            </w:r>
          </w:p>
        </w:tc>
      </w:tr>
      <w:tr w:rsidR="000072D4" w:rsidRPr="000072D4" w14:paraId="1A52D8F4" w14:textId="77777777" w:rsidTr="001E0E5C">
        <w:tc>
          <w:tcPr>
            <w:tcW w:w="2001" w:type="dxa"/>
            <w:shd w:val="clear" w:color="auto" w:fill="DBDBDB" w:themeFill="accent3" w:themeFillTint="66"/>
          </w:tcPr>
          <w:p w14:paraId="24DCE0A2" w14:textId="77777777" w:rsidR="0045583D" w:rsidRPr="000072D4" w:rsidRDefault="0045583D" w:rsidP="001E0E5C">
            <w:pPr>
              <w:rPr>
                <w:rFonts w:ascii="Calibri" w:hAnsi="Calibri" w:cs="Book Antiqua"/>
                <w:b/>
                <w:bCs/>
              </w:rPr>
            </w:pPr>
            <w:r w:rsidRPr="000072D4">
              <w:rPr>
                <w:rFonts w:ascii="Calibri" w:hAnsi="Calibri" w:cs="Book Antiqua"/>
                <w:b/>
                <w:bCs/>
              </w:rPr>
              <w:t>CU asociados:</w:t>
            </w:r>
          </w:p>
        </w:tc>
        <w:tc>
          <w:tcPr>
            <w:tcW w:w="5087" w:type="dxa"/>
          </w:tcPr>
          <w:p w14:paraId="48A26D95" w14:textId="77777777" w:rsidR="0045583D" w:rsidRPr="000072D4" w:rsidRDefault="0045583D" w:rsidP="001E0E5C">
            <w:pPr>
              <w:rPr>
                <w:rFonts w:ascii="Calibri" w:hAnsi="Calibri" w:cs="Book Antiqua"/>
              </w:rPr>
            </w:pPr>
            <w:r w:rsidRPr="000072D4">
              <w:rPr>
                <w:rFonts w:ascii="Calibri" w:hAnsi="Calibri" w:cs="Book Antiqua"/>
              </w:rPr>
              <w:t>CU-15-CU-16</w:t>
            </w:r>
          </w:p>
        </w:tc>
      </w:tr>
      <w:tr w:rsidR="000072D4" w:rsidRPr="000072D4" w14:paraId="3B300F2F" w14:textId="77777777" w:rsidTr="001E0E5C">
        <w:tc>
          <w:tcPr>
            <w:tcW w:w="2001" w:type="dxa"/>
            <w:shd w:val="clear" w:color="auto" w:fill="DBDBDB" w:themeFill="accent3" w:themeFillTint="66"/>
          </w:tcPr>
          <w:p w14:paraId="7759CAB9" w14:textId="77777777" w:rsidR="0045583D" w:rsidRPr="000072D4" w:rsidRDefault="0045583D" w:rsidP="001E0E5C">
            <w:pPr>
              <w:rPr>
                <w:rFonts w:ascii="Calibri" w:hAnsi="Calibri" w:cs="Book Antiqua"/>
                <w:b/>
                <w:bCs/>
              </w:rPr>
            </w:pPr>
            <w:r w:rsidRPr="000072D4">
              <w:rPr>
                <w:rFonts w:ascii="Calibri" w:hAnsi="Calibri" w:cs="Book Antiqua"/>
                <w:b/>
                <w:bCs/>
              </w:rPr>
              <w:t>Esc. Asociados:</w:t>
            </w:r>
          </w:p>
        </w:tc>
        <w:tc>
          <w:tcPr>
            <w:tcW w:w="5087" w:type="dxa"/>
          </w:tcPr>
          <w:p w14:paraId="4AC3235A" w14:textId="08D16C0A" w:rsidR="0045583D" w:rsidRPr="000072D4" w:rsidRDefault="0045583D" w:rsidP="001E0E5C">
            <w:pPr>
              <w:rPr>
                <w:rFonts w:ascii="Calibri" w:hAnsi="Calibri" w:cs="Book Antiqua"/>
              </w:rPr>
            </w:pPr>
            <w:r w:rsidRPr="000072D4">
              <w:rPr>
                <w:rFonts w:ascii="Calibri" w:hAnsi="Calibri" w:cs="Book Antiqua"/>
              </w:rPr>
              <w:t>ES-17.1</w:t>
            </w:r>
          </w:p>
        </w:tc>
      </w:tr>
    </w:tbl>
    <w:p w14:paraId="2EA79C73" w14:textId="6D87AC2D" w:rsidR="00687E6E" w:rsidRPr="000072D4" w:rsidRDefault="00C365EA" w:rsidP="00687E6E">
      <w:r w:rsidRPr="000072D4">
        <w:rPr>
          <w:noProof/>
        </w:rPr>
        <w:drawing>
          <wp:inline distT="0" distB="0" distL="0" distR="0" wp14:anchorId="334702DF" wp14:editId="4645EFA4">
            <wp:extent cx="4413477" cy="2482978"/>
            <wp:effectExtent l="0" t="0" r="6350" b="0"/>
            <wp:docPr id="55" name="Imagen 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Diagrama&#10;&#10;Descripción generada automáticamente"/>
                    <pic:cNvPicPr/>
                  </pic:nvPicPr>
                  <pic:blipFill>
                    <a:blip r:embed="rId74"/>
                    <a:stretch>
                      <a:fillRect/>
                    </a:stretch>
                  </pic:blipFill>
                  <pic:spPr>
                    <a:xfrm>
                      <a:off x="0" y="0"/>
                      <a:ext cx="4413477" cy="2482978"/>
                    </a:xfrm>
                    <a:prstGeom prst="rect">
                      <a:avLst/>
                    </a:prstGeom>
                  </pic:spPr>
                </pic:pic>
              </a:graphicData>
            </a:graphic>
          </wp:inline>
        </w:drawing>
      </w:r>
    </w:p>
    <w:p w14:paraId="7ACF586A" w14:textId="12061776" w:rsidR="2B71D2B6" w:rsidRPr="000072D4" w:rsidRDefault="2B71D2B6" w:rsidP="2B71D2B6"/>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79B0344" w14:textId="77777777" w:rsidTr="001E0E5C">
        <w:tc>
          <w:tcPr>
            <w:tcW w:w="2001" w:type="dxa"/>
            <w:shd w:val="clear" w:color="auto" w:fill="DBDBDB" w:themeFill="accent3" w:themeFillTint="66"/>
          </w:tcPr>
          <w:p w14:paraId="1835A84B" w14:textId="77777777" w:rsidR="00901D8E" w:rsidRPr="000072D4" w:rsidRDefault="00901D8E" w:rsidP="001E0E5C">
            <w:pPr>
              <w:rPr>
                <w:rFonts w:ascii="Calibri" w:hAnsi="Calibri" w:cs="Book Antiqua"/>
                <w:b/>
                <w:bCs/>
              </w:rPr>
            </w:pPr>
            <w:r w:rsidRPr="000072D4">
              <w:rPr>
                <w:rFonts w:ascii="Calibri" w:hAnsi="Calibri" w:cs="Book Antiqua"/>
                <w:b/>
                <w:bCs/>
              </w:rPr>
              <w:t>ID Ref:</w:t>
            </w:r>
          </w:p>
        </w:tc>
        <w:tc>
          <w:tcPr>
            <w:tcW w:w="5087" w:type="dxa"/>
          </w:tcPr>
          <w:p w14:paraId="5D85F87F" w14:textId="2991344C" w:rsidR="00901D8E" w:rsidRPr="000072D4" w:rsidRDefault="00901D8E"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50</w:t>
            </w:r>
          </w:p>
        </w:tc>
      </w:tr>
      <w:tr w:rsidR="000072D4" w:rsidRPr="000072D4" w14:paraId="198A065F" w14:textId="77777777" w:rsidTr="001E0E5C">
        <w:tc>
          <w:tcPr>
            <w:tcW w:w="2001" w:type="dxa"/>
            <w:shd w:val="clear" w:color="auto" w:fill="DBDBDB" w:themeFill="accent3" w:themeFillTint="66"/>
          </w:tcPr>
          <w:p w14:paraId="10D92D75" w14:textId="77777777" w:rsidR="00901D8E" w:rsidRPr="000072D4" w:rsidRDefault="00901D8E" w:rsidP="001E0E5C">
            <w:pPr>
              <w:rPr>
                <w:rFonts w:ascii="Calibri" w:hAnsi="Calibri" w:cs="Book Antiqua"/>
                <w:b/>
                <w:bCs/>
              </w:rPr>
            </w:pPr>
            <w:r w:rsidRPr="000072D4">
              <w:rPr>
                <w:rFonts w:ascii="Calibri" w:hAnsi="Calibri" w:cs="Book Antiqua"/>
                <w:b/>
                <w:bCs/>
              </w:rPr>
              <w:t>Descripción:</w:t>
            </w:r>
          </w:p>
        </w:tc>
        <w:tc>
          <w:tcPr>
            <w:tcW w:w="5087" w:type="dxa"/>
          </w:tcPr>
          <w:p w14:paraId="76B1AEC1" w14:textId="5A43B52D" w:rsidR="00901D8E" w:rsidRPr="000072D4" w:rsidRDefault="00FE5E64" w:rsidP="001E0E5C">
            <w:pPr>
              <w:spacing w:line="259" w:lineRule="auto"/>
              <w:rPr>
                <w:rFonts w:ascii="Calibri" w:hAnsi="Calibri" w:cs="Book Antiqua"/>
              </w:rPr>
            </w:pPr>
            <w:r w:rsidRPr="000072D4">
              <w:rPr>
                <w:rFonts w:cs="Calibri"/>
              </w:rPr>
              <w:t>Eliminación de reserva fallida por error de comunicación con la base de datos del sistema.</w:t>
            </w:r>
          </w:p>
        </w:tc>
      </w:tr>
      <w:tr w:rsidR="000072D4" w:rsidRPr="000072D4" w14:paraId="63CE2754" w14:textId="77777777" w:rsidTr="001E0E5C">
        <w:tc>
          <w:tcPr>
            <w:tcW w:w="2001" w:type="dxa"/>
            <w:shd w:val="clear" w:color="auto" w:fill="DBDBDB" w:themeFill="accent3" w:themeFillTint="66"/>
          </w:tcPr>
          <w:p w14:paraId="5F231F7C" w14:textId="77777777" w:rsidR="00901D8E" w:rsidRPr="000072D4" w:rsidRDefault="00901D8E" w:rsidP="001E0E5C">
            <w:pPr>
              <w:rPr>
                <w:rFonts w:ascii="Calibri" w:hAnsi="Calibri" w:cs="Book Antiqua"/>
                <w:b/>
                <w:bCs/>
              </w:rPr>
            </w:pPr>
            <w:r w:rsidRPr="000072D4">
              <w:rPr>
                <w:rFonts w:ascii="Calibri" w:hAnsi="Calibri" w:cs="Book Antiqua"/>
                <w:b/>
                <w:bCs/>
              </w:rPr>
              <w:t>Reqs. asociados:</w:t>
            </w:r>
          </w:p>
        </w:tc>
        <w:tc>
          <w:tcPr>
            <w:tcW w:w="5087" w:type="dxa"/>
          </w:tcPr>
          <w:p w14:paraId="617BC1FE" w14:textId="77777777" w:rsidR="00901D8E" w:rsidRPr="000072D4" w:rsidRDefault="00901D8E" w:rsidP="001E0E5C">
            <w:pPr>
              <w:rPr>
                <w:rFonts w:ascii="Calibri" w:hAnsi="Calibri" w:cs="Book Antiqua"/>
              </w:rPr>
            </w:pPr>
            <w:r w:rsidRPr="000072D4">
              <w:rPr>
                <w:rFonts w:ascii="Calibri" w:hAnsi="Calibri" w:cs="Book Antiqua"/>
              </w:rPr>
              <w:t>RF-18</w:t>
            </w:r>
          </w:p>
        </w:tc>
      </w:tr>
      <w:tr w:rsidR="000072D4" w:rsidRPr="000072D4" w14:paraId="01D7BE6F" w14:textId="77777777" w:rsidTr="001E0E5C">
        <w:tc>
          <w:tcPr>
            <w:tcW w:w="2001" w:type="dxa"/>
            <w:shd w:val="clear" w:color="auto" w:fill="DBDBDB" w:themeFill="accent3" w:themeFillTint="66"/>
          </w:tcPr>
          <w:p w14:paraId="76C7BD98" w14:textId="77777777" w:rsidR="00901D8E" w:rsidRPr="000072D4" w:rsidRDefault="00901D8E" w:rsidP="001E0E5C">
            <w:pPr>
              <w:rPr>
                <w:rFonts w:ascii="Calibri" w:hAnsi="Calibri" w:cs="Book Antiqua"/>
                <w:b/>
                <w:bCs/>
              </w:rPr>
            </w:pPr>
            <w:r w:rsidRPr="000072D4">
              <w:rPr>
                <w:rFonts w:ascii="Calibri" w:hAnsi="Calibri" w:cs="Book Antiqua"/>
                <w:b/>
                <w:bCs/>
              </w:rPr>
              <w:t>CU asociados:</w:t>
            </w:r>
          </w:p>
        </w:tc>
        <w:tc>
          <w:tcPr>
            <w:tcW w:w="5087" w:type="dxa"/>
          </w:tcPr>
          <w:p w14:paraId="67C168A0" w14:textId="77777777" w:rsidR="00901D8E" w:rsidRPr="000072D4" w:rsidRDefault="00901D8E" w:rsidP="001E0E5C">
            <w:pPr>
              <w:rPr>
                <w:rFonts w:ascii="Calibri" w:hAnsi="Calibri" w:cs="Book Antiqua"/>
              </w:rPr>
            </w:pPr>
            <w:r w:rsidRPr="000072D4">
              <w:rPr>
                <w:rFonts w:ascii="Calibri" w:hAnsi="Calibri" w:cs="Book Antiqua"/>
              </w:rPr>
              <w:t>CU-15-CU-16</w:t>
            </w:r>
          </w:p>
        </w:tc>
      </w:tr>
      <w:tr w:rsidR="000072D4" w:rsidRPr="000072D4" w14:paraId="5EF173B3" w14:textId="77777777" w:rsidTr="001E0E5C">
        <w:tc>
          <w:tcPr>
            <w:tcW w:w="2001" w:type="dxa"/>
            <w:shd w:val="clear" w:color="auto" w:fill="DBDBDB" w:themeFill="accent3" w:themeFillTint="66"/>
          </w:tcPr>
          <w:p w14:paraId="4CB168E9" w14:textId="77777777" w:rsidR="00901D8E" w:rsidRPr="000072D4" w:rsidRDefault="00901D8E" w:rsidP="001E0E5C">
            <w:pPr>
              <w:rPr>
                <w:rFonts w:ascii="Calibri" w:hAnsi="Calibri" w:cs="Book Antiqua"/>
                <w:b/>
                <w:bCs/>
              </w:rPr>
            </w:pPr>
            <w:r w:rsidRPr="000072D4">
              <w:rPr>
                <w:rFonts w:ascii="Calibri" w:hAnsi="Calibri" w:cs="Book Antiqua"/>
                <w:b/>
                <w:bCs/>
              </w:rPr>
              <w:t>Esc. Asociados:</w:t>
            </w:r>
          </w:p>
        </w:tc>
        <w:tc>
          <w:tcPr>
            <w:tcW w:w="5087" w:type="dxa"/>
          </w:tcPr>
          <w:p w14:paraId="4D12A284" w14:textId="7793F211" w:rsidR="00901D8E" w:rsidRPr="000072D4" w:rsidRDefault="00901D8E" w:rsidP="001E0E5C">
            <w:pPr>
              <w:rPr>
                <w:rFonts w:ascii="Calibri" w:hAnsi="Calibri" w:cs="Book Antiqua"/>
              </w:rPr>
            </w:pPr>
            <w:r w:rsidRPr="000072D4">
              <w:rPr>
                <w:rFonts w:ascii="Calibri" w:hAnsi="Calibri" w:cs="Book Antiqua"/>
              </w:rPr>
              <w:t>ES-17.2</w:t>
            </w:r>
          </w:p>
        </w:tc>
      </w:tr>
    </w:tbl>
    <w:p w14:paraId="4DB79E03" w14:textId="5B8C74AD" w:rsidR="00901D8E" w:rsidRPr="000072D4" w:rsidRDefault="00AF2F03" w:rsidP="3EB8E43F">
      <w:r w:rsidRPr="000072D4">
        <w:rPr>
          <w:noProof/>
        </w:rPr>
        <w:drawing>
          <wp:inline distT="0" distB="0" distL="0" distR="0" wp14:anchorId="02F32FD1" wp14:editId="6ACAC1E4">
            <wp:extent cx="4172164" cy="2108308"/>
            <wp:effectExtent l="0" t="0" r="0" b="635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75">
                      <a:extLst>
                        <a:ext uri="{28A0092B-C50C-407E-A947-70E740481C1C}">
                          <a14:useLocalDpi xmlns:a14="http://schemas.microsoft.com/office/drawing/2010/main" val="0"/>
                        </a:ext>
                      </a:extLst>
                    </a:blip>
                    <a:stretch>
                      <a:fillRect/>
                    </a:stretch>
                  </pic:blipFill>
                  <pic:spPr>
                    <a:xfrm>
                      <a:off x="0" y="0"/>
                      <a:ext cx="4172164" cy="2108308"/>
                    </a:xfrm>
                    <a:prstGeom prst="rect">
                      <a:avLst/>
                    </a:prstGeom>
                  </pic:spPr>
                </pic:pic>
              </a:graphicData>
            </a:graphic>
          </wp:inline>
        </w:drawing>
      </w:r>
    </w:p>
    <w:p w14:paraId="70422082" w14:textId="2A23687B" w:rsidR="00837694" w:rsidRPr="000072D4" w:rsidRDefault="00837694" w:rsidP="3EB8E43F"/>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569A4FA" w14:textId="77777777" w:rsidTr="001E0E5C">
        <w:tc>
          <w:tcPr>
            <w:tcW w:w="2001" w:type="dxa"/>
            <w:shd w:val="clear" w:color="auto" w:fill="DBDBDB" w:themeFill="accent3" w:themeFillTint="66"/>
          </w:tcPr>
          <w:p w14:paraId="601A8E8A" w14:textId="77777777" w:rsidR="00AF2F03" w:rsidRPr="000072D4" w:rsidRDefault="00AF2F03" w:rsidP="001E0E5C">
            <w:pPr>
              <w:rPr>
                <w:rFonts w:ascii="Calibri" w:hAnsi="Calibri" w:cs="Book Antiqua"/>
                <w:b/>
                <w:bCs/>
              </w:rPr>
            </w:pPr>
            <w:r w:rsidRPr="000072D4">
              <w:rPr>
                <w:rFonts w:ascii="Calibri" w:hAnsi="Calibri" w:cs="Book Antiqua"/>
                <w:b/>
                <w:bCs/>
              </w:rPr>
              <w:t>ID Ref:</w:t>
            </w:r>
          </w:p>
        </w:tc>
        <w:tc>
          <w:tcPr>
            <w:tcW w:w="5087" w:type="dxa"/>
          </w:tcPr>
          <w:p w14:paraId="75DB3413" w14:textId="16A59181" w:rsidR="00AF2F03" w:rsidRPr="000072D4" w:rsidRDefault="00AF2F03"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51</w:t>
            </w:r>
          </w:p>
        </w:tc>
      </w:tr>
      <w:tr w:rsidR="000072D4" w:rsidRPr="000072D4" w14:paraId="26886DAD" w14:textId="77777777" w:rsidTr="001E0E5C">
        <w:tc>
          <w:tcPr>
            <w:tcW w:w="2001" w:type="dxa"/>
            <w:shd w:val="clear" w:color="auto" w:fill="DBDBDB" w:themeFill="accent3" w:themeFillTint="66"/>
          </w:tcPr>
          <w:p w14:paraId="70EAF032" w14:textId="77777777" w:rsidR="00AF2F03" w:rsidRPr="000072D4" w:rsidRDefault="00AF2F03" w:rsidP="001E0E5C">
            <w:pPr>
              <w:rPr>
                <w:rFonts w:ascii="Calibri" w:hAnsi="Calibri" w:cs="Book Antiqua"/>
                <w:b/>
                <w:bCs/>
              </w:rPr>
            </w:pPr>
            <w:r w:rsidRPr="000072D4">
              <w:rPr>
                <w:rFonts w:ascii="Calibri" w:hAnsi="Calibri" w:cs="Book Antiqua"/>
                <w:b/>
                <w:bCs/>
              </w:rPr>
              <w:t>Descripción:</w:t>
            </w:r>
          </w:p>
        </w:tc>
        <w:tc>
          <w:tcPr>
            <w:tcW w:w="5087" w:type="dxa"/>
          </w:tcPr>
          <w:p w14:paraId="000DA53B" w14:textId="094C1A25" w:rsidR="00AF2F03" w:rsidRPr="000072D4" w:rsidRDefault="00837694" w:rsidP="001E0E5C">
            <w:pPr>
              <w:spacing w:line="259" w:lineRule="auto"/>
              <w:rPr>
                <w:rFonts w:ascii="Calibri" w:hAnsi="Calibri" w:cs="Book Antiqua"/>
              </w:rPr>
            </w:pPr>
            <w:r w:rsidRPr="000072D4">
              <w:rPr>
                <w:rFonts w:cs="Calibri"/>
              </w:rPr>
              <w:t>Eliminación de reserva fallida por inexistencia de la reserva</w:t>
            </w:r>
            <w:r w:rsidR="0004064F" w:rsidRPr="000072D4">
              <w:rPr>
                <w:rFonts w:cs="Calibri"/>
              </w:rPr>
              <w:t>.</w:t>
            </w:r>
          </w:p>
        </w:tc>
      </w:tr>
      <w:tr w:rsidR="000072D4" w:rsidRPr="000072D4" w14:paraId="54185116" w14:textId="77777777" w:rsidTr="001E0E5C">
        <w:tc>
          <w:tcPr>
            <w:tcW w:w="2001" w:type="dxa"/>
            <w:shd w:val="clear" w:color="auto" w:fill="DBDBDB" w:themeFill="accent3" w:themeFillTint="66"/>
          </w:tcPr>
          <w:p w14:paraId="5AE443E3" w14:textId="77777777" w:rsidR="00AF2F03" w:rsidRPr="000072D4" w:rsidRDefault="00AF2F03" w:rsidP="001E0E5C">
            <w:pPr>
              <w:rPr>
                <w:rFonts w:ascii="Calibri" w:hAnsi="Calibri" w:cs="Book Antiqua"/>
                <w:b/>
                <w:bCs/>
              </w:rPr>
            </w:pPr>
            <w:r w:rsidRPr="000072D4">
              <w:rPr>
                <w:rFonts w:ascii="Calibri" w:hAnsi="Calibri" w:cs="Book Antiqua"/>
                <w:b/>
                <w:bCs/>
              </w:rPr>
              <w:t>Reqs. asociados:</w:t>
            </w:r>
          </w:p>
        </w:tc>
        <w:tc>
          <w:tcPr>
            <w:tcW w:w="5087" w:type="dxa"/>
          </w:tcPr>
          <w:p w14:paraId="020D523B" w14:textId="77777777" w:rsidR="00AF2F03" w:rsidRPr="000072D4" w:rsidRDefault="00AF2F03" w:rsidP="001E0E5C">
            <w:pPr>
              <w:rPr>
                <w:rFonts w:ascii="Calibri" w:hAnsi="Calibri" w:cs="Book Antiqua"/>
              </w:rPr>
            </w:pPr>
            <w:r w:rsidRPr="000072D4">
              <w:rPr>
                <w:rFonts w:ascii="Calibri" w:hAnsi="Calibri" w:cs="Book Antiqua"/>
              </w:rPr>
              <w:t>RF-18</w:t>
            </w:r>
          </w:p>
        </w:tc>
      </w:tr>
      <w:tr w:rsidR="000072D4" w:rsidRPr="000072D4" w14:paraId="40466A1B" w14:textId="77777777" w:rsidTr="001E0E5C">
        <w:tc>
          <w:tcPr>
            <w:tcW w:w="2001" w:type="dxa"/>
            <w:shd w:val="clear" w:color="auto" w:fill="DBDBDB" w:themeFill="accent3" w:themeFillTint="66"/>
          </w:tcPr>
          <w:p w14:paraId="43EBA6EA" w14:textId="77777777" w:rsidR="00AF2F03" w:rsidRPr="000072D4" w:rsidRDefault="00AF2F03" w:rsidP="001E0E5C">
            <w:pPr>
              <w:rPr>
                <w:rFonts w:ascii="Calibri" w:hAnsi="Calibri" w:cs="Book Antiqua"/>
                <w:b/>
                <w:bCs/>
              </w:rPr>
            </w:pPr>
            <w:r w:rsidRPr="000072D4">
              <w:rPr>
                <w:rFonts w:ascii="Calibri" w:hAnsi="Calibri" w:cs="Book Antiqua"/>
                <w:b/>
                <w:bCs/>
              </w:rPr>
              <w:t>CU asociados:</w:t>
            </w:r>
          </w:p>
        </w:tc>
        <w:tc>
          <w:tcPr>
            <w:tcW w:w="5087" w:type="dxa"/>
          </w:tcPr>
          <w:p w14:paraId="426F3B65" w14:textId="77777777" w:rsidR="00AF2F03" w:rsidRPr="000072D4" w:rsidRDefault="00AF2F03" w:rsidP="001E0E5C">
            <w:pPr>
              <w:rPr>
                <w:rFonts w:ascii="Calibri" w:hAnsi="Calibri" w:cs="Book Antiqua"/>
              </w:rPr>
            </w:pPr>
            <w:r w:rsidRPr="000072D4">
              <w:rPr>
                <w:rFonts w:ascii="Calibri" w:hAnsi="Calibri" w:cs="Book Antiqua"/>
              </w:rPr>
              <w:t>CU-15-CU-16</w:t>
            </w:r>
          </w:p>
        </w:tc>
      </w:tr>
      <w:tr w:rsidR="000072D4" w:rsidRPr="000072D4" w14:paraId="5DFDA167" w14:textId="77777777" w:rsidTr="001E0E5C">
        <w:tc>
          <w:tcPr>
            <w:tcW w:w="2001" w:type="dxa"/>
            <w:shd w:val="clear" w:color="auto" w:fill="DBDBDB" w:themeFill="accent3" w:themeFillTint="66"/>
          </w:tcPr>
          <w:p w14:paraId="68617488" w14:textId="77777777" w:rsidR="00AF2F03" w:rsidRPr="000072D4" w:rsidRDefault="00AF2F03" w:rsidP="001E0E5C">
            <w:pPr>
              <w:rPr>
                <w:rFonts w:ascii="Calibri" w:hAnsi="Calibri" w:cs="Book Antiqua"/>
                <w:b/>
                <w:bCs/>
              </w:rPr>
            </w:pPr>
            <w:r w:rsidRPr="000072D4">
              <w:rPr>
                <w:rFonts w:ascii="Calibri" w:hAnsi="Calibri" w:cs="Book Antiqua"/>
                <w:b/>
                <w:bCs/>
              </w:rPr>
              <w:t>Esc. Asociados:</w:t>
            </w:r>
          </w:p>
        </w:tc>
        <w:tc>
          <w:tcPr>
            <w:tcW w:w="5087" w:type="dxa"/>
          </w:tcPr>
          <w:p w14:paraId="7DC086BB" w14:textId="54614A8F" w:rsidR="00AF2F03" w:rsidRPr="000072D4" w:rsidRDefault="00AF2F03" w:rsidP="001E0E5C">
            <w:pPr>
              <w:rPr>
                <w:rFonts w:ascii="Calibri" w:hAnsi="Calibri" w:cs="Book Antiqua"/>
              </w:rPr>
            </w:pPr>
            <w:r w:rsidRPr="000072D4">
              <w:rPr>
                <w:rFonts w:ascii="Calibri" w:hAnsi="Calibri" w:cs="Book Antiqua"/>
              </w:rPr>
              <w:t>ES-17.3</w:t>
            </w:r>
          </w:p>
        </w:tc>
      </w:tr>
    </w:tbl>
    <w:p w14:paraId="3F8EB09F" w14:textId="57749859" w:rsidR="00AF2F03" w:rsidRPr="000072D4" w:rsidRDefault="00837694" w:rsidP="3EB8E43F">
      <w:r w:rsidRPr="000072D4">
        <w:rPr>
          <w:noProof/>
        </w:rPr>
        <w:lastRenderedPageBreak/>
        <w:drawing>
          <wp:inline distT="0" distB="0" distL="0" distR="0" wp14:anchorId="1A23B557" wp14:editId="533E3518">
            <wp:extent cx="3941459" cy="2088000"/>
            <wp:effectExtent l="0" t="0" r="1905" b="762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76">
                      <a:extLst>
                        <a:ext uri="{28A0092B-C50C-407E-A947-70E740481C1C}">
                          <a14:useLocalDpi xmlns:a14="http://schemas.microsoft.com/office/drawing/2010/main" val="0"/>
                        </a:ext>
                      </a:extLst>
                    </a:blip>
                    <a:stretch>
                      <a:fillRect/>
                    </a:stretch>
                  </pic:blipFill>
                  <pic:spPr>
                    <a:xfrm>
                      <a:off x="0" y="0"/>
                      <a:ext cx="3941459" cy="2088000"/>
                    </a:xfrm>
                    <a:prstGeom prst="rect">
                      <a:avLst/>
                    </a:prstGeom>
                  </pic:spPr>
                </pic:pic>
              </a:graphicData>
            </a:graphic>
          </wp:inline>
        </w:drawing>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55D70DAF" w14:textId="77777777" w:rsidTr="001E0E5C">
        <w:tc>
          <w:tcPr>
            <w:tcW w:w="2001" w:type="dxa"/>
            <w:shd w:val="clear" w:color="auto" w:fill="DBDBDB" w:themeFill="accent3" w:themeFillTint="66"/>
          </w:tcPr>
          <w:p w14:paraId="5D39AA80" w14:textId="77777777" w:rsidR="002B60C1" w:rsidRPr="000072D4" w:rsidRDefault="002B60C1" w:rsidP="001E0E5C">
            <w:pPr>
              <w:rPr>
                <w:rFonts w:ascii="Calibri" w:hAnsi="Calibri" w:cs="Book Antiqua"/>
                <w:b/>
                <w:bCs/>
              </w:rPr>
            </w:pPr>
            <w:r w:rsidRPr="000072D4">
              <w:rPr>
                <w:rFonts w:ascii="Calibri" w:hAnsi="Calibri" w:cs="Book Antiqua"/>
                <w:b/>
                <w:bCs/>
              </w:rPr>
              <w:t>ID Ref:</w:t>
            </w:r>
          </w:p>
        </w:tc>
        <w:tc>
          <w:tcPr>
            <w:tcW w:w="5087" w:type="dxa"/>
          </w:tcPr>
          <w:p w14:paraId="084EE5EB" w14:textId="47EDF974" w:rsidR="002B60C1" w:rsidRPr="000072D4" w:rsidRDefault="002B60C1"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52</w:t>
            </w:r>
          </w:p>
        </w:tc>
      </w:tr>
      <w:tr w:rsidR="000072D4" w:rsidRPr="000072D4" w14:paraId="41A61884" w14:textId="77777777" w:rsidTr="001E0E5C">
        <w:tc>
          <w:tcPr>
            <w:tcW w:w="2001" w:type="dxa"/>
            <w:shd w:val="clear" w:color="auto" w:fill="DBDBDB" w:themeFill="accent3" w:themeFillTint="66"/>
          </w:tcPr>
          <w:p w14:paraId="3634DDF3" w14:textId="77777777" w:rsidR="002B60C1" w:rsidRPr="000072D4" w:rsidRDefault="002B60C1" w:rsidP="001E0E5C">
            <w:pPr>
              <w:rPr>
                <w:rFonts w:ascii="Calibri" w:hAnsi="Calibri" w:cs="Book Antiqua"/>
                <w:b/>
                <w:bCs/>
              </w:rPr>
            </w:pPr>
            <w:r w:rsidRPr="000072D4">
              <w:rPr>
                <w:rFonts w:ascii="Calibri" w:hAnsi="Calibri" w:cs="Book Antiqua"/>
                <w:b/>
                <w:bCs/>
              </w:rPr>
              <w:t>Descripción:</w:t>
            </w:r>
          </w:p>
        </w:tc>
        <w:tc>
          <w:tcPr>
            <w:tcW w:w="5087" w:type="dxa"/>
          </w:tcPr>
          <w:p w14:paraId="253371EB" w14:textId="4176A84C" w:rsidR="002B60C1" w:rsidRPr="000072D4" w:rsidRDefault="004E4332" w:rsidP="001E0E5C">
            <w:pPr>
              <w:spacing w:line="259" w:lineRule="auto"/>
              <w:rPr>
                <w:rFonts w:ascii="Calibri" w:hAnsi="Calibri" w:cs="Book Antiqua"/>
              </w:rPr>
            </w:pPr>
            <w:r w:rsidRPr="000072D4">
              <w:rPr>
                <w:rFonts w:cs="Calibri"/>
              </w:rPr>
              <w:t>Consulta de reserva exitosa.</w:t>
            </w:r>
          </w:p>
        </w:tc>
      </w:tr>
      <w:tr w:rsidR="000072D4" w:rsidRPr="000072D4" w14:paraId="59E0333E" w14:textId="77777777" w:rsidTr="001E0E5C">
        <w:tc>
          <w:tcPr>
            <w:tcW w:w="2001" w:type="dxa"/>
            <w:shd w:val="clear" w:color="auto" w:fill="DBDBDB" w:themeFill="accent3" w:themeFillTint="66"/>
          </w:tcPr>
          <w:p w14:paraId="1C07591F" w14:textId="77777777" w:rsidR="002B60C1" w:rsidRPr="000072D4" w:rsidRDefault="002B60C1" w:rsidP="001E0E5C">
            <w:pPr>
              <w:rPr>
                <w:rFonts w:ascii="Calibri" w:hAnsi="Calibri" w:cs="Book Antiqua"/>
                <w:b/>
                <w:bCs/>
              </w:rPr>
            </w:pPr>
            <w:r w:rsidRPr="000072D4">
              <w:rPr>
                <w:rFonts w:ascii="Calibri" w:hAnsi="Calibri" w:cs="Book Antiqua"/>
                <w:b/>
                <w:bCs/>
              </w:rPr>
              <w:t>Reqs. asociados:</w:t>
            </w:r>
          </w:p>
        </w:tc>
        <w:tc>
          <w:tcPr>
            <w:tcW w:w="5087" w:type="dxa"/>
          </w:tcPr>
          <w:p w14:paraId="60F2B395" w14:textId="2E8EA3B7" w:rsidR="002B60C1" w:rsidRPr="000072D4" w:rsidRDefault="002B60C1" w:rsidP="001E0E5C">
            <w:pPr>
              <w:rPr>
                <w:rFonts w:ascii="Calibri" w:hAnsi="Calibri" w:cs="Book Antiqua"/>
              </w:rPr>
            </w:pPr>
            <w:r w:rsidRPr="000072D4">
              <w:rPr>
                <w:rFonts w:ascii="Calibri" w:hAnsi="Calibri" w:cs="Book Antiqua"/>
              </w:rPr>
              <w:t>RF</w:t>
            </w:r>
            <w:r w:rsidR="005F420D" w:rsidRPr="000072D4">
              <w:rPr>
                <w:rFonts w:ascii="Calibri" w:hAnsi="Calibri" w:cs="Book Antiqua"/>
              </w:rPr>
              <w:t>-</w:t>
            </w:r>
            <w:r w:rsidR="00320AB9" w:rsidRPr="000072D4">
              <w:rPr>
                <w:rFonts w:ascii="Calibri" w:hAnsi="Calibri" w:cs="Book Antiqua"/>
              </w:rPr>
              <w:t>19</w:t>
            </w:r>
          </w:p>
        </w:tc>
      </w:tr>
      <w:tr w:rsidR="000072D4" w:rsidRPr="000072D4" w14:paraId="3D7CCFC8" w14:textId="77777777" w:rsidTr="001E0E5C">
        <w:tc>
          <w:tcPr>
            <w:tcW w:w="2001" w:type="dxa"/>
            <w:shd w:val="clear" w:color="auto" w:fill="DBDBDB" w:themeFill="accent3" w:themeFillTint="66"/>
          </w:tcPr>
          <w:p w14:paraId="091AC2BE" w14:textId="77777777" w:rsidR="002B60C1" w:rsidRPr="000072D4" w:rsidRDefault="002B60C1" w:rsidP="001E0E5C">
            <w:pPr>
              <w:rPr>
                <w:rFonts w:ascii="Calibri" w:hAnsi="Calibri" w:cs="Book Antiqua"/>
                <w:b/>
                <w:bCs/>
              </w:rPr>
            </w:pPr>
            <w:r w:rsidRPr="000072D4">
              <w:rPr>
                <w:rFonts w:ascii="Calibri" w:hAnsi="Calibri" w:cs="Book Antiqua"/>
                <w:b/>
                <w:bCs/>
              </w:rPr>
              <w:t>CU asociados:</w:t>
            </w:r>
          </w:p>
        </w:tc>
        <w:tc>
          <w:tcPr>
            <w:tcW w:w="5087" w:type="dxa"/>
          </w:tcPr>
          <w:p w14:paraId="62ADB81B" w14:textId="5E1D4C5A" w:rsidR="002B60C1" w:rsidRPr="000072D4" w:rsidRDefault="002B60C1" w:rsidP="001E0E5C">
            <w:pPr>
              <w:rPr>
                <w:rFonts w:ascii="Calibri" w:hAnsi="Calibri" w:cs="Book Antiqua"/>
              </w:rPr>
            </w:pPr>
            <w:r w:rsidRPr="000072D4">
              <w:rPr>
                <w:rFonts w:ascii="Calibri" w:hAnsi="Calibri" w:cs="Book Antiqua"/>
              </w:rPr>
              <w:t>CU-</w:t>
            </w:r>
            <w:r w:rsidR="00320AB9" w:rsidRPr="000072D4">
              <w:rPr>
                <w:rFonts w:ascii="Calibri" w:hAnsi="Calibri" w:cs="Book Antiqua"/>
              </w:rPr>
              <w:t>15</w:t>
            </w:r>
            <w:r w:rsidRPr="000072D4">
              <w:rPr>
                <w:rFonts w:ascii="Calibri" w:hAnsi="Calibri" w:cs="Book Antiqua"/>
              </w:rPr>
              <w:t>-CU-</w:t>
            </w:r>
            <w:r w:rsidR="00320AB9" w:rsidRPr="000072D4">
              <w:rPr>
                <w:rFonts w:ascii="Calibri" w:hAnsi="Calibri" w:cs="Book Antiqua"/>
              </w:rPr>
              <w:t>16</w:t>
            </w:r>
          </w:p>
        </w:tc>
      </w:tr>
      <w:tr w:rsidR="000072D4" w:rsidRPr="000072D4" w14:paraId="33BC70FD" w14:textId="77777777" w:rsidTr="001E0E5C">
        <w:tc>
          <w:tcPr>
            <w:tcW w:w="2001" w:type="dxa"/>
            <w:shd w:val="clear" w:color="auto" w:fill="DBDBDB" w:themeFill="accent3" w:themeFillTint="66"/>
          </w:tcPr>
          <w:p w14:paraId="783BFBAD" w14:textId="77777777" w:rsidR="002B60C1" w:rsidRPr="000072D4" w:rsidRDefault="002B60C1" w:rsidP="001E0E5C">
            <w:pPr>
              <w:rPr>
                <w:rFonts w:ascii="Calibri" w:hAnsi="Calibri" w:cs="Book Antiqua"/>
                <w:b/>
                <w:bCs/>
              </w:rPr>
            </w:pPr>
            <w:r w:rsidRPr="000072D4">
              <w:rPr>
                <w:rFonts w:ascii="Calibri" w:hAnsi="Calibri" w:cs="Book Antiqua"/>
                <w:b/>
                <w:bCs/>
              </w:rPr>
              <w:t>Esc. Asociados:</w:t>
            </w:r>
          </w:p>
        </w:tc>
        <w:tc>
          <w:tcPr>
            <w:tcW w:w="5087" w:type="dxa"/>
          </w:tcPr>
          <w:p w14:paraId="30331BC0" w14:textId="22ED799B" w:rsidR="002B60C1" w:rsidRPr="000072D4" w:rsidRDefault="002B60C1" w:rsidP="001E0E5C">
            <w:pPr>
              <w:rPr>
                <w:rFonts w:ascii="Calibri" w:hAnsi="Calibri" w:cs="Book Antiqua"/>
              </w:rPr>
            </w:pPr>
            <w:r w:rsidRPr="000072D4">
              <w:rPr>
                <w:rFonts w:ascii="Calibri" w:hAnsi="Calibri" w:cs="Book Antiqua"/>
              </w:rPr>
              <w:t>ES-1</w:t>
            </w:r>
            <w:r w:rsidR="00320AB9" w:rsidRPr="000072D4">
              <w:rPr>
                <w:rFonts w:ascii="Calibri" w:hAnsi="Calibri" w:cs="Book Antiqua"/>
              </w:rPr>
              <w:t>8</w:t>
            </w:r>
            <w:r w:rsidRPr="000072D4">
              <w:rPr>
                <w:rFonts w:ascii="Calibri" w:hAnsi="Calibri" w:cs="Book Antiqua"/>
              </w:rPr>
              <w:t>.1</w:t>
            </w:r>
          </w:p>
        </w:tc>
      </w:tr>
    </w:tbl>
    <w:p w14:paraId="3DB53225" w14:textId="0705370C" w:rsidR="003841CA" w:rsidRPr="000072D4" w:rsidRDefault="00991693" w:rsidP="00991693">
      <w:r w:rsidRPr="000072D4">
        <w:rPr>
          <w:noProof/>
        </w:rPr>
        <w:drawing>
          <wp:inline distT="0" distB="0" distL="0" distR="0" wp14:anchorId="648BB704" wp14:editId="0F06C00D">
            <wp:extent cx="3758282" cy="2124000"/>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77">
                      <a:extLst>
                        <a:ext uri="{28A0092B-C50C-407E-A947-70E740481C1C}">
                          <a14:useLocalDpi xmlns:a14="http://schemas.microsoft.com/office/drawing/2010/main" val="0"/>
                        </a:ext>
                      </a:extLst>
                    </a:blip>
                    <a:stretch>
                      <a:fillRect/>
                    </a:stretch>
                  </pic:blipFill>
                  <pic:spPr>
                    <a:xfrm>
                      <a:off x="0" y="0"/>
                      <a:ext cx="3758282" cy="2124000"/>
                    </a:xfrm>
                    <a:prstGeom prst="rect">
                      <a:avLst/>
                    </a:prstGeom>
                  </pic:spPr>
                </pic:pic>
              </a:graphicData>
            </a:graphic>
          </wp:inline>
        </w:drawing>
      </w:r>
    </w:p>
    <w:p w14:paraId="4EC6FBB1" w14:textId="37E7C3D6" w:rsidR="00016343" w:rsidRPr="000072D4" w:rsidRDefault="00016343" w:rsidP="0BF28C81"/>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29B27EAC" w14:textId="77777777" w:rsidTr="001E0E5C">
        <w:tc>
          <w:tcPr>
            <w:tcW w:w="2001" w:type="dxa"/>
            <w:shd w:val="clear" w:color="auto" w:fill="DBDBDB" w:themeFill="accent3" w:themeFillTint="66"/>
          </w:tcPr>
          <w:p w14:paraId="1CEB7D70" w14:textId="77777777" w:rsidR="00016343" w:rsidRPr="000072D4" w:rsidRDefault="00016343" w:rsidP="001E0E5C">
            <w:pPr>
              <w:rPr>
                <w:rFonts w:ascii="Calibri" w:hAnsi="Calibri" w:cs="Book Antiqua"/>
                <w:b/>
                <w:bCs/>
              </w:rPr>
            </w:pPr>
            <w:r w:rsidRPr="000072D4">
              <w:rPr>
                <w:rFonts w:ascii="Calibri" w:hAnsi="Calibri" w:cs="Book Antiqua"/>
                <w:b/>
                <w:bCs/>
              </w:rPr>
              <w:t>ID Ref:</w:t>
            </w:r>
          </w:p>
        </w:tc>
        <w:tc>
          <w:tcPr>
            <w:tcW w:w="5087" w:type="dxa"/>
          </w:tcPr>
          <w:p w14:paraId="1137EE02" w14:textId="0A7A0D51" w:rsidR="00016343" w:rsidRPr="000072D4" w:rsidRDefault="00016343"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53</w:t>
            </w:r>
          </w:p>
        </w:tc>
      </w:tr>
      <w:tr w:rsidR="000072D4" w:rsidRPr="000072D4" w14:paraId="648D9187" w14:textId="77777777" w:rsidTr="001E0E5C">
        <w:tc>
          <w:tcPr>
            <w:tcW w:w="2001" w:type="dxa"/>
            <w:shd w:val="clear" w:color="auto" w:fill="DBDBDB" w:themeFill="accent3" w:themeFillTint="66"/>
          </w:tcPr>
          <w:p w14:paraId="3FB24BF3" w14:textId="77777777" w:rsidR="00016343" w:rsidRPr="000072D4" w:rsidRDefault="00016343" w:rsidP="001E0E5C">
            <w:pPr>
              <w:rPr>
                <w:rFonts w:ascii="Calibri" w:hAnsi="Calibri" w:cs="Book Antiqua"/>
                <w:b/>
                <w:bCs/>
              </w:rPr>
            </w:pPr>
            <w:r w:rsidRPr="000072D4">
              <w:rPr>
                <w:rFonts w:ascii="Calibri" w:hAnsi="Calibri" w:cs="Book Antiqua"/>
                <w:b/>
                <w:bCs/>
              </w:rPr>
              <w:t>Descripción:</w:t>
            </w:r>
          </w:p>
        </w:tc>
        <w:tc>
          <w:tcPr>
            <w:tcW w:w="5087" w:type="dxa"/>
          </w:tcPr>
          <w:p w14:paraId="36187D59" w14:textId="2ECD5864" w:rsidR="00016343" w:rsidRPr="000072D4" w:rsidRDefault="00D86E66" w:rsidP="001E0E5C">
            <w:pPr>
              <w:spacing w:line="259" w:lineRule="auto"/>
              <w:rPr>
                <w:rFonts w:ascii="Calibri" w:hAnsi="Calibri" w:cs="Book Antiqua"/>
              </w:rPr>
            </w:pPr>
            <w:r w:rsidRPr="000072D4">
              <w:rPr>
                <w:rFonts w:cs="Calibri"/>
              </w:rPr>
              <w:t>Consulta fallida por no listar las reservas anteriormente.</w:t>
            </w:r>
          </w:p>
        </w:tc>
      </w:tr>
      <w:tr w:rsidR="000072D4" w:rsidRPr="000072D4" w14:paraId="6B77A4C6" w14:textId="77777777" w:rsidTr="001E0E5C">
        <w:tc>
          <w:tcPr>
            <w:tcW w:w="2001" w:type="dxa"/>
            <w:shd w:val="clear" w:color="auto" w:fill="DBDBDB" w:themeFill="accent3" w:themeFillTint="66"/>
          </w:tcPr>
          <w:p w14:paraId="2614CBD9" w14:textId="77777777" w:rsidR="00016343" w:rsidRPr="000072D4" w:rsidRDefault="00016343" w:rsidP="001E0E5C">
            <w:pPr>
              <w:rPr>
                <w:rFonts w:ascii="Calibri" w:hAnsi="Calibri" w:cs="Book Antiqua"/>
                <w:b/>
                <w:bCs/>
              </w:rPr>
            </w:pPr>
            <w:r w:rsidRPr="000072D4">
              <w:rPr>
                <w:rFonts w:ascii="Calibri" w:hAnsi="Calibri" w:cs="Book Antiqua"/>
                <w:b/>
                <w:bCs/>
              </w:rPr>
              <w:t>Reqs. asociados:</w:t>
            </w:r>
          </w:p>
        </w:tc>
        <w:tc>
          <w:tcPr>
            <w:tcW w:w="5087" w:type="dxa"/>
          </w:tcPr>
          <w:p w14:paraId="06DD1B94" w14:textId="77777777" w:rsidR="00016343" w:rsidRPr="000072D4" w:rsidRDefault="00016343" w:rsidP="001E0E5C">
            <w:pPr>
              <w:rPr>
                <w:rFonts w:ascii="Calibri" w:hAnsi="Calibri" w:cs="Book Antiqua"/>
              </w:rPr>
            </w:pPr>
            <w:r w:rsidRPr="000072D4">
              <w:rPr>
                <w:rFonts w:ascii="Calibri" w:hAnsi="Calibri" w:cs="Book Antiqua"/>
              </w:rPr>
              <w:t>RF-19</w:t>
            </w:r>
          </w:p>
        </w:tc>
      </w:tr>
      <w:tr w:rsidR="000072D4" w:rsidRPr="000072D4" w14:paraId="23B50DA9" w14:textId="77777777" w:rsidTr="001E0E5C">
        <w:tc>
          <w:tcPr>
            <w:tcW w:w="2001" w:type="dxa"/>
            <w:shd w:val="clear" w:color="auto" w:fill="DBDBDB" w:themeFill="accent3" w:themeFillTint="66"/>
          </w:tcPr>
          <w:p w14:paraId="67F93FFB" w14:textId="77777777" w:rsidR="00016343" w:rsidRPr="000072D4" w:rsidRDefault="00016343" w:rsidP="001E0E5C">
            <w:pPr>
              <w:rPr>
                <w:rFonts w:ascii="Calibri" w:hAnsi="Calibri" w:cs="Book Antiqua"/>
                <w:b/>
                <w:bCs/>
              </w:rPr>
            </w:pPr>
            <w:r w:rsidRPr="000072D4">
              <w:rPr>
                <w:rFonts w:ascii="Calibri" w:hAnsi="Calibri" w:cs="Book Antiqua"/>
                <w:b/>
                <w:bCs/>
              </w:rPr>
              <w:t>CU asociados:</w:t>
            </w:r>
          </w:p>
        </w:tc>
        <w:tc>
          <w:tcPr>
            <w:tcW w:w="5087" w:type="dxa"/>
          </w:tcPr>
          <w:p w14:paraId="60186A5B" w14:textId="77777777" w:rsidR="00016343" w:rsidRPr="000072D4" w:rsidRDefault="00016343" w:rsidP="001E0E5C">
            <w:pPr>
              <w:rPr>
                <w:rFonts w:ascii="Calibri" w:hAnsi="Calibri" w:cs="Book Antiqua"/>
              </w:rPr>
            </w:pPr>
            <w:r w:rsidRPr="000072D4">
              <w:rPr>
                <w:rFonts w:ascii="Calibri" w:hAnsi="Calibri" w:cs="Book Antiqua"/>
              </w:rPr>
              <w:t>CU-15-CU-16</w:t>
            </w:r>
          </w:p>
        </w:tc>
      </w:tr>
      <w:tr w:rsidR="000072D4" w:rsidRPr="000072D4" w14:paraId="59259E30" w14:textId="77777777" w:rsidTr="001E0E5C">
        <w:tc>
          <w:tcPr>
            <w:tcW w:w="2001" w:type="dxa"/>
            <w:shd w:val="clear" w:color="auto" w:fill="DBDBDB" w:themeFill="accent3" w:themeFillTint="66"/>
          </w:tcPr>
          <w:p w14:paraId="73D9D5BF" w14:textId="77777777" w:rsidR="00016343" w:rsidRPr="000072D4" w:rsidRDefault="00016343" w:rsidP="001E0E5C">
            <w:pPr>
              <w:rPr>
                <w:rFonts w:ascii="Calibri" w:hAnsi="Calibri" w:cs="Book Antiqua"/>
                <w:b/>
                <w:bCs/>
              </w:rPr>
            </w:pPr>
            <w:r w:rsidRPr="000072D4">
              <w:rPr>
                <w:rFonts w:ascii="Calibri" w:hAnsi="Calibri" w:cs="Book Antiqua"/>
                <w:b/>
                <w:bCs/>
              </w:rPr>
              <w:t>Esc. Asociados:</w:t>
            </w:r>
          </w:p>
        </w:tc>
        <w:tc>
          <w:tcPr>
            <w:tcW w:w="5087" w:type="dxa"/>
          </w:tcPr>
          <w:p w14:paraId="06E9F9ED" w14:textId="55ABDAF3" w:rsidR="00016343" w:rsidRPr="000072D4" w:rsidRDefault="00016343" w:rsidP="001E0E5C">
            <w:pPr>
              <w:rPr>
                <w:rFonts w:ascii="Calibri" w:hAnsi="Calibri" w:cs="Book Antiqua"/>
              </w:rPr>
            </w:pPr>
            <w:r w:rsidRPr="000072D4">
              <w:rPr>
                <w:rFonts w:ascii="Calibri" w:hAnsi="Calibri" w:cs="Book Antiqua"/>
              </w:rPr>
              <w:t>ES-18.2</w:t>
            </w:r>
          </w:p>
        </w:tc>
      </w:tr>
    </w:tbl>
    <w:p w14:paraId="409BE12A" w14:textId="1DD0D2DC" w:rsidR="00016343" w:rsidRPr="000072D4" w:rsidRDefault="00777FA3" w:rsidP="00777FA3">
      <w:r w:rsidRPr="000072D4">
        <w:rPr>
          <w:noProof/>
        </w:rPr>
        <w:drawing>
          <wp:inline distT="0" distB="0" distL="0" distR="0" wp14:anchorId="7D0BE7E4" wp14:editId="49ADCF8F">
            <wp:extent cx="4163308" cy="2052000"/>
            <wp:effectExtent l="0" t="0" r="8890" b="5715"/>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78">
                      <a:extLst>
                        <a:ext uri="{28A0092B-C50C-407E-A947-70E740481C1C}">
                          <a14:useLocalDpi xmlns:a14="http://schemas.microsoft.com/office/drawing/2010/main" val="0"/>
                        </a:ext>
                      </a:extLst>
                    </a:blip>
                    <a:stretch>
                      <a:fillRect/>
                    </a:stretch>
                  </pic:blipFill>
                  <pic:spPr>
                    <a:xfrm>
                      <a:off x="0" y="0"/>
                      <a:ext cx="4163308" cy="2052000"/>
                    </a:xfrm>
                    <a:prstGeom prst="rect">
                      <a:avLst/>
                    </a:prstGeom>
                  </pic:spPr>
                </pic:pic>
              </a:graphicData>
            </a:graphic>
          </wp:inline>
        </w:drawing>
      </w:r>
    </w:p>
    <w:p w14:paraId="72D54246" w14:textId="5A182C8F" w:rsidR="006B67D8" w:rsidRPr="000072D4" w:rsidRDefault="006B67D8" w:rsidP="00777FA3"/>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199C314B" w14:textId="77777777" w:rsidTr="001E0E5C">
        <w:tc>
          <w:tcPr>
            <w:tcW w:w="2001" w:type="dxa"/>
            <w:shd w:val="clear" w:color="auto" w:fill="DBDBDB" w:themeFill="accent3" w:themeFillTint="66"/>
          </w:tcPr>
          <w:p w14:paraId="5F792938" w14:textId="77777777" w:rsidR="00777FA3" w:rsidRPr="000072D4" w:rsidRDefault="00777FA3" w:rsidP="001E0E5C">
            <w:pPr>
              <w:rPr>
                <w:rFonts w:ascii="Calibri" w:hAnsi="Calibri" w:cs="Book Antiqua"/>
                <w:b/>
                <w:bCs/>
              </w:rPr>
            </w:pPr>
            <w:r w:rsidRPr="000072D4">
              <w:rPr>
                <w:rFonts w:ascii="Calibri" w:hAnsi="Calibri" w:cs="Book Antiqua"/>
                <w:b/>
                <w:bCs/>
              </w:rPr>
              <w:t>ID Ref:</w:t>
            </w:r>
          </w:p>
        </w:tc>
        <w:tc>
          <w:tcPr>
            <w:tcW w:w="5087" w:type="dxa"/>
          </w:tcPr>
          <w:p w14:paraId="462F249B" w14:textId="3C244660" w:rsidR="00777FA3" w:rsidRPr="000072D4" w:rsidRDefault="00777FA3"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54</w:t>
            </w:r>
          </w:p>
        </w:tc>
      </w:tr>
      <w:tr w:rsidR="000072D4" w:rsidRPr="000072D4" w14:paraId="4747ED14" w14:textId="77777777" w:rsidTr="001E0E5C">
        <w:tc>
          <w:tcPr>
            <w:tcW w:w="2001" w:type="dxa"/>
            <w:shd w:val="clear" w:color="auto" w:fill="DBDBDB" w:themeFill="accent3" w:themeFillTint="66"/>
          </w:tcPr>
          <w:p w14:paraId="181BBBB4" w14:textId="77777777" w:rsidR="00777FA3" w:rsidRPr="000072D4" w:rsidRDefault="00777FA3" w:rsidP="001E0E5C">
            <w:pPr>
              <w:rPr>
                <w:rFonts w:ascii="Calibri" w:hAnsi="Calibri" w:cs="Book Antiqua"/>
                <w:b/>
                <w:bCs/>
              </w:rPr>
            </w:pPr>
            <w:r w:rsidRPr="000072D4">
              <w:rPr>
                <w:rFonts w:ascii="Calibri" w:hAnsi="Calibri" w:cs="Book Antiqua"/>
                <w:b/>
                <w:bCs/>
              </w:rPr>
              <w:t>Descripción:</w:t>
            </w:r>
          </w:p>
        </w:tc>
        <w:tc>
          <w:tcPr>
            <w:tcW w:w="5087" w:type="dxa"/>
          </w:tcPr>
          <w:p w14:paraId="7AFC975E" w14:textId="789C173E" w:rsidR="00777FA3" w:rsidRPr="000072D4" w:rsidRDefault="006B67D8" w:rsidP="001E0E5C">
            <w:pPr>
              <w:spacing w:line="259" w:lineRule="auto"/>
              <w:rPr>
                <w:rFonts w:ascii="Calibri" w:hAnsi="Calibri" w:cs="Book Antiqua"/>
              </w:rPr>
            </w:pPr>
            <w:r w:rsidRPr="000072D4">
              <w:rPr>
                <w:rFonts w:cs="Calibri"/>
              </w:rPr>
              <w:t>Consulta fallida por mala comunicación con la base de datos.</w:t>
            </w:r>
          </w:p>
        </w:tc>
      </w:tr>
      <w:tr w:rsidR="000072D4" w:rsidRPr="000072D4" w14:paraId="34E03A95" w14:textId="77777777" w:rsidTr="001E0E5C">
        <w:tc>
          <w:tcPr>
            <w:tcW w:w="2001" w:type="dxa"/>
            <w:shd w:val="clear" w:color="auto" w:fill="DBDBDB" w:themeFill="accent3" w:themeFillTint="66"/>
          </w:tcPr>
          <w:p w14:paraId="2D5F02E4" w14:textId="77777777" w:rsidR="00777FA3" w:rsidRPr="000072D4" w:rsidRDefault="00777FA3" w:rsidP="001E0E5C">
            <w:pPr>
              <w:rPr>
                <w:rFonts w:ascii="Calibri" w:hAnsi="Calibri" w:cs="Book Antiqua"/>
                <w:b/>
                <w:bCs/>
              </w:rPr>
            </w:pPr>
            <w:r w:rsidRPr="000072D4">
              <w:rPr>
                <w:rFonts w:ascii="Calibri" w:hAnsi="Calibri" w:cs="Book Antiqua"/>
                <w:b/>
                <w:bCs/>
              </w:rPr>
              <w:t>Reqs. asociados:</w:t>
            </w:r>
          </w:p>
        </w:tc>
        <w:tc>
          <w:tcPr>
            <w:tcW w:w="5087" w:type="dxa"/>
          </w:tcPr>
          <w:p w14:paraId="30FEAA83" w14:textId="77777777" w:rsidR="00777FA3" w:rsidRPr="000072D4" w:rsidRDefault="00777FA3" w:rsidP="001E0E5C">
            <w:pPr>
              <w:rPr>
                <w:rFonts w:ascii="Calibri" w:hAnsi="Calibri" w:cs="Book Antiqua"/>
              </w:rPr>
            </w:pPr>
            <w:r w:rsidRPr="000072D4">
              <w:rPr>
                <w:rFonts w:ascii="Calibri" w:hAnsi="Calibri" w:cs="Book Antiqua"/>
              </w:rPr>
              <w:t>RF-19</w:t>
            </w:r>
          </w:p>
        </w:tc>
      </w:tr>
      <w:tr w:rsidR="000072D4" w:rsidRPr="000072D4" w14:paraId="5AE2770B" w14:textId="77777777" w:rsidTr="001E0E5C">
        <w:tc>
          <w:tcPr>
            <w:tcW w:w="2001" w:type="dxa"/>
            <w:shd w:val="clear" w:color="auto" w:fill="DBDBDB" w:themeFill="accent3" w:themeFillTint="66"/>
          </w:tcPr>
          <w:p w14:paraId="19343B8D" w14:textId="77777777" w:rsidR="00777FA3" w:rsidRPr="000072D4" w:rsidRDefault="00777FA3" w:rsidP="001E0E5C">
            <w:pPr>
              <w:rPr>
                <w:rFonts w:ascii="Calibri" w:hAnsi="Calibri" w:cs="Book Antiqua"/>
                <w:b/>
                <w:bCs/>
              </w:rPr>
            </w:pPr>
            <w:r w:rsidRPr="000072D4">
              <w:rPr>
                <w:rFonts w:ascii="Calibri" w:hAnsi="Calibri" w:cs="Book Antiqua"/>
                <w:b/>
                <w:bCs/>
              </w:rPr>
              <w:t>CU asociados:</w:t>
            </w:r>
          </w:p>
        </w:tc>
        <w:tc>
          <w:tcPr>
            <w:tcW w:w="5087" w:type="dxa"/>
          </w:tcPr>
          <w:p w14:paraId="03DD4666" w14:textId="77777777" w:rsidR="00777FA3" w:rsidRPr="000072D4" w:rsidRDefault="00777FA3" w:rsidP="001E0E5C">
            <w:pPr>
              <w:rPr>
                <w:rFonts w:ascii="Calibri" w:hAnsi="Calibri" w:cs="Book Antiqua"/>
              </w:rPr>
            </w:pPr>
            <w:r w:rsidRPr="000072D4">
              <w:rPr>
                <w:rFonts w:ascii="Calibri" w:hAnsi="Calibri" w:cs="Book Antiqua"/>
              </w:rPr>
              <w:t>CU-15-CU-16</w:t>
            </w:r>
          </w:p>
        </w:tc>
      </w:tr>
      <w:tr w:rsidR="000072D4" w:rsidRPr="000072D4" w14:paraId="54B3E21E" w14:textId="77777777" w:rsidTr="001E0E5C">
        <w:tc>
          <w:tcPr>
            <w:tcW w:w="2001" w:type="dxa"/>
            <w:shd w:val="clear" w:color="auto" w:fill="DBDBDB" w:themeFill="accent3" w:themeFillTint="66"/>
          </w:tcPr>
          <w:p w14:paraId="3CFDBF7B" w14:textId="77777777" w:rsidR="00777FA3" w:rsidRPr="000072D4" w:rsidRDefault="00777FA3" w:rsidP="001E0E5C">
            <w:pPr>
              <w:rPr>
                <w:rFonts w:ascii="Calibri" w:hAnsi="Calibri" w:cs="Book Antiqua"/>
                <w:b/>
                <w:bCs/>
              </w:rPr>
            </w:pPr>
            <w:r w:rsidRPr="000072D4">
              <w:rPr>
                <w:rFonts w:ascii="Calibri" w:hAnsi="Calibri" w:cs="Book Antiqua"/>
                <w:b/>
                <w:bCs/>
              </w:rPr>
              <w:t>Esc. Asociados:</w:t>
            </w:r>
          </w:p>
        </w:tc>
        <w:tc>
          <w:tcPr>
            <w:tcW w:w="5087" w:type="dxa"/>
          </w:tcPr>
          <w:p w14:paraId="6DA7AD65" w14:textId="725CFA28" w:rsidR="00777FA3" w:rsidRPr="000072D4" w:rsidRDefault="00777FA3" w:rsidP="001E0E5C">
            <w:pPr>
              <w:rPr>
                <w:rFonts w:ascii="Calibri" w:hAnsi="Calibri" w:cs="Book Antiqua"/>
              </w:rPr>
            </w:pPr>
            <w:r w:rsidRPr="000072D4">
              <w:rPr>
                <w:rFonts w:ascii="Calibri" w:hAnsi="Calibri" w:cs="Book Antiqua"/>
              </w:rPr>
              <w:t>ES-18.3</w:t>
            </w:r>
          </w:p>
        </w:tc>
      </w:tr>
    </w:tbl>
    <w:p w14:paraId="5F4F5C6E" w14:textId="70C7809B" w:rsidR="00901D8E" w:rsidRPr="000072D4" w:rsidRDefault="525C11E6" w:rsidP="00901D8E">
      <w:r w:rsidRPr="000072D4">
        <w:rPr>
          <w:noProof/>
        </w:rPr>
        <w:drawing>
          <wp:inline distT="0" distB="0" distL="0" distR="0" wp14:anchorId="5954594A" wp14:editId="3DBA68BD">
            <wp:extent cx="4273770" cy="224801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79">
                      <a:extLst>
                        <a:ext uri="{28A0092B-C50C-407E-A947-70E740481C1C}">
                          <a14:useLocalDpi xmlns:a14="http://schemas.microsoft.com/office/drawing/2010/main" val="0"/>
                        </a:ext>
                      </a:extLst>
                    </a:blip>
                    <a:stretch>
                      <a:fillRect/>
                    </a:stretch>
                  </pic:blipFill>
                  <pic:spPr>
                    <a:xfrm>
                      <a:off x="0" y="0"/>
                      <a:ext cx="4273770" cy="2248016"/>
                    </a:xfrm>
                    <a:prstGeom prst="rect">
                      <a:avLst/>
                    </a:prstGeom>
                  </pic:spPr>
                </pic:pic>
              </a:graphicData>
            </a:graphic>
          </wp:inline>
        </w:drawing>
      </w:r>
    </w:p>
    <w:p w14:paraId="45D3C187" w14:textId="70C7809B" w:rsidR="5EB92A70" w:rsidRPr="000072D4" w:rsidRDefault="5EB92A70" w:rsidP="5EB92A70"/>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3516D107" w14:textId="77777777" w:rsidTr="001E0E5C">
        <w:tc>
          <w:tcPr>
            <w:tcW w:w="2001" w:type="dxa"/>
            <w:shd w:val="clear" w:color="auto" w:fill="DBDBDB" w:themeFill="accent3" w:themeFillTint="66"/>
          </w:tcPr>
          <w:p w14:paraId="229C6806" w14:textId="77777777" w:rsidR="00A91A19" w:rsidRPr="000072D4" w:rsidRDefault="00A91A19" w:rsidP="001E0E5C">
            <w:pPr>
              <w:rPr>
                <w:rFonts w:ascii="Calibri" w:hAnsi="Calibri" w:cs="Book Antiqua"/>
                <w:b/>
                <w:bCs/>
              </w:rPr>
            </w:pPr>
            <w:r w:rsidRPr="000072D4">
              <w:rPr>
                <w:rFonts w:ascii="Calibri" w:hAnsi="Calibri" w:cs="Book Antiqua"/>
                <w:b/>
                <w:bCs/>
              </w:rPr>
              <w:t>ID Ref:</w:t>
            </w:r>
          </w:p>
        </w:tc>
        <w:tc>
          <w:tcPr>
            <w:tcW w:w="5087" w:type="dxa"/>
          </w:tcPr>
          <w:p w14:paraId="654F7A61" w14:textId="24A2C041" w:rsidR="00A91A19" w:rsidRPr="000072D4" w:rsidRDefault="00A91A19"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55</w:t>
            </w:r>
          </w:p>
        </w:tc>
      </w:tr>
      <w:tr w:rsidR="000072D4" w:rsidRPr="000072D4" w14:paraId="1AC340A0" w14:textId="77777777" w:rsidTr="001E0E5C">
        <w:tc>
          <w:tcPr>
            <w:tcW w:w="2001" w:type="dxa"/>
            <w:shd w:val="clear" w:color="auto" w:fill="DBDBDB" w:themeFill="accent3" w:themeFillTint="66"/>
          </w:tcPr>
          <w:p w14:paraId="475DC1B3" w14:textId="77777777" w:rsidR="00A91A19" w:rsidRPr="000072D4" w:rsidRDefault="00A91A19" w:rsidP="001E0E5C">
            <w:pPr>
              <w:rPr>
                <w:rFonts w:ascii="Calibri" w:hAnsi="Calibri" w:cs="Book Antiqua"/>
                <w:b/>
                <w:bCs/>
              </w:rPr>
            </w:pPr>
            <w:r w:rsidRPr="000072D4">
              <w:rPr>
                <w:rFonts w:ascii="Calibri" w:hAnsi="Calibri" w:cs="Book Antiqua"/>
                <w:b/>
                <w:bCs/>
              </w:rPr>
              <w:t>Descripción:</w:t>
            </w:r>
          </w:p>
        </w:tc>
        <w:tc>
          <w:tcPr>
            <w:tcW w:w="5087" w:type="dxa"/>
          </w:tcPr>
          <w:p w14:paraId="72DCC6CB" w14:textId="0034F942" w:rsidR="00A91A19" w:rsidRPr="000072D4" w:rsidRDefault="00E4780D" w:rsidP="001E0E5C">
            <w:pPr>
              <w:spacing w:line="259" w:lineRule="auto"/>
              <w:rPr>
                <w:rFonts w:ascii="Calibri" w:hAnsi="Calibri" w:cs="Book Antiqua"/>
              </w:rPr>
            </w:pPr>
            <w:r w:rsidRPr="000072D4">
              <w:rPr>
                <w:rFonts w:cs="Calibri"/>
              </w:rPr>
              <w:t>Listado de reservas exitoso.</w:t>
            </w:r>
          </w:p>
        </w:tc>
      </w:tr>
      <w:tr w:rsidR="000072D4" w:rsidRPr="000072D4" w14:paraId="15115AB4" w14:textId="77777777" w:rsidTr="001E0E5C">
        <w:tc>
          <w:tcPr>
            <w:tcW w:w="2001" w:type="dxa"/>
            <w:shd w:val="clear" w:color="auto" w:fill="DBDBDB" w:themeFill="accent3" w:themeFillTint="66"/>
          </w:tcPr>
          <w:p w14:paraId="4F92FCBC" w14:textId="77777777" w:rsidR="00A91A19" w:rsidRPr="000072D4" w:rsidRDefault="00A91A19" w:rsidP="001E0E5C">
            <w:pPr>
              <w:rPr>
                <w:rFonts w:ascii="Calibri" w:hAnsi="Calibri" w:cs="Book Antiqua"/>
                <w:b/>
                <w:bCs/>
              </w:rPr>
            </w:pPr>
            <w:r w:rsidRPr="000072D4">
              <w:rPr>
                <w:rFonts w:ascii="Calibri" w:hAnsi="Calibri" w:cs="Book Antiqua"/>
                <w:b/>
                <w:bCs/>
              </w:rPr>
              <w:t>Reqs. asociados:</w:t>
            </w:r>
          </w:p>
        </w:tc>
        <w:tc>
          <w:tcPr>
            <w:tcW w:w="5087" w:type="dxa"/>
          </w:tcPr>
          <w:p w14:paraId="54F6A47E" w14:textId="3E35EB06" w:rsidR="00A91A19" w:rsidRPr="000072D4" w:rsidRDefault="00A91A19" w:rsidP="001E0E5C">
            <w:pPr>
              <w:rPr>
                <w:rFonts w:ascii="Calibri" w:hAnsi="Calibri" w:cs="Book Antiqua"/>
              </w:rPr>
            </w:pPr>
            <w:r w:rsidRPr="000072D4">
              <w:rPr>
                <w:rFonts w:ascii="Calibri" w:hAnsi="Calibri" w:cs="Book Antiqua"/>
              </w:rPr>
              <w:t>RF-20</w:t>
            </w:r>
          </w:p>
        </w:tc>
      </w:tr>
      <w:tr w:rsidR="000072D4" w:rsidRPr="000072D4" w14:paraId="283BCFAE" w14:textId="77777777" w:rsidTr="001E0E5C">
        <w:tc>
          <w:tcPr>
            <w:tcW w:w="2001" w:type="dxa"/>
            <w:shd w:val="clear" w:color="auto" w:fill="DBDBDB" w:themeFill="accent3" w:themeFillTint="66"/>
          </w:tcPr>
          <w:p w14:paraId="55D17891" w14:textId="77777777" w:rsidR="00A91A19" w:rsidRPr="000072D4" w:rsidRDefault="00A91A19" w:rsidP="001E0E5C">
            <w:pPr>
              <w:rPr>
                <w:rFonts w:ascii="Calibri" w:hAnsi="Calibri" w:cs="Book Antiqua"/>
                <w:b/>
                <w:bCs/>
              </w:rPr>
            </w:pPr>
            <w:r w:rsidRPr="000072D4">
              <w:rPr>
                <w:rFonts w:ascii="Calibri" w:hAnsi="Calibri" w:cs="Book Antiqua"/>
                <w:b/>
                <w:bCs/>
              </w:rPr>
              <w:t>CU asociados:</w:t>
            </w:r>
          </w:p>
        </w:tc>
        <w:tc>
          <w:tcPr>
            <w:tcW w:w="5087" w:type="dxa"/>
          </w:tcPr>
          <w:p w14:paraId="600B2FF6" w14:textId="79D2D710" w:rsidR="00A91A19" w:rsidRPr="000072D4" w:rsidRDefault="00A91A19" w:rsidP="001E0E5C">
            <w:pPr>
              <w:rPr>
                <w:rFonts w:ascii="Calibri" w:hAnsi="Calibri" w:cs="Book Antiqua"/>
              </w:rPr>
            </w:pPr>
            <w:r w:rsidRPr="000072D4">
              <w:rPr>
                <w:rFonts w:ascii="Calibri" w:hAnsi="Calibri" w:cs="Book Antiqua"/>
              </w:rPr>
              <w:t>CU-16-CU-18</w:t>
            </w:r>
          </w:p>
        </w:tc>
      </w:tr>
      <w:tr w:rsidR="000072D4" w:rsidRPr="000072D4" w14:paraId="6BC3756F" w14:textId="77777777" w:rsidTr="001E0E5C">
        <w:tc>
          <w:tcPr>
            <w:tcW w:w="2001" w:type="dxa"/>
            <w:shd w:val="clear" w:color="auto" w:fill="DBDBDB" w:themeFill="accent3" w:themeFillTint="66"/>
          </w:tcPr>
          <w:p w14:paraId="199AFB7D" w14:textId="77777777" w:rsidR="00A91A19" w:rsidRPr="000072D4" w:rsidRDefault="00A91A19" w:rsidP="001E0E5C">
            <w:pPr>
              <w:rPr>
                <w:rFonts w:ascii="Calibri" w:hAnsi="Calibri" w:cs="Book Antiqua"/>
                <w:b/>
                <w:bCs/>
              </w:rPr>
            </w:pPr>
            <w:r w:rsidRPr="000072D4">
              <w:rPr>
                <w:rFonts w:ascii="Calibri" w:hAnsi="Calibri" w:cs="Book Antiqua"/>
                <w:b/>
                <w:bCs/>
              </w:rPr>
              <w:t>Esc. Asociados:</w:t>
            </w:r>
          </w:p>
        </w:tc>
        <w:tc>
          <w:tcPr>
            <w:tcW w:w="5087" w:type="dxa"/>
          </w:tcPr>
          <w:p w14:paraId="69AEA381" w14:textId="19366E25" w:rsidR="00A91A19" w:rsidRPr="000072D4" w:rsidRDefault="00A91A19" w:rsidP="001E0E5C">
            <w:pPr>
              <w:rPr>
                <w:rFonts w:ascii="Calibri" w:hAnsi="Calibri" w:cs="Book Antiqua"/>
              </w:rPr>
            </w:pPr>
            <w:r w:rsidRPr="000072D4">
              <w:rPr>
                <w:rFonts w:ascii="Calibri" w:hAnsi="Calibri" w:cs="Book Antiqua"/>
              </w:rPr>
              <w:t>ES-19.1</w:t>
            </w:r>
          </w:p>
        </w:tc>
      </w:tr>
    </w:tbl>
    <w:p w14:paraId="17526703" w14:textId="099D8D33" w:rsidR="009B4457" w:rsidRPr="000072D4" w:rsidRDefault="55416CB2" w:rsidP="009B4457">
      <w:r w:rsidRPr="000072D4">
        <w:rPr>
          <w:noProof/>
        </w:rPr>
        <w:drawing>
          <wp:inline distT="0" distB="0" distL="0" distR="0" wp14:anchorId="111AF815" wp14:editId="05F2E804">
            <wp:extent cx="4508732" cy="2171812"/>
            <wp:effectExtent l="0" t="0" r="6350" b="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80">
                      <a:extLst>
                        <a:ext uri="{28A0092B-C50C-407E-A947-70E740481C1C}">
                          <a14:useLocalDpi xmlns:a14="http://schemas.microsoft.com/office/drawing/2010/main" val="0"/>
                        </a:ext>
                      </a:extLst>
                    </a:blip>
                    <a:stretch>
                      <a:fillRect/>
                    </a:stretch>
                  </pic:blipFill>
                  <pic:spPr>
                    <a:xfrm>
                      <a:off x="0" y="0"/>
                      <a:ext cx="4508732" cy="2171812"/>
                    </a:xfrm>
                    <a:prstGeom prst="rect">
                      <a:avLst/>
                    </a:prstGeom>
                  </pic:spPr>
                </pic:pic>
              </a:graphicData>
            </a:graphic>
          </wp:inline>
        </w:drawing>
      </w:r>
    </w:p>
    <w:p w14:paraId="4F30047A" w14:textId="7EF6CB86" w:rsidR="7F1F8710" w:rsidRPr="000072D4" w:rsidRDefault="7F1F8710" w:rsidP="7F1F8710"/>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25EB4116" w14:textId="77777777" w:rsidTr="001E0E5C">
        <w:tc>
          <w:tcPr>
            <w:tcW w:w="2001" w:type="dxa"/>
            <w:shd w:val="clear" w:color="auto" w:fill="DBDBDB" w:themeFill="accent3" w:themeFillTint="66"/>
          </w:tcPr>
          <w:p w14:paraId="5F120A80" w14:textId="77777777" w:rsidR="00DB3123" w:rsidRPr="000072D4" w:rsidRDefault="00DB3123" w:rsidP="001E0E5C">
            <w:pPr>
              <w:rPr>
                <w:rFonts w:ascii="Calibri" w:hAnsi="Calibri" w:cs="Book Antiqua"/>
                <w:b/>
                <w:bCs/>
              </w:rPr>
            </w:pPr>
            <w:r w:rsidRPr="000072D4">
              <w:rPr>
                <w:rFonts w:ascii="Calibri" w:hAnsi="Calibri" w:cs="Book Antiqua"/>
                <w:b/>
                <w:bCs/>
              </w:rPr>
              <w:t>ID Ref:</w:t>
            </w:r>
          </w:p>
        </w:tc>
        <w:tc>
          <w:tcPr>
            <w:tcW w:w="5087" w:type="dxa"/>
          </w:tcPr>
          <w:p w14:paraId="5229BAAC" w14:textId="0296EEE1" w:rsidR="00DB3123" w:rsidRPr="000072D4" w:rsidRDefault="00DB3123"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56</w:t>
            </w:r>
          </w:p>
        </w:tc>
      </w:tr>
      <w:tr w:rsidR="000072D4" w:rsidRPr="000072D4" w14:paraId="3B38C72B" w14:textId="77777777" w:rsidTr="001E0E5C">
        <w:tc>
          <w:tcPr>
            <w:tcW w:w="2001" w:type="dxa"/>
            <w:shd w:val="clear" w:color="auto" w:fill="DBDBDB" w:themeFill="accent3" w:themeFillTint="66"/>
          </w:tcPr>
          <w:p w14:paraId="4D2CB259" w14:textId="77777777" w:rsidR="00DB3123" w:rsidRPr="000072D4" w:rsidRDefault="00DB3123" w:rsidP="001E0E5C">
            <w:pPr>
              <w:rPr>
                <w:rFonts w:ascii="Calibri" w:hAnsi="Calibri" w:cs="Book Antiqua"/>
                <w:b/>
                <w:bCs/>
              </w:rPr>
            </w:pPr>
            <w:r w:rsidRPr="000072D4">
              <w:rPr>
                <w:rFonts w:ascii="Calibri" w:hAnsi="Calibri" w:cs="Book Antiqua"/>
                <w:b/>
                <w:bCs/>
              </w:rPr>
              <w:t>Descripción:</w:t>
            </w:r>
          </w:p>
        </w:tc>
        <w:tc>
          <w:tcPr>
            <w:tcW w:w="5087" w:type="dxa"/>
          </w:tcPr>
          <w:p w14:paraId="46C2D381" w14:textId="4B222F8F" w:rsidR="00DB3123" w:rsidRPr="000072D4" w:rsidRDefault="00D65C82" w:rsidP="00D65C82">
            <w:pPr>
              <w:widowControl w:val="0"/>
              <w:rPr>
                <w:rFonts w:ascii="Calibri" w:hAnsi="Calibri" w:cs="Book Antiqua"/>
              </w:rPr>
            </w:pPr>
            <w:r w:rsidRPr="000072D4">
              <w:rPr>
                <w:rFonts w:cs="Calibri"/>
              </w:rPr>
              <w:t>Listado de reservas fallido por inexistencia de reservas registradas.</w:t>
            </w:r>
          </w:p>
        </w:tc>
      </w:tr>
      <w:tr w:rsidR="000072D4" w:rsidRPr="000072D4" w14:paraId="78C540C7" w14:textId="77777777" w:rsidTr="001E0E5C">
        <w:tc>
          <w:tcPr>
            <w:tcW w:w="2001" w:type="dxa"/>
            <w:shd w:val="clear" w:color="auto" w:fill="DBDBDB" w:themeFill="accent3" w:themeFillTint="66"/>
          </w:tcPr>
          <w:p w14:paraId="0C3D8528" w14:textId="77777777" w:rsidR="00DB3123" w:rsidRPr="000072D4" w:rsidRDefault="00DB3123" w:rsidP="001E0E5C">
            <w:pPr>
              <w:rPr>
                <w:rFonts w:ascii="Calibri" w:hAnsi="Calibri" w:cs="Book Antiqua"/>
                <w:b/>
                <w:bCs/>
              </w:rPr>
            </w:pPr>
            <w:r w:rsidRPr="000072D4">
              <w:rPr>
                <w:rFonts w:ascii="Calibri" w:hAnsi="Calibri" w:cs="Book Antiqua"/>
                <w:b/>
                <w:bCs/>
              </w:rPr>
              <w:t>Reqs. asociados:</w:t>
            </w:r>
          </w:p>
        </w:tc>
        <w:tc>
          <w:tcPr>
            <w:tcW w:w="5087" w:type="dxa"/>
          </w:tcPr>
          <w:p w14:paraId="2F29FC6A" w14:textId="77777777" w:rsidR="00DB3123" w:rsidRPr="000072D4" w:rsidRDefault="00DB3123" w:rsidP="001E0E5C">
            <w:pPr>
              <w:rPr>
                <w:rFonts w:ascii="Calibri" w:hAnsi="Calibri" w:cs="Book Antiqua"/>
              </w:rPr>
            </w:pPr>
            <w:r w:rsidRPr="000072D4">
              <w:rPr>
                <w:rFonts w:ascii="Calibri" w:hAnsi="Calibri" w:cs="Book Antiqua"/>
              </w:rPr>
              <w:t>RF-20</w:t>
            </w:r>
          </w:p>
        </w:tc>
      </w:tr>
      <w:tr w:rsidR="000072D4" w:rsidRPr="000072D4" w14:paraId="52CF68BB" w14:textId="77777777" w:rsidTr="001E0E5C">
        <w:tc>
          <w:tcPr>
            <w:tcW w:w="2001" w:type="dxa"/>
            <w:shd w:val="clear" w:color="auto" w:fill="DBDBDB" w:themeFill="accent3" w:themeFillTint="66"/>
          </w:tcPr>
          <w:p w14:paraId="4252FD11" w14:textId="77777777" w:rsidR="00DB3123" w:rsidRPr="000072D4" w:rsidRDefault="00DB3123" w:rsidP="001E0E5C">
            <w:pPr>
              <w:rPr>
                <w:rFonts w:ascii="Calibri" w:hAnsi="Calibri" w:cs="Book Antiqua"/>
                <w:b/>
                <w:bCs/>
              </w:rPr>
            </w:pPr>
            <w:r w:rsidRPr="000072D4">
              <w:rPr>
                <w:rFonts w:ascii="Calibri" w:hAnsi="Calibri" w:cs="Book Antiqua"/>
                <w:b/>
                <w:bCs/>
              </w:rPr>
              <w:t>CU asociados:</w:t>
            </w:r>
          </w:p>
        </w:tc>
        <w:tc>
          <w:tcPr>
            <w:tcW w:w="5087" w:type="dxa"/>
          </w:tcPr>
          <w:p w14:paraId="04C348E0" w14:textId="77777777" w:rsidR="00DB3123" w:rsidRPr="000072D4" w:rsidRDefault="00DB3123" w:rsidP="001E0E5C">
            <w:pPr>
              <w:rPr>
                <w:rFonts w:ascii="Calibri" w:hAnsi="Calibri" w:cs="Book Antiqua"/>
              </w:rPr>
            </w:pPr>
            <w:r w:rsidRPr="000072D4">
              <w:rPr>
                <w:rFonts w:ascii="Calibri" w:hAnsi="Calibri" w:cs="Book Antiqua"/>
              </w:rPr>
              <w:t>CU-16-CU-18</w:t>
            </w:r>
          </w:p>
        </w:tc>
      </w:tr>
      <w:tr w:rsidR="000072D4" w:rsidRPr="000072D4" w14:paraId="3B8D70DB" w14:textId="77777777" w:rsidTr="001E0E5C">
        <w:tc>
          <w:tcPr>
            <w:tcW w:w="2001" w:type="dxa"/>
            <w:shd w:val="clear" w:color="auto" w:fill="DBDBDB" w:themeFill="accent3" w:themeFillTint="66"/>
          </w:tcPr>
          <w:p w14:paraId="79F19FFA" w14:textId="77777777" w:rsidR="00DB3123" w:rsidRPr="000072D4" w:rsidRDefault="00DB3123" w:rsidP="001E0E5C">
            <w:pPr>
              <w:rPr>
                <w:rFonts w:ascii="Calibri" w:hAnsi="Calibri" w:cs="Book Antiqua"/>
                <w:b/>
                <w:bCs/>
              </w:rPr>
            </w:pPr>
            <w:r w:rsidRPr="000072D4">
              <w:rPr>
                <w:rFonts w:ascii="Calibri" w:hAnsi="Calibri" w:cs="Book Antiqua"/>
                <w:b/>
                <w:bCs/>
              </w:rPr>
              <w:t>Esc. Asociados:</w:t>
            </w:r>
          </w:p>
        </w:tc>
        <w:tc>
          <w:tcPr>
            <w:tcW w:w="5087" w:type="dxa"/>
          </w:tcPr>
          <w:p w14:paraId="4593360D" w14:textId="5B422B91" w:rsidR="00DB3123" w:rsidRPr="000072D4" w:rsidRDefault="00DB3123" w:rsidP="001E0E5C">
            <w:pPr>
              <w:rPr>
                <w:rFonts w:ascii="Calibri" w:hAnsi="Calibri" w:cs="Book Antiqua"/>
              </w:rPr>
            </w:pPr>
            <w:r w:rsidRPr="000072D4">
              <w:rPr>
                <w:rFonts w:ascii="Calibri" w:hAnsi="Calibri" w:cs="Book Antiqua"/>
              </w:rPr>
              <w:t>ES-19.</w:t>
            </w:r>
            <w:r w:rsidR="00D65C82" w:rsidRPr="000072D4">
              <w:rPr>
                <w:rFonts w:ascii="Calibri" w:hAnsi="Calibri" w:cs="Book Antiqua"/>
              </w:rPr>
              <w:t>2</w:t>
            </w:r>
          </w:p>
        </w:tc>
      </w:tr>
    </w:tbl>
    <w:p w14:paraId="1E5367A8" w14:textId="76D79EEB" w:rsidR="009B4457" w:rsidRPr="000072D4" w:rsidRDefault="1E64F8C6" w:rsidP="009B4457">
      <w:r w:rsidRPr="000072D4">
        <w:rPr>
          <w:noProof/>
        </w:rPr>
        <w:lastRenderedPageBreak/>
        <w:drawing>
          <wp:inline distT="0" distB="0" distL="0" distR="0" wp14:anchorId="5D234811" wp14:editId="2DEAC05E">
            <wp:extent cx="4186257" cy="2124000"/>
            <wp:effectExtent l="0" t="0" r="5080" b="0"/>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81">
                      <a:extLst>
                        <a:ext uri="{28A0092B-C50C-407E-A947-70E740481C1C}">
                          <a14:useLocalDpi xmlns:a14="http://schemas.microsoft.com/office/drawing/2010/main" val="0"/>
                        </a:ext>
                      </a:extLst>
                    </a:blip>
                    <a:stretch>
                      <a:fillRect/>
                    </a:stretch>
                  </pic:blipFill>
                  <pic:spPr>
                    <a:xfrm>
                      <a:off x="0" y="0"/>
                      <a:ext cx="4186257" cy="2124000"/>
                    </a:xfrm>
                    <a:prstGeom prst="rect">
                      <a:avLst/>
                    </a:prstGeom>
                  </pic:spPr>
                </pic:pic>
              </a:graphicData>
            </a:graphic>
          </wp:inline>
        </w:drawing>
      </w:r>
    </w:p>
    <w:p w14:paraId="4C97C2BE" w14:textId="087CF2E3" w:rsidR="7F1F8710" w:rsidRPr="000072D4" w:rsidRDefault="7F1F8710" w:rsidP="7F1F8710"/>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5CFADB99" w14:textId="77777777" w:rsidTr="001E0E5C">
        <w:tc>
          <w:tcPr>
            <w:tcW w:w="2001" w:type="dxa"/>
            <w:shd w:val="clear" w:color="auto" w:fill="DBDBDB" w:themeFill="accent3" w:themeFillTint="66"/>
          </w:tcPr>
          <w:p w14:paraId="63DA3D2C" w14:textId="77777777" w:rsidR="004A22D6" w:rsidRPr="000072D4" w:rsidRDefault="004A22D6" w:rsidP="001E0E5C">
            <w:pPr>
              <w:rPr>
                <w:rFonts w:ascii="Calibri" w:hAnsi="Calibri" w:cs="Book Antiqua"/>
                <w:b/>
                <w:bCs/>
              </w:rPr>
            </w:pPr>
            <w:r w:rsidRPr="000072D4">
              <w:rPr>
                <w:rFonts w:ascii="Calibri" w:hAnsi="Calibri" w:cs="Book Antiqua"/>
                <w:b/>
                <w:bCs/>
              </w:rPr>
              <w:t>ID Ref:</w:t>
            </w:r>
          </w:p>
        </w:tc>
        <w:tc>
          <w:tcPr>
            <w:tcW w:w="5087" w:type="dxa"/>
          </w:tcPr>
          <w:p w14:paraId="46699EB8" w14:textId="3DABFA82" w:rsidR="004A22D6" w:rsidRPr="000072D4" w:rsidRDefault="004A22D6"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57</w:t>
            </w:r>
          </w:p>
        </w:tc>
      </w:tr>
      <w:tr w:rsidR="000072D4" w:rsidRPr="000072D4" w14:paraId="7E625925" w14:textId="77777777" w:rsidTr="001E0E5C">
        <w:tc>
          <w:tcPr>
            <w:tcW w:w="2001" w:type="dxa"/>
            <w:shd w:val="clear" w:color="auto" w:fill="DBDBDB" w:themeFill="accent3" w:themeFillTint="66"/>
          </w:tcPr>
          <w:p w14:paraId="1EC765DC" w14:textId="77777777" w:rsidR="004A22D6" w:rsidRPr="000072D4" w:rsidRDefault="004A22D6" w:rsidP="001E0E5C">
            <w:pPr>
              <w:rPr>
                <w:rFonts w:ascii="Calibri" w:hAnsi="Calibri" w:cs="Book Antiqua"/>
                <w:b/>
                <w:bCs/>
              </w:rPr>
            </w:pPr>
            <w:r w:rsidRPr="000072D4">
              <w:rPr>
                <w:rFonts w:ascii="Calibri" w:hAnsi="Calibri" w:cs="Book Antiqua"/>
                <w:b/>
                <w:bCs/>
              </w:rPr>
              <w:t>Descripción:</w:t>
            </w:r>
          </w:p>
        </w:tc>
        <w:tc>
          <w:tcPr>
            <w:tcW w:w="5087" w:type="dxa"/>
          </w:tcPr>
          <w:p w14:paraId="629B6443" w14:textId="15B43F45" w:rsidR="004A22D6" w:rsidRPr="000072D4" w:rsidRDefault="00AF5E22" w:rsidP="001E0E5C">
            <w:pPr>
              <w:widowControl w:val="0"/>
              <w:rPr>
                <w:rFonts w:ascii="Calibri" w:hAnsi="Calibri" w:cs="Book Antiqua"/>
              </w:rPr>
            </w:pPr>
            <w:r w:rsidRPr="000072D4">
              <w:rPr>
                <w:rFonts w:cs="Calibri"/>
              </w:rPr>
              <w:t xml:space="preserve">Listado de reservas fallido por mala comunicación con la base de datos. </w:t>
            </w:r>
          </w:p>
        </w:tc>
      </w:tr>
      <w:tr w:rsidR="000072D4" w:rsidRPr="000072D4" w14:paraId="2B15DD75" w14:textId="77777777" w:rsidTr="001E0E5C">
        <w:tc>
          <w:tcPr>
            <w:tcW w:w="2001" w:type="dxa"/>
            <w:shd w:val="clear" w:color="auto" w:fill="DBDBDB" w:themeFill="accent3" w:themeFillTint="66"/>
          </w:tcPr>
          <w:p w14:paraId="1E02D57B" w14:textId="77777777" w:rsidR="004A22D6" w:rsidRPr="000072D4" w:rsidRDefault="004A22D6" w:rsidP="001E0E5C">
            <w:pPr>
              <w:rPr>
                <w:rFonts w:ascii="Calibri" w:hAnsi="Calibri" w:cs="Book Antiqua"/>
                <w:b/>
                <w:bCs/>
              </w:rPr>
            </w:pPr>
            <w:r w:rsidRPr="000072D4">
              <w:rPr>
                <w:rFonts w:ascii="Calibri" w:hAnsi="Calibri" w:cs="Book Antiqua"/>
                <w:b/>
                <w:bCs/>
              </w:rPr>
              <w:t>Reqs. asociados:</w:t>
            </w:r>
          </w:p>
        </w:tc>
        <w:tc>
          <w:tcPr>
            <w:tcW w:w="5087" w:type="dxa"/>
          </w:tcPr>
          <w:p w14:paraId="6DC49F08" w14:textId="77777777" w:rsidR="004A22D6" w:rsidRPr="000072D4" w:rsidRDefault="004A22D6" w:rsidP="001E0E5C">
            <w:pPr>
              <w:rPr>
                <w:rFonts w:ascii="Calibri" w:hAnsi="Calibri" w:cs="Book Antiqua"/>
              </w:rPr>
            </w:pPr>
            <w:r w:rsidRPr="000072D4">
              <w:rPr>
                <w:rFonts w:ascii="Calibri" w:hAnsi="Calibri" w:cs="Book Antiqua"/>
              </w:rPr>
              <w:t>RF-20</w:t>
            </w:r>
          </w:p>
        </w:tc>
      </w:tr>
      <w:tr w:rsidR="000072D4" w:rsidRPr="000072D4" w14:paraId="1E6EAB39" w14:textId="77777777" w:rsidTr="001E0E5C">
        <w:tc>
          <w:tcPr>
            <w:tcW w:w="2001" w:type="dxa"/>
            <w:shd w:val="clear" w:color="auto" w:fill="DBDBDB" w:themeFill="accent3" w:themeFillTint="66"/>
          </w:tcPr>
          <w:p w14:paraId="00DDAC8C" w14:textId="77777777" w:rsidR="004A22D6" w:rsidRPr="000072D4" w:rsidRDefault="004A22D6" w:rsidP="001E0E5C">
            <w:pPr>
              <w:rPr>
                <w:rFonts w:ascii="Calibri" w:hAnsi="Calibri" w:cs="Book Antiqua"/>
                <w:b/>
                <w:bCs/>
              </w:rPr>
            </w:pPr>
            <w:r w:rsidRPr="000072D4">
              <w:rPr>
                <w:rFonts w:ascii="Calibri" w:hAnsi="Calibri" w:cs="Book Antiqua"/>
                <w:b/>
                <w:bCs/>
              </w:rPr>
              <w:t>CU asociados:</w:t>
            </w:r>
          </w:p>
        </w:tc>
        <w:tc>
          <w:tcPr>
            <w:tcW w:w="5087" w:type="dxa"/>
          </w:tcPr>
          <w:p w14:paraId="53311E92" w14:textId="77777777" w:rsidR="004A22D6" w:rsidRPr="000072D4" w:rsidRDefault="004A22D6" w:rsidP="001E0E5C">
            <w:pPr>
              <w:rPr>
                <w:rFonts w:ascii="Calibri" w:hAnsi="Calibri" w:cs="Book Antiqua"/>
              </w:rPr>
            </w:pPr>
            <w:r w:rsidRPr="000072D4">
              <w:rPr>
                <w:rFonts w:ascii="Calibri" w:hAnsi="Calibri" w:cs="Book Antiqua"/>
              </w:rPr>
              <w:t>CU-16-CU-18</w:t>
            </w:r>
          </w:p>
        </w:tc>
      </w:tr>
      <w:tr w:rsidR="000072D4" w:rsidRPr="000072D4" w14:paraId="30B1AD40" w14:textId="77777777" w:rsidTr="001E0E5C">
        <w:tc>
          <w:tcPr>
            <w:tcW w:w="2001" w:type="dxa"/>
            <w:shd w:val="clear" w:color="auto" w:fill="DBDBDB" w:themeFill="accent3" w:themeFillTint="66"/>
          </w:tcPr>
          <w:p w14:paraId="16AB6308" w14:textId="77777777" w:rsidR="004A22D6" w:rsidRPr="000072D4" w:rsidRDefault="004A22D6" w:rsidP="001E0E5C">
            <w:pPr>
              <w:rPr>
                <w:rFonts w:ascii="Calibri" w:hAnsi="Calibri" w:cs="Book Antiqua"/>
                <w:b/>
                <w:bCs/>
              </w:rPr>
            </w:pPr>
            <w:r w:rsidRPr="000072D4">
              <w:rPr>
                <w:rFonts w:ascii="Calibri" w:hAnsi="Calibri" w:cs="Book Antiqua"/>
                <w:b/>
                <w:bCs/>
              </w:rPr>
              <w:t>Esc. Asociados:</w:t>
            </w:r>
          </w:p>
        </w:tc>
        <w:tc>
          <w:tcPr>
            <w:tcW w:w="5087" w:type="dxa"/>
          </w:tcPr>
          <w:p w14:paraId="4802DBA9" w14:textId="3F1AE9DA" w:rsidR="004A22D6" w:rsidRPr="000072D4" w:rsidRDefault="004A22D6" w:rsidP="001E0E5C">
            <w:pPr>
              <w:rPr>
                <w:rFonts w:ascii="Calibri" w:hAnsi="Calibri" w:cs="Book Antiqua"/>
              </w:rPr>
            </w:pPr>
            <w:r w:rsidRPr="000072D4">
              <w:rPr>
                <w:rFonts w:ascii="Calibri" w:hAnsi="Calibri" w:cs="Book Antiqua"/>
              </w:rPr>
              <w:t>ES-19.3</w:t>
            </w:r>
          </w:p>
        </w:tc>
      </w:tr>
    </w:tbl>
    <w:p w14:paraId="4A6E5B0A" w14:textId="0786C825" w:rsidR="009E09DE" w:rsidRPr="000072D4" w:rsidRDefault="62095248" w:rsidP="0BF28C81">
      <w:r w:rsidRPr="000072D4">
        <w:rPr>
          <w:noProof/>
        </w:rPr>
        <w:drawing>
          <wp:inline distT="0" distB="0" distL="0" distR="0" wp14:anchorId="3B746A68" wp14:editId="17BA4549">
            <wp:extent cx="4074252" cy="2016000"/>
            <wp:effectExtent l="0" t="0" r="2540" b="381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82">
                      <a:extLst>
                        <a:ext uri="{28A0092B-C50C-407E-A947-70E740481C1C}">
                          <a14:useLocalDpi xmlns:a14="http://schemas.microsoft.com/office/drawing/2010/main" val="0"/>
                        </a:ext>
                      </a:extLst>
                    </a:blip>
                    <a:stretch>
                      <a:fillRect/>
                    </a:stretch>
                  </pic:blipFill>
                  <pic:spPr>
                    <a:xfrm>
                      <a:off x="0" y="0"/>
                      <a:ext cx="4074252" cy="2016000"/>
                    </a:xfrm>
                    <a:prstGeom prst="rect">
                      <a:avLst/>
                    </a:prstGeom>
                  </pic:spPr>
                </pic:pic>
              </a:graphicData>
            </a:graphic>
          </wp:inline>
        </w:drawing>
      </w:r>
    </w:p>
    <w:p w14:paraId="1B37AEEC" w14:textId="0786C825" w:rsidR="0BF28C81" w:rsidRPr="000072D4" w:rsidRDefault="0BF28C81" w:rsidP="0BF28C81"/>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3C9D55F9" w14:textId="77777777" w:rsidTr="001E0E5C">
        <w:tc>
          <w:tcPr>
            <w:tcW w:w="2001" w:type="dxa"/>
            <w:shd w:val="clear" w:color="auto" w:fill="DBDBDB" w:themeFill="accent3" w:themeFillTint="66"/>
          </w:tcPr>
          <w:p w14:paraId="23B71692" w14:textId="77777777" w:rsidR="008654C2" w:rsidRPr="000072D4" w:rsidRDefault="008654C2" w:rsidP="001E0E5C">
            <w:pPr>
              <w:rPr>
                <w:rFonts w:ascii="Calibri" w:hAnsi="Calibri" w:cs="Book Antiqua"/>
                <w:b/>
                <w:bCs/>
              </w:rPr>
            </w:pPr>
            <w:r w:rsidRPr="000072D4">
              <w:rPr>
                <w:rFonts w:ascii="Calibri" w:hAnsi="Calibri" w:cs="Book Antiqua"/>
                <w:b/>
                <w:bCs/>
              </w:rPr>
              <w:t>ID Ref:</w:t>
            </w:r>
          </w:p>
        </w:tc>
        <w:tc>
          <w:tcPr>
            <w:tcW w:w="5087" w:type="dxa"/>
          </w:tcPr>
          <w:p w14:paraId="41E9ACF7" w14:textId="571B97E4" w:rsidR="008654C2" w:rsidRPr="000072D4" w:rsidRDefault="008654C2"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58</w:t>
            </w:r>
          </w:p>
        </w:tc>
      </w:tr>
      <w:tr w:rsidR="000072D4" w:rsidRPr="000072D4" w14:paraId="004101CC" w14:textId="77777777" w:rsidTr="001E0E5C">
        <w:tc>
          <w:tcPr>
            <w:tcW w:w="2001" w:type="dxa"/>
            <w:shd w:val="clear" w:color="auto" w:fill="DBDBDB" w:themeFill="accent3" w:themeFillTint="66"/>
          </w:tcPr>
          <w:p w14:paraId="7AF80DEA" w14:textId="77777777" w:rsidR="008654C2" w:rsidRPr="000072D4" w:rsidRDefault="008654C2" w:rsidP="001E0E5C">
            <w:pPr>
              <w:rPr>
                <w:rFonts w:ascii="Calibri" w:hAnsi="Calibri" w:cs="Book Antiqua"/>
                <w:b/>
                <w:bCs/>
              </w:rPr>
            </w:pPr>
            <w:r w:rsidRPr="000072D4">
              <w:rPr>
                <w:rFonts w:ascii="Calibri" w:hAnsi="Calibri" w:cs="Book Antiqua"/>
                <w:b/>
                <w:bCs/>
              </w:rPr>
              <w:t>Descripción:</w:t>
            </w:r>
          </w:p>
        </w:tc>
        <w:tc>
          <w:tcPr>
            <w:tcW w:w="5087" w:type="dxa"/>
          </w:tcPr>
          <w:p w14:paraId="193ACFC2" w14:textId="1DA208C2" w:rsidR="008654C2" w:rsidRPr="000072D4" w:rsidRDefault="00CC506E" w:rsidP="001E0E5C">
            <w:pPr>
              <w:spacing w:line="259" w:lineRule="auto"/>
              <w:rPr>
                <w:rFonts w:ascii="Calibri" w:hAnsi="Calibri" w:cs="Book Antiqua"/>
              </w:rPr>
            </w:pPr>
            <w:r w:rsidRPr="000072D4">
              <w:rPr>
                <w:rFonts w:cs="Calibri"/>
              </w:rPr>
              <w:t>Eliminación de hotel exitosa.</w:t>
            </w:r>
          </w:p>
        </w:tc>
      </w:tr>
      <w:tr w:rsidR="000072D4" w:rsidRPr="000072D4" w14:paraId="4039BEAE" w14:textId="77777777" w:rsidTr="001E0E5C">
        <w:tc>
          <w:tcPr>
            <w:tcW w:w="2001" w:type="dxa"/>
            <w:shd w:val="clear" w:color="auto" w:fill="DBDBDB" w:themeFill="accent3" w:themeFillTint="66"/>
          </w:tcPr>
          <w:p w14:paraId="58EEAB0D" w14:textId="77777777" w:rsidR="008654C2" w:rsidRPr="000072D4" w:rsidRDefault="008654C2" w:rsidP="001E0E5C">
            <w:pPr>
              <w:rPr>
                <w:rFonts w:ascii="Calibri" w:hAnsi="Calibri" w:cs="Book Antiqua"/>
                <w:b/>
                <w:bCs/>
              </w:rPr>
            </w:pPr>
            <w:r w:rsidRPr="000072D4">
              <w:rPr>
                <w:rFonts w:ascii="Calibri" w:hAnsi="Calibri" w:cs="Book Antiqua"/>
                <w:b/>
                <w:bCs/>
              </w:rPr>
              <w:t>Reqs. asociados:</w:t>
            </w:r>
          </w:p>
        </w:tc>
        <w:tc>
          <w:tcPr>
            <w:tcW w:w="5087" w:type="dxa"/>
          </w:tcPr>
          <w:p w14:paraId="5724F78D" w14:textId="65C242E0" w:rsidR="008654C2" w:rsidRPr="000072D4" w:rsidRDefault="008654C2" w:rsidP="001E0E5C">
            <w:pPr>
              <w:rPr>
                <w:rFonts w:ascii="Calibri" w:hAnsi="Calibri" w:cs="Book Antiqua"/>
              </w:rPr>
            </w:pPr>
            <w:r w:rsidRPr="000072D4">
              <w:rPr>
                <w:rFonts w:ascii="Calibri" w:hAnsi="Calibri" w:cs="Book Antiqua"/>
              </w:rPr>
              <w:t>RF-</w:t>
            </w:r>
            <w:r w:rsidR="00CC506E" w:rsidRPr="000072D4">
              <w:rPr>
                <w:rFonts w:ascii="Calibri" w:hAnsi="Calibri" w:cs="Book Antiqua"/>
              </w:rPr>
              <w:t>3</w:t>
            </w:r>
          </w:p>
        </w:tc>
      </w:tr>
      <w:tr w:rsidR="000072D4" w:rsidRPr="000072D4" w14:paraId="7802513B" w14:textId="77777777" w:rsidTr="001E0E5C">
        <w:tc>
          <w:tcPr>
            <w:tcW w:w="2001" w:type="dxa"/>
            <w:shd w:val="clear" w:color="auto" w:fill="DBDBDB" w:themeFill="accent3" w:themeFillTint="66"/>
          </w:tcPr>
          <w:p w14:paraId="0254E69E" w14:textId="77777777" w:rsidR="008654C2" w:rsidRPr="000072D4" w:rsidRDefault="008654C2" w:rsidP="001E0E5C">
            <w:pPr>
              <w:rPr>
                <w:rFonts w:ascii="Calibri" w:hAnsi="Calibri" w:cs="Book Antiqua"/>
                <w:b/>
                <w:bCs/>
              </w:rPr>
            </w:pPr>
            <w:r w:rsidRPr="000072D4">
              <w:rPr>
                <w:rFonts w:ascii="Calibri" w:hAnsi="Calibri" w:cs="Book Antiqua"/>
                <w:b/>
                <w:bCs/>
              </w:rPr>
              <w:t>CU asociados:</w:t>
            </w:r>
          </w:p>
        </w:tc>
        <w:tc>
          <w:tcPr>
            <w:tcW w:w="5087" w:type="dxa"/>
          </w:tcPr>
          <w:p w14:paraId="0E1FE0DE" w14:textId="79FE4030" w:rsidR="008654C2" w:rsidRPr="000072D4" w:rsidRDefault="008654C2" w:rsidP="001E0E5C">
            <w:pPr>
              <w:rPr>
                <w:rFonts w:ascii="Calibri" w:hAnsi="Calibri" w:cs="Book Antiqua"/>
              </w:rPr>
            </w:pPr>
            <w:r w:rsidRPr="000072D4">
              <w:rPr>
                <w:rFonts w:ascii="Calibri" w:hAnsi="Calibri" w:cs="Book Antiqua"/>
              </w:rPr>
              <w:t>CU-</w:t>
            </w:r>
            <w:r w:rsidR="00D15E26" w:rsidRPr="000072D4">
              <w:rPr>
                <w:rFonts w:ascii="Calibri" w:hAnsi="Calibri" w:cs="Book Antiqua"/>
              </w:rPr>
              <w:t>6-CU-7</w:t>
            </w:r>
          </w:p>
        </w:tc>
      </w:tr>
      <w:tr w:rsidR="000072D4" w:rsidRPr="000072D4" w14:paraId="3478FDE0" w14:textId="77777777" w:rsidTr="001E0E5C">
        <w:tc>
          <w:tcPr>
            <w:tcW w:w="2001" w:type="dxa"/>
            <w:shd w:val="clear" w:color="auto" w:fill="DBDBDB" w:themeFill="accent3" w:themeFillTint="66"/>
          </w:tcPr>
          <w:p w14:paraId="0BF33834" w14:textId="77777777" w:rsidR="008654C2" w:rsidRPr="000072D4" w:rsidRDefault="008654C2" w:rsidP="001E0E5C">
            <w:pPr>
              <w:rPr>
                <w:rFonts w:ascii="Calibri" w:hAnsi="Calibri" w:cs="Book Antiqua"/>
                <w:b/>
                <w:bCs/>
              </w:rPr>
            </w:pPr>
            <w:r w:rsidRPr="000072D4">
              <w:rPr>
                <w:rFonts w:ascii="Calibri" w:hAnsi="Calibri" w:cs="Book Antiqua"/>
                <w:b/>
                <w:bCs/>
              </w:rPr>
              <w:t>Esc. Asociados:</w:t>
            </w:r>
          </w:p>
        </w:tc>
        <w:tc>
          <w:tcPr>
            <w:tcW w:w="5087" w:type="dxa"/>
          </w:tcPr>
          <w:p w14:paraId="0CBFC86F" w14:textId="53C82901" w:rsidR="008654C2" w:rsidRPr="000072D4" w:rsidRDefault="008654C2" w:rsidP="001E0E5C">
            <w:pPr>
              <w:rPr>
                <w:rFonts w:ascii="Calibri" w:hAnsi="Calibri" w:cs="Book Antiqua"/>
              </w:rPr>
            </w:pPr>
            <w:r w:rsidRPr="000072D4">
              <w:rPr>
                <w:rFonts w:ascii="Calibri" w:hAnsi="Calibri" w:cs="Book Antiqua"/>
              </w:rPr>
              <w:t>ES-</w:t>
            </w:r>
            <w:r w:rsidR="001F5120" w:rsidRPr="000072D4">
              <w:rPr>
                <w:rFonts w:ascii="Calibri" w:hAnsi="Calibri" w:cs="Book Antiqua"/>
              </w:rPr>
              <w:t>20</w:t>
            </w:r>
            <w:r w:rsidRPr="000072D4">
              <w:rPr>
                <w:rFonts w:ascii="Calibri" w:hAnsi="Calibri" w:cs="Book Antiqua"/>
              </w:rPr>
              <w:t>.1</w:t>
            </w:r>
          </w:p>
        </w:tc>
      </w:tr>
    </w:tbl>
    <w:p w14:paraId="57EE15BE" w14:textId="0786C825" w:rsidR="00B86812" w:rsidRPr="000072D4" w:rsidRDefault="00A56A40" w:rsidP="1FC5806C">
      <w:r w:rsidRPr="000072D4">
        <w:rPr>
          <w:noProof/>
        </w:rPr>
        <w:drawing>
          <wp:inline distT="0" distB="0" distL="0" distR="0" wp14:anchorId="770644A5" wp14:editId="2D37855A">
            <wp:extent cx="3989042" cy="2052000"/>
            <wp:effectExtent l="0" t="0" r="0" b="571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83">
                      <a:extLst>
                        <a:ext uri="{28A0092B-C50C-407E-A947-70E740481C1C}">
                          <a14:useLocalDpi xmlns:a14="http://schemas.microsoft.com/office/drawing/2010/main" val="0"/>
                        </a:ext>
                      </a:extLst>
                    </a:blip>
                    <a:stretch>
                      <a:fillRect/>
                    </a:stretch>
                  </pic:blipFill>
                  <pic:spPr>
                    <a:xfrm>
                      <a:off x="0" y="0"/>
                      <a:ext cx="3989042" cy="2052000"/>
                    </a:xfrm>
                    <a:prstGeom prst="rect">
                      <a:avLst/>
                    </a:prstGeom>
                  </pic:spPr>
                </pic:pic>
              </a:graphicData>
            </a:graphic>
          </wp:inline>
        </w:drawing>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274F69B6" w14:textId="77777777" w:rsidTr="001E0E5C">
        <w:tc>
          <w:tcPr>
            <w:tcW w:w="2001" w:type="dxa"/>
            <w:shd w:val="clear" w:color="auto" w:fill="DBDBDB" w:themeFill="accent3" w:themeFillTint="66"/>
          </w:tcPr>
          <w:p w14:paraId="200E8F20" w14:textId="77777777" w:rsidR="00A56A40" w:rsidRPr="000072D4" w:rsidRDefault="00A56A40" w:rsidP="001E0E5C">
            <w:pPr>
              <w:rPr>
                <w:rFonts w:ascii="Calibri" w:hAnsi="Calibri" w:cs="Book Antiqua"/>
                <w:b/>
                <w:bCs/>
              </w:rPr>
            </w:pPr>
            <w:r w:rsidRPr="000072D4">
              <w:rPr>
                <w:rFonts w:ascii="Calibri" w:hAnsi="Calibri" w:cs="Book Antiqua"/>
                <w:b/>
                <w:bCs/>
              </w:rPr>
              <w:lastRenderedPageBreak/>
              <w:t>ID Ref:</w:t>
            </w:r>
          </w:p>
        </w:tc>
        <w:tc>
          <w:tcPr>
            <w:tcW w:w="5087" w:type="dxa"/>
          </w:tcPr>
          <w:p w14:paraId="69957FA9" w14:textId="173AEAA5" w:rsidR="00A56A40" w:rsidRPr="000072D4" w:rsidRDefault="00A56A40" w:rsidP="001E0E5C">
            <w:pPr>
              <w:rPr>
                <w:rFonts w:ascii="Calibri" w:hAnsi="Calibri" w:cs="Book Antiqua"/>
              </w:rPr>
            </w:pPr>
            <w:r w:rsidRPr="000072D4">
              <w:rPr>
                <w:rFonts w:ascii="Calibri" w:hAnsi="Calibri" w:cs="Book Antiqua"/>
              </w:rPr>
              <w:t>DG-</w:t>
            </w:r>
            <w:r w:rsidR="00232AD4" w:rsidRPr="000072D4">
              <w:rPr>
                <w:rFonts w:ascii="Calibri" w:hAnsi="Calibri" w:cs="Book Antiqua"/>
              </w:rPr>
              <w:t>59</w:t>
            </w:r>
          </w:p>
        </w:tc>
      </w:tr>
      <w:tr w:rsidR="000072D4" w:rsidRPr="000072D4" w14:paraId="643731B6" w14:textId="77777777" w:rsidTr="001E0E5C">
        <w:tc>
          <w:tcPr>
            <w:tcW w:w="2001" w:type="dxa"/>
            <w:shd w:val="clear" w:color="auto" w:fill="DBDBDB" w:themeFill="accent3" w:themeFillTint="66"/>
          </w:tcPr>
          <w:p w14:paraId="2C973380" w14:textId="77777777" w:rsidR="00A56A40" w:rsidRPr="000072D4" w:rsidRDefault="00A56A40" w:rsidP="001E0E5C">
            <w:pPr>
              <w:rPr>
                <w:rFonts w:ascii="Calibri" w:hAnsi="Calibri" w:cs="Book Antiqua"/>
                <w:b/>
                <w:bCs/>
              </w:rPr>
            </w:pPr>
            <w:r w:rsidRPr="000072D4">
              <w:rPr>
                <w:rFonts w:ascii="Calibri" w:hAnsi="Calibri" w:cs="Book Antiqua"/>
                <w:b/>
                <w:bCs/>
              </w:rPr>
              <w:t>Descripción:</w:t>
            </w:r>
          </w:p>
        </w:tc>
        <w:tc>
          <w:tcPr>
            <w:tcW w:w="5087" w:type="dxa"/>
          </w:tcPr>
          <w:p w14:paraId="3F9F7ACF" w14:textId="5257B5BD" w:rsidR="00A56A40" w:rsidRPr="000072D4" w:rsidRDefault="00B86812" w:rsidP="001E0E5C">
            <w:pPr>
              <w:spacing w:line="259" w:lineRule="auto"/>
              <w:rPr>
                <w:rFonts w:ascii="Calibri" w:hAnsi="Calibri" w:cs="Book Antiqua"/>
              </w:rPr>
            </w:pPr>
            <w:r w:rsidRPr="000072D4">
              <w:rPr>
                <w:rFonts w:cs="Calibri"/>
              </w:rPr>
              <w:t>Eliminación de hotel fallida por error de comunicación con la base de datos del sistema.</w:t>
            </w:r>
          </w:p>
        </w:tc>
      </w:tr>
      <w:tr w:rsidR="000072D4" w:rsidRPr="000072D4" w14:paraId="6A7DD29E" w14:textId="77777777" w:rsidTr="001E0E5C">
        <w:tc>
          <w:tcPr>
            <w:tcW w:w="2001" w:type="dxa"/>
            <w:shd w:val="clear" w:color="auto" w:fill="DBDBDB" w:themeFill="accent3" w:themeFillTint="66"/>
          </w:tcPr>
          <w:p w14:paraId="347AFD24" w14:textId="77777777" w:rsidR="00A56A40" w:rsidRPr="000072D4" w:rsidRDefault="00A56A40" w:rsidP="001E0E5C">
            <w:pPr>
              <w:rPr>
                <w:rFonts w:ascii="Calibri" w:hAnsi="Calibri" w:cs="Book Antiqua"/>
                <w:b/>
                <w:bCs/>
              </w:rPr>
            </w:pPr>
            <w:r w:rsidRPr="000072D4">
              <w:rPr>
                <w:rFonts w:ascii="Calibri" w:hAnsi="Calibri" w:cs="Book Antiqua"/>
                <w:b/>
                <w:bCs/>
              </w:rPr>
              <w:t>Reqs. asociados:</w:t>
            </w:r>
          </w:p>
        </w:tc>
        <w:tc>
          <w:tcPr>
            <w:tcW w:w="5087" w:type="dxa"/>
          </w:tcPr>
          <w:p w14:paraId="6D4E28BD" w14:textId="77777777" w:rsidR="00A56A40" w:rsidRPr="000072D4" w:rsidRDefault="00A56A40" w:rsidP="001E0E5C">
            <w:pPr>
              <w:rPr>
                <w:rFonts w:ascii="Calibri" w:hAnsi="Calibri" w:cs="Book Antiqua"/>
              </w:rPr>
            </w:pPr>
            <w:r w:rsidRPr="000072D4">
              <w:rPr>
                <w:rFonts w:ascii="Calibri" w:hAnsi="Calibri" w:cs="Book Antiqua"/>
              </w:rPr>
              <w:t>RF-3</w:t>
            </w:r>
          </w:p>
        </w:tc>
      </w:tr>
      <w:tr w:rsidR="000072D4" w:rsidRPr="000072D4" w14:paraId="01421D82" w14:textId="77777777" w:rsidTr="001E0E5C">
        <w:tc>
          <w:tcPr>
            <w:tcW w:w="2001" w:type="dxa"/>
            <w:shd w:val="clear" w:color="auto" w:fill="DBDBDB" w:themeFill="accent3" w:themeFillTint="66"/>
          </w:tcPr>
          <w:p w14:paraId="7805F041" w14:textId="77777777" w:rsidR="00A56A40" w:rsidRPr="000072D4" w:rsidRDefault="00A56A40" w:rsidP="001E0E5C">
            <w:pPr>
              <w:rPr>
                <w:rFonts w:ascii="Calibri" w:hAnsi="Calibri" w:cs="Book Antiqua"/>
                <w:b/>
                <w:bCs/>
              </w:rPr>
            </w:pPr>
            <w:r w:rsidRPr="000072D4">
              <w:rPr>
                <w:rFonts w:ascii="Calibri" w:hAnsi="Calibri" w:cs="Book Antiqua"/>
                <w:b/>
                <w:bCs/>
              </w:rPr>
              <w:t>CU asociados:</w:t>
            </w:r>
          </w:p>
        </w:tc>
        <w:tc>
          <w:tcPr>
            <w:tcW w:w="5087" w:type="dxa"/>
          </w:tcPr>
          <w:p w14:paraId="16DEED4B" w14:textId="77777777" w:rsidR="00A56A40" w:rsidRPr="000072D4" w:rsidRDefault="00A56A40" w:rsidP="001E0E5C">
            <w:pPr>
              <w:rPr>
                <w:rFonts w:ascii="Calibri" w:hAnsi="Calibri" w:cs="Book Antiqua"/>
              </w:rPr>
            </w:pPr>
            <w:r w:rsidRPr="000072D4">
              <w:rPr>
                <w:rFonts w:ascii="Calibri" w:hAnsi="Calibri" w:cs="Book Antiqua"/>
              </w:rPr>
              <w:t>CU-6-CU-7</w:t>
            </w:r>
          </w:p>
        </w:tc>
      </w:tr>
      <w:tr w:rsidR="000072D4" w:rsidRPr="000072D4" w14:paraId="0A3DB536" w14:textId="77777777" w:rsidTr="001E0E5C">
        <w:tc>
          <w:tcPr>
            <w:tcW w:w="2001" w:type="dxa"/>
            <w:shd w:val="clear" w:color="auto" w:fill="DBDBDB" w:themeFill="accent3" w:themeFillTint="66"/>
          </w:tcPr>
          <w:p w14:paraId="6072ADBC" w14:textId="77777777" w:rsidR="00A56A40" w:rsidRPr="000072D4" w:rsidRDefault="00A56A40" w:rsidP="001E0E5C">
            <w:pPr>
              <w:rPr>
                <w:rFonts w:ascii="Calibri" w:hAnsi="Calibri" w:cs="Book Antiqua"/>
                <w:b/>
                <w:bCs/>
              </w:rPr>
            </w:pPr>
            <w:r w:rsidRPr="000072D4">
              <w:rPr>
                <w:rFonts w:ascii="Calibri" w:hAnsi="Calibri" w:cs="Book Antiqua"/>
                <w:b/>
                <w:bCs/>
              </w:rPr>
              <w:t>Esc. Asociados:</w:t>
            </w:r>
          </w:p>
        </w:tc>
        <w:tc>
          <w:tcPr>
            <w:tcW w:w="5087" w:type="dxa"/>
          </w:tcPr>
          <w:p w14:paraId="2A7FF744" w14:textId="3D2D5F56" w:rsidR="00A56A40" w:rsidRPr="000072D4" w:rsidRDefault="00A56A40" w:rsidP="001E0E5C">
            <w:pPr>
              <w:rPr>
                <w:rFonts w:ascii="Calibri" w:hAnsi="Calibri" w:cs="Book Antiqua"/>
              </w:rPr>
            </w:pPr>
            <w:r w:rsidRPr="000072D4">
              <w:rPr>
                <w:rFonts w:ascii="Calibri" w:hAnsi="Calibri" w:cs="Book Antiqua"/>
              </w:rPr>
              <w:t>ES-20.2</w:t>
            </w:r>
          </w:p>
        </w:tc>
      </w:tr>
    </w:tbl>
    <w:p w14:paraId="6928658E" w14:textId="0786C825" w:rsidR="00A56A40" w:rsidRPr="000072D4" w:rsidRDefault="00580D67" w:rsidP="00580D67">
      <w:r w:rsidRPr="000072D4">
        <w:rPr>
          <w:noProof/>
        </w:rPr>
        <w:drawing>
          <wp:inline distT="0" distB="0" distL="0" distR="0" wp14:anchorId="3E38B1D0" wp14:editId="140EC5C9">
            <wp:extent cx="4432528" cy="2184512"/>
            <wp:effectExtent l="0" t="0" r="6350" b="635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84">
                      <a:extLst>
                        <a:ext uri="{28A0092B-C50C-407E-A947-70E740481C1C}">
                          <a14:useLocalDpi xmlns:a14="http://schemas.microsoft.com/office/drawing/2010/main" val="0"/>
                        </a:ext>
                      </a:extLst>
                    </a:blip>
                    <a:stretch>
                      <a:fillRect/>
                    </a:stretch>
                  </pic:blipFill>
                  <pic:spPr>
                    <a:xfrm>
                      <a:off x="0" y="0"/>
                      <a:ext cx="4432528" cy="2184512"/>
                    </a:xfrm>
                    <a:prstGeom prst="rect">
                      <a:avLst/>
                    </a:prstGeom>
                  </pic:spPr>
                </pic:pic>
              </a:graphicData>
            </a:graphic>
          </wp:inline>
        </w:drawing>
      </w:r>
    </w:p>
    <w:p w14:paraId="4AE73543" w14:textId="77777777" w:rsidR="00A56A40" w:rsidRPr="000072D4" w:rsidRDefault="00A56A40" w:rsidP="1FC5806C"/>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BD8DD95" w14:textId="77777777" w:rsidTr="001E0E5C">
        <w:tc>
          <w:tcPr>
            <w:tcW w:w="2001" w:type="dxa"/>
            <w:shd w:val="clear" w:color="auto" w:fill="DBDBDB" w:themeFill="accent3" w:themeFillTint="66"/>
          </w:tcPr>
          <w:p w14:paraId="62DF5F36" w14:textId="77777777" w:rsidR="00A56A40" w:rsidRPr="000072D4" w:rsidRDefault="00A56A40" w:rsidP="001E0E5C">
            <w:pPr>
              <w:rPr>
                <w:rFonts w:ascii="Calibri" w:hAnsi="Calibri" w:cs="Book Antiqua"/>
                <w:b/>
                <w:bCs/>
              </w:rPr>
            </w:pPr>
            <w:r w:rsidRPr="000072D4">
              <w:rPr>
                <w:rFonts w:ascii="Calibri" w:hAnsi="Calibri" w:cs="Book Antiqua"/>
                <w:b/>
                <w:bCs/>
              </w:rPr>
              <w:t>ID Ref:</w:t>
            </w:r>
          </w:p>
        </w:tc>
        <w:tc>
          <w:tcPr>
            <w:tcW w:w="5087" w:type="dxa"/>
          </w:tcPr>
          <w:p w14:paraId="2E548757" w14:textId="5049FA33" w:rsidR="00A56A40" w:rsidRPr="000072D4" w:rsidRDefault="00A56A40" w:rsidP="001E0E5C">
            <w:pPr>
              <w:rPr>
                <w:rFonts w:ascii="Calibri" w:hAnsi="Calibri" w:cs="Book Antiqua"/>
              </w:rPr>
            </w:pPr>
            <w:r w:rsidRPr="000072D4">
              <w:rPr>
                <w:rFonts w:ascii="Calibri" w:hAnsi="Calibri" w:cs="Book Antiqua"/>
              </w:rPr>
              <w:t>DG-</w:t>
            </w:r>
            <w:r w:rsidR="00232AD4" w:rsidRPr="000072D4">
              <w:rPr>
                <w:rFonts w:ascii="Calibri" w:hAnsi="Calibri" w:cs="Book Antiqua"/>
              </w:rPr>
              <w:t>60</w:t>
            </w:r>
          </w:p>
        </w:tc>
      </w:tr>
      <w:tr w:rsidR="000072D4" w:rsidRPr="000072D4" w14:paraId="35995613" w14:textId="77777777" w:rsidTr="001E0E5C">
        <w:tc>
          <w:tcPr>
            <w:tcW w:w="2001" w:type="dxa"/>
            <w:shd w:val="clear" w:color="auto" w:fill="DBDBDB" w:themeFill="accent3" w:themeFillTint="66"/>
          </w:tcPr>
          <w:p w14:paraId="49B99A2F" w14:textId="77777777" w:rsidR="00A56A40" w:rsidRPr="000072D4" w:rsidRDefault="00A56A40" w:rsidP="001E0E5C">
            <w:pPr>
              <w:rPr>
                <w:rFonts w:ascii="Calibri" w:hAnsi="Calibri" w:cs="Book Antiqua"/>
                <w:b/>
                <w:bCs/>
              </w:rPr>
            </w:pPr>
            <w:r w:rsidRPr="000072D4">
              <w:rPr>
                <w:rFonts w:ascii="Calibri" w:hAnsi="Calibri" w:cs="Book Antiqua"/>
                <w:b/>
                <w:bCs/>
              </w:rPr>
              <w:t>Descripción:</w:t>
            </w:r>
          </w:p>
        </w:tc>
        <w:tc>
          <w:tcPr>
            <w:tcW w:w="5087" w:type="dxa"/>
          </w:tcPr>
          <w:p w14:paraId="705CDD0E" w14:textId="096D6B28" w:rsidR="00A56A40" w:rsidRPr="000072D4" w:rsidRDefault="000A270B" w:rsidP="004A5143">
            <w:pPr>
              <w:widowControl w:val="0"/>
              <w:rPr>
                <w:rFonts w:cs="Calibri"/>
              </w:rPr>
            </w:pPr>
            <w:r w:rsidRPr="000072D4">
              <w:rPr>
                <w:rFonts w:cs="Calibri"/>
              </w:rPr>
              <w:t xml:space="preserve">Eliminación de hotel fallida por inexistencia </w:t>
            </w:r>
            <w:r w:rsidR="004A5143" w:rsidRPr="000072D4">
              <w:rPr>
                <w:rFonts w:cs="Calibri"/>
              </w:rPr>
              <w:t>de hotel registrado.</w:t>
            </w:r>
          </w:p>
        </w:tc>
      </w:tr>
      <w:tr w:rsidR="000072D4" w:rsidRPr="000072D4" w14:paraId="185CE5FF" w14:textId="77777777" w:rsidTr="001E0E5C">
        <w:tc>
          <w:tcPr>
            <w:tcW w:w="2001" w:type="dxa"/>
            <w:shd w:val="clear" w:color="auto" w:fill="DBDBDB" w:themeFill="accent3" w:themeFillTint="66"/>
          </w:tcPr>
          <w:p w14:paraId="5687F7A2" w14:textId="77777777" w:rsidR="00A56A40" w:rsidRPr="000072D4" w:rsidRDefault="00A56A40" w:rsidP="001E0E5C">
            <w:pPr>
              <w:rPr>
                <w:rFonts w:ascii="Calibri" w:hAnsi="Calibri" w:cs="Book Antiqua"/>
                <w:b/>
                <w:bCs/>
              </w:rPr>
            </w:pPr>
            <w:r w:rsidRPr="000072D4">
              <w:rPr>
                <w:rFonts w:ascii="Calibri" w:hAnsi="Calibri" w:cs="Book Antiqua"/>
                <w:b/>
                <w:bCs/>
              </w:rPr>
              <w:t>Reqs. asociados:</w:t>
            </w:r>
          </w:p>
        </w:tc>
        <w:tc>
          <w:tcPr>
            <w:tcW w:w="5087" w:type="dxa"/>
          </w:tcPr>
          <w:p w14:paraId="3933EECC" w14:textId="77777777" w:rsidR="00A56A40" w:rsidRPr="000072D4" w:rsidRDefault="00A56A40" w:rsidP="001E0E5C">
            <w:pPr>
              <w:rPr>
                <w:rFonts w:ascii="Calibri" w:hAnsi="Calibri" w:cs="Book Antiqua"/>
              </w:rPr>
            </w:pPr>
            <w:r w:rsidRPr="000072D4">
              <w:rPr>
                <w:rFonts w:ascii="Calibri" w:hAnsi="Calibri" w:cs="Book Antiqua"/>
              </w:rPr>
              <w:t>RF-3</w:t>
            </w:r>
          </w:p>
        </w:tc>
      </w:tr>
      <w:tr w:rsidR="000072D4" w:rsidRPr="000072D4" w14:paraId="31E5684C" w14:textId="77777777" w:rsidTr="001E0E5C">
        <w:tc>
          <w:tcPr>
            <w:tcW w:w="2001" w:type="dxa"/>
            <w:shd w:val="clear" w:color="auto" w:fill="DBDBDB" w:themeFill="accent3" w:themeFillTint="66"/>
          </w:tcPr>
          <w:p w14:paraId="3EF031F7" w14:textId="77777777" w:rsidR="00A56A40" w:rsidRPr="000072D4" w:rsidRDefault="00A56A40" w:rsidP="001E0E5C">
            <w:pPr>
              <w:rPr>
                <w:rFonts w:ascii="Calibri" w:hAnsi="Calibri" w:cs="Book Antiqua"/>
                <w:b/>
                <w:bCs/>
              </w:rPr>
            </w:pPr>
            <w:r w:rsidRPr="000072D4">
              <w:rPr>
                <w:rFonts w:ascii="Calibri" w:hAnsi="Calibri" w:cs="Book Antiqua"/>
                <w:b/>
                <w:bCs/>
              </w:rPr>
              <w:t>CU asociados:</w:t>
            </w:r>
          </w:p>
        </w:tc>
        <w:tc>
          <w:tcPr>
            <w:tcW w:w="5087" w:type="dxa"/>
          </w:tcPr>
          <w:p w14:paraId="1FB9B1C4" w14:textId="77777777" w:rsidR="00A56A40" w:rsidRPr="000072D4" w:rsidRDefault="00A56A40" w:rsidP="001E0E5C">
            <w:pPr>
              <w:rPr>
                <w:rFonts w:ascii="Calibri" w:hAnsi="Calibri" w:cs="Book Antiqua"/>
              </w:rPr>
            </w:pPr>
            <w:r w:rsidRPr="000072D4">
              <w:rPr>
                <w:rFonts w:ascii="Calibri" w:hAnsi="Calibri" w:cs="Book Antiqua"/>
              </w:rPr>
              <w:t>CU-6-CU-7</w:t>
            </w:r>
          </w:p>
        </w:tc>
      </w:tr>
      <w:tr w:rsidR="000072D4" w:rsidRPr="000072D4" w14:paraId="021A1152" w14:textId="77777777" w:rsidTr="001E0E5C">
        <w:tc>
          <w:tcPr>
            <w:tcW w:w="2001" w:type="dxa"/>
            <w:shd w:val="clear" w:color="auto" w:fill="DBDBDB" w:themeFill="accent3" w:themeFillTint="66"/>
          </w:tcPr>
          <w:p w14:paraId="48DEF903" w14:textId="77777777" w:rsidR="00A56A40" w:rsidRPr="000072D4" w:rsidRDefault="00A56A40" w:rsidP="001E0E5C">
            <w:pPr>
              <w:rPr>
                <w:rFonts w:ascii="Calibri" w:hAnsi="Calibri" w:cs="Book Antiqua"/>
                <w:b/>
                <w:bCs/>
              </w:rPr>
            </w:pPr>
            <w:r w:rsidRPr="000072D4">
              <w:rPr>
                <w:rFonts w:ascii="Calibri" w:hAnsi="Calibri" w:cs="Book Antiqua"/>
                <w:b/>
                <w:bCs/>
              </w:rPr>
              <w:t>Esc. Asociados:</w:t>
            </w:r>
          </w:p>
        </w:tc>
        <w:tc>
          <w:tcPr>
            <w:tcW w:w="5087" w:type="dxa"/>
          </w:tcPr>
          <w:p w14:paraId="2D03B3EB" w14:textId="2AC4DF22" w:rsidR="00A56A40" w:rsidRPr="000072D4" w:rsidRDefault="00A56A40" w:rsidP="001E0E5C">
            <w:pPr>
              <w:rPr>
                <w:rFonts w:ascii="Calibri" w:hAnsi="Calibri" w:cs="Book Antiqua"/>
              </w:rPr>
            </w:pPr>
            <w:r w:rsidRPr="000072D4">
              <w:rPr>
                <w:rFonts w:ascii="Calibri" w:hAnsi="Calibri" w:cs="Book Antiqua"/>
              </w:rPr>
              <w:t>ES-20.3</w:t>
            </w:r>
          </w:p>
        </w:tc>
      </w:tr>
    </w:tbl>
    <w:p w14:paraId="1B58815E" w14:textId="0786C825" w:rsidR="000A270B" w:rsidRPr="000072D4" w:rsidRDefault="00A91A19" w:rsidP="1FC5806C">
      <w:r w:rsidRPr="000072D4">
        <w:rPr>
          <w:noProof/>
        </w:rPr>
        <w:drawing>
          <wp:inline distT="0" distB="0" distL="0" distR="0" wp14:anchorId="01AC7E17" wp14:editId="19C71161">
            <wp:extent cx="4369025" cy="2171812"/>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85">
                      <a:extLst>
                        <a:ext uri="{28A0092B-C50C-407E-A947-70E740481C1C}">
                          <a14:useLocalDpi xmlns:a14="http://schemas.microsoft.com/office/drawing/2010/main" val="0"/>
                        </a:ext>
                      </a:extLst>
                    </a:blip>
                    <a:stretch>
                      <a:fillRect/>
                    </a:stretch>
                  </pic:blipFill>
                  <pic:spPr>
                    <a:xfrm>
                      <a:off x="0" y="0"/>
                      <a:ext cx="4369025" cy="2171812"/>
                    </a:xfrm>
                    <a:prstGeom prst="rect">
                      <a:avLst/>
                    </a:prstGeom>
                  </pic:spPr>
                </pic:pic>
              </a:graphicData>
            </a:graphic>
          </wp:inline>
        </w:drawing>
      </w:r>
    </w:p>
    <w:p w14:paraId="040956C2" w14:textId="0786C825" w:rsidR="003C1062" w:rsidRPr="000072D4" w:rsidRDefault="003C1062" w:rsidP="00BB678D"/>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220D32B9" w14:textId="77777777" w:rsidTr="45E75535">
        <w:tc>
          <w:tcPr>
            <w:tcW w:w="2001" w:type="dxa"/>
            <w:shd w:val="clear" w:color="auto" w:fill="DBDBDB" w:themeFill="accent3" w:themeFillTint="66"/>
          </w:tcPr>
          <w:p w14:paraId="1412322F" w14:textId="77777777" w:rsidR="006A3E17" w:rsidRPr="000072D4" w:rsidRDefault="006A3E17" w:rsidP="20DC2323">
            <w:pPr>
              <w:rPr>
                <w:rFonts w:ascii="Calibri" w:hAnsi="Calibri" w:cs="Book Antiqua"/>
                <w:b/>
                <w:bCs/>
              </w:rPr>
            </w:pPr>
            <w:r w:rsidRPr="000072D4">
              <w:rPr>
                <w:rFonts w:ascii="Calibri" w:hAnsi="Calibri" w:cs="Book Antiqua"/>
                <w:b/>
                <w:bCs/>
              </w:rPr>
              <w:t>ID Ref:</w:t>
            </w:r>
          </w:p>
        </w:tc>
        <w:tc>
          <w:tcPr>
            <w:tcW w:w="5087" w:type="dxa"/>
          </w:tcPr>
          <w:p w14:paraId="185622C3" w14:textId="42CDB8A5" w:rsidR="006A3E17" w:rsidRPr="000072D4" w:rsidRDefault="006A3E17" w:rsidP="20DC2323">
            <w:pPr>
              <w:rPr>
                <w:rFonts w:ascii="Calibri" w:hAnsi="Calibri" w:cs="Book Antiqua"/>
              </w:rPr>
            </w:pPr>
            <w:r w:rsidRPr="000072D4">
              <w:rPr>
                <w:rFonts w:ascii="Calibri" w:hAnsi="Calibri" w:cs="Book Antiqua"/>
              </w:rPr>
              <w:t>DG-</w:t>
            </w:r>
            <w:r w:rsidR="00232AD4" w:rsidRPr="000072D4">
              <w:rPr>
                <w:rFonts w:ascii="Calibri" w:hAnsi="Calibri" w:cs="Book Antiqua"/>
              </w:rPr>
              <w:t>61</w:t>
            </w:r>
          </w:p>
        </w:tc>
      </w:tr>
      <w:tr w:rsidR="000072D4" w:rsidRPr="000072D4" w14:paraId="14C44C44" w14:textId="77777777" w:rsidTr="45E75535">
        <w:tc>
          <w:tcPr>
            <w:tcW w:w="2001" w:type="dxa"/>
            <w:shd w:val="clear" w:color="auto" w:fill="DBDBDB" w:themeFill="accent3" w:themeFillTint="66"/>
          </w:tcPr>
          <w:p w14:paraId="1A3E6D42" w14:textId="77777777" w:rsidR="006A3E17" w:rsidRPr="000072D4" w:rsidRDefault="006A3E17" w:rsidP="20DC2323">
            <w:pPr>
              <w:rPr>
                <w:rFonts w:ascii="Calibri" w:hAnsi="Calibri" w:cs="Book Antiqua"/>
                <w:b/>
                <w:bCs/>
              </w:rPr>
            </w:pPr>
            <w:r w:rsidRPr="000072D4">
              <w:rPr>
                <w:rFonts w:ascii="Calibri" w:hAnsi="Calibri" w:cs="Book Antiqua"/>
                <w:b/>
                <w:bCs/>
              </w:rPr>
              <w:t>Descripción:</w:t>
            </w:r>
          </w:p>
        </w:tc>
        <w:tc>
          <w:tcPr>
            <w:tcW w:w="5087" w:type="dxa"/>
          </w:tcPr>
          <w:p w14:paraId="6A4435E8" w14:textId="4D7F56A6" w:rsidR="20DC2323" w:rsidRPr="000072D4" w:rsidRDefault="20DC2323" w:rsidP="20DC2323">
            <w:pPr>
              <w:spacing w:line="259" w:lineRule="auto"/>
              <w:rPr>
                <w:rFonts w:ascii="Calibri" w:hAnsi="Calibri" w:cs="Book Antiqua"/>
              </w:rPr>
            </w:pPr>
            <w:r w:rsidRPr="000072D4">
              <w:rPr>
                <w:rFonts w:ascii="Calibri" w:hAnsi="Calibri" w:cs="Book Antiqua"/>
              </w:rPr>
              <w:t>Sucursales agregadas correctamente</w:t>
            </w:r>
          </w:p>
        </w:tc>
      </w:tr>
      <w:tr w:rsidR="000072D4" w:rsidRPr="000072D4" w14:paraId="1A449263" w14:textId="77777777" w:rsidTr="45E75535">
        <w:tc>
          <w:tcPr>
            <w:tcW w:w="2001" w:type="dxa"/>
            <w:shd w:val="clear" w:color="auto" w:fill="DBDBDB" w:themeFill="accent3" w:themeFillTint="66"/>
          </w:tcPr>
          <w:p w14:paraId="249480F6" w14:textId="77777777" w:rsidR="006A3E17" w:rsidRPr="000072D4" w:rsidRDefault="006A3E17" w:rsidP="20DC2323">
            <w:pPr>
              <w:rPr>
                <w:rFonts w:ascii="Calibri" w:hAnsi="Calibri" w:cs="Book Antiqua"/>
                <w:b/>
                <w:bCs/>
              </w:rPr>
            </w:pPr>
            <w:r w:rsidRPr="000072D4">
              <w:rPr>
                <w:rFonts w:ascii="Calibri" w:hAnsi="Calibri" w:cs="Book Antiqua"/>
                <w:b/>
                <w:bCs/>
              </w:rPr>
              <w:t>Reqs. asociados:</w:t>
            </w:r>
          </w:p>
        </w:tc>
        <w:tc>
          <w:tcPr>
            <w:tcW w:w="5087" w:type="dxa"/>
          </w:tcPr>
          <w:p w14:paraId="1F3EFE34" w14:textId="2BA7676A" w:rsidR="006A3E17" w:rsidRPr="000072D4" w:rsidRDefault="006A3E17" w:rsidP="20DC2323">
            <w:pPr>
              <w:rPr>
                <w:rFonts w:ascii="Calibri" w:hAnsi="Calibri" w:cs="Book Antiqua"/>
              </w:rPr>
            </w:pPr>
            <w:r w:rsidRPr="000072D4">
              <w:rPr>
                <w:rFonts w:ascii="Calibri" w:hAnsi="Calibri" w:cs="Book Antiqua"/>
              </w:rPr>
              <w:t>RF-21</w:t>
            </w:r>
          </w:p>
        </w:tc>
      </w:tr>
      <w:tr w:rsidR="000072D4" w:rsidRPr="000072D4" w14:paraId="5418316F" w14:textId="77777777" w:rsidTr="45E75535">
        <w:tc>
          <w:tcPr>
            <w:tcW w:w="2001" w:type="dxa"/>
            <w:shd w:val="clear" w:color="auto" w:fill="DBDBDB" w:themeFill="accent3" w:themeFillTint="66"/>
          </w:tcPr>
          <w:p w14:paraId="7711F403" w14:textId="77777777" w:rsidR="006A3E17" w:rsidRPr="000072D4" w:rsidRDefault="006A3E17" w:rsidP="20DC2323">
            <w:pPr>
              <w:rPr>
                <w:rFonts w:ascii="Calibri" w:hAnsi="Calibri" w:cs="Book Antiqua"/>
                <w:b/>
                <w:bCs/>
              </w:rPr>
            </w:pPr>
            <w:r w:rsidRPr="000072D4">
              <w:rPr>
                <w:rFonts w:ascii="Calibri" w:hAnsi="Calibri" w:cs="Book Antiqua"/>
                <w:b/>
                <w:bCs/>
              </w:rPr>
              <w:t>CU asociados:</w:t>
            </w:r>
          </w:p>
        </w:tc>
        <w:tc>
          <w:tcPr>
            <w:tcW w:w="5087" w:type="dxa"/>
          </w:tcPr>
          <w:p w14:paraId="552CA8A0" w14:textId="3F9631EE" w:rsidR="006A3E17" w:rsidRPr="000072D4" w:rsidRDefault="006A3E17" w:rsidP="20DC2323">
            <w:pPr>
              <w:rPr>
                <w:rFonts w:ascii="Calibri" w:hAnsi="Calibri" w:cs="Book Antiqua"/>
              </w:rPr>
            </w:pPr>
            <w:r w:rsidRPr="000072D4">
              <w:rPr>
                <w:rFonts w:ascii="Calibri" w:hAnsi="Calibri" w:cs="Book Antiqua"/>
              </w:rPr>
              <w:t>CU-21</w:t>
            </w:r>
          </w:p>
        </w:tc>
      </w:tr>
      <w:tr w:rsidR="000072D4" w:rsidRPr="000072D4" w14:paraId="32FC9D80" w14:textId="77777777" w:rsidTr="45E75535">
        <w:tc>
          <w:tcPr>
            <w:tcW w:w="2001" w:type="dxa"/>
            <w:shd w:val="clear" w:color="auto" w:fill="DBDBDB" w:themeFill="accent3" w:themeFillTint="66"/>
          </w:tcPr>
          <w:p w14:paraId="12DC0613" w14:textId="77777777" w:rsidR="006A3E17" w:rsidRPr="000072D4" w:rsidRDefault="006A3E17" w:rsidP="20DC2323">
            <w:pPr>
              <w:rPr>
                <w:rFonts w:ascii="Calibri" w:hAnsi="Calibri" w:cs="Book Antiqua"/>
                <w:b/>
                <w:bCs/>
              </w:rPr>
            </w:pPr>
            <w:r w:rsidRPr="000072D4">
              <w:rPr>
                <w:rFonts w:ascii="Calibri" w:hAnsi="Calibri" w:cs="Book Antiqua"/>
                <w:b/>
                <w:bCs/>
              </w:rPr>
              <w:t>Esc. Asociados:</w:t>
            </w:r>
          </w:p>
        </w:tc>
        <w:tc>
          <w:tcPr>
            <w:tcW w:w="5087" w:type="dxa"/>
          </w:tcPr>
          <w:p w14:paraId="7981959C" w14:textId="0694B89D" w:rsidR="006A3E17" w:rsidRPr="000072D4" w:rsidRDefault="006A3E17" w:rsidP="20DC2323">
            <w:pPr>
              <w:rPr>
                <w:rFonts w:ascii="Calibri" w:hAnsi="Calibri" w:cs="Book Antiqua"/>
              </w:rPr>
            </w:pPr>
            <w:r w:rsidRPr="000072D4">
              <w:rPr>
                <w:rFonts w:ascii="Calibri" w:hAnsi="Calibri" w:cs="Book Antiqua"/>
              </w:rPr>
              <w:t>ES-21.1</w:t>
            </w:r>
          </w:p>
        </w:tc>
      </w:tr>
    </w:tbl>
    <w:p w14:paraId="2B7F202B" w14:textId="3059D439" w:rsidR="00C26406" w:rsidRPr="000072D4" w:rsidRDefault="45E75535" w:rsidP="0CBDA88A">
      <w:r w:rsidRPr="000072D4">
        <w:rPr>
          <w:noProof/>
        </w:rPr>
        <w:lastRenderedPageBreak/>
        <w:drawing>
          <wp:inline distT="0" distB="0" distL="0" distR="0" wp14:anchorId="08C64623" wp14:editId="141E2F80">
            <wp:extent cx="5040000" cy="2688000"/>
            <wp:effectExtent l="0" t="0" r="0" b="0"/>
            <wp:docPr id="650572609" name="Picture 65057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572609"/>
                    <pic:cNvPicPr/>
                  </pic:nvPicPr>
                  <pic:blipFill>
                    <a:blip r:embed="rId86">
                      <a:extLst>
                        <a:ext uri="{28A0092B-C50C-407E-A947-70E740481C1C}">
                          <a14:useLocalDpi xmlns:a14="http://schemas.microsoft.com/office/drawing/2010/main" val="0"/>
                        </a:ext>
                      </a:extLst>
                    </a:blip>
                    <a:stretch>
                      <a:fillRect/>
                    </a:stretch>
                  </pic:blipFill>
                  <pic:spPr>
                    <a:xfrm>
                      <a:off x="0" y="0"/>
                      <a:ext cx="5040000" cy="2688000"/>
                    </a:xfrm>
                    <a:prstGeom prst="rect">
                      <a:avLst/>
                    </a:prstGeom>
                  </pic:spPr>
                </pic:pic>
              </a:graphicData>
            </a:graphic>
          </wp:inline>
        </w:drawing>
      </w:r>
    </w:p>
    <w:p w14:paraId="1225A823" w14:textId="77777777" w:rsidR="000F0398" w:rsidRPr="000072D4" w:rsidRDefault="000F0398" w:rsidP="0CBDA88A"/>
    <w:p w14:paraId="2D79B926" w14:textId="77777777" w:rsidR="00C26406" w:rsidRPr="000072D4" w:rsidRDefault="00C26406" w:rsidP="0CBDA88A"/>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1A486C01" w14:textId="77777777" w:rsidTr="45E75535">
        <w:tc>
          <w:tcPr>
            <w:tcW w:w="2001" w:type="dxa"/>
            <w:shd w:val="clear" w:color="auto" w:fill="DBDBDB" w:themeFill="accent3" w:themeFillTint="66"/>
          </w:tcPr>
          <w:p w14:paraId="516E57C6" w14:textId="77777777" w:rsidR="006A3E17" w:rsidRPr="000072D4" w:rsidRDefault="006A3E17" w:rsidP="45E75535">
            <w:pPr>
              <w:rPr>
                <w:rFonts w:ascii="Calibri" w:hAnsi="Calibri" w:cs="Book Antiqua"/>
                <w:b/>
                <w:bCs/>
              </w:rPr>
            </w:pPr>
            <w:r w:rsidRPr="000072D4">
              <w:rPr>
                <w:rFonts w:ascii="Calibri" w:hAnsi="Calibri" w:cs="Book Antiqua"/>
                <w:b/>
                <w:bCs/>
              </w:rPr>
              <w:t>ID Ref:</w:t>
            </w:r>
          </w:p>
        </w:tc>
        <w:tc>
          <w:tcPr>
            <w:tcW w:w="5087" w:type="dxa"/>
          </w:tcPr>
          <w:p w14:paraId="5F72E7E8" w14:textId="13F504AA" w:rsidR="006A3E17" w:rsidRPr="000072D4" w:rsidRDefault="006A3E17" w:rsidP="45E75535">
            <w:pPr>
              <w:rPr>
                <w:rFonts w:ascii="Calibri" w:hAnsi="Calibri" w:cs="Book Antiqua"/>
              </w:rPr>
            </w:pPr>
            <w:r w:rsidRPr="000072D4">
              <w:rPr>
                <w:rFonts w:ascii="Calibri" w:hAnsi="Calibri" w:cs="Book Antiqua"/>
              </w:rPr>
              <w:t>DG-</w:t>
            </w:r>
            <w:r w:rsidR="00232AD4" w:rsidRPr="000072D4">
              <w:rPr>
                <w:rFonts w:ascii="Calibri" w:hAnsi="Calibri" w:cs="Book Antiqua"/>
              </w:rPr>
              <w:t>62</w:t>
            </w:r>
          </w:p>
        </w:tc>
      </w:tr>
      <w:tr w:rsidR="000072D4" w:rsidRPr="000072D4" w14:paraId="4E4E378E" w14:textId="77777777" w:rsidTr="45E75535">
        <w:tc>
          <w:tcPr>
            <w:tcW w:w="2001" w:type="dxa"/>
            <w:shd w:val="clear" w:color="auto" w:fill="DBDBDB" w:themeFill="accent3" w:themeFillTint="66"/>
          </w:tcPr>
          <w:p w14:paraId="542F741E" w14:textId="77777777" w:rsidR="006A3E17" w:rsidRPr="000072D4" w:rsidRDefault="006A3E17" w:rsidP="45E75535">
            <w:pPr>
              <w:rPr>
                <w:rFonts w:ascii="Calibri" w:hAnsi="Calibri" w:cs="Book Antiqua"/>
                <w:b/>
                <w:bCs/>
              </w:rPr>
            </w:pPr>
            <w:r w:rsidRPr="000072D4">
              <w:rPr>
                <w:rFonts w:ascii="Calibri" w:hAnsi="Calibri" w:cs="Book Antiqua"/>
                <w:b/>
                <w:bCs/>
              </w:rPr>
              <w:t>Descripción:</w:t>
            </w:r>
          </w:p>
        </w:tc>
        <w:tc>
          <w:tcPr>
            <w:tcW w:w="5087" w:type="dxa"/>
          </w:tcPr>
          <w:p w14:paraId="2D9FEEB1" w14:textId="04A0E9BF" w:rsidR="45E75535" w:rsidRPr="000072D4" w:rsidRDefault="45E75535" w:rsidP="45E75535">
            <w:pPr>
              <w:spacing w:line="259" w:lineRule="auto"/>
              <w:rPr>
                <w:rFonts w:ascii="Calibri" w:hAnsi="Calibri" w:cs="Book Antiqua"/>
              </w:rPr>
            </w:pPr>
            <w:r w:rsidRPr="000072D4">
              <w:rPr>
                <w:rFonts w:ascii="Calibri" w:hAnsi="Calibri" w:cs="Book Antiqua"/>
              </w:rPr>
              <w:t>Error al agregar sucursales por falta de datos</w:t>
            </w:r>
          </w:p>
        </w:tc>
      </w:tr>
      <w:tr w:rsidR="000072D4" w:rsidRPr="000072D4" w14:paraId="12425B40" w14:textId="77777777" w:rsidTr="45E75535">
        <w:tc>
          <w:tcPr>
            <w:tcW w:w="2001" w:type="dxa"/>
            <w:shd w:val="clear" w:color="auto" w:fill="DBDBDB" w:themeFill="accent3" w:themeFillTint="66"/>
          </w:tcPr>
          <w:p w14:paraId="10A32FD2" w14:textId="77777777" w:rsidR="006A3E17" w:rsidRPr="000072D4" w:rsidRDefault="006A3E17" w:rsidP="45E75535">
            <w:pPr>
              <w:rPr>
                <w:rFonts w:ascii="Calibri" w:hAnsi="Calibri" w:cs="Book Antiqua"/>
                <w:b/>
                <w:bCs/>
              </w:rPr>
            </w:pPr>
            <w:r w:rsidRPr="000072D4">
              <w:rPr>
                <w:rFonts w:ascii="Calibri" w:hAnsi="Calibri" w:cs="Book Antiqua"/>
                <w:b/>
                <w:bCs/>
              </w:rPr>
              <w:t>Reqs. asociados:</w:t>
            </w:r>
          </w:p>
        </w:tc>
        <w:tc>
          <w:tcPr>
            <w:tcW w:w="5087" w:type="dxa"/>
          </w:tcPr>
          <w:p w14:paraId="4ABE3E89" w14:textId="2BA7676A" w:rsidR="006A3E17" w:rsidRPr="000072D4" w:rsidRDefault="006A3E17" w:rsidP="45E75535">
            <w:pPr>
              <w:rPr>
                <w:rFonts w:ascii="Calibri" w:hAnsi="Calibri" w:cs="Book Antiqua"/>
              </w:rPr>
            </w:pPr>
            <w:r w:rsidRPr="000072D4">
              <w:rPr>
                <w:rFonts w:ascii="Calibri" w:hAnsi="Calibri" w:cs="Book Antiqua"/>
              </w:rPr>
              <w:t>RF-21</w:t>
            </w:r>
          </w:p>
        </w:tc>
      </w:tr>
      <w:tr w:rsidR="000072D4" w:rsidRPr="000072D4" w14:paraId="7BAC88F6" w14:textId="77777777" w:rsidTr="45E75535">
        <w:tc>
          <w:tcPr>
            <w:tcW w:w="2001" w:type="dxa"/>
            <w:shd w:val="clear" w:color="auto" w:fill="DBDBDB" w:themeFill="accent3" w:themeFillTint="66"/>
          </w:tcPr>
          <w:p w14:paraId="76B9824C" w14:textId="77777777" w:rsidR="006A3E17" w:rsidRPr="000072D4" w:rsidRDefault="006A3E17" w:rsidP="45E75535">
            <w:pPr>
              <w:rPr>
                <w:rFonts w:ascii="Calibri" w:hAnsi="Calibri" w:cs="Book Antiqua"/>
                <w:b/>
                <w:bCs/>
              </w:rPr>
            </w:pPr>
            <w:r w:rsidRPr="000072D4">
              <w:rPr>
                <w:rFonts w:ascii="Calibri" w:hAnsi="Calibri" w:cs="Book Antiqua"/>
                <w:b/>
                <w:bCs/>
              </w:rPr>
              <w:t>CU asociados:</w:t>
            </w:r>
          </w:p>
        </w:tc>
        <w:tc>
          <w:tcPr>
            <w:tcW w:w="5087" w:type="dxa"/>
          </w:tcPr>
          <w:p w14:paraId="0B9C1A9D" w14:textId="3F9631EE" w:rsidR="006A3E17" w:rsidRPr="000072D4" w:rsidRDefault="006A3E17" w:rsidP="45E75535">
            <w:pPr>
              <w:rPr>
                <w:rFonts w:ascii="Calibri" w:hAnsi="Calibri" w:cs="Book Antiqua"/>
              </w:rPr>
            </w:pPr>
            <w:r w:rsidRPr="000072D4">
              <w:rPr>
                <w:rFonts w:ascii="Calibri" w:hAnsi="Calibri" w:cs="Book Antiqua"/>
              </w:rPr>
              <w:t>CU-21</w:t>
            </w:r>
          </w:p>
        </w:tc>
      </w:tr>
      <w:tr w:rsidR="000072D4" w:rsidRPr="000072D4" w14:paraId="61C3C652" w14:textId="77777777" w:rsidTr="45E75535">
        <w:tc>
          <w:tcPr>
            <w:tcW w:w="2001" w:type="dxa"/>
            <w:shd w:val="clear" w:color="auto" w:fill="DBDBDB" w:themeFill="accent3" w:themeFillTint="66"/>
          </w:tcPr>
          <w:p w14:paraId="2763450F" w14:textId="77777777" w:rsidR="006A3E17" w:rsidRPr="000072D4" w:rsidRDefault="006A3E17" w:rsidP="45E75535">
            <w:pPr>
              <w:rPr>
                <w:rFonts w:ascii="Calibri" w:hAnsi="Calibri" w:cs="Book Antiqua"/>
                <w:b/>
                <w:bCs/>
              </w:rPr>
            </w:pPr>
            <w:r w:rsidRPr="000072D4">
              <w:rPr>
                <w:rFonts w:ascii="Calibri" w:hAnsi="Calibri" w:cs="Book Antiqua"/>
                <w:b/>
                <w:bCs/>
              </w:rPr>
              <w:t>Esc. Asociados:</w:t>
            </w:r>
          </w:p>
        </w:tc>
        <w:tc>
          <w:tcPr>
            <w:tcW w:w="5087" w:type="dxa"/>
          </w:tcPr>
          <w:p w14:paraId="2BB73593" w14:textId="1850ACEA" w:rsidR="006A3E17" w:rsidRPr="000072D4" w:rsidRDefault="006A3E17" w:rsidP="45E75535">
            <w:pPr>
              <w:rPr>
                <w:rFonts w:ascii="Calibri" w:hAnsi="Calibri" w:cs="Book Antiqua"/>
              </w:rPr>
            </w:pPr>
            <w:r w:rsidRPr="000072D4">
              <w:rPr>
                <w:rFonts w:ascii="Calibri" w:hAnsi="Calibri" w:cs="Book Antiqua"/>
              </w:rPr>
              <w:t>ES-21.2</w:t>
            </w:r>
          </w:p>
        </w:tc>
      </w:tr>
    </w:tbl>
    <w:p w14:paraId="4666FCC2" w14:textId="7AA0EC76" w:rsidR="00C26406" w:rsidRPr="000072D4" w:rsidRDefault="45E75535" w:rsidP="0CBDA88A">
      <w:r w:rsidRPr="000072D4">
        <w:rPr>
          <w:noProof/>
        </w:rPr>
        <w:drawing>
          <wp:inline distT="0" distB="0" distL="0" distR="0" wp14:anchorId="60FF03BF" wp14:editId="14999053">
            <wp:extent cx="5040000" cy="2698500"/>
            <wp:effectExtent l="0" t="0" r="0" b="0"/>
            <wp:docPr id="1798962681" name="Picture 179896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962681"/>
                    <pic:cNvPicPr/>
                  </pic:nvPicPr>
                  <pic:blipFill>
                    <a:blip r:embed="rId87">
                      <a:extLst>
                        <a:ext uri="{28A0092B-C50C-407E-A947-70E740481C1C}">
                          <a14:useLocalDpi xmlns:a14="http://schemas.microsoft.com/office/drawing/2010/main" val="0"/>
                        </a:ext>
                      </a:extLst>
                    </a:blip>
                    <a:stretch>
                      <a:fillRect/>
                    </a:stretch>
                  </pic:blipFill>
                  <pic:spPr>
                    <a:xfrm>
                      <a:off x="0" y="0"/>
                      <a:ext cx="5040000" cy="2698500"/>
                    </a:xfrm>
                    <a:prstGeom prst="rect">
                      <a:avLst/>
                    </a:prstGeom>
                  </pic:spPr>
                </pic:pic>
              </a:graphicData>
            </a:graphic>
          </wp:inline>
        </w:drawing>
      </w:r>
    </w:p>
    <w:p w14:paraId="02C71151" w14:textId="77777777" w:rsidR="000F0398" w:rsidRPr="000072D4" w:rsidRDefault="000F0398" w:rsidP="0CBDA88A"/>
    <w:p w14:paraId="0AD29B3E" w14:textId="51209C02" w:rsidR="45E75535" w:rsidRPr="000072D4" w:rsidRDefault="45E75535" w:rsidP="45E75535"/>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6030"/>
      </w:tblGrid>
      <w:tr w:rsidR="000072D4" w:rsidRPr="000072D4" w14:paraId="2CF3E331" w14:textId="77777777" w:rsidTr="45E75535">
        <w:tc>
          <w:tcPr>
            <w:tcW w:w="2001" w:type="dxa"/>
            <w:shd w:val="clear" w:color="auto" w:fill="DBDBDB" w:themeFill="accent3" w:themeFillTint="66"/>
          </w:tcPr>
          <w:p w14:paraId="1FA308D1" w14:textId="77777777" w:rsidR="006A3E17" w:rsidRPr="000072D4" w:rsidRDefault="006A3E17" w:rsidP="45E75535">
            <w:pPr>
              <w:rPr>
                <w:rFonts w:ascii="Calibri" w:hAnsi="Calibri" w:cs="Book Antiqua"/>
                <w:b/>
                <w:bCs/>
              </w:rPr>
            </w:pPr>
            <w:r w:rsidRPr="000072D4">
              <w:rPr>
                <w:rFonts w:ascii="Calibri" w:hAnsi="Calibri" w:cs="Book Antiqua"/>
                <w:b/>
                <w:bCs/>
              </w:rPr>
              <w:t>ID Ref:</w:t>
            </w:r>
          </w:p>
        </w:tc>
        <w:tc>
          <w:tcPr>
            <w:tcW w:w="6030" w:type="dxa"/>
          </w:tcPr>
          <w:p w14:paraId="49035440" w14:textId="320C9D65" w:rsidR="006A3E17" w:rsidRPr="000072D4" w:rsidRDefault="006A3E17" w:rsidP="45E75535">
            <w:pPr>
              <w:rPr>
                <w:rFonts w:ascii="Calibri" w:hAnsi="Calibri" w:cs="Book Antiqua"/>
              </w:rPr>
            </w:pPr>
            <w:r w:rsidRPr="000072D4">
              <w:rPr>
                <w:rFonts w:ascii="Calibri" w:hAnsi="Calibri" w:cs="Book Antiqua"/>
              </w:rPr>
              <w:t>DG-</w:t>
            </w:r>
            <w:r w:rsidR="00232AD4" w:rsidRPr="000072D4">
              <w:rPr>
                <w:rFonts w:ascii="Calibri" w:hAnsi="Calibri" w:cs="Book Antiqua"/>
              </w:rPr>
              <w:t>6</w:t>
            </w:r>
            <w:r w:rsidR="009F5AAB" w:rsidRPr="000072D4">
              <w:rPr>
                <w:rFonts w:ascii="Calibri" w:hAnsi="Calibri" w:cs="Book Antiqua"/>
              </w:rPr>
              <w:t>3</w:t>
            </w:r>
          </w:p>
        </w:tc>
      </w:tr>
      <w:tr w:rsidR="000072D4" w:rsidRPr="000072D4" w14:paraId="3624C358" w14:textId="77777777" w:rsidTr="45E75535">
        <w:tc>
          <w:tcPr>
            <w:tcW w:w="2001" w:type="dxa"/>
            <w:shd w:val="clear" w:color="auto" w:fill="DBDBDB" w:themeFill="accent3" w:themeFillTint="66"/>
          </w:tcPr>
          <w:p w14:paraId="6EC836F2" w14:textId="77777777" w:rsidR="006A3E17" w:rsidRPr="000072D4" w:rsidRDefault="006A3E17" w:rsidP="45E75535">
            <w:pPr>
              <w:rPr>
                <w:rFonts w:ascii="Calibri" w:hAnsi="Calibri" w:cs="Book Antiqua"/>
                <w:b/>
                <w:bCs/>
              </w:rPr>
            </w:pPr>
            <w:r w:rsidRPr="000072D4">
              <w:rPr>
                <w:rFonts w:ascii="Calibri" w:hAnsi="Calibri" w:cs="Book Antiqua"/>
                <w:b/>
                <w:bCs/>
              </w:rPr>
              <w:t>Descripción:</w:t>
            </w:r>
          </w:p>
        </w:tc>
        <w:tc>
          <w:tcPr>
            <w:tcW w:w="6030" w:type="dxa"/>
          </w:tcPr>
          <w:p w14:paraId="661FBD38" w14:textId="4A80D2BF" w:rsidR="45E75535" w:rsidRPr="000072D4" w:rsidRDefault="45E75535" w:rsidP="45E75535">
            <w:pPr>
              <w:spacing w:line="259" w:lineRule="auto"/>
              <w:rPr>
                <w:rFonts w:ascii="Calibri" w:hAnsi="Calibri" w:cs="Book Antiqua"/>
              </w:rPr>
            </w:pPr>
            <w:r w:rsidRPr="000072D4">
              <w:rPr>
                <w:rFonts w:ascii="Calibri" w:hAnsi="Calibri" w:cs="Book Antiqua"/>
              </w:rPr>
              <w:t>Error al agregar sucursales por id duplicado o ya existente</w:t>
            </w:r>
          </w:p>
        </w:tc>
      </w:tr>
      <w:tr w:rsidR="000072D4" w:rsidRPr="000072D4" w14:paraId="7781FB2B" w14:textId="77777777" w:rsidTr="45E75535">
        <w:tc>
          <w:tcPr>
            <w:tcW w:w="2001" w:type="dxa"/>
            <w:shd w:val="clear" w:color="auto" w:fill="DBDBDB" w:themeFill="accent3" w:themeFillTint="66"/>
          </w:tcPr>
          <w:p w14:paraId="4EABA378" w14:textId="77777777" w:rsidR="006A3E17" w:rsidRPr="000072D4" w:rsidRDefault="006A3E17" w:rsidP="45E75535">
            <w:pPr>
              <w:rPr>
                <w:rFonts w:ascii="Calibri" w:hAnsi="Calibri" w:cs="Book Antiqua"/>
                <w:b/>
                <w:bCs/>
              </w:rPr>
            </w:pPr>
            <w:r w:rsidRPr="000072D4">
              <w:rPr>
                <w:rFonts w:ascii="Calibri" w:hAnsi="Calibri" w:cs="Book Antiqua"/>
                <w:b/>
                <w:bCs/>
              </w:rPr>
              <w:t>Reqs. asociados:</w:t>
            </w:r>
          </w:p>
        </w:tc>
        <w:tc>
          <w:tcPr>
            <w:tcW w:w="6030" w:type="dxa"/>
          </w:tcPr>
          <w:p w14:paraId="2D9AB0A5" w14:textId="2BA7676A" w:rsidR="006A3E17" w:rsidRPr="000072D4" w:rsidRDefault="006A3E17" w:rsidP="45E75535">
            <w:pPr>
              <w:rPr>
                <w:rFonts w:ascii="Calibri" w:hAnsi="Calibri" w:cs="Book Antiqua"/>
              </w:rPr>
            </w:pPr>
            <w:r w:rsidRPr="000072D4">
              <w:rPr>
                <w:rFonts w:ascii="Calibri" w:hAnsi="Calibri" w:cs="Book Antiqua"/>
              </w:rPr>
              <w:t>RF-21</w:t>
            </w:r>
          </w:p>
        </w:tc>
      </w:tr>
      <w:tr w:rsidR="000072D4" w:rsidRPr="000072D4" w14:paraId="7DFDA1CD" w14:textId="77777777" w:rsidTr="45E75535">
        <w:tc>
          <w:tcPr>
            <w:tcW w:w="2001" w:type="dxa"/>
            <w:shd w:val="clear" w:color="auto" w:fill="DBDBDB" w:themeFill="accent3" w:themeFillTint="66"/>
          </w:tcPr>
          <w:p w14:paraId="5115A528" w14:textId="77777777" w:rsidR="006A3E17" w:rsidRPr="000072D4" w:rsidRDefault="006A3E17" w:rsidP="45E75535">
            <w:pPr>
              <w:rPr>
                <w:rFonts w:ascii="Calibri" w:hAnsi="Calibri" w:cs="Book Antiqua"/>
                <w:b/>
                <w:bCs/>
              </w:rPr>
            </w:pPr>
            <w:r w:rsidRPr="000072D4">
              <w:rPr>
                <w:rFonts w:ascii="Calibri" w:hAnsi="Calibri" w:cs="Book Antiqua"/>
                <w:b/>
                <w:bCs/>
              </w:rPr>
              <w:t>CU asociados:</w:t>
            </w:r>
          </w:p>
        </w:tc>
        <w:tc>
          <w:tcPr>
            <w:tcW w:w="6030" w:type="dxa"/>
          </w:tcPr>
          <w:p w14:paraId="0EF2C026" w14:textId="3F9631EE" w:rsidR="006A3E17" w:rsidRPr="000072D4" w:rsidRDefault="006A3E17" w:rsidP="45E75535">
            <w:pPr>
              <w:rPr>
                <w:rFonts w:ascii="Calibri" w:hAnsi="Calibri" w:cs="Book Antiqua"/>
              </w:rPr>
            </w:pPr>
            <w:r w:rsidRPr="000072D4">
              <w:rPr>
                <w:rFonts w:ascii="Calibri" w:hAnsi="Calibri" w:cs="Book Antiqua"/>
              </w:rPr>
              <w:t>CU-21</w:t>
            </w:r>
          </w:p>
        </w:tc>
      </w:tr>
      <w:tr w:rsidR="000072D4" w:rsidRPr="000072D4" w14:paraId="30813605" w14:textId="77777777" w:rsidTr="45E75535">
        <w:tc>
          <w:tcPr>
            <w:tcW w:w="2001" w:type="dxa"/>
            <w:shd w:val="clear" w:color="auto" w:fill="DBDBDB" w:themeFill="accent3" w:themeFillTint="66"/>
          </w:tcPr>
          <w:p w14:paraId="6F4F26F0" w14:textId="77777777" w:rsidR="006A3E17" w:rsidRPr="000072D4" w:rsidRDefault="006A3E17" w:rsidP="45E75535">
            <w:pPr>
              <w:rPr>
                <w:rFonts w:ascii="Calibri" w:hAnsi="Calibri" w:cs="Book Antiqua"/>
                <w:b/>
                <w:bCs/>
              </w:rPr>
            </w:pPr>
            <w:r w:rsidRPr="000072D4">
              <w:rPr>
                <w:rFonts w:ascii="Calibri" w:hAnsi="Calibri" w:cs="Book Antiqua"/>
                <w:b/>
                <w:bCs/>
              </w:rPr>
              <w:t>Esc. Asociados:</w:t>
            </w:r>
          </w:p>
        </w:tc>
        <w:tc>
          <w:tcPr>
            <w:tcW w:w="6030" w:type="dxa"/>
          </w:tcPr>
          <w:p w14:paraId="233B8CBE" w14:textId="479C3E92" w:rsidR="006A3E17" w:rsidRPr="000072D4" w:rsidRDefault="006A3E17" w:rsidP="45E75535">
            <w:pPr>
              <w:rPr>
                <w:rFonts w:ascii="Calibri" w:hAnsi="Calibri" w:cs="Book Antiqua"/>
              </w:rPr>
            </w:pPr>
            <w:r w:rsidRPr="000072D4">
              <w:rPr>
                <w:rFonts w:ascii="Calibri" w:hAnsi="Calibri" w:cs="Book Antiqua"/>
              </w:rPr>
              <w:t>ES-21.3</w:t>
            </w:r>
          </w:p>
        </w:tc>
      </w:tr>
    </w:tbl>
    <w:p w14:paraId="1A1DD804" w14:textId="7F00D616" w:rsidR="45E75535" w:rsidRPr="000072D4" w:rsidRDefault="45E75535" w:rsidP="45E75535">
      <w:r w:rsidRPr="000072D4">
        <w:rPr>
          <w:noProof/>
        </w:rPr>
        <w:lastRenderedPageBreak/>
        <w:drawing>
          <wp:inline distT="0" distB="0" distL="0" distR="0" wp14:anchorId="5F09B46F" wp14:editId="6E3D4409">
            <wp:extent cx="5040000" cy="2667000"/>
            <wp:effectExtent l="0" t="0" r="0" b="0"/>
            <wp:docPr id="1541068676" name="Picture 154106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068676"/>
                    <pic:cNvPicPr/>
                  </pic:nvPicPr>
                  <pic:blipFill>
                    <a:blip r:embed="rId88">
                      <a:extLst>
                        <a:ext uri="{28A0092B-C50C-407E-A947-70E740481C1C}">
                          <a14:useLocalDpi xmlns:a14="http://schemas.microsoft.com/office/drawing/2010/main" val="0"/>
                        </a:ext>
                      </a:extLst>
                    </a:blip>
                    <a:stretch>
                      <a:fillRect/>
                    </a:stretch>
                  </pic:blipFill>
                  <pic:spPr>
                    <a:xfrm>
                      <a:off x="0" y="0"/>
                      <a:ext cx="5040000" cy="2667000"/>
                    </a:xfrm>
                    <a:prstGeom prst="rect">
                      <a:avLst/>
                    </a:prstGeom>
                  </pic:spPr>
                </pic:pic>
              </a:graphicData>
            </a:graphic>
          </wp:inline>
        </w:drawing>
      </w:r>
    </w:p>
    <w:p w14:paraId="7A3A4ED2" w14:textId="0F74A4AD" w:rsidR="45E75535" w:rsidRPr="000072D4" w:rsidRDefault="45E75535" w:rsidP="45E75535"/>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6030"/>
      </w:tblGrid>
      <w:tr w:rsidR="000072D4" w:rsidRPr="000072D4" w14:paraId="4AE47B34" w14:textId="77777777" w:rsidTr="420B8238">
        <w:tc>
          <w:tcPr>
            <w:tcW w:w="2001" w:type="dxa"/>
            <w:shd w:val="clear" w:color="auto" w:fill="DBDBDB" w:themeFill="accent3" w:themeFillTint="66"/>
          </w:tcPr>
          <w:p w14:paraId="14CBED48" w14:textId="77777777" w:rsidR="006A3E17" w:rsidRPr="000072D4" w:rsidRDefault="006A3E17" w:rsidP="45E75535">
            <w:pPr>
              <w:rPr>
                <w:rFonts w:ascii="Calibri" w:hAnsi="Calibri" w:cs="Book Antiqua"/>
                <w:b/>
                <w:bCs/>
              </w:rPr>
            </w:pPr>
            <w:r w:rsidRPr="000072D4">
              <w:rPr>
                <w:rFonts w:ascii="Calibri" w:hAnsi="Calibri" w:cs="Book Antiqua"/>
                <w:b/>
                <w:bCs/>
              </w:rPr>
              <w:t>ID Ref:</w:t>
            </w:r>
          </w:p>
        </w:tc>
        <w:tc>
          <w:tcPr>
            <w:tcW w:w="6030" w:type="dxa"/>
          </w:tcPr>
          <w:p w14:paraId="6E4DDC04" w14:textId="0F486B80" w:rsidR="006A3E17" w:rsidRPr="000072D4" w:rsidRDefault="006A3E17" w:rsidP="45E75535">
            <w:pPr>
              <w:rPr>
                <w:rFonts w:ascii="Calibri" w:hAnsi="Calibri" w:cs="Book Antiqua"/>
              </w:rPr>
            </w:pPr>
            <w:r w:rsidRPr="000072D4">
              <w:rPr>
                <w:rFonts w:ascii="Calibri" w:hAnsi="Calibri" w:cs="Book Antiqua"/>
              </w:rPr>
              <w:t>DG-</w:t>
            </w:r>
            <w:r w:rsidR="00232AD4" w:rsidRPr="000072D4">
              <w:rPr>
                <w:rFonts w:ascii="Calibri" w:hAnsi="Calibri" w:cs="Book Antiqua"/>
              </w:rPr>
              <w:t>6</w:t>
            </w:r>
            <w:r w:rsidR="00244B5C" w:rsidRPr="000072D4">
              <w:rPr>
                <w:rFonts w:ascii="Calibri" w:hAnsi="Calibri" w:cs="Book Antiqua"/>
              </w:rPr>
              <w:t>4</w:t>
            </w:r>
          </w:p>
        </w:tc>
      </w:tr>
      <w:tr w:rsidR="000072D4" w:rsidRPr="000072D4" w14:paraId="1EE39AE8" w14:textId="77777777" w:rsidTr="420B8238">
        <w:tc>
          <w:tcPr>
            <w:tcW w:w="2001" w:type="dxa"/>
            <w:shd w:val="clear" w:color="auto" w:fill="DBDBDB" w:themeFill="accent3" w:themeFillTint="66"/>
          </w:tcPr>
          <w:p w14:paraId="5005CE8D" w14:textId="77777777" w:rsidR="006A3E17" w:rsidRPr="000072D4" w:rsidRDefault="006A3E17" w:rsidP="45E75535">
            <w:pPr>
              <w:rPr>
                <w:rFonts w:ascii="Calibri" w:hAnsi="Calibri" w:cs="Book Antiqua"/>
                <w:b/>
                <w:bCs/>
              </w:rPr>
            </w:pPr>
            <w:r w:rsidRPr="000072D4">
              <w:rPr>
                <w:rFonts w:ascii="Calibri" w:hAnsi="Calibri" w:cs="Book Antiqua"/>
                <w:b/>
                <w:bCs/>
              </w:rPr>
              <w:t>Descripción:</w:t>
            </w:r>
          </w:p>
        </w:tc>
        <w:tc>
          <w:tcPr>
            <w:tcW w:w="6030" w:type="dxa"/>
          </w:tcPr>
          <w:p w14:paraId="2A203F7D" w14:textId="1483AD45" w:rsidR="45E75535" w:rsidRPr="000072D4" w:rsidRDefault="45E75535" w:rsidP="45E75535">
            <w:pPr>
              <w:spacing w:line="259" w:lineRule="auto"/>
              <w:rPr>
                <w:rFonts w:ascii="Calibri" w:hAnsi="Calibri" w:cs="Book Antiqua"/>
              </w:rPr>
            </w:pPr>
            <w:r w:rsidRPr="000072D4">
              <w:rPr>
                <w:rFonts w:ascii="Calibri" w:hAnsi="Calibri" w:cs="Book Antiqua"/>
              </w:rPr>
              <w:t>Modificación de sucursales exitosamente</w:t>
            </w:r>
          </w:p>
        </w:tc>
      </w:tr>
      <w:tr w:rsidR="000072D4" w:rsidRPr="000072D4" w14:paraId="6E3E5BFA" w14:textId="77777777" w:rsidTr="420B8238">
        <w:tc>
          <w:tcPr>
            <w:tcW w:w="2001" w:type="dxa"/>
            <w:shd w:val="clear" w:color="auto" w:fill="DBDBDB" w:themeFill="accent3" w:themeFillTint="66"/>
          </w:tcPr>
          <w:p w14:paraId="5D51CC2F" w14:textId="77777777" w:rsidR="006A3E17" w:rsidRPr="000072D4" w:rsidRDefault="006A3E17" w:rsidP="45E75535">
            <w:pPr>
              <w:rPr>
                <w:rFonts w:ascii="Calibri" w:hAnsi="Calibri" w:cs="Book Antiqua"/>
                <w:b/>
                <w:bCs/>
              </w:rPr>
            </w:pPr>
            <w:r w:rsidRPr="000072D4">
              <w:rPr>
                <w:rFonts w:ascii="Calibri" w:hAnsi="Calibri" w:cs="Book Antiqua"/>
                <w:b/>
                <w:bCs/>
              </w:rPr>
              <w:t>Reqs. asociados:</w:t>
            </w:r>
          </w:p>
        </w:tc>
        <w:tc>
          <w:tcPr>
            <w:tcW w:w="6030" w:type="dxa"/>
          </w:tcPr>
          <w:p w14:paraId="515C29FE" w14:textId="1962833D" w:rsidR="006A3E17" w:rsidRPr="000072D4" w:rsidRDefault="006A3E17" w:rsidP="45E75535">
            <w:pPr>
              <w:rPr>
                <w:rFonts w:ascii="Calibri" w:hAnsi="Calibri" w:cs="Book Antiqua"/>
              </w:rPr>
            </w:pPr>
            <w:r w:rsidRPr="000072D4">
              <w:rPr>
                <w:rFonts w:ascii="Calibri" w:hAnsi="Calibri" w:cs="Book Antiqua"/>
              </w:rPr>
              <w:t>RF-22</w:t>
            </w:r>
          </w:p>
        </w:tc>
      </w:tr>
      <w:tr w:rsidR="000072D4" w:rsidRPr="000072D4" w14:paraId="65D2B413" w14:textId="77777777" w:rsidTr="420B8238">
        <w:tc>
          <w:tcPr>
            <w:tcW w:w="2001" w:type="dxa"/>
            <w:shd w:val="clear" w:color="auto" w:fill="DBDBDB" w:themeFill="accent3" w:themeFillTint="66"/>
          </w:tcPr>
          <w:p w14:paraId="67757741" w14:textId="77777777" w:rsidR="006A3E17" w:rsidRPr="000072D4" w:rsidRDefault="006A3E17" w:rsidP="45E75535">
            <w:pPr>
              <w:rPr>
                <w:rFonts w:ascii="Calibri" w:hAnsi="Calibri" w:cs="Book Antiqua"/>
                <w:b/>
                <w:bCs/>
              </w:rPr>
            </w:pPr>
            <w:r w:rsidRPr="000072D4">
              <w:rPr>
                <w:rFonts w:ascii="Calibri" w:hAnsi="Calibri" w:cs="Book Antiqua"/>
                <w:b/>
                <w:bCs/>
              </w:rPr>
              <w:t>CU asociados:</w:t>
            </w:r>
          </w:p>
        </w:tc>
        <w:tc>
          <w:tcPr>
            <w:tcW w:w="6030" w:type="dxa"/>
          </w:tcPr>
          <w:p w14:paraId="15E48EEA" w14:textId="687BCACB" w:rsidR="006A3E17" w:rsidRPr="000072D4" w:rsidRDefault="006A3E17" w:rsidP="45E75535">
            <w:pPr>
              <w:rPr>
                <w:rFonts w:ascii="Calibri" w:hAnsi="Calibri" w:cs="Book Antiqua"/>
              </w:rPr>
            </w:pPr>
            <w:r w:rsidRPr="000072D4">
              <w:rPr>
                <w:rFonts w:ascii="Calibri" w:hAnsi="Calibri" w:cs="Book Antiqua"/>
              </w:rPr>
              <w:t>CU-22</w:t>
            </w:r>
          </w:p>
        </w:tc>
      </w:tr>
      <w:tr w:rsidR="000072D4" w:rsidRPr="000072D4" w14:paraId="78157879" w14:textId="77777777" w:rsidTr="420B8238">
        <w:tc>
          <w:tcPr>
            <w:tcW w:w="2001" w:type="dxa"/>
            <w:shd w:val="clear" w:color="auto" w:fill="DBDBDB" w:themeFill="accent3" w:themeFillTint="66"/>
          </w:tcPr>
          <w:p w14:paraId="5BEB85D1" w14:textId="77777777" w:rsidR="006A3E17" w:rsidRPr="000072D4" w:rsidRDefault="006A3E17" w:rsidP="45E75535">
            <w:pPr>
              <w:rPr>
                <w:rFonts w:ascii="Calibri" w:hAnsi="Calibri" w:cs="Book Antiqua"/>
                <w:b/>
                <w:bCs/>
              </w:rPr>
            </w:pPr>
            <w:r w:rsidRPr="000072D4">
              <w:rPr>
                <w:rFonts w:ascii="Calibri" w:hAnsi="Calibri" w:cs="Book Antiqua"/>
                <w:b/>
                <w:bCs/>
              </w:rPr>
              <w:t>Esc. Asociados:</w:t>
            </w:r>
          </w:p>
        </w:tc>
        <w:tc>
          <w:tcPr>
            <w:tcW w:w="6030" w:type="dxa"/>
          </w:tcPr>
          <w:p w14:paraId="6DA47EC0" w14:textId="0F523EFA" w:rsidR="006A3E17" w:rsidRPr="000072D4" w:rsidRDefault="006A3E17" w:rsidP="45E75535">
            <w:pPr>
              <w:rPr>
                <w:rFonts w:ascii="Calibri" w:hAnsi="Calibri" w:cs="Book Antiqua"/>
              </w:rPr>
            </w:pPr>
            <w:r w:rsidRPr="000072D4">
              <w:rPr>
                <w:rFonts w:ascii="Calibri" w:hAnsi="Calibri" w:cs="Book Antiqua"/>
              </w:rPr>
              <w:t>ES-22.1</w:t>
            </w:r>
          </w:p>
        </w:tc>
      </w:tr>
    </w:tbl>
    <w:p w14:paraId="7519C36B" w14:textId="4D018E27" w:rsidR="45E75535" w:rsidRPr="000072D4" w:rsidRDefault="420B8238" w:rsidP="420B8238">
      <w:r w:rsidRPr="000072D4">
        <w:rPr>
          <w:noProof/>
        </w:rPr>
        <w:drawing>
          <wp:inline distT="0" distB="0" distL="0" distR="0" wp14:anchorId="1D77D3A0" wp14:editId="56D658BC">
            <wp:extent cx="5040000" cy="2530500"/>
            <wp:effectExtent l="0" t="0" r="0" b="0"/>
            <wp:docPr id="652481891" name="Imagen 65248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040000" cy="2530500"/>
                    </a:xfrm>
                    <a:prstGeom prst="rect">
                      <a:avLst/>
                    </a:prstGeom>
                  </pic:spPr>
                </pic:pic>
              </a:graphicData>
            </a:graphic>
          </wp:inline>
        </w:drawing>
      </w:r>
    </w:p>
    <w:p w14:paraId="77A488A9" w14:textId="77777777" w:rsidR="000F0398" w:rsidRPr="000072D4" w:rsidRDefault="000F0398" w:rsidP="420B8238"/>
    <w:p w14:paraId="0429D9C7" w14:textId="77777777" w:rsidR="00C26406" w:rsidRPr="000072D4" w:rsidRDefault="00C26406" w:rsidP="0CBDA88A"/>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338D2257" w14:textId="77777777" w:rsidTr="420B8238">
        <w:tc>
          <w:tcPr>
            <w:tcW w:w="2001" w:type="dxa"/>
            <w:shd w:val="clear" w:color="auto" w:fill="DBDBDB" w:themeFill="accent3" w:themeFillTint="66"/>
          </w:tcPr>
          <w:p w14:paraId="228B24A4" w14:textId="77777777" w:rsidR="55C9A497" w:rsidRPr="000072D4" w:rsidRDefault="55C9A497" w:rsidP="420B8238">
            <w:pPr>
              <w:rPr>
                <w:rFonts w:ascii="Calibri" w:hAnsi="Calibri" w:cs="Book Antiqua"/>
                <w:b/>
                <w:bCs/>
              </w:rPr>
            </w:pPr>
            <w:r w:rsidRPr="000072D4">
              <w:rPr>
                <w:rFonts w:ascii="Calibri" w:hAnsi="Calibri" w:cs="Book Antiqua"/>
                <w:b/>
                <w:bCs/>
              </w:rPr>
              <w:t>ID Ref:</w:t>
            </w:r>
          </w:p>
        </w:tc>
        <w:tc>
          <w:tcPr>
            <w:tcW w:w="5087" w:type="dxa"/>
          </w:tcPr>
          <w:p w14:paraId="2D31A6A6" w14:textId="7CC8CB55" w:rsidR="55C9A497" w:rsidRPr="000072D4" w:rsidRDefault="55C9A497" w:rsidP="420B8238">
            <w:pPr>
              <w:rPr>
                <w:rFonts w:ascii="Calibri" w:hAnsi="Calibri" w:cs="Book Antiqua"/>
              </w:rPr>
            </w:pPr>
            <w:r w:rsidRPr="000072D4">
              <w:rPr>
                <w:rFonts w:ascii="Calibri" w:hAnsi="Calibri" w:cs="Book Antiqua"/>
              </w:rPr>
              <w:t>DG-</w:t>
            </w:r>
            <w:r w:rsidR="00232AD4" w:rsidRPr="000072D4">
              <w:rPr>
                <w:rFonts w:ascii="Calibri" w:hAnsi="Calibri" w:cs="Book Antiqua"/>
              </w:rPr>
              <w:t>6</w:t>
            </w:r>
            <w:r w:rsidR="00244B5C" w:rsidRPr="000072D4">
              <w:rPr>
                <w:rFonts w:ascii="Calibri" w:hAnsi="Calibri" w:cs="Book Antiqua"/>
              </w:rPr>
              <w:t>5</w:t>
            </w:r>
          </w:p>
        </w:tc>
      </w:tr>
      <w:tr w:rsidR="000072D4" w:rsidRPr="000072D4" w14:paraId="057DCF0E" w14:textId="77777777" w:rsidTr="420B8238">
        <w:tc>
          <w:tcPr>
            <w:tcW w:w="2001" w:type="dxa"/>
            <w:shd w:val="clear" w:color="auto" w:fill="DBDBDB" w:themeFill="accent3" w:themeFillTint="66"/>
          </w:tcPr>
          <w:p w14:paraId="207225DC" w14:textId="77777777" w:rsidR="55C9A497" w:rsidRPr="000072D4" w:rsidRDefault="55C9A497" w:rsidP="420B8238">
            <w:pPr>
              <w:rPr>
                <w:rFonts w:ascii="Calibri" w:hAnsi="Calibri" w:cs="Book Antiqua"/>
                <w:b/>
                <w:bCs/>
              </w:rPr>
            </w:pPr>
            <w:r w:rsidRPr="000072D4">
              <w:rPr>
                <w:rFonts w:ascii="Calibri" w:hAnsi="Calibri" w:cs="Book Antiqua"/>
                <w:b/>
                <w:bCs/>
              </w:rPr>
              <w:t>Descripción:</w:t>
            </w:r>
          </w:p>
        </w:tc>
        <w:tc>
          <w:tcPr>
            <w:tcW w:w="5087" w:type="dxa"/>
          </w:tcPr>
          <w:p w14:paraId="4173F6C4" w14:textId="533541F4" w:rsidR="45E75535" w:rsidRPr="000072D4" w:rsidRDefault="45E75535" w:rsidP="420B8238">
            <w:pPr>
              <w:spacing w:line="259" w:lineRule="auto"/>
              <w:rPr>
                <w:rFonts w:ascii="Calibri" w:hAnsi="Calibri" w:cs="Book Antiqua"/>
              </w:rPr>
            </w:pPr>
            <w:r w:rsidRPr="000072D4">
              <w:rPr>
                <w:rFonts w:ascii="Calibri" w:hAnsi="Calibri" w:cs="Book Antiqua"/>
              </w:rPr>
              <w:t>Error al modificar sucursales por falta de datos</w:t>
            </w:r>
          </w:p>
        </w:tc>
      </w:tr>
      <w:tr w:rsidR="000072D4" w:rsidRPr="000072D4" w14:paraId="4F210B31" w14:textId="77777777" w:rsidTr="420B8238">
        <w:tc>
          <w:tcPr>
            <w:tcW w:w="2001" w:type="dxa"/>
            <w:shd w:val="clear" w:color="auto" w:fill="DBDBDB" w:themeFill="accent3" w:themeFillTint="66"/>
          </w:tcPr>
          <w:p w14:paraId="12AA40AA" w14:textId="77777777" w:rsidR="55C9A497" w:rsidRPr="000072D4" w:rsidRDefault="55C9A497" w:rsidP="420B8238">
            <w:pPr>
              <w:rPr>
                <w:rFonts w:ascii="Calibri" w:hAnsi="Calibri" w:cs="Book Antiqua"/>
                <w:b/>
                <w:bCs/>
              </w:rPr>
            </w:pPr>
            <w:r w:rsidRPr="000072D4">
              <w:rPr>
                <w:rFonts w:ascii="Calibri" w:hAnsi="Calibri" w:cs="Book Antiqua"/>
                <w:b/>
                <w:bCs/>
              </w:rPr>
              <w:t>Reqs. asociados:</w:t>
            </w:r>
          </w:p>
        </w:tc>
        <w:tc>
          <w:tcPr>
            <w:tcW w:w="5087" w:type="dxa"/>
          </w:tcPr>
          <w:p w14:paraId="22F9B7A8" w14:textId="55FB6BC9" w:rsidR="55C9A497" w:rsidRPr="000072D4" w:rsidRDefault="55C9A497" w:rsidP="420B8238">
            <w:pPr>
              <w:rPr>
                <w:rFonts w:ascii="Calibri" w:hAnsi="Calibri" w:cs="Book Antiqua"/>
              </w:rPr>
            </w:pPr>
            <w:r w:rsidRPr="000072D4">
              <w:rPr>
                <w:rFonts w:ascii="Calibri" w:hAnsi="Calibri" w:cs="Book Antiqua"/>
              </w:rPr>
              <w:t>RF-22</w:t>
            </w:r>
          </w:p>
        </w:tc>
      </w:tr>
      <w:tr w:rsidR="000072D4" w:rsidRPr="000072D4" w14:paraId="72D1CC36" w14:textId="77777777" w:rsidTr="420B8238">
        <w:tc>
          <w:tcPr>
            <w:tcW w:w="2001" w:type="dxa"/>
            <w:shd w:val="clear" w:color="auto" w:fill="DBDBDB" w:themeFill="accent3" w:themeFillTint="66"/>
          </w:tcPr>
          <w:p w14:paraId="024BF02B" w14:textId="77777777" w:rsidR="55C9A497" w:rsidRPr="000072D4" w:rsidRDefault="55C9A497" w:rsidP="420B8238">
            <w:pPr>
              <w:rPr>
                <w:rFonts w:ascii="Calibri" w:hAnsi="Calibri" w:cs="Book Antiqua"/>
                <w:b/>
                <w:bCs/>
              </w:rPr>
            </w:pPr>
            <w:r w:rsidRPr="000072D4">
              <w:rPr>
                <w:rFonts w:ascii="Calibri" w:hAnsi="Calibri" w:cs="Book Antiqua"/>
                <w:b/>
                <w:bCs/>
              </w:rPr>
              <w:t>CU asociados:</w:t>
            </w:r>
          </w:p>
        </w:tc>
        <w:tc>
          <w:tcPr>
            <w:tcW w:w="5087" w:type="dxa"/>
          </w:tcPr>
          <w:p w14:paraId="21C34E91" w14:textId="13685BF8" w:rsidR="55C9A497" w:rsidRPr="000072D4" w:rsidRDefault="55C9A497" w:rsidP="420B8238">
            <w:pPr>
              <w:rPr>
                <w:rFonts w:ascii="Calibri" w:hAnsi="Calibri" w:cs="Book Antiqua"/>
              </w:rPr>
            </w:pPr>
            <w:r w:rsidRPr="000072D4">
              <w:rPr>
                <w:rFonts w:ascii="Calibri" w:hAnsi="Calibri" w:cs="Book Antiqua"/>
              </w:rPr>
              <w:t>CU-22</w:t>
            </w:r>
          </w:p>
        </w:tc>
      </w:tr>
      <w:tr w:rsidR="000072D4" w:rsidRPr="000072D4" w14:paraId="10E71ECE" w14:textId="77777777" w:rsidTr="420B8238">
        <w:tc>
          <w:tcPr>
            <w:tcW w:w="2001" w:type="dxa"/>
            <w:shd w:val="clear" w:color="auto" w:fill="DBDBDB" w:themeFill="accent3" w:themeFillTint="66"/>
          </w:tcPr>
          <w:p w14:paraId="3F0FA4F7" w14:textId="77777777" w:rsidR="55C9A497" w:rsidRPr="000072D4" w:rsidRDefault="55C9A497" w:rsidP="420B8238">
            <w:pPr>
              <w:rPr>
                <w:rFonts w:ascii="Calibri" w:hAnsi="Calibri" w:cs="Book Antiqua"/>
                <w:b/>
                <w:bCs/>
              </w:rPr>
            </w:pPr>
            <w:r w:rsidRPr="000072D4">
              <w:rPr>
                <w:rFonts w:ascii="Calibri" w:hAnsi="Calibri" w:cs="Book Antiqua"/>
                <w:b/>
                <w:bCs/>
              </w:rPr>
              <w:t>Esc. Asociados:</w:t>
            </w:r>
          </w:p>
        </w:tc>
        <w:tc>
          <w:tcPr>
            <w:tcW w:w="5087" w:type="dxa"/>
          </w:tcPr>
          <w:p w14:paraId="00AF8668" w14:textId="320E0722" w:rsidR="55C9A497" w:rsidRPr="000072D4" w:rsidRDefault="55C9A497" w:rsidP="420B8238">
            <w:pPr>
              <w:rPr>
                <w:rFonts w:ascii="Calibri" w:hAnsi="Calibri" w:cs="Book Antiqua"/>
              </w:rPr>
            </w:pPr>
            <w:r w:rsidRPr="000072D4">
              <w:rPr>
                <w:rFonts w:ascii="Calibri" w:hAnsi="Calibri" w:cs="Book Antiqua"/>
              </w:rPr>
              <w:t>ES-22.2</w:t>
            </w:r>
          </w:p>
        </w:tc>
      </w:tr>
    </w:tbl>
    <w:p w14:paraId="6C70B664" w14:textId="60BD5D0E" w:rsidR="67831833" w:rsidRPr="000072D4" w:rsidRDefault="420B8238" w:rsidP="420B8238">
      <w:r w:rsidRPr="000072D4">
        <w:rPr>
          <w:noProof/>
        </w:rPr>
        <w:lastRenderedPageBreak/>
        <w:drawing>
          <wp:inline distT="0" distB="0" distL="0" distR="0" wp14:anchorId="49B72803" wp14:editId="0190919C">
            <wp:extent cx="5040000" cy="2562000"/>
            <wp:effectExtent l="0" t="0" r="0" b="0"/>
            <wp:docPr id="1054315319" name="Imagen 10543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040000" cy="2562000"/>
                    </a:xfrm>
                    <a:prstGeom prst="rect">
                      <a:avLst/>
                    </a:prstGeom>
                  </pic:spPr>
                </pic:pic>
              </a:graphicData>
            </a:graphic>
          </wp:inline>
        </w:drawing>
      </w:r>
    </w:p>
    <w:p w14:paraId="7B1D42AF" w14:textId="46960544" w:rsidR="420B8238" w:rsidRPr="000072D4" w:rsidRDefault="420B8238" w:rsidP="420B8238"/>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4EBE957F" w14:textId="77777777" w:rsidTr="420B8238">
        <w:tc>
          <w:tcPr>
            <w:tcW w:w="2001" w:type="dxa"/>
            <w:shd w:val="clear" w:color="auto" w:fill="DBDBDB" w:themeFill="accent3" w:themeFillTint="66"/>
          </w:tcPr>
          <w:p w14:paraId="5668F92C" w14:textId="77777777" w:rsidR="55C9A497" w:rsidRPr="000072D4" w:rsidRDefault="55C9A497" w:rsidP="420B8238">
            <w:pPr>
              <w:rPr>
                <w:rFonts w:ascii="Calibri" w:hAnsi="Calibri" w:cs="Book Antiqua"/>
                <w:b/>
                <w:bCs/>
              </w:rPr>
            </w:pPr>
            <w:r w:rsidRPr="000072D4">
              <w:rPr>
                <w:rFonts w:ascii="Calibri" w:hAnsi="Calibri" w:cs="Book Antiqua"/>
                <w:b/>
                <w:bCs/>
              </w:rPr>
              <w:t>ID Ref:</w:t>
            </w:r>
          </w:p>
        </w:tc>
        <w:tc>
          <w:tcPr>
            <w:tcW w:w="5087" w:type="dxa"/>
          </w:tcPr>
          <w:p w14:paraId="07C9BB8E" w14:textId="74036C18" w:rsidR="55C9A497" w:rsidRPr="000072D4" w:rsidRDefault="55C9A497" w:rsidP="420B8238">
            <w:pPr>
              <w:rPr>
                <w:rFonts w:ascii="Calibri" w:hAnsi="Calibri" w:cs="Book Antiqua"/>
              </w:rPr>
            </w:pPr>
            <w:r w:rsidRPr="000072D4">
              <w:rPr>
                <w:rFonts w:ascii="Calibri" w:hAnsi="Calibri" w:cs="Book Antiqua"/>
              </w:rPr>
              <w:t>DG-</w:t>
            </w:r>
            <w:r w:rsidR="00232AD4" w:rsidRPr="000072D4">
              <w:rPr>
                <w:rFonts w:ascii="Calibri" w:hAnsi="Calibri" w:cs="Book Antiqua"/>
              </w:rPr>
              <w:t>6</w:t>
            </w:r>
            <w:r w:rsidR="00CE787E" w:rsidRPr="000072D4">
              <w:rPr>
                <w:rFonts w:ascii="Calibri" w:hAnsi="Calibri" w:cs="Book Antiqua"/>
              </w:rPr>
              <w:t>6</w:t>
            </w:r>
          </w:p>
        </w:tc>
      </w:tr>
      <w:tr w:rsidR="000072D4" w:rsidRPr="000072D4" w14:paraId="48F3DAC1" w14:textId="77777777" w:rsidTr="420B8238">
        <w:tc>
          <w:tcPr>
            <w:tcW w:w="2001" w:type="dxa"/>
            <w:shd w:val="clear" w:color="auto" w:fill="DBDBDB" w:themeFill="accent3" w:themeFillTint="66"/>
          </w:tcPr>
          <w:p w14:paraId="5BE37E79" w14:textId="77777777" w:rsidR="55C9A497" w:rsidRPr="000072D4" w:rsidRDefault="55C9A497" w:rsidP="420B8238">
            <w:pPr>
              <w:rPr>
                <w:rFonts w:ascii="Calibri" w:hAnsi="Calibri" w:cs="Book Antiqua"/>
                <w:b/>
                <w:bCs/>
              </w:rPr>
            </w:pPr>
            <w:r w:rsidRPr="000072D4">
              <w:rPr>
                <w:rFonts w:ascii="Calibri" w:hAnsi="Calibri" w:cs="Book Antiqua"/>
                <w:b/>
                <w:bCs/>
              </w:rPr>
              <w:t>Descripción:</w:t>
            </w:r>
          </w:p>
        </w:tc>
        <w:tc>
          <w:tcPr>
            <w:tcW w:w="5087" w:type="dxa"/>
          </w:tcPr>
          <w:p w14:paraId="6ABEFD62" w14:textId="02EC8607" w:rsidR="45E75535" w:rsidRPr="000072D4" w:rsidRDefault="45E75535" w:rsidP="420B8238">
            <w:pPr>
              <w:spacing w:line="259" w:lineRule="auto"/>
              <w:rPr>
                <w:rFonts w:ascii="Calibri" w:hAnsi="Calibri" w:cs="Book Antiqua"/>
              </w:rPr>
            </w:pPr>
            <w:r w:rsidRPr="000072D4">
              <w:rPr>
                <w:rFonts w:ascii="Calibri" w:hAnsi="Calibri" w:cs="Book Antiqua"/>
              </w:rPr>
              <w:t xml:space="preserve">Error al modificar sucursales por falla de </w:t>
            </w:r>
            <w:r w:rsidR="00A80871" w:rsidRPr="000072D4">
              <w:rPr>
                <w:rFonts w:ascii="Calibri" w:hAnsi="Calibri" w:cs="Book Antiqua"/>
              </w:rPr>
              <w:t>conexión</w:t>
            </w:r>
          </w:p>
        </w:tc>
      </w:tr>
      <w:tr w:rsidR="000072D4" w:rsidRPr="000072D4" w14:paraId="191D481D" w14:textId="77777777" w:rsidTr="420B8238">
        <w:tc>
          <w:tcPr>
            <w:tcW w:w="2001" w:type="dxa"/>
            <w:shd w:val="clear" w:color="auto" w:fill="DBDBDB" w:themeFill="accent3" w:themeFillTint="66"/>
          </w:tcPr>
          <w:p w14:paraId="39DA338A" w14:textId="77777777" w:rsidR="55C9A497" w:rsidRPr="000072D4" w:rsidRDefault="55C9A497" w:rsidP="420B8238">
            <w:pPr>
              <w:rPr>
                <w:rFonts w:ascii="Calibri" w:hAnsi="Calibri" w:cs="Book Antiqua"/>
                <w:b/>
                <w:bCs/>
              </w:rPr>
            </w:pPr>
            <w:r w:rsidRPr="000072D4">
              <w:rPr>
                <w:rFonts w:ascii="Calibri" w:hAnsi="Calibri" w:cs="Book Antiqua"/>
                <w:b/>
                <w:bCs/>
              </w:rPr>
              <w:t>Reqs. asociados:</w:t>
            </w:r>
          </w:p>
        </w:tc>
        <w:tc>
          <w:tcPr>
            <w:tcW w:w="5087" w:type="dxa"/>
          </w:tcPr>
          <w:p w14:paraId="79EF5AE6" w14:textId="55FB6BC9" w:rsidR="55C9A497" w:rsidRPr="000072D4" w:rsidRDefault="55C9A497" w:rsidP="420B8238">
            <w:pPr>
              <w:rPr>
                <w:rFonts w:ascii="Calibri" w:hAnsi="Calibri" w:cs="Book Antiqua"/>
              </w:rPr>
            </w:pPr>
            <w:r w:rsidRPr="000072D4">
              <w:rPr>
                <w:rFonts w:ascii="Calibri" w:hAnsi="Calibri" w:cs="Book Antiqua"/>
              </w:rPr>
              <w:t>RF-22</w:t>
            </w:r>
          </w:p>
        </w:tc>
      </w:tr>
      <w:tr w:rsidR="000072D4" w:rsidRPr="000072D4" w14:paraId="6F9ACC4C" w14:textId="77777777" w:rsidTr="420B8238">
        <w:tc>
          <w:tcPr>
            <w:tcW w:w="2001" w:type="dxa"/>
            <w:shd w:val="clear" w:color="auto" w:fill="DBDBDB" w:themeFill="accent3" w:themeFillTint="66"/>
          </w:tcPr>
          <w:p w14:paraId="75ED4FB5" w14:textId="77777777" w:rsidR="55C9A497" w:rsidRPr="000072D4" w:rsidRDefault="55C9A497" w:rsidP="420B8238">
            <w:pPr>
              <w:rPr>
                <w:rFonts w:ascii="Calibri" w:hAnsi="Calibri" w:cs="Book Antiqua"/>
                <w:b/>
                <w:bCs/>
              </w:rPr>
            </w:pPr>
            <w:r w:rsidRPr="000072D4">
              <w:rPr>
                <w:rFonts w:ascii="Calibri" w:hAnsi="Calibri" w:cs="Book Antiqua"/>
                <w:b/>
                <w:bCs/>
              </w:rPr>
              <w:t>CU asociados:</w:t>
            </w:r>
          </w:p>
        </w:tc>
        <w:tc>
          <w:tcPr>
            <w:tcW w:w="5087" w:type="dxa"/>
          </w:tcPr>
          <w:p w14:paraId="3BBF8EBA" w14:textId="13685BF8" w:rsidR="55C9A497" w:rsidRPr="000072D4" w:rsidRDefault="55C9A497" w:rsidP="420B8238">
            <w:pPr>
              <w:rPr>
                <w:rFonts w:ascii="Calibri" w:hAnsi="Calibri" w:cs="Book Antiqua"/>
              </w:rPr>
            </w:pPr>
            <w:r w:rsidRPr="000072D4">
              <w:rPr>
                <w:rFonts w:ascii="Calibri" w:hAnsi="Calibri" w:cs="Book Antiqua"/>
              </w:rPr>
              <w:t>CU-22</w:t>
            </w:r>
          </w:p>
        </w:tc>
      </w:tr>
      <w:tr w:rsidR="000072D4" w:rsidRPr="000072D4" w14:paraId="6B6C5E40" w14:textId="77777777" w:rsidTr="420B8238">
        <w:tc>
          <w:tcPr>
            <w:tcW w:w="2001" w:type="dxa"/>
            <w:shd w:val="clear" w:color="auto" w:fill="DBDBDB" w:themeFill="accent3" w:themeFillTint="66"/>
          </w:tcPr>
          <w:p w14:paraId="060F15D6" w14:textId="77777777" w:rsidR="55C9A497" w:rsidRPr="000072D4" w:rsidRDefault="55C9A497" w:rsidP="420B8238">
            <w:pPr>
              <w:rPr>
                <w:rFonts w:ascii="Calibri" w:hAnsi="Calibri" w:cs="Book Antiqua"/>
                <w:b/>
                <w:bCs/>
              </w:rPr>
            </w:pPr>
            <w:r w:rsidRPr="000072D4">
              <w:rPr>
                <w:rFonts w:ascii="Calibri" w:hAnsi="Calibri" w:cs="Book Antiqua"/>
                <w:b/>
                <w:bCs/>
              </w:rPr>
              <w:t>Esc. Asociados:</w:t>
            </w:r>
          </w:p>
        </w:tc>
        <w:tc>
          <w:tcPr>
            <w:tcW w:w="5087" w:type="dxa"/>
          </w:tcPr>
          <w:p w14:paraId="513D5603" w14:textId="79D85111" w:rsidR="55C9A497" w:rsidRPr="000072D4" w:rsidRDefault="55C9A497" w:rsidP="420B8238">
            <w:pPr>
              <w:rPr>
                <w:rFonts w:ascii="Calibri" w:hAnsi="Calibri" w:cs="Book Antiqua"/>
              </w:rPr>
            </w:pPr>
            <w:r w:rsidRPr="000072D4">
              <w:rPr>
                <w:rFonts w:ascii="Calibri" w:hAnsi="Calibri" w:cs="Book Antiqua"/>
              </w:rPr>
              <w:t>ES-22.3</w:t>
            </w:r>
          </w:p>
        </w:tc>
      </w:tr>
    </w:tbl>
    <w:p w14:paraId="145E1F83" w14:textId="282E1300" w:rsidR="420B8238" w:rsidRPr="000072D4" w:rsidRDefault="420B8238" w:rsidP="420B8238">
      <w:r w:rsidRPr="000072D4">
        <w:rPr>
          <w:noProof/>
        </w:rPr>
        <w:drawing>
          <wp:inline distT="0" distB="0" distL="0" distR="0" wp14:anchorId="3B933649" wp14:editId="083D01C0">
            <wp:extent cx="5040000" cy="2562000"/>
            <wp:effectExtent l="0" t="0" r="0" b="0"/>
            <wp:docPr id="818607722" name="Imagen 81860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040000" cy="2562000"/>
                    </a:xfrm>
                    <a:prstGeom prst="rect">
                      <a:avLst/>
                    </a:prstGeom>
                  </pic:spPr>
                </pic:pic>
              </a:graphicData>
            </a:graphic>
          </wp:inline>
        </w:drawing>
      </w:r>
    </w:p>
    <w:p w14:paraId="392057BC" w14:textId="7E756974" w:rsidR="420B8238" w:rsidRPr="000072D4" w:rsidRDefault="420B8238" w:rsidP="420B8238"/>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3B196D9C" w14:textId="77777777" w:rsidTr="527C5E83">
        <w:tc>
          <w:tcPr>
            <w:tcW w:w="2001" w:type="dxa"/>
            <w:shd w:val="clear" w:color="auto" w:fill="DBDBDB" w:themeFill="accent3" w:themeFillTint="66"/>
          </w:tcPr>
          <w:p w14:paraId="4746E27C" w14:textId="77777777" w:rsidR="1F3B0795" w:rsidRPr="000072D4" w:rsidRDefault="1F3B0795" w:rsidP="527C5E83">
            <w:pPr>
              <w:rPr>
                <w:rFonts w:ascii="Calibri" w:hAnsi="Calibri" w:cs="Book Antiqua"/>
                <w:b/>
                <w:bCs/>
              </w:rPr>
            </w:pPr>
            <w:r w:rsidRPr="000072D4">
              <w:rPr>
                <w:rFonts w:ascii="Calibri" w:hAnsi="Calibri" w:cs="Book Antiqua"/>
                <w:b/>
                <w:bCs/>
              </w:rPr>
              <w:t>ID Ref:</w:t>
            </w:r>
          </w:p>
        </w:tc>
        <w:tc>
          <w:tcPr>
            <w:tcW w:w="5087" w:type="dxa"/>
          </w:tcPr>
          <w:p w14:paraId="59982F9E" w14:textId="173EDE8D" w:rsidR="1F3B0795" w:rsidRPr="000072D4" w:rsidRDefault="1F3B0795" w:rsidP="527C5E83">
            <w:pPr>
              <w:rPr>
                <w:rFonts w:ascii="Calibri" w:hAnsi="Calibri" w:cs="Book Antiqua"/>
              </w:rPr>
            </w:pPr>
            <w:r w:rsidRPr="000072D4">
              <w:rPr>
                <w:rFonts w:ascii="Calibri" w:hAnsi="Calibri" w:cs="Book Antiqua"/>
              </w:rPr>
              <w:t>DG-</w:t>
            </w:r>
            <w:r w:rsidR="00232AD4" w:rsidRPr="000072D4">
              <w:rPr>
                <w:rFonts w:ascii="Calibri" w:hAnsi="Calibri" w:cs="Book Antiqua"/>
              </w:rPr>
              <w:t>6</w:t>
            </w:r>
            <w:r w:rsidR="00CE787E" w:rsidRPr="000072D4">
              <w:rPr>
                <w:rFonts w:ascii="Calibri" w:hAnsi="Calibri" w:cs="Book Antiqua"/>
              </w:rPr>
              <w:t>7</w:t>
            </w:r>
          </w:p>
        </w:tc>
      </w:tr>
      <w:tr w:rsidR="000072D4" w:rsidRPr="000072D4" w14:paraId="29B3F0E2" w14:textId="77777777" w:rsidTr="527C5E83">
        <w:tc>
          <w:tcPr>
            <w:tcW w:w="2001" w:type="dxa"/>
            <w:shd w:val="clear" w:color="auto" w:fill="DBDBDB" w:themeFill="accent3" w:themeFillTint="66"/>
          </w:tcPr>
          <w:p w14:paraId="055114D8" w14:textId="77777777" w:rsidR="1F3B0795" w:rsidRPr="000072D4" w:rsidRDefault="1F3B0795" w:rsidP="527C5E83">
            <w:pPr>
              <w:rPr>
                <w:rFonts w:ascii="Calibri" w:hAnsi="Calibri" w:cs="Book Antiqua"/>
                <w:b/>
                <w:bCs/>
              </w:rPr>
            </w:pPr>
            <w:r w:rsidRPr="000072D4">
              <w:rPr>
                <w:rFonts w:ascii="Calibri" w:hAnsi="Calibri" w:cs="Book Antiqua"/>
                <w:b/>
                <w:bCs/>
              </w:rPr>
              <w:t>Descripción:</w:t>
            </w:r>
          </w:p>
        </w:tc>
        <w:tc>
          <w:tcPr>
            <w:tcW w:w="5087" w:type="dxa"/>
          </w:tcPr>
          <w:p w14:paraId="6603F4D7" w14:textId="20AB5259" w:rsidR="45E75535" w:rsidRPr="000072D4" w:rsidRDefault="45E75535" w:rsidP="527C5E83">
            <w:pPr>
              <w:spacing w:line="259" w:lineRule="auto"/>
              <w:rPr>
                <w:rFonts w:ascii="Calibri" w:hAnsi="Calibri" w:cs="Book Antiqua"/>
              </w:rPr>
            </w:pPr>
            <w:r w:rsidRPr="000072D4">
              <w:rPr>
                <w:rFonts w:ascii="Calibri" w:hAnsi="Calibri" w:cs="Book Antiqua"/>
              </w:rPr>
              <w:t>Eliminación de sucursales exitosa</w:t>
            </w:r>
          </w:p>
        </w:tc>
      </w:tr>
      <w:tr w:rsidR="000072D4" w:rsidRPr="000072D4" w14:paraId="02E930E2" w14:textId="77777777" w:rsidTr="527C5E83">
        <w:tc>
          <w:tcPr>
            <w:tcW w:w="2001" w:type="dxa"/>
            <w:shd w:val="clear" w:color="auto" w:fill="DBDBDB" w:themeFill="accent3" w:themeFillTint="66"/>
          </w:tcPr>
          <w:p w14:paraId="38BBE332" w14:textId="77777777" w:rsidR="1F3B0795" w:rsidRPr="000072D4" w:rsidRDefault="1F3B0795" w:rsidP="527C5E83">
            <w:pPr>
              <w:rPr>
                <w:rFonts w:ascii="Calibri" w:hAnsi="Calibri" w:cs="Book Antiqua"/>
                <w:b/>
                <w:bCs/>
              </w:rPr>
            </w:pPr>
            <w:r w:rsidRPr="000072D4">
              <w:rPr>
                <w:rFonts w:ascii="Calibri" w:hAnsi="Calibri" w:cs="Book Antiqua"/>
                <w:b/>
                <w:bCs/>
              </w:rPr>
              <w:t>Reqs. asociados:</w:t>
            </w:r>
          </w:p>
        </w:tc>
        <w:tc>
          <w:tcPr>
            <w:tcW w:w="5087" w:type="dxa"/>
          </w:tcPr>
          <w:p w14:paraId="0DB55979" w14:textId="7A730027" w:rsidR="1F3B0795" w:rsidRPr="000072D4" w:rsidRDefault="1F3B0795" w:rsidP="527C5E83">
            <w:pPr>
              <w:rPr>
                <w:rFonts w:ascii="Calibri" w:hAnsi="Calibri" w:cs="Book Antiqua"/>
              </w:rPr>
            </w:pPr>
            <w:r w:rsidRPr="000072D4">
              <w:rPr>
                <w:rFonts w:ascii="Calibri" w:hAnsi="Calibri" w:cs="Book Antiqua"/>
              </w:rPr>
              <w:t>RF-23</w:t>
            </w:r>
          </w:p>
        </w:tc>
      </w:tr>
      <w:tr w:rsidR="000072D4" w:rsidRPr="000072D4" w14:paraId="4A8629B8" w14:textId="77777777" w:rsidTr="527C5E83">
        <w:tc>
          <w:tcPr>
            <w:tcW w:w="2001" w:type="dxa"/>
            <w:shd w:val="clear" w:color="auto" w:fill="DBDBDB" w:themeFill="accent3" w:themeFillTint="66"/>
          </w:tcPr>
          <w:p w14:paraId="6C370C02" w14:textId="77777777" w:rsidR="1F3B0795" w:rsidRPr="000072D4" w:rsidRDefault="1F3B0795" w:rsidP="527C5E83">
            <w:pPr>
              <w:rPr>
                <w:rFonts w:ascii="Calibri" w:hAnsi="Calibri" w:cs="Book Antiqua"/>
                <w:b/>
                <w:bCs/>
              </w:rPr>
            </w:pPr>
            <w:r w:rsidRPr="000072D4">
              <w:rPr>
                <w:rFonts w:ascii="Calibri" w:hAnsi="Calibri" w:cs="Book Antiqua"/>
                <w:b/>
                <w:bCs/>
              </w:rPr>
              <w:t>CU asociados:</w:t>
            </w:r>
          </w:p>
        </w:tc>
        <w:tc>
          <w:tcPr>
            <w:tcW w:w="5087" w:type="dxa"/>
          </w:tcPr>
          <w:p w14:paraId="6F13C3C1" w14:textId="4FDB2049" w:rsidR="1F3B0795" w:rsidRPr="000072D4" w:rsidRDefault="1F3B0795" w:rsidP="527C5E83">
            <w:pPr>
              <w:rPr>
                <w:rFonts w:ascii="Calibri" w:hAnsi="Calibri" w:cs="Book Antiqua"/>
              </w:rPr>
            </w:pPr>
            <w:r w:rsidRPr="000072D4">
              <w:rPr>
                <w:rFonts w:ascii="Calibri" w:hAnsi="Calibri" w:cs="Book Antiqua"/>
              </w:rPr>
              <w:t>CU-23</w:t>
            </w:r>
          </w:p>
        </w:tc>
      </w:tr>
      <w:tr w:rsidR="000072D4" w:rsidRPr="000072D4" w14:paraId="3516238E" w14:textId="77777777" w:rsidTr="527C5E83">
        <w:tc>
          <w:tcPr>
            <w:tcW w:w="2001" w:type="dxa"/>
            <w:shd w:val="clear" w:color="auto" w:fill="DBDBDB" w:themeFill="accent3" w:themeFillTint="66"/>
          </w:tcPr>
          <w:p w14:paraId="28A69448" w14:textId="77777777" w:rsidR="1F3B0795" w:rsidRPr="000072D4" w:rsidRDefault="1F3B0795" w:rsidP="527C5E83">
            <w:pPr>
              <w:rPr>
                <w:rFonts w:ascii="Calibri" w:hAnsi="Calibri" w:cs="Book Antiqua"/>
                <w:b/>
                <w:bCs/>
              </w:rPr>
            </w:pPr>
            <w:r w:rsidRPr="000072D4">
              <w:rPr>
                <w:rFonts w:ascii="Calibri" w:hAnsi="Calibri" w:cs="Book Antiqua"/>
                <w:b/>
                <w:bCs/>
              </w:rPr>
              <w:t>Esc. Asociados:</w:t>
            </w:r>
          </w:p>
        </w:tc>
        <w:tc>
          <w:tcPr>
            <w:tcW w:w="5087" w:type="dxa"/>
          </w:tcPr>
          <w:p w14:paraId="738A8272" w14:textId="300D46F4" w:rsidR="1F3B0795" w:rsidRPr="000072D4" w:rsidRDefault="1F3B0795" w:rsidP="527C5E83">
            <w:pPr>
              <w:rPr>
                <w:rFonts w:ascii="Calibri" w:hAnsi="Calibri" w:cs="Book Antiqua"/>
              </w:rPr>
            </w:pPr>
            <w:r w:rsidRPr="000072D4">
              <w:rPr>
                <w:rFonts w:ascii="Calibri" w:hAnsi="Calibri" w:cs="Book Antiqua"/>
              </w:rPr>
              <w:t>ES-23.1</w:t>
            </w:r>
          </w:p>
        </w:tc>
      </w:tr>
    </w:tbl>
    <w:p w14:paraId="560E4C38" w14:textId="66F668C2" w:rsidR="420B8238" w:rsidRPr="000072D4" w:rsidRDefault="161E9E26" w:rsidP="420B8238">
      <w:r w:rsidRPr="000072D4">
        <w:rPr>
          <w:noProof/>
        </w:rPr>
        <w:lastRenderedPageBreak/>
        <w:drawing>
          <wp:inline distT="0" distB="0" distL="0" distR="0" wp14:anchorId="255EA321" wp14:editId="347F1302">
            <wp:extent cx="4572000" cy="2419350"/>
            <wp:effectExtent l="0" t="0" r="0" b="0"/>
            <wp:docPr id="1394083954" name="Picture 139408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1FE0729" w14:textId="1A87CBC2" w:rsidR="67831833" w:rsidRPr="000072D4" w:rsidRDefault="67831833" w:rsidP="67831833"/>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F8F9DD0" w14:textId="77777777" w:rsidTr="527C5E83">
        <w:tc>
          <w:tcPr>
            <w:tcW w:w="2001" w:type="dxa"/>
            <w:shd w:val="clear" w:color="auto" w:fill="DBDBDB" w:themeFill="accent3" w:themeFillTint="66"/>
          </w:tcPr>
          <w:p w14:paraId="7F1E163E" w14:textId="77777777" w:rsidR="1F3B0795" w:rsidRPr="000072D4" w:rsidRDefault="1F3B0795" w:rsidP="527C5E83">
            <w:pPr>
              <w:rPr>
                <w:rFonts w:ascii="Calibri" w:hAnsi="Calibri" w:cs="Book Antiqua"/>
                <w:b/>
                <w:bCs/>
              </w:rPr>
            </w:pPr>
            <w:r w:rsidRPr="000072D4">
              <w:rPr>
                <w:rFonts w:ascii="Calibri" w:hAnsi="Calibri" w:cs="Book Antiqua"/>
                <w:b/>
                <w:bCs/>
              </w:rPr>
              <w:t>ID Ref:</w:t>
            </w:r>
          </w:p>
        </w:tc>
        <w:tc>
          <w:tcPr>
            <w:tcW w:w="5087" w:type="dxa"/>
          </w:tcPr>
          <w:p w14:paraId="6B89B8C3" w14:textId="4AF1F6C1" w:rsidR="1F3B0795" w:rsidRPr="000072D4" w:rsidRDefault="1F3B0795" w:rsidP="527C5E83">
            <w:pPr>
              <w:rPr>
                <w:rFonts w:ascii="Calibri" w:hAnsi="Calibri" w:cs="Book Antiqua"/>
              </w:rPr>
            </w:pPr>
            <w:r w:rsidRPr="000072D4">
              <w:rPr>
                <w:rFonts w:ascii="Calibri" w:hAnsi="Calibri" w:cs="Book Antiqua"/>
              </w:rPr>
              <w:t>DG-</w:t>
            </w:r>
            <w:r w:rsidR="00232AD4" w:rsidRPr="000072D4">
              <w:rPr>
                <w:rFonts w:ascii="Calibri" w:hAnsi="Calibri" w:cs="Book Antiqua"/>
              </w:rPr>
              <w:t>6</w:t>
            </w:r>
            <w:r w:rsidR="00CE787E" w:rsidRPr="000072D4">
              <w:rPr>
                <w:rFonts w:ascii="Calibri" w:hAnsi="Calibri" w:cs="Book Antiqua"/>
              </w:rPr>
              <w:t>8</w:t>
            </w:r>
          </w:p>
        </w:tc>
      </w:tr>
      <w:tr w:rsidR="000072D4" w:rsidRPr="000072D4" w14:paraId="65E5F023" w14:textId="77777777" w:rsidTr="527C5E83">
        <w:tc>
          <w:tcPr>
            <w:tcW w:w="2001" w:type="dxa"/>
            <w:shd w:val="clear" w:color="auto" w:fill="DBDBDB" w:themeFill="accent3" w:themeFillTint="66"/>
          </w:tcPr>
          <w:p w14:paraId="435D88F4" w14:textId="77777777" w:rsidR="1F3B0795" w:rsidRPr="000072D4" w:rsidRDefault="1F3B0795" w:rsidP="527C5E83">
            <w:pPr>
              <w:rPr>
                <w:rFonts w:ascii="Calibri" w:hAnsi="Calibri" w:cs="Book Antiqua"/>
                <w:b/>
                <w:bCs/>
              </w:rPr>
            </w:pPr>
            <w:r w:rsidRPr="000072D4">
              <w:rPr>
                <w:rFonts w:ascii="Calibri" w:hAnsi="Calibri" w:cs="Book Antiqua"/>
                <w:b/>
                <w:bCs/>
              </w:rPr>
              <w:t>Descripción:</w:t>
            </w:r>
          </w:p>
        </w:tc>
        <w:tc>
          <w:tcPr>
            <w:tcW w:w="5087" w:type="dxa"/>
          </w:tcPr>
          <w:p w14:paraId="4806ECDA" w14:textId="609A7C05" w:rsidR="45E75535" w:rsidRPr="000072D4" w:rsidRDefault="45E75535" w:rsidP="527C5E83">
            <w:pPr>
              <w:spacing w:line="259" w:lineRule="auto"/>
              <w:rPr>
                <w:rFonts w:ascii="Calibri" w:hAnsi="Calibri" w:cs="Book Antiqua"/>
              </w:rPr>
            </w:pPr>
            <w:r w:rsidRPr="000072D4">
              <w:rPr>
                <w:rFonts w:ascii="Calibri" w:hAnsi="Calibri" w:cs="Book Antiqua"/>
              </w:rPr>
              <w:t>Eliminación de sucursales fallida por dato inexistente</w:t>
            </w:r>
          </w:p>
        </w:tc>
      </w:tr>
      <w:tr w:rsidR="000072D4" w:rsidRPr="000072D4" w14:paraId="25FB4745" w14:textId="77777777" w:rsidTr="527C5E83">
        <w:tc>
          <w:tcPr>
            <w:tcW w:w="2001" w:type="dxa"/>
            <w:shd w:val="clear" w:color="auto" w:fill="DBDBDB" w:themeFill="accent3" w:themeFillTint="66"/>
          </w:tcPr>
          <w:p w14:paraId="2A9A3D3B" w14:textId="77777777" w:rsidR="1F3B0795" w:rsidRPr="000072D4" w:rsidRDefault="1F3B0795" w:rsidP="527C5E83">
            <w:pPr>
              <w:rPr>
                <w:rFonts w:ascii="Calibri" w:hAnsi="Calibri" w:cs="Book Antiqua"/>
                <w:b/>
                <w:bCs/>
              </w:rPr>
            </w:pPr>
            <w:r w:rsidRPr="000072D4">
              <w:rPr>
                <w:rFonts w:ascii="Calibri" w:hAnsi="Calibri" w:cs="Book Antiqua"/>
                <w:b/>
                <w:bCs/>
              </w:rPr>
              <w:t>Reqs. asociados:</w:t>
            </w:r>
          </w:p>
        </w:tc>
        <w:tc>
          <w:tcPr>
            <w:tcW w:w="5087" w:type="dxa"/>
          </w:tcPr>
          <w:p w14:paraId="653F9740" w14:textId="7A730027" w:rsidR="1F3B0795" w:rsidRPr="000072D4" w:rsidRDefault="1F3B0795" w:rsidP="527C5E83">
            <w:pPr>
              <w:rPr>
                <w:rFonts w:ascii="Calibri" w:hAnsi="Calibri" w:cs="Book Antiqua"/>
              </w:rPr>
            </w:pPr>
            <w:r w:rsidRPr="000072D4">
              <w:rPr>
                <w:rFonts w:ascii="Calibri" w:hAnsi="Calibri" w:cs="Book Antiqua"/>
              </w:rPr>
              <w:t>RF-23</w:t>
            </w:r>
          </w:p>
        </w:tc>
      </w:tr>
      <w:tr w:rsidR="000072D4" w:rsidRPr="000072D4" w14:paraId="4E311B5A" w14:textId="77777777" w:rsidTr="527C5E83">
        <w:tc>
          <w:tcPr>
            <w:tcW w:w="2001" w:type="dxa"/>
            <w:shd w:val="clear" w:color="auto" w:fill="DBDBDB" w:themeFill="accent3" w:themeFillTint="66"/>
          </w:tcPr>
          <w:p w14:paraId="596C6516" w14:textId="77777777" w:rsidR="1F3B0795" w:rsidRPr="000072D4" w:rsidRDefault="1F3B0795" w:rsidP="527C5E83">
            <w:pPr>
              <w:rPr>
                <w:rFonts w:ascii="Calibri" w:hAnsi="Calibri" w:cs="Book Antiqua"/>
                <w:b/>
                <w:bCs/>
              </w:rPr>
            </w:pPr>
            <w:r w:rsidRPr="000072D4">
              <w:rPr>
                <w:rFonts w:ascii="Calibri" w:hAnsi="Calibri" w:cs="Book Antiqua"/>
                <w:b/>
                <w:bCs/>
              </w:rPr>
              <w:t>CU asociados:</w:t>
            </w:r>
          </w:p>
        </w:tc>
        <w:tc>
          <w:tcPr>
            <w:tcW w:w="5087" w:type="dxa"/>
          </w:tcPr>
          <w:p w14:paraId="4115F77B" w14:textId="4FDB2049" w:rsidR="1F3B0795" w:rsidRPr="000072D4" w:rsidRDefault="1F3B0795" w:rsidP="527C5E83">
            <w:pPr>
              <w:rPr>
                <w:rFonts w:ascii="Calibri" w:hAnsi="Calibri" w:cs="Book Antiqua"/>
              </w:rPr>
            </w:pPr>
            <w:r w:rsidRPr="000072D4">
              <w:rPr>
                <w:rFonts w:ascii="Calibri" w:hAnsi="Calibri" w:cs="Book Antiqua"/>
              </w:rPr>
              <w:t>CU-23</w:t>
            </w:r>
          </w:p>
        </w:tc>
      </w:tr>
      <w:tr w:rsidR="000072D4" w:rsidRPr="000072D4" w14:paraId="210940A6" w14:textId="77777777" w:rsidTr="527C5E83">
        <w:tc>
          <w:tcPr>
            <w:tcW w:w="2001" w:type="dxa"/>
            <w:shd w:val="clear" w:color="auto" w:fill="DBDBDB" w:themeFill="accent3" w:themeFillTint="66"/>
          </w:tcPr>
          <w:p w14:paraId="219828F3" w14:textId="77777777" w:rsidR="1F3B0795" w:rsidRPr="000072D4" w:rsidRDefault="1F3B0795" w:rsidP="527C5E83">
            <w:pPr>
              <w:rPr>
                <w:rFonts w:ascii="Calibri" w:hAnsi="Calibri" w:cs="Book Antiqua"/>
                <w:b/>
                <w:bCs/>
              </w:rPr>
            </w:pPr>
            <w:r w:rsidRPr="000072D4">
              <w:rPr>
                <w:rFonts w:ascii="Calibri" w:hAnsi="Calibri" w:cs="Book Antiqua"/>
                <w:b/>
                <w:bCs/>
              </w:rPr>
              <w:t>Esc. Asociados:</w:t>
            </w:r>
          </w:p>
        </w:tc>
        <w:tc>
          <w:tcPr>
            <w:tcW w:w="5087" w:type="dxa"/>
          </w:tcPr>
          <w:p w14:paraId="3C5F7CF0" w14:textId="61F86ED1" w:rsidR="1F3B0795" w:rsidRPr="000072D4" w:rsidRDefault="1F3B0795" w:rsidP="527C5E83">
            <w:pPr>
              <w:rPr>
                <w:rFonts w:ascii="Calibri" w:hAnsi="Calibri" w:cs="Book Antiqua"/>
              </w:rPr>
            </w:pPr>
            <w:r w:rsidRPr="000072D4">
              <w:rPr>
                <w:rFonts w:ascii="Calibri" w:hAnsi="Calibri" w:cs="Book Antiqua"/>
              </w:rPr>
              <w:t>ES-23.2</w:t>
            </w:r>
          </w:p>
        </w:tc>
      </w:tr>
    </w:tbl>
    <w:p w14:paraId="36240F53" w14:textId="03B9C6DD" w:rsidR="67831833" w:rsidRPr="000072D4" w:rsidRDefault="161E9E26" w:rsidP="67831833">
      <w:r w:rsidRPr="000072D4">
        <w:rPr>
          <w:noProof/>
        </w:rPr>
        <w:drawing>
          <wp:inline distT="0" distB="0" distL="0" distR="0" wp14:anchorId="55395BA8" wp14:editId="3C4F7FE0">
            <wp:extent cx="4572000" cy="1838325"/>
            <wp:effectExtent l="0" t="0" r="0" b="0"/>
            <wp:docPr id="2124927175" name="Picture 212492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57A2294F" w14:textId="77777777" w:rsidR="00C26406" w:rsidRPr="000072D4" w:rsidRDefault="00C26406" w:rsidP="0CBDA88A"/>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415"/>
      </w:tblGrid>
      <w:tr w:rsidR="000072D4" w:rsidRPr="000072D4" w14:paraId="458396E5" w14:textId="77777777" w:rsidTr="527C5E83">
        <w:tc>
          <w:tcPr>
            <w:tcW w:w="2001" w:type="dxa"/>
            <w:shd w:val="clear" w:color="auto" w:fill="DBDBDB" w:themeFill="accent3" w:themeFillTint="66"/>
          </w:tcPr>
          <w:p w14:paraId="555E48A0" w14:textId="77777777" w:rsidR="1F3B0795" w:rsidRPr="000072D4" w:rsidRDefault="1F3B0795" w:rsidP="527C5E83">
            <w:pPr>
              <w:rPr>
                <w:rFonts w:ascii="Calibri" w:hAnsi="Calibri" w:cs="Book Antiqua"/>
                <w:b/>
                <w:bCs/>
              </w:rPr>
            </w:pPr>
            <w:r w:rsidRPr="000072D4">
              <w:rPr>
                <w:rFonts w:ascii="Calibri" w:hAnsi="Calibri" w:cs="Book Antiqua"/>
                <w:b/>
                <w:bCs/>
              </w:rPr>
              <w:t>ID Ref:</w:t>
            </w:r>
          </w:p>
        </w:tc>
        <w:tc>
          <w:tcPr>
            <w:tcW w:w="5415" w:type="dxa"/>
          </w:tcPr>
          <w:p w14:paraId="4454FFF4" w14:textId="33D1DB2E" w:rsidR="1F3B0795" w:rsidRPr="000072D4" w:rsidRDefault="1F3B0795" w:rsidP="527C5E83">
            <w:pPr>
              <w:rPr>
                <w:rFonts w:ascii="Calibri" w:hAnsi="Calibri" w:cs="Book Antiqua"/>
              </w:rPr>
            </w:pPr>
            <w:r w:rsidRPr="000072D4">
              <w:rPr>
                <w:rFonts w:ascii="Calibri" w:hAnsi="Calibri" w:cs="Book Antiqua"/>
              </w:rPr>
              <w:t>DG-</w:t>
            </w:r>
            <w:r w:rsidR="00232AD4" w:rsidRPr="000072D4">
              <w:rPr>
                <w:rFonts w:ascii="Calibri" w:hAnsi="Calibri" w:cs="Book Antiqua"/>
              </w:rPr>
              <w:t>6</w:t>
            </w:r>
            <w:r w:rsidR="00CE787E" w:rsidRPr="000072D4">
              <w:rPr>
                <w:rFonts w:ascii="Calibri" w:hAnsi="Calibri" w:cs="Book Antiqua"/>
              </w:rPr>
              <w:t>9</w:t>
            </w:r>
          </w:p>
        </w:tc>
      </w:tr>
      <w:tr w:rsidR="000072D4" w:rsidRPr="000072D4" w14:paraId="54FAAEB8" w14:textId="77777777" w:rsidTr="527C5E83">
        <w:tc>
          <w:tcPr>
            <w:tcW w:w="2001" w:type="dxa"/>
            <w:shd w:val="clear" w:color="auto" w:fill="DBDBDB" w:themeFill="accent3" w:themeFillTint="66"/>
          </w:tcPr>
          <w:p w14:paraId="505EAB20" w14:textId="77777777" w:rsidR="1F3B0795" w:rsidRPr="000072D4" w:rsidRDefault="1F3B0795" w:rsidP="527C5E83">
            <w:pPr>
              <w:rPr>
                <w:rFonts w:ascii="Calibri" w:hAnsi="Calibri" w:cs="Book Antiqua"/>
                <w:b/>
                <w:bCs/>
              </w:rPr>
            </w:pPr>
            <w:r w:rsidRPr="000072D4">
              <w:rPr>
                <w:rFonts w:ascii="Calibri" w:hAnsi="Calibri" w:cs="Book Antiqua"/>
                <w:b/>
                <w:bCs/>
              </w:rPr>
              <w:t>Descripción:</w:t>
            </w:r>
          </w:p>
        </w:tc>
        <w:tc>
          <w:tcPr>
            <w:tcW w:w="5415" w:type="dxa"/>
          </w:tcPr>
          <w:p w14:paraId="38684DFC" w14:textId="70A69A88" w:rsidR="45E75535" w:rsidRPr="000072D4" w:rsidRDefault="45E75535" w:rsidP="527C5E83">
            <w:pPr>
              <w:spacing w:line="259" w:lineRule="auto"/>
              <w:rPr>
                <w:rFonts w:ascii="Calibri" w:hAnsi="Calibri" w:cs="Book Antiqua"/>
              </w:rPr>
            </w:pPr>
            <w:r w:rsidRPr="000072D4">
              <w:rPr>
                <w:rFonts w:ascii="Calibri" w:hAnsi="Calibri" w:cs="Book Antiqua"/>
              </w:rPr>
              <w:t>Eliminación de sucursales fallida por conexión de BD</w:t>
            </w:r>
          </w:p>
        </w:tc>
      </w:tr>
      <w:tr w:rsidR="000072D4" w:rsidRPr="000072D4" w14:paraId="423EA6EB" w14:textId="77777777" w:rsidTr="527C5E83">
        <w:tc>
          <w:tcPr>
            <w:tcW w:w="2001" w:type="dxa"/>
            <w:shd w:val="clear" w:color="auto" w:fill="DBDBDB" w:themeFill="accent3" w:themeFillTint="66"/>
          </w:tcPr>
          <w:p w14:paraId="0ADC10DD" w14:textId="77777777" w:rsidR="1F3B0795" w:rsidRPr="000072D4" w:rsidRDefault="1F3B0795" w:rsidP="527C5E83">
            <w:pPr>
              <w:rPr>
                <w:rFonts w:ascii="Calibri" w:hAnsi="Calibri" w:cs="Book Antiqua"/>
                <w:b/>
                <w:bCs/>
              </w:rPr>
            </w:pPr>
            <w:r w:rsidRPr="000072D4">
              <w:rPr>
                <w:rFonts w:ascii="Calibri" w:hAnsi="Calibri" w:cs="Book Antiqua"/>
                <w:b/>
                <w:bCs/>
              </w:rPr>
              <w:t>Reqs. asociados:</w:t>
            </w:r>
          </w:p>
        </w:tc>
        <w:tc>
          <w:tcPr>
            <w:tcW w:w="5415" w:type="dxa"/>
          </w:tcPr>
          <w:p w14:paraId="4565DC27" w14:textId="7A730027" w:rsidR="1F3B0795" w:rsidRPr="000072D4" w:rsidRDefault="1F3B0795" w:rsidP="527C5E83">
            <w:pPr>
              <w:rPr>
                <w:rFonts w:ascii="Calibri" w:hAnsi="Calibri" w:cs="Book Antiqua"/>
              </w:rPr>
            </w:pPr>
            <w:r w:rsidRPr="000072D4">
              <w:rPr>
                <w:rFonts w:ascii="Calibri" w:hAnsi="Calibri" w:cs="Book Antiqua"/>
              </w:rPr>
              <w:t>RF-23</w:t>
            </w:r>
          </w:p>
        </w:tc>
      </w:tr>
      <w:tr w:rsidR="000072D4" w:rsidRPr="000072D4" w14:paraId="0FFFAB8F" w14:textId="77777777" w:rsidTr="527C5E83">
        <w:tc>
          <w:tcPr>
            <w:tcW w:w="2001" w:type="dxa"/>
            <w:shd w:val="clear" w:color="auto" w:fill="DBDBDB" w:themeFill="accent3" w:themeFillTint="66"/>
          </w:tcPr>
          <w:p w14:paraId="1299E1AA" w14:textId="77777777" w:rsidR="1F3B0795" w:rsidRPr="000072D4" w:rsidRDefault="1F3B0795" w:rsidP="527C5E83">
            <w:pPr>
              <w:rPr>
                <w:rFonts w:ascii="Calibri" w:hAnsi="Calibri" w:cs="Book Antiqua"/>
                <w:b/>
                <w:bCs/>
              </w:rPr>
            </w:pPr>
            <w:r w:rsidRPr="000072D4">
              <w:rPr>
                <w:rFonts w:ascii="Calibri" w:hAnsi="Calibri" w:cs="Book Antiqua"/>
                <w:b/>
                <w:bCs/>
              </w:rPr>
              <w:t>CU asociados:</w:t>
            </w:r>
          </w:p>
        </w:tc>
        <w:tc>
          <w:tcPr>
            <w:tcW w:w="5415" w:type="dxa"/>
          </w:tcPr>
          <w:p w14:paraId="5481D2B8" w14:textId="4FDB2049" w:rsidR="1F3B0795" w:rsidRPr="000072D4" w:rsidRDefault="1F3B0795" w:rsidP="527C5E83">
            <w:pPr>
              <w:rPr>
                <w:rFonts w:ascii="Calibri" w:hAnsi="Calibri" w:cs="Book Antiqua"/>
              </w:rPr>
            </w:pPr>
            <w:r w:rsidRPr="000072D4">
              <w:rPr>
                <w:rFonts w:ascii="Calibri" w:hAnsi="Calibri" w:cs="Book Antiqua"/>
              </w:rPr>
              <w:t>CU-23</w:t>
            </w:r>
          </w:p>
        </w:tc>
      </w:tr>
      <w:tr w:rsidR="000072D4" w:rsidRPr="000072D4" w14:paraId="5A435E17" w14:textId="77777777" w:rsidTr="527C5E83">
        <w:tc>
          <w:tcPr>
            <w:tcW w:w="2001" w:type="dxa"/>
            <w:shd w:val="clear" w:color="auto" w:fill="DBDBDB" w:themeFill="accent3" w:themeFillTint="66"/>
          </w:tcPr>
          <w:p w14:paraId="5CD9CFB4" w14:textId="77777777" w:rsidR="1F3B0795" w:rsidRPr="000072D4" w:rsidRDefault="1F3B0795" w:rsidP="527C5E83">
            <w:pPr>
              <w:rPr>
                <w:rFonts w:ascii="Calibri" w:hAnsi="Calibri" w:cs="Book Antiqua"/>
                <w:b/>
                <w:bCs/>
              </w:rPr>
            </w:pPr>
            <w:r w:rsidRPr="000072D4">
              <w:rPr>
                <w:rFonts w:ascii="Calibri" w:hAnsi="Calibri" w:cs="Book Antiqua"/>
                <w:b/>
                <w:bCs/>
              </w:rPr>
              <w:t>Esc. Asociados:</w:t>
            </w:r>
          </w:p>
        </w:tc>
        <w:tc>
          <w:tcPr>
            <w:tcW w:w="5415" w:type="dxa"/>
          </w:tcPr>
          <w:p w14:paraId="4F8C6C66" w14:textId="4BD54A80" w:rsidR="1F3B0795" w:rsidRPr="000072D4" w:rsidRDefault="1F3B0795" w:rsidP="527C5E83">
            <w:pPr>
              <w:rPr>
                <w:rFonts w:ascii="Calibri" w:hAnsi="Calibri" w:cs="Book Antiqua"/>
              </w:rPr>
            </w:pPr>
            <w:r w:rsidRPr="000072D4">
              <w:rPr>
                <w:rFonts w:ascii="Calibri" w:hAnsi="Calibri" w:cs="Book Antiqua"/>
              </w:rPr>
              <w:t>ES-23.3</w:t>
            </w:r>
          </w:p>
        </w:tc>
      </w:tr>
    </w:tbl>
    <w:p w14:paraId="3E6E372A" w14:textId="0BF0A2B0" w:rsidR="00C26406" w:rsidRPr="000072D4" w:rsidRDefault="161E9E26" w:rsidP="0CBDA88A">
      <w:r w:rsidRPr="000072D4">
        <w:rPr>
          <w:noProof/>
        </w:rPr>
        <w:lastRenderedPageBreak/>
        <w:drawing>
          <wp:inline distT="0" distB="0" distL="0" distR="0" wp14:anchorId="30B9DE47" wp14:editId="0FC8A3C5">
            <wp:extent cx="4572000" cy="1905000"/>
            <wp:effectExtent l="0" t="0" r="0" b="0"/>
            <wp:docPr id="210609873" name="Picture 21060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3131EF97" w14:textId="77777777" w:rsidR="00C26406" w:rsidRPr="000072D4" w:rsidRDefault="00C26406" w:rsidP="0CBDA88A"/>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415"/>
      </w:tblGrid>
      <w:tr w:rsidR="000072D4" w:rsidRPr="000072D4" w14:paraId="005314D6" w14:textId="77777777" w:rsidTr="527C5E83">
        <w:tc>
          <w:tcPr>
            <w:tcW w:w="2001" w:type="dxa"/>
            <w:shd w:val="clear" w:color="auto" w:fill="DBDBDB" w:themeFill="accent3" w:themeFillTint="66"/>
          </w:tcPr>
          <w:p w14:paraId="70648B76" w14:textId="77777777" w:rsidR="1F3B0795" w:rsidRPr="000072D4" w:rsidRDefault="1F3B0795" w:rsidP="527C5E83">
            <w:pPr>
              <w:rPr>
                <w:rFonts w:ascii="Calibri" w:hAnsi="Calibri" w:cs="Book Antiqua"/>
                <w:b/>
                <w:bCs/>
              </w:rPr>
            </w:pPr>
            <w:r w:rsidRPr="000072D4">
              <w:rPr>
                <w:rFonts w:ascii="Calibri" w:hAnsi="Calibri" w:cs="Book Antiqua"/>
                <w:b/>
                <w:bCs/>
              </w:rPr>
              <w:t>ID Ref:</w:t>
            </w:r>
          </w:p>
        </w:tc>
        <w:tc>
          <w:tcPr>
            <w:tcW w:w="5415" w:type="dxa"/>
          </w:tcPr>
          <w:p w14:paraId="4A166835" w14:textId="62B98E9C" w:rsidR="1F3B0795" w:rsidRPr="000072D4" w:rsidRDefault="1F3B0795" w:rsidP="527C5E83">
            <w:pPr>
              <w:rPr>
                <w:rFonts w:ascii="Calibri" w:hAnsi="Calibri" w:cs="Book Antiqua"/>
              </w:rPr>
            </w:pPr>
            <w:r w:rsidRPr="000072D4">
              <w:rPr>
                <w:rFonts w:ascii="Calibri" w:hAnsi="Calibri" w:cs="Book Antiqua"/>
              </w:rPr>
              <w:t>DG-</w:t>
            </w:r>
            <w:r w:rsidR="00232AD4" w:rsidRPr="000072D4">
              <w:rPr>
                <w:rFonts w:ascii="Calibri" w:hAnsi="Calibri" w:cs="Book Antiqua"/>
              </w:rPr>
              <w:t>7</w:t>
            </w:r>
            <w:r w:rsidR="00CE787E" w:rsidRPr="000072D4">
              <w:rPr>
                <w:rFonts w:ascii="Calibri" w:hAnsi="Calibri" w:cs="Book Antiqua"/>
              </w:rPr>
              <w:t>0</w:t>
            </w:r>
          </w:p>
        </w:tc>
      </w:tr>
      <w:tr w:rsidR="000072D4" w:rsidRPr="000072D4" w14:paraId="0677EE4C" w14:textId="77777777" w:rsidTr="527C5E83">
        <w:tc>
          <w:tcPr>
            <w:tcW w:w="2001" w:type="dxa"/>
            <w:shd w:val="clear" w:color="auto" w:fill="DBDBDB" w:themeFill="accent3" w:themeFillTint="66"/>
          </w:tcPr>
          <w:p w14:paraId="5015142B" w14:textId="77777777" w:rsidR="1F3B0795" w:rsidRPr="000072D4" w:rsidRDefault="1F3B0795" w:rsidP="527C5E83">
            <w:pPr>
              <w:rPr>
                <w:rFonts w:ascii="Calibri" w:hAnsi="Calibri" w:cs="Book Antiqua"/>
                <w:b/>
                <w:bCs/>
              </w:rPr>
            </w:pPr>
            <w:r w:rsidRPr="000072D4">
              <w:rPr>
                <w:rFonts w:ascii="Calibri" w:hAnsi="Calibri" w:cs="Book Antiqua"/>
                <w:b/>
                <w:bCs/>
              </w:rPr>
              <w:t>Descripción:</w:t>
            </w:r>
          </w:p>
        </w:tc>
        <w:tc>
          <w:tcPr>
            <w:tcW w:w="5415" w:type="dxa"/>
          </w:tcPr>
          <w:p w14:paraId="243EECF8" w14:textId="750DCDD9" w:rsidR="527C5E83" w:rsidRPr="000072D4" w:rsidRDefault="527C5E83" w:rsidP="527C5E83">
            <w:pPr>
              <w:spacing w:line="259" w:lineRule="auto"/>
              <w:rPr>
                <w:rFonts w:ascii="Calibri" w:hAnsi="Calibri" w:cs="Book Antiqua"/>
              </w:rPr>
            </w:pPr>
            <w:r w:rsidRPr="000072D4">
              <w:rPr>
                <w:rFonts w:ascii="Calibri" w:hAnsi="Calibri" w:cs="Book Antiqua"/>
              </w:rPr>
              <w:t>Listado de sucursales presentada exitosamente</w:t>
            </w:r>
          </w:p>
        </w:tc>
      </w:tr>
      <w:tr w:rsidR="000072D4" w:rsidRPr="000072D4" w14:paraId="76B7088E" w14:textId="77777777" w:rsidTr="527C5E83">
        <w:tc>
          <w:tcPr>
            <w:tcW w:w="2001" w:type="dxa"/>
            <w:shd w:val="clear" w:color="auto" w:fill="DBDBDB" w:themeFill="accent3" w:themeFillTint="66"/>
          </w:tcPr>
          <w:p w14:paraId="6B82253D" w14:textId="77777777" w:rsidR="1F3B0795" w:rsidRPr="000072D4" w:rsidRDefault="1F3B0795" w:rsidP="527C5E83">
            <w:pPr>
              <w:rPr>
                <w:rFonts w:ascii="Calibri" w:hAnsi="Calibri" w:cs="Book Antiqua"/>
                <w:b/>
                <w:bCs/>
              </w:rPr>
            </w:pPr>
            <w:r w:rsidRPr="000072D4">
              <w:rPr>
                <w:rFonts w:ascii="Calibri" w:hAnsi="Calibri" w:cs="Book Antiqua"/>
                <w:b/>
                <w:bCs/>
              </w:rPr>
              <w:t>Reqs. asociados:</w:t>
            </w:r>
          </w:p>
        </w:tc>
        <w:tc>
          <w:tcPr>
            <w:tcW w:w="5415" w:type="dxa"/>
          </w:tcPr>
          <w:p w14:paraId="79E4D542" w14:textId="15FFCF24" w:rsidR="1F3B0795" w:rsidRPr="000072D4" w:rsidRDefault="1F3B0795" w:rsidP="527C5E83">
            <w:pPr>
              <w:rPr>
                <w:rFonts w:ascii="Calibri" w:hAnsi="Calibri" w:cs="Book Antiqua"/>
              </w:rPr>
            </w:pPr>
            <w:r w:rsidRPr="000072D4">
              <w:rPr>
                <w:rFonts w:ascii="Calibri" w:hAnsi="Calibri" w:cs="Book Antiqua"/>
              </w:rPr>
              <w:t>RF-24</w:t>
            </w:r>
          </w:p>
        </w:tc>
      </w:tr>
      <w:tr w:rsidR="000072D4" w:rsidRPr="000072D4" w14:paraId="1E93A315" w14:textId="77777777" w:rsidTr="527C5E83">
        <w:tc>
          <w:tcPr>
            <w:tcW w:w="2001" w:type="dxa"/>
            <w:shd w:val="clear" w:color="auto" w:fill="DBDBDB" w:themeFill="accent3" w:themeFillTint="66"/>
          </w:tcPr>
          <w:p w14:paraId="52C73790" w14:textId="77777777" w:rsidR="1F3B0795" w:rsidRPr="000072D4" w:rsidRDefault="1F3B0795" w:rsidP="527C5E83">
            <w:pPr>
              <w:rPr>
                <w:rFonts w:ascii="Calibri" w:hAnsi="Calibri" w:cs="Book Antiqua"/>
                <w:b/>
                <w:bCs/>
              </w:rPr>
            </w:pPr>
            <w:r w:rsidRPr="000072D4">
              <w:rPr>
                <w:rFonts w:ascii="Calibri" w:hAnsi="Calibri" w:cs="Book Antiqua"/>
                <w:b/>
                <w:bCs/>
              </w:rPr>
              <w:t>CU asociados:</w:t>
            </w:r>
          </w:p>
        </w:tc>
        <w:tc>
          <w:tcPr>
            <w:tcW w:w="5415" w:type="dxa"/>
          </w:tcPr>
          <w:p w14:paraId="663D04ED" w14:textId="51AEDC13" w:rsidR="1F3B0795" w:rsidRPr="000072D4" w:rsidRDefault="1F3B0795" w:rsidP="527C5E83">
            <w:pPr>
              <w:rPr>
                <w:rFonts w:ascii="Calibri" w:hAnsi="Calibri" w:cs="Book Antiqua"/>
              </w:rPr>
            </w:pPr>
            <w:r w:rsidRPr="000072D4">
              <w:rPr>
                <w:rFonts w:ascii="Calibri" w:hAnsi="Calibri" w:cs="Book Antiqua"/>
              </w:rPr>
              <w:t>CU-24</w:t>
            </w:r>
          </w:p>
        </w:tc>
      </w:tr>
      <w:tr w:rsidR="000072D4" w:rsidRPr="000072D4" w14:paraId="170E811E" w14:textId="77777777" w:rsidTr="527C5E83">
        <w:tc>
          <w:tcPr>
            <w:tcW w:w="2001" w:type="dxa"/>
            <w:shd w:val="clear" w:color="auto" w:fill="DBDBDB" w:themeFill="accent3" w:themeFillTint="66"/>
          </w:tcPr>
          <w:p w14:paraId="37AF381B" w14:textId="77777777" w:rsidR="1F3B0795" w:rsidRPr="000072D4" w:rsidRDefault="1F3B0795" w:rsidP="527C5E83">
            <w:pPr>
              <w:rPr>
                <w:rFonts w:ascii="Calibri" w:hAnsi="Calibri" w:cs="Book Antiqua"/>
                <w:b/>
                <w:bCs/>
              </w:rPr>
            </w:pPr>
            <w:r w:rsidRPr="000072D4">
              <w:rPr>
                <w:rFonts w:ascii="Calibri" w:hAnsi="Calibri" w:cs="Book Antiqua"/>
                <w:b/>
                <w:bCs/>
              </w:rPr>
              <w:t>Esc. Asociados:</w:t>
            </w:r>
          </w:p>
        </w:tc>
        <w:tc>
          <w:tcPr>
            <w:tcW w:w="5415" w:type="dxa"/>
          </w:tcPr>
          <w:p w14:paraId="1386A1F7" w14:textId="3C6F1A3A" w:rsidR="1F3B0795" w:rsidRPr="000072D4" w:rsidRDefault="1F3B0795" w:rsidP="527C5E83">
            <w:pPr>
              <w:rPr>
                <w:rFonts w:ascii="Calibri" w:hAnsi="Calibri" w:cs="Book Antiqua"/>
              </w:rPr>
            </w:pPr>
            <w:r w:rsidRPr="000072D4">
              <w:rPr>
                <w:rFonts w:ascii="Calibri" w:hAnsi="Calibri" w:cs="Book Antiqua"/>
              </w:rPr>
              <w:t>ES-24.1</w:t>
            </w:r>
          </w:p>
        </w:tc>
      </w:tr>
    </w:tbl>
    <w:p w14:paraId="0789DE95" w14:textId="7C2B96E2" w:rsidR="527C5E83" w:rsidRPr="000072D4" w:rsidRDefault="161E9E26" w:rsidP="527C5E83">
      <w:r w:rsidRPr="000072D4">
        <w:rPr>
          <w:noProof/>
        </w:rPr>
        <w:drawing>
          <wp:inline distT="0" distB="0" distL="0" distR="0" wp14:anchorId="4668BD4B" wp14:editId="4D1A4B71">
            <wp:extent cx="4572000" cy="1790700"/>
            <wp:effectExtent l="0" t="0" r="0" b="0"/>
            <wp:docPr id="1849405763" name="Picture 184940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1965869B" w14:textId="45CEC5A9" w:rsidR="527C5E83" w:rsidRPr="000072D4" w:rsidRDefault="527C5E83" w:rsidP="527C5E83"/>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295"/>
      </w:tblGrid>
      <w:tr w:rsidR="000072D4" w:rsidRPr="000072D4" w14:paraId="67023FF5" w14:textId="77777777" w:rsidTr="527C5E83">
        <w:tc>
          <w:tcPr>
            <w:tcW w:w="2001" w:type="dxa"/>
            <w:shd w:val="clear" w:color="auto" w:fill="DBDBDB" w:themeFill="accent3" w:themeFillTint="66"/>
          </w:tcPr>
          <w:p w14:paraId="2736C574" w14:textId="77777777" w:rsidR="1F3B0795" w:rsidRPr="000072D4" w:rsidRDefault="1F3B0795" w:rsidP="527C5E83">
            <w:pPr>
              <w:rPr>
                <w:rFonts w:ascii="Calibri" w:hAnsi="Calibri" w:cs="Book Antiqua"/>
                <w:b/>
                <w:bCs/>
              </w:rPr>
            </w:pPr>
            <w:r w:rsidRPr="000072D4">
              <w:rPr>
                <w:rFonts w:ascii="Calibri" w:hAnsi="Calibri" w:cs="Book Antiqua"/>
                <w:b/>
                <w:bCs/>
              </w:rPr>
              <w:t>ID Ref:</w:t>
            </w:r>
          </w:p>
        </w:tc>
        <w:tc>
          <w:tcPr>
            <w:tcW w:w="5295" w:type="dxa"/>
          </w:tcPr>
          <w:p w14:paraId="1A2149A0" w14:textId="4CD35318" w:rsidR="1F3B0795" w:rsidRPr="000072D4" w:rsidRDefault="1F3B0795" w:rsidP="527C5E83">
            <w:pPr>
              <w:rPr>
                <w:rFonts w:ascii="Calibri" w:hAnsi="Calibri" w:cs="Book Antiqua"/>
              </w:rPr>
            </w:pPr>
            <w:r w:rsidRPr="000072D4">
              <w:rPr>
                <w:rFonts w:ascii="Calibri" w:hAnsi="Calibri" w:cs="Book Antiqua"/>
              </w:rPr>
              <w:t>DG-</w:t>
            </w:r>
            <w:r w:rsidR="00232AD4" w:rsidRPr="000072D4">
              <w:rPr>
                <w:rFonts w:ascii="Calibri" w:hAnsi="Calibri" w:cs="Book Antiqua"/>
              </w:rPr>
              <w:t>7</w:t>
            </w:r>
            <w:r w:rsidR="002950FC" w:rsidRPr="000072D4">
              <w:rPr>
                <w:rFonts w:ascii="Calibri" w:hAnsi="Calibri" w:cs="Book Antiqua"/>
              </w:rPr>
              <w:t>1</w:t>
            </w:r>
          </w:p>
        </w:tc>
      </w:tr>
      <w:tr w:rsidR="000072D4" w:rsidRPr="000072D4" w14:paraId="6FC54475" w14:textId="77777777" w:rsidTr="527C5E83">
        <w:tc>
          <w:tcPr>
            <w:tcW w:w="2001" w:type="dxa"/>
            <w:shd w:val="clear" w:color="auto" w:fill="DBDBDB" w:themeFill="accent3" w:themeFillTint="66"/>
          </w:tcPr>
          <w:p w14:paraId="34870FBC" w14:textId="77777777" w:rsidR="1F3B0795" w:rsidRPr="000072D4" w:rsidRDefault="1F3B0795" w:rsidP="527C5E83">
            <w:pPr>
              <w:rPr>
                <w:rFonts w:ascii="Calibri" w:hAnsi="Calibri" w:cs="Book Antiqua"/>
                <w:b/>
                <w:bCs/>
              </w:rPr>
            </w:pPr>
            <w:r w:rsidRPr="000072D4">
              <w:rPr>
                <w:rFonts w:ascii="Calibri" w:hAnsi="Calibri" w:cs="Book Antiqua"/>
                <w:b/>
                <w:bCs/>
              </w:rPr>
              <w:t>Descripción:</w:t>
            </w:r>
          </w:p>
        </w:tc>
        <w:tc>
          <w:tcPr>
            <w:tcW w:w="5295" w:type="dxa"/>
          </w:tcPr>
          <w:p w14:paraId="532438AE" w14:textId="37239514" w:rsidR="527C5E83" w:rsidRPr="000072D4" w:rsidRDefault="527C5E83" w:rsidP="527C5E83">
            <w:pPr>
              <w:spacing w:line="259" w:lineRule="auto"/>
              <w:rPr>
                <w:rFonts w:ascii="Calibri" w:hAnsi="Calibri" w:cs="Book Antiqua"/>
              </w:rPr>
            </w:pPr>
            <w:r w:rsidRPr="000072D4">
              <w:rPr>
                <w:rFonts w:ascii="Calibri" w:hAnsi="Calibri" w:cs="Book Antiqua"/>
              </w:rPr>
              <w:t>Listado de sucursales fallida por no contener datos</w:t>
            </w:r>
          </w:p>
        </w:tc>
      </w:tr>
      <w:tr w:rsidR="000072D4" w:rsidRPr="000072D4" w14:paraId="7E132B39" w14:textId="77777777" w:rsidTr="527C5E83">
        <w:tc>
          <w:tcPr>
            <w:tcW w:w="2001" w:type="dxa"/>
            <w:shd w:val="clear" w:color="auto" w:fill="DBDBDB" w:themeFill="accent3" w:themeFillTint="66"/>
          </w:tcPr>
          <w:p w14:paraId="3F91BBEE" w14:textId="77777777" w:rsidR="1F3B0795" w:rsidRPr="000072D4" w:rsidRDefault="1F3B0795" w:rsidP="527C5E83">
            <w:pPr>
              <w:rPr>
                <w:rFonts w:ascii="Calibri" w:hAnsi="Calibri" w:cs="Book Antiqua"/>
                <w:b/>
                <w:bCs/>
              </w:rPr>
            </w:pPr>
            <w:r w:rsidRPr="000072D4">
              <w:rPr>
                <w:rFonts w:ascii="Calibri" w:hAnsi="Calibri" w:cs="Book Antiqua"/>
                <w:b/>
                <w:bCs/>
              </w:rPr>
              <w:t>Reqs. asociados:</w:t>
            </w:r>
          </w:p>
        </w:tc>
        <w:tc>
          <w:tcPr>
            <w:tcW w:w="5295" w:type="dxa"/>
          </w:tcPr>
          <w:p w14:paraId="0C1021F9" w14:textId="15FFCF24" w:rsidR="1F3B0795" w:rsidRPr="000072D4" w:rsidRDefault="1F3B0795" w:rsidP="527C5E83">
            <w:pPr>
              <w:rPr>
                <w:rFonts w:ascii="Calibri" w:hAnsi="Calibri" w:cs="Book Antiqua"/>
              </w:rPr>
            </w:pPr>
            <w:r w:rsidRPr="000072D4">
              <w:rPr>
                <w:rFonts w:ascii="Calibri" w:hAnsi="Calibri" w:cs="Book Antiqua"/>
              </w:rPr>
              <w:t>RF-24</w:t>
            </w:r>
          </w:p>
        </w:tc>
      </w:tr>
      <w:tr w:rsidR="000072D4" w:rsidRPr="000072D4" w14:paraId="2E7CCF08" w14:textId="77777777" w:rsidTr="527C5E83">
        <w:tc>
          <w:tcPr>
            <w:tcW w:w="2001" w:type="dxa"/>
            <w:shd w:val="clear" w:color="auto" w:fill="DBDBDB" w:themeFill="accent3" w:themeFillTint="66"/>
          </w:tcPr>
          <w:p w14:paraId="394F8BC2" w14:textId="77777777" w:rsidR="1F3B0795" w:rsidRPr="000072D4" w:rsidRDefault="1F3B0795" w:rsidP="527C5E83">
            <w:pPr>
              <w:rPr>
                <w:rFonts w:ascii="Calibri" w:hAnsi="Calibri" w:cs="Book Antiqua"/>
                <w:b/>
                <w:bCs/>
              </w:rPr>
            </w:pPr>
            <w:r w:rsidRPr="000072D4">
              <w:rPr>
                <w:rFonts w:ascii="Calibri" w:hAnsi="Calibri" w:cs="Book Antiqua"/>
                <w:b/>
                <w:bCs/>
              </w:rPr>
              <w:t>CU asociados:</w:t>
            </w:r>
          </w:p>
        </w:tc>
        <w:tc>
          <w:tcPr>
            <w:tcW w:w="5295" w:type="dxa"/>
          </w:tcPr>
          <w:p w14:paraId="21CFEA5A" w14:textId="51AEDC13" w:rsidR="1F3B0795" w:rsidRPr="000072D4" w:rsidRDefault="1F3B0795" w:rsidP="527C5E83">
            <w:pPr>
              <w:rPr>
                <w:rFonts w:ascii="Calibri" w:hAnsi="Calibri" w:cs="Book Antiqua"/>
              </w:rPr>
            </w:pPr>
            <w:r w:rsidRPr="000072D4">
              <w:rPr>
                <w:rFonts w:ascii="Calibri" w:hAnsi="Calibri" w:cs="Book Antiqua"/>
              </w:rPr>
              <w:t>CU-24</w:t>
            </w:r>
          </w:p>
        </w:tc>
      </w:tr>
      <w:tr w:rsidR="000072D4" w:rsidRPr="000072D4" w14:paraId="1E6EB86D" w14:textId="77777777" w:rsidTr="527C5E83">
        <w:tc>
          <w:tcPr>
            <w:tcW w:w="2001" w:type="dxa"/>
            <w:shd w:val="clear" w:color="auto" w:fill="DBDBDB" w:themeFill="accent3" w:themeFillTint="66"/>
          </w:tcPr>
          <w:p w14:paraId="57A8C30D" w14:textId="77777777" w:rsidR="1F3B0795" w:rsidRPr="000072D4" w:rsidRDefault="1F3B0795" w:rsidP="527C5E83">
            <w:pPr>
              <w:rPr>
                <w:rFonts w:ascii="Calibri" w:hAnsi="Calibri" w:cs="Book Antiqua"/>
                <w:b/>
                <w:bCs/>
              </w:rPr>
            </w:pPr>
            <w:r w:rsidRPr="000072D4">
              <w:rPr>
                <w:rFonts w:ascii="Calibri" w:hAnsi="Calibri" w:cs="Book Antiqua"/>
                <w:b/>
                <w:bCs/>
              </w:rPr>
              <w:t>Esc. Asociados:</w:t>
            </w:r>
          </w:p>
        </w:tc>
        <w:tc>
          <w:tcPr>
            <w:tcW w:w="5295" w:type="dxa"/>
          </w:tcPr>
          <w:p w14:paraId="15DBA1E7" w14:textId="3C890B0B" w:rsidR="1F3B0795" w:rsidRPr="000072D4" w:rsidRDefault="1F3B0795" w:rsidP="527C5E83">
            <w:pPr>
              <w:rPr>
                <w:rFonts w:ascii="Calibri" w:hAnsi="Calibri" w:cs="Book Antiqua"/>
              </w:rPr>
            </w:pPr>
            <w:r w:rsidRPr="000072D4">
              <w:rPr>
                <w:rFonts w:ascii="Calibri" w:hAnsi="Calibri" w:cs="Book Antiqua"/>
              </w:rPr>
              <w:t>ES-24.2</w:t>
            </w:r>
          </w:p>
        </w:tc>
      </w:tr>
    </w:tbl>
    <w:p w14:paraId="43479C99" w14:textId="74DDE05F" w:rsidR="527C5E83" w:rsidRPr="000072D4" w:rsidRDefault="161E9E26" w:rsidP="527C5E83">
      <w:r w:rsidRPr="000072D4">
        <w:rPr>
          <w:noProof/>
        </w:rPr>
        <w:drawing>
          <wp:inline distT="0" distB="0" distL="0" distR="0" wp14:anchorId="38BD0A02" wp14:editId="57ABE809">
            <wp:extent cx="4572000" cy="1819275"/>
            <wp:effectExtent l="0" t="0" r="0" b="0"/>
            <wp:docPr id="1799666671" name="Picture 179966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30BC9E1C" w14:textId="4E26502C" w:rsidR="527C5E83" w:rsidRPr="000072D4" w:rsidRDefault="527C5E83" w:rsidP="527C5E83"/>
    <w:p w14:paraId="5B44291D" w14:textId="77777777" w:rsidR="00A80871" w:rsidRPr="000072D4" w:rsidRDefault="00A80871" w:rsidP="527C5E83"/>
    <w:p w14:paraId="12894D47" w14:textId="77777777" w:rsidR="00A80871" w:rsidRPr="000072D4" w:rsidRDefault="00A80871" w:rsidP="527C5E83"/>
    <w:p w14:paraId="4B21B635" w14:textId="77777777" w:rsidR="00A80871" w:rsidRPr="000072D4" w:rsidRDefault="00A80871" w:rsidP="527C5E83"/>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6150"/>
      </w:tblGrid>
      <w:tr w:rsidR="000072D4" w:rsidRPr="000072D4" w14:paraId="305622F2" w14:textId="77777777" w:rsidTr="527C5E83">
        <w:tc>
          <w:tcPr>
            <w:tcW w:w="2001" w:type="dxa"/>
            <w:shd w:val="clear" w:color="auto" w:fill="DBDBDB" w:themeFill="accent3" w:themeFillTint="66"/>
          </w:tcPr>
          <w:p w14:paraId="5F43544D" w14:textId="77777777" w:rsidR="1F3B0795" w:rsidRPr="000072D4" w:rsidRDefault="1F3B0795" w:rsidP="527C5E83">
            <w:pPr>
              <w:rPr>
                <w:rFonts w:ascii="Calibri" w:hAnsi="Calibri" w:cs="Book Antiqua"/>
                <w:b/>
                <w:bCs/>
              </w:rPr>
            </w:pPr>
            <w:r w:rsidRPr="000072D4">
              <w:rPr>
                <w:rFonts w:ascii="Calibri" w:hAnsi="Calibri" w:cs="Book Antiqua"/>
                <w:b/>
                <w:bCs/>
              </w:rPr>
              <w:lastRenderedPageBreak/>
              <w:t>ID Ref:</w:t>
            </w:r>
          </w:p>
        </w:tc>
        <w:tc>
          <w:tcPr>
            <w:tcW w:w="6150" w:type="dxa"/>
          </w:tcPr>
          <w:p w14:paraId="1E8E860E" w14:textId="2773CF82" w:rsidR="1F3B0795" w:rsidRPr="000072D4" w:rsidRDefault="1F3B0795" w:rsidP="527C5E83">
            <w:pPr>
              <w:rPr>
                <w:rFonts w:ascii="Calibri" w:hAnsi="Calibri" w:cs="Book Antiqua"/>
              </w:rPr>
            </w:pPr>
            <w:r w:rsidRPr="000072D4">
              <w:rPr>
                <w:rFonts w:ascii="Calibri" w:hAnsi="Calibri" w:cs="Book Antiqua"/>
              </w:rPr>
              <w:t>DG-</w:t>
            </w:r>
            <w:r w:rsidR="00232AD4" w:rsidRPr="000072D4">
              <w:rPr>
                <w:rFonts w:ascii="Calibri" w:hAnsi="Calibri" w:cs="Book Antiqua"/>
              </w:rPr>
              <w:t>7</w:t>
            </w:r>
            <w:r w:rsidR="002950FC" w:rsidRPr="000072D4">
              <w:rPr>
                <w:rFonts w:ascii="Calibri" w:hAnsi="Calibri" w:cs="Book Antiqua"/>
              </w:rPr>
              <w:t>2</w:t>
            </w:r>
          </w:p>
        </w:tc>
      </w:tr>
      <w:tr w:rsidR="000072D4" w:rsidRPr="000072D4" w14:paraId="1084522A" w14:textId="77777777" w:rsidTr="527C5E83">
        <w:tc>
          <w:tcPr>
            <w:tcW w:w="2001" w:type="dxa"/>
            <w:shd w:val="clear" w:color="auto" w:fill="DBDBDB" w:themeFill="accent3" w:themeFillTint="66"/>
          </w:tcPr>
          <w:p w14:paraId="098E3125" w14:textId="77777777" w:rsidR="1F3B0795" w:rsidRPr="000072D4" w:rsidRDefault="1F3B0795" w:rsidP="527C5E83">
            <w:pPr>
              <w:rPr>
                <w:rFonts w:ascii="Calibri" w:hAnsi="Calibri" w:cs="Book Antiqua"/>
                <w:b/>
                <w:bCs/>
              </w:rPr>
            </w:pPr>
            <w:r w:rsidRPr="000072D4">
              <w:rPr>
                <w:rFonts w:ascii="Calibri" w:hAnsi="Calibri" w:cs="Book Antiqua"/>
                <w:b/>
                <w:bCs/>
              </w:rPr>
              <w:t>Descripción:</w:t>
            </w:r>
          </w:p>
        </w:tc>
        <w:tc>
          <w:tcPr>
            <w:tcW w:w="6150" w:type="dxa"/>
          </w:tcPr>
          <w:p w14:paraId="35B93676" w14:textId="6C34D607" w:rsidR="527C5E83" w:rsidRPr="000072D4" w:rsidRDefault="527C5E83" w:rsidP="527C5E83">
            <w:pPr>
              <w:spacing w:line="259" w:lineRule="auto"/>
              <w:rPr>
                <w:rFonts w:ascii="Calibri" w:hAnsi="Calibri" w:cs="Book Antiqua"/>
              </w:rPr>
            </w:pPr>
            <w:r w:rsidRPr="000072D4">
              <w:rPr>
                <w:rFonts w:ascii="Calibri" w:hAnsi="Calibri" w:cs="Book Antiqua"/>
              </w:rPr>
              <w:t>Listado de sucursales fallido por conexión de base de datos</w:t>
            </w:r>
          </w:p>
        </w:tc>
      </w:tr>
      <w:tr w:rsidR="000072D4" w:rsidRPr="000072D4" w14:paraId="7E8B3348" w14:textId="77777777" w:rsidTr="527C5E83">
        <w:tc>
          <w:tcPr>
            <w:tcW w:w="2001" w:type="dxa"/>
            <w:shd w:val="clear" w:color="auto" w:fill="DBDBDB" w:themeFill="accent3" w:themeFillTint="66"/>
          </w:tcPr>
          <w:p w14:paraId="45EC480A" w14:textId="77777777" w:rsidR="1F3B0795" w:rsidRPr="000072D4" w:rsidRDefault="1F3B0795" w:rsidP="527C5E83">
            <w:pPr>
              <w:rPr>
                <w:rFonts w:ascii="Calibri" w:hAnsi="Calibri" w:cs="Book Antiqua"/>
                <w:b/>
                <w:bCs/>
              </w:rPr>
            </w:pPr>
            <w:r w:rsidRPr="000072D4">
              <w:rPr>
                <w:rFonts w:ascii="Calibri" w:hAnsi="Calibri" w:cs="Book Antiqua"/>
                <w:b/>
                <w:bCs/>
              </w:rPr>
              <w:t>Reqs. asociados:</w:t>
            </w:r>
          </w:p>
        </w:tc>
        <w:tc>
          <w:tcPr>
            <w:tcW w:w="6150" w:type="dxa"/>
          </w:tcPr>
          <w:p w14:paraId="498093FD" w14:textId="15FFCF24" w:rsidR="1F3B0795" w:rsidRPr="000072D4" w:rsidRDefault="1F3B0795" w:rsidP="527C5E83">
            <w:pPr>
              <w:rPr>
                <w:rFonts w:ascii="Calibri" w:hAnsi="Calibri" w:cs="Book Antiqua"/>
              </w:rPr>
            </w:pPr>
            <w:r w:rsidRPr="000072D4">
              <w:rPr>
                <w:rFonts w:ascii="Calibri" w:hAnsi="Calibri" w:cs="Book Antiqua"/>
              </w:rPr>
              <w:t>RF-24</w:t>
            </w:r>
          </w:p>
        </w:tc>
      </w:tr>
      <w:tr w:rsidR="000072D4" w:rsidRPr="000072D4" w14:paraId="6974573B" w14:textId="77777777" w:rsidTr="527C5E83">
        <w:tc>
          <w:tcPr>
            <w:tcW w:w="2001" w:type="dxa"/>
            <w:shd w:val="clear" w:color="auto" w:fill="DBDBDB" w:themeFill="accent3" w:themeFillTint="66"/>
          </w:tcPr>
          <w:p w14:paraId="38E26640" w14:textId="77777777" w:rsidR="1F3B0795" w:rsidRPr="000072D4" w:rsidRDefault="1F3B0795" w:rsidP="527C5E83">
            <w:pPr>
              <w:rPr>
                <w:rFonts w:ascii="Calibri" w:hAnsi="Calibri" w:cs="Book Antiqua"/>
                <w:b/>
                <w:bCs/>
              </w:rPr>
            </w:pPr>
            <w:r w:rsidRPr="000072D4">
              <w:rPr>
                <w:rFonts w:ascii="Calibri" w:hAnsi="Calibri" w:cs="Book Antiqua"/>
                <w:b/>
                <w:bCs/>
              </w:rPr>
              <w:t>CU asociados:</w:t>
            </w:r>
          </w:p>
        </w:tc>
        <w:tc>
          <w:tcPr>
            <w:tcW w:w="6150" w:type="dxa"/>
          </w:tcPr>
          <w:p w14:paraId="3DC88AB2" w14:textId="51AEDC13" w:rsidR="1F3B0795" w:rsidRPr="000072D4" w:rsidRDefault="1F3B0795" w:rsidP="527C5E83">
            <w:pPr>
              <w:rPr>
                <w:rFonts w:ascii="Calibri" w:hAnsi="Calibri" w:cs="Book Antiqua"/>
              </w:rPr>
            </w:pPr>
            <w:r w:rsidRPr="000072D4">
              <w:rPr>
                <w:rFonts w:ascii="Calibri" w:hAnsi="Calibri" w:cs="Book Antiqua"/>
              </w:rPr>
              <w:t>CU-24</w:t>
            </w:r>
          </w:p>
        </w:tc>
      </w:tr>
      <w:tr w:rsidR="000072D4" w:rsidRPr="000072D4" w14:paraId="593FD21C" w14:textId="77777777" w:rsidTr="527C5E83">
        <w:tc>
          <w:tcPr>
            <w:tcW w:w="2001" w:type="dxa"/>
            <w:shd w:val="clear" w:color="auto" w:fill="DBDBDB" w:themeFill="accent3" w:themeFillTint="66"/>
          </w:tcPr>
          <w:p w14:paraId="18A8AF4F" w14:textId="77777777" w:rsidR="1F3B0795" w:rsidRPr="000072D4" w:rsidRDefault="1F3B0795" w:rsidP="527C5E83">
            <w:pPr>
              <w:rPr>
                <w:rFonts w:ascii="Calibri" w:hAnsi="Calibri" w:cs="Book Antiqua"/>
                <w:b/>
                <w:bCs/>
              </w:rPr>
            </w:pPr>
            <w:r w:rsidRPr="000072D4">
              <w:rPr>
                <w:rFonts w:ascii="Calibri" w:hAnsi="Calibri" w:cs="Book Antiqua"/>
                <w:b/>
                <w:bCs/>
              </w:rPr>
              <w:t>Esc. Asociados:</w:t>
            </w:r>
          </w:p>
        </w:tc>
        <w:tc>
          <w:tcPr>
            <w:tcW w:w="6150" w:type="dxa"/>
          </w:tcPr>
          <w:p w14:paraId="339C1013" w14:textId="1A3FF668" w:rsidR="1F3B0795" w:rsidRPr="000072D4" w:rsidRDefault="1F3B0795" w:rsidP="527C5E83">
            <w:pPr>
              <w:rPr>
                <w:rFonts w:ascii="Calibri" w:hAnsi="Calibri" w:cs="Book Antiqua"/>
              </w:rPr>
            </w:pPr>
            <w:r w:rsidRPr="000072D4">
              <w:rPr>
                <w:rFonts w:ascii="Calibri" w:hAnsi="Calibri" w:cs="Book Antiqua"/>
              </w:rPr>
              <w:t>ES-24.3</w:t>
            </w:r>
          </w:p>
        </w:tc>
      </w:tr>
    </w:tbl>
    <w:p w14:paraId="59DA1DF8" w14:textId="2596A978" w:rsidR="527C5E83" w:rsidRPr="000072D4" w:rsidRDefault="161E9E26" w:rsidP="527C5E83">
      <w:r w:rsidRPr="000072D4">
        <w:rPr>
          <w:noProof/>
        </w:rPr>
        <w:drawing>
          <wp:inline distT="0" distB="0" distL="0" distR="0" wp14:anchorId="79670B3B" wp14:editId="6D773D8E">
            <wp:extent cx="4572000" cy="1885950"/>
            <wp:effectExtent l="0" t="0" r="0" b="0"/>
            <wp:docPr id="2026808505" name="Picture 20268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tbl>
      <w:tblPr>
        <w:tblpPr w:leftFromText="141" w:rightFromText="141" w:vertAnchor="text" w:horzAnchor="page" w:tblpX="1666" w:tblpY="3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072D4" w:rsidRPr="000072D4" w14:paraId="786607D5" w14:textId="77777777" w:rsidTr="00232AD4">
        <w:tc>
          <w:tcPr>
            <w:tcW w:w="2001" w:type="dxa"/>
            <w:shd w:val="clear" w:color="auto" w:fill="DBDBDB"/>
          </w:tcPr>
          <w:p w14:paraId="29EFAB61" w14:textId="77777777" w:rsidR="00232AD4" w:rsidRPr="000072D4" w:rsidRDefault="00232AD4" w:rsidP="00232AD4">
            <w:pPr>
              <w:rPr>
                <w:rFonts w:ascii="Calibri" w:hAnsi="Calibri" w:cs="Book Antiqua"/>
                <w:b/>
                <w:iCs/>
              </w:rPr>
            </w:pPr>
            <w:r w:rsidRPr="000072D4">
              <w:rPr>
                <w:rFonts w:ascii="Calibri" w:hAnsi="Calibri" w:cs="Book Antiqua"/>
                <w:b/>
                <w:iCs/>
              </w:rPr>
              <w:t>ID Ref:</w:t>
            </w:r>
          </w:p>
        </w:tc>
        <w:tc>
          <w:tcPr>
            <w:tcW w:w="5087" w:type="dxa"/>
          </w:tcPr>
          <w:p w14:paraId="6A8E83E0" w14:textId="77777777" w:rsidR="00232AD4" w:rsidRPr="000072D4" w:rsidRDefault="00232AD4" w:rsidP="00232AD4">
            <w:pPr>
              <w:rPr>
                <w:rFonts w:ascii="Calibri" w:hAnsi="Calibri" w:cs="Book Antiqua"/>
                <w:iCs/>
              </w:rPr>
            </w:pPr>
            <w:r w:rsidRPr="000072D4">
              <w:rPr>
                <w:rFonts w:ascii="Calibri" w:hAnsi="Calibri" w:cs="Book Antiqua"/>
                <w:iCs/>
              </w:rPr>
              <w:t>DG-73</w:t>
            </w:r>
          </w:p>
        </w:tc>
      </w:tr>
      <w:tr w:rsidR="000072D4" w:rsidRPr="000072D4" w14:paraId="40999DD4" w14:textId="77777777" w:rsidTr="00232AD4">
        <w:tc>
          <w:tcPr>
            <w:tcW w:w="2001" w:type="dxa"/>
            <w:shd w:val="clear" w:color="auto" w:fill="DBDBDB"/>
          </w:tcPr>
          <w:p w14:paraId="7D475FF3" w14:textId="77777777" w:rsidR="00232AD4" w:rsidRPr="000072D4" w:rsidRDefault="00232AD4" w:rsidP="00232AD4">
            <w:pPr>
              <w:rPr>
                <w:rFonts w:ascii="Calibri" w:hAnsi="Calibri" w:cs="Book Antiqua"/>
                <w:b/>
                <w:iCs/>
              </w:rPr>
            </w:pPr>
            <w:r w:rsidRPr="000072D4">
              <w:rPr>
                <w:rFonts w:ascii="Calibri" w:hAnsi="Calibri" w:cs="Book Antiqua"/>
                <w:b/>
                <w:iCs/>
              </w:rPr>
              <w:t>Descripción:</w:t>
            </w:r>
          </w:p>
        </w:tc>
        <w:tc>
          <w:tcPr>
            <w:tcW w:w="5087" w:type="dxa"/>
          </w:tcPr>
          <w:p w14:paraId="3638EAEF" w14:textId="77777777" w:rsidR="00232AD4" w:rsidRPr="000072D4" w:rsidRDefault="00232AD4" w:rsidP="00232AD4">
            <w:pPr>
              <w:rPr>
                <w:rFonts w:ascii="Calibri" w:hAnsi="Calibri" w:cs="Book Antiqua"/>
                <w:iCs/>
              </w:rPr>
            </w:pPr>
            <w:r w:rsidRPr="000072D4">
              <w:rPr>
                <w:rFonts w:ascii="Calibri" w:hAnsi="Calibri" w:cs="Book Antiqua"/>
                <w:iCs/>
              </w:rPr>
              <w:t>Recuperación de contraseña exitoso</w:t>
            </w:r>
          </w:p>
        </w:tc>
      </w:tr>
      <w:tr w:rsidR="000072D4" w:rsidRPr="000072D4" w14:paraId="632A62C5" w14:textId="77777777" w:rsidTr="00232AD4">
        <w:tc>
          <w:tcPr>
            <w:tcW w:w="2001" w:type="dxa"/>
            <w:shd w:val="clear" w:color="auto" w:fill="DBDBDB"/>
          </w:tcPr>
          <w:p w14:paraId="6048A109" w14:textId="77777777" w:rsidR="00232AD4" w:rsidRPr="000072D4" w:rsidRDefault="00232AD4" w:rsidP="00232AD4">
            <w:pPr>
              <w:rPr>
                <w:rFonts w:ascii="Calibri" w:hAnsi="Calibri" w:cs="Book Antiqua"/>
                <w:b/>
                <w:iCs/>
              </w:rPr>
            </w:pPr>
            <w:r w:rsidRPr="000072D4">
              <w:rPr>
                <w:rFonts w:ascii="Calibri" w:hAnsi="Calibri" w:cs="Book Antiqua"/>
                <w:b/>
                <w:iCs/>
              </w:rPr>
              <w:t>Reqs. asociados:</w:t>
            </w:r>
          </w:p>
        </w:tc>
        <w:tc>
          <w:tcPr>
            <w:tcW w:w="5087" w:type="dxa"/>
          </w:tcPr>
          <w:p w14:paraId="5D56B9FF" w14:textId="77777777" w:rsidR="00232AD4" w:rsidRPr="000072D4" w:rsidRDefault="00232AD4" w:rsidP="00232AD4">
            <w:pPr>
              <w:rPr>
                <w:rFonts w:ascii="Calibri" w:hAnsi="Calibri" w:cs="Book Antiqua"/>
                <w:iCs/>
              </w:rPr>
            </w:pPr>
            <w:r w:rsidRPr="000072D4">
              <w:rPr>
                <w:rFonts w:ascii="Calibri" w:hAnsi="Calibri" w:cs="Book Antiqua"/>
                <w:iCs/>
              </w:rPr>
              <w:t>RF-26</w:t>
            </w:r>
          </w:p>
        </w:tc>
      </w:tr>
      <w:tr w:rsidR="000072D4" w:rsidRPr="000072D4" w14:paraId="51646644" w14:textId="77777777" w:rsidTr="00232AD4">
        <w:tc>
          <w:tcPr>
            <w:tcW w:w="2001" w:type="dxa"/>
            <w:shd w:val="clear" w:color="auto" w:fill="DBDBDB"/>
          </w:tcPr>
          <w:p w14:paraId="6C1C186C" w14:textId="77777777" w:rsidR="00232AD4" w:rsidRPr="000072D4" w:rsidRDefault="00232AD4" w:rsidP="00232AD4">
            <w:pPr>
              <w:rPr>
                <w:rFonts w:ascii="Calibri" w:hAnsi="Calibri" w:cs="Book Antiqua"/>
                <w:b/>
                <w:iCs/>
              </w:rPr>
            </w:pPr>
            <w:r w:rsidRPr="000072D4">
              <w:rPr>
                <w:rFonts w:ascii="Calibri" w:hAnsi="Calibri" w:cs="Book Antiqua"/>
                <w:b/>
                <w:iCs/>
              </w:rPr>
              <w:t>CU asociados:</w:t>
            </w:r>
          </w:p>
        </w:tc>
        <w:tc>
          <w:tcPr>
            <w:tcW w:w="5087" w:type="dxa"/>
          </w:tcPr>
          <w:p w14:paraId="0CE1E6EA" w14:textId="77777777" w:rsidR="00232AD4" w:rsidRPr="000072D4" w:rsidRDefault="00232AD4" w:rsidP="00232AD4">
            <w:pPr>
              <w:rPr>
                <w:rFonts w:ascii="Calibri" w:hAnsi="Calibri" w:cs="Book Antiqua"/>
                <w:iCs/>
              </w:rPr>
            </w:pPr>
            <w:r w:rsidRPr="000072D4">
              <w:rPr>
                <w:rFonts w:ascii="Calibri" w:hAnsi="Calibri" w:cs="Book Antiqua"/>
                <w:iCs/>
              </w:rPr>
              <w:t>CU-26</w:t>
            </w:r>
          </w:p>
        </w:tc>
      </w:tr>
      <w:tr w:rsidR="000072D4" w:rsidRPr="000072D4" w14:paraId="007A6D8E" w14:textId="77777777" w:rsidTr="00232AD4">
        <w:tc>
          <w:tcPr>
            <w:tcW w:w="2001" w:type="dxa"/>
            <w:shd w:val="clear" w:color="auto" w:fill="DBDBDB"/>
          </w:tcPr>
          <w:p w14:paraId="13B40E94" w14:textId="77777777" w:rsidR="00232AD4" w:rsidRPr="000072D4" w:rsidRDefault="00232AD4" w:rsidP="00232AD4">
            <w:pPr>
              <w:rPr>
                <w:rFonts w:ascii="Calibri" w:hAnsi="Calibri" w:cs="Book Antiqua"/>
                <w:b/>
                <w:iCs/>
              </w:rPr>
            </w:pPr>
            <w:r w:rsidRPr="000072D4">
              <w:rPr>
                <w:rFonts w:ascii="Calibri" w:hAnsi="Calibri" w:cs="Book Antiqua"/>
                <w:b/>
                <w:iCs/>
              </w:rPr>
              <w:t>Esc. Asociados:</w:t>
            </w:r>
          </w:p>
        </w:tc>
        <w:tc>
          <w:tcPr>
            <w:tcW w:w="5087" w:type="dxa"/>
          </w:tcPr>
          <w:p w14:paraId="7DA00F5D" w14:textId="77777777" w:rsidR="00232AD4" w:rsidRPr="000072D4" w:rsidRDefault="00232AD4" w:rsidP="00232AD4">
            <w:pPr>
              <w:rPr>
                <w:rFonts w:ascii="Calibri" w:hAnsi="Calibri" w:cs="Book Antiqua"/>
                <w:iCs/>
              </w:rPr>
            </w:pPr>
            <w:r w:rsidRPr="000072D4">
              <w:rPr>
                <w:rFonts w:ascii="Calibri" w:hAnsi="Calibri" w:cs="Book Antiqua"/>
                <w:iCs/>
              </w:rPr>
              <w:t>ES-26.1</w:t>
            </w:r>
          </w:p>
        </w:tc>
      </w:tr>
    </w:tbl>
    <w:p w14:paraId="08DFE213" w14:textId="77777777" w:rsidR="00C26406" w:rsidRPr="000072D4" w:rsidRDefault="00C26406" w:rsidP="0CBDA88A"/>
    <w:p w14:paraId="1369D6DE" w14:textId="71D7D8EB" w:rsidR="0CBDA88A" w:rsidRPr="000072D4" w:rsidRDefault="0CBDA88A" w:rsidP="00232AD4">
      <w:pPr>
        <w:rPr>
          <w:rFonts w:ascii="Calibri" w:hAnsi="Calibri" w:cs="Book Antiqua"/>
          <w:i/>
        </w:rPr>
      </w:pPr>
      <w:r w:rsidRPr="000072D4">
        <w:rPr>
          <w:noProof/>
        </w:rPr>
        <w:drawing>
          <wp:inline distT="0" distB="0" distL="0" distR="0" wp14:anchorId="3EE5A603" wp14:editId="7F315BC4">
            <wp:extent cx="5040000" cy="3581634"/>
            <wp:effectExtent l="0" t="0" r="0" b="0"/>
            <wp:docPr id="27" name="Imagen 2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98">
                      <a:extLst>
                        <a:ext uri="{BEBA8EAE-BF5A-486C-A8C5-ECC9F3942E4B}">
                          <a14:imgProps xmlns:a14="http://schemas.microsoft.com/office/drawing/2010/main">
                            <a14:imgLayer r:embed="rId99">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5040000" cy="3581634"/>
                    </a:xfrm>
                    <a:prstGeom prst="rect">
                      <a:avLst/>
                    </a:prstGeom>
                  </pic:spPr>
                </pic:pic>
              </a:graphicData>
            </a:graphic>
          </wp:inline>
        </w:drawing>
      </w:r>
    </w:p>
    <w:p w14:paraId="2F93C254" w14:textId="676993D5" w:rsidR="0CBDA88A" w:rsidRPr="000072D4" w:rsidRDefault="0CBDA88A" w:rsidP="0CBDA88A">
      <w:pPr>
        <w:jc w:val="center"/>
        <w:rPr>
          <w:rFonts w:ascii="Calibri" w:hAnsi="Calibri" w:cs="Book Antiqua"/>
          <w:i/>
          <w:iCs/>
        </w:rPr>
      </w:pPr>
    </w:p>
    <w:tbl>
      <w:tblPr>
        <w:tblpPr w:leftFromText="141" w:rightFromText="141" w:vertAnchor="text" w:horzAnchor="page" w:tblpX="1576" w:tblpY="-1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072D4" w:rsidRPr="000072D4" w14:paraId="47E8D972" w14:textId="77777777" w:rsidTr="00232AD4">
        <w:tc>
          <w:tcPr>
            <w:tcW w:w="2001" w:type="dxa"/>
            <w:shd w:val="clear" w:color="auto" w:fill="DBDBDB" w:themeFill="accent3" w:themeFillTint="66"/>
          </w:tcPr>
          <w:p w14:paraId="4137B346" w14:textId="77777777" w:rsidR="00232AD4" w:rsidRPr="000072D4" w:rsidRDefault="00232AD4" w:rsidP="00232AD4">
            <w:pPr>
              <w:rPr>
                <w:rFonts w:ascii="Calibri" w:hAnsi="Calibri" w:cs="Book Antiqua"/>
                <w:b/>
                <w:iCs/>
              </w:rPr>
            </w:pPr>
            <w:r w:rsidRPr="000072D4">
              <w:rPr>
                <w:rFonts w:ascii="Calibri" w:hAnsi="Calibri" w:cs="Book Antiqua"/>
                <w:b/>
                <w:iCs/>
              </w:rPr>
              <w:lastRenderedPageBreak/>
              <w:t>ID Ref:</w:t>
            </w:r>
          </w:p>
        </w:tc>
        <w:tc>
          <w:tcPr>
            <w:tcW w:w="5087" w:type="dxa"/>
          </w:tcPr>
          <w:p w14:paraId="10E54DDD" w14:textId="35C70F87" w:rsidR="00232AD4" w:rsidRPr="000072D4" w:rsidRDefault="00232AD4" w:rsidP="00232AD4">
            <w:pPr>
              <w:rPr>
                <w:rFonts w:ascii="Calibri" w:hAnsi="Calibri" w:cs="Book Antiqua"/>
                <w:iCs/>
              </w:rPr>
            </w:pPr>
            <w:r w:rsidRPr="000072D4">
              <w:rPr>
                <w:rFonts w:ascii="Calibri" w:hAnsi="Calibri" w:cs="Book Antiqua"/>
                <w:iCs/>
              </w:rPr>
              <w:t>DG-74</w:t>
            </w:r>
          </w:p>
        </w:tc>
      </w:tr>
      <w:tr w:rsidR="000072D4" w:rsidRPr="000072D4" w14:paraId="6547F126" w14:textId="77777777" w:rsidTr="00232AD4">
        <w:tc>
          <w:tcPr>
            <w:tcW w:w="2001" w:type="dxa"/>
            <w:shd w:val="clear" w:color="auto" w:fill="DBDBDB" w:themeFill="accent3" w:themeFillTint="66"/>
          </w:tcPr>
          <w:p w14:paraId="4AEAD32A" w14:textId="77777777" w:rsidR="00232AD4" w:rsidRPr="000072D4" w:rsidRDefault="00232AD4" w:rsidP="00232AD4">
            <w:pPr>
              <w:rPr>
                <w:rFonts w:ascii="Calibri" w:hAnsi="Calibri" w:cs="Book Antiqua"/>
                <w:b/>
                <w:iCs/>
              </w:rPr>
            </w:pPr>
            <w:r w:rsidRPr="000072D4">
              <w:rPr>
                <w:rFonts w:ascii="Calibri" w:hAnsi="Calibri" w:cs="Book Antiqua"/>
                <w:b/>
                <w:iCs/>
              </w:rPr>
              <w:t>Descripción:</w:t>
            </w:r>
          </w:p>
        </w:tc>
        <w:tc>
          <w:tcPr>
            <w:tcW w:w="5087" w:type="dxa"/>
          </w:tcPr>
          <w:p w14:paraId="2DB3C98D" w14:textId="77777777" w:rsidR="00232AD4" w:rsidRPr="000072D4" w:rsidRDefault="00232AD4" w:rsidP="00232AD4">
            <w:pPr>
              <w:rPr>
                <w:rFonts w:ascii="Calibri" w:hAnsi="Calibri" w:cs="Book Antiqua"/>
                <w:iCs/>
              </w:rPr>
            </w:pPr>
            <w:r w:rsidRPr="000072D4">
              <w:rPr>
                <w:rFonts w:ascii="Calibri" w:hAnsi="Calibri" w:cs="Book Antiqua"/>
                <w:iCs/>
              </w:rPr>
              <w:t>Fallo al recuperar contraseña por conexión.</w:t>
            </w:r>
          </w:p>
        </w:tc>
      </w:tr>
      <w:tr w:rsidR="000072D4" w:rsidRPr="000072D4" w14:paraId="4D7F6390" w14:textId="77777777" w:rsidTr="00232AD4">
        <w:tc>
          <w:tcPr>
            <w:tcW w:w="2001" w:type="dxa"/>
            <w:shd w:val="clear" w:color="auto" w:fill="DBDBDB" w:themeFill="accent3" w:themeFillTint="66"/>
          </w:tcPr>
          <w:p w14:paraId="13FB3139" w14:textId="77777777" w:rsidR="00232AD4" w:rsidRPr="000072D4" w:rsidRDefault="00232AD4" w:rsidP="00232AD4">
            <w:pPr>
              <w:rPr>
                <w:rFonts w:ascii="Calibri" w:hAnsi="Calibri" w:cs="Book Antiqua"/>
                <w:b/>
                <w:iCs/>
              </w:rPr>
            </w:pPr>
            <w:r w:rsidRPr="000072D4">
              <w:rPr>
                <w:rFonts w:ascii="Calibri" w:hAnsi="Calibri" w:cs="Book Antiqua"/>
                <w:b/>
                <w:iCs/>
              </w:rPr>
              <w:t>Reqs. asociados:</w:t>
            </w:r>
          </w:p>
        </w:tc>
        <w:tc>
          <w:tcPr>
            <w:tcW w:w="5087" w:type="dxa"/>
          </w:tcPr>
          <w:p w14:paraId="269C1932" w14:textId="77777777" w:rsidR="00232AD4" w:rsidRPr="000072D4" w:rsidRDefault="00232AD4" w:rsidP="00232AD4">
            <w:pPr>
              <w:rPr>
                <w:rFonts w:ascii="Calibri" w:hAnsi="Calibri" w:cs="Book Antiqua"/>
                <w:iCs/>
              </w:rPr>
            </w:pPr>
            <w:r w:rsidRPr="000072D4">
              <w:rPr>
                <w:rFonts w:ascii="Calibri" w:hAnsi="Calibri" w:cs="Book Antiqua"/>
                <w:iCs/>
              </w:rPr>
              <w:t>RF-26</w:t>
            </w:r>
          </w:p>
        </w:tc>
      </w:tr>
      <w:tr w:rsidR="000072D4" w:rsidRPr="000072D4" w14:paraId="2B16AB13" w14:textId="77777777" w:rsidTr="00232AD4">
        <w:tc>
          <w:tcPr>
            <w:tcW w:w="2001" w:type="dxa"/>
            <w:shd w:val="clear" w:color="auto" w:fill="DBDBDB" w:themeFill="accent3" w:themeFillTint="66"/>
          </w:tcPr>
          <w:p w14:paraId="2B1B6155" w14:textId="77777777" w:rsidR="00232AD4" w:rsidRPr="000072D4" w:rsidRDefault="00232AD4" w:rsidP="00232AD4">
            <w:pPr>
              <w:rPr>
                <w:rFonts w:ascii="Calibri" w:hAnsi="Calibri" w:cs="Book Antiqua"/>
                <w:b/>
                <w:iCs/>
              </w:rPr>
            </w:pPr>
            <w:r w:rsidRPr="000072D4">
              <w:rPr>
                <w:rFonts w:ascii="Calibri" w:hAnsi="Calibri" w:cs="Book Antiqua"/>
                <w:b/>
                <w:iCs/>
              </w:rPr>
              <w:t>CU asociados:</w:t>
            </w:r>
          </w:p>
        </w:tc>
        <w:tc>
          <w:tcPr>
            <w:tcW w:w="5087" w:type="dxa"/>
          </w:tcPr>
          <w:p w14:paraId="5471C16F" w14:textId="77777777" w:rsidR="00232AD4" w:rsidRPr="000072D4" w:rsidRDefault="00232AD4" w:rsidP="00232AD4">
            <w:pPr>
              <w:rPr>
                <w:rFonts w:ascii="Calibri" w:hAnsi="Calibri" w:cs="Book Antiqua"/>
                <w:iCs/>
              </w:rPr>
            </w:pPr>
            <w:r w:rsidRPr="000072D4">
              <w:rPr>
                <w:rFonts w:ascii="Calibri" w:hAnsi="Calibri" w:cs="Book Antiqua"/>
                <w:iCs/>
              </w:rPr>
              <w:t>CU-26</w:t>
            </w:r>
          </w:p>
        </w:tc>
      </w:tr>
      <w:tr w:rsidR="000072D4" w:rsidRPr="000072D4" w14:paraId="1F23E9E2" w14:textId="77777777" w:rsidTr="00232AD4">
        <w:tc>
          <w:tcPr>
            <w:tcW w:w="2001" w:type="dxa"/>
            <w:shd w:val="clear" w:color="auto" w:fill="DBDBDB" w:themeFill="accent3" w:themeFillTint="66"/>
          </w:tcPr>
          <w:p w14:paraId="1FADB306" w14:textId="77777777" w:rsidR="00232AD4" w:rsidRPr="000072D4" w:rsidRDefault="00232AD4" w:rsidP="00232AD4">
            <w:pPr>
              <w:rPr>
                <w:rFonts w:ascii="Calibri" w:hAnsi="Calibri" w:cs="Book Antiqua"/>
                <w:b/>
                <w:iCs/>
              </w:rPr>
            </w:pPr>
            <w:r w:rsidRPr="000072D4">
              <w:rPr>
                <w:rFonts w:ascii="Calibri" w:hAnsi="Calibri" w:cs="Book Antiqua"/>
                <w:b/>
                <w:iCs/>
              </w:rPr>
              <w:t>Esc. Asociados:</w:t>
            </w:r>
          </w:p>
        </w:tc>
        <w:tc>
          <w:tcPr>
            <w:tcW w:w="5087" w:type="dxa"/>
          </w:tcPr>
          <w:p w14:paraId="65B9ACB8" w14:textId="77777777" w:rsidR="00232AD4" w:rsidRPr="000072D4" w:rsidRDefault="00232AD4" w:rsidP="00232AD4">
            <w:pPr>
              <w:rPr>
                <w:rFonts w:ascii="Calibri" w:hAnsi="Calibri" w:cs="Book Antiqua"/>
                <w:iCs/>
              </w:rPr>
            </w:pPr>
            <w:r w:rsidRPr="000072D4">
              <w:rPr>
                <w:rFonts w:ascii="Calibri" w:hAnsi="Calibri" w:cs="Book Antiqua"/>
                <w:iCs/>
              </w:rPr>
              <w:t>ES-26.2</w:t>
            </w:r>
          </w:p>
        </w:tc>
      </w:tr>
    </w:tbl>
    <w:p w14:paraId="5D5D294E" w14:textId="200FF05C" w:rsidR="00510221" w:rsidRPr="000072D4" w:rsidRDefault="00510221" w:rsidP="0CBDA88A">
      <w:pPr>
        <w:jc w:val="center"/>
        <w:rPr>
          <w:rFonts w:ascii="Calibri" w:hAnsi="Calibri" w:cs="Book Antiqua"/>
          <w:i/>
        </w:rPr>
      </w:pPr>
    </w:p>
    <w:p w14:paraId="69C11694" w14:textId="1E0AE814" w:rsidR="00510221" w:rsidRPr="000072D4" w:rsidRDefault="19918CDB" w:rsidP="00232AD4">
      <w:r w:rsidRPr="000072D4">
        <w:rPr>
          <w:noProof/>
        </w:rPr>
        <w:drawing>
          <wp:inline distT="0" distB="0" distL="0" distR="0" wp14:anchorId="02590842" wp14:editId="1809E865">
            <wp:extent cx="5040000" cy="2562672"/>
            <wp:effectExtent l="0" t="0" r="0" b="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100">
                      <a:extLst>
                        <a:ext uri="{28A0092B-C50C-407E-A947-70E740481C1C}">
                          <a14:useLocalDpi xmlns:a14="http://schemas.microsoft.com/office/drawing/2010/main" val="0"/>
                        </a:ext>
                      </a:extLst>
                    </a:blip>
                    <a:stretch>
                      <a:fillRect/>
                    </a:stretch>
                  </pic:blipFill>
                  <pic:spPr>
                    <a:xfrm>
                      <a:off x="0" y="0"/>
                      <a:ext cx="5040000" cy="2562672"/>
                    </a:xfrm>
                    <a:prstGeom prst="rect">
                      <a:avLst/>
                    </a:prstGeom>
                  </pic:spPr>
                </pic:pic>
              </a:graphicData>
            </a:graphic>
          </wp:inline>
        </w:drawing>
      </w:r>
    </w:p>
    <w:p w14:paraId="5ECAA686" w14:textId="18A0D37D" w:rsidR="0CBDA88A" w:rsidRPr="000072D4" w:rsidRDefault="0CBDA88A" w:rsidP="0CBDA88A">
      <w:pPr>
        <w:jc w:val="center"/>
      </w:pPr>
    </w:p>
    <w:tbl>
      <w:tblPr>
        <w:tblpPr w:leftFromText="141" w:rightFromText="141" w:vertAnchor="text" w:horzAnchor="page" w:tblpX="1696" w:tblpY="3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224"/>
      </w:tblGrid>
      <w:tr w:rsidR="000072D4" w:rsidRPr="000072D4" w14:paraId="0D2991F7" w14:textId="77777777" w:rsidTr="00232AD4">
        <w:tc>
          <w:tcPr>
            <w:tcW w:w="2001" w:type="dxa"/>
            <w:shd w:val="clear" w:color="auto" w:fill="DBDBDB"/>
          </w:tcPr>
          <w:p w14:paraId="1CA8E134" w14:textId="77777777" w:rsidR="00DA6599" w:rsidRPr="000072D4" w:rsidRDefault="00DA6599" w:rsidP="00232AD4">
            <w:pPr>
              <w:rPr>
                <w:rFonts w:ascii="Calibri" w:hAnsi="Calibri" w:cs="Book Antiqua"/>
                <w:b/>
                <w:iCs/>
              </w:rPr>
            </w:pPr>
            <w:r w:rsidRPr="000072D4">
              <w:rPr>
                <w:rFonts w:ascii="Calibri" w:hAnsi="Calibri" w:cs="Book Antiqua"/>
                <w:b/>
                <w:iCs/>
              </w:rPr>
              <w:t>ID Ref:</w:t>
            </w:r>
          </w:p>
        </w:tc>
        <w:tc>
          <w:tcPr>
            <w:tcW w:w="5224" w:type="dxa"/>
          </w:tcPr>
          <w:p w14:paraId="15D450B9" w14:textId="3EB12479" w:rsidR="00DA6599" w:rsidRPr="000072D4" w:rsidRDefault="00DA6599" w:rsidP="00232AD4">
            <w:pPr>
              <w:rPr>
                <w:rFonts w:ascii="Calibri" w:hAnsi="Calibri" w:cs="Book Antiqua"/>
                <w:iCs/>
              </w:rPr>
            </w:pPr>
            <w:r w:rsidRPr="000072D4">
              <w:rPr>
                <w:rFonts w:ascii="Calibri" w:hAnsi="Calibri" w:cs="Book Antiqua"/>
                <w:iCs/>
              </w:rPr>
              <w:t>DG-</w:t>
            </w:r>
            <w:r w:rsidR="00232AD4" w:rsidRPr="000072D4">
              <w:rPr>
                <w:rFonts w:ascii="Calibri" w:hAnsi="Calibri" w:cs="Book Antiqua"/>
                <w:iCs/>
              </w:rPr>
              <w:t>7</w:t>
            </w:r>
            <w:r w:rsidR="002950FC" w:rsidRPr="000072D4">
              <w:rPr>
                <w:rFonts w:ascii="Calibri" w:hAnsi="Calibri" w:cs="Book Antiqua"/>
                <w:iCs/>
              </w:rPr>
              <w:t>5</w:t>
            </w:r>
          </w:p>
        </w:tc>
      </w:tr>
      <w:tr w:rsidR="000072D4" w:rsidRPr="000072D4" w14:paraId="224B5C9B" w14:textId="77777777" w:rsidTr="00232AD4">
        <w:tc>
          <w:tcPr>
            <w:tcW w:w="2001" w:type="dxa"/>
            <w:shd w:val="clear" w:color="auto" w:fill="DBDBDB"/>
          </w:tcPr>
          <w:p w14:paraId="0ED17285" w14:textId="77777777" w:rsidR="00DA6599" w:rsidRPr="000072D4" w:rsidRDefault="00DA6599" w:rsidP="00232AD4">
            <w:pPr>
              <w:rPr>
                <w:rFonts w:ascii="Calibri" w:hAnsi="Calibri" w:cs="Book Antiqua"/>
                <w:b/>
                <w:iCs/>
              </w:rPr>
            </w:pPr>
            <w:r w:rsidRPr="000072D4">
              <w:rPr>
                <w:rFonts w:ascii="Calibri" w:hAnsi="Calibri" w:cs="Book Antiqua"/>
                <w:b/>
                <w:iCs/>
              </w:rPr>
              <w:t>Descripción:</w:t>
            </w:r>
          </w:p>
        </w:tc>
        <w:tc>
          <w:tcPr>
            <w:tcW w:w="5224" w:type="dxa"/>
          </w:tcPr>
          <w:p w14:paraId="14231E3A" w14:textId="6224D57D" w:rsidR="00DA6599" w:rsidRPr="000072D4" w:rsidRDefault="00DA6599" w:rsidP="00232AD4">
            <w:pPr>
              <w:rPr>
                <w:rFonts w:ascii="Calibri" w:hAnsi="Calibri" w:cs="Book Antiqua"/>
                <w:iCs/>
              </w:rPr>
            </w:pPr>
            <w:r w:rsidRPr="000072D4">
              <w:rPr>
                <w:rFonts w:ascii="Calibri" w:hAnsi="Calibri" w:cs="Book Antiqua"/>
                <w:iCs/>
              </w:rPr>
              <w:t>Fallo al recuperar contraseña correo no registrado</w:t>
            </w:r>
          </w:p>
        </w:tc>
      </w:tr>
      <w:tr w:rsidR="000072D4" w:rsidRPr="000072D4" w14:paraId="701E9133" w14:textId="77777777" w:rsidTr="00232AD4">
        <w:tc>
          <w:tcPr>
            <w:tcW w:w="2001" w:type="dxa"/>
            <w:shd w:val="clear" w:color="auto" w:fill="DBDBDB"/>
          </w:tcPr>
          <w:p w14:paraId="402C6F5D" w14:textId="77777777" w:rsidR="00DA6599" w:rsidRPr="000072D4" w:rsidRDefault="00DA6599" w:rsidP="00232AD4">
            <w:pPr>
              <w:rPr>
                <w:rFonts w:ascii="Calibri" w:hAnsi="Calibri" w:cs="Book Antiqua"/>
                <w:b/>
                <w:iCs/>
              </w:rPr>
            </w:pPr>
            <w:r w:rsidRPr="000072D4">
              <w:rPr>
                <w:rFonts w:ascii="Calibri" w:hAnsi="Calibri" w:cs="Book Antiqua"/>
                <w:b/>
                <w:iCs/>
              </w:rPr>
              <w:t>Reqs. asociados:</w:t>
            </w:r>
          </w:p>
        </w:tc>
        <w:tc>
          <w:tcPr>
            <w:tcW w:w="5224" w:type="dxa"/>
          </w:tcPr>
          <w:p w14:paraId="03B92073" w14:textId="4A5F02A8" w:rsidR="00DA6599" w:rsidRPr="000072D4" w:rsidRDefault="00DA6599" w:rsidP="00232AD4">
            <w:pPr>
              <w:rPr>
                <w:rFonts w:ascii="Calibri" w:hAnsi="Calibri" w:cs="Book Antiqua"/>
                <w:iCs/>
              </w:rPr>
            </w:pPr>
            <w:r w:rsidRPr="000072D4">
              <w:rPr>
                <w:rFonts w:ascii="Calibri" w:hAnsi="Calibri" w:cs="Book Antiqua"/>
                <w:iCs/>
              </w:rPr>
              <w:t>RF-26</w:t>
            </w:r>
          </w:p>
        </w:tc>
      </w:tr>
      <w:tr w:rsidR="000072D4" w:rsidRPr="000072D4" w14:paraId="5B03F524" w14:textId="77777777" w:rsidTr="00232AD4">
        <w:tc>
          <w:tcPr>
            <w:tcW w:w="2001" w:type="dxa"/>
            <w:shd w:val="clear" w:color="auto" w:fill="DBDBDB"/>
          </w:tcPr>
          <w:p w14:paraId="5FB53EEC" w14:textId="77777777" w:rsidR="00DA6599" w:rsidRPr="000072D4" w:rsidRDefault="00DA6599" w:rsidP="00232AD4">
            <w:pPr>
              <w:rPr>
                <w:rFonts w:ascii="Calibri" w:hAnsi="Calibri" w:cs="Book Antiqua"/>
                <w:b/>
                <w:iCs/>
              </w:rPr>
            </w:pPr>
            <w:r w:rsidRPr="000072D4">
              <w:rPr>
                <w:rFonts w:ascii="Calibri" w:hAnsi="Calibri" w:cs="Book Antiqua"/>
                <w:b/>
                <w:iCs/>
              </w:rPr>
              <w:t>CU asociados:</w:t>
            </w:r>
          </w:p>
        </w:tc>
        <w:tc>
          <w:tcPr>
            <w:tcW w:w="5224" w:type="dxa"/>
          </w:tcPr>
          <w:p w14:paraId="473BC511" w14:textId="46AF940B" w:rsidR="00DA6599" w:rsidRPr="000072D4" w:rsidRDefault="00DA6599" w:rsidP="00232AD4">
            <w:pPr>
              <w:rPr>
                <w:rFonts w:ascii="Calibri" w:hAnsi="Calibri" w:cs="Book Antiqua"/>
                <w:iCs/>
              </w:rPr>
            </w:pPr>
            <w:r w:rsidRPr="000072D4">
              <w:rPr>
                <w:rFonts w:ascii="Calibri" w:hAnsi="Calibri" w:cs="Book Antiqua"/>
                <w:iCs/>
              </w:rPr>
              <w:t>CU-26</w:t>
            </w:r>
          </w:p>
        </w:tc>
      </w:tr>
      <w:tr w:rsidR="000072D4" w:rsidRPr="000072D4" w14:paraId="2C14599C" w14:textId="77777777" w:rsidTr="00232AD4">
        <w:tc>
          <w:tcPr>
            <w:tcW w:w="2001" w:type="dxa"/>
            <w:shd w:val="clear" w:color="auto" w:fill="DBDBDB"/>
          </w:tcPr>
          <w:p w14:paraId="41E0495C" w14:textId="77777777" w:rsidR="00DA6599" w:rsidRPr="000072D4" w:rsidRDefault="00DA6599" w:rsidP="00232AD4">
            <w:pPr>
              <w:rPr>
                <w:rFonts w:ascii="Calibri" w:hAnsi="Calibri" w:cs="Book Antiqua"/>
                <w:b/>
                <w:iCs/>
              </w:rPr>
            </w:pPr>
            <w:r w:rsidRPr="000072D4">
              <w:rPr>
                <w:rFonts w:ascii="Calibri" w:hAnsi="Calibri" w:cs="Book Antiqua"/>
                <w:b/>
                <w:iCs/>
              </w:rPr>
              <w:t>Esc. Asociados:</w:t>
            </w:r>
          </w:p>
        </w:tc>
        <w:tc>
          <w:tcPr>
            <w:tcW w:w="5224" w:type="dxa"/>
          </w:tcPr>
          <w:p w14:paraId="546B1BBF" w14:textId="1BB655B1" w:rsidR="00DA6599" w:rsidRPr="000072D4" w:rsidRDefault="00DA6599" w:rsidP="00232AD4">
            <w:pPr>
              <w:rPr>
                <w:rFonts w:ascii="Calibri" w:hAnsi="Calibri" w:cs="Book Antiqua"/>
                <w:iCs/>
              </w:rPr>
            </w:pPr>
            <w:r w:rsidRPr="000072D4">
              <w:rPr>
                <w:rFonts w:ascii="Calibri" w:hAnsi="Calibri" w:cs="Book Antiqua"/>
                <w:iCs/>
              </w:rPr>
              <w:t>ES-26.3</w:t>
            </w:r>
          </w:p>
        </w:tc>
      </w:tr>
    </w:tbl>
    <w:p w14:paraId="3C0D2041" w14:textId="11B25CCE" w:rsidR="00510221" w:rsidRPr="000072D4" w:rsidRDefault="00510221" w:rsidP="0CBDA88A">
      <w:pPr>
        <w:jc w:val="center"/>
        <w:rPr>
          <w:rFonts w:ascii="Calibri" w:hAnsi="Calibri" w:cs="Book Antiqua"/>
          <w:i/>
        </w:rPr>
      </w:pPr>
    </w:p>
    <w:p w14:paraId="70EB4C47" w14:textId="6E89442B" w:rsidR="00510221" w:rsidRPr="000072D4" w:rsidRDefault="19918CDB" w:rsidP="00232AD4">
      <w:pPr>
        <w:rPr>
          <w:rFonts w:ascii="Calibri" w:hAnsi="Calibri" w:cs="Book Antiqua"/>
          <w:i/>
        </w:rPr>
      </w:pPr>
      <w:r w:rsidRPr="000072D4">
        <w:rPr>
          <w:noProof/>
        </w:rPr>
        <w:drawing>
          <wp:inline distT="0" distB="0" distL="0" distR="0" wp14:anchorId="2975D31A" wp14:editId="00A2D51E">
            <wp:extent cx="5040000" cy="2562420"/>
            <wp:effectExtent l="0" t="0" r="0" b="254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101">
                      <a:extLst>
                        <a:ext uri="{28A0092B-C50C-407E-A947-70E740481C1C}">
                          <a14:useLocalDpi xmlns:a14="http://schemas.microsoft.com/office/drawing/2010/main" val="0"/>
                        </a:ext>
                      </a:extLst>
                    </a:blip>
                    <a:stretch>
                      <a:fillRect/>
                    </a:stretch>
                  </pic:blipFill>
                  <pic:spPr>
                    <a:xfrm>
                      <a:off x="0" y="0"/>
                      <a:ext cx="5040000" cy="2562420"/>
                    </a:xfrm>
                    <a:prstGeom prst="rect">
                      <a:avLst/>
                    </a:prstGeom>
                  </pic:spPr>
                </pic:pic>
              </a:graphicData>
            </a:graphic>
          </wp:inline>
        </w:drawing>
      </w:r>
    </w:p>
    <w:p w14:paraId="1FFD598B" w14:textId="7E82D0C1" w:rsidR="007108F5" w:rsidRPr="000072D4" w:rsidRDefault="007108F5" w:rsidP="420B8238">
      <w:pPr>
        <w:ind w:left="993"/>
        <w:jc w:val="center"/>
        <w:rPr>
          <w:rFonts w:ascii="Calibri" w:hAnsi="Calibri" w:cs="Book Antiqua"/>
          <w:i/>
          <w:iC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072D4" w:rsidRPr="000072D4" w14:paraId="196CC705" w14:textId="77777777" w:rsidTr="000F0398">
        <w:tc>
          <w:tcPr>
            <w:tcW w:w="2001" w:type="dxa"/>
            <w:shd w:val="clear" w:color="auto" w:fill="DBDBDB"/>
          </w:tcPr>
          <w:p w14:paraId="1ADEFA71" w14:textId="77777777" w:rsidR="007108F5" w:rsidRPr="000072D4" w:rsidRDefault="007108F5" w:rsidP="000F0398">
            <w:pPr>
              <w:rPr>
                <w:rFonts w:ascii="Calibri" w:hAnsi="Calibri" w:cs="Book Antiqua"/>
                <w:b/>
                <w:iCs/>
              </w:rPr>
            </w:pPr>
            <w:r w:rsidRPr="000072D4">
              <w:rPr>
                <w:rFonts w:ascii="Calibri" w:hAnsi="Calibri" w:cs="Book Antiqua"/>
                <w:b/>
                <w:iCs/>
              </w:rPr>
              <w:t>ID Ref:</w:t>
            </w:r>
          </w:p>
        </w:tc>
        <w:tc>
          <w:tcPr>
            <w:tcW w:w="5087" w:type="dxa"/>
          </w:tcPr>
          <w:p w14:paraId="773A7A25" w14:textId="5A00633D" w:rsidR="007108F5" w:rsidRPr="000072D4" w:rsidRDefault="007108F5" w:rsidP="000F0398">
            <w:pPr>
              <w:rPr>
                <w:rFonts w:ascii="Calibri" w:hAnsi="Calibri" w:cs="Book Antiqua"/>
                <w:iCs/>
              </w:rPr>
            </w:pPr>
            <w:r w:rsidRPr="000072D4">
              <w:rPr>
                <w:rFonts w:ascii="Calibri" w:hAnsi="Calibri" w:cs="Book Antiqua"/>
                <w:iCs/>
              </w:rPr>
              <w:t>DG-</w:t>
            </w:r>
            <w:r w:rsidR="00232AD4" w:rsidRPr="000072D4">
              <w:rPr>
                <w:rFonts w:ascii="Calibri" w:hAnsi="Calibri" w:cs="Book Antiqua"/>
                <w:iCs/>
              </w:rPr>
              <w:t>7</w:t>
            </w:r>
            <w:r w:rsidR="002950FC" w:rsidRPr="000072D4">
              <w:rPr>
                <w:rFonts w:ascii="Calibri" w:hAnsi="Calibri" w:cs="Book Antiqua"/>
                <w:iCs/>
              </w:rPr>
              <w:t>6</w:t>
            </w:r>
          </w:p>
        </w:tc>
      </w:tr>
      <w:tr w:rsidR="000072D4" w:rsidRPr="000072D4" w14:paraId="57B5447A" w14:textId="77777777" w:rsidTr="000F0398">
        <w:tc>
          <w:tcPr>
            <w:tcW w:w="2001" w:type="dxa"/>
            <w:shd w:val="clear" w:color="auto" w:fill="DBDBDB"/>
          </w:tcPr>
          <w:p w14:paraId="7D1BBBBE" w14:textId="77777777" w:rsidR="007108F5" w:rsidRPr="000072D4" w:rsidRDefault="007108F5" w:rsidP="000F0398">
            <w:pPr>
              <w:rPr>
                <w:rFonts w:ascii="Calibri" w:hAnsi="Calibri" w:cs="Book Antiqua"/>
                <w:b/>
                <w:iCs/>
              </w:rPr>
            </w:pPr>
            <w:r w:rsidRPr="000072D4">
              <w:rPr>
                <w:rFonts w:ascii="Calibri" w:hAnsi="Calibri" w:cs="Book Antiqua"/>
                <w:b/>
                <w:iCs/>
              </w:rPr>
              <w:t>Descripción:</w:t>
            </w:r>
          </w:p>
        </w:tc>
        <w:tc>
          <w:tcPr>
            <w:tcW w:w="5087" w:type="dxa"/>
          </w:tcPr>
          <w:p w14:paraId="2BFE5951" w14:textId="73A4E653" w:rsidR="007108F5" w:rsidRPr="000072D4" w:rsidRDefault="007108F5" w:rsidP="000F0398">
            <w:pPr>
              <w:rPr>
                <w:rFonts w:ascii="Calibri" w:hAnsi="Calibri" w:cs="Book Antiqua"/>
                <w:iCs/>
              </w:rPr>
            </w:pPr>
            <w:r w:rsidRPr="000072D4">
              <w:rPr>
                <w:rFonts w:ascii="Calibri" w:hAnsi="Calibri" w:cs="Book Antiqua"/>
                <w:iCs/>
              </w:rPr>
              <w:t>La creación de factura se realiza de manera exitosa</w:t>
            </w:r>
          </w:p>
        </w:tc>
      </w:tr>
      <w:tr w:rsidR="000072D4" w:rsidRPr="000072D4" w14:paraId="542F519E" w14:textId="77777777" w:rsidTr="000F0398">
        <w:tc>
          <w:tcPr>
            <w:tcW w:w="2001" w:type="dxa"/>
            <w:shd w:val="clear" w:color="auto" w:fill="DBDBDB"/>
          </w:tcPr>
          <w:p w14:paraId="6010E42B" w14:textId="77777777" w:rsidR="007108F5" w:rsidRPr="000072D4" w:rsidRDefault="007108F5" w:rsidP="000F0398">
            <w:pPr>
              <w:rPr>
                <w:rFonts w:ascii="Calibri" w:hAnsi="Calibri" w:cs="Book Antiqua"/>
                <w:b/>
                <w:iCs/>
              </w:rPr>
            </w:pPr>
            <w:r w:rsidRPr="000072D4">
              <w:rPr>
                <w:rFonts w:ascii="Calibri" w:hAnsi="Calibri" w:cs="Book Antiqua"/>
                <w:b/>
                <w:iCs/>
              </w:rPr>
              <w:t>Reqs. asociados:</w:t>
            </w:r>
          </w:p>
        </w:tc>
        <w:tc>
          <w:tcPr>
            <w:tcW w:w="5087" w:type="dxa"/>
          </w:tcPr>
          <w:p w14:paraId="030E3C63" w14:textId="77777777" w:rsidR="007108F5" w:rsidRPr="000072D4" w:rsidRDefault="007108F5" w:rsidP="000F0398">
            <w:pPr>
              <w:rPr>
                <w:rFonts w:ascii="Calibri" w:hAnsi="Calibri" w:cs="Book Antiqua"/>
                <w:iCs/>
              </w:rPr>
            </w:pPr>
            <w:r w:rsidRPr="000072D4">
              <w:rPr>
                <w:rFonts w:ascii="Calibri" w:hAnsi="Calibri" w:cs="Book Antiqua"/>
                <w:iCs/>
              </w:rPr>
              <w:t>RF-27</w:t>
            </w:r>
          </w:p>
        </w:tc>
      </w:tr>
      <w:tr w:rsidR="000072D4" w:rsidRPr="000072D4" w14:paraId="093BACC4" w14:textId="77777777" w:rsidTr="000F0398">
        <w:tc>
          <w:tcPr>
            <w:tcW w:w="2001" w:type="dxa"/>
            <w:shd w:val="clear" w:color="auto" w:fill="DBDBDB"/>
          </w:tcPr>
          <w:p w14:paraId="365B0852" w14:textId="77777777" w:rsidR="007108F5" w:rsidRPr="000072D4" w:rsidRDefault="007108F5" w:rsidP="000F0398">
            <w:pPr>
              <w:rPr>
                <w:rFonts w:ascii="Calibri" w:hAnsi="Calibri" w:cs="Book Antiqua"/>
                <w:b/>
                <w:iCs/>
              </w:rPr>
            </w:pPr>
            <w:r w:rsidRPr="000072D4">
              <w:rPr>
                <w:rFonts w:ascii="Calibri" w:hAnsi="Calibri" w:cs="Book Antiqua"/>
                <w:b/>
                <w:iCs/>
              </w:rPr>
              <w:t>CU asociados:</w:t>
            </w:r>
          </w:p>
        </w:tc>
        <w:tc>
          <w:tcPr>
            <w:tcW w:w="5087" w:type="dxa"/>
          </w:tcPr>
          <w:p w14:paraId="5D5B0E2D" w14:textId="77777777" w:rsidR="007108F5" w:rsidRPr="000072D4" w:rsidRDefault="007108F5" w:rsidP="000F0398">
            <w:pPr>
              <w:rPr>
                <w:rFonts w:ascii="Calibri" w:hAnsi="Calibri" w:cs="Book Antiqua"/>
                <w:iCs/>
              </w:rPr>
            </w:pPr>
            <w:r w:rsidRPr="000072D4">
              <w:rPr>
                <w:rFonts w:ascii="Calibri" w:hAnsi="Calibri" w:cs="Book Antiqua"/>
                <w:iCs/>
              </w:rPr>
              <w:t>CU-27</w:t>
            </w:r>
          </w:p>
        </w:tc>
      </w:tr>
      <w:tr w:rsidR="000072D4" w:rsidRPr="000072D4" w14:paraId="37532EB0" w14:textId="77777777" w:rsidTr="000F0398">
        <w:tc>
          <w:tcPr>
            <w:tcW w:w="2001" w:type="dxa"/>
            <w:shd w:val="clear" w:color="auto" w:fill="DBDBDB"/>
          </w:tcPr>
          <w:p w14:paraId="515F9B91" w14:textId="77777777" w:rsidR="007108F5" w:rsidRPr="000072D4" w:rsidRDefault="007108F5" w:rsidP="000F0398">
            <w:pPr>
              <w:rPr>
                <w:rFonts w:ascii="Calibri" w:hAnsi="Calibri" w:cs="Book Antiqua"/>
                <w:b/>
                <w:iCs/>
              </w:rPr>
            </w:pPr>
            <w:r w:rsidRPr="000072D4">
              <w:rPr>
                <w:rFonts w:ascii="Calibri" w:hAnsi="Calibri" w:cs="Book Antiqua"/>
                <w:b/>
                <w:iCs/>
              </w:rPr>
              <w:t>Esc. Asociados:</w:t>
            </w:r>
          </w:p>
        </w:tc>
        <w:tc>
          <w:tcPr>
            <w:tcW w:w="5087" w:type="dxa"/>
          </w:tcPr>
          <w:p w14:paraId="5BDFE4A3" w14:textId="77777777" w:rsidR="007108F5" w:rsidRPr="000072D4" w:rsidRDefault="007108F5" w:rsidP="000F0398">
            <w:pPr>
              <w:rPr>
                <w:rFonts w:ascii="Calibri" w:hAnsi="Calibri" w:cs="Book Antiqua"/>
                <w:iCs/>
              </w:rPr>
            </w:pPr>
            <w:r w:rsidRPr="000072D4">
              <w:rPr>
                <w:rFonts w:ascii="Calibri" w:hAnsi="Calibri" w:cs="Book Antiqua"/>
                <w:iCs/>
              </w:rPr>
              <w:t>ES-27.1</w:t>
            </w:r>
          </w:p>
        </w:tc>
      </w:tr>
    </w:tbl>
    <w:p w14:paraId="32DBA18F" w14:textId="3D1E3430" w:rsidR="007108F5" w:rsidRPr="000072D4" w:rsidRDefault="4828ED73" w:rsidP="3A45FC86">
      <w:pPr>
        <w:jc w:val="center"/>
        <w:rPr>
          <w:rFonts w:ascii="Calibri" w:hAnsi="Calibri" w:cs="Book Antiqua"/>
          <w:i/>
          <w:iCs/>
        </w:rPr>
      </w:pPr>
      <w:r w:rsidRPr="000072D4">
        <w:rPr>
          <w:noProof/>
        </w:rPr>
        <w:lastRenderedPageBreak/>
        <w:drawing>
          <wp:inline distT="0" distB="0" distL="0" distR="0" wp14:anchorId="187ADB2B" wp14:editId="25529DB5">
            <wp:extent cx="5039999" cy="2235757"/>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02">
                      <a:extLst>
                        <a:ext uri="{28A0092B-C50C-407E-A947-70E740481C1C}">
                          <a14:useLocalDpi xmlns:a14="http://schemas.microsoft.com/office/drawing/2010/main" val="0"/>
                        </a:ext>
                      </a:extLst>
                    </a:blip>
                    <a:srcRect b="31403"/>
                    <a:stretch>
                      <a:fillRect/>
                    </a:stretch>
                  </pic:blipFill>
                  <pic:spPr>
                    <a:xfrm>
                      <a:off x="0" y="0"/>
                      <a:ext cx="5039999" cy="2235757"/>
                    </a:xfrm>
                    <a:prstGeom prst="rect">
                      <a:avLst/>
                    </a:prstGeom>
                  </pic:spPr>
                </pic:pic>
              </a:graphicData>
            </a:graphic>
          </wp:inline>
        </w:drawing>
      </w:r>
    </w:p>
    <w:p w14:paraId="1DA3A9D3" w14:textId="05BE7C1E" w:rsidR="0CBDA88A" w:rsidRPr="000072D4" w:rsidRDefault="0CBDA88A" w:rsidP="420B8238">
      <w:pPr>
        <w:ind w:left="708"/>
        <w:jc w:val="center"/>
        <w:rPr>
          <w:rFonts w:ascii="Calibri" w:hAnsi="Calibri" w:cs="Book Antiqua"/>
          <w:i/>
          <w:iCs/>
        </w:rPr>
      </w:pPr>
    </w:p>
    <w:tbl>
      <w:tblPr>
        <w:tblpPr w:leftFromText="141" w:rightFromText="141" w:vertAnchor="text" w:horzAnchor="margin" w:tblpXSpec="center" w:tblpY="-5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072D4" w:rsidRPr="000072D4" w14:paraId="2C4F012B" w14:textId="77777777" w:rsidTr="0CBDA88A">
        <w:tc>
          <w:tcPr>
            <w:tcW w:w="2001" w:type="dxa"/>
            <w:shd w:val="clear" w:color="auto" w:fill="DBDBDB" w:themeFill="accent3" w:themeFillTint="66"/>
          </w:tcPr>
          <w:p w14:paraId="3450D26C" w14:textId="77777777" w:rsidR="0047765A" w:rsidRPr="000072D4" w:rsidRDefault="0047765A" w:rsidP="0047765A">
            <w:pPr>
              <w:rPr>
                <w:rFonts w:ascii="Calibri" w:hAnsi="Calibri" w:cs="Book Antiqua"/>
                <w:b/>
                <w:iCs/>
              </w:rPr>
            </w:pPr>
            <w:r w:rsidRPr="000072D4">
              <w:rPr>
                <w:rFonts w:ascii="Calibri" w:hAnsi="Calibri" w:cs="Book Antiqua"/>
                <w:b/>
                <w:iCs/>
              </w:rPr>
              <w:t>ID Ref:</w:t>
            </w:r>
          </w:p>
        </w:tc>
        <w:tc>
          <w:tcPr>
            <w:tcW w:w="5087" w:type="dxa"/>
          </w:tcPr>
          <w:p w14:paraId="1BA53781" w14:textId="05D8160A" w:rsidR="0047765A" w:rsidRPr="000072D4" w:rsidRDefault="0047765A" w:rsidP="0047765A">
            <w:pPr>
              <w:rPr>
                <w:rFonts w:ascii="Calibri" w:hAnsi="Calibri" w:cs="Book Antiqua"/>
                <w:iCs/>
              </w:rPr>
            </w:pPr>
            <w:r w:rsidRPr="000072D4">
              <w:rPr>
                <w:rFonts w:ascii="Calibri" w:hAnsi="Calibri" w:cs="Book Antiqua"/>
                <w:iCs/>
              </w:rPr>
              <w:t>DG-</w:t>
            </w:r>
            <w:r w:rsidR="00232AD4" w:rsidRPr="000072D4">
              <w:rPr>
                <w:rFonts w:ascii="Calibri" w:hAnsi="Calibri" w:cs="Book Antiqua"/>
                <w:iCs/>
              </w:rPr>
              <w:t>7</w:t>
            </w:r>
            <w:r w:rsidR="002950FC" w:rsidRPr="000072D4">
              <w:rPr>
                <w:rFonts w:ascii="Calibri" w:hAnsi="Calibri" w:cs="Book Antiqua"/>
                <w:iCs/>
              </w:rPr>
              <w:t>7</w:t>
            </w:r>
          </w:p>
        </w:tc>
      </w:tr>
      <w:tr w:rsidR="000072D4" w:rsidRPr="000072D4" w14:paraId="63642E6B" w14:textId="77777777" w:rsidTr="0CBDA88A">
        <w:tc>
          <w:tcPr>
            <w:tcW w:w="2001" w:type="dxa"/>
            <w:shd w:val="clear" w:color="auto" w:fill="DBDBDB" w:themeFill="accent3" w:themeFillTint="66"/>
          </w:tcPr>
          <w:p w14:paraId="6DEC9606" w14:textId="77777777" w:rsidR="0047765A" w:rsidRPr="000072D4" w:rsidRDefault="0047765A" w:rsidP="0047765A">
            <w:pPr>
              <w:rPr>
                <w:rFonts w:ascii="Calibri" w:hAnsi="Calibri" w:cs="Book Antiqua"/>
                <w:b/>
                <w:iCs/>
              </w:rPr>
            </w:pPr>
            <w:r w:rsidRPr="000072D4">
              <w:rPr>
                <w:rFonts w:ascii="Calibri" w:hAnsi="Calibri" w:cs="Book Antiqua"/>
                <w:b/>
                <w:iCs/>
              </w:rPr>
              <w:t>Descripción:</w:t>
            </w:r>
          </w:p>
        </w:tc>
        <w:tc>
          <w:tcPr>
            <w:tcW w:w="5087" w:type="dxa"/>
          </w:tcPr>
          <w:p w14:paraId="2844685B" w14:textId="77777777" w:rsidR="0047765A" w:rsidRPr="000072D4" w:rsidRDefault="0047765A" w:rsidP="0047765A">
            <w:pPr>
              <w:rPr>
                <w:rFonts w:ascii="Calibri" w:hAnsi="Calibri" w:cs="Book Antiqua"/>
                <w:iCs/>
              </w:rPr>
            </w:pPr>
            <w:r w:rsidRPr="000072D4">
              <w:rPr>
                <w:rFonts w:ascii="Calibri" w:hAnsi="Calibri" w:cs="Book Antiqua"/>
                <w:iCs/>
              </w:rPr>
              <w:t>La creación de la factura no se realiza por fallo de conexión</w:t>
            </w:r>
          </w:p>
        </w:tc>
      </w:tr>
      <w:tr w:rsidR="000072D4" w:rsidRPr="000072D4" w14:paraId="511A4743" w14:textId="77777777" w:rsidTr="0CBDA88A">
        <w:tc>
          <w:tcPr>
            <w:tcW w:w="2001" w:type="dxa"/>
            <w:shd w:val="clear" w:color="auto" w:fill="DBDBDB" w:themeFill="accent3" w:themeFillTint="66"/>
          </w:tcPr>
          <w:p w14:paraId="1555A407" w14:textId="77777777" w:rsidR="0047765A" w:rsidRPr="000072D4" w:rsidRDefault="0047765A" w:rsidP="0047765A">
            <w:pPr>
              <w:rPr>
                <w:rFonts w:ascii="Calibri" w:hAnsi="Calibri" w:cs="Book Antiqua"/>
                <w:b/>
                <w:iCs/>
              </w:rPr>
            </w:pPr>
            <w:r w:rsidRPr="000072D4">
              <w:rPr>
                <w:rFonts w:ascii="Calibri" w:hAnsi="Calibri" w:cs="Book Antiqua"/>
                <w:b/>
                <w:iCs/>
              </w:rPr>
              <w:t>Reqs. asociados:</w:t>
            </w:r>
          </w:p>
        </w:tc>
        <w:tc>
          <w:tcPr>
            <w:tcW w:w="5087" w:type="dxa"/>
          </w:tcPr>
          <w:p w14:paraId="11825C44" w14:textId="77777777" w:rsidR="0047765A" w:rsidRPr="000072D4" w:rsidRDefault="0047765A" w:rsidP="0047765A">
            <w:pPr>
              <w:rPr>
                <w:rFonts w:ascii="Calibri" w:hAnsi="Calibri" w:cs="Book Antiqua"/>
                <w:iCs/>
              </w:rPr>
            </w:pPr>
            <w:r w:rsidRPr="000072D4">
              <w:rPr>
                <w:rFonts w:ascii="Calibri" w:hAnsi="Calibri" w:cs="Book Antiqua"/>
                <w:iCs/>
              </w:rPr>
              <w:t>RF-27</w:t>
            </w:r>
          </w:p>
        </w:tc>
      </w:tr>
      <w:tr w:rsidR="000072D4" w:rsidRPr="000072D4" w14:paraId="2FC57485" w14:textId="77777777" w:rsidTr="0CBDA88A">
        <w:tc>
          <w:tcPr>
            <w:tcW w:w="2001" w:type="dxa"/>
            <w:shd w:val="clear" w:color="auto" w:fill="DBDBDB" w:themeFill="accent3" w:themeFillTint="66"/>
          </w:tcPr>
          <w:p w14:paraId="782CB5C5" w14:textId="77777777" w:rsidR="0047765A" w:rsidRPr="000072D4" w:rsidRDefault="0047765A" w:rsidP="0047765A">
            <w:pPr>
              <w:rPr>
                <w:rFonts w:ascii="Calibri" w:hAnsi="Calibri" w:cs="Book Antiqua"/>
                <w:b/>
                <w:iCs/>
              </w:rPr>
            </w:pPr>
            <w:r w:rsidRPr="000072D4">
              <w:rPr>
                <w:rFonts w:ascii="Calibri" w:hAnsi="Calibri" w:cs="Book Antiqua"/>
                <w:b/>
                <w:iCs/>
              </w:rPr>
              <w:t>CU asociados:</w:t>
            </w:r>
          </w:p>
        </w:tc>
        <w:tc>
          <w:tcPr>
            <w:tcW w:w="5087" w:type="dxa"/>
          </w:tcPr>
          <w:p w14:paraId="66463E00" w14:textId="77777777" w:rsidR="0047765A" w:rsidRPr="000072D4" w:rsidRDefault="0047765A" w:rsidP="0047765A">
            <w:pPr>
              <w:rPr>
                <w:rFonts w:ascii="Calibri" w:hAnsi="Calibri" w:cs="Book Antiqua"/>
                <w:iCs/>
              </w:rPr>
            </w:pPr>
            <w:r w:rsidRPr="000072D4">
              <w:rPr>
                <w:rFonts w:ascii="Calibri" w:hAnsi="Calibri" w:cs="Book Antiqua"/>
                <w:iCs/>
              </w:rPr>
              <w:t>CU-27</w:t>
            </w:r>
          </w:p>
        </w:tc>
      </w:tr>
      <w:tr w:rsidR="000072D4" w:rsidRPr="000072D4" w14:paraId="18638AC4" w14:textId="77777777" w:rsidTr="0CBDA88A">
        <w:tc>
          <w:tcPr>
            <w:tcW w:w="2001" w:type="dxa"/>
            <w:shd w:val="clear" w:color="auto" w:fill="DBDBDB" w:themeFill="accent3" w:themeFillTint="66"/>
          </w:tcPr>
          <w:p w14:paraId="4513E915" w14:textId="77777777" w:rsidR="0047765A" w:rsidRPr="000072D4" w:rsidRDefault="0047765A" w:rsidP="0047765A">
            <w:pPr>
              <w:rPr>
                <w:rFonts w:ascii="Calibri" w:hAnsi="Calibri" w:cs="Book Antiqua"/>
                <w:b/>
                <w:iCs/>
              </w:rPr>
            </w:pPr>
            <w:r w:rsidRPr="000072D4">
              <w:rPr>
                <w:rFonts w:ascii="Calibri" w:hAnsi="Calibri" w:cs="Book Antiqua"/>
                <w:b/>
                <w:iCs/>
              </w:rPr>
              <w:t>Esc. Asociados:</w:t>
            </w:r>
          </w:p>
        </w:tc>
        <w:tc>
          <w:tcPr>
            <w:tcW w:w="5087" w:type="dxa"/>
          </w:tcPr>
          <w:p w14:paraId="27E1B182" w14:textId="77777777" w:rsidR="0047765A" w:rsidRPr="000072D4" w:rsidRDefault="0047765A" w:rsidP="0047765A">
            <w:pPr>
              <w:rPr>
                <w:rFonts w:ascii="Calibri" w:hAnsi="Calibri" w:cs="Book Antiqua"/>
                <w:iCs/>
              </w:rPr>
            </w:pPr>
            <w:r w:rsidRPr="000072D4">
              <w:rPr>
                <w:rFonts w:ascii="Calibri" w:hAnsi="Calibri" w:cs="Book Antiqua"/>
                <w:iCs/>
              </w:rPr>
              <w:t>ES-27.2</w:t>
            </w:r>
          </w:p>
        </w:tc>
      </w:tr>
    </w:tbl>
    <w:p w14:paraId="41DB7331" w14:textId="7C7C7C48" w:rsidR="007108F5" w:rsidRPr="000072D4" w:rsidRDefault="19918CDB" w:rsidP="420B8238">
      <w:pPr>
        <w:jc w:val="center"/>
        <w:rPr>
          <w:rFonts w:ascii="Calibri" w:hAnsi="Calibri" w:cs="Book Antiqua"/>
          <w:i/>
          <w:iCs/>
        </w:rPr>
      </w:pPr>
      <w:r w:rsidRPr="000072D4">
        <w:rPr>
          <w:noProof/>
        </w:rPr>
        <w:drawing>
          <wp:inline distT="0" distB="0" distL="0" distR="0" wp14:anchorId="3BA8C79D" wp14:editId="5B5AF328">
            <wp:extent cx="5040000" cy="2231966"/>
            <wp:effectExtent l="0" t="0" r="0" b="889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03">
                      <a:extLst>
                        <a:ext uri="{28A0092B-C50C-407E-A947-70E740481C1C}">
                          <a14:useLocalDpi xmlns:a14="http://schemas.microsoft.com/office/drawing/2010/main" val="0"/>
                        </a:ext>
                      </a:extLst>
                    </a:blip>
                    <a:stretch>
                      <a:fillRect/>
                    </a:stretch>
                  </pic:blipFill>
                  <pic:spPr>
                    <a:xfrm>
                      <a:off x="0" y="0"/>
                      <a:ext cx="5040000" cy="2231966"/>
                    </a:xfrm>
                    <a:prstGeom prst="rect">
                      <a:avLst/>
                    </a:prstGeom>
                  </pic:spPr>
                </pic:pic>
              </a:graphicData>
            </a:graphic>
          </wp:inline>
        </w:drawing>
      </w:r>
    </w:p>
    <w:p w14:paraId="515D5B9A" w14:textId="6A607A60" w:rsidR="007B33D5" w:rsidRPr="000072D4" w:rsidRDefault="007B33D5" w:rsidP="420B8238">
      <w:pPr>
        <w:ind w:left="708"/>
        <w:jc w:val="center"/>
        <w:rPr>
          <w:rFonts w:ascii="Calibri" w:hAnsi="Calibri" w:cs="Book Antiqua"/>
          <w:i/>
          <w:iCs/>
        </w:rPr>
      </w:pPr>
    </w:p>
    <w:tbl>
      <w:tblPr>
        <w:tblpPr w:leftFromText="141" w:rightFromText="141" w:vertAnchor="text" w:horzAnchor="margin" w:tblpXSpec="center" w:tblpY="8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072D4" w:rsidRPr="000072D4" w14:paraId="35558D09" w14:textId="77777777" w:rsidTr="0CBDA88A">
        <w:tc>
          <w:tcPr>
            <w:tcW w:w="2001" w:type="dxa"/>
            <w:shd w:val="clear" w:color="auto" w:fill="DBDBDB" w:themeFill="accent3" w:themeFillTint="66"/>
          </w:tcPr>
          <w:p w14:paraId="4A0F7170" w14:textId="77777777" w:rsidR="007B33D5" w:rsidRPr="000072D4" w:rsidRDefault="007B33D5" w:rsidP="007B33D5">
            <w:pPr>
              <w:rPr>
                <w:rFonts w:ascii="Calibri" w:hAnsi="Calibri" w:cs="Book Antiqua"/>
                <w:b/>
                <w:iCs/>
              </w:rPr>
            </w:pPr>
            <w:r w:rsidRPr="000072D4">
              <w:rPr>
                <w:rFonts w:ascii="Calibri" w:hAnsi="Calibri" w:cs="Book Antiqua"/>
                <w:b/>
                <w:iCs/>
              </w:rPr>
              <w:t>ID Ref:</w:t>
            </w:r>
          </w:p>
        </w:tc>
        <w:tc>
          <w:tcPr>
            <w:tcW w:w="5087" w:type="dxa"/>
          </w:tcPr>
          <w:p w14:paraId="4D7FA7CF" w14:textId="1270DF55" w:rsidR="007B33D5" w:rsidRPr="000072D4" w:rsidRDefault="007B33D5" w:rsidP="007B33D5">
            <w:pPr>
              <w:rPr>
                <w:rFonts w:ascii="Calibri" w:hAnsi="Calibri" w:cs="Book Antiqua"/>
                <w:iCs/>
              </w:rPr>
            </w:pPr>
            <w:r w:rsidRPr="000072D4">
              <w:rPr>
                <w:rFonts w:ascii="Calibri" w:hAnsi="Calibri" w:cs="Book Antiqua"/>
                <w:iCs/>
              </w:rPr>
              <w:t>DG-</w:t>
            </w:r>
            <w:r w:rsidR="00232AD4" w:rsidRPr="000072D4">
              <w:rPr>
                <w:rFonts w:ascii="Calibri" w:hAnsi="Calibri" w:cs="Book Antiqua"/>
                <w:iCs/>
              </w:rPr>
              <w:t>7</w:t>
            </w:r>
            <w:r w:rsidR="002950FC" w:rsidRPr="000072D4">
              <w:rPr>
                <w:rFonts w:ascii="Calibri" w:hAnsi="Calibri" w:cs="Book Antiqua"/>
                <w:iCs/>
              </w:rPr>
              <w:t>8</w:t>
            </w:r>
          </w:p>
        </w:tc>
      </w:tr>
      <w:tr w:rsidR="000072D4" w:rsidRPr="000072D4" w14:paraId="76DB45E7" w14:textId="77777777" w:rsidTr="0CBDA88A">
        <w:tc>
          <w:tcPr>
            <w:tcW w:w="2001" w:type="dxa"/>
            <w:shd w:val="clear" w:color="auto" w:fill="DBDBDB" w:themeFill="accent3" w:themeFillTint="66"/>
          </w:tcPr>
          <w:p w14:paraId="2E106E22" w14:textId="77777777" w:rsidR="007B33D5" w:rsidRPr="000072D4" w:rsidRDefault="007B33D5" w:rsidP="007B33D5">
            <w:pPr>
              <w:rPr>
                <w:rFonts w:ascii="Calibri" w:hAnsi="Calibri" w:cs="Book Antiqua"/>
                <w:b/>
                <w:iCs/>
              </w:rPr>
            </w:pPr>
            <w:r w:rsidRPr="000072D4">
              <w:rPr>
                <w:rFonts w:ascii="Calibri" w:hAnsi="Calibri" w:cs="Book Antiqua"/>
                <w:b/>
                <w:iCs/>
              </w:rPr>
              <w:t>Descripción:</w:t>
            </w:r>
          </w:p>
        </w:tc>
        <w:tc>
          <w:tcPr>
            <w:tcW w:w="5087" w:type="dxa"/>
          </w:tcPr>
          <w:p w14:paraId="475DDC5A" w14:textId="43968AFF" w:rsidR="007B33D5" w:rsidRPr="000072D4" w:rsidRDefault="001C6CFB" w:rsidP="007B33D5">
            <w:pPr>
              <w:rPr>
                <w:rFonts w:ascii="Calibri" w:hAnsi="Calibri" w:cs="Book Antiqua"/>
                <w:iCs/>
              </w:rPr>
            </w:pPr>
            <w:r w:rsidRPr="000072D4">
              <w:rPr>
                <w:rFonts w:ascii="Calibri" w:hAnsi="Calibri" w:cs="Book Antiqua"/>
                <w:iCs/>
              </w:rPr>
              <w:t>La factura no se crea por campos vacíos (campo cedula).</w:t>
            </w:r>
          </w:p>
        </w:tc>
      </w:tr>
      <w:tr w:rsidR="000072D4" w:rsidRPr="000072D4" w14:paraId="4BC88945" w14:textId="77777777" w:rsidTr="0CBDA88A">
        <w:tc>
          <w:tcPr>
            <w:tcW w:w="2001" w:type="dxa"/>
            <w:shd w:val="clear" w:color="auto" w:fill="DBDBDB" w:themeFill="accent3" w:themeFillTint="66"/>
          </w:tcPr>
          <w:p w14:paraId="5515AD9F" w14:textId="77777777" w:rsidR="007B33D5" w:rsidRPr="000072D4" w:rsidRDefault="007B33D5" w:rsidP="007B33D5">
            <w:pPr>
              <w:rPr>
                <w:rFonts w:ascii="Calibri" w:hAnsi="Calibri" w:cs="Book Antiqua"/>
                <w:b/>
                <w:iCs/>
              </w:rPr>
            </w:pPr>
            <w:r w:rsidRPr="000072D4">
              <w:rPr>
                <w:rFonts w:ascii="Calibri" w:hAnsi="Calibri" w:cs="Book Antiqua"/>
                <w:b/>
                <w:iCs/>
              </w:rPr>
              <w:t>Reqs. asociados:</w:t>
            </w:r>
          </w:p>
        </w:tc>
        <w:tc>
          <w:tcPr>
            <w:tcW w:w="5087" w:type="dxa"/>
          </w:tcPr>
          <w:p w14:paraId="3BB28C98" w14:textId="77777777" w:rsidR="007B33D5" w:rsidRPr="000072D4" w:rsidRDefault="007B33D5" w:rsidP="007B33D5">
            <w:pPr>
              <w:rPr>
                <w:rFonts w:ascii="Calibri" w:hAnsi="Calibri" w:cs="Book Antiqua"/>
                <w:iCs/>
              </w:rPr>
            </w:pPr>
            <w:r w:rsidRPr="000072D4">
              <w:rPr>
                <w:rFonts w:ascii="Calibri" w:hAnsi="Calibri" w:cs="Book Antiqua"/>
                <w:iCs/>
              </w:rPr>
              <w:t>RF-27</w:t>
            </w:r>
          </w:p>
        </w:tc>
      </w:tr>
      <w:tr w:rsidR="000072D4" w:rsidRPr="000072D4" w14:paraId="53BF75F1" w14:textId="77777777" w:rsidTr="0CBDA88A">
        <w:tc>
          <w:tcPr>
            <w:tcW w:w="2001" w:type="dxa"/>
            <w:shd w:val="clear" w:color="auto" w:fill="DBDBDB" w:themeFill="accent3" w:themeFillTint="66"/>
          </w:tcPr>
          <w:p w14:paraId="6747050A" w14:textId="77777777" w:rsidR="007B33D5" w:rsidRPr="000072D4" w:rsidRDefault="007B33D5" w:rsidP="007B33D5">
            <w:pPr>
              <w:rPr>
                <w:rFonts w:ascii="Calibri" w:hAnsi="Calibri" w:cs="Book Antiqua"/>
                <w:b/>
                <w:iCs/>
              </w:rPr>
            </w:pPr>
            <w:r w:rsidRPr="000072D4">
              <w:rPr>
                <w:rFonts w:ascii="Calibri" w:hAnsi="Calibri" w:cs="Book Antiqua"/>
                <w:b/>
                <w:iCs/>
              </w:rPr>
              <w:t>CU asociados:</w:t>
            </w:r>
          </w:p>
        </w:tc>
        <w:tc>
          <w:tcPr>
            <w:tcW w:w="5087" w:type="dxa"/>
          </w:tcPr>
          <w:p w14:paraId="2A993CD5" w14:textId="77777777" w:rsidR="007B33D5" w:rsidRPr="000072D4" w:rsidRDefault="007B33D5" w:rsidP="007B33D5">
            <w:pPr>
              <w:rPr>
                <w:rFonts w:ascii="Calibri" w:hAnsi="Calibri" w:cs="Book Antiqua"/>
                <w:iCs/>
              </w:rPr>
            </w:pPr>
            <w:r w:rsidRPr="000072D4">
              <w:rPr>
                <w:rFonts w:ascii="Calibri" w:hAnsi="Calibri" w:cs="Book Antiqua"/>
                <w:iCs/>
              </w:rPr>
              <w:t>CU-27</w:t>
            </w:r>
          </w:p>
        </w:tc>
      </w:tr>
      <w:tr w:rsidR="000072D4" w:rsidRPr="000072D4" w14:paraId="4304C7F6" w14:textId="77777777" w:rsidTr="0CBDA88A">
        <w:tc>
          <w:tcPr>
            <w:tcW w:w="2001" w:type="dxa"/>
            <w:shd w:val="clear" w:color="auto" w:fill="DBDBDB" w:themeFill="accent3" w:themeFillTint="66"/>
          </w:tcPr>
          <w:p w14:paraId="731C9216" w14:textId="77777777" w:rsidR="007B33D5" w:rsidRPr="000072D4" w:rsidRDefault="007B33D5" w:rsidP="007B33D5">
            <w:pPr>
              <w:rPr>
                <w:rFonts w:ascii="Calibri" w:hAnsi="Calibri" w:cs="Book Antiqua"/>
                <w:b/>
                <w:iCs/>
              </w:rPr>
            </w:pPr>
            <w:r w:rsidRPr="000072D4">
              <w:rPr>
                <w:rFonts w:ascii="Calibri" w:hAnsi="Calibri" w:cs="Book Antiqua"/>
                <w:b/>
                <w:iCs/>
              </w:rPr>
              <w:t>Esc. Asociados:</w:t>
            </w:r>
          </w:p>
        </w:tc>
        <w:tc>
          <w:tcPr>
            <w:tcW w:w="5087" w:type="dxa"/>
          </w:tcPr>
          <w:p w14:paraId="2A1D59A5" w14:textId="7D49CDCB" w:rsidR="007B33D5" w:rsidRPr="000072D4" w:rsidRDefault="007B33D5" w:rsidP="007B33D5">
            <w:pPr>
              <w:rPr>
                <w:rFonts w:ascii="Calibri" w:hAnsi="Calibri" w:cs="Book Antiqua"/>
                <w:iCs/>
              </w:rPr>
            </w:pPr>
            <w:r w:rsidRPr="000072D4">
              <w:rPr>
                <w:rFonts w:ascii="Calibri" w:hAnsi="Calibri" w:cs="Book Antiqua"/>
                <w:iCs/>
              </w:rPr>
              <w:t>ES-27.3</w:t>
            </w:r>
          </w:p>
        </w:tc>
      </w:tr>
    </w:tbl>
    <w:p w14:paraId="45353AFA" w14:textId="1B025451" w:rsidR="0CBDA88A" w:rsidRPr="000072D4" w:rsidRDefault="19918CDB" w:rsidP="420B8238">
      <w:pPr>
        <w:jc w:val="center"/>
      </w:pPr>
      <w:r w:rsidRPr="000072D4">
        <w:rPr>
          <w:noProof/>
        </w:rPr>
        <w:lastRenderedPageBreak/>
        <w:drawing>
          <wp:inline distT="0" distB="0" distL="0" distR="0" wp14:anchorId="7E9F2E57" wp14:editId="5D0AA44F">
            <wp:extent cx="5040000" cy="2231966"/>
            <wp:effectExtent l="0" t="0" r="0" b="889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104">
                      <a:extLst>
                        <a:ext uri="{28A0092B-C50C-407E-A947-70E740481C1C}">
                          <a14:useLocalDpi xmlns:a14="http://schemas.microsoft.com/office/drawing/2010/main" val="0"/>
                        </a:ext>
                      </a:extLst>
                    </a:blip>
                    <a:stretch>
                      <a:fillRect/>
                    </a:stretch>
                  </pic:blipFill>
                  <pic:spPr>
                    <a:xfrm>
                      <a:off x="0" y="0"/>
                      <a:ext cx="5040000" cy="2231966"/>
                    </a:xfrm>
                    <a:prstGeom prst="rect">
                      <a:avLst/>
                    </a:prstGeom>
                  </pic:spPr>
                </pic:pic>
              </a:graphicData>
            </a:graphic>
          </wp:inline>
        </w:drawing>
      </w:r>
    </w:p>
    <w:p w14:paraId="5D22193E" w14:textId="7249325C" w:rsidR="420B8238" w:rsidRPr="000072D4" w:rsidRDefault="420B8238" w:rsidP="420B8238">
      <w:pPr>
        <w:jc w:val="center"/>
      </w:pPr>
    </w:p>
    <w:tbl>
      <w:tblPr>
        <w:tblpPr w:leftFromText="141" w:rightFromText="141" w:vertAnchor="text" w:horzAnchor="margin" w:tblpXSpec="center" w:tblpY="8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365"/>
      </w:tblGrid>
      <w:tr w:rsidR="000072D4" w:rsidRPr="000072D4" w14:paraId="45348347" w14:textId="77777777" w:rsidTr="00771260">
        <w:tc>
          <w:tcPr>
            <w:tcW w:w="2001" w:type="dxa"/>
            <w:shd w:val="clear" w:color="auto" w:fill="DBDBDB"/>
          </w:tcPr>
          <w:p w14:paraId="3F94B429" w14:textId="77777777" w:rsidR="00805137" w:rsidRPr="000072D4" w:rsidRDefault="00805137">
            <w:pPr>
              <w:rPr>
                <w:rFonts w:ascii="Calibri" w:hAnsi="Calibri" w:cs="Book Antiqua"/>
                <w:b/>
                <w:iCs/>
              </w:rPr>
            </w:pPr>
            <w:r w:rsidRPr="000072D4">
              <w:rPr>
                <w:rFonts w:ascii="Calibri" w:hAnsi="Calibri" w:cs="Book Antiqua"/>
                <w:b/>
                <w:iCs/>
              </w:rPr>
              <w:t>ID Ref:</w:t>
            </w:r>
          </w:p>
        </w:tc>
        <w:tc>
          <w:tcPr>
            <w:tcW w:w="5365" w:type="dxa"/>
          </w:tcPr>
          <w:p w14:paraId="46D06EB9" w14:textId="6A56FA6F" w:rsidR="00805137" w:rsidRPr="000072D4" w:rsidRDefault="00805137">
            <w:pPr>
              <w:rPr>
                <w:rFonts w:ascii="Calibri" w:hAnsi="Calibri" w:cs="Book Antiqua"/>
                <w:iCs/>
              </w:rPr>
            </w:pPr>
            <w:r w:rsidRPr="000072D4">
              <w:rPr>
                <w:rFonts w:ascii="Calibri" w:hAnsi="Calibri" w:cs="Book Antiqua"/>
                <w:iCs/>
              </w:rPr>
              <w:t>DG-</w:t>
            </w:r>
            <w:r w:rsidR="00232AD4" w:rsidRPr="000072D4">
              <w:rPr>
                <w:rFonts w:ascii="Calibri" w:hAnsi="Calibri" w:cs="Book Antiqua"/>
                <w:iCs/>
              </w:rPr>
              <w:t>7</w:t>
            </w:r>
            <w:r w:rsidR="002950FC" w:rsidRPr="000072D4">
              <w:rPr>
                <w:rFonts w:ascii="Calibri" w:hAnsi="Calibri" w:cs="Book Antiqua"/>
                <w:iCs/>
              </w:rPr>
              <w:t>9</w:t>
            </w:r>
          </w:p>
        </w:tc>
      </w:tr>
      <w:tr w:rsidR="000072D4" w:rsidRPr="000072D4" w14:paraId="42352939" w14:textId="77777777" w:rsidTr="00771260">
        <w:tc>
          <w:tcPr>
            <w:tcW w:w="2001" w:type="dxa"/>
            <w:shd w:val="clear" w:color="auto" w:fill="DBDBDB"/>
          </w:tcPr>
          <w:p w14:paraId="0A9D0CFE" w14:textId="77777777" w:rsidR="00805137" w:rsidRPr="000072D4" w:rsidRDefault="00805137">
            <w:pPr>
              <w:rPr>
                <w:rFonts w:ascii="Calibri" w:hAnsi="Calibri" w:cs="Book Antiqua"/>
                <w:b/>
                <w:iCs/>
              </w:rPr>
            </w:pPr>
            <w:r w:rsidRPr="000072D4">
              <w:rPr>
                <w:rFonts w:ascii="Calibri" w:hAnsi="Calibri" w:cs="Book Antiqua"/>
                <w:b/>
                <w:iCs/>
              </w:rPr>
              <w:t>Descripción:</w:t>
            </w:r>
          </w:p>
        </w:tc>
        <w:tc>
          <w:tcPr>
            <w:tcW w:w="5365" w:type="dxa"/>
          </w:tcPr>
          <w:p w14:paraId="460829B7" w14:textId="01388C03" w:rsidR="00805137" w:rsidRPr="000072D4" w:rsidRDefault="002E38A4">
            <w:pPr>
              <w:rPr>
                <w:rFonts w:ascii="Calibri" w:hAnsi="Calibri" w:cs="Book Antiqua"/>
                <w:iCs/>
              </w:rPr>
            </w:pPr>
            <w:r w:rsidRPr="000072D4">
              <w:rPr>
                <w:rFonts w:ascii="Calibri" w:hAnsi="Calibri" w:cs="Book Antiqua"/>
                <w:iCs/>
              </w:rPr>
              <w:t>El registro del Abarán se realizó de manera correcta</w:t>
            </w:r>
          </w:p>
        </w:tc>
      </w:tr>
      <w:tr w:rsidR="000072D4" w:rsidRPr="000072D4" w14:paraId="5B4C5E86" w14:textId="77777777" w:rsidTr="00771260">
        <w:tc>
          <w:tcPr>
            <w:tcW w:w="2001" w:type="dxa"/>
            <w:shd w:val="clear" w:color="auto" w:fill="DBDBDB"/>
          </w:tcPr>
          <w:p w14:paraId="0C7B3E16" w14:textId="77777777" w:rsidR="00805137" w:rsidRPr="000072D4" w:rsidRDefault="00805137">
            <w:pPr>
              <w:rPr>
                <w:rFonts w:ascii="Calibri" w:hAnsi="Calibri" w:cs="Book Antiqua"/>
                <w:b/>
                <w:iCs/>
              </w:rPr>
            </w:pPr>
            <w:r w:rsidRPr="000072D4">
              <w:rPr>
                <w:rFonts w:ascii="Calibri" w:hAnsi="Calibri" w:cs="Book Antiqua"/>
                <w:b/>
                <w:iCs/>
              </w:rPr>
              <w:t>Reqs. asociados:</w:t>
            </w:r>
          </w:p>
        </w:tc>
        <w:tc>
          <w:tcPr>
            <w:tcW w:w="5365" w:type="dxa"/>
          </w:tcPr>
          <w:p w14:paraId="6F098551" w14:textId="02DADD8C" w:rsidR="00805137" w:rsidRPr="000072D4" w:rsidRDefault="00805137">
            <w:pPr>
              <w:rPr>
                <w:rFonts w:ascii="Calibri" w:hAnsi="Calibri" w:cs="Book Antiqua"/>
                <w:iCs/>
              </w:rPr>
            </w:pPr>
            <w:r w:rsidRPr="000072D4">
              <w:rPr>
                <w:rFonts w:ascii="Calibri" w:hAnsi="Calibri" w:cs="Book Antiqua"/>
                <w:iCs/>
              </w:rPr>
              <w:t>RF-28</w:t>
            </w:r>
          </w:p>
        </w:tc>
      </w:tr>
      <w:tr w:rsidR="000072D4" w:rsidRPr="000072D4" w14:paraId="398BDEEE" w14:textId="77777777" w:rsidTr="00771260">
        <w:tc>
          <w:tcPr>
            <w:tcW w:w="2001" w:type="dxa"/>
            <w:shd w:val="clear" w:color="auto" w:fill="DBDBDB"/>
          </w:tcPr>
          <w:p w14:paraId="1BD31C50" w14:textId="77777777" w:rsidR="00805137" w:rsidRPr="000072D4" w:rsidRDefault="00805137">
            <w:pPr>
              <w:rPr>
                <w:rFonts w:ascii="Calibri" w:hAnsi="Calibri" w:cs="Book Antiqua"/>
                <w:b/>
                <w:iCs/>
              </w:rPr>
            </w:pPr>
            <w:r w:rsidRPr="000072D4">
              <w:rPr>
                <w:rFonts w:ascii="Calibri" w:hAnsi="Calibri" w:cs="Book Antiqua"/>
                <w:b/>
                <w:iCs/>
              </w:rPr>
              <w:t>CU asociados:</w:t>
            </w:r>
          </w:p>
        </w:tc>
        <w:tc>
          <w:tcPr>
            <w:tcW w:w="5365" w:type="dxa"/>
          </w:tcPr>
          <w:p w14:paraId="0CF1F68B" w14:textId="2301AC6B" w:rsidR="00805137" w:rsidRPr="000072D4" w:rsidRDefault="00805137">
            <w:pPr>
              <w:rPr>
                <w:rFonts w:ascii="Calibri" w:hAnsi="Calibri" w:cs="Book Antiqua"/>
                <w:iCs/>
              </w:rPr>
            </w:pPr>
            <w:r w:rsidRPr="000072D4">
              <w:rPr>
                <w:rFonts w:ascii="Calibri" w:hAnsi="Calibri" w:cs="Book Antiqua"/>
                <w:iCs/>
              </w:rPr>
              <w:t>CU-28</w:t>
            </w:r>
          </w:p>
        </w:tc>
      </w:tr>
      <w:tr w:rsidR="000072D4" w:rsidRPr="000072D4" w14:paraId="43C8CE67" w14:textId="77777777" w:rsidTr="00771260">
        <w:tc>
          <w:tcPr>
            <w:tcW w:w="2001" w:type="dxa"/>
            <w:shd w:val="clear" w:color="auto" w:fill="DBDBDB"/>
          </w:tcPr>
          <w:p w14:paraId="45F41F49" w14:textId="77777777" w:rsidR="00805137" w:rsidRPr="000072D4" w:rsidRDefault="00805137">
            <w:pPr>
              <w:rPr>
                <w:rFonts w:ascii="Calibri" w:hAnsi="Calibri" w:cs="Book Antiqua"/>
                <w:b/>
                <w:iCs/>
              </w:rPr>
            </w:pPr>
            <w:r w:rsidRPr="000072D4">
              <w:rPr>
                <w:rFonts w:ascii="Calibri" w:hAnsi="Calibri" w:cs="Book Antiqua"/>
                <w:b/>
                <w:iCs/>
              </w:rPr>
              <w:t>Esc. Asociados:</w:t>
            </w:r>
          </w:p>
        </w:tc>
        <w:tc>
          <w:tcPr>
            <w:tcW w:w="5365" w:type="dxa"/>
          </w:tcPr>
          <w:p w14:paraId="416110A8" w14:textId="656698D2" w:rsidR="00805137" w:rsidRPr="000072D4" w:rsidRDefault="00805137">
            <w:pPr>
              <w:rPr>
                <w:rFonts w:ascii="Calibri" w:hAnsi="Calibri" w:cs="Book Antiqua"/>
                <w:iCs/>
              </w:rPr>
            </w:pPr>
            <w:r w:rsidRPr="000072D4">
              <w:rPr>
                <w:rFonts w:ascii="Calibri" w:hAnsi="Calibri" w:cs="Book Antiqua"/>
                <w:iCs/>
              </w:rPr>
              <w:t>ES-28.1</w:t>
            </w:r>
          </w:p>
        </w:tc>
      </w:tr>
    </w:tbl>
    <w:p w14:paraId="5D72E3F1" w14:textId="72CF5D0F" w:rsidR="007B33D5" w:rsidRPr="000072D4" w:rsidRDefault="19918CDB" w:rsidP="420B8238">
      <w:pPr>
        <w:jc w:val="center"/>
        <w:rPr>
          <w:rFonts w:ascii="Calibri" w:hAnsi="Calibri" w:cs="Book Antiqua"/>
          <w:i/>
          <w:iCs/>
        </w:rPr>
      </w:pPr>
      <w:r w:rsidRPr="000072D4">
        <w:rPr>
          <w:noProof/>
        </w:rPr>
        <w:drawing>
          <wp:inline distT="0" distB="0" distL="0" distR="0" wp14:anchorId="01F26A80" wp14:editId="289BCDB3">
            <wp:extent cx="5040000" cy="2194221"/>
            <wp:effectExtent l="0" t="0" r="0" b="9525"/>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105">
                      <a:extLst>
                        <a:ext uri="{28A0092B-C50C-407E-A947-70E740481C1C}">
                          <a14:useLocalDpi xmlns:a14="http://schemas.microsoft.com/office/drawing/2010/main" val="0"/>
                        </a:ext>
                      </a:extLst>
                    </a:blip>
                    <a:stretch>
                      <a:fillRect/>
                    </a:stretch>
                  </pic:blipFill>
                  <pic:spPr>
                    <a:xfrm>
                      <a:off x="0" y="0"/>
                      <a:ext cx="5040000" cy="2194221"/>
                    </a:xfrm>
                    <a:prstGeom prst="rect">
                      <a:avLst/>
                    </a:prstGeom>
                  </pic:spPr>
                </pic:pic>
              </a:graphicData>
            </a:graphic>
          </wp:inline>
        </w:drawing>
      </w:r>
    </w:p>
    <w:p w14:paraId="3F48C1E7" w14:textId="112A497F" w:rsidR="0CBDA88A" w:rsidRPr="000072D4" w:rsidRDefault="0CBDA88A" w:rsidP="420B8238">
      <w:pPr>
        <w:ind w:left="708"/>
        <w:jc w:val="center"/>
        <w:rPr>
          <w:rFonts w:ascii="Calibri" w:hAnsi="Calibri" w:cs="Book Antiqua"/>
          <w:i/>
          <w:iCs/>
        </w:rPr>
      </w:pPr>
    </w:p>
    <w:tbl>
      <w:tblPr>
        <w:tblpPr w:leftFromText="141" w:rightFromText="141" w:vertAnchor="text" w:horzAnchor="margin" w:tblpXSpec="center" w:tblpY="1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072D4" w:rsidRPr="000072D4" w14:paraId="301F26F2" w14:textId="77777777" w:rsidTr="00771260">
        <w:tc>
          <w:tcPr>
            <w:tcW w:w="2001" w:type="dxa"/>
            <w:shd w:val="clear" w:color="auto" w:fill="DBDBDB"/>
          </w:tcPr>
          <w:p w14:paraId="4357B908" w14:textId="77777777" w:rsidR="00771260" w:rsidRPr="000072D4" w:rsidRDefault="00771260" w:rsidP="00771260">
            <w:pPr>
              <w:rPr>
                <w:rFonts w:ascii="Calibri" w:hAnsi="Calibri" w:cs="Book Antiqua"/>
                <w:b/>
                <w:iCs/>
              </w:rPr>
            </w:pPr>
            <w:r w:rsidRPr="000072D4">
              <w:rPr>
                <w:rFonts w:ascii="Calibri" w:hAnsi="Calibri" w:cs="Book Antiqua"/>
                <w:b/>
                <w:iCs/>
              </w:rPr>
              <w:t>ID Ref:</w:t>
            </w:r>
          </w:p>
        </w:tc>
        <w:tc>
          <w:tcPr>
            <w:tcW w:w="5087" w:type="dxa"/>
          </w:tcPr>
          <w:p w14:paraId="176245DE" w14:textId="154EB668" w:rsidR="00771260" w:rsidRPr="000072D4" w:rsidRDefault="00771260" w:rsidP="00771260">
            <w:pPr>
              <w:rPr>
                <w:rFonts w:ascii="Calibri" w:hAnsi="Calibri" w:cs="Book Antiqua"/>
                <w:iCs/>
              </w:rPr>
            </w:pPr>
            <w:r w:rsidRPr="000072D4">
              <w:rPr>
                <w:rFonts w:ascii="Calibri" w:hAnsi="Calibri" w:cs="Book Antiqua"/>
                <w:iCs/>
              </w:rPr>
              <w:t>DG-</w:t>
            </w:r>
            <w:r w:rsidR="00232AD4" w:rsidRPr="000072D4">
              <w:rPr>
                <w:rFonts w:ascii="Calibri" w:hAnsi="Calibri" w:cs="Book Antiqua"/>
                <w:iCs/>
              </w:rPr>
              <w:t>8</w:t>
            </w:r>
            <w:r w:rsidR="002950FC" w:rsidRPr="000072D4">
              <w:rPr>
                <w:rFonts w:ascii="Calibri" w:hAnsi="Calibri" w:cs="Book Antiqua"/>
                <w:iCs/>
              </w:rPr>
              <w:t>0</w:t>
            </w:r>
          </w:p>
        </w:tc>
      </w:tr>
      <w:tr w:rsidR="000072D4" w:rsidRPr="000072D4" w14:paraId="2BEE19ED" w14:textId="77777777" w:rsidTr="00771260">
        <w:tc>
          <w:tcPr>
            <w:tcW w:w="2001" w:type="dxa"/>
            <w:shd w:val="clear" w:color="auto" w:fill="DBDBDB"/>
          </w:tcPr>
          <w:p w14:paraId="3625EED3" w14:textId="77777777" w:rsidR="00771260" w:rsidRPr="000072D4" w:rsidRDefault="00771260" w:rsidP="00771260">
            <w:pPr>
              <w:rPr>
                <w:rFonts w:ascii="Calibri" w:hAnsi="Calibri" w:cs="Book Antiqua"/>
                <w:b/>
                <w:iCs/>
              </w:rPr>
            </w:pPr>
            <w:r w:rsidRPr="000072D4">
              <w:rPr>
                <w:rFonts w:ascii="Calibri" w:hAnsi="Calibri" w:cs="Book Antiqua"/>
                <w:b/>
                <w:iCs/>
              </w:rPr>
              <w:t>Descripción:</w:t>
            </w:r>
          </w:p>
        </w:tc>
        <w:tc>
          <w:tcPr>
            <w:tcW w:w="5087" w:type="dxa"/>
          </w:tcPr>
          <w:p w14:paraId="6847F77B" w14:textId="77777777" w:rsidR="00771260" w:rsidRPr="000072D4" w:rsidRDefault="00771260" w:rsidP="00771260">
            <w:pPr>
              <w:rPr>
                <w:rFonts w:ascii="Calibri" w:hAnsi="Calibri" w:cs="Book Antiqua"/>
                <w:iCs/>
              </w:rPr>
            </w:pPr>
            <w:r w:rsidRPr="000072D4">
              <w:rPr>
                <w:rFonts w:ascii="Calibri" w:hAnsi="Calibri" w:cs="Book Antiqua"/>
                <w:iCs/>
              </w:rPr>
              <w:t>El registro del albarán erróneo por campos vacíos (código de pasajero)</w:t>
            </w:r>
          </w:p>
        </w:tc>
      </w:tr>
      <w:tr w:rsidR="000072D4" w:rsidRPr="000072D4" w14:paraId="2E27A9D9" w14:textId="77777777" w:rsidTr="00771260">
        <w:tc>
          <w:tcPr>
            <w:tcW w:w="2001" w:type="dxa"/>
            <w:shd w:val="clear" w:color="auto" w:fill="DBDBDB"/>
          </w:tcPr>
          <w:p w14:paraId="686576AE" w14:textId="77777777" w:rsidR="00771260" w:rsidRPr="000072D4" w:rsidRDefault="00771260" w:rsidP="00771260">
            <w:pPr>
              <w:rPr>
                <w:rFonts w:ascii="Calibri" w:hAnsi="Calibri" w:cs="Book Antiqua"/>
                <w:b/>
                <w:iCs/>
              </w:rPr>
            </w:pPr>
            <w:r w:rsidRPr="000072D4">
              <w:rPr>
                <w:rFonts w:ascii="Calibri" w:hAnsi="Calibri" w:cs="Book Antiqua"/>
                <w:b/>
                <w:iCs/>
              </w:rPr>
              <w:t>Reqs. asociados:</w:t>
            </w:r>
          </w:p>
        </w:tc>
        <w:tc>
          <w:tcPr>
            <w:tcW w:w="5087" w:type="dxa"/>
          </w:tcPr>
          <w:p w14:paraId="1786EC65" w14:textId="77777777" w:rsidR="00771260" w:rsidRPr="000072D4" w:rsidRDefault="00771260" w:rsidP="00771260">
            <w:pPr>
              <w:rPr>
                <w:rFonts w:ascii="Calibri" w:hAnsi="Calibri" w:cs="Book Antiqua"/>
                <w:iCs/>
              </w:rPr>
            </w:pPr>
            <w:r w:rsidRPr="000072D4">
              <w:rPr>
                <w:rFonts w:ascii="Calibri" w:hAnsi="Calibri" w:cs="Book Antiqua"/>
                <w:iCs/>
              </w:rPr>
              <w:t>RF-28</w:t>
            </w:r>
          </w:p>
        </w:tc>
      </w:tr>
      <w:tr w:rsidR="000072D4" w:rsidRPr="000072D4" w14:paraId="36C8AE84" w14:textId="77777777" w:rsidTr="00771260">
        <w:tc>
          <w:tcPr>
            <w:tcW w:w="2001" w:type="dxa"/>
            <w:shd w:val="clear" w:color="auto" w:fill="DBDBDB"/>
          </w:tcPr>
          <w:p w14:paraId="42ABA46D" w14:textId="77777777" w:rsidR="00771260" w:rsidRPr="000072D4" w:rsidRDefault="00771260" w:rsidP="00771260">
            <w:pPr>
              <w:rPr>
                <w:rFonts w:ascii="Calibri" w:hAnsi="Calibri" w:cs="Book Antiqua"/>
                <w:b/>
                <w:iCs/>
              </w:rPr>
            </w:pPr>
            <w:r w:rsidRPr="000072D4">
              <w:rPr>
                <w:rFonts w:ascii="Calibri" w:hAnsi="Calibri" w:cs="Book Antiqua"/>
                <w:b/>
                <w:iCs/>
              </w:rPr>
              <w:t>CU asociados:</w:t>
            </w:r>
          </w:p>
        </w:tc>
        <w:tc>
          <w:tcPr>
            <w:tcW w:w="5087" w:type="dxa"/>
          </w:tcPr>
          <w:p w14:paraId="4DCFC516" w14:textId="77777777" w:rsidR="00771260" w:rsidRPr="000072D4" w:rsidRDefault="00771260" w:rsidP="00771260">
            <w:pPr>
              <w:rPr>
                <w:rFonts w:ascii="Calibri" w:hAnsi="Calibri" w:cs="Book Antiqua"/>
                <w:iCs/>
              </w:rPr>
            </w:pPr>
            <w:r w:rsidRPr="000072D4">
              <w:rPr>
                <w:rFonts w:ascii="Calibri" w:hAnsi="Calibri" w:cs="Book Antiqua"/>
                <w:iCs/>
              </w:rPr>
              <w:t>CU-28</w:t>
            </w:r>
          </w:p>
        </w:tc>
      </w:tr>
      <w:tr w:rsidR="000072D4" w:rsidRPr="000072D4" w14:paraId="76676F40" w14:textId="77777777" w:rsidTr="00771260">
        <w:tc>
          <w:tcPr>
            <w:tcW w:w="2001" w:type="dxa"/>
            <w:shd w:val="clear" w:color="auto" w:fill="DBDBDB"/>
          </w:tcPr>
          <w:p w14:paraId="4BDBC968" w14:textId="77777777" w:rsidR="00771260" w:rsidRPr="000072D4" w:rsidRDefault="00771260" w:rsidP="00771260">
            <w:pPr>
              <w:rPr>
                <w:rFonts w:ascii="Calibri" w:hAnsi="Calibri" w:cs="Book Antiqua"/>
                <w:b/>
                <w:iCs/>
              </w:rPr>
            </w:pPr>
            <w:r w:rsidRPr="000072D4">
              <w:rPr>
                <w:rFonts w:ascii="Calibri" w:hAnsi="Calibri" w:cs="Book Antiqua"/>
                <w:b/>
                <w:iCs/>
              </w:rPr>
              <w:t>Esc. Asociados:</w:t>
            </w:r>
          </w:p>
        </w:tc>
        <w:tc>
          <w:tcPr>
            <w:tcW w:w="5087" w:type="dxa"/>
          </w:tcPr>
          <w:p w14:paraId="49CA7140" w14:textId="77777777" w:rsidR="00771260" w:rsidRPr="000072D4" w:rsidRDefault="00771260" w:rsidP="00771260">
            <w:pPr>
              <w:rPr>
                <w:rFonts w:ascii="Calibri" w:hAnsi="Calibri" w:cs="Book Antiqua"/>
                <w:iCs/>
              </w:rPr>
            </w:pPr>
            <w:r w:rsidRPr="000072D4">
              <w:rPr>
                <w:rFonts w:ascii="Calibri" w:hAnsi="Calibri" w:cs="Book Antiqua"/>
                <w:iCs/>
              </w:rPr>
              <w:t>ES-28.2</w:t>
            </w:r>
          </w:p>
        </w:tc>
      </w:tr>
    </w:tbl>
    <w:p w14:paraId="191ED7E6" w14:textId="6A0DF232" w:rsidR="007B33D5" w:rsidRPr="000072D4" w:rsidRDefault="19918CDB" w:rsidP="420B8238">
      <w:pPr>
        <w:jc w:val="center"/>
        <w:rPr>
          <w:rFonts w:ascii="Calibri" w:hAnsi="Calibri" w:cs="Book Antiqua"/>
          <w:i/>
          <w:iCs/>
        </w:rPr>
      </w:pPr>
      <w:r w:rsidRPr="000072D4">
        <w:rPr>
          <w:noProof/>
        </w:rPr>
        <w:lastRenderedPageBreak/>
        <w:drawing>
          <wp:inline distT="0" distB="0" distL="0" distR="0" wp14:anchorId="44D2B26F" wp14:editId="51701470">
            <wp:extent cx="5040000" cy="2270446"/>
            <wp:effectExtent l="0" t="0" r="9525"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106">
                      <a:extLst>
                        <a:ext uri="{28A0092B-C50C-407E-A947-70E740481C1C}">
                          <a14:useLocalDpi xmlns:a14="http://schemas.microsoft.com/office/drawing/2010/main" val="0"/>
                        </a:ext>
                      </a:extLst>
                    </a:blip>
                    <a:stretch>
                      <a:fillRect/>
                    </a:stretch>
                  </pic:blipFill>
                  <pic:spPr>
                    <a:xfrm>
                      <a:off x="0" y="0"/>
                      <a:ext cx="5040000" cy="2270446"/>
                    </a:xfrm>
                    <a:prstGeom prst="rect">
                      <a:avLst/>
                    </a:prstGeom>
                  </pic:spPr>
                </pic:pic>
              </a:graphicData>
            </a:graphic>
          </wp:inline>
        </w:drawing>
      </w:r>
    </w:p>
    <w:p w14:paraId="43ADD24E" w14:textId="3FBB229B" w:rsidR="001D6E7C" w:rsidRPr="000072D4" w:rsidRDefault="001D6E7C" w:rsidP="420B8238">
      <w:pPr>
        <w:ind w:left="708"/>
        <w:jc w:val="center"/>
        <w:rPr>
          <w:rFonts w:ascii="Calibri" w:hAnsi="Calibri" w:cs="Book Antiqua"/>
          <w:i/>
          <w:iCs/>
        </w:rPr>
      </w:pPr>
    </w:p>
    <w:tbl>
      <w:tblPr>
        <w:tblpPr w:leftFromText="141" w:rightFromText="141" w:vertAnchor="text" w:horzAnchor="margin" w:tblpXSpec="center" w:tblpY="1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072D4" w:rsidRPr="000072D4" w14:paraId="6F57A372" w14:textId="77777777" w:rsidTr="420B8238">
        <w:tc>
          <w:tcPr>
            <w:tcW w:w="2001" w:type="dxa"/>
            <w:shd w:val="clear" w:color="auto" w:fill="DBDBDB" w:themeFill="accent3" w:themeFillTint="66"/>
          </w:tcPr>
          <w:p w14:paraId="7BB430E3" w14:textId="77777777" w:rsidR="00365E79" w:rsidRPr="000072D4" w:rsidRDefault="00365E79">
            <w:pPr>
              <w:rPr>
                <w:rFonts w:ascii="Calibri" w:hAnsi="Calibri" w:cs="Book Antiqua"/>
                <w:b/>
                <w:iCs/>
              </w:rPr>
            </w:pPr>
            <w:r w:rsidRPr="000072D4">
              <w:rPr>
                <w:rFonts w:ascii="Calibri" w:hAnsi="Calibri" w:cs="Book Antiqua"/>
                <w:b/>
                <w:iCs/>
              </w:rPr>
              <w:t>ID Ref:</w:t>
            </w:r>
          </w:p>
        </w:tc>
        <w:tc>
          <w:tcPr>
            <w:tcW w:w="5087" w:type="dxa"/>
          </w:tcPr>
          <w:p w14:paraId="4AC47F62" w14:textId="4C7A3151" w:rsidR="00365E79" w:rsidRPr="000072D4" w:rsidRDefault="00365E79">
            <w:pPr>
              <w:rPr>
                <w:rFonts w:ascii="Calibri" w:hAnsi="Calibri" w:cs="Book Antiqua"/>
                <w:iCs/>
              </w:rPr>
            </w:pPr>
            <w:r w:rsidRPr="000072D4">
              <w:rPr>
                <w:rFonts w:ascii="Calibri" w:hAnsi="Calibri" w:cs="Book Antiqua"/>
                <w:iCs/>
              </w:rPr>
              <w:t>DG-</w:t>
            </w:r>
            <w:r w:rsidR="00232AD4" w:rsidRPr="000072D4">
              <w:rPr>
                <w:rFonts w:ascii="Calibri" w:hAnsi="Calibri" w:cs="Book Antiqua"/>
                <w:iCs/>
              </w:rPr>
              <w:t>8</w:t>
            </w:r>
            <w:r w:rsidR="002950FC" w:rsidRPr="000072D4">
              <w:rPr>
                <w:rFonts w:ascii="Calibri" w:hAnsi="Calibri" w:cs="Book Antiqua"/>
                <w:iCs/>
              </w:rPr>
              <w:t>1</w:t>
            </w:r>
          </w:p>
        </w:tc>
      </w:tr>
      <w:tr w:rsidR="000072D4" w:rsidRPr="000072D4" w14:paraId="62FF0937" w14:textId="77777777" w:rsidTr="420B8238">
        <w:tc>
          <w:tcPr>
            <w:tcW w:w="2001" w:type="dxa"/>
            <w:shd w:val="clear" w:color="auto" w:fill="DBDBDB" w:themeFill="accent3" w:themeFillTint="66"/>
          </w:tcPr>
          <w:p w14:paraId="10264C3F" w14:textId="77777777" w:rsidR="00365E79" w:rsidRPr="000072D4" w:rsidRDefault="00365E79">
            <w:pPr>
              <w:rPr>
                <w:rFonts w:ascii="Calibri" w:hAnsi="Calibri" w:cs="Book Antiqua"/>
                <w:b/>
                <w:iCs/>
              </w:rPr>
            </w:pPr>
            <w:r w:rsidRPr="000072D4">
              <w:rPr>
                <w:rFonts w:ascii="Calibri" w:hAnsi="Calibri" w:cs="Book Antiqua"/>
                <w:b/>
                <w:iCs/>
              </w:rPr>
              <w:t>Descripción:</w:t>
            </w:r>
          </w:p>
        </w:tc>
        <w:tc>
          <w:tcPr>
            <w:tcW w:w="5087" w:type="dxa"/>
          </w:tcPr>
          <w:p w14:paraId="2847BBDE" w14:textId="679116A6" w:rsidR="00365E79" w:rsidRPr="000072D4" w:rsidRDefault="003D3C85">
            <w:pPr>
              <w:rPr>
                <w:rFonts w:ascii="Calibri" w:hAnsi="Calibri" w:cs="Book Antiqua"/>
                <w:iCs/>
              </w:rPr>
            </w:pPr>
            <w:r w:rsidRPr="000072D4">
              <w:rPr>
                <w:rFonts w:ascii="Calibri" w:hAnsi="Calibri" w:cs="Book Antiqua"/>
                <w:iCs/>
              </w:rPr>
              <w:t>Falla en el registro de albarán por conexión a BD</w:t>
            </w:r>
          </w:p>
        </w:tc>
      </w:tr>
      <w:tr w:rsidR="000072D4" w:rsidRPr="000072D4" w14:paraId="45BB4B7C" w14:textId="77777777" w:rsidTr="420B8238">
        <w:tc>
          <w:tcPr>
            <w:tcW w:w="2001" w:type="dxa"/>
            <w:shd w:val="clear" w:color="auto" w:fill="DBDBDB" w:themeFill="accent3" w:themeFillTint="66"/>
          </w:tcPr>
          <w:p w14:paraId="6D116D73" w14:textId="77777777" w:rsidR="00365E79" w:rsidRPr="000072D4" w:rsidRDefault="00365E79">
            <w:pPr>
              <w:rPr>
                <w:rFonts w:ascii="Calibri" w:hAnsi="Calibri" w:cs="Book Antiqua"/>
                <w:b/>
                <w:iCs/>
              </w:rPr>
            </w:pPr>
            <w:r w:rsidRPr="000072D4">
              <w:rPr>
                <w:rFonts w:ascii="Calibri" w:hAnsi="Calibri" w:cs="Book Antiqua"/>
                <w:b/>
                <w:iCs/>
              </w:rPr>
              <w:t>Reqs. asociados:</w:t>
            </w:r>
          </w:p>
        </w:tc>
        <w:tc>
          <w:tcPr>
            <w:tcW w:w="5087" w:type="dxa"/>
          </w:tcPr>
          <w:p w14:paraId="50A0D940" w14:textId="77777777" w:rsidR="00365E79" w:rsidRPr="000072D4" w:rsidRDefault="00365E79">
            <w:pPr>
              <w:rPr>
                <w:rFonts w:ascii="Calibri" w:hAnsi="Calibri" w:cs="Book Antiqua"/>
                <w:iCs/>
              </w:rPr>
            </w:pPr>
            <w:r w:rsidRPr="000072D4">
              <w:rPr>
                <w:rFonts w:ascii="Calibri" w:hAnsi="Calibri" w:cs="Book Antiqua"/>
                <w:iCs/>
              </w:rPr>
              <w:t>RF-28</w:t>
            </w:r>
          </w:p>
        </w:tc>
      </w:tr>
      <w:tr w:rsidR="000072D4" w:rsidRPr="000072D4" w14:paraId="480320A6" w14:textId="77777777" w:rsidTr="420B8238">
        <w:tc>
          <w:tcPr>
            <w:tcW w:w="2001" w:type="dxa"/>
            <w:shd w:val="clear" w:color="auto" w:fill="DBDBDB" w:themeFill="accent3" w:themeFillTint="66"/>
          </w:tcPr>
          <w:p w14:paraId="3D4BA8B7" w14:textId="77777777" w:rsidR="00365E79" w:rsidRPr="000072D4" w:rsidRDefault="00365E79">
            <w:pPr>
              <w:rPr>
                <w:rFonts w:ascii="Calibri" w:hAnsi="Calibri" w:cs="Book Antiqua"/>
                <w:b/>
                <w:iCs/>
              </w:rPr>
            </w:pPr>
            <w:r w:rsidRPr="000072D4">
              <w:rPr>
                <w:rFonts w:ascii="Calibri" w:hAnsi="Calibri" w:cs="Book Antiqua"/>
                <w:b/>
                <w:iCs/>
              </w:rPr>
              <w:t>CU asociados:</w:t>
            </w:r>
          </w:p>
        </w:tc>
        <w:tc>
          <w:tcPr>
            <w:tcW w:w="5087" w:type="dxa"/>
          </w:tcPr>
          <w:p w14:paraId="1A945810" w14:textId="77777777" w:rsidR="00365E79" w:rsidRPr="000072D4" w:rsidRDefault="00365E79">
            <w:pPr>
              <w:rPr>
                <w:rFonts w:ascii="Calibri" w:hAnsi="Calibri" w:cs="Book Antiqua"/>
                <w:iCs/>
              </w:rPr>
            </w:pPr>
            <w:r w:rsidRPr="000072D4">
              <w:rPr>
                <w:rFonts w:ascii="Calibri" w:hAnsi="Calibri" w:cs="Book Antiqua"/>
                <w:iCs/>
              </w:rPr>
              <w:t>CU-28</w:t>
            </w:r>
          </w:p>
        </w:tc>
      </w:tr>
      <w:tr w:rsidR="000072D4" w:rsidRPr="000072D4" w14:paraId="7FD89B9C" w14:textId="77777777" w:rsidTr="420B8238">
        <w:tc>
          <w:tcPr>
            <w:tcW w:w="2001" w:type="dxa"/>
            <w:shd w:val="clear" w:color="auto" w:fill="DBDBDB" w:themeFill="accent3" w:themeFillTint="66"/>
          </w:tcPr>
          <w:p w14:paraId="3B085B0B" w14:textId="77777777" w:rsidR="00365E79" w:rsidRPr="000072D4" w:rsidRDefault="00365E79">
            <w:pPr>
              <w:rPr>
                <w:rFonts w:ascii="Calibri" w:hAnsi="Calibri" w:cs="Book Antiqua"/>
                <w:b/>
                <w:iCs/>
              </w:rPr>
            </w:pPr>
            <w:r w:rsidRPr="000072D4">
              <w:rPr>
                <w:rFonts w:ascii="Calibri" w:hAnsi="Calibri" w:cs="Book Antiqua"/>
                <w:b/>
                <w:iCs/>
              </w:rPr>
              <w:t>Esc. Asociados:</w:t>
            </w:r>
          </w:p>
        </w:tc>
        <w:tc>
          <w:tcPr>
            <w:tcW w:w="5087" w:type="dxa"/>
          </w:tcPr>
          <w:p w14:paraId="4A998D90" w14:textId="4D14E255" w:rsidR="00365E79" w:rsidRPr="000072D4" w:rsidRDefault="00365E79">
            <w:pPr>
              <w:rPr>
                <w:rFonts w:ascii="Calibri" w:hAnsi="Calibri" w:cs="Book Antiqua"/>
                <w:iCs/>
              </w:rPr>
            </w:pPr>
            <w:r w:rsidRPr="000072D4">
              <w:rPr>
                <w:rFonts w:ascii="Calibri" w:hAnsi="Calibri" w:cs="Book Antiqua"/>
                <w:iCs/>
              </w:rPr>
              <w:t>ES-28.3</w:t>
            </w:r>
          </w:p>
        </w:tc>
      </w:tr>
    </w:tbl>
    <w:p w14:paraId="5B48EB1E" w14:textId="1E835649" w:rsidR="0047765A" w:rsidRPr="000072D4" w:rsidRDefault="001D6E7C" w:rsidP="420B8238">
      <w:pPr>
        <w:jc w:val="center"/>
        <w:rPr>
          <w:rFonts w:ascii="Calibri" w:hAnsi="Calibri" w:cs="Book Antiqua"/>
          <w:i/>
          <w:iCs/>
        </w:rPr>
      </w:pPr>
      <w:r w:rsidRPr="000072D4">
        <w:rPr>
          <w:noProof/>
        </w:rPr>
        <w:drawing>
          <wp:inline distT="0" distB="0" distL="0" distR="0" wp14:anchorId="343CE7D7" wp14:editId="5E339332">
            <wp:extent cx="5040000" cy="2231960"/>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107">
                      <a:extLst>
                        <a:ext uri="{28A0092B-C50C-407E-A947-70E740481C1C}">
                          <a14:useLocalDpi xmlns:a14="http://schemas.microsoft.com/office/drawing/2010/main" val="0"/>
                        </a:ext>
                      </a:extLst>
                    </a:blip>
                    <a:stretch>
                      <a:fillRect/>
                    </a:stretch>
                  </pic:blipFill>
                  <pic:spPr>
                    <a:xfrm>
                      <a:off x="0" y="0"/>
                      <a:ext cx="5040000" cy="2231960"/>
                    </a:xfrm>
                    <a:prstGeom prst="rect">
                      <a:avLst/>
                    </a:prstGeom>
                  </pic:spPr>
                </pic:pic>
              </a:graphicData>
            </a:graphic>
          </wp:inline>
        </w:drawing>
      </w:r>
    </w:p>
    <w:p w14:paraId="156CCC2A" w14:textId="26FA81DE" w:rsidR="0CBDA88A" w:rsidRPr="000072D4" w:rsidRDefault="0CBDA88A" w:rsidP="0CBDA88A">
      <w:pPr>
        <w:ind w:left="993"/>
        <w:jc w:val="center"/>
        <w:rPr>
          <w:rFonts w:ascii="Calibri" w:hAnsi="Calibri" w:cs="Book Antiqua"/>
          <w:i/>
          <w:iCs/>
        </w:rPr>
      </w:pPr>
    </w:p>
    <w:tbl>
      <w:tblPr>
        <w:tblpPr w:leftFromText="141" w:rightFromText="141" w:vertAnchor="text" w:horzAnchor="margin" w:tblpXSpec="center" w:tblpY="1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365"/>
      </w:tblGrid>
      <w:tr w:rsidR="000072D4" w:rsidRPr="000072D4" w14:paraId="317F1CF7" w14:textId="77777777" w:rsidTr="420B8238">
        <w:tc>
          <w:tcPr>
            <w:tcW w:w="2001" w:type="dxa"/>
            <w:shd w:val="clear" w:color="auto" w:fill="DBDBDB" w:themeFill="accent3" w:themeFillTint="66"/>
          </w:tcPr>
          <w:p w14:paraId="2B2D3C24" w14:textId="77777777" w:rsidR="009C153D" w:rsidRPr="000072D4" w:rsidRDefault="009C153D">
            <w:pPr>
              <w:rPr>
                <w:rFonts w:ascii="Calibri" w:hAnsi="Calibri" w:cs="Book Antiqua"/>
                <w:b/>
                <w:iCs/>
              </w:rPr>
            </w:pPr>
            <w:r w:rsidRPr="000072D4">
              <w:rPr>
                <w:rFonts w:ascii="Calibri" w:hAnsi="Calibri" w:cs="Book Antiqua"/>
                <w:b/>
                <w:iCs/>
              </w:rPr>
              <w:t>ID Ref:</w:t>
            </w:r>
          </w:p>
        </w:tc>
        <w:tc>
          <w:tcPr>
            <w:tcW w:w="5365" w:type="dxa"/>
          </w:tcPr>
          <w:p w14:paraId="0168EE00" w14:textId="77F37A19" w:rsidR="009C153D" w:rsidRPr="000072D4" w:rsidRDefault="009C153D">
            <w:pPr>
              <w:rPr>
                <w:rFonts w:ascii="Calibri" w:hAnsi="Calibri" w:cs="Book Antiqua"/>
                <w:iCs/>
              </w:rPr>
            </w:pPr>
            <w:r w:rsidRPr="000072D4">
              <w:rPr>
                <w:rFonts w:ascii="Calibri" w:hAnsi="Calibri" w:cs="Book Antiqua"/>
                <w:iCs/>
              </w:rPr>
              <w:t>DG-</w:t>
            </w:r>
            <w:r w:rsidR="00232AD4" w:rsidRPr="000072D4">
              <w:rPr>
                <w:rFonts w:ascii="Calibri" w:hAnsi="Calibri" w:cs="Book Antiqua"/>
                <w:iCs/>
              </w:rPr>
              <w:t>8</w:t>
            </w:r>
            <w:r w:rsidR="002950FC" w:rsidRPr="000072D4">
              <w:rPr>
                <w:rFonts w:ascii="Calibri" w:hAnsi="Calibri" w:cs="Book Antiqua"/>
                <w:iCs/>
              </w:rPr>
              <w:t>2</w:t>
            </w:r>
          </w:p>
        </w:tc>
      </w:tr>
      <w:tr w:rsidR="000072D4" w:rsidRPr="000072D4" w14:paraId="688F454E" w14:textId="77777777" w:rsidTr="420B8238">
        <w:tc>
          <w:tcPr>
            <w:tcW w:w="2001" w:type="dxa"/>
            <w:shd w:val="clear" w:color="auto" w:fill="DBDBDB" w:themeFill="accent3" w:themeFillTint="66"/>
          </w:tcPr>
          <w:p w14:paraId="7486F496" w14:textId="77777777" w:rsidR="009C153D" w:rsidRPr="000072D4" w:rsidRDefault="009C153D">
            <w:pPr>
              <w:rPr>
                <w:rFonts w:ascii="Calibri" w:hAnsi="Calibri" w:cs="Book Antiqua"/>
                <w:b/>
                <w:iCs/>
              </w:rPr>
            </w:pPr>
            <w:r w:rsidRPr="000072D4">
              <w:rPr>
                <w:rFonts w:ascii="Calibri" w:hAnsi="Calibri" w:cs="Book Antiqua"/>
                <w:b/>
                <w:iCs/>
              </w:rPr>
              <w:t>Descripción:</w:t>
            </w:r>
          </w:p>
        </w:tc>
        <w:tc>
          <w:tcPr>
            <w:tcW w:w="5365" w:type="dxa"/>
          </w:tcPr>
          <w:p w14:paraId="7862276C" w14:textId="794DF073" w:rsidR="009C153D" w:rsidRPr="000072D4" w:rsidRDefault="00AF7C6E">
            <w:pPr>
              <w:rPr>
                <w:rFonts w:ascii="Calibri" w:hAnsi="Calibri" w:cs="Book Antiqua"/>
                <w:iCs/>
              </w:rPr>
            </w:pPr>
            <w:r w:rsidRPr="000072D4">
              <w:rPr>
                <w:rFonts w:ascii="Calibri" w:hAnsi="Calibri" w:cs="Book Antiqua"/>
                <w:iCs/>
              </w:rPr>
              <w:t>Se agrega el paquete de viaje de manera correcta.</w:t>
            </w:r>
          </w:p>
        </w:tc>
      </w:tr>
      <w:tr w:rsidR="000072D4" w:rsidRPr="000072D4" w14:paraId="7627907F" w14:textId="77777777" w:rsidTr="420B8238">
        <w:tc>
          <w:tcPr>
            <w:tcW w:w="2001" w:type="dxa"/>
            <w:shd w:val="clear" w:color="auto" w:fill="DBDBDB" w:themeFill="accent3" w:themeFillTint="66"/>
          </w:tcPr>
          <w:p w14:paraId="5B62B0E7" w14:textId="77777777" w:rsidR="009C153D" w:rsidRPr="000072D4" w:rsidRDefault="009C153D">
            <w:pPr>
              <w:rPr>
                <w:rFonts w:ascii="Calibri" w:hAnsi="Calibri" w:cs="Book Antiqua"/>
                <w:b/>
                <w:iCs/>
              </w:rPr>
            </w:pPr>
            <w:r w:rsidRPr="000072D4">
              <w:rPr>
                <w:rFonts w:ascii="Calibri" w:hAnsi="Calibri" w:cs="Book Antiqua"/>
                <w:b/>
                <w:iCs/>
              </w:rPr>
              <w:t>Reqs. asociados:</w:t>
            </w:r>
          </w:p>
        </w:tc>
        <w:tc>
          <w:tcPr>
            <w:tcW w:w="5365" w:type="dxa"/>
          </w:tcPr>
          <w:p w14:paraId="74297983" w14:textId="3BE29DCB" w:rsidR="009C153D" w:rsidRPr="000072D4" w:rsidRDefault="009C153D">
            <w:pPr>
              <w:rPr>
                <w:rFonts w:ascii="Calibri" w:hAnsi="Calibri" w:cs="Book Antiqua"/>
                <w:iCs/>
              </w:rPr>
            </w:pPr>
            <w:r w:rsidRPr="000072D4">
              <w:rPr>
                <w:rFonts w:ascii="Calibri" w:hAnsi="Calibri" w:cs="Book Antiqua"/>
                <w:iCs/>
              </w:rPr>
              <w:t>RF-2</w:t>
            </w:r>
            <w:r w:rsidR="00AF7C6E" w:rsidRPr="000072D4">
              <w:rPr>
                <w:rFonts w:ascii="Calibri" w:hAnsi="Calibri" w:cs="Book Antiqua"/>
                <w:iCs/>
              </w:rPr>
              <w:t>9</w:t>
            </w:r>
          </w:p>
        </w:tc>
      </w:tr>
      <w:tr w:rsidR="000072D4" w:rsidRPr="000072D4" w14:paraId="3951BE4B" w14:textId="77777777" w:rsidTr="420B8238">
        <w:tc>
          <w:tcPr>
            <w:tcW w:w="2001" w:type="dxa"/>
            <w:shd w:val="clear" w:color="auto" w:fill="DBDBDB" w:themeFill="accent3" w:themeFillTint="66"/>
          </w:tcPr>
          <w:p w14:paraId="66DF465B" w14:textId="77777777" w:rsidR="009C153D" w:rsidRPr="000072D4" w:rsidRDefault="009C153D">
            <w:pPr>
              <w:rPr>
                <w:rFonts w:ascii="Calibri" w:hAnsi="Calibri" w:cs="Book Antiqua"/>
                <w:b/>
                <w:iCs/>
              </w:rPr>
            </w:pPr>
            <w:r w:rsidRPr="000072D4">
              <w:rPr>
                <w:rFonts w:ascii="Calibri" w:hAnsi="Calibri" w:cs="Book Antiqua"/>
                <w:b/>
                <w:iCs/>
              </w:rPr>
              <w:t>CU asociados:</w:t>
            </w:r>
          </w:p>
        </w:tc>
        <w:tc>
          <w:tcPr>
            <w:tcW w:w="5365" w:type="dxa"/>
          </w:tcPr>
          <w:p w14:paraId="1E9AF265" w14:textId="58C226C3" w:rsidR="009C153D" w:rsidRPr="000072D4" w:rsidRDefault="009C153D">
            <w:pPr>
              <w:rPr>
                <w:rFonts w:ascii="Calibri" w:hAnsi="Calibri" w:cs="Book Antiqua"/>
                <w:iCs/>
              </w:rPr>
            </w:pPr>
            <w:r w:rsidRPr="000072D4">
              <w:rPr>
                <w:rFonts w:ascii="Calibri" w:hAnsi="Calibri" w:cs="Book Antiqua"/>
                <w:iCs/>
              </w:rPr>
              <w:t>CU-2</w:t>
            </w:r>
            <w:r w:rsidR="00AF7C6E" w:rsidRPr="000072D4">
              <w:rPr>
                <w:rFonts w:ascii="Calibri" w:hAnsi="Calibri" w:cs="Book Antiqua"/>
                <w:iCs/>
              </w:rPr>
              <w:t>9</w:t>
            </w:r>
          </w:p>
        </w:tc>
      </w:tr>
      <w:tr w:rsidR="000072D4" w:rsidRPr="000072D4" w14:paraId="67E4BF5E" w14:textId="77777777" w:rsidTr="420B8238">
        <w:tc>
          <w:tcPr>
            <w:tcW w:w="2001" w:type="dxa"/>
            <w:shd w:val="clear" w:color="auto" w:fill="DBDBDB" w:themeFill="accent3" w:themeFillTint="66"/>
          </w:tcPr>
          <w:p w14:paraId="0FFE2688" w14:textId="77777777" w:rsidR="009C153D" w:rsidRPr="000072D4" w:rsidRDefault="009C153D">
            <w:pPr>
              <w:rPr>
                <w:rFonts w:ascii="Calibri" w:hAnsi="Calibri" w:cs="Book Antiqua"/>
                <w:b/>
                <w:iCs/>
              </w:rPr>
            </w:pPr>
            <w:r w:rsidRPr="000072D4">
              <w:rPr>
                <w:rFonts w:ascii="Calibri" w:hAnsi="Calibri" w:cs="Book Antiqua"/>
                <w:b/>
                <w:iCs/>
              </w:rPr>
              <w:t>Esc. Asociados:</w:t>
            </w:r>
          </w:p>
        </w:tc>
        <w:tc>
          <w:tcPr>
            <w:tcW w:w="5365" w:type="dxa"/>
          </w:tcPr>
          <w:p w14:paraId="2418D65F" w14:textId="01050362" w:rsidR="009C153D" w:rsidRPr="000072D4" w:rsidRDefault="009C153D">
            <w:pPr>
              <w:rPr>
                <w:rFonts w:ascii="Calibri" w:hAnsi="Calibri" w:cs="Book Antiqua"/>
                <w:iCs/>
              </w:rPr>
            </w:pPr>
            <w:r w:rsidRPr="000072D4">
              <w:rPr>
                <w:rFonts w:ascii="Calibri" w:hAnsi="Calibri" w:cs="Book Antiqua"/>
                <w:iCs/>
              </w:rPr>
              <w:t>ES-2</w:t>
            </w:r>
            <w:r w:rsidR="00AF7C6E" w:rsidRPr="000072D4">
              <w:rPr>
                <w:rFonts w:ascii="Calibri" w:hAnsi="Calibri" w:cs="Book Antiqua"/>
                <w:iCs/>
              </w:rPr>
              <w:t>9.1</w:t>
            </w:r>
          </w:p>
        </w:tc>
      </w:tr>
    </w:tbl>
    <w:p w14:paraId="21CF4F0C" w14:textId="20999951" w:rsidR="00BC06C6" w:rsidRPr="000072D4" w:rsidRDefault="420B8238" w:rsidP="420B8238">
      <w:pPr>
        <w:jc w:val="center"/>
        <w:rPr>
          <w:rFonts w:ascii="Calibri" w:hAnsi="Calibri" w:cs="Book Antiqua"/>
          <w:i/>
          <w:iCs/>
        </w:rPr>
      </w:pPr>
      <w:r w:rsidRPr="000072D4">
        <w:rPr>
          <w:noProof/>
        </w:rPr>
        <w:lastRenderedPageBreak/>
        <w:drawing>
          <wp:inline distT="0" distB="0" distL="0" distR="0" wp14:anchorId="7EDE232F" wp14:editId="790F8D54">
            <wp:extent cx="5040000" cy="2231382"/>
            <wp:effectExtent l="0" t="0" r="0" b="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108">
                      <a:extLst>
                        <a:ext uri="{28A0092B-C50C-407E-A947-70E740481C1C}">
                          <a14:useLocalDpi xmlns:a14="http://schemas.microsoft.com/office/drawing/2010/main" val="0"/>
                        </a:ext>
                      </a:extLst>
                    </a:blip>
                    <a:stretch>
                      <a:fillRect/>
                    </a:stretch>
                  </pic:blipFill>
                  <pic:spPr>
                    <a:xfrm>
                      <a:off x="0" y="0"/>
                      <a:ext cx="5040000" cy="2231382"/>
                    </a:xfrm>
                    <a:prstGeom prst="rect">
                      <a:avLst/>
                    </a:prstGeom>
                  </pic:spPr>
                </pic:pic>
              </a:graphicData>
            </a:graphic>
          </wp:inline>
        </w:drawing>
      </w:r>
    </w:p>
    <w:p w14:paraId="08F727B5" w14:textId="68DEF37C" w:rsidR="00D11B03" w:rsidRPr="000072D4" w:rsidRDefault="00D11B03" w:rsidP="420B8238">
      <w:pPr>
        <w:ind w:left="708"/>
        <w:jc w:val="center"/>
        <w:rPr>
          <w:rFonts w:ascii="Calibri" w:hAnsi="Calibri" w:cs="Book Antiqua"/>
          <w:i/>
          <w:iCs/>
        </w:rPr>
      </w:pPr>
    </w:p>
    <w:tbl>
      <w:tblPr>
        <w:tblpPr w:leftFromText="141" w:rightFromText="141" w:vertAnchor="text" w:horzAnchor="margin" w:tblpXSpec="center" w:tblpY="26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932"/>
      </w:tblGrid>
      <w:tr w:rsidR="000072D4" w:rsidRPr="000072D4" w14:paraId="0B8A70BB" w14:textId="77777777" w:rsidTr="420B8238">
        <w:tc>
          <w:tcPr>
            <w:tcW w:w="2001" w:type="dxa"/>
            <w:shd w:val="clear" w:color="auto" w:fill="DBDBDB" w:themeFill="accent3" w:themeFillTint="66"/>
          </w:tcPr>
          <w:p w14:paraId="63293C8B" w14:textId="77777777" w:rsidR="00D11B03" w:rsidRPr="000072D4" w:rsidRDefault="00D11B03" w:rsidP="00D11B03">
            <w:pPr>
              <w:rPr>
                <w:rFonts w:ascii="Calibri" w:hAnsi="Calibri" w:cs="Book Antiqua"/>
                <w:b/>
                <w:iCs/>
              </w:rPr>
            </w:pPr>
            <w:bookmarkStart w:id="73" w:name="_Hlk108372214"/>
            <w:r w:rsidRPr="000072D4">
              <w:rPr>
                <w:rFonts w:ascii="Calibri" w:hAnsi="Calibri" w:cs="Book Antiqua"/>
                <w:b/>
                <w:iCs/>
              </w:rPr>
              <w:t>ID Ref:</w:t>
            </w:r>
          </w:p>
        </w:tc>
        <w:tc>
          <w:tcPr>
            <w:tcW w:w="5932" w:type="dxa"/>
          </w:tcPr>
          <w:p w14:paraId="400499BB" w14:textId="61F7ACF0" w:rsidR="00D11B03" w:rsidRPr="000072D4" w:rsidRDefault="00D11B03" w:rsidP="00D11B03">
            <w:pPr>
              <w:rPr>
                <w:rFonts w:ascii="Calibri" w:hAnsi="Calibri" w:cs="Book Antiqua"/>
                <w:iCs/>
              </w:rPr>
            </w:pPr>
            <w:r w:rsidRPr="000072D4">
              <w:rPr>
                <w:rFonts w:ascii="Calibri" w:hAnsi="Calibri" w:cs="Book Antiqua"/>
                <w:iCs/>
              </w:rPr>
              <w:t>DG-</w:t>
            </w:r>
            <w:r w:rsidR="00232AD4" w:rsidRPr="000072D4">
              <w:rPr>
                <w:rFonts w:ascii="Calibri" w:hAnsi="Calibri" w:cs="Book Antiqua"/>
                <w:iCs/>
              </w:rPr>
              <w:t>8</w:t>
            </w:r>
            <w:r w:rsidR="002950FC" w:rsidRPr="000072D4">
              <w:rPr>
                <w:rFonts w:ascii="Calibri" w:hAnsi="Calibri" w:cs="Book Antiqua"/>
                <w:iCs/>
              </w:rPr>
              <w:t>3</w:t>
            </w:r>
          </w:p>
        </w:tc>
      </w:tr>
      <w:tr w:rsidR="000072D4" w:rsidRPr="000072D4" w14:paraId="10354885" w14:textId="77777777" w:rsidTr="420B8238">
        <w:tc>
          <w:tcPr>
            <w:tcW w:w="2001" w:type="dxa"/>
            <w:shd w:val="clear" w:color="auto" w:fill="DBDBDB" w:themeFill="accent3" w:themeFillTint="66"/>
          </w:tcPr>
          <w:p w14:paraId="59136895" w14:textId="77777777" w:rsidR="00D11B03" w:rsidRPr="000072D4" w:rsidRDefault="00D11B03" w:rsidP="00D11B03">
            <w:pPr>
              <w:rPr>
                <w:rFonts w:ascii="Calibri" w:hAnsi="Calibri" w:cs="Book Antiqua"/>
                <w:b/>
                <w:iCs/>
              </w:rPr>
            </w:pPr>
            <w:r w:rsidRPr="000072D4">
              <w:rPr>
                <w:rFonts w:ascii="Calibri" w:hAnsi="Calibri" w:cs="Book Antiqua"/>
                <w:b/>
                <w:iCs/>
              </w:rPr>
              <w:t>Descripción:</w:t>
            </w:r>
          </w:p>
        </w:tc>
        <w:tc>
          <w:tcPr>
            <w:tcW w:w="5932" w:type="dxa"/>
          </w:tcPr>
          <w:p w14:paraId="58A0143D" w14:textId="77777777" w:rsidR="00D11B03" w:rsidRPr="000072D4" w:rsidRDefault="00D11B03" w:rsidP="00D11B03">
            <w:pPr>
              <w:rPr>
                <w:rFonts w:ascii="Calibri" w:hAnsi="Calibri" w:cs="Book Antiqua"/>
                <w:iCs/>
              </w:rPr>
            </w:pPr>
            <w:r w:rsidRPr="000072D4">
              <w:rPr>
                <w:rFonts w:ascii="Calibri" w:hAnsi="Calibri" w:cs="Book Antiqua"/>
                <w:iCs/>
              </w:rPr>
              <w:t>Paquete de viaje no agregado por datos no encontrados.</w:t>
            </w:r>
          </w:p>
        </w:tc>
      </w:tr>
      <w:tr w:rsidR="000072D4" w:rsidRPr="000072D4" w14:paraId="47B6C73E" w14:textId="77777777" w:rsidTr="420B8238">
        <w:tc>
          <w:tcPr>
            <w:tcW w:w="2001" w:type="dxa"/>
            <w:shd w:val="clear" w:color="auto" w:fill="DBDBDB" w:themeFill="accent3" w:themeFillTint="66"/>
          </w:tcPr>
          <w:p w14:paraId="672BE06B" w14:textId="77777777" w:rsidR="00D11B03" w:rsidRPr="000072D4" w:rsidRDefault="00D11B03" w:rsidP="00D11B03">
            <w:pPr>
              <w:rPr>
                <w:rFonts w:ascii="Calibri" w:hAnsi="Calibri" w:cs="Book Antiqua"/>
                <w:b/>
                <w:iCs/>
              </w:rPr>
            </w:pPr>
            <w:r w:rsidRPr="000072D4">
              <w:rPr>
                <w:rFonts w:ascii="Calibri" w:hAnsi="Calibri" w:cs="Book Antiqua"/>
                <w:b/>
                <w:iCs/>
              </w:rPr>
              <w:t>Reqs. asociados:</w:t>
            </w:r>
          </w:p>
        </w:tc>
        <w:tc>
          <w:tcPr>
            <w:tcW w:w="5932" w:type="dxa"/>
          </w:tcPr>
          <w:p w14:paraId="194D5B5D" w14:textId="77777777" w:rsidR="00D11B03" w:rsidRPr="000072D4" w:rsidRDefault="00D11B03" w:rsidP="00D11B03">
            <w:pPr>
              <w:rPr>
                <w:rFonts w:ascii="Calibri" w:hAnsi="Calibri" w:cs="Book Antiqua"/>
                <w:iCs/>
              </w:rPr>
            </w:pPr>
            <w:r w:rsidRPr="000072D4">
              <w:rPr>
                <w:rFonts w:ascii="Calibri" w:hAnsi="Calibri" w:cs="Book Antiqua"/>
                <w:iCs/>
              </w:rPr>
              <w:t>RF-29</w:t>
            </w:r>
          </w:p>
        </w:tc>
      </w:tr>
      <w:tr w:rsidR="000072D4" w:rsidRPr="000072D4" w14:paraId="24B3C7AF" w14:textId="77777777" w:rsidTr="420B8238">
        <w:tc>
          <w:tcPr>
            <w:tcW w:w="2001" w:type="dxa"/>
            <w:shd w:val="clear" w:color="auto" w:fill="DBDBDB" w:themeFill="accent3" w:themeFillTint="66"/>
          </w:tcPr>
          <w:p w14:paraId="4A0661CD" w14:textId="77777777" w:rsidR="00D11B03" w:rsidRPr="000072D4" w:rsidRDefault="00D11B03" w:rsidP="00D11B03">
            <w:pPr>
              <w:rPr>
                <w:rFonts w:ascii="Calibri" w:hAnsi="Calibri" w:cs="Book Antiqua"/>
                <w:b/>
                <w:iCs/>
              </w:rPr>
            </w:pPr>
            <w:r w:rsidRPr="000072D4">
              <w:rPr>
                <w:rFonts w:ascii="Calibri" w:hAnsi="Calibri" w:cs="Book Antiqua"/>
                <w:b/>
                <w:iCs/>
              </w:rPr>
              <w:t>CU asociados:</w:t>
            </w:r>
          </w:p>
        </w:tc>
        <w:tc>
          <w:tcPr>
            <w:tcW w:w="5932" w:type="dxa"/>
          </w:tcPr>
          <w:p w14:paraId="71E2CBDD" w14:textId="77777777" w:rsidR="00D11B03" w:rsidRPr="000072D4" w:rsidRDefault="00D11B03" w:rsidP="00D11B03">
            <w:pPr>
              <w:rPr>
                <w:rFonts w:ascii="Calibri" w:hAnsi="Calibri" w:cs="Book Antiqua"/>
                <w:iCs/>
              </w:rPr>
            </w:pPr>
            <w:r w:rsidRPr="000072D4">
              <w:rPr>
                <w:rFonts w:ascii="Calibri" w:hAnsi="Calibri" w:cs="Book Antiqua"/>
                <w:iCs/>
              </w:rPr>
              <w:t>CU-29</w:t>
            </w:r>
          </w:p>
        </w:tc>
      </w:tr>
      <w:tr w:rsidR="000072D4" w:rsidRPr="000072D4" w14:paraId="3D020C09" w14:textId="77777777" w:rsidTr="420B8238">
        <w:tc>
          <w:tcPr>
            <w:tcW w:w="2001" w:type="dxa"/>
            <w:shd w:val="clear" w:color="auto" w:fill="DBDBDB" w:themeFill="accent3" w:themeFillTint="66"/>
          </w:tcPr>
          <w:p w14:paraId="20005BB8" w14:textId="77777777" w:rsidR="00D11B03" w:rsidRPr="000072D4" w:rsidRDefault="00D11B03" w:rsidP="00D11B03">
            <w:pPr>
              <w:rPr>
                <w:rFonts w:ascii="Calibri" w:hAnsi="Calibri" w:cs="Book Antiqua"/>
                <w:b/>
                <w:iCs/>
              </w:rPr>
            </w:pPr>
            <w:r w:rsidRPr="000072D4">
              <w:rPr>
                <w:rFonts w:ascii="Calibri" w:hAnsi="Calibri" w:cs="Book Antiqua"/>
                <w:b/>
                <w:iCs/>
              </w:rPr>
              <w:t>Esc. Asociados:</w:t>
            </w:r>
          </w:p>
        </w:tc>
        <w:tc>
          <w:tcPr>
            <w:tcW w:w="5932" w:type="dxa"/>
          </w:tcPr>
          <w:p w14:paraId="48CB5ED6" w14:textId="77777777" w:rsidR="00D11B03" w:rsidRPr="000072D4" w:rsidRDefault="5168435C" w:rsidP="420B8238">
            <w:pPr>
              <w:rPr>
                <w:rFonts w:ascii="Calibri" w:hAnsi="Calibri" w:cs="Book Antiqua"/>
              </w:rPr>
            </w:pPr>
            <w:r w:rsidRPr="000072D4">
              <w:rPr>
                <w:rFonts w:ascii="Calibri" w:hAnsi="Calibri" w:cs="Book Antiqua"/>
              </w:rPr>
              <w:t>ES-29.2</w:t>
            </w:r>
            <w:bookmarkEnd w:id="73"/>
          </w:p>
        </w:tc>
      </w:tr>
    </w:tbl>
    <w:p w14:paraId="24F03427" w14:textId="4EACF5DB" w:rsidR="0CBDA88A" w:rsidRPr="000072D4" w:rsidRDefault="420B8238" w:rsidP="420B8238">
      <w:pPr>
        <w:jc w:val="center"/>
        <w:rPr>
          <w:rFonts w:ascii="Calibri" w:hAnsi="Calibri" w:cs="Book Antiqua"/>
          <w:i/>
          <w:iCs/>
        </w:rPr>
      </w:pPr>
      <w:r w:rsidRPr="000072D4">
        <w:rPr>
          <w:noProof/>
        </w:rPr>
        <w:drawing>
          <wp:inline distT="0" distB="0" distL="0" distR="0" wp14:anchorId="6F5F572E" wp14:editId="60B92B6D">
            <wp:extent cx="5040000" cy="2231500"/>
            <wp:effectExtent l="0" t="0" r="4445" b="381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109">
                      <a:extLst>
                        <a:ext uri="{28A0092B-C50C-407E-A947-70E740481C1C}">
                          <a14:useLocalDpi xmlns:a14="http://schemas.microsoft.com/office/drawing/2010/main" val="0"/>
                        </a:ext>
                      </a:extLst>
                    </a:blip>
                    <a:stretch>
                      <a:fillRect/>
                    </a:stretch>
                  </pic:blipFill>
                  <pic:spPr>
                    <a:xfrm>
                      <a:off x="0" y="0"/>
                      <a:ext cx="5040000" cy="2231500"/>
                    </a:xfrm>
                    <a:prstGeom prst="rect">
                      <a:avLst/>
                    </a:prstGeom>
                  </pic:spPr>
                </pic:pic>
              </a:graphicData>
            </a:graphic>
          </wp:inline>
        </w:drawing>
      </w:r>
    </w:p>
    <w:p w14:paraId="2A26A33E" w14:textId="17590C7B" w:rsidR="00164E96" w:rsidRPr="000072D4" w:rsidRDefault="00164E96" w:rsidP="420B8238">
      <w:pPr>
        <w:ind w:left="993"/>
        <w:jc w:val="center"/>
        <w:rPr>
          <w:rFonts w:ascii="Calibri" w:hAnsi="Calibri" w:cs="Book Antiqua"/>
          <w:i/>
          <w:iCs/>
        </w:rPr>
      </w:pPr>
    </w:p>
    <w:tbl>
      <w:tblPr>
        <w:tblpPr w:leftFromText="141" w:rightFromText="141" w:vertAnchor="text" w:horzAnchor="margin" w:tblpXSpec="center" w:tblpY="1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932"/>
      </w:tblGrid>
      <w:tr w:rsidR="000072D4" w:rsidRPr="000072D4" w14:paraId="61C95917" w14:textId="77777777" w:rsidTr="420B8238">
        <w:tc>
          <w:tcPr>
            <w:tcW w:w="2001" w:type="dxa"/>
            <w:shd w:val="clear" w:color="auto" w:fill="DBDBDB" w:themeFill="accent3" w:themeFillTint="66"/>
          </w:tcPr>
          <w:p w14:paraId="6EF028BE" w14:textId="77777777" w:rsidR="00D11B03" w:rsidRPr="000072D4" w:rsidRDefault="00D11B03" w:rsidP="00D11B03">
            <w:pPr>
              <w:rPr>
                <w:rFonts w:ascii="Calibri" w:hAnsi="Calibri" w:cs="Book Antiqua"/>
                <w:b/>
                <w:iCs/>
              </w:rPr>
            </w:pPr>
            <w:r w:rsidRPr="000072D4">
              <w:rPr>
                <w:rFonts w:ascii="Calibri" w:hAnsi="Calibri" w:cs="Book Antiqua"/>
                <w:b/>
                <w:iCs/>
              </w:rPr>
              <w:t>ID Ref:</w:t>
            </w:r>
          </w:p>
        </w:tc>
        <w:tc>
          <w:tcPr>
            <w:tcW w:w="5932" w:type="dxa"/>
          </w:tcPr>
          <w:p w14:paraId="0E580520" w14:textId="559DA791" w:rsidR="00D11B03" w:rsidRPr="000072D4" w:rsidRDefault="00D11B03" w:rsidP="00D11B03">
            <w:pPr>
              <w:rPr>
                <w:rFonts w:ascii="Calibri" w:hAnsi="Calibri" w:cs="Book Antiqua"/>
                <w:iCs/>
              </w:rPr>
            </w:pPr>
            <w:r w:rsidRPr="000072D4">
              <w:rPr>
                <w:rFonts w:ascii="Calibri" w:hAnsi="Calibri" w:cs="Book Antiqua"/>
                <w:iCs/>
              </w:rPr>
              <w:t>DG-</w:t>
            </w:r>
            <w:r w:rsidR="00232AD4" w:rsidRPr="000072D4">
              <w:rPr>
                <w:rFonts w:ascii="Calibri" w:hAnsi="Calibri" w:cs="Book Antiqua"/>
                <w:iCs/>
              </w:rPr>
              <w:t>8</w:t>
            </w:r>
            <w:r w:rsidR="002950FC" w:rsidRPr="000072D4">
              <w:rPr>
                <w:rFonts w:ascii="Calibri" w:hAnsi="Calibri" w:cs="Book Antiqua"/>
                <w:iCs/>
              </w:rPr>
              <w:t>4</w:t>
            </w:r>
          </w:p>
        </w:tc>
      </w:tr>
      <w:tr w:rsidR="000072D4" w:rsidRPr="000072D4" w14:paraId="4EE3B470" w14:textId="77777777" w:rsidTr="420B8238">
        <w:tc>
          <w:tcPr>
            <w:tcW w:w="2001" w:type="dxa"/>
            <w:shd w:val="clear" w:color="auto" w:fill="DBDBDB" w:themeFill="accent3" w:themeFillTint="66"/>
          </w:tcPr>
          <w:p w14:paraId="046BB79A" w14:textId="77777777" w:rsidR="00D11B03" w:rsidRPr="000072D4" w:rsidRDefault="00D11B03" w:rsidP="00D11B03">
            <w:pPr>
              <w:rPr>
                <w:rFonts w:ascii="Calibri" w:hAnsi="Calibri" w:cs="Book Antiqua"/>
                <w:b/>
                <w:iCs/>
              </w:rPr>
            </w:pPr>
            <w:r w:rsidRPr="000072D4">
              <w:rPr>
                <w:rFonts w:ascii="Calibri" w:hAnsi="Calibri" w:cs="Book Antiqua"/>
                <w:b/>
                <w:iCs/>
              </w:rPr>
              <w:t>Descripción:</w:t>
            </w:r>
          </w:p>
        </w:tc>
        <w:tc>
          <w:tcPr>
            <w:tcW w:w="5932" w:type="dxa"/>
          </w:tcPr>
          <w:p w14:paraId="336F462B" w14:textId="77777777" w:rsidR="00D11B03" w:rsidRPr="000072D4" w:rsidRDefault="00D11B03" w:rsidP="00D11B03">
            <w:pPr>
              <w:rPr>
                <w:rFonts w:ascii="Calibri" w:hAnsi="Calibri" w:cs="Book Antiqua"/>
                <w:iCs/>
              </w:rPr>
            </w:pPr>
            <w:r w:rsidRPr="000072D4">
              <w:rPr>
                <w:rFonts w:ascii="Calibri" w:hAnsi="Calibri" w:cs="Book Antiqua"/>
                <w:iCs/>
              </w:rPr>
              <w:t>Falla en agregar paquetes de viaje por conexión a BD.</w:t>
            </w:r>
          </w:p>
        </w:tc>
      </w:tr>
      <w:tr w:rsidR="000072D4" w:rsidRPr="000072D4" w14:paraId="50CD0D52" w14:textId="77777777" w:rsidTr="420B8238">
        <w:tc>
          <w:tcPr>
            <w:tcW w:w="2001" w:type="dxa"/>
            <w:shd w:val="clear" w:color="auto" w:fill="DBDBDB" w:themeFill="accent3" w:themeFillTint="66"/>
          </w:tcPr>
          <w:p w14:paraId="108E1E35" w14:textId="77777777" w:rsidR="00D11B03" w:rsidRPr="000072D4" w:rsidRDefault="00D11B03" w:rsidP="00D11B03">
            <w:pPr>
              <w:rPr>
                <w:rFonts w:ascii="Calibri" w:hAnsi="Calibri" w:cs="Book Antiqua"/>
                <w:b/>
                <w:iCs/>
              </w:rPr>
            </w:pPr>
            <w:r w:rsidRPr="000072D4">
              <w:rPr>
                <w:rFonts w:ascii="Calibri" w:hAnsi="Calibri" w:cs="Book Antiqua"/>
                <w:b/>
                <w:iCs/>
              </w:rPr>
              <w:t>Reqs. asociados:</w:t>
            </w:r>
          </w:p>
        </w:tc>
        <w:tc>
          <w:tcPr>
            <w:tcW w:w="5932" w:type="dxa"/>
          </w:tcPr>
          <w:p w14:paraId="372991D9" w14:textId="77777777" w:rsidR="00D11B03" w:rsidRPr="000072D4" w:rsidRDefault="00D11B03" w:rsidP="00D11B03">
            <w:pPr>
              <w:rPr>
                <w:rFonts w:ascii="Calibri" w:hAnsi="Calibri" w:cs="Book Antiqua"/>
                <w:iCs/>
              </w:rPr>
            </w:pPr>
            <w:r w:rsidRPr="000072D4">
              <w:rPr>
                <w:rFonts w:ascii="Calibri" w:hAnsi="Calibri" w:cs="Book Antiqua"/>
                <w:iCs/>
              </w:rPr>
              <w:t>RF-29</w:t>
            </w:r>
          </w:p>
        </w:tc>
      </w:tr>
      <w:tr w:rsidR="000072D4" w:rsidRPr="000072D4" w14:paraId="129FBA6C" w14:textId="77777777" w:rsidTr="420B8238">
        <w:tc>
          <w:tcPr>
            <w:tcW w:w="2001" w:type="dxa"/>
            <w:shd w:val="clear" w:color="auto" w:fill="DBDBDB" w:themeFill="accent3" w:themeFillTint="66"/>
          </w:tcPr>
          <w:p w14:paraId="6584D44F" w14:textId="77777777" w:rsidR="00D11B03" w:rsidRPr="000072D4" w:rsidRDefault="00D11B03" w:rsidP="00D11B03">
            <w:pPr>
              <w:rPr>
                <w:rFonts w:ascii="Calibri" w:hAnsi="Calibri" w:cs="Book Antiqua"/>
                <w:b/>
                <w:iCs/>
              </w:rPr>
            </w:pPr>
            <w:r w:rsidRPr="000072D4">
              <w:rPr>
                <w:rFonts w:ascii="Calibri" w:hAnsi="Calibri" w:cs="Book Antiqua"/>
                <w:b/>
                <w:iCs/>
              </w:rPr>
              <w:t>CU asociados:</w:t>
            </w:r>
          </w:p>
        </w:tc>
        <w:tc>
          <w:tcPr>
            <w:tcW w:w="5932" w:type="dxa"/>
          </w:tcPr>
          <w:p w14:paraId="33D1CC84" w14:textId="77777777" w:rsidR="00D11B03" w:rsidRPr="000072D4" w:rsidRDefault="00D11B03" w:rsidP="00D11B03">
            <w:pPr>
              <w:rPr>
                <w:rFonts w:ascii="Calibri" w:hAnsi="Calibri" w:cs="Book Antiqua"/>
                <w:iCs/>
              </w:rPr>
            </w:pPr>
            <w:r w:rsidRPr="000072D4">
              <w:rPr>
                <w:rFonts w:ascii="Calibri" w:hAnsi="Calibri" w:cs="Book Antiqua"/>
                <w:iCs/>
              </w:rPr>
              <w:t>CU-29</w:t>
            </w:r>
          </w:p>
        </w:tc>
      </w:tr>
      <w:tr w:rsidR="000072D4" w:rsidRPr="000072D4" w14:paraId="5D796F70" w14:textId="77777777" w:rsidTr="420B8238">
        <w:tc>
          <w:tcPr>
            <w:tcW w:w="2001" w:type="dxa"/>
            <w:shd w:val="clear" w:color="auto" w:fill="DBDBDB" w:themeFill="accent3" w:themeFillTint="66"/>
          </w:tcPr>
          <w:p w14:paraId="14BF8C3E" w14:textId="77777777" w:rsidR="00D11B03" w:rsidRPr="000072D4" w:rsidRDefault="00D11B03" w:rsidP="00D11B03">
            <w:pPr>
              <w:rPr>
                <w:rFonts w:ascii="Calibri" w:hAnsi="Calibri" w:cs="Book Antiqua"/>
                <w:b/>
                <w:iCs/>
              </w:rPr>
            </w:pPr>
            <w:r w:rsidRPr="000072D4">
              <w:rPr>
                <w:rFonts w:ascii="Calibri" w:hAnsi="Calibri" w:cs="Book Antiqua"/>
                <w:b/>
                <w:iCs/>
              </w:rPr>
              <w:t>Esc. Asociados:</w:t>
            </w:r>
          </w:p>
        </w:tc>
        <w:tc>
          <w:tcPr>
            <w:tcW w:w="5932" w:type="dxa"/>
          </w:tcPr>
          <w:p w14:paraId="1373D32F" w14:textId="77777777" w:rsidR="00D11B03" w:rsidRPr="000072D4" w:rsidRDefault="00D11B03" w:rsidP="00D11B03">
            <w:pPr>
              <w:rPr>
                <w:rFonts w:ascii="Calibri" w:hAnsi="Calibri" w:cs="Book Antiqua"/>
                <w:iCs/>
              </w:rPr>
            </w:pPr>
            <w:r w:rsidRPr="000072D4">
              <w:rPr>
                <w:rFonts w:ascii="Calibri" w:hAnsi="Calibri" w:cs="Book Antiqua"/>
                <w:iCs/>
              </w:rPr>
              <w:t>ES-29.3</w:t>
            </w:r>
          </w:p>
        </w:tc>
      </w:tr>
    </w:tbl>
    <w:p w14:paraId="20487B01" w14:textId="7D948DFB" w:rsidR="00481C24" w:rsidRPr="000072D4" w:rsidRDefault="420B8238" w:rsidP="420B8238">
      <w:pPr>
        <w:jc w:val="center"/>
        <w:rPr>
          <w:rFonts w:ascii="Calibri" w:hAnsi="Calibri" w:cs="Book Antiqua"/>
          <w:i/>
          <w:iCs/>
        </w:rPr>
      </w:pPr>
      <w:r w:rsidRPr="000072D4">
        <w:rPr>
          <w:noProof/>
        </w:rPr>
        <w:lastRenderedPageBreak/>
        <w:drawing>
          <wp:inline distT="0" distB="0" distL="0" distR="0" wp14:anchorId="5CB25DAC" wp14:editId="7D3D1DE4">
            <wp:extent cx="5040000" cy="2108126"/>
            <wp:effectExtent l="0" t="0" r="2540" b="9525"/>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110">
                      <a:extLst>
                        <a:ext uri="{28A0092B-C50C-407E-A947-70E740481C1C}">
                          <a14:useLocalDpi xmlns:a14="http://schemas.microsoft.com/office/drawing/2010/main" val="0"/>
                        </a:ext>
                      </a:extLst>
                    </a:blip>
                    <a:stretch>
                      <a:fillRect/>
                    </a:stretch>
                  </pic:blipFill>
                  <pic:spPr>
                    <a:xfrm>
                      <a:off x="0" y="0"/>
                      <a:ext cx="5040000" cy="2108126"/>
                    </a:xfrm>
                    <a:prstGeom prst="rect">
                      <a:avLst/>
                    </a:prstGeom>
                  </pic:spPr>
                </pic:pic>
              </a:graphicData>
            </a:graphic>
          </wp:inline>
        </w:drawing>
      </w:r>
    </w:p>
    <w:p w14:paraId="6C8B589C" w14:textId="77777777" w:rsidR="00627B2D" w:rsidRPr="000072D4" w:rsidRDefault="00627B2D" w:rsidP="0CBDA88A">
      <w:pPr>
        <w:ind w:left="993"/>
        <w:jc w:val="center"/>
        <w:rPr>
          <w:rFonts w:ascii="Calibri" w:hAnsi="Calibri" w:cs="Book Antiqua"/>
          <w:i/>
          <w:iCs/>
        </w:rPr>
      </w:pPr>
    </w:p>
    <w:tbl>
      <w:tblPr>
        <w:tblpPr w:leftFromText="141" w:rightFromText="141" w:vertAnchor="text" w:horzAnchor="margin" w:tblpXSpec="center" w:tblpY="-4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932"/>
      </w:tblGrid>
      <w:tr w:rsidR="000072D4" w:rsidRPr="000072D4" w14:paraId="74D79CFE" w14:textId="77777777" w:rsidTr="420B8238">
        <w:tc>
          <w:tcPr>
            <w:tcW w:w="2001" w:type="dxa"/>
            <w:shd w:val="clear" w:color="auto" w:fill="DBDBDB" w:themeFill="accent3" w:themeFillTint="66"/>
          </w:tcPr>
          <w:p w14:paraId="622E10E2" w14:textId="77777777" w:rsidR="00164E96" w:rsidRPr="000072D4" w:rsidRDefault="00164E96" w:rsidP="00164E96">
            <w:pPr>
              <w:rPr>
                <w:rFonts w:ascii="Calibri" w:hAnsi="Calibri" w:cs="Book Antiqua"/>
                <w:b/>
                <w:iCs/>
              </w:rPr>
            </w:pPr>
            <w:r w:rsidRPr="000072D4">
              <w:rPr>
                <w:rFonts w:ascii="Calibri" w:hAnsi="Calibri" w:cs="Book Antiqua"/>
                <w:b/>
                <w:iCs/>
              </w:rPr>
              <w:t>ID Ref:</w:t>
            </w:r>
          </w:p>
        </w:tc>
        <w:tc>
          <w:tcPr>
            <w:tcW w:w="5932" w:type="dxa"/>
          </w:tcPr>
          <w:p w14:paraId="1C4A98E0" w14:textId="4EAFFD24" w:rsidR="00164E96" w:rsidRPr="000072D4" w:rsidRDefault="00164E96" w:rsidP="00164E96">
            <w:pPr>
              <w:rPr>
                <w:rFonts w:ascii="Calibri" w:hAnsi="Calibri" w:cs="Book Antiqua"/>
                <w:iCs/>
              </w:rPr>
            </w:pPr>
            <w:r w:rsidRPr="000072D4">
              <w:rPr>
                <w:rFonts w:ascii="Calibri" w:hAnsi="Calibri" w:cs="Book Antiqua"/>
                <w:iCs/>
              </w:rPr>
              <w:t>DG-</w:t>
            </w:r>
            <w:r w:rsidR="00232AD4" w:rsidRPr="000072D4">
              <w:rPr>
                <w:rFonts w:ascii="Calibri" w:hAnsi="Calibri" w:cs="Book Antiqua"/>
                <w:iCs/>
              </w:rPr>
              <w:t>8</w:t>
            </w:r>
            <w:r w:rsidR="00C1129B" w:rsidRPr="000072D4">
              <w:rPr>
                <w:rFonts w:ascii="Calibri" w:hAnsi="Calibri" w:cs="Book Antiqua"/>
                <w:iCs/>
              </w:rPr>
              <w:t>5</w:t>
            </w:r>
          </w:p>
        </w:tc>
      </w:tr>
      <w:tr w:rsidR="000072D4" w:rsidRPr="000072D4" w14:paraId="1E8042B8" w14:textId="77777777" w:rsidTr="420B8238">
        <w:tc>
          <w:tcPr>
            <w:tcW w:w="2001" w:type="dxa"/>
            <w:shd w:val="clear" w:color="auto" w:fill="DBDBDB" w:themeFill="accent3" w:themeFillTint="66"/>
          </w:tcPr>
          <w:p w14:paraId="0EAEB164" w14:textId="77777777" w:rsidR="00164E96" w:rsidRPr="000072D4" w:rsidRDefault="00164E96" w:rsidP="00164E96">
            <w:pPr>
              <w:rPr>
                <w:rFonts w:ascii="Calibri" w:hAnsi="Calibri" w:cs="Book Antiqua"/>
                <w:b/>
                <w:iCs/>
              </w:rPr>
            </w:pPr>
            <w:r w:rsidRPr="000072D4">
              <w:rPr>
                <w:rFonts w:ascii="Calibri" w:hAnsi="Calibri" w:cs="Book Antiqua"/>
                <w:b/>
                <w:iCs/>
              </w:rPr>
              <w:t>Descripción:</w:t>
            </w:r>
          </w:p>
        </w:tc>
        <w:tc>
          <w:tcPr>
            <w:tcW w:w="5932" w:type="dxa"/>
          </w:tcPr>
          <w:p w14:paraId="5ED7F935" w14:textId="3CAE8E31" w:rsidR="00164E96" w:rsidRPr="000072D4" w:rsidRDefault="00FB5B53" w:rsidP="00164E96">
            <w:pPr>
              <w:rPr>
                <w:rFonts w:ascii="Calibri" w:hAnsi="Calibri" w:cs="Book Antiqua"/>
                <w:iCs/>
              </w:rPr>
            </w:pPr>
            <w:r w:rsidRPr="000072D4">
              <w:rPr>
                <w:rFonts w:ascii="Calibri" w:hAnsi="Calibri" w:cs="Book Antiqua"/>
                <w:iCs/>
              </w:rPr>
              <w:t>El paquete de viaje se modifica de manera exitosa</w:t>
            </w:r>
            <w:r w:rsidR="00164E96" w:rsidRPr="000072D4">
              <w:rPr>
                <w:rFonts w:ascii="Calibri" w:hAnsi="Calibri" w:cs="Book Antiqua"/>
                <w:iCs/>
              </w:rPr>
              <w:t>.</w:t>
            </w:r>
          </w:p>
        </w:tc>
      </w:tr>
      <w:tr w:rsidR="000072D4" w:rsidRPr="000072D4" w14:paraId="07F8332B" w14:textId="77777777" w:rsidTr="420B8238">
        <w:tc>
          <w:tcPr>
            <w:tcW w:w="2001" w:type="dxa"/>
            <w:shd w:val="clear" w:color="auto" w:fill="DBDBDB" w:themeFill="accent3" w:themeFillTint="66"/>
          </w:tcPr>
          <w:p w14:paraId="398C45DD" w14:textId="77777777" w:rsidR="00164E96" w:rsidRPr="000072D4" w:rsidRDefault="00164E96" w:rsidP="00164E96">
            <w:pPr>
              <w:rPr>
                <w:rFonts w:ascii="Calibri" w:hAnsi="Calibri" w:cs="Book Antiqua"/>
                <w:b/>
                <w:iCs/>
              </w:rPr>
            </w:pPr>
            <w:r w:rsidRPr="000072D4">
              <w:rPr>
                <w:rFonts w:ascii="Calibri" w:hAnsi="Calibri" w:cs="Book Antiqua"/>
                <w:b/>
                <w:iCs/>
              </w:rPr>
              <w:t>Reqs. asociados:</w:t>
            </w:r>
          </w:p>
        </w:tc>
        <w:tc>
          <w:tcPr>
            <w:tcW w:w="5932" w:type="dxa"/>
          </w:tcPr>
          <w:p w14:paraId="556111E4" w14:textId="77777777" w:rsidR="00164E96" w:rsidRPr="000072D4" w:rsidRDefault="00164E96" w:rsidP="00164E96">
            <w:pPr>
              <w:rPr>
                <w:rFonts w:ascii="Calibri" w:hAnsi="Calibri" w:cs="Book Antiqua"/>
                <w:iCs/>
              </w:rPr>
            </w:pPr>
            <w:r w:rsidRPr="000072D4">
              <w:rPr>
                <w:rFonts w:ascii="Calibri" w:hAnsi="Calibri" w:cs="Book Antiqua"/>
                <w:iCs/>
              </w:rPr>
              <w:t>RF-30</w:t>
            </w:r>
          </w:p>
        </w:tc>
      </w:tr>
      <w:tr w:rsidR="000072D4" w:rsidRPr="000072D4" w14:paraId="1ABB0FFF" w14:textId="77777777" w:rsidTr="420B8238">
        <w:tc>
          <w:tcPr>
            <w:tcW w:w="2001" w:type="dxa"/>
            <w:shd w:val="clear" w:color="auto" w:fill="DBDBDB" w:themeFill="accent3" w:themeFillTint="66"/>
          </w:tcPr>
          <w:p w14:paraId="57CFBC35" w14:textId="77777777" w:rsidR="00164E96" w:rsidRPr="000072D4" w:rsidRDefault="00164E96" w:rsidP="00164E96">
            <w:pPr>
              <w:rPr>
                <w:rFonts w:ascii="Calibri" w:hAnsi="Calibri" w:cs="Book Antiqua"/>
                <w:b/>
                <w:iCs/>
              </w:rPr>
            </w:pPr>
            <w:r w:rsidRPr="000072D4">
              <w:rPr>
                <w:rFonts w:ascii="Calibri" w:hAnsi="Calibri" w:cs="Book Antiqua"/>
                <w:b/>
                <w:iCs/>
              </w:rPr>
              <w:t>CU asociados:</w:t>
            </w:r>
          </w:p>
        </w:tc>
        <w:tc>
          <w:tcPr>
            <w:tcW w:w="5932" w:type="dxa"/>
          </w:tcPr>
          <w:p w14:paraId="577410F3" w14:textId="77777777" w:rsidR="00164E96" w:rsidRPr="000072D4" w:rsidRDefault="00164E96" w:rsidP="00164E96">
            <w:pPr>
              <w:rPr>
                <w:rFonts w:ascii="Calibri" w:hAnsi="Calibri" w:cs="Book Antiqua"/>
                <w:iCs/>
              </w:rPr>
            </w:pPr>
            <w:r w:rsidRPr="000072D4">
              <w:rPr>
                <w:rFonts w:ascii="Calibri" w:hAnsi="Calibri" w:cs="Book Antiqua"/>
                <w:iCs/>
              </w:rPr>
              <w:t>CU-30</w:t>
            </w:r>
          </w:p>
        </w:tc>
      </w:tr>
      <w:tr w:rsidR="000072D4" w:rsidRPr="000072D4" w14:paraId="4AE0D509" w14:textId="77777777" w:rsidTr="420B8238">
        <w:tc>
          <w:tcPr>
            <w:tcW w:w="2001" w:type="dxa"/>
            <w:shd w:val="clear" w:color="auto" w:fill="DBDBDB" w:themeFill="accent3" w:themeFillTint="66"/>
          </w:tcPr>
          <w:p w14:paraId="15617BB0" w14:textId="77777777" w:rsidR="00164E96" w:rsidRPr="000072D4" w:rsidRDefault="00164E96" w:rsidP="00164E96">
            <w:pPr>
              <w:rPr>
                <w:rFonts w:ascii="Calibri" w:hAnsi="Calibri" w:cs="Book Antiqua"/>
                <w:b/>
                <w:iCs/>
              </w:rPr>
            </w:pPr>
            <w:r w:rsidRPr="000072D4">
              <w:rPr>
                <w:rFonts w:ascii="Calibri" w:hAnsi="Calibri" w:cs="Book Antiqua"/>
                <w:b/>
                <w:iCs/>
              </w:rPr>
              <w:t>Esc. Asociados:</w:t>
            </w:r>
          </w:p>
        </w:tc>
        <w:tc>
          <w:tcPr>
            <w:tcW w:w="5932" w:type="dxa"/>
          </w:tcPr>
          <w:p w14:paraId="57D2BE71" w14:textId="77777777" w:rsidR="00164E96" w:rsidRPr="000072D4" w:rsidRDefault="00164E96" w:rsidP="00164E96">
            <w:pPr>
              <w:rPr>
                <w:rFonts w:ascii="Calibri" w:hAnsi="Calibri" w:cs="Book Antiqua"/>
                <w:iCs/>
              </w:rPr>
            </w:pPr>
            <w:r w:rsidRPr="000072D4">
              <w:rPr>
                <w:rFonts w:ascii="Calibri" w:hAnsi="Calibri" w:cs="Book Antiqua"/>
                <w:iCs/>
              </w:rPr>
              <w:t>ES-30.1</w:t>
            </w:r>
          </w:p>
        </w:tc>
      </w:tr>
    </w:tbl>
    <w:p w14:paraId="50610C5F" w14:textId="5176E9FA" w:rsidR="00481C24" w:rsidRPr="000072D4" w:rsidRDefault="420B8238" w:rsidP="420B8238">
      <w:pPr>
        <w:jc w:val="center"/>
        <w:rPr>
          <w:rFonts w:ascii="Calibri" w:hAnsi="Calibri" w:cs="Book Antiqua"/>
          <w:i/>
          <w:iCs/>
        </w:rPr>
      </w:pPr>
      <w:r w:rsidRPr="000072D4">
        <w:rPr>
          <w:noProof/>
        </w:rPr>
        <w:drawing>
          <wp:inline distT="0" distB="0" distL="0" distR="0" wp14:anchorId="37F88441" wp14:editId="06C6C47D">
            <wp:extent cx="5040000" cy="2108007"/>
            <wp:effectExtent l="0" t="0" r="508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11">
                      <a:extLst>
                        <a:ext uri="{28A0092B-C50C-407E-A947-70E740481C1C}">
                          <a14:useLocalDpi xmlns:a14="http://schemas.microsoft.com/office/drawing/2010/main" val="0"/>
                        </a:ext>
                      </a:extLst>
                    </a:blip>
                    <a:stretch>
                      <a:fillRect/>
                    </a:stretch>
                  </pic:blipFill>
                  <pic:spPr>
                    <a:xfrm>
                      <a:off x="0" y="0"/>
                      <a:ext cx="5040000" cy="2108007"/>
                    </a:xfrm>
                    <a:prstGeom prst="rect">
                      <a:avLst/>
                    </a:prstGeom>
                  </pic:spPr>
                </pic:pic>
              </a:graphicData>
            </a:graphic>
          </wp:inline>
        </w:drawing>
      </w:r>
    </w:p>
    <w:p w14:paraId="29F12903" w14:textId="1EA5A87B" w:rsidR="00481C24" w:rsidRPr="000072D4" w:rsidRDefault="00481C24" w:rsidP="420B8238">
      <w:pPr>
        <w:ind w:left="708"/>
        <w:jc w:val="center"/>
        <w:rPr>
          <w:rFonts w:ascii="Calibri" w:hAnsi="Calibri" w:cs="Book Antiqua"/>
          <w:i/>
          <w:iCs/>
        </w:rPr>
      </w:pPr>
    </w:p>
    <w:tbl>
      <w:tblPr>
        <w:tblpPr w:leftFromText="141" w:rightFromText="141" w:vertAnchor="text" w:horzAnchor="margin" w:tblpXSpec="center" w:tblpY="-4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932"/>
      </w:tblGrid>
      <w:tr w:rsidR="000072D4" w:rsidRPr="000072D4" w14:paraId="3B47B0AD" w14:textId="77777777" w:rsidTr="420B8238">
        <w:tc>
          <w:tcPr>
            <w:tcW w:w="2001" w:type="dxa"/>
            <w:shd w:val="clear" w:color="auto" w:fill="DBDBDB" w:themeFill="accent3" w:themeFillTint="66"/>
          </w:tcPr>
          <w:p w14:paraId="02E9F6EF" w14:textId="77777777" w:rsidR="00EE74A0" w:rsidRPr="000072D4" w:rsidRDefault="00EE74A0">
            <w:pPr>
              <w:rPr>
                <w:rFonts w:ascii="Calibri" w:hAnsi="Calibri" w:cs="Book Antiqua"/>
                <w:b/>
                <w:iCs/>
              </w:rPr>
            </w:pPr>
            <w:r w:rsidRPr="000072D4">
              <w:rPr>
                <w:rFonts w:ascii="Calibri" w:hAnsi="Calibri" w:cs="Book Antiqua"/>
                <w:b/>
                <w:iCs/>
              </w:rPr>
              <w:t>ID Ref:</w:t>
            </w:r>
          </w:p>
        </w:tc>
        <w:tc>
          <w:tcPr>
            <w:tcW w:w="5932" w:type="dxa"/>
          </w:tcPr>
          <w:p w14:paraId="64B2D2A3" w14:textId="2162585F" w:rsidR="00EE74A0" w:rsidRPr="000072D4" w:rsidRDefault="00EE74A0">
            <w:pPr>
              <w:rPr>
                <w:rFonts w:ascii="Calibri" w:hAnsi="Calibri" w:cs="Book Antiqua"/>
                <w:iCs/>
              </w:rPr>
            </w:pPr>
            <w:r w:rsidRPr="000072D4">
              <w:rPr>
                <w:rFonts w:ascii="Calibri" w:hAnsi="Calibri" w:cs="Book Antiqua"/>
                <w:iCs/>
              </w:rPr>
              <w:t>DG-</w:t>
            </w:r>
            <w:r w:rsidR="00232AD4" w:rsidRPr="000072D4">
              <w:rPr>
                <w:rFonts w:ascii="Calibri" w:hAnsi="Calibri" w:cs="Book Antiqua"/>
                <w:iCs/>
              </w:rPr>
              <w:t>8</w:t>
            </w:r>
            <w:r w:rsidR="00C1129B" w:rsidRPr="000072D4">
              <w:rPr>
                <w:rFonts w:ascii="Calibri" w:hAnsi="Calibri" w:cs="Book Antiqua"/>
                <w:iCs/>
              </w:rPr>
              <w:t>6</w:t>
            </w:r>
          </w:p>
        </w:tc>
      </w:tr>
      <w:tr w:rsidR="000072D4" w:rsidRPr="000072D4" w14:paraId="4CAD32E0" w14:textId="77777777" w:rsidTr="420B8238">
        <w:tc>
          <w:tcPr>
            <w:tcW w:w="2001" w:type="dxa"/>
            <w:shd w:val="clear" w:color="auto" w:fill="DBDBDB" w:themeFill="accent3" w:themeFillTint="66"/>
          </w:tcPr>
          <w:p w14:paraId="4851B82F" w14:textId="77777777" w:rsidR="00EE74A0" w:rsidRPr="000072D4" w:rsidRDefault="00EE74A0">
            <w:pPr>
              <w:rPr>
                <w:rFonts w:ascii="Calibri" w:hAnsi="Calibri" w:cs="Book Antiqua"/>
                <w:b/>
                <w:iCs/>
              </w:rPr>
            </w:pPr>
            <w:r w:rsidRPr="000072D4">
              <w:rPr>
                <w:rFonts w:ascii="Calibri" w:hAnsi="Calibri" w:cs="Book Antiqua"/>
                <w:b/>
                <w:iCs/>
              </w:rPr>
              <w:t>Descripción:</w:t>
            </w:r>
          </w:p>
        </w:tc>
        <w:tc>
          <w:tcPr>
            <w:tcW w:w="5932" w:type="dxa"/>
          </w:tcPr>
          <w:p w14:paraId="0213CD07" w14:textId="3B8D21AD" w:rsidR="00EE74A0" w:rsidRPr="000072D4" w:rsidRDefault="6F5F9B26" w:rsidP="420B8238">
            <w:pPr>
              <w:rPr>
                <w:rFonts w:ascii="Calibri" w:hAnsi="Calibri" w:cs="Book Antiqua"/>
              </w:rPr>
            </w:pPr>
            <w:r w:rsidRPr="000072D4">
              <w:rPr>
                <w:rFonts w:ascii="Calibri" w:hAnsi="Calibri" w:cs="Book Antiqua"/>
              </w:rPr>
              <w:t>Modificación de datos fallida por cedula incorrecta.</w:t>
            </w:r>
          </w:p>
        </w:tc>
      </w:tr>
      <w:tr w:rsidR="000072D4" w:rsidRPr="000072D4" w14:paraId="5A3B085E" w14:textId="77777777" w:rsidTr="420B8238">
        <w:tc>
          <w:tcPr>
            <w:tcW w:w="2001" w:type="dxa"/>
            <w:shd w:val="clear" w:color="auto" w:fill="DBDBDB" w:themeFill="accent3" w:themeFillTint="66"/>
          </w:tcPr>
          <w:p w14:paraId="2B859119" w14:textId="77777777" w:rsidR="00EE74A0" w:rsidRPr="000072D4" w:rsidRDefault="00EE74A0">
            <w:pPr>
              <w:rPr>
                <w:rFonts w:ascii="Calibri" w:hAnsi="Calibri" w:cs="Book Antiqua"/>
                <w:b/>
                <w:iCs/>
              </w:rPr>
            </w:pPr>
            <w:r w:rsidRPr="000072D4">
              <w:rPr>
                <w:rFonts w:ascii="Calibri" w:hAnsi="Calibri" w:cs="Book Antiqua"/>
                <w:b/>
                <w:iCs/>
              </w:rPr>
              <w:t>Reqs. asociados:</w:t>
            </w:r>
          </w:p>
        </w:tc>
        <w:tc>
          <w:tcPr>
            <w:tcW w:w="5932" w:type="dxa"/>
          </w:tcPr>
          <w:p w14:paraId="3E1C2EC5" w14:textId="77777777" w:rsidR="00EE74A0" w:rsidRPr="000072D4" w:rsidRDefault="00EE74A0">
            <w:pPr>
              <w:rPr>
                <w:rFonts w:ascii="Calibri" w:hAnsi="Calibri" w:cs="Book Antiqua"/>
                <w:iCs/>
              </w:rPr>
            </w:pPr>
            <w:r w:rsidRPr="000072D4">
              <w:rPr>
                <w:rFonts w:ascii="Calibri" w:hAnsi="Calibri" w:cs="Book Antiqua"/>
                <w:iCs/>
              </w:rPr>
              <w:t>RF-30</w:t>
            </w:r>
          </w:p>
        </w:tc>
      </w:tr>
      <w:tr w:rsidR="000072D4" w:rsidRPr="000072D4" w14:paraId="08E7635B" w14:textId="77777777" w:rsidTr="420B8238">
        <w:tc>
          <w:tcPr>
            <w:tcW w:w="2001" w:type="dxa"/>
            <w:shd w:val="clear" w:color="auto" w:fill="DBDBDB" w:themeFill="accent3" w:themeFillTint="66"/>
          </w:tcPr>
          <w:p w14:paraId="25BCDEF5" w14:textId="77777777" w:rsidR="00EE74A0" w:rsidRPr="000072D4" w:rsidRDefault="00EE74A0">
            <w:pPr>
              <w:rPr>
                <w:rFonts w:ascii="Calibri" w:hAnsi="Calibri" w:cs="Book Antiqua"/>
                <w:b/>
                <w:iCs/>
              </w:rPr>
            </w:pPr>
            <w:r w:rsidRPr="000072D4">
              <w:rPr>
                <w:rFonts w:ascii="Calibri" w:hAnsi="Calibri" w:cs="Book Antiqua"/>
                <w:b/>
                <w:iCs/>
              </w:rPr>
              <w:t>CU asociados:</w:t>
            </w:r>
          </w:p>
        </w:tc>
        <w:tc>
          <w:tcPr>
            <w:tcW w:w="5932" w:type="dxa"/>
          </w:tcPr>
          <w:p w14:paraId="59C22A8E" w14:textId="77777777" w:rsidR="00EE74A0" w:rsidRPr="000072D4" w:rsidRDefault="00EE74A0">
            <w:pPr>
              <w:rPr>
                <w:rFonts w:ascii="Calibri" w:hAnsi="Calibri" w:cs="Book Antiqua"/>
                <w:iCs/>
              </w:rPr>
            </w:pPr>
            <w:r w:rsidRPr="000072D4">
              <w:rPr>
                <w:rFonts w:ascii="Calibri" w:hAnsi="Calibri" w:cs="Book Antiqua"/>
                <w:iCs/>
              </w:rPr>
              <w:t>CU-30</w:t>
            </w:r>
          </w:p>
        </w:tc>
      </w:tr>
      <w:tr w:rsidR="000072D4" w:rsidRPr="000072D4" w14:paraId="53EA0486" w14:textId="77777777" w:rsidTr="420B8238">
        <w:tc>
          <w:tcPr>
            <w:tcW w:w="2001" w:type="dxa"/>
            <w:shd w:val="clear" w:color="auto" w:fill="DBDBDB" w:themeFill="accent3" w:themeFillTint="66"/>
          </w:tcPr>
          <w:p w14:paraId="2FDB3E66" w14:textId="77777777" w:rsidR="00EE74A0" w:rsidRPr="000072D4" w:rsidRDefault="00EE74A0">
            <w:pPr>
              <w:rPr>
                <w:rFonts w:ascii="Calibri" w:hAnsi="Calibri" w:cs="Book Antiqua"/>
                <w:b/>
                <w:iCs/>
              </w:rPr>
            </w:pPr>
            <w:r w:rsidRPr="000072D4">
              <w:rPr>
                <w:rFonts w:ascii="Calibri" w:hAnsi="Calibri" w:cs="Book Antiqua"/>
                <w:b/>
                <w:iCs/>
              </w:rPr>
              <w:t>Esc. Asociados:</w:t>
            </w:r>
          </w:p>
        </w:tc>
        <w:tc>
          <w:tcPr>
            <w:tcW w:w="5932" w:type="dxa"/>
          </w:tcPr>
          <w:p w14:paraId="08F5AC92" w14:textId="0146CA03" w:rsidR="00EE74A0" w:rsidRPr="000072D4" w:rsidRDefault="00EE74A0">
            <w:pPr>
              <w:rPr>
                <w:rFonts w:ascii="Calibri" w:hAnsi="Calibri" w:cs="Book Antiqua"/>
                <w:iCs/>
              </w:rPr>
            </w:pPr>
            <w:r w:rsidRPr="000072D4">
              <w:rPr>
                <w:rFonts w:ascii="Calibri" w:hAnsi="Calibri" w:cs="Book Antiqua"/>
                <w:iCs/>
              </w:rPr>
              <w:t>ES-30.2</w:t>
            </w:r>
          </w:p>
        </w:tc>
      </w:tr>
    </w:tbl>
    <w:p w14:paraId="70F5046D" w14:textId="66DD446A" w:rsidR="001E1399" w:rsidRPr="000072D4" w:rsidRDefault="455225F6" w:rsidP="455225F6">
      <w:pPr>
        <w:jc w:val="center"/>
        <w:rPr>
          <w:rFonts w:ascii="Calibri" w:hAnsi="Calibri" w:cs="Book Antiqua"/>
          <w:i/>
          <w:iCs/>
        </w:rPr>
      </w:pPr>
      <w:r w:rsidRPr="000072D4">
        <w:rPr>
          <w:noProof/>
        </w:rPr>
        <w:drawing>
          <wp:inline distT="0" distB="0" distL="0" distR="0" wp14:anchorId="3E7AA88B" wp14:editId="2C5655B1">
            <wp:extent cx="5039999" cy="2107865"/>
            <wp:effectExtent l="0" t="0" r="8255" b="698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12">
                      <a:extLst>
                        <a:ext uri="{28A0092B-C50C-407E-A947-70E740481C1C}">
                          <a14:useLocalDpi xmlns:a14="http://schemas.microsoft.com/office/drawing/2010/main" val="0"/>
                        </a:ext>
                      </a:extLst>
                    </a:blip>
                    <a:stretch>
                      <a:fillRect/>
                    </a:stretch>
                  </pic:blipFill>
                  <pic:spPr>
                    <a:xfrm>
                      <a:off x="0" y="0"/>
                      <a:ext cx="5039999" cy="2107865"/>
                    </a:xfrm>
                    <a:prstGeom prst="rect">
                      <a:avLst/>
                    </a:prstGeom>
                  </pic:spPr>
                </pic:pic>
              </a:graphicData>
            </a:graphic>
          </wp:inline>
        </w:drawing>
      </w:r>
    </w:p>
    <w:p w14:paraId="05768EE2" w14:textId="77777777" w:rsidR="001E1399" w:rsidRPr="000072D4" w:rsidRDefault="001E1399" w:rsidP="0CBDA88A">
      <w:pPr>
        <w:ind w:left="993"/>
        <w:jc w:val="center"/>
        <w:rPr>
          <w:rFonts w:ascii="Calibri" w:hAnsi="Calibri" w:cs="Book Antiqua"/>
          <w:i/>
          <w:iCs/>
        </w:rPr>
      </w:pPr>
    </w:p>
    <w:tbl>
      <w:tblPr>
        <w:tblpPr w:leftFromText="141" w:rightFromText="141" w:vertAnchor="text" w:horzAnchor="margin" w:tblpXSpec="center" w:tblpY="-4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932"/>
      </w:tblGrid>
      <w:tr w:rsidR="000072D4" w:rsidRPr="000072D4" w14:paraId="4380307B" w14:textId="77777777" w:rsidTr="00402563">
        <w:tc>
          <w:tcPr>
            <w:tcW w:w="2001" w:type="dxa"/>
            <w:shd w:val="clear" w:color="auto" w:fill="DBDBDB" w:themeFill="accent3" w:themeFillTint="66"/>
          </w:tcPr>
          <w:p w14:paraId="08B0A1B7" w14:textId="77777777" w:rsidR="00673D93" w:rsidRPr="000072D4" w:rsidRDefault="00673D93" w:rsidP="00402563">
            <w:pPr>
              <w:rPr>
                <w:rFonts w:ascii="Calibri" w:hAnsi="Calibri" w:cs="Book Antiqua"/>
                <w:b/>
                <w:iCs/>
              </w:rPr>
            </w:pPr>
            <w:r w:rsidRPr="000072D4">
              <w:rPr>
                <w:rFonts w:ascii="Calibri" w:hAnsi="Calibri" w:cs="Book Antiqua"/>
                <w:b/>
                <w:iCs/>
              </w:rPr>
              <w:t>ID Ref:</w:t>
            </w:r>
          </w:p>
        </w:tc>
        <w:tc>
          <w:tcPr>
            <w:tcW w:w="5932" w:type="dxa"/>
          </w:tcPr>
          <w:p w14:paraId="7B388CD8" w14:textId="6CA4A694" w:rsidR="00673D93" w:rsidRPr="000072D4" w:rsidRDefault="00673D93" w:rsidP="00402563">
            <w:pPr>
              <w:rPr>
                <w:rFonts w:ascii="Calibri" w:hAnsi="Calibri" w:cs="Book Antiqua"/>
                <w:iCs/>
              </w:rPr>
            </w:pPr>
            <w:r w:rsidRPr="000072D4">
              <w:rPr>
                <w:rFonts w:ascii="Calibri" w:hAnsi="Calibri" w:cs="Book Antiqua"/>
                <w:iCs/>
              </w:rPr>
              <w:t>DG-</w:t>
            </w:r>
            <w:r w:rsidR="00232AD4" w:rsidRPr="000072D4">
              <w:rPr>
                <w:rFonts w:ascii="Calibri" w:hAnsi="Calibri" w:cs="Book Antiqua"/>
                <w:iCs/>
              </w:rPr>
              <w:t>8</w:t>
            </w:r>
            <w:r w:rsidR="00C1129B" w:rsidRPr="000072D4">
              <w:rPr>
                <w:rFonts w:ascii="Calibri" w:hAnsi="Calibri" w:cs="Book Antiqua"/>
                <w:iCs/>
              </w:rPr>
              <w:t>7</w:t>
            </w:r>
          </w:p>
        </w:tc>
      </w:tr>
      <w:tr w:rsidR="000072D4" w:rsidRPr="000072D4" w14:paraId="6F048F45" w14:textId="77777777" w:rsidTr="00402563">
        <w:tc>
          <w:tcPr>
            <w:tcW w:w="2001" w:type="dxa"/>
            <w:shd w:val="clear" w:color="auto" w:fill="DBDBDB" w:themeFill="accent3" w:themeFillTint="66"/>
          </w:tcPr>
          <w:p w14:paraId="27D0BBD2" w14:textId="77777777" w:rsidR="00673D93" w:rsidRPr="000072D4" w:rsidRDefault="00673D93" w:rsidP="00402563">
            <w:pPr>
              <w:rPr>
                <w:rFonts w:ascii="Calibri" w:hAnsi="Calibri" w:cs="Book Antiqua"/>
                <w:b/>
                <w:iCs/>
              </w:rPr>
            </w:pPr>
            <w:r w:rsidRPr="000072D4">
              <w:rPr>
                <w:rFonts w:ascii="Calibri" w:hAnsi="Calibri" w:cs="Book Antiqua"/>
                <w:b/>
                <w:iCs/>
              </w:rPr>
              <w:t>Descripción:</w:t>
            </w:r>
          </w:p>
        </w:tc>
        <w:tc>
          <w:tcPr>
            <w:tcW w:w="5932" w:type="dxa"/>
          </w:tcPr>
          <w:p w14:paraId="0DC238AA" w14:textId="7ED665B9" w:rsidR="00673D93" w:rsidRPr="000072D4" w:rsidRDefault="00754B95" w:rsidP="00402563">
            <w:pPr>
              <w:rPr>
                <w:rFonts w:ascii="Calibri" w:hAnsi="Calibri" w:cs="Book Antiqua"/>
                <w:iCs/>
              </w:rPr>
            </w:pPr>
            <w:r w:rsidRPr="000072D4">
              <w:rPr>
                <w:rFonts w:ascii="Calibri" w:hAnsi="Calibri" w:cs="Book Antiqua"/>
                <w:iCs/>
              </w:rPr>
              <w:t>Modificación de datos fallida por error en conexión a BD.</w:t>
            </w:r>
          </w:p>
        </w:tc>
      </w:tr>
      <w:tr w:rsidR="000072D4" w:rsidRPr="000072D4" w14:paraId="63C0B0F1" w14:textId="77777777" w:rsidTr="00402563">
        <w:tc>
          <w:tcPr>
            <w:tcW w:w="2001" w:type="dxa"/>
            <w:shd w:val="clear" w:color="auto" w:fill="DBDBDB" w:themeFill="accent3" w:themeFillTint="66"/>
          </w:tcPr>
          <w:p w14:paraId="1CF94F24" w14:textId="77777777" w:rsidR="00673D93" w:rsidRPr="000072D4" w:rsidRDefault="00673D93" w:rsidP="00402563">
            <w:pPr>
              <w:rPr>
                <w:rFonts w:ascii="Calibri" w:hAnsi="Calibri" w:cs="Book Antiqua"/>
                <w:b/>
                <w:iCs/>
              </w:rPr>
            </w:pPr>
            <w:r w:rsidRPr="000072D4">
              <w:rPr>
                <w:rFonts w:ascii="Calibri" w:hAnsi="Calibri" w:cs="Book Antiqua"/>
                <w:b/>
                <w:iCs/>
              </w:rPr>
              <w:t>Reqs. asociados:</w:t>
            </w:r>
          </w:p>
        </w:tc>
        <w:tc>
          <w:tcPr>
            <w:tcW w:w="5932" w:type="dxa"/>
          </w:tcPr>
          <w:p w14:paraId="235DE256" w14:textId="2501F6E2" w:rsidR="00673D93" w:rsidRPr="000072D4" w:rsidRDefault="00673D93" w:rsidP="00402563">
            <w:pPr>
              <w:rPr>
                <w:rFonts w:ascii="Calibri" w:hAnsi="Calibri" w:cs="Book Antiqua"/>
                <w:iCs/>
              </w:rPr>
            </w:pPr>
            <w:r w:rsidRPr="000072D4">
              <w:rPr>
                <w:rFonts w:ascii="Calibri" w:hAnsi="Calibri" w:cs="Book Antiqua"/>
                <w:iCs/>
              </w:rPr>
              <w:t>RF-30</w:t>
            </w:r>
          </w:p>
        </w:tc>
      </w:tr>
      <w:tr w:rsidR="000072D4" w:rsidRPr="000072D4" w14:paraId="248D5FCE" w14:textId="77777777" w:rsidTr="00402563">
        <w:tc>
          <w:tcPr>
            <w:tcW w:w="2001" w:type="dxa"/>
            <w:shd w:val="clear" w:color="auto" w:fill="DBDBDB" w:themeFill="accent3" w:themeFillTint="66"/>
          </w:tcPr>
          <w:p w14:paraId="7250F420" w14:textId="77777777" w:rsidR="00673D93" w:rsidRPr="000072D4" w:rsidRDefault="00673D93" w:rsidP="00402563">
            <w:pPr>
              <w:rPr>
                <w:rFonts w:ascii="Calibri" w:hAnsi="Calibri" w:cs="Book Antiqua"/>
                <w:b/>
                <w:iCs/>
              </w:rPr>
            </w:pPr>
            <w:r w:rsidRPr="000072D4">
              <w:rPr>
                <w:rFonts w:ascii="Calibri" w:hAnsi="Calibri" w:cs="Book Antiqua"/>
                <w:b/>
                <w:iCs/>
              </w:rPr>
              <w:t>CU asociados:</w:t>
            </w:r>
          </w:p>
        </w:tc>
        <w:tc>
          <w:tcPr>
            <w:tcW w:w="5932" w:type="dxa"/>
          </w:tcPr>
          <w:p w14:paraId="26B26304" w14:textId="1EB7DEC9" w:rsidR="00673D93" w:rsidRPr="000072D4" w:rsidRDefault="00673D93" w:rsidP="00402563">
            <w:pPr>
              <w:rPr>
                <w:rFonts w:ascii="Calibri" w:hAnsi="Calibri" w:cs="Book Antiqua"/>
                <w:iCs/>
              </w:rPr>
            </w:pPr>
            <w:r w:rsidRPr="000072D4">
              <w:rPr>
                <w:rFonts w:ascii="Calibri" w:hAnsi="Calibri" w:cs="Book Antiqua"/>
                <w:iCs/>
              </w:rPr>
              <w:t>CU-30</w:t>
            </w:r>
          </w:p>
        </w:tc>
      </w:tr>
      <w:tr w:rsidR="000072D4" w:rsidRPr="000072D4" w14:paraId="5A100AAD" w14:textId="77777777" w:rsidTr="00402563">
        <w:tc>
          <w:tcPr>
            <w:tcW w:w="2001" w:type="dxa"/>
            <w:shd w:val="clear" w:color="auto" w:fill="DBDBDB" w:themeFill="accent3" w:themeFillTint="66"/>
          </w:tcPr>
          <w:p w14:paraId="5EA12306" w14:textId="77777777" w:rsidR="00673D93" w:rsidRPr="000072D4" w:rsidRDefault="00673D93" w:rsidP="00402563">
            <w:pPr>
              <w:rPr>
                <w:rFonts w:ascii="Calibri" w:hAnsi="Calibri" w:cs="Book Antiqua"/>
                <w:b/>
                <w:iCs/>
              </w:rPr>
            </w:pPr>
            <w:r w:rsidRPr="000072D4">
              <w:rPr>
                <w:rFonts w:ascii="Calibri" w:hAnsi="Calibri" w:cs="Book Antiqua"/>
                <w:b/>
                <w:iCs/>
              </w:rPr>
              <w:t>Esc. Asociados:</w:t>
            </w:r>
          </w:p>
        </w:tc>
        <w:tc>
          <w:tcPr>
            <w:tcW w:w="5932" w:type="dxa"/>
          </w:tcPr>
          <w:p w14:paraId="66C97811" w14:textId="1705DA59" w:rsidR="00673D93" w:rsidRPr="000072D4" w:rsidRDefault="00673D93" w:rsidP="00402563">
            <w:pPr>
              <w:rPr>
                <w:rFonts w:ascii="Calibri" w:hAnsi="Calibri" w:cs="Book Antiqua"/>
                <w:iCs/>
              </w:rPr>
            </w:pPr>
            <w:r w:rsidRPr="000072D4">
              <w:rPr>
                <w:rFonts w:ascii="Calibri" w:hAnsi="Calibri" w:cs="Book Antiqua"/>
                <w:iCs/>
              </w:rPr>
              <w:t>ES-30.3</w:t>
            </w:r>
          </w:p>
        </w:tc>
      </w:tr>
    </w:tbl>
    <w:p w14:paraId="09F4092A" w14:textId="34E4F7CD" w:rsidR="001E1399" w:rsidRPr="000072D4" w:rsidRDefault="455225F6" w:rsidP="0CBDA88A">
      <w:pPr>
        <w:ind w:left="993"/>
        <w:jc w:val="center"/>
        <w:rPr>
          <w:rFonts w:ascii="Calibri" w:hAnsi="Calibri" w:cs="Book Antiqua"/>
          <w:i/>
          <w:iCs/>
        </w:rPr>
      </w:pPr>
      <w:r w:rsidRPr="000072D4">
        <w:rPr>
          <w:noProof/>
        </w:rPr>
        <w:drawing>
          <wp:inline distT="0" distB="0" distL="0" distR="0" wp14:anchorId="2F2755B1" wp14:editId="424AAAB6">
            <wp:extent cx="5048252" cy="2235200"/>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113">
                      <a:extLst>
                        <a:ext uri="{28A0092B-C50C-407E-A947-70E740481C1C}">
                          <a14:useLocalDpi xmlns:a14="http://schemas.microsoft.com/office/drawing/2010/main" val="0"/>
                        </a:ext>
                      </a:extLst>
                    </a:blip>
                    <a:stretch>
                      <a:fillRect/>
                    </a:stretch>
                  </pic:blipFill>
                  <pic:spPr>
                    <a:xfrm>
                      <a:off x="0" y="0"/>
                      <a:ext cx="5048252" cy="2235200"/>
                    </a:xfrm>
                    <a:prstGeom prst="rect">
                      <a:avLst/>
                    </a:prstGeom>
                  </pic:spPr>
                </pic:pic>
              </a:graphicData>
            </a:graphic>
          </wp:inline>
        </w:drawing>
      </w:r>
    </w:p>
    <w:p w14:paraId="57E279F6" w14:textId="6A400C5E" w:rsidR="3EFB7557" w:rsidRPr="000072D4" w:rsidRDefault="3EFB7557" w:rsidP="00AD00B7">
      <w:pPr>
        <w:rPr>
          <w:rFonts w:ascii="Calibri" w:hAnsi="Calibri" w:cs="Book Antiqua"/>
          <w:i/>
          <w:iCs/>
        </w:rPr>
      </w:pPr>
    </w:p>
    <w:p w14:paraId="322EF507" w14:textId="1C0E2672" w:rsidR="00944810" w:rsidRPr="000F0398" w:rsidRDefault="155BEBF8" w:rsidP="000F0398">
      <w:pPr>
        <w:pStyle w:val="Ttulo3"/>
        <w:numPr>
          <w:ilvl w:val="2"/>
          <w:numId w:val="2"/>
        </w:numPr>
        <w:ind w:left="1701"/>
        <w:rPr>
          <w:rFonts w:ascii="Calibri" w:hAnsi="Calibri" w:cs="Calibri"/>
          <w:sz w:val="24"/>
          <w:szCs w:val="24"/>
        </w:rPr>
      </w:pPr>
      <w:bookmarkStart w:id="74" w:name="_Toc61560576"/>
      <w:r w:rsidRPr="000072D4">
        <w:rPr>
          <w:rFonts w:ascii="Calibri" w:hAnsi="Calibri" w:cs="Calibri"/>
          <w:sz w:val="24"/>
          <w:szCs w:val="24"/>
        </w:rPr>
        <w:t>Interfaces con el usuario</w:t>
      </w:r>
      <w:bookmarkEnd w:id="74"/>
    </w:p>
    <w:p w14:paraId="34EE6E16" w14:textId="77777777" w:rsidR="00FD3F89" w:rsidRPr="00FD3F89" w:rsidRDefault="00FD3F89" w:rsidP="00FD3F89"/>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0072D4" w:rsidRPr="000072D4" w14:paraId="549415E7" w14:textId="77777777" w:rsidTr="625667C5">
        <w:trPr>
          <w:jc w:val="center"/>
        </w:trPr>
        <w:tc>
          <w:tcPr>
            <w:tcW w:w="2001" w:type="dxa"/>
            <w:shd w:val="clear" w:color="auto" w:fill="DBDBDB" w:themeFill="accent3" w:themeFillTint="66"/>
          </w:tcPr>
          <w:p w14:paraId="4AC8F453" w14:textId="77777777" w:rsidR="00944810" w:rsidRPr="000072D4" w:rsidRDefault="00944810" w:rsidP="007B6759">
            <w:pPr>
              <w:ind w:left="-59"/>
              <w:jc w:val="both"/>
              <w:rPr>
                <w:rFonts w:ascii="Calibri" w:hAnsi="Calibri" w:cs="Book Antiqua"/>
                <w:b/>
                <w:iCs/>
              </w:rPr>
            </w:pPr>
            <w:r w:rsidRPr="000072D4">
              <w:rPr>
                <w:rFonts w:ascii="Calibri" w:hAnsi="Calibri" w:cs="Book Antiqua"/>
                <w:b/>
                <w:iCs/>
              </w:rPr>
              <w:t>ID Ref:</w:t>
            </w:r>
          </w:p>
        </w:tc>
        <w:tc>
          <w:tcPr>
            <w:tcW w:w="5087" w:type="dxa"/>
          </w:tcPr>
          <w:p w14:paraId="1A51F0EB" w14:textId="77777777" w:rsidR="00944810" w:rsidRPr="000072D4" w:rsidRDefault="00E76C76" w:rsidP="007B6759">
            <w:pPr>
              <w:ind w:left="13"/>
              <w:jc w:val="both"/>
              <w:rPr>
                <w:rFonts w:ascii="Calibri" w:hAnsi="Calibri" w:cs="Book Antiqua"/>
                <w:iCs/>
              </w:rPr>
            </w:pPr>
            <w:r w:rsidRPr="000072D4">
              <w:rPr>
                <w:rFonts w:ascii="Calibri" w:hAnsi="Calibri" w:cs="Book Antiqua"/>
                <w:iCs/>
              </w:rPr>
              <w:t>UI</w:t>
            </w:r>
            <w:r w:rsidR="00944810" w:rsidRPr="000072D4">
              <w:rPr>
                <w:rFonts w:ascii="Calibri" w:hAnsi="Calibri" w:cs="Book Antiqua"/>
                <w:iCs/>
              </w:rPr>
              <w:t>-01</w:t>
            </w:r>
          </w:p>
        </w:tc>
      </w:tr>
      <w:tr w:rsidR="000072D4" w:rsidRPr="000072D4" w14:paraId="25399C75" w14:textId="77777777" w:rsidTr="625667C5">
        <w:trPr>
          <w:jc w:val="center"/>
        </w:trPr>
        <w:tc>
          <w:tcPr>
            <w:tcW w:w="2001" w:type="dxa"/>
            <w:shd w:val="clear" w:color="auto" w:fill="DBDBDB" w:themeFill="accent3" w:themeFillTint="66"/>
          </w:tcPr>
          <w:p w14:paraId="5019110A" w14:textId="77777777" w:rsidR="00944810" w:rsidRPr="000072D4" w:rsidRDefault="00944810" w:rsidP="007B6759">
            <w:pPr>
              <w:ind w:left="-59"/>
              <w:jc w:val="both"/>
              <w:rPr>
                <w:rFonts w:ascii="Calibri" w:hAnsi="Calibri" w:cs="Book Antiqua"/>
                <w:b/>
                <w:iCs/>
              </w:rPr>
            </w:pPr>
            <w:r w:rsidRPr="000072D4">
              <w:rPr>
                <w:rFonts w:ascii="Calibri" w:hAnsi="Calibri" w:cs="Book Antiqua"/>
                <w:b/>
                <w:iCs/>
              </w:rPr>
              <w:t>Descripción:</w:t>
            </w:r>
          </w:p>
        </w:tc>
        <w:tc>
          <w:tcPr>
            <w:tcW w:w="5087" w:type="dxa"/>
          </w:tcPr>
          <w:p w14:paraId="6CAF8977" w14:textId="55741DD2" w:rsidR="00944810" w:rsidRPr="000072D4" w:rsidRDefault="7D23DCF7" w:rsidP="625667C5">
            <w:pPr>
              <w:spacing w:line="259" w:lineRule="auto"/>
              <w:ind w:left="13"/>
              <w:jc w:val="both"/>
              <w:rPr>
                <w:rFonts w:ascii="Calibri" w:hAnsi="Calibri" w:cs="Book Antiqua"/>
                <w:iCs/>
              </w:rPr>
            </w:pPr>
            <w:r w:rsidRPr="000072D4">
              <w:rPr>
                <w:rFonts w:ascii="Calibri" w:hAnsi="Calibri" w:cs="Book Antiqua"/>
                <w:iCs/>
              </w:rPr>
              <w:t>Registrar vuelo</w:t>
            </w:r>
          </w:p>
        </w:tc>
      </w:tr>
      <w:tr w:rsidR="000072D4" w:rsidRPr="000072D4" w14:paraId="440A4106" w14:textId="77777777" w:rsidTr="625667C5">
        <w:trPr>
          <w:jc w:val="center"/>
        </w:trPr>
        <w:tc>
          <w:tcPr>
            <w:tcW w:w="2001" w:type="dxa"/>
            <w:shd w:val="clear" w:color="auto" w:fill="DBDBDB" w:themeFill="accent3" w:themeFillTint="66"/>
          </w:tcPr>
          <w:p w14:paraId="2E3402A8" w14:textId="77777777" w:rsidR="00944810" w:rsidRPr="000072D4" w:rsidRDefault="00944810" w:rsidP="007B6759">
            <w:pPr>
              <w:ind w:left="-59"/>
              <w:jc w:val="both"/>
              <w:rPr>
                <w:rFonts w:ascii="Calibri" w:hAnsi="Calibri" w:cs="Book Antiqua"/>
                <w:b/>
                <w:iCs/>
              </w:rPr>
            </w:pPr>
            <w:r w:rsidRPr="000072D4">
              <w:rPr>
                <w:rFonts w:ascii="Calibri" w:hAnsi="Calibri" w:cs="Book Antiqua"/>
                <w:b/>
                <w:iCs/>
              </w:rPr>
              <w:t>Reqs. asociados:</w:t>
            </w:r>
          </w:p>
        </w:tc>
        <w:tc>
          <w:tcPr>
            <w:tcW w:w="5087" w:type="dxa"/>
          </w:tcPr>
          <w:p w14:paraId="1C56ABD1" w14:textId="146980D5" w:rsidR="00944810" w:rsidRPr="000072D4" w:rsidRDefault="16F1007E" w:rsidP="625667C5">
            <w:pPr>
              <w:jc w:val="both"/>
              <w:rPr>
                <w:rFonts w:ascii="Calibri" w:eastAsia="Calibri" w:hAnsi="Calibri" w:cs="Calibri"/>
                <w:iCs/>
              </w:rPr>
            </w:pPr>
            <w:r w:rsidRPr="000072D4">
              <w:rPr>
                <w:iCs/>
              </w:rPr>
              <w:t>RF-11</w:t>
            </w:r>
          </w:p>
        </w:tc>
      </w:tr>
      <w:tr w:rsidR="000072D4" w:rsidRPr="000072D4" w14:paraId="57951711" w14:textId="77777777" w:rsidTr="625667C5">
        <w:trPr>
          <w:jc w:val="center"/>
        </w:trPr>
        <w:tc>
          <w:tcPr>
            <w:tcW w:w="2001" w:type="dxa"/>
            <w:shd w:val="clear" w:color="auto" w:fill="DBDBDB" w:themeFill="accent3" w:themeFillTint="66"/>
          </w:tcPr>
          <w:p w14:paraId="586D63B0" w14:textId="77777777" w:rsidR="00944810" w:rsidRPr="000072D4" w:rsidRDefault="00944810" w:rsidP="007B6759">
            <w:pPr>
              <w:ind w:left="-59"/>
              <w:jc w:val="both"/>
              <w:rPr>
                <w:rFonts w:ascii="Calibri" w:hAnsi="Calibri" w:cs="Book Antiqua"/>
                <w:b/>
                <w:iCs/>
              </w:rPr>
            </w:pPr>
            <w:r w:rsidRPr="000072D4">
              <w:rPr>
                <w:rFonts w:ascii="Calibri" w:hAnsi="Calibri" w:cs="Book Antiqua"/>
                <w:b/>
                <w:iCs/>
              </w:rPr>
              <w:t>CU asociados:</w:t>
            </w:r>
          </w:p>
        </w:tc>
        <w:tc>
          <w:tcPr>
            <w:tcW w:w="5087" w:type="dxa"/>
          </w:tcPr>
          <w:p w14:paraId="77962EFA" w14:textId="07444BA4" w:rsidR="00944810" w:rsidRPr="000072D4" w:rsidRDefault="155BEBF8" w:rsidP="625667C5">
            <w:pPr>
              <w:ind w:left="13"/>
              <w:jc w:val="both"/>
              <w:rPr>
                <w:rFonts w:ascii="Calibri" w:hAnsi="Calibri" w:cs="Book Antiqua"/>
                <w:iCs/>
              </w:rPr>
            </w:pPr>
            <w:r w:rsidRPr="000072D4">
              <w:rPr>
                <w:rFonts w:ascii="Calibri" w:hAnsi="Calibri" w:cs="Book Antiqua"/>
                <w:iCs/>
              </w:rPr>
              <w:t>CU-1</w:t>
            </w:r>
          </w:p>
        </w:tc>
      </w:tr>
      <w:tr w:rsidR="000072D4" w:rsidRPr="000072D4" w14:paraId="116AD517" w14:textId="77777777" w:rsidTr="625667C5">
        <w:trPr>
          <w:jc w:val="center"/>
        </w:trPr>
        <w:tc>
          <w:tcPr>
            <w:tcW w:w="2001" w:type="dxa"/>
            <w:shd w:val="clear" w:color="auto" w:fill="DBDBDB" w:themeFill="accent3" w:themeFillTint="66"/>
          </w:tcPr>
          <w:p w14:paraId="0DA2D6E6" w14:textId="77777777" w:rsidR="00944810" w:rsidRPr="000072D4" w:rsidRDefault="00944810" w:rsidP="007B6759">
            <w:pPr>
              <w:ind w:left="-59"/>
              <w:jc w:val="both"/>
              <w:rPr>
                <w:rFonts w:ascii="Calibri" w:hAnsi="Calibri" w:cs="Book Antiqua"/>
                <w:b/>
                <w:iCs/>
              </w:rPr>
            </w:pPr>
            <w:r w:rsidRPr="000072D4">
              <w:rPr>
                <w:rFonts w:ascii="Calibri" w:hAnsi="Calibri" w:cs="Book Antiqua"/>
                <w:b/>
                <w:iCs/>
              </w:rPr>
              <w:t>Esc. Asociados:</w:t>
            </w:r>
          </w:p>
        </w:tc>
        <w:tc>
          <w:tcPr>
            <w:tcW w:w="5087" w:type="dxa"/>
          </w:tcPr>
          <w:p w14:paraId="3B1AE25D" w14:textId="77777777" w:rsidR="00944810" w:rsidRPr="000072D4" w:rsidRDefault="00944810" w:rsidP="007B6759">
            <w:pPr>
              <w:ind w:left="13"/>
              <w:jc w:val="both"/>
              <w:rPr>
                <w:rFonts w:ascii="Calibri" w:hAnsi="Calibri" w:cs="Book Antiqua"/>
                <w:iCs/>
              </w:rPr>
            </w:pPr>
            <w:r w:rsidRPr="000072D4">
              <w:rPr>
                <w:rFonts w:ascii="Calibri" w:hAnsi="Calibri" w:cs="Book Antiqua"/>
                <w:iCs/>
              </w:rPr>
              <w:t>ES-1.1</w:t>
            </w:r>
          </w:p>
        </w:tc>
      </w:tr>
    </w:tbl>
    <w:p w14:paraId="4FD226B6" w14:textId="4159C2C5" w:rsidR="00944810" w:rsidRPr="000072D4" w:rsidRDefault="00944810" w:rsidP="00AD00B7"/>
    <w:p w14:paraId="66B5BDEF" w14:textId="0648B5F3" w:rsidR="625667C5" w:rsidRPr="000072D4" w:rsidRDefault="4F2F4F4B" w:rsidP="00AD00B7">
      <w:pPr>
        <w:ind w:left="993"/>
        <w:jc w:val="center"/>
      </w:pPr>
      <w:r w:rsidRPr="000072D4">
        <w:rPr>
          <w:noProof/>
        </w:rPr>
        <w:drawing>
          <wp:inline distT="0" distB="0" distL="0" distR="0" wp14:anchorId="4686B1CD" wp14:editId="4FC36644">
            <wp:extent cx="4952866" cy="3240000"/>
            <wp:effectExtent l="0" t="0" r="635" b="0"/>
            <wp:docPr id="1453445249" name="Picture 145344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952866" cy="3240000"/>
                    </a:xfrm>
                    <a:prstGeom prst="rect">
                      <a:avLst/>
                    </a:prstGeom>
                  </pic:spPr>
                </pic:pic>
              </a:graphicData>
            </a:graphic>
          </wp:inline>
        </w:drawing>
      </w:r>
    </w:p>
    <w:p w14:paraId="4C1E7887" w14:textId="13F75D53" w:rsidR="625667C5" w:rsidRPr="000072D4" w:rsidRDefault="625667C5" w:rsidP="625667C5">
      <w:pPr>
        <w:ind w:left="993"/>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579A67E5" w14:textId="77777777" w:rsidTr="625667C5">
        <w:trPr>
          <w:jc w:val="center"/>
        </w:trPr>
        <w:tc>
          <w:tcPr>
            <w:tcW w:w="2001" w:type="dxa"/>
            <w:shd w:val="clear" w:color="auto" w:fill="DBDBDB" w:themeFill="accent3" w:themeFillTint="66"/>
          </w:tcPr>
          <w:p w14:paraId="48DEE2CB"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ID Ref:</w:t>
            </w:r>
          </w:p>
        </w:tc>
        <w:tc>
          <w:tcPr>
            <w:tcW w:w="5087" w:type="dxa"/>
          </w:tcPr>
          <w:p w14:paraId="38A4FE74" w14:textId="56622F79" w:rsidR="625667C5" w:rsidRPr="000072D4" w:rsidRDefault="625667C5" w:rsidP="625667C5">
            <w:pPr>
              <w:ind w:left="13"/>
              <w:jc w:val="both"/>
              <w:rPr>
                <w:rFonts w:ascii="Calibri" w:hAnsi="Calibri" w:cs="Book Antiqua"/>
              </w:rPr>
            </w:pPr>
            <w:r w:rsidRPr="000072D4">
              <w:rPr>
                <w:rFonts w:ascii="Calibri" w:hAnsi="Calibri" w:cs="Book Antiqua"/>
              </w:rPr>
              <w:t>UI-0</w:t>
            </w:r>
            <w:r w:rsidR="699BBB11" w:rsidRPr="000072D4">
              <w:rPr>
                <w:rFonts w:ascii="Calibri" w:hAnsi="Calibri" w:cs="Book Antiqua"/>
              </w:rPr>
              <w:t>2</w:t>
            </w:r>
          </w:p>
        </w:tc>
      </w:tr>
      <w:tr w:rsidR="000072D4" w:rsidRPr="000072D4" w14:paraId="73985561" w14:textId="77777777" w:rsidTr="625667C5">
        <w:trPr>
          <w:jc w:val="center"/>
        </w:trPr>
        <w:tc>
          <w:tcPr>
            <w:tcW w:w="2001" w:type="dxa"/>
            <w:shd w:val="clear" w:color="auto" w:fill="DBDBDB" w:themeFill="accent3" w:themeFillTint="66"/>
          </w:tcPr>
          <w:p w14:paraId="0B9AC385"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Descripción:</w:t>
            </w:r>
          </w:p>
        </w:tc>
        <w:tc>
          <w:tcPr>
            <w:tcW w:w="5087" w:type="dxa"/>
          </w:tcPr>
          <w:p w14:paraId="0D7E53B6" w14:textId="1EDBE819" w:rsidR="355D2C01" w:rsidRPr="000072D4" w:rsidRDefault="355D2C01" w:rsidP="625667C5">
            <w:pPr>
              <w:spacing w:line="259" w:lineRule="auto"/>
              <w:ind w:left="13"/>
              <w:jc w:val="both"/>
              <w:rPr>
                <w:rFonts w:ascii="Calibri" w:hAnsi="Calibri" w:cs="Book Antiqua"/>
              </w:rPr>
            </w:pPr>
            <w:r w:rsidRPr="000072D4">
              <w:rPr>
                <w:rFonts w:ascii="Calibri" w:hAnsi="Calibri" w:cs="Book Antiqua"/>
              </w:rPr>
              <w:t>Modific</w:t>
            </w:r>
            <w:r w:rsidR="625667C5" w:rsidRPr="000072D4">
              <w:rPr>
                <w:rFonts w:ascii="Calibri" w:hAnsi="Calibri" w:cs="Book Antiqua"/>
              </w:rPr>
              <w:t>ar vuelo</w:t>
            </w:r>
          </w:p>
        </w:tc>
      </w:tr>
      <w:tr w:rsidR="000072D4" w:rsidRPr="000072D4" w14:paraId="00EE1B9C" w14:textId="77777777" w:rsidTr="625667C5">
        <w:trPr>
          <w:jc w:val="center"/>
        </w:trPr>
        <w:tc>
          <w:tcPr>
            <w:tcW w:w="2001" w:type="dxa"/>
            <w:shd w:val="clear" w:color="auto" w:fill="DBDBDB" w:themeFill="accent3" w:themeFillTint="66"/>
          </w:tcPr>
          <w:p w14:paraId="4C9DD9C9"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Reqs. asociados:</w:t>
            </w:r>
          </w:p>
        </w:tc>
        <w:tc>
          <w:tcPr>
            <w:tcW w:w="5087" w:type="dxa"/>
          </w:tcPr>
          <w:p w14:paraId="3E31468E" w14:textId="6E1107B6" w:rsidR="625667C5" w:rsidRPr="000072D4" w:rsidRDefault="625667C5" w:rsidP="625667C5">
            <w:pPr>
              <w:jc w:val="both"/>
              <w:rPr>
                <w:rFonts w:ascii="Calibri" w:eastAsia="Calibri" w:hAnsi="Calibri" w:cs="Calibri"/>
              </w:rPr>
            </w:pPr>
            <w:r w:rsidRPr="000072D4">
              <w:t>RF-1</w:t>
            </w:r>
            <w:r w:rsidR="61DEE055" w:rsidRPr="000072D4">
              <w:t>2</w:t>
            </w:r>
          </w:p>
        </w:tc>
      </w:tr>
      <w:tr w:rsidR="000072D4" w:rsidRPr="000072D4" w14:paraId="18D6BBCC" w14:textId="77777777" w:rsidTr="625667C5">
        <w:trPr>
          <w:jc w:val="center"/>
        </w:trPr>
        <w:tc>
          <w:tcPr>
            <w:tcW w:w="2001" w:type="dxa"/>
            <w:shd w:val="clear" w:color="auto" w:fill="DBDBDB" w:themeFill="accent3" w:themeFillTint="66"/>
          </w:tcPr>
          <w:p w14:paraId="51AC65E5"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CU asociados:</w:t>
            </w:r>
          </w:p>
        </w:tc>
        <w:tc>
          <w:tcPr>
            <w:tcW w:w="5087" w:type="dxa"/>
          </w:tcPr>
          <w:p w14:paraId="39811FD3" w14:textId="7D6B805B" w:rsidR="625667C5" w:rsidRPr="000072D4" w:rsidRDefault="625667C5" w:rsidP="625667C5">
            <w:pPr>
              <w:ind w:left="13"/>
              <w:jc w:val="both"/>
              <w:rPr>
                <w:rFonts w:ascii="Calibri" w:hAnsi="Calibri" w:cs="Book Antiqua"/>
              </w:rPr>
            </w:pPr>
            <w:r w:rsidRPr="000072D4">
              <w:rPr>
                <w:rFonts w:ascii="Calibri" w:hAnsi="Calibri" w:cs="Book Antiqua"/>
              </w:rPr>
              <w:t>CU-</w:t>
            </w:r>
            <w:r w:rsidR="6A2D2FC4" w:rsidRPr="000072D4">
              <w:rPr>
                <w:rFonts w:ascii="Calibri" w:hAnsi="Calibri" w:cs="Book Antiqua"/>
              </w:rPr>
              <w:t>2</w:t>
            </w:r>
          </w:p>
        </w:tc>
      </w:tr>
      <w:tr w:rsidR="000072D4" w:rsidRPr="000072D4" w14:paraId="7DFB55E4" w14:textId="77777777" w:rsidTr="625667C5">
        <w:trPr>
          <w:jc w:val="center"/>
        </w:trPr>
        <w:tc>
          <w:tcPr>
            <w:tcW w:w="2001" w:type="dxa"/>
            <w:shd w:val="clear" w:color="auto" w:fill="DBDBDB" w:themeFill="accent3" w:themeFillTint="66"/>
          </w:tcPr>
          <w:p w14:paraId="1DC8FD5B"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Esc. Asociados:</w:t>
            </w:r>
          </w:p>
        </w:tc>
        <w:tc>
          <w:tcPr>
            <w:tcW w:w="5087" w:type="dxa"/>
          </w:tcPr>
          <w:p w14:paraId="6DE8DCFE" w14:textId="698DABEA" w:rsidR="625667C5" w:rsidRPr="000072D4" w:rsidRDefault="625667C5" w:rsidP="625667C5">
            <w:pPr>
              <w:ind w:left="13"/>
              <w:jc w:val="both"/>
              <w:rPr>
                <w:rFonts w:ascii="Calibri" w:hAnsi="Calibri" w:cs="Book Antiqua"/>
              </w:rPr>
            </w:pPr>
            <w:r w:rsidRPr="000072D4">
              <w:rPr>
                <w:rFonts w:ascii="Calibri" w:hAnsi="Calibri" w:cs="Book Antiqua"/>
              </w:rPr>
              <w:t>ES-</w:t>
            </w:r>
            <w:r w:rsidR="43D94F71" w:rsidRPr="000072D4">
              <w:rPr>
                <w:rFonts w:ascii="Calibri" w:hAnsi="Calibri" w:cs="Book Antiqua"/>
              </w:rPr>
              <w:t>2</w:t>
            </w:r>
            <w:r w:rsidRPr="000072D4">
              <w:rPr>
                <w:rFonts w:ascii="Calibri" w:hAnsi="Calibri" w:cs="Book Antiqua"/>
              </w:rPr>
              <w:t>.1</w:t>
            </w:r>
          </w:p>
        </w:tc>
      </w:tr>
    </w:tbl>
    <w:p w14:paraId="18764BAE" w14:textId="1C37FC21" w:rsidR="625667C5" w:rsidRPr="000072D4" w:rsidRDefault="625667C5" w:rsidP="625667C5">
      <w:pPr>
        <w:ind w:left="993"/>
        <w:jc w:val="center"/>
      </w:pPr>
    </w:p>
    <w:p w14:paraId="2161B85C" w14:textId="36EA5701" w:rsidR="50AE02AE" w:rsidRPr="000072D4" w:rsidRDefault="50AE02AE" w:rsidP="625667C5">
      <w:pPr>
        <w:ind w:left="993"/>
        <w:jc w:val="center"/>
      </w:pPr>
      <w:r w:rsidRPr="000072D4">
        <w:rPr>
          <w:noProof/>
        </w:rPr>
        <w:drawing>
          <wp:inline distT="0" distB="0" distL="0" distR="0" wp14:anchorId="381D6358" wp14:editId="65676611">
            <wp:extent cx="4473788" cy="2880000"/>
            <wp:effectExtent l="0" t="0" r="3175" b="0"/>
            <wp:docPr id="707552494" name="Picture 70755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73788" cy="2880000"/>
                    </a:xfrm>
                    <a:prstGeom prst="rect">
                      <a:avLst/>
                    </a:prstGeom>
                  </pic:spPr>
                </pic:pic>
              </a:graphicData>
            </a:graphic>
          </wp:inline>
        </w:drawing>
      </w:r>
    </w:p>
    <w:p w14:paraId="7B61DE7B" w14:textId="7F58028B" w:rsidR="625667C5" w:rsidRPr="000072D4" w:rsidRDefault="625667C5" w:rsidP="625667C5">
      <w:pPr>
        <w:ind w:left="993"/>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3DC61FF6" w14:textId="77777777" w:rsidTr="625667C5">
        <w:trPr>
          <w:jc w:val="center"/>
        </w:trPr>
        <w:tc>
          <w:tcPr>
            <w:tcW w:w="2001" w:type="dxa"/>
            <w:shd w:val="clear" w:color="auto" w:fill="DBDBDB" w:themeFill="accent3" w:themeFillTint="66"/>
          </w:tcPr>
          <w:p w14:paraId="3F0349EF"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ID Ref:</w:t>
            </w:r>
          </w:p>
        </w:tc>
        <w:tc>
          <w:tcPr>
            <w:tcW w:w="5087" w:type="dxa"/>
          </w:tcPr>
          <w:p w14:paraId="6E720E44" w14:textId="6FAF1536" w:rsidR="625667C5" w:rsidRPr="000072D4" w:rsidRDefault="625667C5" w:rsidP="625667C5">
            <w:pPr>
              <w:ind w:left="13"/>
              <w:jc w:val="both"/>
              <w:rPr>
                <w:rFonts w:ascii="Calibri" w:hAnsi="Calibri" w:cs="Book Antiqua"/>
              </w:rPr>
            </w:pPr>
            <w:r w:rsidRPr="000072D4">
              <w:rPr>
                <w:rFonts w:ascii="Calibri" w:hAnsi="Calibri" w:cs="Book Antiqua"/>
              </w:rPr>
              <w:t>UI-0</w:t>
            </w:r>
            <w:r w:rsidR="7405E3CB" w:rsidRPr="000072D4">
              <w:rPr>
                <w:rFonts w:ascii="Calibri" w:hAnsi="Calibri" w:cs="Book Antiqua"/>
              </w:rPr>
              <w:t>3</w:t>
            </w:r>
          </w:p>
        </w:tc>
      </w:tr>
      <w:tr w:rsidR="000072D4" w:rsidRPr="000072D4" w14:paraId="326E8304" w14:textId="77777777" w:rsidTr="625667C5">
        <w:trPr>
          <w:jc w:val="center"/>
        </w:trPr>
        <w:tc>
          <w:tcPr>
            <w:tcW w:w="2001" w:type="dxa"/>
            <w:shd w:val="clear" w:color="auto" w:fill="DBDBDB" w:themeFill="accent3" w:themeFillTint="66"/>
          </w:tcPr>
          <w:p w14:paraId="53D2BCC2"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Descripción:</w:t>
            </w:r>
          </w:p>
        </w:tc>
        <w:tc>
          <w:tcPr>
            <w:tcW w:w="5087" w:type="dxa"/>
          </w:tcPr>
          <w:p w14:paraId="58DB49DD" w14:textId="6AAEC071" w:rsidR="130067EA" w:rsidRPr="000072D4" w:rsidRDefault="130067EA" w:rsidP="625667C5">
            <w:pPr>
              <w:spacing w:line="259" w:lineRule="auto"/>
              <w:ind w:left="13"/>
              <w:jc w:val="both"/>
              <w:rPr>
                <w:rFonts w:ascii="Calibri" w:hAnsi="Calibri" w:cs="Book Antiqua"/>
              </w:rPr>
            </w:pPr>
            <w:r w:rsidRPr="000072D4">
              <w:rPr>
                <w:rFonts w:ascii="Calibri" w:hAnsi="Calibri" w:cs="Book Antiqua"/>
              </w:rPr>
              <w:t>Lista</w:t>
            </w:r>
            <w:r w:rsidR="625667C5" w:rsidRPr="000072D4">
              <w:rPr>
                <w:rFonts w:ascii="Calibri" w:hAnsi="Calibri" w:cs="Book Antiqua"/>
              </w:rPr>
              <w:t>r vuelo</w:t>
            </w:r>
            <w:r w:rsidR="4F857DB9" w:rsidRPr="000072D4">
              <w:rPr>
                <w:rFonts w:ascii="Calibri" w:hAnsi="Calibri" w:cs="Book Antiqua"/>
              </w:rPr>
              <w:t>s</w:t>
            </w:r>
          </w:p>
        </w:tc>
      </w:tr>
      <w:tr w:rsidR="000072D4" w:rsidRPr="000072D4" w14:paraId="0E30EEF0" w14:textId="77777777" w:rsidTr="625667C5">
        <w:trPr>
          <w:jc w:val="center"/>
        </w:trPr>
        <w:tc>
          <w:tcPr>
            <w:tcW w:w="2001" w:type="dxa"/>
            <w:shd w:val="clear" w:color="auto" w:fill="DBDBDB" w:themeFill="accent3" w:themeFillTint="66"/>
          </w:tcPr>
          <w:p w14:paraId="3AEA50AC"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Reqs. asociados:</w:t>
            </w:r>
          </w:p>
        </w:tc>
        <w:tc>
          <w:tcPr>
            <w:tcW w:w="5087" w:type="dxa"/>
          </w:tcPr>
          <w:p w14:paraId="40EC914B" w14:textId="42B8720C" w:rsidR="625667C5" w:rsidRPr="000072D4" w:rsidRDefault="625667C5" w:rsidP="625667C5">
            <w:pPr>
              <w:jc w:val="both"/>
            </w:pPr>
            <w:r w:rsidRPr="000072D4">
              <w:t>RF-1</w:t>
            </w:r>
            <w:r w:rsidR="60F32D12" w:rsidRPr="000072D4">
              <w:t>5</w:t>
            </w:r>
          </w:p>
        </w:tc>
      </w:tr>
      <w:tr w:rsidR="000072D4" w:rsidRPr="000072D4" w14:paraId="11DB81AB" w14:textId="77777777" w:rsidTr="625667C5">
        <w:trPr>
          <w:jc w:val="center"/>
        </w:trPr>
        <w:tc>
          <w:tcPr>
            <w:tcW w:w="2001" w:type="dxa"/>
            <w:shd w:val="clear" w:color="auto" w:fill="DBDBDB" w:themeFill="accent3" w:themeFillTint="66"/>
          </w:tcPr>
          <w:p w14:paraId="18EE57A6"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CU asociados:</w:t>
            </w:r>
          </w:p>
        </w:tc>
        <w:tc>
          <w:tcPr>
            <w:tcW w:w="5087" w:type="dxa"/>
          </w:tcPr>
          <w:p w14:paraId="7DCC1107" w14:textId="3E11040F" w:rsidR="625667C5" w:rsidRPr="000072D4" w:rsidRDefault="625667C5" w:rsidP="625667C5">
            <w:pPr>
              <w:ind w:left="13"/>
              <w:jc w:val="both"/>
              <w:rPr>
                <w:rFonts w:ascii="Calibri" w:hAnsi="Calibri" w:cs="Book Antiqua"/>
              </w:rPr>
            </w:pPr>
            <w:r w:rsidRPr="000072D4">
              <w:rPr>
                <w:rFonts w:ascii="Calibri" w:hAnsi="Calibri" w:cs="Book Antiqua"/>
              </w:rPr>
              <w:t>CU-</w:t>
            </w:r>
            <w:r w:rsidR="1FDD58B0" w:rsidRPr="000072D4">
              <w:rPr>
                <w:rFonts w:ascii="Calibri" w:hAnsi="Calibri" w:cs="Book Antiqua"/>
              </w:rPr>
              <w:t>3</w:t>
            </w:r>
          </w:p>
        </w:tc>
      </w:tr>
      <w:tr w:rsidR="000072D4" w:rsidRPr="000072D4" w14:paraId="64776ACB" w14:textId="77777777" w:rsidTr="625667C5">
        <w:trPr>
          <w:jc w:val="center"/>
        </w:trPr>
        <w:tc>
          <w:tcPr>
            <w:tcW w:w="2001" w:type="dxa"/>
            <w:shd w:val="clear" w:color="auto" w:fill="DBDBDB" w:themeFill="accent3" w:themeFillTint="66"/>
          </w:tcPr>
          <w:p w14:paraId="5F91FAB3"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Esc. Asociados:</w:t>
            </w:r>
          </w:p>
        </w:tc>
        <w:tc>
          <w:tcPr>
            <w:tcW w:w="5087" w:type="dxa"/>
          </w:tcPr>
          <w:p w14:paraId="49749361" w14:textId="02CFF1FE" w:rsidR="625667C5" w:rsidRPr="000072D4" w:rsidRDefault="625667C5" w:rsidP="625667C5">
            <w:pPr>
              <w:ind w:left="13"/>
              <w:jc w:val="both"/>
              <w:rPr>
                <w:rFonts w:ascii="Calibri" w:hAnsi="Calibri" w:cs="Book Antiqua"/>
              </w:rPr>
            </w:pPr>
            <w:r w:rsidRPr="000072D4">
              <w:rPr>
                <w:rFonts w:ascii="Calibri" w:hAnsi="Calibri" w:cs="Book Antiqua"/>
              </w:rPr>
              <w:t>ES-</w:t>
            </w:r>
            <w:r w:rsidR="07037D7A" w:rsidRPr="000072D4">
              <w:rPr>
                <w:rFonts w:ascii="Calibri" w:hAnsi="Calibri" w:cs="Book Antiqua"/>
              </w:rPr>
              <w:t>3</w:t>
            </w:r>
            <w:r w:rsidRPr="000072D4">
              <w:rPr>
                <w:rFonts w:ascii="Calibri" w:hAnsi="Calibri" w:cs="Book Antiqua"/>
              </w:rPr>
              <w:t>.1</w:t>
            </w:r>
          </w:p>
        </w:tc>
      </w:tr>
    </w:tbl>
    <w:p w14:paraId="43DC17E2" w14:textId="03F05B7F" w:rsidR="625667C5" w:rsidRPr="000072D4" w:rsidRDefault="625667C5" w:rsidP="625667C5">
      <w:pPr>
        <w:ind w:left="993"/>
        <w:jc w:val="center"/>
      </w:pPr>
    </w:p>
    <w:p w14:paraId="0A5EB092" w14:textId="21099592" w:rsidR="5AE59515" w:rsidRPr="000072D4" w:rsidRDefault="5AE59515" w:rsidP="625667C5">
      <w:pPr>
        <w:ind w:left="993"/>
        <w:jc w:val="center"/>
      </w:pPr>
      <w:r w:rsidRPr="000072D4">
        <w:rPr>
          <w:noProof/>
        </w:rPr>
        <w:drawing>
          <wp:inline distT="0" distB="0" distL="0" distR="0" wp14:anchorId="0A5FFEE7" wp14:editId="49E3714A">
            <wp:extent cx="4547369" cy="2880000"/>
            <wp:effectExtent l="0" t="0" r="5715" b="0"/>
            <wp:docPr id="2012046261" name="Picture 201204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47369" cy="2880000"/>
                    </a:xfrm>
                    <a:prstGeom prst="rect">
                      <a:avLst/>
                    </a:prstGeom>
                  </pic:spPr>
                </pic:pic>
              </a:graphicData>
            </a:graphic>
          </wp:inline>
        </w:drawing>
      </w:r>
    </w:p>
    <w:p w14:paraId="4C4FD176" w14:textId="07AB0750" w:rsidR="625667C5" w:rsidRPr="000072D4" w:rsidRDefault="625667C5" w:rsidP="625667C5">
      <w:pPr>
        <w:ind w:left="993"/>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426947F9" w14:textId="77777777" w:rsidTr="625667C5">
        <w:trPr>
          <w:jc w:val="center"/>
        </w:trPr>
        <w:tc>
          <w:tcPr>
            <w:tcW w:w="2001" w:type="dxa"/>
            <w:shd w:val="clear" w:color="auto" w:fill="DBDBDB" w:themeFill="accent3" w:themeFillTint="66"/>
          </w:tcPr>
          <w:p w14:paraId="7BC64846"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lastRenderedPageBreak/>
              <w:t>ID Ref:</w:t>
            </w:r>
          </w:p>
        </w:tc>
        <w:tc>
          <w:tcPr>
            <w:tcW w:w="5087" w:type="dxa"/>
          </w:tcPr>
          <w:p w14:paraId="44106889" w14:textId="38624CCC" w:rsidR="625667C5" w:rsidRPr="000072D4" w:rsidRDefault="625667C5" w:rsidP="625667C5">
            <w:pPr>
              <w:ind w:left="13"/>
              <w:jc w:val="both"/>
              <w:rPr>
                <w:rFonts w:ascii="Calibri" w:hAnsi="Calibri" w:cs="Book Antiqua"/>
              </w:rPr>
            </w:pPr>
            <w:r w:rsidRPr="000072D4">
              <w:rPr>
                <w:rFonts w:ascii="Calibri" w:hAnsi="Calibri" w:cs="Book Antiqua"/>
              </w:rPr>
              <w:t>UI-0</w:t>
            </w:r>
            <w:r w:rsidR="116AD047" w:rsidRPr="000072D4">
              <w:rPr>
                <w:rFonts w:ascii="Calibri" w:hAnsi="Calibri" w:cs="Book Antiqua"/>
              </w:rPr>
              <w:t>4</w:t>
            </w:r>
          </w:p>
        </w:tc>
      </w:tr>
      <w:tr w:rsidR="000072D4" w:rsidRPr="000072D4" w14:paraId="443009FD" w14:textId="77777777" w:rsidTr="625667C5">
        <w:trPr>
          <w:jc w:val="center"/>
        </w:trPr>
        <w:tc>
          <w:tcPr>
            <w:tcW w:w="2001" w:type="dxa"/>
            <w:shd w:val="clear" w:color="auto" w:fill="DBDBDB" w:themeFill="accent3" w:themeFillTint="66"/>
          </w:tcPr>
          <w:p w14:paraId="2568F3BC"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Descripción:</w:t>
            </w:r>
          </w:p>
        </w:tc>
        <w:tc>
          <w:tcPr>
            <w:tcW w:w="5087" w:type="dxa"/>
          </w:tcPr>
          <w:p w14:paraId="783CE139" w14:textId="22F0719E" w:rsidR="429A9CD9" w:rsidRPr="000072D4" w:rsidRDefault="429A9CD9" w:rsidP="625667C5">
            <w:pPr>
              <w:spacing w:line="259" w:lineRule="auto"/>
              <w:ind w:left="13"/>
              <w:jc w:val="both"/>
              <w:rPr>
                <w:rFonts w:ascii="Calibri" w:hAnsi="Calibri" w:cs="Book Antiqua"/>
              </w:rPr>
            </w:pPr>
            <w:r w:rsidRPr="000072D4">
              <w:rPr>
                <w:rFonts w:ascii="Calibri" w:hAnsi="Calibri" w:cs="Book Antiqua"/>
              </w:rPr>
              <w:t>Eliminar Vuelo</w:t>
            </w:r>
          </w:p>
        </w:tc>
      </w:tr>
      <w:tr w:rsidR="000072D4" w:rsidRPr="000072D4" w14:paraId="51A74486" w14:textId="77777777" w:rsidTr="625667C5">
        <w:trPr>
          <w:jc w:val="center"/>
        </w:trPr>
        <w:tc>
          <w:tcPr>
            <w:tcW w:w="2001" w:type="dxa"/>
            <w:shd w:val="clear" w:color="auto" w:fill="DBDBDB" w:themeFill="accent3" w:themeFillTint="66"/>
          </w:tcPr>
          <w:p w14:paraId="30D56872"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Reqs. asociados:</w:t>
            </w:r>
          </w:p>
        </w:tc>
        <w:tc>
          <w:tcPr>
            <w:tcW w:w="5087" w:type="dxa"/>
          </w:tcPr>
          <w:p w14:paraId="743C48B4" w14:textId="65EF8D4E" w:rsidR="625667C5" w:rsidRPr="000072D4" w:rsidRDefault="625667C5" w:rsidP="625667C5">
            <w:pPr>
              <w:jc w:val="both"/>
            </w:pPr>
            <w:r w:rsidRPr="000072D4">
              <w:t>RF-1</w:t>
            </w:r>
            <w:r w:rsidR="6A22AFF3" w:rsidRPr="000072D4">
              <w:t>3</w:t>
            </w:r>
          </w:p>
        </w:tc>
      </w:tr>
      <w:tr w:rsidR="000072D4" w:rsidRPr="000072D4" w14:paraId="59B83559" w14:textId="77777777" w:rsidTr="625667C5">
        <w:trPr>
          <w:jc w:val="center"/>
        </w:trPr>
        <w:tc>
          <w:tcPr>
            <w:tcW w:w="2001" w:type="dxa"/>
            <w:shd w:val="clear" w:color="auto" w:fill="DBDBDB" w:themeFill="accent3" w:themeFillTint="66"/>
          </w:tcPr>
          <w:p w14:paraId="03A04EE8"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CU asociados:</w:t>
            </w:r>
          </w:p>
        </w:tc>
        <w:tc>
          <w:tcPr>
            <w:tcW w:w="5087" w:type="dxa"/>
          </w:tcPr>
          <w:p w14:paraId="2D200EF2" w14:textId="74864CAA" w:rsidR="625667C5" w:rsidRPr="000072D4" w:rsidRDefault="625667C5" w:rsidP="625667C5">
            <w:pPr>
              <w:ind w:left="13"/>
              <w:jc w:val="both"/>
              <w:rPr>
                <w:rFonts w:ascii="Calibri" w:hAnsi="Calibri" w:cs="Book Antiqua"/>
              </w:rPr>
            </w:pPr>
            <w:r w:rsidRPr="000072D4">
              <w:rPr>
                <w:rFonts w:ascii="Calibri" w:hAnsi="Calibri" w:cs="Book Antiqua"/>
              </w:rPr>
              <w:t>CU-</w:t>
            </w:r>
            <w:r w:rsidR="1F77E1AB" w:rsidRPr="000072D4">
              <w:rPr>
                <w:rFonts w:ascii="Calibri" w:hAnsi="Calibri" w:cs="Book Antiqua"/>
              </w:rPr>
              <w:t>4</w:t>
            </w:r>
          </w:p>
        </w:tc>
      </w:tr>
      <w:tr w:rsidR="000072D4" w:rsidRPr="000072D4" w14:paraId="1B557941" w14:textId="77777777" w:rsidTr="625667C5">
        <w:trPr>
          <w:jc w:val="center"/>
        </w:trPr>
        <w:tc>
          <w:tcPr>
            <w:tcW w:w="2001" w:type="dxa"/>
            <w:shd w:val="clear" w:color="auto" w:fill="DBDBDB" w:themeFill="accent3" w:themeFillTint="66"/>
          </w:tcPr>
          <w:p w14:paraId="4D0BA01B"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Esc. Asociados:</w:t>
            </w:r>
          </w:p>
        </w:tc>
        <w:tc>
          <w:tcPr>
            <w:tcW w:w="5087" w:type="dxa"/>
          </w:tcPr>
          <w:p w14:paraId="794A8132" w14:textId="356E7DAA" w:rsidR="625667C5" w:rsidRPr="000072D4" w:rsidRDefault="625667C5" w:rsidP="625667C5">
            <w:pPr>
              <w:ind w:left="13"/>
              <w:jc w:val="both"/>
              <w:rPr>
                <w:rFonts w:ascii="Calibri" w:hAnsi="Calibri" w:cs="Book Antiqua"/>
              </w:rPr>
            </w:pPr>
            <w:r w:rsidRPr="000072D4">
              <w:rPr>
                <w:rFonts w:ascii="Calibri" w:hAnsi="Calibri" w:cs="Book Antiqua"/>
              </w:rPr>
              <w:t>ES-</w:t>
            </w:r>
            <w:r w:rsidR="68CE232D" w:rsidRPr="000072D4">
              <w:rPr>
                <w:rFonts w:ascii="Calibri" w:hAnsi="Calibri" w:cs="Book Antiqua"/>
              </w:rPr>
              <w:t>4.</w:t>
            </w:r>
            <w:r w:rsidRPr="000072D4">
              <w:rPr>
                <w:rFonts w:ascii="Calibri" w:hAnsi="Calibri" w:cs="Book Antiqua"/>
              </w:rPr>
              <w:t>1</w:t>
            </w:r>
          </w:p>
        </w:tc>
      </w:tr>
    </w:tbl>
    <w:p w14:paraId="44B93FE4" w14:textId="63B4D824" w:rsidR="625667C5" w:rsidRPr="000072D4" w:rsidRDefault="625667C5" w:rsidP="625667C5">
      <w:pPr>
        <w:ind w:left="993"/>
        <w:jc w:val="center"/>
      </w:pPr>
    </w:p>
    <w:p w14:paraId="1064615B" w14:textId="7454B4AF" w:rsidR="38A03F84" w:rsidRPr="000072D4" w:rsidRDefault="38A03F84" w:rsidP="625667C5">
      <w:pPr>
        <w:ind w:left="993"/>
        <w:jc w:val="center"/>
      </w:pPr>
      <w:r w:rsidRPr="000072D4">
        <w:rPr>
          <w:noProof/>
        </w:rPr>
        <w:drawing>
          <wp:inline distT="0" distB="0" distL="0" distR="0" wp14:anchorId="3C6F0A5A" wp14:editId="5AD1C0AA">
            <wp:extent cx="4430769" cy="2880000"/>
            <wp:effectExtent l="0" t="0" r="8255" b="0"/>
            <wp:docPr id="1379660349" name="Picture 13796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430769" cy="2880000"/>
                    </a:xfrm>
                    <a:prstGeom prst="rect">
                      <a:avLst/>
                    </a:prstGeom>
                  </pic:spPr>
                </pic:pic>
              </a:graphicData>
            </a:graphic>
          </wp:inline>
        </w:drawing>
      </w:r>
    </w:p>
    <w:p w14:paraId="3DD229FC" w14:textId="78E3965C" w:rsidR="625667C5" w:rsidRPr="000072D4" w:rsidRDefault="625667C5" w:rsidP="625667C5">
      <w:pPr>
        <w:ind w:left="993"/>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724276C5" w14:textId="77777777" w:rsidTr="625667C5">
        <w:trPr>
          <w:jc w:val="center"/>
        </w:trPr>
        <w:tc>
          <w:tcPr>
            <w:tcW w:w="2001" w:type="dxa"/>
            <w:shd w:val="clear" w:color="auto" w:fill="DBDBDB" w:themeFill="accent3" w:themeFillTint="66"/>
          </w:tcPr>
          <w:p w14:paraId="4A22C23B"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ID Ref:</w:t>
            </w:r>
          </w:p>
        </w:tc>
        <w:tc>
          <w:tcPr>
            <w:tcW w:w="5087" w:type="dxa"/>
          </w:tcPr>
          <w:p w14:paraId="5DCA2153" w14:textId="6843FF27" w:rsidR="625667C5" w:rsidRPr="000072D4" w:rsidRDefault="625667C5" w:rsidP="625667C5">
            <w:pPr>
              <w:ind w:left="13"/>
              <w:jc w:val="both"/>
              <w:rPr>
                <w:rFonts w:ascii="Calibri" w:hAnsi="Calibri" w:cs="Book Antiqua"/>
              </w:rPr>
            </w:pPr>
            <w:r w:rsidRPr="000072D4">
              <w:rPr>
                <w:rFonts w:ascii="Calibri" w:hAnsi="Calibri" w:cs="Book Antiqua"/>
              </w:rPr>
              <w:t>UI-0</w:t>
            </w:r>
            <w:r w:rsidR="301C87EA" w:rsidRPr="000072D4">
              <w:rPr>
                <w:rFonts w:ascii="Calibri" w:hAnsi="Calibri" w:cs="Book Antiqua"/>
              </w:rPr>
              <w:t>5</w:t>
            </w:r>
          </w:p>
        </w:tc>
      </w:tr>
      <w:tr w:rsidR="000072D4" w:rsidRPr="000072D4" w14:paraId="4A3166D2" w14:textId="77777777" w:rsidTr="625667C5">
        <w:trPr>
          <w:jc w:val="center"/>
        </w:trPr>
        <w:tc>
          <w:tcPr>
            <w:tcW w:w="2001" w:type="dxa"/>
            <w:shd w:val="clear" w:color="auto" w:fill="DBDBDB" w:themeFill="accent3" w:themeFillTint="66"/>
          </w:tcPr>
          <w:p w14:paraId="154D50DA"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Descripción:</w:t>
            </w:r>
          </w:p>
        </w:tc>
        <w:tc>
          <w:tcPr>
            <w:tcW w:w="5087" w:type="dxa"/>
          </w:tcPr>
          <w:p w14:paraId="6101E85A" w14:textId="4360EA1F" w:rsidR="71F08618" w:rsidRPr="000072D4" w:rsidRDefault="71F08618" w:rsidP="625667C5">
            <w:pPr>
              <w:spacing w:line="259" w:lineRule="auto"/>
              <w:ind w:left="13"/>
              <w:jc w:val="both"/>
              <w:rPr>
                <w:rFonts w:ascii="Calibri" w:hAnsi="Calibri" w:cs="Book Antiqua"/>
              </w:rPr>
            </w:pPr>
            <w:r w:rsidRPr="000072D4">
              <w:rPr>
                <w:rFonts w:ascii="Calibri" w:hAnsi="Calibri" w:cs="Book Antiqua"/>
              </w:rPr>
              <w:t>Consultar Vuelo</w:t>
            </w:r>
          </w:p>
        </w:tc>
      </w:tr>
      <w:tr w:rsidR="000072D4" w:rsidRPr="000072D4" w14:paraId="1E11AED6" w14:textId="77777777" w:rsidTr="625667C5">
        <w:trPr>
          <w:jc w:val="center"/>
        </w:trPr>
        <w:tc>
          <w:tcPr>
            <w:tcW w:w="2001" w:type="dxa"/>
            <w:shd w:val="clear" w:color="auto" w:fill="DBDBDB" w:themeFill="accent3" w:themeFillTint="66"/>
          </w:tcPr>
          <w:p w14:paraId="7EA0DA70"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Reqs. asociados:</w:t>
            </w:r>
          </w:p>
        </w:tc>
        <w:tc>
          <w:tcPr>
            <w:tcW w:w="5087" w:type="dxa"/>
          </w:tcPr>
          <w:p w14:paraId="0C3DE601" w14:textId="64C1EC8F" w:rsidR="625667C5" w:rsidRPr="000072D4" w:rsidRDefault="625667C5" w:rsidP="625667C5">
            <w:pPr>
              <w:jc w:val="both"/>
            </w:pPr>
            <w:r w:rsidRPr="000072D4">
              <w:t>RF-1</w:t>
            </w:r>
            <w:r w:rsidR="07374FC5" w:rsidRPr="000072D4">
              <w:t>4</w:t>
            </w:r>
          </w:p>
        </w:tc>
      </w:tr>
      <w:tr w:rsidR="000072D4" w:rsidRPr="000072D4" w14:paraId="13C2000C" w14:textId="77777777" w:rsidTr="625667C5">
        <w:trPr>
          <w:jc w:val="center"/>
        </w:trPr>
        <w:tc>
          <w:tcPr>
            <w:tcW w:w="2001" w:type="dxa"/>
            <w:shd w:val="clear" w:color="auto" w:fill="DBDBDB" w:themeFill="accent3" w:themeFillTint="66"/>
          </w:tcPr>
          <w:p w14:paraId="7D83D517"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CU asociados:</w:t>
            </w:r>
          </w:p>
        </w:tc>
        <w:tc>
          <w:tcPr>
            <w:tcW w:w="5087" w:type="dxa"/>
          </w:tcPr>
          <w:p w14:paraId="035C2AF2" w14:textId="1B69A39D" w:rsidR="625667C5" w:rsidRPr="000072D4" w:rsidRDefault="625667C5" w:rsidP="625667C5">
            <w:pPr>
              <w:ind w:left="13"/>
              <w:jc w:val="both"/>
              <w:rPr>
                <w:rFonts w:ascii="Calibri" w:hAnsi="Calibri" w:cs="Book Antiqua"/>
              </w:rPr>
            </w:pPr>
            <w:r w:rsidRPr="000072D4">
              <w:rPr>
                <w:rFonts w:ascii="Calibri" w:hAnsi="Calibri" w:cs="Book Antiqua"/>
              </w:rPr>
              <w:t>CU-</w:t>
            </w:r>
            <w:r w:rsidR="7D9651A1" w:rsidRPr="000072D4">
              <w:rPr>
                <w:rFonts w:ascii="Calibri" w:hAnsi="Calibri" w:cs="Book Antiqua"/>
              </w:rPr>
              <w:t>14</w:t>
            </w:r>
          </w:p>
        </w:tc>
      </w:tr>
      <w:tr w:rsidR="000072D4" w:rsidRPr="000072D4" w14:paraId="77B52491" w14:textId="77777777" w:rsidTr="625667C5">
        <w:trPr>
          <w:jc w:val="center"/>
        </w:trPr>
        <w:tc>
          <w:tcPr>
            <w:tcW w:w="2001" w:type="dxa"/>
            <w:shd w:val="clear" w:color="auto" w:fill="DBDBDB" w:themeFill="accent3" w:themeFillTint="66"/>
          </w:tcPr>
          <w:p w14:paraId="44A3A627" w14:textId="77777777" w:rsidR="625667C5" w:rsidRPr="000072D4" w:rsidRDefault="625667C5" w:rsidP="625667C5">
            <w:pPr>
              <w:ind w:left="-59"/>
              <w:jc w:val="both"/>
              <w:rPr>
                <w:rFonts w:ascii="Calibri" w:hAnsi="Calibri" w:cs="Book Antiqua"/>
                <w:b/>
                <w:bCs/>
              </w:rPr>
            </w:pPr>
            <w:r w:rsidRPr="000072D4">
              <w:rPr>
                <w:rFonts w:ascii="Calibri" w:hAnsi="Calibri" w:cs="Book Antiqua"/>
                <w:b/>
                <w:bCs/>
              </w:rPr>
              <w:t>Esc. Asociados:</w:t>
            </w:r>
          </w:p>
        </w:tc>
        <w:tc>
          <w:tcPr>
            <w:tcW w:w="5087" w:type="dxa"/>
          </w:tcPr>
          <w:p w14:paraId="7A560960" w14:textId="4B38389E" w:rsidR="625667C5" w:rsidRPr="000072D4" w:rsidRDefault="625667C5" w:rsidP="625667C5">
            <w:pPr>
              <w:ind w:left="13"/>
              <w:jc w:val="both"/>
              <w:rPr>
                <w:rFonts w:ascii="Calibri" w:hAnsi="Calibri" w:cs="Book Antiqua"/>
              </w:rPr>
            </w:pPr>
            <w:r w:rsidRPr="000072D4">
              <w:rPr>
                <w:rFonts w:ascii="Calibri" w:hAnsi="Calibri" w:cs="Book Antiqua"/>
              </w:rPr>
              <w:t>ES-</w:t>
            </w:r>
            <w:r w:rsidR="127F1685" w:rsidRPr="000072D4">
              <w:rPr>
                <w:rFonts w:ascii="Calibri" w:hAnsi="Calibri" w:cs="Book Antiqua"/>
              </w:rPr>
              <w:t>1</w:t>
            </w:r>
            <w:r w:rsidRPr="000072D4">
              <w:rPr>
                <w:rFonts w:ascii="Calibri" w:hAnsi="Calibri" w:cs="Book Antiqua"/>
              </w:rPr>
              <w:t>4.1</w:t>
            </w:r>
          </w:p>
        </w:tc>
      </w:tr>
    </w:tbl>
    <w:p w14:paraId="17872D40" w14:textId="33CD9093" w:rsidR="625667C5" w:rsidRPr="000072D4" w:rsidRDefault="625667C5" w:rsidP="625667C5">
      <w:pPr>
        <w:ind w:left="993"/>
        <w:jc w:val="center"/>
      </w:pPr>
    </w:p>
    <w:p w14:paraId="6B9ECB79" w14:textId="3C1456C9" w:rsidR="1490959D" w:rsidRPr="000072D4" w:rsidRDefault="1490959D" w:rsidP="625667C5">
      <w:pPr>
        <w:ind w:left="993"/>
        <w:jc w:val="center"/>
      </w:pPr>
      <w:r w:rsidRPr="000072D4">
        <w:rPr>
          <w:noProof/>
        </w:rPr>
        <w:drawing>
          <wp:inline distT="0" distB="0" distL="0" distR="0" wp14:anchorId="659A5F5B" wp14:editId="5C140AA3">
            <wp:extent cx="4684337" cy="3240000"/>
            <wp:effectExtent l="0" t="0" r="2540" b="0"/>
            <wp:docPr id="1733820121" name="Picture 17338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684337" cy="3240000"/>
                    </a:xfrm>
                    <a:prstGeom prst="rect">
                      <a:avLst/>
                    </a:prstGeom>
                  </pic:spPr>
                </pic:pic>
              </a:graphicData>
            </a:graphic>
          </wp:inline>
        </w:drawing>
      </w:r>
    </w:p>
    <w:p w14:paraId="1388C61F" w14:textId="77777777" w:rsidR="00EF0A06" w:rsidRPr="000072D4" w:rsidRDefault="00EF0A06"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2047A" w:rsidRPr="000072D4" w14:paraId="567FE3B1" w14:textId="77777777">
        <w:trPr>
          <w:jc w:val="center"/>
        </w:trPr>
        <w:tc>
          <w:tcPr>
            <w:tcW w:w="2001" w:type="dxa"/>
            <w:shd w:val="clear" w:color="auto" w:fill="DBDBDB" w:themeFill="accent3" w:themeFillTint="66"/>
          </w:tcPr>
          <w:p w14:paraId="0221DB9A" w14:textId="77777777" w:rsidR="0022047A" w:rsidRPr="000072D4" w:rsidRDefault="0022047A">
            <w:pPr>
              <w:ind w:left="-59"/>
              <w:jc w:val="both"/>
              <w:rPr>
                <w:rFonts w:ascii="Calibri" w:hAnsi="Calibri" w:cs="Book Antiqua"/>
                <w:b/>
                <w:bCs/>
              </w:rPr>
            </w:pPr>
            <w:r w:rsidRPr="000072D4">
              <w:rPr>
                <w:rFonts w:ascii="Calibri" w:hAnsi="Calibri" w:cs="Book Antiqua"/>
                <w:b/>
                <w:bCs/>
              </w:rPr>
              <w:t>ID Ref:</w:t>
            </w:r>
          </w:p>
        </w:tc>
        <w:tc>
          <w:tcPr>
            <w:tcW w:w="5087" w:type="dxa"/>
          </w:tcPr>
          <w:p w14:paraId="67F253A6" w14:textId="75FF05AD" w:rsidR="0022047A" w:rsidRPr="000072D4" w:rsidRDefault="0022047A">
            <w:pPr>
              <w:ind w:left="13"/>
              <w:jc w:val="both"/>
              <w:rPr>
                <w:rFonts w:ascii="Calibri" w:hAnsi="Calibri" w:cs="Book Antiqua"/>
              </w:rPr>
            </w:pPr>
            <w:r w:rsidRPr="000072D4">
              <w:rPr>
                <w:rFonts w:ascii="Calibri" w:hAnsi="Calibri" w:cs="Book Antiqua"/>
              </w:rPr>
              <w:t>UI-0</w:t>
            </w:r>
            <w:r>
              <w:rPr>
                <w:rFonts w:ascii="Calibri" w:hAnsi="Calibri" w:cs="Book Antiqua"/>
              </w:rPr>
              <w:t>6</w:t>
            </w:r>
          </w:p>
        </w:tc>
      </w:tr>
      <w:tr w:rsidR="0022047A" w:rsidRPr="000072D4" w14:paraId="6AA42CA7" w14:textId="77777777">
        <w:trPr>
          <w:jc w:val="center"/>
        </w:trPr>
        <w:tc>
          <w:tcPr>
            <w:tcW w:w="2001" w:type="dxa"/>
            <w:shd w:val="clear" w:color="auto" w:fill="DBDBDB" w:themeFill="accent3" w:themeFillTint="66"/>
          </w:tcPr>
          <w:p w14:paraId="034EECB9" w14:textId="77777777" w:rsidR="0022047A" w:rsidRPr="000072D4" w:rsidRDefault="0022047A">
            <w:pPr>
              <w:ind w:left="-59"/>
              <w:jc w:val="both"/>
              <w:rPr>
                <w:rFonts w:ascii="Calibri" w:hAnsi="Calibri" w:cs="Book Antiqua"/>
                <w:b/>
                <w:bCs/>
              </w:rPr>
            </w:pPr>
            <w:r w:rsidRPr="000072D4">
              <w:rPr>
                <w:rFonts w:ascii="Calibri" w:hAnsi="Calibri" w:cs="Book Antiqua"/>
                <w:b/>
                <w:bCs/>
              </w:rPr>
              <w:t>Descripción:</w:t>
            </w:r>
          </w:p>
        </w:tc>
        <w:tc>
          <w:tcPr>
            <w:tcW w:w="5087" w:type="dxa"/>
          </w:tcPr>
          <w:p w14:paraId="05DC2C82" w14:textId="636B9FB4" w:rsidR="0022047A" w:rsidRPr="000072D4" w:rsidRDefault="0022047A">
            <w:pPr>
              <w:spacing w:line="259" w:lineRule="auto"/>
              <w:ind w:left="13"/>
              <w:jc w:val="both"/>
              <w:rPr>
                <w:rFonts w:ascii="Calibri" w:hAnsi="Calibri" w:cs="Book Antiqua"/>
              </w:rPr>
            </w:pPr>
            <w:r>
              <w:rPr>
                <w:rFonts w:ascii="Calibri" w:hAnsi="Calibri" w:cs="Book Antiqua"/>
              </w:rPr>
              <w:t>Registrar hotel</w:t>
            </w:r>
          </w:p>
        </w:tc>
      </w:tr>
      <w:tr w:rsidR="0022047A" w:rsidRPr="000072D4" w14:paraId="5581F1A2" w14:textId="77777777">
        <w:trPr>
          <w:jc w:val="center"/>
        </w:trPr>
        <w:tc>
          <w:tcPr>
            <w:tcW w:w="2001" w:type="dxa"/>
            <w:shd w:val="clear" w:color="auto" w:fill="DBDBDB" w:themeFill="accent3" w:themeFillTint="66"/>
          </w:tcPr>
          <w:p w14:paraId="3751E0B2" w14:textId="77777777" w:rsidR="0022047A" w:rsidRPr="000072D4" w:rsidRDefault="0022047A">
            <w:pPr>
              <w:ind w:left="-59"/>
              <w:jc w:val="both"/>
              <w:rPr>
                <w:rFonts w:ascii="Calibri" w:hAnsi="Calibri" w:cs="Book Antiqua"/>
                <w:b/>
                <w:bCs/>
              </w:rPr>
            </w:pPr>
            <w:r w:rsidRPr="000072D4">
              <w:rPr>
                <w:rFonts w:ascii="Calibri" w:hAnsi="Calibri" w:cs="Book Antiqua"/>
                <w:b/>
                <w:bCs/>
              </w:rPr>
              <w:t>Reqs. asociados:</w:t>
            </w:r>
          </w:p>
        </w:tc>
        <w:tc>
          <w:tcPr>
            <w:tcW w:w="5087" w:type="dxa"/>
          </w:tcPr>
          <w:p w14:paraId="5B25D5A5" w14:textId="311255A2" w:rsidR="0022047A" w:rsidRPr="000072D4" w:rsidRDefault="0022047A">
            <w:pPr>
              <w:jc w:val="both"/>
            </w:pPr>
            <w:r w:rsidRPr="000072D4">
              <w:t>RF-1</w:t>
            </w:r>
          </w:p>
        </w:tc>
      </w:tr>
      <w:tr w:rsidR="0022047A" w:rsidRPr="000072D4" w14:paraId="1F461B11" w14:textId="77777777">
        <w:trPr>
          <w:jc w:val="center"/>
        </w:trPr>
        <w:tc>
          <w:tcPr>
            <w:tcW w:w="2001" w:type="dxa"/>
            <w:shd w:val="clear" w:color="auto" w:fill="DBDBDB" w:themeFill="accent3" w:themeFillTint="66"/>
          </w:tcPr>
          <w:p w14:paraId="751FB3C2" w14:textId="77777777" w:rsidR="0022047A" w:rsidRPr="000072D4" w:rsidRDefault="0022047A">
            <w:pPr>
              <w:ind w:left="-59"/>
              <w:jc w:val="both"/>
              <w:rPr>
                <w:rFonts w:ascii="Calibri" w:hAnsi="Calibri" w:cs="Book Antiqua"/>
                <w:b/>
                <w:bCs/>
              </w:rPr>
            </w:pPr>
            <w:r w:rsidRPr="000072D4">
              <w:rPr>
                <w:rFonts w:ascii="Calibri" w:hAnsi="Calibri" w:cs="Book Antiqua"/>
                <w:b/>
                <w:bCs/>
              </w:rPr>
              <w:t>CU asociados:</w:t>
            </w:r>
          </w:p>
        </w:tc>
        <w:tc>
          <w:tcPr>
            <w:tcW w:w="5087" w:type="dxa"/>
          </w:tcPr>
          <w:p w14:paraId="5C40067F" w14:textId="1B3D5526" w:rsidR="0022047A" w:rsidRPr="000072D4" w:rsidRDefault="0022047A">
            <w:pPr>
              <w:ind w:left="13"/>
              <w:jc w:val="both"/>
              <w:rPr>
                <w:rFonts w:ascii="Calibri" w:hAnsi="Calibri" w:cs="Book Antiqua"/>
              </w:rPr>
            </w:pPr>
            <w:r w:rsidRPr="000072D4">
              <w:rPr>
                <w:rFonts w:ascii="Calibri" w:hAnsi="Calibri" w:cs="Book Antiqua"/>
              </w:rPr>
              <w:t>CU-</w:t>
            </w:r>
            <w:r w:rsidR="00A36227">
              <w:rPr>
                <w:rFonts w:ascii="Calibri" w:hAnsi="Calibri" w:cs="Book Antiqua"/>
              </w:rPr>
              <w:t>5</w:t>
            </w:r>
          </w:p>
        </w:tc>
      </w:tr>
      <w:tr w:rsidR="0022047A" w:rsidRPr="000072D4" w14:paraId="7A33397D" w14:textId="77777777">
        <w:trPr>
          <w:jc w:val="center"/>
        </w:trPr>
        <w:tc>
          <w:tcPr>
            <w:tcW w:w="2001" w:type="dxa"/>
            <w:shd w:val="clear" w:color="auto" w:fill="DBDBDB" w:themeFill="accent3" w:themeFillTint="66"/>
          </w:tcPr>
          <w:p w14:paraId="5F89285A" w14:textId="77777777" w:rsidR="0022047A" w:rsidRPr="000072D4" w:rsidRDefault="0022047A">
            <w:pPr>
              <w:ind w:left="-59"/>
              <w:jc w:val="both"/>
              <w:rPr>
                <w:rFonts w:ascii="Calibri" w:hAnsi="Calibri" w:cs="Book Antiqua"/>
                <w:b/>
                <w:bCs/>
              </w:rPr>
            </w:pPr>
            <w:r w:rsidRPr="000072D4">
              <w:rPr>
                <w:rFonts w:ascii="Calibri" w:hAnsi="Calibri" w:cs="Book Antiqua"/>
                <w:b/>
                <w:bCs/>
              </w:rPr>
              <w:t>Esc. Asociados:</w:t>
            </w:r>
          </w:p>
        </w:tc>
        <w:tc>
          <w:tcPr>
            <w:tcW w:w="5087" w:type="dxa"/>
          </w:tcPr>
          <w:p w14:paraId="2BDDE1FC" w14:textId="4159AD94" w:rsidR="0022047A" w:rsidRPr="000072D4" w:rsidRDefault="0022047A">
            <w:pPr>
              <w:ind w:left="13"/>
              <w:jc w:val="both"/>
              <w:rPr>
                <w:rFonts w:ascii="Calibri" w:hAnsi="Calibri" w:cs="Book Antiqua"/>
              </w:rPr>
            </w:pPr>
            <w:r w:rsidRPr="000072D4">
              <w:rPr>
                <w:rFonts w:ascii="Calibri" w:hAnsi="Calibri" w:cs="Book Antiqua"/>
              </w:rPr>
              <w:t>ES-</w:t>
            </w:r>
            <w:r w:rsidR="00A36227">
              <w:rPr>
                <w:rFonts w:ascii="Calibri" w:hAnsi="Calibri" w:cs="Book Antiqua"/>
              </w:rPr>
              <w:t>5</w:t>
            </w:r>
            <w:r w:rsidRPr="000072D4">
              <w:rPr>
                <w:rFonts w:ascii="Calibri" w:hAnsi="Calibri" w:cs="Book Antiqua"/>
              </w:rPr>
              <w:t>.1</w:t>
            </w:r>
          </w:p>
        </w:tc>
      </w:tr>
    </w:tbl>
    <w:p w14:paraId="07DCB83F" w14:textId="1BD17103" w:rsidR="0B33E41D" w:rsidRDefault="0B33E41D" w:rsidP="0B33E41D"/>
    <w:p w14:paraId="43197FA9" w14:textId="5CDD4111" w:rsidR="0B33E41D" w:rsidRDefault="0B33E41D" w:rsidP="7A84F482">
      <w:pPr>
        <w:jc w:val="center"/>
      </w:pPr>
      <w:r>
        <w:rPr>
          <w:noProof/>
        </w:rPr>
        <w:drawing>
          <wp:inline distT="0" distB="0" distL="0" distR="0" wp14:anchorId="709F8D0F" wp14:editId="0AC2C310">
            <wp:extent cx="4538734" cy="2988000"/>
            <wp:effectExtent l="0" t="0" r="0" b="3175"/>
            <wp:docPr id="1222953450" name="Picture 122295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38734" cy="2988000"/>
                    </a:xfrm>
                    <a:prstGeom prst="rect">
                      <a:avLst/>
                    </a:prstGeom>
                  </pic:spPr>
                </pic:pic>
              </a:graphicData>
            </a:graphic>
          </wp:inline>
        </w:drawing>
      </w:r>
    </w:p>
    <w:p w14:paraId="490E8A5C" w14:textId="77777777" w:rsidR="00EF0A06" w:rsidRPr="000072D4" w:rsidRDefault="00EF0A06"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D7FB2" w:rsidRPr="000072D4" w14:paraId="2A54FB89" w14:textId="77777777">
        <w:trPr>
          <w:jc w:val="center"/>
        </w:trPr>
        <w:tc>
          <w:tcPr>
            <w:tcW w:w="2001" w:type="dxa"/>
            <w:shd w:val="clear" w:color="auto" w:fill="DBDBDB" w:themeFill="accent3" w:themeFillTint="66"/>
          </w:tcPr>
          <w:p w14:paraId="1CF08D51" w14:textId="77777777" w:rsidR="005D7FB2" w:rsidRPr="000072D4" w:rsidRDefault="005D7FB2">
            <w:pPr>
              <w:ind w:left="-59"/>
              <w:jc w:val="both"/>
              <w:rPr>
                <w:rFonts w:ascii="Calibri" w:hAnsi="Calibri" w:cs="Book Antiqua"/>
                <w:b/>
                <w:bCs/>
              </w:rPr>
            </w:pPr>
            <w:r w:rsidRPr="000072D4">
              <w:rPr>
                <w:rFonts w:ascii="Calibri" w:hAnsi="Calibri" w:cs="Book Antiqua"/>
                <w:b/>
                <w:bCs/>
              </w:rPr>
              <w:t>ID Ref:</w:t>
            </w:r>
          </w:p>
        </w:tc>
        <w:tc>
          <w:tcPr>
            <w:tcW w:w="5087" w:type="dxa"/>
          </w:tcPr>
          <w:p w14:paraId="536A2687" w14:textId="664F8136" w:rsidR="005D7FB2" w:rsidRPr="000072D4" w:rsidRDefault="005D7FB2">
            <w:pPr>
              <w:ind w:left="13"/>
              <w:jc w:val="both"/>
              <w:rPr>
                <w:rFonts w:ascii="Calibri" w:hAnsi="Calibri" w:cs="Book Antiqua"/>
              </w:rPr>
            </w:pPr>
            <w:r w:rsidRPr="000072D4">
              <w:rPr>
                <w:rFonts w:ascii="Calibri" w:hAnsi="Calibri" w:cs="Book Antiqua"/>
              </w:rPr>
              <w:t>UI-0</w:t>
            </w:r>
            <w:r>
              <w:rPr>
                <w:rFonts w:ascii="Calibri" w:hAnsi="Calibri" w:cs="Book Antiqua"/>
              </w:rPr>
              <w:t>7</w:t>
            </w:r>
          </w:p>
        </w:tc>
      </w:tr>
      <w:tr w:rsidR="005D7FB2" w:rsidRPr="000072D4" w14:paraId="506F4CB9" w14:textId="77777777">
        <w:trPr>
          <w:jc w:val="center"/>
        </w:trPr>
        <w:tc>
          <w:tcPr>
            <w:tcW w:w="2001" w:type="dxa"/>
            <w:shd w:val="clear" w:color="auto" w:fill="DBDBDB" w:themeFill="accent3" w:themeFillTint="66"/>
          </w:tcPr>
          <w:p w14:paraId="19427F3A" w14:textId="77777777" w:rsidR="005D7FB2" w:rsidRPr="000072D4" w:rsidRDefault="005D7FB2">
            <w:pPr>
              <w:ind w:left="-59"/>
              <w:jc w:val="both"/>
              <w:rPr>
                <w:rFonts w:ascii="Calibri" w:hAnsi="Calibri" w:cs="Book Antiqua"/>
                <w:b/>
                <w:bCs/>
              </w:rPr>
            </w:pPr>
            <w:r w:rsidRPr="000072D4">
              <w:rPr>
                <w:rFonts w:ascii="Calibri" w:hAnsi="Calibri" w:cs="Book Antiqua"/>
                <w:b/>
                <w:bCs/>
              </w:rPr>
              <w:t>Descripción:</w:t>
            </w:r>
          </w:p>
        </w:tc>
        <w:tc>
          <w:tcPr>
            <w:tcW w:w="5087" w:type="dxa"/>
          </w:tcPr>
          <w:p w14:paraId="2717A059" w14:textId="3E8CC302" w:rsidR="005D7FB2" w:rsidRPr="000072D4" w:rsidRDefault="005D7FB2">
            <w:pPr>
              <w:spacing w:line="259" w:lineRule="auto"/>
              <w:ind w:left="13"/>
              <w:jc w:val="both"/>
              <w:rPr>
                <w:rFonts w:ascii="Calibri" w:hAnsi="Calibri" w:cs="Book Antiqua"/>
              </w:rPr>
            </w:pPr>
            <w:r>
              <w:rPr>
                <w:rFonts w:ascii="Calibri" w:hAnsi="Calibri" w:cs="Book Antiqua"/>
              </w:rPr>
              <w:t>Modificar hotel</w:t>
            </w:r>
          </w:p>
        </w:tc>
      </w:tr>
      <w:tr w:rsidR="005D7FB2" w:rsidRPr="000072D4" w14:paraId="6B89C321" w14:textId="77777777">
        <w:trPr>
          <w:jc w:val="center"/>
        </w:trPr>
        <w:tc>
          <w:tcPr>
            <w:tcW w:w="2001" w:type="dxa"/>
            <w:shd w:val="clear" w:color="auto" w:fill="DBDBDB" w:themeFill="accent3" w:themeFillTint="66"/>
          </w:tcPr>
          <w:p w14:paraId="58DF3F9B" w14:textId="77777777" w:rsidR="005D7FB2" w:rsidRPr="000072D4" w:rsidRDefault="005D7FB2">
            <w:pPr>
              <w:ind w:left="-59"/>
              <w:jc w:val="both"/>
              <w:rPr>
                <w:rFonts w:ascii="Calibri" w:hAnsi="Calibri" w:cs="Book Antiqua"/>
                <w:b/>
                <w:bCs/>
              </w:rPr>
            </w:pPr>
            <w:r w:rsidRPr="000072D4">
              <w:rPr>
                <w:rFonts w:ascii="Calibri" w:hAnsi="Calibri" w:cs="Book Antiqua"/>
                <w:b/>
                <w:bCs/>
              </w:rPr>
              <w:t>Reqs. asociados:</w:t>
            </w:r>
          </w:p>
        </w:tc>
        <w:tc>
          <w:tcPr>
            <w:tcW w:w="5087" w:type="dxa"/>
          </w:tcPr>
          <w:p w14:paraId="0797F474" w14:textId="23DD3FDA" w:rsidR="005D7FB2" w:rsidRPr="000072D4" w:rsidRDefault="005D7FB2">
            <w:pPr>
              <w:jc w:val="both"/>
            </w:pPr>
            <w:r w:rsidRPr="000072D4">
              <w:t>RF-</w:t>
            </w:r>
            <w:r w:rsidR="00321562">
              <w:t>2</w:t>
            </w:r>
          </w:p>
        </w:tc>
      </w:tr>
      <w:tr w:rsidR="005D7FB2" w:rsidRPr="000072D4" w14:paraId="10F9F550" w14:textId="77777777">
        <w:trPr>
          <w:jc w:val="center"/>
        </w:trPr>
        <w:tc>
          <w:tcPr>
            <w:tcW w:w="2001" w:type="dxa"/>
            <w:shd w:val="clear" w:color="auto" w:fill="DBDBDB" w:themeFill="accent3" w:themeFillTint="66"/>
          </w:tcPr>
          <w:p w14:paraId="1F0FC3A6" w14:textId="77777777" w:rsidR="005D7FB2" w:rsidRPr="000072D4" w:rsidRDefault="005D7FB2">
            <w:pPr>
              <w:ind w:left="-59"/>
              <w:jc w:val="both"/>
              <w:rPr>
                <w:rFonts w:ascii="Calibri" w:hAnsi="Calibri" w:cs="Book Antiqua"/>
                <w:b/>
                <w:bCs/>
              </w:rPr>
            </w:pPr>
            <w:r w:rsidRPr="000072D4">
              <w:rPr>
                <w:rFonts w:ascii="Calibri" w:hAnsi="Calibri" w:cs="Book Antiqua"/>
                <w:b/>
                <w:bCs/>
              </w:rPr>
              <w:t>CU asociados:</w:t>
            </w:r>
          </w:p>
        </w:tc>
        <w:tc>
          <w:tcPr>
            <w:tcW w:w="5087" w:type="dxa"/>
          </w:tcPr>
          <w:p w14:paraId="3AD1781E" w14:textId="6CA6D7A9" w:rsidR="005D7FB2" w:rsidRPr="000072D4" w:rsidRDefault="005D7FB2">
            <w:pPr>
              <w:ind w:left="13"/>
              <w:jc w:val="both"/>
              <w:rPr>
                <w:rFonts w:ascii="Calibri" w:hAnsi="Calibri" w:cs="Book Antiqua"/>
              </w:rPr>
            </w:pPr>
            <w:r w:rsidRPr="000072D4">
              <w:rPr>
                <w:rFonts w:ascii="Calibri" w:hAnsi="Calibri" w:cs="Book Antiqua"/>
              </w:rPr>
              <w:t>CU-</w:t>
            </w:r>
            <w:r w:rsidR="000E7622">
              <w:rPr>
                <w:rFonts w:ascii="Calibri" w:hAnsi="Calibri" w:cs="Book Antiqua"/>
              </w:rPr>
              <w:t>6</w:t>
            </w:r>
          </w:p>
        </w:tc>
      </w:tr>
      <w:tr w:rsidR="005D7FB2" w:rsidRPr="000072D4" w14:paraId="0018B3AA" w14:textId="77777777">
        <w:trPr>
          <w:jc w:val="center"/>
        </w:trPr>
        <w:tc>
          <w:tcPr>
            <w:tcW w:w="2001" w:type="dxa"/>
            <w:shd w:val="clear" w:color="auto" w:fill="DBDBDB" w:themeFill="accent3" w:themeFillTint="66"/>
          </w:tcPr>
          <w:p w14:paraId="6044AC71" w14:textId="77777777" w:rsidR="005D7FB2" w:rsidRPr="000072D4" w:rsidRDefault="005D7FB2">
            <w:pPr>
              <w:ind w:left="-59"/>
              <w:jc w:val="both"/>
              <w:rPr>
                <w:rFonts w:ascii="Calibri" w:hAnsi="Calibri" w:cs="Book Antiqua"/>
                <w:b/>
                <w:bCs/>
              </w:rPr>
            </w:pPr>
            <w:r w:rsidRPr="000072D4">
              <w:rPr>
                <w:rFonts w:ascii="Calibri" w:hAnsi="Calibri" w:cs="Book Antiqua"/>
                <w:b/>
                <w:bCs/>
              </w:rPr>
              <w:t>Esc. Asociados:</w:t>
            </w:r>
          </w:p>
        </w:tc>
        <w:tc>
          <w:tcPr>
            <w:tcW w:w="5087" w:type="dxa"/>
          </w:tcPr>
          <w:p w14:paraId="45985599" w14:textId="0A1C37CA" w:rsidR="005D7FB2" w:rsidRPr="000072D4" w:rsidRDefault="005D7FB2">
            <w:pPr>
              <w:ind w:left="13"/>
              <w:jc w:val="both"/>
              <w:rPr>
                <w:rFonts w:ascii="Calibri" w:hAnsi="Calibri" w:cs="Book Antiqua"/>
              </w:rPr>
            </w:pPr>
            <w:r w:rsidRPr="000072D4">
              <w:rPr>
                <w:rFonts w:ascii="Calibri" w:hAnsi="Calibri" w:cs="Book Antiqua"/>
              </w:rPr>
              <w:t>ES-</w:t>
            </w:r>
            <w:r w:rsidR="000E7622">
              <w:rPr>
                <w:rFonts w:ascii="Calibri" w:hAnsi="Calibri" w:cs="Book Antiqua"/>
              </w:rPr>
              <w:t>6</w:t>
            </w:r>
            <w:r w:rsidRPr="000072D4">
              <w:rPr>
                <w:rFonts w:ascii="Calibri" w:hAnsi="Calibri" w:cs="Book Antiqua"/>
              </w:rPr>
              <w:t>.1</w:t>
            </w:r>
          </w:p>
        </w:tc>
      </w:tr>
    </w:tbl>
    <w:p w14:paraId="57F9FA0F" w14:textId="77777777" w:rsidR="4A0B6970" w:rsidRDefault="4A0B6970" w:rsidP="4A0B6970"/>
    <w:p w14:paraId="4962ACBD" w14:textId="7B571CD4" w:rsidR="4A0B6970" w:rsidRDefault="4A0B6970" w:rsidP="4A0B6970">
      <w:pPr>
        <w:jc w:val="center"/>
      </w:pPr>
      <w:r>
        <w:rPr>
          <w:noProof/>
        </w:rPr>
        <w:drawing>
          <wp:inline distT="0" distB="0" distL="0" distR="0" wp14:anchorId="6CDDA4A5" wp14:editId="28C90140">
            <wp:extent cx="4538736" cy="2988000"/>
            <wp:effectExtent l="0" t="0" r="0" b="3175"/>
            <wp:docPr id="1917285049" name="Picture 191728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38736" cy="2988000"/>
                    </a:xfrm>
                    <a:prstGeom prst="rect">
                      <a:avLst/>
                    </a:prstGeom>
                  </pic:spPr>
                </pic:pic>
              </a:graphicData>
            </a:graphic>
          </wp:inline>
        </w:drawing>
      </w:r>
    </w:p>
    <w:p w14:paraId="05A00321" w14:textId="77777777" w:rsidR="005622AD" w:rsidRDefault="005622AD" w:rsidP="005D7FB2">
      <w:pPr>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21562" w:rsidRPr="000072D4" w14:paraId="316D0055" w14:textId="77777777">
        <w:trPr>
          <w:jc w:val="center"/>
        </w:trPr>
        <w:tc>
          <w:tcPr>
            <w:tcW w:w="2001" w:type="dxa"/>
            <w:shd w:val="clear" w:color="auto" w:fill="DBDBDB" w:themeFill="accent3" w:themeFillTint="66"/>
          </w:tcPr>
          <w:p w14:paraId="3427296B" w14:textId="77777777" w:rsidR="00321562" w:rsidRPr="000072D4" w:rsidRDefault="00321562">
            <w:pPr>
              <w:ind w:left="-59"/>
              <w:jc w:val="both"/>
              <w:rPr>
                <w:rFonts w:ascii="Calibri" w:hAnsi="Calibri" w:cs="Book Antiqua"/>
                <w:b/>
                <w:bCs/>
              </w:rPr>
            </w:pPr>
            <w:r w:rsidRPr="000072D4">
              <w:rPr>
                <w:rFonts w:ascii="Calibri" w:hAnsi="Calibri" w:cs="Book Antiqua"/>
                <w:b/>
                <w:bCs/>
              </w:rPr>
              <w:t>ID Ref:</w:t>
            </w:r>
          </w:p>
        </w:tc>
        <w:tc>
          <w:tcPr>
            <w:tcW w:w="5087" w:type="dxa"/>
          </w:tcPr>
          <w:p w14:paraId="5D6CC922" w14:textId="58C23432" w:rsidR="00321562" w:rsidRPr="000072D4" w:rsidRDefault="00321562">
            <w:pPr>
              <w:ind w:left="13"/>
              <w:jc w:val="both"/>
              <w:rPr>
                <w:rFonts w:ascii="Calibri" w:hAnsi="Calibri" w:cs="Book Antiqua"/>
              </w:rPr>
            </w:pPr>
            <w:r w:rsidRPr="000072D4">
              <w:rPr>
                <w:rFonts w:ascii="Calibri" w:hAnsi="Calibri" w:cs="Book Antiqua"/>
              </w:rPr>
              <w:t>UI-0</w:t>
            </w:r>
            <w:r w:rsidR="005622AD">
              <w:rPr>
                <w:rFonts w:ascii="Calibri" w:hAnsi="Calibri" w:cs="Book Antiqua"/>
              </w:rPr>
              <w:t>8</w:t>
            </w:r>
          </w:p>
        </w:tc>
      </w:tr>
      <w:tr w:rsidR="00321562" w:rsidRPr="000072D4" w14:paraId="0A2D904C" w14:textId="77777777">
        <w:trPr>
          <w:jc w:val="center"/>
        </w:trPr>
        <w:tc>
          <w:tcPr>
            <w:tcW w:w="2001" w:type="dxa"/>
            <w:shd w:val="clear" w:color="auto" w:fill="DBDBDB" w:themeFill="accent3" w:themeFillTint="66"/>
          </w:tcPr>
          <w:p w14:paraId="3DB294B2" w14:textId="77777777" w:rsidR="00321562" w:rsidRPr="000072D4" w:rsidRDefault="00321562">
            <w:pPr>
              <w:ind w:left="-59"/>
              <w:jc w:val="both"/>
              <w:rPr>
                <w:rFonts w:ascii="Calibri" w:hAnsi="Calibri" w:cs="Book Antiqua"/>
                <w:b/>
                <w:bCs/>
              </w:rPr>
            </w:pPr>
            <w:r w:rsidRPr="000072D4">
              <w:rPr>
                <w:rFonts w:ascii="Calibri" w:hAnsi="Calibri" w:cs="Book Antiqua"/>
                <w:b/>
                <w:bCs/>
              </w:rPr>
              <w:t>Descripción:</w:t>
            </w:r>
          </w:p>
        </w:tc>
        <w:tc>
          <w:tcPr>
            <w:tcW w:w="5087" w:type="dxa"/>
          </w:tcPr>
          <w:p w14:paraId="06FF4603" w14:textId="3063DDC9" w:rsidR="00321562" w:rsidRPr="000072D4" w:rsidRDefault="00BC0740">
            <w:pPr>
              <w:spacing w:line="259" w:lineRule="auto"/>
              <w:ind w:left="13"/>
              <w:jc w:val="both"/>
              <w:rPr>
                <w:rFonts w:ascii="Calibri" w:hAnsi="Calibri" w:cs="Book Antiqua"/>
              </w:rPr>
            </w:pPr>
            <w:r>
              <w:rPr>
                <w:rFonts w:ascii="Calibri" w:hAnsi="Calibri" w:cs="Book Antiqua"/>
              </w:rPr>
              <w:t>Consultar</w:t>
            </w:r>
            <w:r w:rsidR="00321562">
              <w:rPr>
                <w:rFonts w:ascii="Calibri" w:hAnsi="Calibri" w:cs="Book Antiqua"/>
              </w:rPr>
              <w:t xml:space="preserve"> hotel</w:t>
            </w:r>
          </w:p>
        </w:tc>
      </w:tr>
      <w:tr w:rsidR="00321562" w:rsidRPr="000072D4" w14:paraId="28A78EE0" w14:textId="77777777">
        <w:trPr>
          <w:jc w:val="center"/>
        </w:trPr>
        <w:tc>
          <w:tcPr>
            <w:tcW w:w="2001" w:type="dxa"/>
            <w:shd w:val="clear" w:color="auto" w:fill="DBDBDB" w:themeFill="accent3" w:themeFillTint="66"/>
          </w:tcPr>
          <w:p w14:paraId="110577B9" w14:textId="77777777" w:rsidR="00321562" w:rsidRPr="000072D4" w:rsidRDefault="00321562">
            <w:pPr>
              <w:ind w:left="-59"/>
              <w:jc w:val="both"/>
              <w:rPr>
                <w:rFonts w:ascii="Calibri" w:hAnsi="Calibri" w:cs="Book Antiqua"/>
                <w:b/>
                <w:bCs/>
              </w:rPr>
            </w:pPr>
            <w:r w:rsidRPr="000072D4">
              <w:rPr>
                <w:rFonts w:ascii="Calibri" w:hAnsi="Calibri" w:cs="Book Antiqua"/>
                <w:b/>
                <w:bCs/>
              </w:rPr>
              <w:t>Reqs. asociados:</w:t>
            </w:r>
          </w:p>
        </w:tc>
        <w:tc>
          <w:tcPr>
            <w:tcW w:w="5087" w:type="dxa"/>
          </w:tcPr>
          <w:p w14:paraId="19CEABF5" w14:textId="17256A1F" w:rsidR="00321562" w:rsidRPr="000072D4" w:rsidRDefault="00321562">
            <w:pPr>
              <w:jc w:val="both"/>
            </w:pPr>
            <w:r w:rsidRPr="000072D4">
              <w:t>RF-</w:t>
            </w:r>
            <w:r w:rsidR="00362823">
              <w:t>9</w:t>
            </w:r>
          </w:p>
        </w:tc>
      </w:tr>
      <w:tr w:rsidR="00321562" w:rsidRPr="000072D4" w14:paraId="06B2919B" w14:textId="77777777">
        <w:trPr>
          <w:jc w:val="center"/>
        </w:trPr>
        <w:tc>
          <w:tcPr>
            <w:tcW w:w="2001" w:type="dxa"/>
            <w:shd w:val="clear" w:color="auto" w:fill="DBDBDB" w:themeFill="accent3" w:themeFillTint="66"/>
          </w:tcPr>
          <w:p w14:paraId="3F20FC0B" w14:textId="77777777" w:rsidR="00321562" w:rsidRPr="000072D4" w:rsidRDefault="00321562">
            <w:pPr>
              <w:ind w:left="-59"/>
              <w:jc w:val="both"/>
              <w:rPr>
                <w:rFonts w:ascii="Calibri" w:hAnsi="Calibri" w:cs="Book Antiqua"/>
                <w:b/>
                <w:bCs/>
              </w:rPr>
            </w:pPr>
            <w:r w:rsidRPr="000072D4">
              <w:rPr>
                <w:rFonts w:ascii="Calibri" w:hAnsi="Calibri" w:cs="Book Antiqua"/>
                <w:b/>
                <w:bCs/>
              </w:rPr>
              <w:t>CU asociados:</w:t>
            </w:r>
          </w:p>
        </w:tc>
        <w:tc>
          <w:tcPr>
            <w:tcW w:w="5087" w:type="dxa"/>
          </w:tcPr>
          <w:p w14:paraId="6F721593" w14:textId="72FDEB31" w:rsidR="00321562" w:rsidRPr="000072D4" w:rsidRDefault="00321562">
            <w:pPr>
              <w:ind w:left="13"/>
              <w:jc w:val="both"/>
              <w:rPr>
                <w:rFonts w:ascii="Calibri" w:hAnsi="Calibri" w:cs="Book Antiqua"/>
              </w:rPr>
            </w:pPr>
            <w:r w:rsidRPr="000072D4">
              <w:rPr>
                <w:rFonts w:ascii="Calibri" w:hAnsi="Calibri" w:cs="Book Antiqua"/>
              </w:rPr>
              <w:t>CU-</w:t>
            </w:r>
            <w:r w:rsidR="00BC0740">
              <w:rPr>
                <w:rFonts w:ascii="Calibri" w:hAnsi="Calibri" w:cs="Book Antiqua"/>
              </w:rPr>
              <w:t>7</w:t>
            </w:r>
          </w:p>
        </w:tc>
      </w:tr>
      <w:tr w:rsidR="00321562" w:rsidRPr="000072D4" w14:paraId="52A07061" w14:textId="77777777">
        <w:trPr>
          <w:jc w:val="center"/>
        </w:trPr>
        <w:tc>
          <w:tcPr>
            <w:tcW w:w="2001" w:type="dxa"/>
            <w:shd w:val="clear" w:color="auto" w:fill="DBDBDB" w:themeFill="accent3" w:themeFillTint="66"/>
          </w:tcPr>
          <w:p w14:paraId="0B889BB0" w14:textId="77777777" w:rsidR="00321562" w:rsidRPr="000072D4" w:rsidRDefault="00321562">
            <w:pPr>
              <w:ind w:left="-59"/>
              <w:jc w:val="both"/>
              <w:rPr>
                <w:rFonts w:ascii="Calibri" w:hAnsi="Calibri" w:cs="Book Antiqua"/>
                <w:b/>
                <w:bCs/>
              </w:rPr>
            </w:pPr>
            <w:r w:rsidRPr="000072D4">
              <w:rPr>
                <w:rFonts w:ascii="Calibri" w:hAnsi="Calibri" w:cs="Book Antiqua"/>
                <w:b/>
                <w:bCs/>
              </w:rPr>
              <w:t>Esc. Asociados:</w:t>
            </w:r>
          </w:p>
        </w:tc>
        <w:tc>
          <w:tcPr>
            <w:tcW w:w="5087" w:type="dxa"/>
          </w:tcPr>
          <w:p w14:paraId="12C96124" w14:textId="07D9D299" w:rsidR="00321562" w:rsidRPr="000072D4" w:rsidRDefault="00321562">
            <w:pPr>
              <w:ind w:left="13"/>
              <w:jc w:val="both"/>
              <w:rPr>
                <w:rFonts w:ascii="Calibri" w:hAnsi="Calibri" w:cs="Book Antiqua"/>
              </w:rPr>
            </w:pPr>
            <w:r w:rsidRPr="000072D4">
              <w:rPr>
                <w:rFonts w:ascii="Calibri" w:hAnsi="Calibri" w:cs="Book Antiqua"/>
              </w:rPr>
              <w:t>ES-</w:t>
            </w:r>
            <w:r w:rsidR="00BC0740">
              <w:rPr>
                <w:rFonts w:ascii="Calibri" w:hAnsi="Calibri" w:cs="Book Antiqua"/>
              </w:rPr>
              <w:t>7</w:t>
            </w:r>
            <w:r w:rsidRPr="000072D4">
              <w:rPr>
                <w:rFonts w:ascii="Calibri" w:hAnsi="Calibri" w:cs="Book Antiqua"/>
              </w:rPr>
              <w:t>.1</w:t>
            </w:r>
          </w:p>
        </w:tc>
      </w:tr>
    </w:tbl>
    <w:p w14:paraId="3EED6421" w14:textId="77777777" w:rsidR="00321562" w:rsidRDefault="00321562" w:rsidP="005D7FB2">
      <w:pPr>
        <w:jc w:val="center"/>
      </w:pPr>
    </w:p>
    <w:p w14:paraId="17484390" w14:textId="6FC049B2" w:rsidR="6825FABB" w:rsidRDefault="00BC0740" w:rsidP="6825FABB">
      <w:pPr>
        <w:jc w:val="center"/>
      </w:pPr>
      <w:r>
        <w:rPr>
          <w:noProof/>
        </w:rPr>
        <w:drawing>
          <wp:inline distT="0" distB="0" distL="0" distR="0" wp14:anchorId="3ED83743" wp14:editId="7D831DD8">
            <wp:extent cx="4524416" cy="2988000"/>
            <wp:effectExtent l="0" t="0" r="0" b="3175"/>
            <wp:docPr id="1265072096" name="Picture 12650720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2096" name="Picture 1265072096" descr="Interfaz de usuario gráfica, Aplicación&#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4524416" cy="2988000"/>
                    </a:xfrm>
                    <a:prstGeom prst="rect">
                      <a:avLst/>
                    </a:prstGeom>
                  </pic:spPr>
                </pic:pic>
              </a:graphicData>
            </a:graphic>
          </wp:inline>
        </w:drawing>
      </w:r>
    </w:p>
    <w:p w14:paraId="2A92D99E" w14:textId="579B505C" w:rsidR="6825FABB" w:rsidRDefault="6825FABB" w:rsidP="6825FABB">
      <w:pPr>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A6515" w:rsidRPr="000072D4" w14:paraId="1A3FAD1A" w14:textId="77777777">
        <w:trPr>
          <w:jc w:val="center"/>
        </w:trPr>
        <w:tc>
          <w:tcPr>
            <w:tcW w:w="2001" w:type="dxa"/>
            <w:shd w:val="clear" w:color="auto" w:fill="DBDBDB" w:themeFill="accent3" w:themeFillTint="66"/>
          </w:tcPr>
          <w:p w14:paraId="1C4AE677" w14:textId="77777777" w:rsidR="00CA6515" w:rsidRPr="000072D4" w:rsidRDefault="00CA6515">
            <w:pPr>
              <w:ind w:left="-59"/>
              <w:jc w:val="both"/>
              <w:rPr>
                <w:rFonts w:ascii="Calibri" w:hAnsi="Calibri" w:cs="Book Antiqua"/>
                <w:b/>
                <w:bCs/>
              </w:rPr>
            </w:pPr>
            <w:r w:rsidRPr="000072D4">
              <w:rPr>
                <w:rFonts w:ascii="Calibri" w:hAnsi="Calibri" w:cs="Book Antiqua"/>
                <w:b/>
                <w:bCs/>
              </w:rPr>
              <w:t>ID Ref:</w:t>
            </w:r>
          </w:p>
        </w:tc>
        <w:tc>
          <w:tcPr>
            <w:tcW w:w="5087" w:type="dxa"/>
          </w:tcPr>
          <w:p w14:paraId="0078180F" w14:textId="294323FC" w:rsidR="00CA6515" w:rsidRPr="000072D4" w:rsidRDefault="00CA6515">
            <w:pPr>
              <w:ind w:left="13"/>
              <w:jc w:val="both"/>
              <w:rPr>
                <w:rFonts w:ascii="Calibri" w:hAnsi="Calibri" w:cs="Book Antiqua"/>
              </w:rPr>
            </w:pPr>
            <w:r w:rsidRPr="000072D4">
              <w:rPr>
                <w:rFonts w:ascii="Calibri" w:hAnsi="Calibri" w:cs="Book Antiqua"/>
              </w:rPr>
              <w:t>UI-0</w:t>
            </w:r>
            <w:r w:rsidR="00975C12">
              <w:rPr>
                <w:rFonts w:ascii="Calibri" w:hAnsi="Calibri" w:cs="Book Antiqua"/>
              </w:rPr>
              <w:t>9</w:t>
            </w:r>
          </w:p>
        </w:tc>
      </w:tr>
      <w:tr w:rsidR="00CA6515" w:rsidRPr="000072D4" w14:paraId="75AA0C41" w14:textId="77777777">
        <w:trPr>
          <w:jc w:val="center"/>
        </w:trPr>
        <w:tc>
          <w:tcPr>
            <w:tcW w:w="2001" w:type="dxa"/>
            <w:shd w:val="clear" w:color="auto" w:fill="DBDBDB" w:themeFill="accent3" w:themeFillTint="66"/>
          </w:tcPr>
          <w:p w14:paraId="17E07406" w14:textId="77777777" w:rsidR="00CA6515" w:rsidRPr="000072D4" w:rsidRDefault="00CA6515">
            <w:pPr>
              <w:ind w:left="-59"/>
              <w:jc w:val="both"/>
              <w:rPr>
                <w:rFonts w:ascii="Calibri" w:hAnsi="Calibri" w:cs="Book Antiqua"/>
                <w:b/>
                <w:bCs/>
              </w:rPr>
            </w:pPr>
            <w:r w:rsidRPr="000072D4">
              <w:rPr>
                <w:rFonts w:ascii="Calibri" w:hAnsi="Calibri" w:cs="Book Antiqua"/>
                <w:b/>
                <w:bCs/>
              </w:rPr>
              <w:t>Descripción:</w:t>
            </w:r>
          </w:p>
        </w:tc>
        <w:tc>
          <w:tcPr>
            <w:tcW w:w="5087" w:type="dxa"/>
          </w:tcPr>
          <w:p w14:paraId="18CFC44A" w14:textId="69014EA3" w:rsidR="00CA6515" w:rsidRPr="000072D4" w:rsidRDefault="008F4F22">
            <w:pPr>
              <w:spacing w:line="259" w:lineRule="auto"/>
              <w:ind w:left="13"/>
              <w:jc w:val="both"/>
              <w:rPr>
                <w:rFonts w:ascii="Calibri" w:hAnsi="Calibri" w:cs="Book Antiqua"/>
              </w:rPr>
            </w:pPr>
            <w:r>
              <w:rPr>
                <w:rFonts w:ascii="Calibri" w:hAnsi="Calibri" w:cs="Book Antiqua"/>
              </w:rPr>
              <w:t>Listar</w:t>
            </w:r>
            <w:r w:rsidR="00CA6515">
              <w:rPr>
                <w:rFonts w:ascii="Calibri" w:hAnsi="Calibri" w:cs="Book Antiqua"/>
              </w:rPr>
              <w:t xml:space="preserve"> hotel</w:t>
            </w:r>
            <w:r w:rsidR="00BB684C">
              <w:rPr>
                <w:rFonts w:ascii="Calibri" w:hAnsi="Calibri" w:cs="Book Antiqua"/>
              </w:rPr>
              <w:t>es</w:t>
            </w:r>
          </w:p>
        </w:tc>
      </w:tr>
      <w:tr w:rsidR="00CA6515" w:rsidRPr="000072D4" w14:paraId="0AD8A0F3" w14:textId="77777777">
        <w:trPr>
          <w:jc w:val="center"/>
        </w:trPr>
        <w:tc>
          <w:tcPr>
            <w:tcW w:w="2001" w:type="dxa"/>
            <w:shd w:val="clear" w:color="auto" w:fill="DBDBDB" w:themeFill="accent3" w:themeFillTint="66"/>
          </w:tcPr>
          <w:p w14:paraId="17A5191B" w14:textId="77777777" w:rsidR="00CA6515" w:rsidRPr="000072D4" w:rsidRDefault="00CA6515">
            <w:pPr>
              <w:ind w:left="-59"/>
              <w:jc w:val="both"/>
              <w:rPr>
                <w:rFonts w:ascii="Calibri" w:hAnsi="Calibri" w:cs="Book Antiqua"/>
                <w:b/>
                <w:bCs/>
              </w:rPr>
            </w:pPr>
            <w:r w:rsidRPr="000072D4">
              <w:rPr>
                <w:rFonts w:ascii="Calibri" w:hAnsi="Calibri" w:cs="Book Antiqua"/>
                <w:b/>
                <w:bCs/>
              </w:rPr>
              <w:t>Reqs. asociados:</w:t>
            </w:r>
          </w:p>
        </w:tc>
        <w:tc>
          <w:tcPr>
            <w:tcW w:w="5087" w:type="dxa"/>
          </w:tcPr>
          <w:p w14:paraId="33C0E9DD" w14:textId="1DF04F08" w:rsidR="00CA6515" w:rsidRPr="000072D4" w:rsidRDefault="00CA6515">
            <w:pPr>
              <w:jc w:val="both"/>
            </w:pPr>
            <w:r w:rsidRPr="000072D4">
              <w:t>RF-</w:t>
            </w:r>
            <w:r w:rsidR="00BB684C">
              <w:t>5</w:t>
            </w:r>
          </w:p>
        </w:tc>
      </w:tr>
      <w:tr w:rsidR="00CA6515" w:rsidRPr="000072D4" w14:paraId="70BD4790" w14:textId="77777777">
        <w:trPr>
          <w:jc w:val="center"/>
        </w:trPr>
        <w:tc>
          <w:tcPr>
            <w:tcW w:w="2001" w:type="dxa"/>
            <w:shd w:val="clear" w:color="auto" w:fill="DBDBDB" w:themeFill="accent3" w:themeFillTint="66"/>
          </w:tcPr>
          <w:p w14:paraId="33A33FB4" w14:textId="77777777" w:rsidR="00CA6515" w:rsidRPr="000072D4" w:rsidRDefault="00CA6515">
            <w:pPr>
              <w:ind w:left="-59"/>
              <w:jc w:val="both"/>
              <w:rPr>
                <w:rFonts w:ascii="Calibri" w:hAnsi="Calibri" w:cs="Book Antiqua"/>
                <w:b/>
                <w:bCs/>
              </w:rPr>
            </w:pPr>
            <w:r w:rsidRPr="000072D4">
              <w:rPr>
                <w:rFonts w:ascii="Calibri" w:hAnsi="Calibri" w:cs="Book Antiqua"/>
                <w:b/>
                <w:bCs/>
              </w:rPr>
              <w:t>CU asociados:</w:t>
            </w:r>
          </w:p>
        </w:tc>
        <w:tc>
          <w:tcPr>
            <w:tcW w:w="5087" w:type="dxa"/>
          </w:tcPr>
          <w:p w14:paraId="18CFA36D" w14:textId="68912089" w:rsidR="00CA6515" w:rsidRPr="000072D4" w:rsidRDefault="00CA6515">
            <w:pPr>
              <w:ind w:left="13"/>
              <w:jc w:val="both"/>
              <w:rPr>
                <w:rFonts w:ascii="Calibri" w:hAnsi="Calibri" w:cs="Book Antiqua"/>
              </w:rPr>
            </w:pPr>
            <w:r w:rsidRPr="000072D4">
              <w:rPr>
                <w:rFonts w:ascii="Calibri" w:hAnsi="Calibri" w:cs="Book Antiqua"/>
              </w:rPr>
              <w:t>CU-</w:t>
            </w:r>
            <w:r w:rsidR="00761569">
              <w:rPr>
                <w:rFonts w:ascii="Calibri" w:hAnsi="Calibri" w:cs="Book Antiqua"/>
              </w:rPr>
              <w:t>8</w:t>
            </w:r>
          </w:p>
        </w:tc>
      </w:tr>
      <w:tr w:rsidR="00CA6515" w:rsidRPr="000072D4" w14:paraId="616C67FD" w14:textId="77777777">
        <w:trPr>
          <w:jc w:val="center"/>
        </w:trPr>
        <w:tc>
          <w:tcPr>
            <w:tcW w:w="2001" w:type="dxa"/>
            <w:shd w:val="clear" w:color="auto" w:fill="DBDBDB" w:themeFill="accent3" w:themeFillTint="66"/>
          </w:tcPr>
          <w:p w14:paraId="286F5DA5" w14:textId="77777777" w:rsidR="00CA6515" w:rsidRPr="000072D4" w:rsidRDefault="00CA6515">
            <w:pPr>
              <w:ind w:left="-59"/>
              <w:jc w:val="both"/>
              <w:rPr>
                <w:rFonts w:ascii="Calibri" w:hAnsi="Calibri" w:cs="Book Antiqua"/>
                <w:b/>
                <w:bCs/>
              </w:rPr>
            </w:pPr>
            <w:r w:rsidRPr="000072D4">
              <w:rPr>
                <w:rFonts w:ascii="Calibri" w:hAnsi="Calibri" w:cs="Book Antiqua"/>
                <w:b/>
                <w:bCs/>
              </w:rPr>
              <w:t>Esc. Asociados:</w:t>
            </w:r>
          </w:p>
        </w:tc>
        <w:tc>
          <w:tcPr>
            <w:tcW w:w="5087" w:type="dxa"/>
          </w:tcPr>
          <w:p w14:paraId="53684002" w14:textId="0D27C236" w:rsidR="00CA6515" w:rsidRPr="000072D4" w:rsidRDefault="00CA6515">
            <w:pPr>
              <w:ind w:left="13"/>
              <w:jc w:val="both"/>
              <w:rPr>
                <w:rFonts w:ascii="Calibri" w:hAnsi="Calibri" w:cs="Book Antiqua"/>
              </w:rPr>
            </w:pPr>
            <w:r w:rsidRPr="000072D4">
              <w:rPr>
                <w:rFonts w:ascii="Calibri" w:hAnsi="Calibri" w:cs="Book Antiqua"/>
              </w:rPr>
              <w:t>ES-</w:t>
            </w:r>
            <w:r w:rsidR="00761569">
              <w:rPr>
                <w:rFonts w:ascii="Calibri" w:hAnsi="Calibri" w:cs="Book Antiqua"/>
              </w:rPr>
              <w:t>8</w:t>
            </w:r>
            <w:r w:rsidRPr="000072D4">
              <w:rPr>
                <w:rFonts w:ascii="Calibri" w:hAnsi="Calibri" w:cs="Book Antiqua"/>
              </w:rPr>
              <w:t>.1</w:t>
            </w:r>
          </w:p>
        </w:tc>
      </w:tr>
    </w:tbl>
    <w:p w14:paraId="27596E3F" w14:textId="20CDEDD1" w:rsidR="6825FABB" w:rsidRDefault="6825FABB" w:rsidP="6825FABB">
      <w:pPr>
        <w:jc w:val="center"/>
      </w:pPr>
    </w:p>
    <w:p w14:paraId="50952B66" w14:textId="71D608F8" w:rsidR="6825FABB" w:rsidRDefault="54035D15" w:rsidP="6825FABB">
      <w:pPr>
        <w:jc w:val="center"/>
      </w:pPr>
      <w:r>
        <w:rPr>
          <w:noProof/>
        </w:rPr>
        <w:drawing>
          <wp:inline distT="0" distB="0" distL="0" distR="0" wp14:anchorId="4D0CD911" wp14:editId="11176A8C">
            <wp:extent cx="4482000" cy="2988000"/>
            <wp:effectExtent l="0" t="0" r="0" b="3175"/>
            <wp:docPr id="1706293168" name="Picture 170629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482000" cy="2988000"/>
                    </a:xfrm>
                    <a:prstGeom prst="rect">
                      <a:avLst/>
                    </a:prstGeom>
                  </pic:spPr>
                </pic:pic>
              </a:graphicData>
            </a:graphic>
          </wp:inline>
        </w:drawing>
      </w:r>
    </w:p>
    <w:p w14:paraId="05D1A4AC" w14:textId="77777777" w:rsidR="00E96118" w:rsidRDefault="00E96118" w:rsidP="54035D15">
      <w:pPr>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96118" w:rsidRPr="000072D4" w14:paraId="41C3AB49" w14:textId="77777777" w:rsidTr="006D0F8C">
        <w:trPr>
          <w:jc w:val="center"/>
        </w:trPr>
        <w:tc>
          <w:tcPr>
            <w:tcW w:w="2001" w:type="dxa"/>
            <w:shd w:val="clear" w:color="auto" w:fill="DBDBDB" w:themeFill="accent3" w:themeFillTint="66"/>
          </w:tcPr>
          <w:p w14:paraId="060D2A49" w14:textId="77777777" w:rsidR="00E96118" w:rsidRPr="000072D4" w:rsidRDefault="00E96118" w:rsidP="006D0F8C">
            <w:pPr>
              <w:ind w:left="-59"/>
              <w:jc w:val="both"/>
              <w:rPr>
                <w:rFonts w:ascii="Calibri" w:hAnsi="Calibri" w:cs="Book Antiqua"/>
                <w:b/>
                <w:bCs/>
              </w:rPr>
            </w:pPr>
            <w:r w:rsidRPr="000072D4">
              <w:rPr>
                <w:rFonts w:ascii="Calibri" w:hAnsi="Calibri" w:cs="Book Antiqua"/>
                <w:b/>
                <w:bCs/>
              </w:rPr>
              <w:t>ID Ref:</w:t>
            </w:r>
          </w:p>
        </w:tc>
        <w:tc>
          <w:tcPr>
            <w:tcW w:w="5087" w:type="dxa"/>
          </w:tcPr>
          <w:p w14:paraId="421BDB95" w14:textId="4EEE1519" w:rsidR="00E96118" w:rsidRPr="000072D4" w:rsidRDefault="00E96118" w:rsidP="006D0F8C">
            <w:pPr>
              <w:ind w:left="13"/>
              <w:jc w:val="both"/>
              <w:rPr>
                <w:rFonts w:ascii="Calibri" w:hAnsi="Calibri" w:cs="Book Antiqua"/>
              </w:rPr>
            </w:pPr>
            <w:r w:rsidRPr="000072D4">
              <w:rPr>
                <w:rFonts w:ascii="Calibri" w:hAnsi="Calibri" w:cs="Book Antiqua"/>
              </w:rPr>
              <w:t>UI-</w:t>
            </w:r>
            <w:r>
              <w:rPr>
                <w:rFonts w:ascii="Calibri" w:hAnsi="Calibri" w:cs="Book Antiqua"/>
              </w:rPr>
              <w:t>10</w:t>
            </w:r>
          </w:p>
        </w:tc>
      </w:tr>
      <w:tr w:rsidR="00E96118" w:rsidRPr="000072D4" w14:paraId="60AFBC97" w14:textId="77777777" w:rsidTr="006D0F8C">
        <w:trPr>
          <w:jc w:val="center"/>
        </w:trPr>
        <w:tc>
          <w:tcPr>
            <w:tcW w:w="2001" w:type="dxa"/>
            <w:shd w:val="clear" w:color="auto" w:fill="DBDBDB" w:themeFill="accent3" w:themeFillTint="66"/>
          </w:tcPr>
          <w:p w14:paraId="0A8EE64A" w14:textId="77777777" w:rsidR="00E96118" w:rsidRPr="000072D4" w:rsidRDefault="00E96118" w:rsidP="006D0F8C">
            <w:pPr>
              <w:ind w:left="-59"/>
              <w:jc w:val="both"/>
              <w:rPr>
                <w:rFonts w:ascii="Calibri" w:hAnsi="Calibri" w:cs="Book Antiqua"/>
                <w:b/>
                <w:bCs/>
              </w:rPr>
            </w:pPr>
            <w:r w:rsidRPr="000072D4">
              <w:rPr>
                <w:rFonts w:ascii="Calibri" w:hAnsi="Calibri" w:cs="Book Antiqua"/>
                <w:b/>
                <w:bCs/>
              </w:rPr>
              <w:t>Descripción:</w:t>
            </w:r>
          </w:p>
        </w:tc>
        <w:tc>
          <w:tcPr>
            <w:tcW w:w="5087" w:type="dxa"/>
          </w:tcPr>
          <w:p w14:paraId="27256566" w14:textId="0B3F765F" w:rsidR="00E96118" w:rsidRPr="000072D4" w:rsidRDefault="00E96118" w:rsidP="006D0F8C">
            <w:pPr>
              <w:spacing w:line="259" w:lineRule="auto"/>
              <w:ind w:left="13"/>
              <w:jc w:val="both"/>
              <w:rPr>
                <w:rFonts w:ascii="Calibri" w:hAnsi="Calibri" w:cs="Book Antiqua"/>
              </w:rPr>
            </w:pPr>
            <w:r>
              <w:rPr>
                <w:rFonts w:ascii="Calibri" w:hAnsi="Calibri" w:cs="Book Antiqua"/>
              </w:rPr>
              <w:t>Eliminar hotel</w:t>
            </w:r>
          </w:p>
        </w:tc>
      </w:tr>
      <w:tr w:rsidR="00E96118" w:rsidRPr="000072D4" w14:paraId="7730D802" w14:textId="77777777" w:rsidTr="006D0F8C">
        <w:trPr>
          <w:jc w:val="center"/>
        </w:trPr>
        <w:tc>
          <w:tcPr>
            <w:tcW w:w="2001" w:type="dxa"/>
            <w:shd w:val="clear" w:color="auto" w:fill="DBDBDB" w:themeFill="accent3" w:themeFillTint="66"/>
          </w:tcPr>
          <w:p w14:paraId="50E2D215" w14:textId="77777777" w:rsidR="00E96118" w:rsidRPr="000072D4" w:rsidRDefault="00E96118" w:rsidP="006D0F8C">
            <w:pPr>
              <w:ind w:left="-59"/>
              <w:jc w:val="both"/>
              <w:rPr>
                <w:rFonts w:ascii="Calibri" w:hAnsi="Calibri" w:cs="Book Antiqua"/>
                <w:b/>
                <w:bCs/>
              </w:rPr>
            </w:pPr>
            <w:r w:rsidRPr="000072D4">
              <w:rPr>
                <w:rFonts w:ascii="Calibri" w:hAnsi="Calibri" w:cs="Book Antiqua"/>
                <w:b/>
                <w:bCs/>
              </w:rPr>
              <w:t>Reqs. asociados:</w:t>
            </w:r>
          </w:p>
        </w:tc>
        <w:tc>
          <w:tcPr>
            <w:tcW w:w="5087" w:type="dxa"/>
          </w:tcPr>
          <w:p w14:paraId="28A258AE" w14:textId="47539AF0" w:rsidR="00E96118" w:rsidRPr="000072D4" w:rsidRDefault="00E96118" w:rsidP="006D0F8C">
            <w:pPr>
              <w:jc w:val="both"/>
            </w:pPr>
            <w:r w:rsidRPr="000072D4">
              <w:t>RF-</w:t>
            </w:r>
            <w:r w:rsidR="00764F88">
              <w:t>3</w:t>
            </w:r>
          </w:p>
        </w:tc>
      </w:tr>
      <w:tr w:rsidR="00E96118" w:rsidRPr="000072D4" w14:paraId="04EC5994" w14:textId="77777777" w:rsidTr="006D0F8C">
        <w:trPr>
          <w:jc w:val="center"/>
        </w:trPr>
        <w:tc>
          <w:tcPr>
            <w:tcW w:w="2001" w:type="dxa"/>
            <w:shd w:val="clear" w:color="auto" w:fill="DBDBDB" w:themeFill="accent3" w:themeFillTint="66"/>
          </w:tcPr>
          <w:p w14:paraId="27DBCBE6" w14:textId="77777777" w:rsidR="00E96118" w:rsidRPr="000072D4" w:rsidRDefault="00E96118" w:rsidP="006D0F8C">
            <w:pPr>
              <w:ind w:left="-59"/>
              <w:jc w:val="both"/>
              <w:rPr>
                <w:rFonts w:ascii="Calibri" w:hAnsi="Calibri" w:cs="Book Antiqua"/>
                <w:b/>
                <w:bCs/>
              </w:rPr>
            </w:pPr>
            <w:r w:rsidRPr="000072D4">
              <w:rPr>
                <w:rFonts w:ascii="Calibri" w:hAnsi="Calibri" w:cs="Book Antiqua"/>
                <w:b/>
                <w:bCs/>
              </w:rPr>
              <w:t>CU asociados:</w:t>
            </w:r>
          </w:p>
        </w:tc>
        <w:tc>
          <w:tcPr>
            <w:tcW w:w="5087" w:type="dxa"/>
          </w:tcPr>
          <w:p w14:paraId="362A041B" w14:textId="09D61081" w:rsidR="00E96118" w:rsidRPr="000072D4" w:rsidRDefault="00E96118" w:rsidP="006D0F8C">
            <w:pPr>
              <w:ind w:left="13"/>
              <w:jc w:val="both"/>
              <w:rPr>
                <w:rFonts w:ascii="Calibri" w:hAnsi="Calibri" w:cs="Book Antiqua"/>
              </w:rPr>
            </w:pPr>
            <w:r w:rsidRPr="000072D4">
              <w:rPr>
                <w:rFonts w:ascii="Calibri" w:hAnsi="Calibri" w:cs="Book Antiqua"/>
              </w:rPr>
              <w:t>CU-</w:t>
            </w:r>
            <w:r w:rsidR="00764F88">
              <w:rPr>
                <w:rFonts w:ascii="Calibri" w:hAnsi="Calibri" w:cs="Book Antiqua"/>
              </w:rPr>
              <w:t>20</w:t>
            </w:r>
          </w:p>
        </w:tc>
      </w:tr>
      <w:tr w:rsidR="00E96118" w:rsidRPr="000072D4" w14:paraId="3D5A5BA4" w14:textId="77777777" w:rsidTr="006D0F8C">
        <w:trPr>
          <w:jc w:val="center"/>
        </w:trPr>
        <w:tc>
          <w:tcPr>
            <w:tcW w:w="2001" w:type="dxa"/>
            <w:shd w:val="clear" w:color="auto" w:fill="DBDBDB" w:themeFill="accent3" w:themeFillTint="66"/>
          </w:tcPr>
          <w:p w14:paraId="7A35271A" w14:textId="77777777" w:rsidR="00E96118" w:rsidRPr="000072D4" w:rsidRDefault="00E96118" w:rsidP="006D0F8C">
            <w:pPr>
              <w:ind w:left="-59"/>
              <w:jc w:val="both"/>
              <w:rPr>
                <w:rFonts w:ascii="Calibri" w:hAnsi="Calibri" w:cs="Book Antiqua"/>
                <w:b/>
                <w:bCs/>
              </w:rPr>
            </w:pPr>
            <w:r w:rsidRPr="000072D4">
              <w:rPr>
                <w:rFonts w:ascii="Calibri" w:hAnsi="Calibri" w:cs="Book Antiqua"/>
                <w:b/>
                <w:bCs/>
              </w:rPr>
              <w:t>Esc. Asociados:</w:t>
            </w:r>
          </w:p>
        </w:tc>
        <w:tc>
          <w:tcPr>
            <w:tcW w:w="5087" w:type="dxa"/>
          </w:tcPr>
          <w:p w14:paraId="642A1451" w14:textId="68EAAC58" w:rsidR="00E96118" w:rsidRPr="000072D4" w:rsidRDefault="00E96118" w:rsidP="006D0F8C">
            <w:pPr>
              <w:ind w:left="13"/>
              <w:jc w:val="both"/>
              <w:rPr>
                <w:rFonts w:ascii="Calibri" w:hAnsi="Calibri" w:cs="Book Antiqua"/>
              </w:rPr>
            </w:pPr>
            <w:r w:rsidRPr="000072D4">
              <w:rPr>
                <w:rFonts w:ascii="Calibri" w:hAnsi="Calibri" w:cs="Book Antiqua"/>
              </w:rPr>
              <w:t>ES-</w:t>
            </w:r>
            <w:r w:rsidR="00764F88">
              <w:rPr>
                <w:rFonts w:ascii="Calibri" w:hAnsi="Calibri" w:cs="Book Antiqua"/>
              </w:rPr>
              <w:t>20</w:t>
            </w:r>
            <w:r w:rsidRPr="000072D4">
              <w:rPr>
                <w:rFonts w:ascii="Calibri" w:hAnsi="Calibri" w:cs="Book Antiqua"/>
              </w:rPr>
              <w:t>.1</w:t>
            </w:r>
          </w:p>
        </w:tc>
      </w:tr>
    </w:tbl>
    <w:p w14:paraId="64254D23" w14:textId="77777777" w:rsidR="00E96118" w:rsidRDefault="00E96118" w:rsidP="54035D15">
      <w:pPr>
        <w:jc w:val="center"/>
      </w:pPr>
    </w:p>
    <w:p w14:paraId="5BF9FC49" w14:textId="61A8F62C" w:rsidR="00764F88" w:rsidRDefault="00C40F2D" w:rsidP="54035D15">
      <w:pPr>
        <w:jc w:val="center"/>
      </w:pPr>
      <w:r w:rsidRPr="00C40F2D">
        <w:rPr>
          <w:noProof/>
        </w:rPr>
        <w:drawing>
          <wp:inline distT="0" distB="0" distL="0" distR="0" wp14:anchorId="29F8F165" wp14:editId="532876B5">
            <wp:extent cx="4892041" cy="2880000"/>
            <wp:effectExtent l="0" t="0" r="3810" b="0"/>
            <wp:docPr id="210609870" name="Imagen 2106098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70" name="Imagen 210609870" descr="Interfaz de usuario gráfica, Aplicación&#10;&#10;Descripción generada automáticamente"/>
                    <pic:cNvPicPr/>
                  </pic:nvPicPr>
                  <pic:blipFill>
                    <a:blip r:embed="rId123"/>
                    <a:stretch>
                      <a:fillRect/>
                    </a:stretch>
                  </pic:blipFill>
                  <pic:spPr>
                    <a:xfrm>
                      <a:off x="0" y="0"/>
                      <a:ext cx="4892041" cy="2880000"/>
                    </a:xfrm>
                    <a:prstGeom prst="rect">
                      <a:avLst/>
                    </a:prstGeom>
                  </pic:spPr>
                </pic:pic>
              </a:graphicData>
            </a:graphic>
          </wp:inline>
        </w:drawing>
      </w:r>
    </w:p>
    <w:p w14:paraId="121E4E99" w14:textId="2E7153BC" w:rsidR="4A0B6970" w:rsidRDefault="4A0B6970" w:rsidP="4A0B6970"/>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61569" w:rsidRPr="000072D4" w14:paraId="7240952A" w14:textId="77777777">
        <w:trPr>
          <w:jc w:val="center"/>
        </w:trPr>
        <w:tc>
          <w:tcPr>
            <w:tcW w:w="2001" w:type="dxa"/>
            <w:shd w:val="clear" w:color="auto" w:fill="DBDBDB" w:themeFill="accent3" w:themeFillTint="66"/>
          </w:tcPr>
          <w:p w14:paraId="690BA93F" w14:textId="77777777" w:rsidR="00761569" w:rsidRPr="000072D4" w:rsidRDefault="00761569">
            <w:pPr>
              <w:ind w:left="-59"/>
              <w:jc w:val="both"/>
              <w:rPr>
                <w:rFonts w:ascii="Calibri" w:hAnsi="Calibri" w:cs="Book Antiqua"/>
                <w:b/>
                <w:bCs/>
              </w:rPr>
            </w:pPr>
            <w:r w:rsidRPr="000072D4">
              <w:rPr>
                <w:rFonts w:ascii="Calibri" w:hAnsi="Calibri" w:cs="Book Antiqua"/>
                <w:b/>
                <w:bCs/>
              </w:rPr>
              <w:t>ID Ref:</w:t>
            </w:r>
          </w:p>
        </w:tc>
        <w:tc>
          <w:tcPr>
            <w:tcW w:w="5087" w:type="dxa"/>
          </w:tcPr>
          <w:p w14:paraId="7F68CAFF" w14:textId="5B8FE4EB" w:rsidR="00761569" w:rsidRPr="000072D4" w:rsidRDefault="00761569">
            <w:pPr>
              <w:ind w:left="13"/>
              <w:jc w:val="both"/>
              <w:rPr>
                <w:rFonts w:ascii="Calibri" w:hAnsi="Calibri" w:cs="Book Antiqua"/>
              </w:rPr>
            </w:pPr>
            <w:r w:rsidRPr="000072D4">
              <w:rPr>
                <w:rFonts w:ascii="Calibri" w:hAnsi="Calibri" w:cs="Book Antiqua"/>
              </w:rPr>
              <w:t>UI-</w:t>
            </w:r>
            <w:r>
              <w:rPr>
                <w:rFonts w:ascii="Calibri" w:hAnsi="Calibri" w:cs="Book Antiqua"/>
              </w:rPr>
              <w:t>1</w:t>
            </w:r>
            <w:r w:rsidR="00764F88">
              <w:rPr>
                <w:rFonts w:ascii="Calibri" w:hAnsi="Calibri" w:cs="Book Antiqua"/>
              </w:rPr>
              <w:t>1</w:t>
            </w:r>
          </w:p>
        </w:tc>
      </w:tr>
      <w:tr w:rsidR="00761569" w:rsidRPr="000072D4" w14:paraId="51018984" w14:textId="77777777">
        <w:trPr>
          <w:jc w:val="center"/>
        </w:trPr>
        <w:tc>
          <w:tcPr>
            <w:tcW w:w="2001" w:type="dxa"/>
            <w:shd w:val="clear" w:color="auto" w:fill="DBDBDB" w:themeFill="accent3" w:themeFillTint="66"/>
          </w:tcPr>
          <w:p w14:paraId="32A76844" w14:textId="77777777" w:rsidR="00761569" w:rsidRPr="000072D4" w:rsidRDefault="00761569">
            <w:pPr>
              <w:ind w:left="-59"/>
              <w:jc w:val="both"/>
              <w:rPr>
                <w:rFonts w:ascii="Calibri" w:hAnsi="Calibri" w:cs="Book Antiqua"/>
                <w:b/>
                <w:bCs/>
              </w:rPr>
            </w:pPr>
            <w:r w:rsidRPr="000072D4">
              <w:rPr>
                <w:rFonts w:ascii="Calibri" w:hAnsi="Calibri" w:cs="Book Antiqua"/>
                <w:b/>
                <w:bCs/>
              </w:rPr>
              <w:t>Descripción:</w:t>
            </w:r>
          </w:p>
        </w:tc>
        <w:tc>
          <w:tcPr>
            <w:tcW w:w="5087" w:type="dxa"/>
          </w:tcPr>
          <w:p w14:paraId="5B57C3DB" w14:textId="7E3A0276" w:rsidR="00761569" w:rsidRPr="000072D4" w:rsidRDefault="00761569">
            <w:pPr>
              <w:spacing w:line="259" w:lineRule="auto"/>
              <w:ind w:left="13"/>
              <w:jc w:val="both"/>
              <w:rPr>
                <w:rFonts w:ascii="Calibri" w:hAnsi="Calibri" w:cs="Book Antiqua"/>
              </w:rPr>
            </w:pPr>
            <w:r>
              <w:rPr>
                <w:rFonts w:ascii="Calibri" w:hAnsi="Calibri" w:cs="Book Antiqua"/>
              </w:rPr>
              <w:t>Registrar cliente</w:t>
            </w:r>
          </w:p>
        </w:tc>
      </w:tr>
      <w:tr w:rsidR="00761569" w:rsidRPr="000072D4" w14:paraId="14783ADC" w14:textId="77777777">
        <w:trPr>
          <w:jc w:val="center"/>
        </w:trPr>
        <w:tc>
          <w:tcPr>
            <w:tcW w:w="2001" w:type="dxa"/>
            <w:shd w:val="clear" w:color="auto" w:fill="DBDBDB" w:themeFill="accent3" w:themeFillTint="66"/>
          </w:tcPr>
          <w:p w14:paraId="43056871" w14:textId="77777777" w:rsidR="00761569" w:rsidRPr="000072D4" w:rsidRDefault="00761569">
            <w:pPr>
              <w:ind w:left="-59"/>
              <w:jc w:val="both"/>
              <w:rPr>
                <w:rFonts w:ascii="Calibri" w:hAnsi="Calibri" w:cs="Book Antiqua"/>
                <w:b/>
                <w:bCs/>
              </w:rPr>
            </w:pPr>
            <w:r w:rsidRPr="000072D4">
              <w:rPr>
                <w:rFonts w:ascii="Calibri" w:hAnsi="Calibri" w:cs="Book Antiqua"/>
                <w:b/>
                <w:bCs/>
              </w:rPr>
              <w:t>Reqs. asociados:</w:t>
            </w:r>
          </w:p>
        </w:tc>
        <w:tc>
          <w:tcPr>
            <w:tcW w:w="5087" w:type="dxa"/>
          </w:tcPr>
          <w:p w14:paraId="41848893" w14:textId="253DA516" w:rsidR="00761569" w:rsidRPr="000072D4" w:rsidRDefault="00761569">
            <w:pPr>
              <w:jc w:val="both"/>
            </w:pPr>
            <w:r w:rsidRPr="000072D4">
              <w:t>RF-</w:t>
            </w:r>
            <w:r w:rsidR="00C83524">
              <w:t>6</w:t>
            </w:r>
          </w:p>
        </w:tc>
      </w:tr>
      <w:tr w:rsidR="00761569" w:rsidRPr="000072D4" w14:paraId="029CF2E2" w14:textId="77777777">
        <w:trPr>
          <w:jc w:val="center"/>
        </w:trPr>
        <w:tc>
          <w:tcPr>
            <w:tcW w:w="2001" w:type="dxa"/>
            <w:shd w:val="clear" w:color="auto" w:fill="DBDBDB" w:themeFill="accent3" w:themeFillTint="66"/>
          </w:tcPr>
          <w:p w14:paraId="6376BA06" w14:textId="77777777" w:rsidR="00761569" w:rsidRPr="000072D4" w:rsidRDefault="00761569">
            <w:pPr>
              <w:ind w:left="-59"/>
              <w:jc w:val="both"/>
              <w:rPr>
                <w:rFonts w:ascii="Calibri" w:hAnsi="Calibri" w:cs="Book Antiqua"/>
                <w:b/>
                <w:bCs/>
              </w:rPr>
            </w:pPr>
            <w:r w:rsidRPr="000072D4">
              <w:rPr>
                <w:rFonts w:ascii="Calibri" w:hAnsi="Calibri" w:cs="Book Antiqua"/>
                <w:b/>
                <w:bCs/>
              </w:rPr>
              <w:t>CU asociados:</w:t>
            </w:r>
          </w:p>
        </w:tc>
        <w:tc>
          <w:tcPr>
            <w:tcW w:w="5087" w:type="dxa"/>
          </w:tcPr>
          <w:p w14:paraId="5CCB698B" w14:textId="50533A66" w:rsidR="00761569" w:rsidRPr="000072D4" w:rsidRDefault="00761569">
            <w:pPr>
              <w:ind w:left="13"/>
              <w:jc w:val="both"/>
              <w:rPr>
                <w:rFonts w:ascii="Calibri" w:hAnsi="Calibri" w:cs="Book Antiqua"/>
              </w:rPr>
            </w:pPr>
            <w:r w:rsidRPr="000072D4">
              <w:rPr>
                <w:rFonts w:ascii="Calibri" w:hAnsi="Calibri" w:cs="Book Antiqua"/>
              </w:rPr>
              <w:t>CU-</w:t>
            </w:r>
            <w:r w:rsidR="00E72BB9">
              <w:rPr>
                <w:rFonts w:ascii="Calibri" w:hAnsi="Calibri" w:cs="Book Antiqua"/>
              </w:rPr>
              <w:t>9</w:t>
            </w:r>
          </w:p>
        </w:tc>
      </w:tr>
      <w:tr w:rsidR="00761569" w:rsidRPr="000072D4" w14:paraId="0CBA88A7" w14:textId="77777777">
        <w:trPr>
          <w:jc w:val="center"/>
        </w:trPr>
        <w:tc>
          <w:tcPr>
            <w:tcW w:w="2001" w:type="dxa"/>
            <w:shd w:val="clear" w:color="auto" w:fill="DBDBDB" w:themeFill="accent3" w:themeFillTint="66"/>
          </w:tcPr>
          <w:p w14:paraId="5A1E8577" w14:textId="77777777" w:rsidR="00761569" w:rsidRPr="000072D4" w:rsidRDefault="00761569">
            <w:pPr>
              <w:ind w:left="-59"/>
              <w:jc w:val="both"/>
              <w:rPr>
                <w:rFonts w:ascii="Calibri" w:hAnsi="Calibri" w:cs="Book Antiqua"/>
                <w:b/>
                <w:bCs/>
              </w:rPr>
            </w:pPr>
            <w:r w:rsidRPr="000072D4">
              <w:rPr>
                <w:rFonts w:ascii="Calibri" w:hAnsi="Calibri" w:cs="Book Antiqua"/>
                <w:b/>
                <w:bCs/>
              </w:rPr>
              <w:t>Esc. Asociados:</w:t>
            </w:r>
          </w:p>
        </w:tc>
        <w:tc>
          <w:tcPr>
            <w:tcW w:w="5087" w:type="dxa"/>
          </w:tcPr>
          <w:p w14:paraId="5FF31D5E" w14:textId="6DD9ED14" w:rsidR="00761569" w:rsidRPr="000072D4" w:rsidRDefault="00761569">
            <w:pPr>
              <w:ind w:left="13"/>
              <w:jc w:val="both"/>
              <w:rPr>
                <w:rFonts w:ascii="Calibri" w:hAnsi="Calibri" w:cs="Book Antiqua"/>
              </w:rPr>
            </w:pPr>
            <w:r w:rsidRPr="000072D4">
              <w:rPr>
                <w:rFonts w:ascii="Calibri" w:hAnsi="Calibri" w:cs="Book Antiqua"/>
              </w:rPr>
              <w:t>ES-</w:t>
            </w:r>
            <w:r w:rsidR="00E72BB9">
              <w:rPr>
                <w:rFonts w:ascii="Calibri" w:hAnsi="Calibri" w:cs="Book Antiqua"/>
              </w:rPr>
              <w:t>9</w:t>
            </w:r>
            <w:r w:rsidRPr="000072D4">
              <w:rPr>
                <w:rFonts w:ascii="Calibri" w:hAnsi="Calibri" w:cs="Book Antiqua"/>
              </w:rPr>
              <w:t>.1</w:t>
            </w:r>
          </w:p>
        </w:tc>
      </w:tr>
    </w:tbl>
    <w:p w14:paraId="69698673" w14:textId="56A681C2" w:rsidR="0A4FFB3B" w:rsidRDefault="0A4FFB3B" w:rsidP="0A4FFB3B"/>
    <w:p w14:paraId="56A457FC" w14:textId="2C37214C" w:rsidR="0A4FFB3B" w:rsidRDefault="008240B1" w:rsidP="0A4FFB3B">
      <w:pPr>
        <w:jc w:val="center"/>
      </w:pPr>
      <w:r w:rsidRPr="008240B1">
        <w:rPr>
          <w:noProof/>
        </w:rPr>
        <w:drawing>
          <wp:inline distT="0" distB="0" distL="0" distR="0" wp14:anchorId="6C1A7273" wp14:editId="6376E150">
            <wp:extent cx="4374006" cy="2880000"/>
            <wp:effectExtent l="0" t="0" r="7620" b="0"/>
            <wp:docPr id="210609866" name="Imagen 2106098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66" name="Imagen 210609866" descr="Interfaz de usuario gráfica, Aplicación&#10;&#10;Descripción generada automáticamente"/>
                    <pic:cNvPicPr/>
                  </pic:nvPicPr>
                  <pic:blipFill>
                    <a:blip r:embed="rId124"/>
                    <a:stretch>
                      <a:fillRect/>
                    </a:stretch>
                  </pic:blipFill>
                  <pic:spPr>
                    <a:xfrm>
                      <a:off x="0" y="0"/>
                      <a:ext cx="4374006" cy="2880000"/>
                    </a:xfrm>
                    <a:prstGeom prst="rect">
                      <a:avLst/>
                    </a:prstGeom>
                  </pic:spPr>
                </pic:pic>
              </a:graphicData>
            </a:graphic>
          </wp:inline>
        </w:drawing>
      </w:r>
    </w:p>
    <w:p w14:paraId="4ABD3C1F" w14:textId="3B593E41" w:rsidR="4A0B6970" w:rsidRDefault="4A0B6970" w:rsidP="4A0B6970"/>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26D81" w:rsidRPr="000072D4" w14:paraId="60C7E044" w14:textId="77777777" w:rsidTr="006D0F8C">
        <w:trPr>
          <w:jc w:val="center"/>
        </w:trPr>
        <w:tc>
          <w:tcPr>
            <w:tcW w:w="2001" w:type="dxa"/>
            <w:shd w:val="clear" w:color="auto" w:fill="DBDBDB" w:themeFill="accent3" w:themeFillTint="66"/>
          </w:tcPr>
          <w:p w14:paraId="4B98629F" w14:textId="77777777" w:rsidR="00726D81" w:rsidRPr="000072D4" w:rsidRDefault="00726D81" w:rsidP="006D0F8C">
            <w:pPr>
              <w:ind w:left="-59"/>
              <w:jc w:val="both"/>
              <w:rPr>
                <w:rFonts w:ascii="Calibri" w:hAnsi="Calibri" w:cs="Book Antiqua"/>
                <w:b/>
                <w:bCs/>
              </w:rPr>
            </w:pPr>
            <w:r w:rsidRPr="000072D4">
              <w:rPr>
                <w:rFonts w:ascii="Calibri" w:hAnsi="Calibri" w:cs="Book Antiqua"/>
                <w:b/>
                <w:bCs/>
              </w:rPr>
              <w:lastRenderedPageBreak/>
              <w:t>ID Ref:</w:t>
            </w:r>
          </w:p>
        </w:tc>
        <w:tc>
          <w:tcPr>
            <w:tcW w:w="5087" w:type="dxa"/>
          </w:tcPr>
          <w:p w14:paraId="300C3E89" w14:textId="456F94B2" w:rsidR="00726D81" w:rsidRPr="000072D4" w:rsidRDefault="00726D81" w:rsidP="006D0F8C">
            <w:pPr>
              <w:ind w:left="13"/>
              <w:jc w:val="both"/>
              <w:rPr>
                <w:rFonts w:ascii="Calibri" w:hAnsi="Calibri" w:cs="Book Antiqua"/>
              </w:rPr>
            </w:pPr>
            <w:r w:rsidRPr="000072D4">
              <w:rPr>
                <w:rFonts w:ascii="Calibri" w:hAnsi="Calibri" w:cs="Book Antiqua"/>
              </w:rPr>
              <w:t>UI-</w:t>
            </w:r>
            <w:r>
              <w:rPr>
                <w:rFonts w:ascii="Calibri" w:hAnsi="Calibri" w:cs="Book Antiqua"/>
              </w:rPr>
              <w:t>1</w:t>
            </w:r>
            <w:r w:rsidR="00764F88">
              <w:rPr>
                <w:rFonts w:ascii="Calibri" w:hAnsi="Calibri" w:cs="Book Antiqua"/>
              </w:rPr>
              <w:t>2</w:t>
            </w:r>
          </w:p>
        </w:tc>
      </w:tr>
      <w:tr w:rsidR="00726D81" w:rsidRPr="000072D4" w14:paraId="5963EDD9" w14:textId="77777777" w:rsidTr="006D0F8C">
        <w:trPr>
          <w:jc w:val="center"/>
        </w:trPr>
        <w:tc>
          <w:tcPr>
            <w:tcW w:w="2001" w:type="dxa"/>
            <w:shd w:val="clear" w:color="auto" w:fill="DBDBDB" w:themeFill="accent3" w:themeFillTint="66"/>
          </w:tcPr>
          <w:p w14:paraId="6EF36A04" w14:textId="77777777" w:rsidR="00726D81" w:rsidRPr="000072D4" w:rsidRDefault="00726D81" w:rsidP="006D0F8C">
            <w:pPr>
              <w:ind w:left="-59"/>
              <w:jc w:val="both"/>
              <w:rPr>
                <w:rFonts w:ascii="Calibri" w:hAnsi="Calibri" w:cs="Book Antiqua"/>
                <w:b/>
                <w:bCs/>
              </w:rPr>
            </w:pPr>
            <w:r w:rsidRPr="000072D4">
              <w:rPr>
                <w:rFonts w:ascii="Calibri" w:hAnsi="Calibri" w:cs="Book Antiqua"/>
                <w:b/>
                <w:bCs/>
              </w:rPr>
              <w:t>Descripción:</w:t>
            </w:r>
          </w:p>
        </w:tc>
        <w:tc>
          <w:tcPr>
            <w:tcW w:w="5087" w:type="dxa"/>
          </w:tcPr>
          <w:p w14:paraId="0B370914" w14:textId="29CBA63B" w:rsidR="00726D81" w:rsidRPr="000072D4" w:rsidRDefault="00726D81" w:rsidP="006D0F8C">
            <w:pPr>
              <w:spacing w:line="259" w:lineRule="auto"/>
              <w:ind w:left="13"/>
              <w:jc w:val="both"/>
              <w:rPr>
                <w:rFonts w:ascii="Calibri" w:hAnsi="Calibri" w:cs="Book Antiqua"/>
              </w:rPr>
            </w:pPr>
            <w:r>
              <w:rPr>
                <w:rFonts w:ascii="Calibri" w:hAnsi="Calibri" w:cs="Book Antiqua"/>
              </w:rPr>
              <w:t>Modificar cliente</w:t>
            </w:r>
          </w:p>
        </w:tc>
      </w:tr>
      <w:tr w:rsidR="00726D81" w:rsidRPr="000072D4" w14:paraId="14EE278D" w14:textId="77777777" w:rsidTr="006D0F8C">
        <w:trPr>
          <w:jc w:val="center"/>
        </w:trPr>
        <w:tc>
          <w:tcPr>
            <w:tcW w:w="2001" w:type="dxa"/>
            <w:shd w:val="clear" w:color="auto" w:fill="DBDBDB" w:themeFill="accent3" w:themeFillTint="66"/>
          </w:tcPr>
          <w:p w14:paraId="69A896C4" w14:textId="77777777" w:rsidR="00726D81" w:rsidRPr="000072D4" w:rsidRDefault="00726D81" w:rsidP="006D0F8C">
            <w:pPr>
              <w:ind w:left="-59"/>
              <w:jc w:val="both"/>
              <w:rPr>
                <w:rFonts w:ascii="Calibri" w:hAnsi="Calibri" w:cs="Book Antiqua"/>
                <w:b/>
                <w:bCs/>
              </w:rPr>
            </w:pPr>
            <w:r w:rsidRPr="000072D4">
              <w:rPr>
                <w:rFonts w:ascii="Calibri" w:hAnsi="Calibri" w:cs="Book Antiqua"/>
                <w:b/>
                <w:bCs/>
              </w:rPr>
              <w:t>Reqs. asociados:</w:t>
            </w:r>
          </w:p>
        </w:tc>
        <w:tc>
          <w:tcPr>
            <w:tcW w:w="5087" w:type="dxa"/>
          </w:tcPr>
          <w:p w14:paraId="03ACBD7D" w14:textId="3B27B6CE" w:rsidR="00726D81" w:rsidRPr="000072D4" w:rsidRDefault="00726D81" w:rsidP="006D0F8C">
            <w:pPr>
              <w:jc w:val="both"/>
            </w:pPr>
            <w:r w:rsidRPr="000072D4">
              <w:t>RF-</w:t>
            </w:r>
            <w:r w:rsidR="00A86C49">
              <w:t>7</w:t>
            </w:r>
          </w:p>
        </w:tc>
      </w:tr>
      <w:tr w:rsidR="00726D81" w:rsidRPr="000072D4" w14:paraId="46E38569" w14:textId="77777777" w:rsidTr="006D0F8C">
        <w:trPr>
          <w:jc w:val="center"/>
        </w:trPr>
        <w:tc>
          <w:tcPr>
            <w:tcW w:w="2001" w:type="dxa"/>
            <w:shd w:val="clear" w:color="auto" w:fill="DBDBDB" w:themeFill="accent3" w:themeFillTint="66"/>
          </w:tcPr>
          <w:p w14:paraId="0F6FF61C" w14:textId="77777777" w:rsidR="00726D81" w:rsidRPr="000072D4" w:rsidRDefault="00726D81" w:rsidP="006D0F8C">
            <w:pPr>
              <w:ind w:left="-59"/>
              <w:jc w:val="both"/>
              <w:rPr>
                <w:rFonts w:ascii="Calibri" w:hAnsi="Calibri" w:cs="Book Antiqua"/>
                <w:b/>
                <w:bCs/>
              </w:rPr>
            </w:pPr>
            <w:r w:rsidRPr="000072D4">
              <w:rPr>
                <w:rFonts w:ascii="Calibri" w:hAnsi="Calibri" w:cs="Book Antiqua"/>
                <w:b/>
                <w:bCs/>
              </w:rPr>
              <w:t>CU asociados:</w:t>
            </w:r>
          </w:p>
        </w:tc>
        <w:tc>
          <w:tcPr>
            <w:tcW w:w="5087" w:type="dxa"/>
          </w:tcPr>
          <w:p w14:paraId="55415840" w14:textId="20EAFF1C" w:rsidR="00726D81" w:rsidRPr="000072D4" w:rsidRDefault="00726D81" w:rsidP="006D0F8C">
            <w:pPr>
              <w:ind w:left="13"/>
              <w:jc w:val="both"/>
              <w:rPr>
                <w:rFonts w:ascii="Calibri" w:hAnsi="Calibri" w:cs="Book Antiqua"/>
              </w:rPr>
            </w:pPr>
            <w:r w:rsidRPr="000072D4">
              <w:rPr>
                <w:rFonts w:ascii="Calibri" w:hAnsi="Calibri" w:cs="Book Antiqua"/>
              </w:rPr>
              <w:t>CU-</w:t>
            </w:r>
            <w:r w:rsidR="00357CF2">
              <w:rPr>
                <w:rFonts w:ascii="Calibri" w:hAnsi="Calibri" w:cs="Book Antiqua"/>
              </w:rPr>
              <w:t>10</w:t>
            </w:r>
          </w:p>
        </w:tc>
      </w:tr>
      <w:tr w:rsidR="00726D81" w:rsidRPr="000072D4" w14:paraId="735BADB1" w14:textId="77777777" w:rsidTr="006D0F8C">
        <w:trPr>
          <w:jc w:val="center"/>
        </w:trPr>
        <w:tc>
          <w:tcPr>
            <w:tcW w:w="2001" w:type="dxa"/>
            <w:shd w:val="clear" w:color="auto" w:fill="DBDBDB" w:themeFill="accent3" w:themeFillTint="66"/>
          </w:tcPr>
          <w:p w14:paraId="2181F825" w14:textId="77777777" w:rsidR="00726D81" w:rsidRPr="000072D4" w:rsidRDefault="00726D81" w:rsidP="006D0F8C">
            <w:pPr>
              <w:ind w:left="-59"/>
              <w:jc w:val="both"/>
              <w:rPr>
                <w:rFonts w:ascii="Calibri" w:hAnsi="Calibri" w:cs="Book Antiqua"/>
                <w:b/>
                <w:bCs/>
              </w:rPr>
            </w:pPr>
            <w:r w:rsidRPr="000072D4">
              <w:rPr>
                <w:rFonts w:ascii="Calibri" w:hAnsi="Calibri" w:cs="Book Antiqua"/>
                <w:b/>
                <w:bCs/>
              </w:rPr>
              <w:t>Esc. Asociados:</w:t>
            </w:r>
          </w:p>
        </w:tc>
        <w:tc>
          <w:tcPr>
            <w:tcW w:w="5087" w:type="dxa"/>
          </w:tcPr>
          <w:p w14:paraId="1219659B" w14:textId="2647FD4C" w:rsidR="00726D81" w:rsidRPr="000072D4" w:rsidRDefault="00726D81" w:rsidP="006D0F8C">
            <w:pPr>
              <w:ind w:left="13"/>
              <w:jc w:val="both"/>
              <w:rPr>
                <w:rFonts w:ascii="Calibri" w:hAnsi="Calibri" w:cs="Book Antiqua"/>
              </w:rPr>
            </w:pPr>
            <w:r w:rsidRPr="000072D4">
              <w:rPr>
                <w:rFonts w:ascii="Calibri" w:hAnsi="Calibri" w:cs="Book Antiqua"/>
              </w:rPr>
              <w:t>ES-</w:t>
            </w:r>
            <w:r w:rsidR="00357CF2">
              <w:rPr>
                <w:rFonts w:ascii="Calibri" w:hAnsi="Calibri" w:cs="Book Antiqua"/>
              </w:rPr>
              <w:t>10</w:t>
            </w:r>
            <w:r w:rsidRPr="000072D4">
              <w:rPr>
                <w:rFonts w:ascii="Calibri" w:hAnsi="Calibri" w:cs="Book Antiqua"/>
              </w:rPr>
              <w:t>.1</w:t>
            </w:r>
          </w:p>
        </w:tc>
      </w:tr>
    </w:tbl>
    <w:p w14:paraId="53B53DFC" w14:textId="77777777" w:rsidR="00761569" w:rsidRDefault="00761569" w:rsidP="2EC98F52"/>
    <w:p w14:paraId="0A2295A4" w14:textId="5A052D90" w:rsidR="00761569" w:rsidRDefault="00240C43" w:rsidP="00240C43">
      <w:pPr>
        <w:jc w:val="center"/>
      </w:pPr>
      <w:r w:rsidRPr="00240C43">
        <w:rPr>
          <w:noProof/>
        </w:rPr>
        <w:drawing>
          <wp:inline distT="0" distB="0" distL="0" distR="0" wp14:anchorId="0A8B18CA" wp14:editId="7E8D7AF9">
            <wp:extent cx="4374006" cy="2880000"/>
            <wp:effectExtent l="0" t="0" r="7620" b="0"/>
            <wp:docPr id="210609865" name="Imagen 2106098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65" name="Imagen 210609865" descr="Interfaz de usuario gráfica, Aplicación&#10;&#10;Descripción generada automáticamente"/>
                    <pic:cNvPicPr/>
                  </pic:nvPicPr>
                  <pic:blipFill>
                    <a:blip r:embed="rId125"/>
                    <a:stretch>
                      <a:fillRect/>
                    </a:stretch>
                  </pic:blipFill>
                  <pic:spPr>
                    <a:xfrm>
                      <a:off x="0" y="0"/>
                      <a:ext cx="4374006" cy="2880000"/>
                    </a:xfrm>
                    <a:prstGeom prst="rect">
                      <a:avLst/>
                    </a:prstGeom>
                  </pic:spPr>
                </pic:pic>
              </a:graphicData>
            </a:graphic>
          </wp:inline>
        </w:drawing>
      </w:r>
    </w:p>
    <w:p w14:paraId="28403347" w14:textId="77777777" w:rsidR="00761569" w:rsidRDefault="00761569" w:rsidP="2EC98F52"/>
    <w:p w14:paraId="78F7B2CD" w14:textId="77777777" w:rsidR="00761569" w:rsidRDefault="00761569" w:rsidP="2EC98F52"/>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01E49" w:rsidRPr="000072D4" w14:paraId="157B1494" w14:textId="77777777" w:rsidTr="006D0F8C">
        <w:trPr>
          <w:jc w:val="center"/>
        </w:trPr>
        <w:tc>
          <w:tcPr>
            <w:tcW w:w="2001" w:type="dxa"/>
            <w:shd w:val="clear" w:color="auto" w:fill="DBDBDB" w:themeFill="accent3" w:themeFillTint="66"/>
          </w:tcPr>
          <w:p w14:paraId="179851AB" w14:textId="77777777" w:rsidR="00101E49" w:rsidRPr="000072D4" w:rsidRDefault="00101E49" w:rsidP="006D0F8C">
            <w:pPr>
              <w:ind w:left="-59"/>
              <w:jc w:val="both"/>
              <w:rPr>
                <w:rFonts w:ascii="Calibri" w:hAnsi="Calibri" w:cs="Book Antiqua"/>
                <w:b/>
                <w:bCs/>
              </w:rPr>
            </w:pPr>
            <w:r w:rsidRPr="000072D4">
              <w:rPr>
                <w:rFonts w:ascii="Calibri" w:hAnsi="Calibri" w:cs="Book Antiqua"/>
                <w:b/>
                <w:bCs/>
              </w:rPr>
              <w:t>ID Ref:</w:t>
            </w:r>
          </w:p>
        </w:tc>
        <w:tc>
          <w:tcPr>
            <w:tcW w:w="5087" w:type="dxa"/>
          </w:tcPr>
          <w:p w14:paraId="4981D953" w14:textId="292D724B" w:rsidR="00101E49" w:rsidRPr="000072D4" w:rsidRDefault="00101E49" w:rsidP="006D0F8C">
            <w:pPr>
              <w:ind w:left="13"/>
              <w:jc w:val="both"/>
              <w:rPr>
                <w:rFonts w:ascii="Calibri" w:hAnsi="Calibri" w:cs="Book Antiqua"/>
              </w:rPr>
            </w:pPr>
            <w:r w:rsidRPr="000072D4">
              <w:rPr>
                <w:rFonts w:ascii="Calibri" w:hAnsi="Calibri" w:cs="Book Antiqua"/>
              </w:rPr>
              <w:t>UI-</w:t>
            </w:r>
            <w:r>
              <w:rPr>
                <w:rFonts w:ascii="Calibri" w:hAnsi="Calibri" w:cs="Book Antiqua"/>
              </w:rPr>
              <w:t>1</w:t>
            </w:r>
            <w:r w:rsidR="00764F88">
              <w:rPr>
                <w:rFonts w:ascii="Calibri" w:hAnsi="Calibri" w:cs="Book Antiqua"/>
              </w:rPr>
              <w:t>3</w:t>
            </w:r>
          </w:p>
        </w:tc>
      </w:tr>
      <w:tr w:rsidR="00101E49" w:rsidRPr="000072D4" w14:paraId="1AB5BA61" w14:textId="77777777" w:rsidTr="006D0F8C">
        <w:trPr>
          <w:jc w:val="center"/>
        </w:trPr>
        <w:tc>
          <w:tcPr>
            <w:tcW w:w="2001" w:type="dxa"/>
            <w:shd w:val="clear" w:color="auto" w:fill="DBDBDB" w:themeFill="accent3" w:themeFillTint="66"/>
          </w:tcPr>
          <w:p w14:paraId="2DD139EC" w14:textId="77777777" w:rsidR="00101E49" w:rsidRPr="000072D4" w:rsidRDefault="00101E49" w:rsidP="006D0F8C">
            <w:pPr>
              <w:ind w:left="-59"/>
              <w:jc w:val="both"/>
              <w:rPr>
                <w:rFonts w:ascii="Calibri" w:hAnsi="Calibri" w:cs="Book Antiqua"/>
                <w:b/>
                <w:bCs/>
              </w:rPr>
            </w:pPr>
            <w:r w:rsidRPr="000072D4">
              <w:rPr>
                <w:rFonts w:ascii="Calibri" w:hAnsi="Calibri" w:cs="Book Antiqua"/>
                <w:b/>
                <w:bCs/>
              </w:rPr>
              <w:t>Descripción:</w:t>
            </w:r>
          </w:p>
        </w:tc>
        <w:tc>
          <w:tcPr>
            <w:tcW w:w="5087" w:type="dxa"/>
          </w:tcPr>
          <w:p w14:paraId="4EA7E980" w14:textId="583B76FB" w:rsidR="00101E49" w:rsidRPr="000072D4" w:rsidRDefault="00296507" w:rsidP="006D0F8C">
            <w:pPr>
              <w:spacing w:line="259" w:lineRule="auto"/>
              <w:ind w:left="13"/>
              <w:jc w:val="both"/>
              <w:rPr>
                <w:rFonts w:ascii="Calibri" w:hAnsi="Calibri" w:cs="Book Antiqua"/>
              </w:rPr>
            </w:pPr>
            <w:r>
              <w:rPr>
                <w:rFonts w:ascii="Calibri" w:hAnsi="Calibri" w:cs="Book Antiqua"/>
              </w:rPr>
              <w:t>Eliminar</w:t>
            </w:r>
            <w:r w:rsidR="00101E49">
              <w:rPr>
                <w:rFonts w:ascii="Calibri" w:hAnsi="Calibri" w:cs="Book Antiqua"/>
              </w:rPr>
              <w:t xml:space="preserve"> cliente</w:t>
            </w:r>
          </w:p>
        </w:tc>
      </w:tr>
      <w:tr w:rsidR="00101E49" w:rsidRPr="000072D4" w14:paraId="7BB91994" w14:textId="77777777" w:rsidTr="006D0F8C">
        <w:trPr>
          <w:jc w:val="center"/>
        </w:trPr>
        <w:tc>
          <w:tcPr>
            <w:tcW w:w="2001" w:type="dxa"/>
            <w:shd w:val="clear" w:color="auto" w:fill="DBDBDB" w:themeFill="accent3" w:themeFillTint="66"/>
          </w:tcPr>
          <w:p w14:paraId="48BBDDC6" w14:textId="77777777" w:rsidR="00101E49" w:rsidRPr="000072D4" w:rsidRDefault="00101E49" w:rsidP="006D0F8C">
            <w:pPr>
              <w:ind w:left="-59"/>
              <w:jc w:val="both"/>
              <w:rPr>
                <w:rFonts w:ascii="Calibri" w:hAnsi="Calibri" w:cs="Book Antiqua"/>
                <w:b/>
                <w:bCs/>
              </w:rPr>
            </w:pPr>
            <w:r w:rsidRPr="000072D4">
              <w:rPr>
                <w:rFonts w:ascii="Calibri" w:hAnsi="Calibri" w:cs="Book Antiqua"/>
                <w:b/>
                <w:bCs/>
              </w:rPr>
              <w:t>Reqs. asociados:</w:t>
            </w:r>
          </w:p>
        </w:tc>
        <w:tc>
          <w:tcPr>
            <w:tcW w:w="5087" w:type="dxa"/>
          </w:tcPr>
          <w:p w14:paraId="6A37DA28" w14:textId="16E4D4E5" w:rsidR="00101E49" w:rsidRPr="000072D4" w:rsidRDefault="00101E49" w:rsidP="006D0F8C">
            <w:pPr>
              <w:jc w:val="both"/>
            </w:pPr>
            <w:r w:rsidRPr="000072D4">
              <w:t>RF-</w:t>
            </w:r>
            <w:r w:rsidR="006C75C3">
              <w:t>8</w:t>
            </w:r>
          </w:p>
        </w:tc>
      </w:tr>
      <w:tr w:rsidR="00101E49" w:rsidRPr="000072D4" w14:paraId="6EB8207C" w14:textId="77777777" w:rsidTr="006D0F8C">
        <w:trPr>
          <w:jc w:val="center"/>
        </w:trPr>
        <w:tc>
          <w:tcPr>
            <w:tcW w:w="2001" w:type="dxa"/>
            <w:shd w:val="clear" w:color="auto" w:fill="DBDBDB" w:themeFill="accent3" w:themeFillTint="66"/>
          </w:tcPr>
          <w:p w14:paraId="071735EF" w14:textId="77777777" w:rsidR="00101E49" w:rsidRPr="000072D4" w:rsidRDefault="00101E49" w:rsidP="006D0F8C">
            <w:pPr>
              <w:ind w:left="-59"/>
              <w:jc w:val="both"/>
              <w:rPr>
                <w:rFonts w:ascii="Calibri" w:hAnsi="Calibri" w:cs="Book Antiqua"/>
                <w:b/>
                <w:bCs/>
              </w:rPr>
            </w:pPr>
            <w:r w:rsidRPr="000072D4">
              <w:rPr>
                <w:rFonts w:ascii="Calibri" w:hAnsi="Calibri" w:cs="Book Antiqua"/>
                <w:b/>
                <w:bCs/>
              </w:rPr>
              <w:t>CU asociados:</w:t>
            </w:r>
          </w:p>
        </w:tc>
        <w:tc>
          <w:tcPr>
            <w:tcW w:w="5087" w:type="dxa"/>
          </w:tcPr>
          <w:p w14:paraId="207CCC58" w14:textId="31C08E82" w:rsidR="00101E49" w:rsidRPr="000072D4" w:rsidRDefault="00101E49" w:rsidP="006D0F8C">
            <w:pPr>
              <w:ind w:left="13"/>
              <w:jc w:val="both"/>
              <w:rPr>
                <w:rFonts w:ascii="Calibri" w:hAnsi="Calibri" w:cs="Book Antiqua"/>
              </w:rPr>
            </w:pPr>
            <w:r w:rsidRPr="000072D4">
              <w:rPr>
                <w:rFonts w:ascii="Calibri" w:hAnsi="Calibri" w:cs="Book Antiqua"/>
              </w:rPr>
              <w:t>CU-</w:t>
            </w:r>
            <w:r>
              <w:rPr>
                <w:rFonts w:ascii="Calibri" w:hAnsi="Calibri" w:cs="Book Antiqua"/>
              </w:rPr>
              <w:t>1</w:t>
            </w:r>
            <w:r w:rsidR="00296507">
              <w:rPr>
                <w:rFonts w:ascii="Calibri" w:hAnsi="Calibri" w:cs="Book Antiqua"/>
              </w:rPr>
              <w:t>1</w:t>
            </w:r>
          </w:p>
        </w:tc>
      </w:tr>
      <w:tr w:rsidR="00101E49" w:rsidRPr="000072D4" w14:paraId="50C5521E" w14:textId="77777777" w:rsidTr="006D0F8C">
        <w:trPr>
          <w:jc w:val="center"/>
        </w:trPr>
        <w:tc>
          <w:tcPr>
            <w:tcW w:w="2001" w:type="dxa"/>
            <w:shd w:val="clear" w:color="auto" w:fill="DBDBDB" w:themeFill="accent3" w:themeFillTint="66"/>
          </w:tcPr>
          <w:p w14:paraId="28C3310E" w14:textId="77777777" w:rsidR="00101E49" w:rsidRPr="000072D4" w:rsidRDefault="00101E49" w:rsidP="006D0F8C">
            <w:pPr>
              <w:ind w:left="-59"/>
              <w:jc w:val="both"/>
              <w:rPr>
                <w:rFonts w:ascii="Calibri" w:hAnsi="Calibri" w:cs="Book Antiqua"/>
                <w:b/>
                <w:bCs/>
              </w:rPr>
            </w:pPr>
            <w:r w:rsidRPr="000072D4">
              <w:rPr>
                <w:rFonts w:ascii="Calibri" w:hAnsi="Calibri" w:cs="Book Antiqua"/>
                <w:b/>
                <w:bCs/>
              </w:rPr>
              <w:t>Esc. Asociados:</w:t>
            </w:r>
          </w:p>
        </w:tc>
        <w:tc>
          <w:tcPr>
            <w:tcW w:w="5087" w:type="dxa"/>
          </w:tcPr>
          <w:p w14:paraId="633DB13D" w14:textId="69FC64AE" w:rsidR="00101E49" w:rsidRPr="000072D4" w:rsidRDefault="00101E49" w:rsidP="006D0F8C">
            <w:pPr>
              <w:ind w:left="13"/>
              <w:jc w:val="both"/>
              <w:rPr>
                <w:rFonts w:ascii="Calibri" w:hAnsi="Calibri" w:cs="Book Antiqua"/>
              </w:rPr>
            </w:pPr>
            <w:r w:rsidRPr="000072D4">
              <w:rPr>
                <w:rFonts w:ascii="Calibri" w:hAnsi="Calibri" w:cs="Book Antiqua"/>
              </w:rPr>
              <w:t>ES-</w:t>
            </w:r>
            <w:r>
              <w:rPr>
                <w:rFonts w:ascii="Calibri" w:hAnsi="Calibri" w:cs="Book Antiqua"/>
              </w:rPr>
              <w:t>1</w:t>
            </w:r>
            <w:r w:rsidR="00296507">
              <w:rPr>
                <w:rFonts w:ascii="Calibri" w:hAnsi="Calibri" w:cs="Book Antiqua"/>
              </w:rPr>
              <w:t>1</w:t>
            </w:r>
            <w:r w:rsidRPr="000072D4">
              <w:rPr>
                <w:rFonts w:ascii="Calibri" w:hAnsi="Calibri" w:cs="Book Antiqua"/>
              </w:rPr>
              <w:t>.1</w:t>
            </w:r>
          </w:p>
        </w:tc>
      </w:tr>
    </w:tbl>
    <w:p w14:paraId="1D0126D3" w14:textId="77777777" w:rsidR="00761569" w:rsidRDefault="00761569" w:rsidP="2EC98F52"/>
    <w:p w14:paraId="07384492" w14:textId="13B1CCB3" w:rsidR="00761569" w:rsidRDefault="00595991" w:rsidP="00595991">
      <w:pPr>
        <w:jc w:val="center"/>
      </w:pPr>
      <w:r w:rsidRPr="00595991">
        <w:rPr>
          <w:noProof/>
        </w:rPr>
        <w:drawing>
          <wp:inline distT="0" distB="0" distL="0" distR="0" wp14:anchorId="0ED91F15" wp14:editId="4BB021F7">
            <wp:extent cx="4892041" cy="2880000"/>
            <wp:effectExtent l="0" t="0" r="3810" b="0"/>
            <wp:docPr id="210609868" name="Imagen 2106098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68" name="Imagen 210609868" descr="Interfaz de usuario gráfica&#10;&#10;Descripción generada automáticamente"/>
                    <pic:cNvPicPr/>
                  </pic:nvPicPr>
                  <pic:blipFill>
                    <a:blip r:embed="rId126"/>
                    <a:stretch>
                      <a:fillRect/>
                    </a:stretch>
                  </pic:blipFill>
                  <pic:spPr>
                    <a:xfrm>
                      <a:off x="0" y="0"/>
                      <a:ext cx="4892041" cy="2880000"/>
                    </a:xfrm>
                    <a:prstGeom prst="rect">
                      <a:avLst/>
                    </a:prstGeom>
                  </pic:spPr>
                </pic:pic>
              </a:graphicData>
            </a:graphic>
          </wp:inline>
        </w:drawing>
      </w:r>
    </w:p>
    <w:p w14:paraId="2A4719A8" w14:textId="77777777" w:rsidR="00595991" w:rsidRDefault="00595991" w:rsidP="2EC98F52"/>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C75C3" w:rsidRPr="000072D4" w14:paraId="45032322" w14:textId="77777777" w:rsidTr="006D0F8C">
        <w:trPr>
          <w:jc w:val="center"/>
        </w:trPr>
        <w:tc>
          <w:tcPr>
            <w:tcW w:w="2001" w:type="dxa"/>
            <w:shd w:val="clear" w:color="auto" w:fill="DBDBDB" w:themeFill="accent3" w:themeFillTint="66"/>
          </w:tcPr>
          <w:p w14:paraId="29213AC1" w14:textId="77777777" w:rsidR="006C75C3" w:rsidRPr="000072D4" w:rsidRDefault="006C75C3" w:rsidP="006D0F8C">
            <w:pPr>
              <w:ind w:left="-59"/>
              <w:jc w:val="both"/>
              <w:rPr>
                <w:rFonts w:ascii="Calibri" w:hAnsi="Calibri" w:cs="Book Antiqua"/>
                <w:b/>
                <w:bCs/>
              </w:rPr>
            </w:pPr>
            <w:r w:rsidRPr="000072D4">
              <w:rPr>
                <w:rFonts w:ascii="Calibri" w:hAnsi="Calibri" w:cs="Book Antiqua"/>
                <w:b/>
                <w:bCs/>
              </w:rPr>
              <w:lastRenderedPageBreak/>
              <w:t>ID Ref:</w:t>
            </w:r>
          </w:p>
        </w:tc>
        <w:tc>
          <w:tcPr>
            <w:tcW w:w="5087" w:type="dxa"/>
          </w:tcPr>
          <w:p w14:paraId="7AD7D494" w14:textId="73445AFE" w:rsidR="006C75C3" w:rsidRPr="000072D4" w:rsidRDefault="006C75C3" w:rsidP="006D0F8C">
            <w:pPr>
              <w:ind w:left="13"/>
              <w:jc w:val="both"/>
              <w:rPr>
                <w:rFonts w:ascii="Calibri" w:hAnsi="Calibri" w:cs="Book Antiqua"/>
              </w:rPr>
            </w:pPr>
            <w:r w:rsidRPr="000072D4">
              <w:rPr>
                <w:rFonts w:ascii="Calibri" w:hAnsi="Calibri" w:cs="Book Antiqua"/>
              </w:rPr>
              <w:t>UI-</w:t>
            </w:r>
            <w:r>
              <w:rPr>
                <w:rFonts w:ascii="Calibri" w:hAnsi="Calibri" w:cs="Book Antiqua"/>
              </w:rPr>
              <w:t>1</w:t>
            </w:r>
            <w:r w:rsidR="00764F88">
              <w:rPr>
                <w:rFonts w:ascii="Calibri" w:hAnsi="Calibri" w:cs="Book Antiqua"/>
              </w:rPr>
              <w:t>4</w:t>
            </w:r>
          </w:p>
        </w:tc>
      </w:tr>
      <w:tr w:rsidR="006C75C3" w:rsidRPr="000072D4" w14:paraId="5EEF572F" w14:textId="77777777" w:rsidTr="006D0F8C">
        <w:trPr>
          <w:jc w:val="center"/>
        </w:trPr>
        <w:tc>
          <w:tcPr>
            <w:tcW w:w="2001" w:type="dxa"/>
            <w:shd w:val="clear" w:color="auto" w:fill="DBDBDB" w:themeFill="accent3" w:themeFillTint="66"/>
          </w:tcPr>
          <w:p w14:paraId="2467A273" w14:textId="77777777" w:rsidR="006C75C3" w:rsidRPr="000072D4" w:rsidRDefault="006C75C3" w:rsidP="006D0F8C">
            <w:pPr>
              <w:ind w:left="-59"/>
              <w:jc w:val="both"/>
              <w:rPr>
                <w:rFonts w:ascii="Calibri" w:hAnsi="Calibri" w:cs="Book Antiqua"/>
                <w:b/>
                <w:bCs/>
              </w:rPr>
            </w:pPr>
            <w:r w:rsidRPr="000072D4">
              <w:rPr>
                <w:rFonts w:ascii="Calibri" w:hAnsi="Calibri" w:cs="Book Antiqua"/>
                <w:b/>
                <w:bCs/>
              </w:rPr>
              <w:t>Descripción:</w:t>
            </w:r>
          </w:p>
        </w:tc>
        <w:tc>
          <w:tcPr>
            <w:tcW w:w="5087" w:type="dxa"/>
          </w:tcPr>
          <w:p w14:paraId="36CFDA1D" w14:textId="2EC65E43" w:rsidR="006C75C3" w:rsidRPr="000072D4" w:rsidRDefault="003A5C0C" w:rsidP="006D0F8C">
            <w:pPr>
              <w:spacing w:line="259" w:lineRule="auto"/>
              <w:ind w:left="13"/>
              <w:jc w:val="both"/>
              <w:rPr>
                <w:rFonts w:ascii="Calibri" w:hAnsi="Calibri" w:cs="Book Antiqua"/>
              </w:rPr>
            </w:pPr>
            <w:r>
              <w:rPr>
                <w:rFonts w:ascii="Calibri" w:hAnsi="Calibri" w:cs="Book Antiqua"/>
              </w:rPr>
              <w:t>Consultar</w:t>
            </w:r>
            <w:r w:rsidR="006C75C3">
              <w:rPr>
                <w:rFonts w:ascii="Calibri" w:hAnsi="Calibri" w:cs="Book Antiqua"/>
              </w:rPr>
              <w:t xml:space="preserve"> cliente</w:t>
            </w:r>
          </w:p>
        </w:tc>
      </w:tr>
      <w:tr w:rsidR="006C75C3" w:rsidRPr="000072D4" w14:paraId="2DEE0DCA" w14:textId="77777777" w:rsidTr="006D0F8C">
        <w:trPr>
          <w:jc w:val="center"/>
        </w:trPr>
        <w:tc>
          <w:tcPr>
            <w:tcW w:w="2001" w:type="dxa"/>
            <w:shd w:val="clear" w:color="auto" w:fill="DBDBDB" w:themeFill="accent3" w:themeFillTint="66"/>
          </w:tcPr>
          <w:p w14:paraId="1EF09F4F" w14:textId="77777777" w:rsidR="006C75C3" w:rsidRPr="000072D4" w:rsidRDefault="006C75C3" w:rsidP="006D0F8C">
            <w:pPr>
              <w:ind w:left="-59"/>
              <w:jc w:val="both"/>
              <w:rPr>
                <w:rFonts w:ascii="Calibri" w:hAnsi="Calibri" w:cs="Book Antiqua"/>
                <w:b/>
                <w:bCs/>
              </w:rPr>
            </w:pPr>
            <w:r w:rsidRPr="000072D4">
              <w:rPr>
                <w:rFonts w:ascii="Calibri" w:hAnsi="Calibri" w:cs="Book Antiqua"/>
                <w:b/>
                <w:bCs/>
              </w:rPr>
              <w:t>Reqs. asociados:</w:t>
            </w:r>
          </w:p>
        </w:tc>
        <w:tc>
          <w:tcPr>
            <w:tcW w:w="5087" w:type="dxa"/>
          </w:tcPr>
          <w:p w14:paraId="101C6F7F" w14:textId="1D645EE4" w:rsidR="006C75C3" w:rsidRPr="000072D4" w:rsidRDefault="006C75C3" w:rsidP="006D0F8C">
            <w:pPr>
              <w:jc w:val="both"/>
            </w:pPr>
            <w:r w:rsidRPr="000072D4">
              <w:t>RF-</w:t>
            </w:r>
            <w:r w:rsidR="003A5C0C">
              <w:t>9</w:t>
            </w:r>
          </w:p>
        </w:tc>
      </w:tr>
      <w:tr w:rsidR="006C75C3" w:rsidRPr="000072D4" w14:paraId="7A5DBA6F" w14:textId="77777777" w:rsidTr="006D0F8C">
        <w:trPr>
          <w:jc w:val="center"/>
        </w:trPr>
        <w:tc>
          <w:tcPr>
            <w:tcW w:w="2001" w:type="dxa"/>
            <w:shd w:val="clear" w:color="auto" w:fill="DBDBDB" w:themeFill="accent3" w:themeFillTint="66"/>
          </w:tcPr>
          <w:p w14:paraId="2093D022" w14:textId="77777777" w:rsidR="006C75C3" w:rsidRPr="000072D4" w:rsidRDefault="006C75C3" w:rsidP="006D0F8C">
            <w:pPr>
              <w:ind w:left="-59"/>
              <w:jc w:val="both"/>
              <w:rPr>
                <w:rFonts w:ascii="Calibri" w:hAnsi="Calibri" w:cs="Book Antiqua"/>
                <w:b/>
                <w:bCs/>
              </w:rPr>
            </w:pPr>
            <w:r w:rsidRPr="000072D4">
              <w:rPr>
                <w:rFonts w:ascii="Calibri" w:hAnsi="Calibri" w:cs="Book Antiqua"/>
                <w:b/>
                <w:bCs/>
              </w:rPr>
              <w:t>CU asociados:</w:t>
            </w:r>
          </w:p>
        </w:tc>
        <w:tc>
          <w:tcPr>
            <w:tcW w:w="5087" w:type="dxa"/>
          </w:tcPr>
          <w:p w14:paraId="61A46258" w14:textId="2798F5ED" w:rsidR="006C75C3" w:rsidRPr="000072D4" w:rsidRDefault="006C75C3" w:rsidP="006D0F8C">
            <w:pPr>
              <w:ind w:left="13"/>
              <w:jc w:val="both"/>
              <w:rPr>
                <w:rFonts w:ascii="Calibri" w:hAnsi="Calibri" w:cs="Book Antiqua"/>
              </w:rPr>
            </w:pPr>
            <w:r w:rsidRPr="000072D4">
              <w:rPr>
                <w:rFonts w:ascii="Calibri" w:hAnsi="Calibri" w:cs="Book Antiqua"/>
              </w:rPr>
              <w:t>CU-</w:t>
            </w:r>
            <w:r>
              <w:rPr>
                <w:rFonts w:ascii="Calibri" w:hAnsi="Calibri" w:cs="Book Antiqua"/>
              </w:rPr>
              <w:t>1</w:t>
            </w:r>
            <w:r w:rsidR="003A5C0C">
              <w:rPr>
                <w:rFonts w:ascii="Calibri" w:hAnsi="Calibri" w:cs="Book Antiqua"/>
              </w:rPr>
              <w:t>2</w:t>
            </w:r>
          </w:p>
        </w:tc>
      </w:tr>
      <w:tr w:rsidR="006C75C3" w:rsidRPr="000072D4" w14:paraId="7D9EC3F3" w14:textId="77777777" w:rsidTr="006D0F8C">
        <w:trPr>
          <w:jc w:val="center"/>
        </w:trPr>
        <w:tc>
          <w:tcPr>
            <w:tcW w:w="2001" w:type="dxa"/>
            <w:shd w:val="clear" w:color="auto" w:fill="DBDBDB" w:themeFill="accent3" w:themeFillTint="66"/>
          </w:tcPr>
          <w:p w14:paraId="78C626D0" w14:textId="77777777" w:rsidR="006C75C3" w:rsidRPr="000072D4" w:rsidRDefault="006C75C3" w:rsidP="006D0F8C">
            <w:pPr>
              <w:ind w:left="-59"/>
              <w:jc w:val="both"/>
              <w:rPr>
                <w:rFonts w:ascii="Calibri" w:hAnsi="Calibri" w:cs="Book Antiqua"/>
                <w:b/>
                <w:bCs/>
              </w:rPr>
            </w:pPr>
            <w:r w:rsidRPr="000072D4">
              <w:rPr>
                <w:rFonts w:ascii="Calibri" w:hAnsi="Calibri" w:cs="Book Antiqua"/>
                <w:b/>
                <w:bCs/>
              </w:rPr>
              <w:t>Esc. Asociados:</w:t>
            </w:r>
          </w:p>
        </w:tc>
        <w:tc>
          <w:tcPr>
            <w:tcW w:w="5087" w:type="dxa"/>
          </w:tcPr>
          <w:p w14:paraId="64CBE861" w14:textId="783C5259" w:rsidR="006C75C3" w:rsidRPr="000072D4" w:rsidRDefault="006C75C3" w:rsidP="006D0F8C">
            <w:pPr>
              <w:ind w:left="13"/>
              <w:jc w:val="both"/>
              <w:rPr>
                <w:rFonts w:ascii="Calibri" w:hAnsi="Calibri" w:cs="Book Antiqua"/>
              </w:rPr>
            </w:pPr>
            <w:r w:rsidRPr="000072D4">
              <w:rPr>
                <w:rFonts w:ascii="Calibri" w:hAnsi="Calibri" w:cs="Book Antiqua"/>
              </w:rPr>
              <w:t>ES-</w:t>
            </w:r>
            <w:r>
              <w:rPr>
                <w:rFonts w:ascii="Calibri" w:hAnsi="Calibri" w:cs="Book Antiqua"/>
              </w:rPr>
              <w:t>1</w:t>
            </w:r>
            <w:r w:rsidR="003A5C0C">
              <w:rPr>
                <w:rFonts w:ascii="Calibri" w:hAnsi="Calibri" w:cs="Book Antiqua"/>
              </w:rPr>
              <w:t>2</w:t>
            </w:r>
            <w:r w:rsidRPr="000072D4">
              <w:rPr>
                <w:rFonts w:ascii="Calibri" w:hAnsi="Calibri" w:cs="Book Antiqua"/>
              </w:rPr>
              <w:t>.1</w:t>
            </w:r>
          </w:p>
        </w:tc>
      </w:tr>
    </w:tbl>
    <w:p w14:paraId="68469DE4" w14:textId="77777777" w:rsidR="003D0147" w:rsidRDefault="003D0147" w:rsidP="003D0147">
      <w:pPr>
        <w:jc w:val="center"/>
      </w:pPr>
    </w:p>
    <w:p w14:paraId="088B72D4" w14:textId="1FAA6DE5" w:rsidR="00761569" w:rsidRDefault="003D0147" w:rsidP="003D0147">
      <w:pPr>
        <w:jc w:val="center"/>
      </w:pPr>
      <w:r w:rsidRPr="003D0147">
        <w:rPr>
          <w:noProof/>
        </w:rPr>
        <w:drawing>
          <wp:inline distT="0" distB="0" distL="0" distR="0" wp14:anchorId="20C98E45" wp14:editId="2C6451FF">
            <wp:extent cx="4892041" cy="2880000"/>
            <wp:effectExtent l="0" t="0" r="3810" b="0"/>
            <wp:docPr id="210609869" name="Imagen 2106098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69" name="Imagen 210609869" descr="Interfaz de usuario gráfica&#10;&#10;Descripción generada automáticamente"/>
                    <pic:cNvPicPr/>
                  </pic:nvPicPr>
                  <pic:blipFill>
                    <a:blip r:embed="rId127"/>
                    <a:stretch>
                      <a:fillRect/>
                    </a:stretch>
                  </pic:blipFill>
                  <pic:spPr>
                    <a:xfrm>
                      <a:off x="0" y="0"/>
                      <a:ext cx="4892041" cy="2880000"/>
                    </a:xfrm>
                    <a:prstGeom prst="rect">
                      <a:avLst/>
                    </a:prstGeom>
                  </pic:spPr>
                </pic:pic>
              </a:graphicData>
            </a:graphic>
          </wp:inline>
        </w:drawing>
      </w:r>
    </w:p>
    <w:p w14:paraId="4C531B36" w14:textId="77777777" w:rsidR="00761569" w:rsidRDefault="00761569" w:rsidP="2EC98F52"/>
    <w:p w14:paraId="79C644A6" w14:textId="77777777" w:rsidR="00761569" w:rsidRDefault="00761569" w:rsidP="2EC98F52"/>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C0C" w:rsidRPr="000072D4" w14:paraId="4E32696A" w14:textId="77777777" w:rsidTr="006D0F8C">
        <w:trPr>
          <w:jc w:val="center"/>
        </w:trPr>
        <w:tc>
          <w:tcPr>
            <w:tcW w:w="2001" w:type="dxa"/>
            <w:shd w:val="clear" w:color="auto" w:fill="DBDBDB" w:themeFill="accent3" w:themeFillTint="66"/>
          </w:tcPr>
          <w:p w14:paraId="3D301C44" w14:textId="77777777" w:rsidR="003A5C0C" w:rsidRPr="000072D4" w:rsidRDefault="003A5C0C" w:rsidP="006D0F8C">
            <w:pPr>
              <w:ind w:left="-59"/>
              <w:jc w:val="both"/>
              <w:rPr>
                <w:rFonts w:ascii="Calibri" w:hAnsi="Calibri" w:cs="Book Antiqua"/>
                <w:b/>
                <w:bCs/>
              </w:rPr>
            </w:pPr>
            <w:r w:rsidRPr="000072D4">
              <w:rPr>
                <w:rFonts w:ascii="Calibri" w:hAnsi="Calibri" w:cs="Book Antiqua"/>
                <w:b/>
                <w:bCs/>
              </w:rPr>
              <w:t>ID Ref:</w:t>
            </w:r>
          </w:p>
        </w:tc>
        <w:tc>
          <w:tcPr>
            <w:tcW w:w="5087" w:type="dxa"/>
          </w:tcPr>
          <w:p w14:paraId="79B920F6" w14:textId="2D429E6A" w:rsidR="003A5C0C" w:rsidRPr="000072D4" w:rsidRDefault="003A5C0C" w:rsidP="006D0F8C">
            <w:pPr>
              <w:ind w:left="13"/>
              <w:jc w:val="both"/>
              <w:rPr>
                <w:rFonts w:ascii="Calibri" w:hAnsi="Calibri" w:cs="Book Antiqua"/>
              </w:rPr>
            </w:pPr>
            <w:r w:rsidRPr="000072D4">
              <w:rPr>
                <w:rFonts w:ascii="Calibri" w:hAnsi="Calibri" w:cs="Book Antiqua"/>
              </w:rPr>
              <w:t>UI-</w:t>
            </w:r>
            <w:r>
              <w:rPr>
                <w:rFonts w:ascii="Calibri" w:hAnsi="Calibri" w:cs="Book Antiqua"/>
              </w:rPr>
              <w:t>1</w:t>
            </w:r>
            <w:r w:rsidR="00764F88">
              <w:rPr>
                <w:rFonts w:ascii="Calibri" w:hAnsi="Calibri" w:cs="Book Antiqua"/>
              </w:rPr>
              <w:t>5</w:t>
            </w:r>
          </w:p>
        </w:tc>
      </w:tr>
      <w:tr w:rsidR="003A5C0C" w:rsidRPr="000072D4" w14:paraId="0BF64CD8" w14:textId="77777777" w:rsidTr="006D0F8C">
        <w:trPr>
          <w:jc w:val="center"/>
        </w:trPr>
        <w:tc>
          <w:tcPr>
            <w:tcW w:w="2001" w:type="dxa"/>
            <w:shd w:val="clear" w:color="auto" w:fill="DBDBDB" w:themeFill="accent3" w:themeFillTint="66"/>
          </w:tcPr>
          <w:p w14:paraId="7F02DEA5" w14:textId="77777777" w:rsidR="003A5C0C" w:rsidRPr="000072D4" w:rsidRDefault="003A5C0C" w:rsidP="006D0F8C">
            <w:pPr>
              <w:ind w:left="-59"/>
              <w:jc w:val="both"/>
              <w:rPr>
                <w:rFonts w:ascii="Calibri" w:hAnsi="Calibri" w:cs="Book Antiqua"/>
                <w:b/>
                <w:bCs/>
              </w:rPr>
            </w:pPr>
            <w:r w:rsidRPr="000072D4">
              <w:rPr>
                <w:rFonts w:ascii="Calibri" w:hAnsi="Calibri" w:cs="Book Antiqua"/>
                <w:b/>
                <w:bCs/>
              </w:rPr>
              <w:t>Descripción:</w:t>
            </w:r>
          </w:p>
        </w:tc>
        <w:tc>
          <w:tcPr>
            <w:tcW w:w="5087" w:type="dxa"/>
          </w:tcPr>
          <w:p w14:paraId="2C2469A9" w14:textId="1FD8D630" w:rsidR="003A5C0C" w:rsidRPr="000072D4" w:rsidRDefault="003A5C0C" w:rsidP="006D0F8C">
            <w:pPr>
              <w:spacing w:line="259" w:lineRule="auto"/>
              <w:ind w:left="13"/>
              <w:jc w:val="both"/>
              <w:rPr>
                <w:rFonts w:ascii="Calibri" w:hAnsi="Calibri" w:cs="Book Antiqua"/>
              </w:rPr>
            </w:pPr>
            <w:r>
              <w:rPr>
                <w:rFonts w:ascii="Calibri" w:hAnsi="Calibri" w:cs="Book Antiqua"/>
              </w:rPr>
              <w:t>Listar cliente</w:t>
            </w:r>
          </w:p>
        </w:tc>
      </w:tr>
      <w:tr w:rsidR="003A5C0C" w:rsidRPr="000072D4" w14:paraId="2C39282D" w14:textId="77777777" w:rsidTr="006D0F8C">
        <w:trPr>
          <w:jc w:val="center"/>
        </w:trPr>
        <w:tc>
          <w:tcPr>
            <w:tcW w:w="2001" w:type="dxa"/>
            <w:shd w:val="clear" w:color="auto" w:fill="DBDBDB" w:themeFill="accent3" w:themeFillTint="66"/>
          </w:tcPr>
          <w:p w14:paraId="02EEA2C9" w14:textId="77777777" w:rsidR="003A5C0C" w:rsidRPr="000072D4" w:rsidRDefault="003A5C0C" w:rsidP="006D0F8C">
            <w:pPr>
              <w:ind w:left="-59"/>
              <w:jc w:val="both"/>
              <w:rPr>
                <w:rFonts w:ascii="Calibri" w:hAnsi="Calibri" w:cs="Book Antiqua"/>
                <w:b/>
                <w:bCs/>
              </w:rPr>
            </w:pPr>
            <w:r w:rsidRPr="000072D4">
              <w:rPr>
                <w:rFonts w:ascii="Calibri" w:hAnsi="Calibri" w:cs="Book Antiqua"/>
                <w:b/>
                <w:bCs/>
              </w:rPr>
              <w:t>Reqs. asociados:</w:t>
            </w:r>
          </w:p>
        </w:tc>
        <w:tc>
          <w:tcPr>
            <w:tcW w:w="5087" w:type="dxa"/>
          </w:tcPr>
          <w:p w14:paraId="17E7A1DC" w14:textId="61AAF803" w:rsidR="003A5C0C" w:rsidRPr="000072D4" w:rsidRDefault="003A5C0C" w:rsidP="006D0F8C">
            <w:pPr>
              <w:jc w:val="both"/>
            </w:pPr>
            <w:r w:rsidRPr="000072D4">
              <w:t>RF-</w:t>
            </w:r>
            <w:r w:rsidR="00391694">
              <w:t>10</w:t>
            </w:r>
          </w:p>
        </w:tc>
      </w:tr>
      <w:tr w:rsidR="003A5C0C" w:rsidRPr="000072D4" w14:paraId="2378C16B" w14:textId="77777777" w:rsidTr="006D0F8C">
        <w:trPr>
          <w:jc w:val="center"/>
        </w:trPr>
        <w:tc>
          <w:tcPr>
            <w:tcW w:w="2001" w:type="dxa"/>
            <w:shd w:val="clear" w:color="auto" w:fill="DBDBDB" w:themeFill="accent3" w:themeFillTint="66"/>
          </w:tcPr>
          <w:p w14:paraId="27C71A1F" w14:textId="77777777" w:rsidR="003A5C0C" w:rsidRPr="000072D4" w:rsidRDefault="003A5C0C" w:rsidP="006D0F8C">
            <w:pPr>
              <w:ind w:left="-59"/>
              <w:jc w:val="both"/>
              <w:rPr>
                <w:rFonts w:ascii="Calibri" w:hAnsi="Calibri" w:cs="Book Antiqua"/>
                <w:b/>
                <w:bCs/>
              </w:rPr>
            </w:pPr>
            <w:r w:rsidRPr="000072D4">
              <w:rPr>
                <w:rFonts w:ascii="Calibri" w:hAnsi="Calibri" w:cs="Book Antiqua"/>
                <w:b/>
                <w:bCs/>
              </w:rPr>
              <w:t>CU asociados:</w:t>
            </w:r>
          </w:p>
        </w:tc>
        <w:tc>
          <w:tcPr>
            <w:tcW w:w="5087" w:type="dxa"/>
          </w:tcPr>
          <w:p w14:paraId="1C41CD96" w14:textId="32F9D99B" w:rsidR="003A5C0C" w:rsidRPr="000072D4" w:rsidRDefault="003A5C0C" w:rsidP="006D0F8C">
            <w:pPr>
              <w:ind w:left="13"/>
              <w:jc w:val="both"/>
              <w:rPr>
                <w:rFonts w:ascii="Calibri" w:hAnsi="Calibri" w:cs="Book Antiqua"/>
              </w:rPr>
            </w:pPr>
            <w:r w:rsidRPr="000072D4">
              <w:rPr>
                <w:rFonts w:ascii="Calibri" w:hAnsi="Calibri" w:cs="Book Antiqua"/>
              </w:rPr>
              <w:t>CU-</w:t>
            </w:r>
            <w:r>
              <w:rPr>
                <w:rFonts w:ascii="Calibri" w:hAnsi="Calibri" w:cs="Book Antiqua"/>
              </w:rPr>
              <w:t>13</w:t>
            </w:r>
          </w:p>
        </w:tc>
      </w:tr>
      <w:tr w:rsidR="003A5C0C" w:rsidRPr="000072D4" w14:paraId="149CD606" w14:textId="77777777" w:rsidTr="006D0F8C">
        <w:trPr>
          <w:jc w:val="center"/>
        </w:trPr>
        <w:tc>
          <w:tcPr>
            <w:tcW w:w="2001" w:type="dxa"/>
            <w:shd w:val="clear" w:color="auto" w:fill="DBDBDB" w:themeFill="accent3" w:themeFillTint="66"/>
          </w:tcPr>
          <w:p w14:paraId="6AA0FC1C" w14:textId="77777777" w:rsidR="003A5C0C" w:rsidRPr="000072D4" w:rsidRDefault="003A5C0C" w:rsidP="006D0F8C">
            <w:pPr>
              <w:ind w:left="-59"/>
              <w:jc w:val="both"/>
              <w:rPr>
                <w:rFonts w:ascii="Calibri" w:hAnsi="Calibri" w:cs="Book Antiqua"/>
                <w:b/>
                <w:bCs/>
              </w:rPr>
            </w:pPr>
            <w:r w:rsidRPr="000072D4">
              <w:rPr>
                <w:rFonts w:ascii="Calibri" w:hAnsi="Calibri" w:cs="Book Antiqua"/>
                <w:b/>
                <w:bCs/>
              </w:rPr>
              <w:t>Esc. Asociados:</w:t>
            </w:r>
          </w:p>
        </w:tc>
        <w:tc>
          <w:tcPr>
            <w:tcW w:w="5087" w:type="dxa"/>
          </w:tcPr>
          <w:p w14:paraId="3CF4C0FF" w14:textId="33E80F97" w:rsidR="003A5C0C" w:rsidRPr="000072D4" w:rsidRDefault="003A5C0C" w:rsidP="006D0F8C">
            <w:pPr>
              <w:ind w:left="13"/>
              <w:jc w:val="both"/>
              <w:rPr>
                <w:rFonts w:ascii="Calibri" w:hAnsi="Calibri" w:cs="Book Antiqua"/>
              </w:rPr>
            </w:pPr>
            <w:r w:rsidRPr="000072D4">
              <w:rPr>
                <w:rFonts w:ascii="Calibri" w:hAnsi="Calibri" w:cs="Book Antiqua"/>
              </w:rPr>
              <w:t>ES-</w:t>
            </w:r>
            <w:r>
              <w:rPr>
                <w:rFonts w:ascii="Calibri" w:hAnsi="Calibri" w:cs="Book Antiqua"/>
              </w:rPr>
              <w:t>13</w:t>
            </w:r>
            <w:r w:rsidRPr="000072D4">
              <w:rPr>
                <w:rFonts w:ascii="Calibri" w:hAnsi="Calibri" w:cs="Book Antiqua"/>
              </w:rPr>
              <w:t>.1</w:t>
            </w:r>
          </w:p>
        </w:tc>
      </w:tr>
    </w:tbl>
    <w:p w14:paraId="4E390576" w14:textId="77777777" w:rsidR="00761569" w:rsidRDefault="00761569" w:rsidP="2EC98F52"/>
    <w:p w14:paraId="3C49E1E6" w14:textId="2706AB46" w:rsidR="00761569" w:rsidRDefault="00D67DAB" w:rsidP="00D67DAB">
      <w:pPr>
        <w:jc w:val="center"/>
      </w:pPr>
      <w:r w:rsidRPr="00D67DAB">
        <w:rPr>
          <w:noProof/>
        </w:rPr>
        <w:drawing>
          <wp:inline distT="0" distB="0" distL="0" distR="0" wp14:anchorId="21F44CCE" wp14:editId="28F101F4">
            <wp:extent cx="4984277" cy="2880000"/>
            <wp:effectExtent l="0" t="0" r="6985" b="0"/>
            <wp:docPr id="210609867" name="Imagen 21060986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67" name="Imagen 210609867" descr="Interfaz de usuario gráfica, Aplicación, Tabla&#10;&#10;Descripción generada automáticamente"/>
                    <pic:cNvPicPr/>
                  </pic:nvPicPr>
                  <pic:blipFill>
                    <a:blip r:embed="rId128"/>
                    <a:stretch>
                      <a:fillRect/>
                    </a:stretch>
                  </pic:blipFill>
                  <pic:spPr>
                    <a:xfrm>
                      <a:off x="0" y="0"/>
                      <a:ext cx="4984277" cy="2880000"/>
                    </a:xfrm>
                    <a:prstGeom prst="rect">
                      <a:avLst/>
                    </a:prstGeom>
                  </pic:spPr>
                </pic:pic>
              </a:graphicData>
            </a:graphic>
          </wp:inline>
        </w:drawing>
      </w:r>
    </w:p>
    <w:p w14:paraId="42C43B1A" w14:textId="77777777" w:rsidR="00761569" w:rsidRDefault="00761569" w:rsidP="2EC98F52"/>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F7F98" w:rsidRPr="000072D4" w14:paraId="0D304593" w14:textId="77777777" w:rsidTr="006D0F8C">
        <w:trPr>
          <w:jc w:val="center"/>
        </w:trPr>
        <w:tc>
          <w:tcPr>
            <w:tcW w:w="2001" w:type="dxa"/>
            <w:shd w:val="clear" w:color="auto" w:fill="DBDBDB" w:themeFill="accent3" w:themeFillTint="66"/>
          </w:tcPr>
          <w:p w14:paraId="7316724C" w14:textId="77777777" w:rsidR="006F7F98" w:rsidRPr="000072D4" w:rsidRDefault="006F7F98" w:rsidP="006D0F8C">
            <w:pPr>
              <w:ind w:left="-59"/>
              <w:jc w:val="both"/>
              <w:rPr>
                <w:rFonts w:ascii="Calibri" w:hAnsi="Calibri" w:cs="Book Antiqua"/>
                <w:b/>
                <w:bCs/>
              </w:rPr>
            </w:pPr>
            <w:r w:rsidRPr="000072D4">
              <w:rPr>
                <w:rFonts w:ascii="Calibri" w:hAnsi="Calibri" w:cs="Book Antiqua"/>
                <w:b/>
                <w:bCs/>
              </w:rPr>
              <w:lastRenderedPageBreak/>
              <w:t>ID Ref:</w:t>
            </w:r>
          </w:p>
        </w:tc>
        <w:tc>
          <w:tcPr>
            <w:tcW w:w="5087" w:type="dxa"/>
          </w:tcPr>
          <w:p w14:paraId="3F2BC4F8" w14:textId="5D5B09F1" w:rsidR="006F7F98" w:rsidRPr="000072D4" w:rsidRDefault="006F7F98" w:rsidP="006D0F8C">
            <w:pPr>
              <w:ind w:left="13"/>
              <w:jc w:val="both"/>
              <w:rPr>
                <w:rFonts w:ascii="Calibri" w:hAnsi="Calibri" w:cs="Book Antiqua"/>
              </w:rPr>
            </w:pPr>
            <w:r w:rsidRPr="000072D4">
              <w:rPr>
                <w:rFonts w:ascii="Calibri" w:hAnsi="Calibri" w:cs="Book Antiqua"/>
              </w:rPr>
              <w:t>UI-</w:t>
            </w:r>
            <w:r>
              <w:rPr>
                <w:rFonts w:ascii="Calibri" w:hAnsi="Calibri" w:cs="Book Antiqua"/>
              </w:rPr>
              <w:t>16</w:t>
            </w:r>
          </w:p>
        </w:tc>
      </w:tr>
      <w:tr w:rsidR="006F7F98" w:rsidRPr="000072D4" w14:paraId="6A0F102B" w14:textId="77777777" w:rsidTr="006D0F8C">
        <w:trPr>
          <w:jc w:val="center"/>
        </w:trPr>
        <w:tc>
          <w:tcPr>
            <w:tcW w:w="2001" w:type="dxa"/>
            <w:shd w:val="clear" w:color="auto" w:fill="DBDBDB" w:themeFill="accent3" w:themeFillTint="66"/>
          </w:tcPr>
          <w:p w14:paraId="0FE9C5F6" w14:textId="77777777" w:rsidR="006F7F98" w:rsidRPr="000072D4" w:rsidRDefault="006F7F98" w:rsidP="006D0F8C">
            <w:pPr>
              <w:ind w:left="-59"/>
              <w:jc w:val="both"/>
              <w:rPr>
                <w:rFonts w:ascii="Calibri" w:hAnsi="Calibri" w:cs="Book Antiqua"/>
                <w:b/>
                <w:bCs/>
              </w:rPr>
            </w:pPr>
            <w:r w:rsidRPr="000072D4">
              <w:rPr>
                <w:rFonts w:ascii="Calibri" w:hAnsi="Calibri" w:cs="Book Antiqua"/>
                <w:b/>
                <w:bCs/>
              </w:rPr>
              <w:t>Descripción:</w:t>
            </w:r>
          </w:p>
        </w:tc>
        <w:tc>
          <w:tcPr>
            <w:tcW w:w="5087" w:type="dxa"/>
          </w:tcPr>
          <w:p w14:paraId="165C32A1" w14:textId="358C50AA" w:rsidR="006F7F98" w:rsidRPr="000072D4" w:rsidRDefault="006F7F98" w:rsidP="006D0F8C">
            <w:pPr>
              <w:spacing w:line="259" w:lineRule="auto"/>
              <w:ind w:left="13"/>
              <w:jc w:val="both"/>
              <w:rPr>
                <w:rFonts w:ascii="Calibri" w:hAnsi="Calibri" w:cs="Book Antiqua"/>
              </w:rPr>
            </w:pPr>
            <w:r>
              <w:rPr>
                <w:rFonts w:ascii="Calibri" w:hAnsi="Calibri" w:cs="Book Antiqua"/>
              </w:rPr>
              <w:t>Registrar reserva</w:t>
            </w:r>
          </w:p>
        </w:tc>
      </w:tr>
      <w:tr w:rsidR="006F7F98" w:rsidRPr="000072D4" w14:paraId="26E64AB3" w14:textId="77777777" w:rsidTr="006D0F8C">
        <w:trPr>
          <w:jc w:val="center"/>
        </w:trPr>
        <w:tc>
          <w:tcPr>
            <w:tcW w:w="2001" w:type="dxa"/>
            <w:shd w:val="clear" w:color="auto" w:fill="DBDBDB" w:themeFill="accent3" w:themeFillTint="66"/>
          </w:tcPr>
          <w:p w14:paraId="5EEC3EF9" w14:textId="77777777" w:rsidR="006F7F98" w:rsidRPr="000072D4" w:rsidRDefault="006F7F98" w:rsidP="006D0F8C">
            <w:pPr>
              <w:ind w:left="-59"/>
              <w:jc w:val="both"/>
              <w:rPr>
                <w:rFonts w:ascii="Calibri" w:hAnsi="Calibri" w:cs="Book Antiqua"/>
                <w:b/>
                <w:bCs/>
              </w:rPr>
            </w:pPr>
            <w:r w:rsidRPr="000072D4">
              <w:rPr>
                <w:rFonts w:ascii="Calibri" w:hAnsi="Calibri" w:cs="Book Antiqua"/>
                <w:b/>
                <w:bCs/>
              </w:rPr>
              <w:t>Reqs. asociados:</w:t>
            </w:r>
          </w:p>
        </w:tc>
        <w:tc>
          <w:tcPr>
            <w:tcW w:w="5087" w:type="dxa"/>
          </w:tcPr>
          <w:p w14:paraId="2838D23E" w14:textId="1844A032" w:rsidR="006F7F98" w:rsidRPr="000072D4" w:rsidRDefault="006F7F98" w:rsidP="006D0F8C">
            <w:pPr>
              <w:jc w:val="both"/>
            </w:pPr>
            <w:r w:rsidRPr="000072D4">
              <w:t>RF-</w:t>
            </w:r>
            <w:r>
              <w:t>1</w:t>
            </w:r>
            <w:r w:rsidR="00E4474D">
              <w:t>6</w:t>
            </w:r>
          </w:p>
        </w:tc>
      </w:tr>
      <w:tr w:rsidR="006F7F98" w:rsidRPr="000072D4" w14:paraId="4FA7EAF9" w14:textId="77777777" w:rsidTr="006D0F8C">
        <w:trPr>
          <w:jc w:val="center"/>
        </w:trPr>
        <w:tc>
          <w:tcPr>
            <w:tcW w:w="2001" w:type="dxa"/>
            <w:shd w:val="clear" w:color="auto" w:fill="DBDBDB" w:themeFill="accent3" w:themeFillTint="66"/>
          </w:tcPr>
          <w:p w14:paraId="6BCC7504" w14:textId="77777777" w:rsidR="006F7F98" w:rsidRPr="000072D4" w:rsidRDefault="006F7F98" w:rsidP="006D0F8C">
            <w:pPr>
              <w:ind w:left="-59"/>
              <w:jc w:val="both"/>
              <w:rPr>
                <w:rFonts w:ascii="Calibri" w:hAnsi="Calibri" w:cs="Book Antiqua"/>
                <w:b/>
                <w:bCs/>
              </w:rPr>
            </w:pPr>
            <w:r w:rsidRPr="000072D4">
              <w:rPr>
                <w:rFonts w:ascii="Calibri" w:hAnsi="Calibri" w:cs="Book Antiqua"/>
                <w:b/>
                <w:bCs/>
              </w:rPr>
              <w:t>CU asociados:</w:t>
            </w:r>
          </w:p>
        </w:tc>
        <w:tc>
          <w:tcPr>
            <w:tcW w:w="5087" w:type="dxa"/>
          </w:tcPr>
          <w:p w14:paraId="1DB1F8F1" w14:textId="09276DBA" w:rsidR="006F7F98" w:rsidRPr="000072D4" w:rsidRDefault="006F7F98" w:rsidP="006D0F8C">
            <w:pPr>
              <w:ind w:left="13"/>
              <w:jc w:val="both"/>
              <w:rPr>
                <w:rFonts w:ascii="Calibri" w:hAnsi="Calibri" w:cs="Book Antiqua"/>
              </w:rPr>
            </w:pPr>
            <w:r w:rsidRPr="000072D4">
              <w:rPr>
                <w:rFonts w:ascii="Calibri" w:hAnsi="Calibri" w:cs="Book Antiqua"/>
              </w:rPr>
              <w:t>CU-</w:t>
            </w:r>
            <w:r>
              <w:rPr>
                <w:rFonts w:ascii="Calibri" w:hAnsi="Calibri" w:cs="Book Antiqua"/>
              </w:rPr>
              <w:t>1</w:t>
            </w:r>
            <w:r w:rsidR="00E4474D">
              <w:rPr>
                <w:rFonts w:ascii="Calibri" w:hAnsi="Calibri" w:cs="Book Antiqua"/>
              </w:rPr>
              <w:t>5</w:t>
            </w:r>
          </w:p>
        </w:tc>
      </w:tr>
      <w:tr w:rsidR="006F7F98" w:rsidRPr="000072D4" w14:paraId="4D076615" w14:textId="77777777" w:rsidTr="006D0F8C">
        <w:trPr>
          <w:jc w:val="center"/>
        </w:trPr>
        <w:tc>
          <w:tcPr>
            <w:tcW w:w="2001" w:type="dxa"/>
            <w:shd w:val="clear" w:color="auto" w:fill="DBDBDB" w:themeFill="accent3" w:themeFillTint="66"/>
          </w:tcPr>
          <w:p w14:paraId="77EE3FD9" w14:textId="77777777" w:rsidR="006F7F98" w:rsidRPr="000072D4" w:rsidRDefault="006F7F98" w:rsidP="006D0F8C">
            <w:pPr>
              <w:ind w:left="-59"/>
              <w:jc w:val="both"/>
              <w:rPr>
                <w:rFonts w:ascii="Calibri" w:hAnsi="Calibri" w:cs="Book Antiqua"/>
                <w:b/>
                <w:bCs/>
              </w:rPr>
            </w:pPr>
            <w:r w:rsidRPr="000072D4">
              <w:rPr>
                <w:rFonts w:ascii="Calibri" w:hAnsi="Calibri" w:cs="Book Antiqua"/>
                <w:b/>
                <w:bCs/>
              </w:rPr>
              <w:t>Esc. Asociados:</w:t>
            </w:r>
          </w:p>
        </w:tc>
        <w:tc>
          <w:tcPr>
            <w:tcW w:w="5087" w:type="dxa"/>
          </w:tcPr>
          <w:p w14:paraId="0A146F88" w14:textId="1E5BEAE7" w:rsidR="006F7F98" w:rsidRPr="000072D4" w:rsidRDefault="006F7F98" w:rsidP="006D0F8C">
            <w:pPr>
              <w:ind w:left="13"/>
              <w:jc w:val="both"/>
              <w:rPr>
                <w:rFonts w:ascii="Calibri" w:hAnsi="Calibri" w:cs="Book Antiqua"/>
              </w:rPr>
            </w:pPr>
            <w:r w:rsidRPr="000072D4">
              <w:rPr>
                <w:rFonts w:ascii="Calibri" w:hAnsi="Calibri" w:cs="Book Antiqua"/>
              </w:rPr>
              <w:t>ES-</w:t>
            </w:r>
            <w:r>
              <w:rPr>
                <w:rFonts w:ascii="Calibri" w:hAnsi="Calibri" w:cs="Book Antiqua"/>
              </w:rPr>
              <w:t>1</w:t>
            </w:r>
            <w:r w:rsidR="00E4474D">
              <w:rPr>
                <w:rFonts w:ascii="Calibri" w:hAnsi="Calibri" w:cs="Book Antiqua"/>
              </w:rPr>
              <w:t>5</w:t>
            </w:r>
            <w:r w:rsidRPr="000072D4">
              <w:rPr>
                <w:rFonts w:ascii="Calibri" w:hAnsi="Calibri" w:cs="Book Antiqua"/>
              </w:rPr>
              <w:t>.1</w:t>
            </w:r>
          </w:p>
        </w:tc>
      </w:tr>
    </w:tbl>
    <w:p w14:paraId="44470E0A" w14:textId="04EDABBF" w:rsidR="00FB6DF7" w:rsidRDefault="00FB0880" w:rsidP="00FB0880">
      <w:pPr>
        <w:jc w:val="center"/>
      </w:pPr>
      <w:r w:rsidRPr="00FB0880">
        <w:rPr>
          <w:noProof/>
        </w:rPr>
        <w:drawing>
          <wp:inline distT="0" distB="0" distL="0" distR="0" wp14:anchorId="2CE27E74" wp14:editId="69F53FFC">
            <wp:extent cx="5058712" cy="3060000"/>
            <wp:effectExtent l="0" t="0" r="0" b="762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129"/>
                    <a:stretch>
                      <a:fillRect/>
                    </a:stretch>
                  </pic:blipFill>
                  <pic:spPr>
                    <a:xfrm>
                      <a:off x="0" y="0"/>
                      <a:ext cx="5058712" cy="3060000"/>
                    </a:xfrm>
                    <a:prstGeom prst="rect">
                      <a:avLst/>
                    </a:prstGeom>
                  </pic:spPr>
                </pic:pic>
              </a:graphicData>
            </a:graphic>
          </wp:inline>
        </w:drawing>
      </w:r>
    </w:p>
    <w:p w14:paraId="03033129" w14:textId="77777777" w:rsidR="000467FE" w:rsidRDefault="000467FE" w:rsidP="00FB0880">
      <w:pPr>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4474D" w:rsidRPr="000072D4" w14:paraId="62CBB357" w14:textId="77777777" w:rsidTr="006D0F8C">
        <w:trPr>
          <w:jc w:val="center"/>
        </w:trPr>
        <w:tc>
          <w:tcPr>
            <w:tcW w:w="2001" w:type="dxa"/>
            <w:shd w:val="clear" w:color="auto" w:fill="DBDBDB" w:themeFill="accent3" w:themeFillTint="66"/>
          </w:tcPr>
          <w:p w14:paraId="6E40663B" w14:textId="77777777" w:rsidR="00E4474D" w:rsidRPr="000072D4" w:rsidRDefault="00E4474D" w:rsidP="006D0F8C">
            <w:pPr>
              <w:ind w:left="-59"/>
              <w:jc w:val="both"/>
              <w:rPr>
                <w:rFonts w:ascii="Calibri" w:hAnsi="Calibri" w:cs="Book Antiqua"/>
                <w:b/>
                <w:bCs/>
              </w:rPr>
            </w:pPr>
            <w:r w:rsidRPr="000072D4">
              <w:rPr>
                <w:rFonts w:ascii="Calibri" w:hAnsi="Calibri" w:cs="Book Antiqua"/>
                <w:b/>
                <w:bCs/>
              </w:rPr>
              <w:t>ID Ref:</w:t>
            </w:r>
          </w:p>
        </w:tc>
        <w:tc>
          <w:tcPr>
            <w:tcW w:w="5087" w:type="dxa"/>
          </w:tcPr>
          <w:p w14:paraId="379ED12E" w14:textId="66737B03" w:rsidR="00E4474D" w:rsidRPr="000072D4" w:rsidRDefault="00E4474D" w:rsidP="006D0F8C">
            <w:pPr>
              <w:ind w:left="13"/>
              <w:jc w:val="both"/>
              <w:rPr>
                <w:rFonts w:ascii="Calibri" w:hAnsi="Calibri" w:cs="Book Antiqua"/>
              </w:rPr>
            </w:pPr>
            <w:r w:rsidRPr="000072D4">
              <w:rPr>
                <w:rFonts w:ascii="Calibri" w:hAnsi="Calibri" w:cs="Book Antiqua"/>
              </w:rPr>
              <w:t>UI-</w:t>
            </w:r>
            <w:r>
              <w:rPr>
                <w:rFonts w:ascii="Calibri" w:hAnsi="Calibri" w:cs="Book Antiqua"/>
              </w:rPr>
              <w:t>17</w:t>
            </w:r>
          </w:p>
        </w:tc>
      </w:tr>
      <w:tr w:rsidR="00E4474D" w:rsidRPr="000072D4" w14:paraId="3A655271" w14:textId="77777777" w:rsidTr="006D0F8C">
        <w:trPr>
          <w:jc w:val="center"/>
        </w:trPr>
        <w:tc>
          <w:tcPr>
            <w:tcW w:w="2001" w:type="dxa"/>
            <w:shd w:val="clear" w:color="auto" w:fill="DBDBDB" w:themeFill="accent3" w:themeFillTint="66"/>
          </w:tcPr>
          <w:p w14:paraId="3BAC0472" w14:textId="77777777" w:rsidR="00E4474D" w:rsidRPr="000072D4" w:rsidRDefault="00E4474D" w:rsidP="006D0F8C">
            <w:pPr>
              <w:ind w:left="-59"/>
              <w:jc w:val="both"/>
              <w:rPr>
                <w:rFonts w:ascii="Calibri" w:hAnsi="Calibri" w:cs="Book Antiqua"/>
                <w:b/>
                <w:bCs/>
              </w:rPr>
            </w:pPr>
            <w:r w:rsidRPr="000072D4">
              <w:rPr>
                <w:rFonts w:ascii="Calibri" w:hAnsi="Calibri" w:cs="Book Antiqua"/>
                <w:b/>
                <w:bCs/>
              </w:rPr>
              <w:t>Descripción:</w:t>
            </w:r>
          </w:p>
        </w:tc>
        <w:tc>
          <w:tcPr>
            <w:tcW w:w="5087" w:type="dxa"/>
          </w:tcPr>
          <w:p w14:paraId="51335C36" w14:textId="07FB493B" w:rsidR="00E4474D" w:rsidRPr="000072D4" w:rsidRDefault="00E4474D" w:rsidP="006D0F8C">
            <w:pPr>
              <w:spacing w:line="259" w:lineRule="auto"/>
              <w:ind w:left="13"/>
              <w:jc w:val="both"/>
              <w:rPr>
                <w:rFonts w:ascii="Calibri" w:hAnsi="Calibri" w:cs="Book Antiqua"/>
              </w:rPr>
            </w:pPr>
            <w:r>
              <w:rPr>
                <w:rFonts w:ascii="Calibri" w:hAnsi="Calibri" w:cs="Book Antiqua"/>
              </w:rPr>
              <w:t>Modificar reserva</w:t>
            </w:r>
          </w:p>
        </w:tc>
      </w:tr>
      <w:tr w:rsidR="00E4474D" w:rsidRPr="000072D4" w14:paraId="49C86914" w14:textId="77777777" w:rsidTr="006D0F8C">
        <w:trPr>
          <w:jc w:val="center"/>
        </w:trPr>
        <w:tc>
          <w:tcPr>
            <w:tcW w:w="2001" w:type="dxa"/>
            <w:shd w:val="clear" w:color="auto" w:fill="DBDBDB" w:themeFill="accent3" w:themeFillTint="66"/>
          </w:tcPr>
          <w:p w14:paraId="5C18962F" w14:textId="77777777" w:rsidR="00E4474D" w:rsidRPr="000072D4" w:rsidRDefault="00E4474D" w:rsidP="006D0F8C">
            <w:pPr>
              <w:ind w:left="-59"/>
              <w:jc w:val="both"/>
              <w:rPr>
                <w:rFonts w:ascii="Calibri" w:hAnsi="Calibri" w:cs="Book Antiqua"/>
                <w:b/>
                <w:bCs/>
              </w:rPr>
            </w:pPr>
            <w:r w:rsidRPr="000072D4">
              <w:rPr>
                <w:rFonts w:ascii="Calibri" w:hAnsi="Calibri" w:cs="Book Antiqua"/>
                <w:b/>
                <w:bCs/>
              </w:rPr>
              <w:t>Reqs. asociados:</w:t>
            </w:r>
          </w:p>
        </w:tc>
        <w:tc>
          <w:tcPr>
            <w:tcW w:w="5087" w:type="dxa"/>
          </w:tcPr>
          <w:p w14:paraId="364680CF" w14:textId="508B3E91" w:rsidR="00E4474D" w:rsidRPr="000072D4" w:rsidRDefault="00E4474D" w:rsidP="006D0F8C">
            <w:pPr>
              <w:jc w:val="both"/>
            </w:pPr>
            <w:r w:rsidRPr="000072D4">
              <w:t>RF-</w:t>
            </w:r>
            <w:r>
              <w:t>1</w:t>
            </w:r>
            <w:r w:rsidR="00FB6DF7">
              <w:t>7</w:t>
            </w:r>
          </w:p>
        </w:tc>
      </w:tr>
      <w:tr w:rsidR="00E4474D" w:rsidRPr="000072D4" w14:paraId="5886E1F7" w14:textId="77777777" w:rsidTr="006D0F8C">
        <w:trPr>
          <w:jc w:val="center"/>
        </w:trPr>
        <w:tc>
          <w:tcPr>
            <w:tcW w:w="2001" w:type="dxa"/>
            <w:shd w:val="clear" w:color="auto" w:fill="DBDBDB" w:themeFill="accent3" w:themeFillTint="66"/>
          </w:tcPr>
          <w:p w14:paraId="287402FA" w14:textId="77777777" w:rsidR="00E4474D" w:rsidRPr="000072D4" w:rsidRDefault="00E4474D" w:rsidP="006D0F8C">
            <w:pPr>
              <w:ind w:left="-59"/>
              <w:jc w:val="both"/>
              <w:rPr>
                <w:rFonts w:ascii="Calibri" w:hAnsi="Calibri" w:cs="Book Antiqua"/>
                <w:b/>
                <w:bCs/>
              </w:rPr>
            </w:pPr>
            <w:r w:rsidRPr="000072D4">
              <w:rPr>
                <w:rFonts w:ascii="Calibri" w:hAnsi="Calibri" w:cs="Book Antiqua"/>
                <w:b/>
                <w:bCs/>
              </w:rPr>
              <w:t>CU asociados:</w:t>
            </w:r>
          </w:p>
        </w:tc>
        <w:tc>
          <w:tcPr>
            <w:tcW w:w="5087" w:type="dxa"/>
          </w:tcPr>
          <w:p w14:paraId="05A2FB14" w14:textId="65DBBEF3" w:rsidR="00E4474D" w:rsidRPr="000072D4" w:rsidRDefault="00E4474D" w:rsidP="006D0F8C">
            <w:pPr>
              <w:ind w:left="13"/>
              <w:jc w:val="both"/>
              <w:rPr>
                <w:rFonts w:ascii="Calibri" w:hAnsi="Calibri" w:cs="Book Antiqua"/>
              </w:rPr>
            </w:pPr>
            <w:r w:rsidRPr="000072D4">
              <w:rPr>
                <w:rFonts w:ascii="Calibri" w:hAnsi="Calibri" w:cs="Book Antiqua"/>
              </w:rPr>
              <w:t>CU-</w:t>
            </w:r>
            <w:r>
              <w:rPr>
                <w:rFonts w:ascii="Calibri" w:hAnsi="Calibri" w:cs="Book Antiqua"/>
              </w:rPr>
              <w:t>1</w:t>
            </w:r>
            <w:r w:rsidR="00FB6DF7">
              <w:rPr>
                <w:rFonts w:ascii="Calibri" w:hAnsi="Calibri" w:cs="Book Antiqua"/>
              </w:rPr>
              <w:t>6</w:t>
            </w:r>
          </w:p>
        </w:tc>
      </w:tr>
      <w:tr w:rsidR="00E4474D" w:rsidRPr="000072D4" w14:paraId="72AB04EB" w14:textId="77777777" w:rsidTr="006D0F8C">
        <w:trPr>
          <w:jc w:val="center"/>
        </w:trPr>
        <w:tc>
          <w:tcPr>
            <w:tcW w:w="2001" w:type="dxa"/>
            <w:shd w:val="clear" w:color="auto" w:fill="DBDBDB" w:themeFill="accent3" w:themeFillTint="66"/>
          </w:tcPr>
          <w:p w14:paraId="4997A74F" w14:textId="77777777" w:rsidR="00E4474D" w:rsidRPr="000072D4" w:rsidRDefault="00E4474D" w:rsidP="006D0F8C">
            <w:pPr>
              <w:ind w:left="-59"/>
              <w:jc w:val="both"/>
              <w:rPr>
                <w:rFonts w:ascii="Calibri" w:hAnsi="Calibri" w:cs="Book Antiqua"/>
                <w:b/>
                <w:bCs/>
              </w:rPr>
            </w:pPr>
            <w:r w:rsidRPr="000072D4">
              <w:rPr>
                <w:rFonts w:ascii="Calibri" w:hAnsi="Calibri" w:cs="Book Antiqua"/>
                <w:b/>
                <w:bCs/>
              </w:rPr>
              <w:t>Esc. Asociados:</w:t>
            </w:r>
          </w:p>
        </w:tc>
        <w:tc>
          <w:tcPr>
            <w:tcW w:w="5087" w:type="dxa"/>
          </w:tcPr>
          <w:p w14:paraId="59FA4EB9" w14:textId="4583940D" w:rsidR="00E4474D" w:rsidRPr="000072D4" w:rsidRDefault="00E4474D" w:rsidP="006D0F8C">
            <w:pPr>
              <w:ind w:left="13"/>
              <w:jc w:val="both"/>
              <w:rPr>
                <w:rFonts w:ascii="Calibri" w:hAnsi="Calibri" w:cs="Book Antiqua"/>
              </w:rPr>
            </w:pPr>
            <w:r w:rsidRPr="000072D4">
              <w:rPr>
                <w:rFonts w:ascii="Calibri" w:hAnsi="Calibri" w:cs="Book Antiqua"/>
              </w:rPr>
              <w:t>ES-</w:t>
            </w:r>
            <w:r>
              <w:rPr>
                <w:rFonts w:ascii="Calibri" w:hAnsi="Calibri" w:cs="Book Antiqua"/>
              </w:rPr>
              <w:t>1</w:t>
            </w:r>
            <w:r w:rsidR="00FB6DF7">
              <w:rPr>
                <w:rFonts w:ascii="Calibri" w:hAnsi="Calibri" w:cs="Book Antiqua"/>
              </w:rPr>
              <w:t>6</w:t>
            </w:r>
            <w:r w:rsidRPr="000072D4">
              <w:rPr>
                <w:rFonts w:ascii="Calibri" w:hAnsi="Calibri" w:cs="Book Antiqua"/>
              </w:rPr>
              <w:t>.1</w:t>
            </w:r>
          </w:p>
        </w:tc>
      </w:tr>
    </w:tbl>
    <w:p w14:paraId="0A3EF24E" w14:textId="14D61C7D" w:rsidR="00764F88" w:rsidRDefault="000467FE" w:rsidP="000467FE">
      <w:pPr>
        <w:jc w:val="center"/>
      </w:pPr>
      <w:r w:rsidRPr="000467FE">
        <w:rPr>
          <w:noProof/>
        </w:rPr>
        <w:drawing>
          <wp:inline distT="0" distB="0" distL="0" distR="0" wp14:anchorId="750FA945" wp14:editId="769E87AF">
            <wp:extent cx="4736954" cy="3060000"/>
            <wp:effectExtent l="0" t="0" r="6985" b="762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30"/>
                    <a:stretch>
                      <a:fillRect/>
                    </a:stretch>
                  </pic:blipFill>
                  <pic:spPr>
                    <a:xfrm>
                      <a:off x="0" y="0"/>
                      <a:ext cx="4736954" cy="3060000"/>
                    </a:xfrm>
                    <a:prstGeom prst="rect">
                      <a:avLst/>
                    </a:prstGeom>
                  </pic:spPr>
                </pic:pic>
              </a:graphicData>
            </a:graphic>
          </wp:inline>
        </w:drawing>
      </w:r>
    </w:p>
    <w:p w14:paraId="2282853D" w14:textId="77777777" w:rsidR="00764F88" w:rsidRDefault="00764F88" w:rsidP="2EC98F52"/>
    <w:p w14:paraId="0DE783CC" w14:textId="77777777" w:rsidR="00761569" w:rsidRDefault="00761569" w:rsidP="2EC98F52"/>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F7AA3" w:rsidRPr="000072D4" w14:paraId="5F0529D6" w14:textId="77777777">
        <w:trPr>
          <w:jc w:val="center"/>
        </w:trPr>
        <w:tc>
          <w:tcPr>
            <w:tcW w:w="2001" w:type="dxa"/>
            <w:shd w:val="clear" w:color="auto" w:fill="DBDBDB" w:themeFill="accent3" w:themeFillTint="66"/>
          </w:tcPr>
          <w:p w14:paraId="01361C65" w14:textId="77777777" w:rsidR="00EF7AA3" w:rsidRPr="000072D4" w:rsidRDefault="00EF7AA3">
            <w:pPr>
              <w:ind w:left="-59"/>
              <w:jc w:val="both"/>
              <w:rPr>
                <w:rFonts w:ascii="Calibri" w:hAnsi="Calibri" w:cs="Book Antiqua"/>
                <w:b/>
                <w:bCs/>
              </w:rPr>
            </w:pPr>
            <w:r w:rsidRPr="000072D4">
              <w:rPr>
                <w:rFonts w:ascii="Calibri" w:hAnsi="Calibri" w:cs="Book Antiqua"/>
                <w:b/>
                <w:bCs/>
              </w:rPr>
              <w:lastRenderedPageBreak/>
              <w:t>ID Ref:</w:t>
            </w:r>
          </w:p>
        </w:tc>
        <w:tc>
          <w:tcPr>
            <w:tcW w:w="5087" w:type="dxa"/>
          </w:tcPr>
          <w:p w14:paraId="13EBFAE7" w14:textId="08D47A7D" w:rsidR="00EF7AA3" w:rsidRPr="000072D4" w:rsidRDefault="00EF7AA3">
            <w:pPr>
              <w:ind w:left="13"/>
              <w:jc w:val="both"/>
              <w:rPr>
                <w:rFonts w:ascii="Calibri" w:hAnsi="Calibri" w:cs="Book Antiqua"/>
              </w:rPr>
            </w:pPr>
            <w:r w:rsidRPr="000072D4">
              <w:rPr>
                <w:rFonts w:ascii="Calibri" w:hAnsi="Calibri" w:cs="Book Antiqua"/>
              </w:rPr>
              <w:t>UI-</w:t>
            </w:r>
            <w:r>
              <w:rPr>
                <w:rFonts w:ascii="Calibri" w:hAnsi="Calibri" w:cs="Book Antiqua"/>
              </w:rPr>
              <w:t>18</w:t>
            </w:r>
          </w:p>
        </w:tc>
      </w:tr>
      <w:tr w:rsidR="00EF7AA3" w:rsidRPr="000072D4" w14:paraId="5806D44B" w14:textId="77777777">
        <w:trPr>
          <w:jc w:val="center"/>
        </w:trPr>
        <w:tc>
          <w:tcPr>
            <w:tcW w:w="2001" w:type="dxa"/>
            <w:shd w:val="clear" w:color="auto" w:fill="DBDBDB" w:themeFill="accent3" w:themeFillTint="66"/>
          </w:tcPr>
          <w:p w14:paraId="6422EBBE" w14:textId="77777777" w:rsidR="00EF7AA3" w:rsidRPr="000072D4" w:rsidRDefault="00EF7AA3">
            <w:pPr>
              <w:ind w:left="-59"/>
              <w:jc w:val="both"/>
              <w:rPr>
                <w:rFonts w:ascii="Calibri" w:hAnsi="Calibri" w:cs="Book Antiqua"/>
                <w:b/>
                <w:bCs/>
              </w:rPr>
            </w:pPr>
            <w:r w:rsidRPr="000072D4">
              <w:rPr>
                <w:rFonts w:ascii="Calibri" w:hAnsi="Calibri" w:cs="Book Antiqua"/>
                <w:b/>
                <w:bCs/>
              </w:rPr>
              <w:t>Descripción:</w:t>
            </w:r>
          </w:p>
        </w:tc>
        <w:tc>
          <w:tcPr>
            <w:tcW w:w="5087" w:type="dxa"/>
          </w:tcPr>
          <w:p w14:paraId="2ABAB6E2" w14:textId="17C189C3" w:rsidR="00EF7AA3" w:rsidRPr="000072D4" w:rsidRDefault="00D95491">
            <w:pPr>
              <w:spacing w:line="259" w:lineRule="auto"/>
              <w:ind w:left="13"/>
              <w:jc w:val="both"/>
              <w:rPr>
                <w:rFonts w:ascii="Calibri" w:hAnsi="Calibri" w:cs="Book Antiqua"/>
              </w:rPr>
            </w:pPr>
            <w:r>
              <w:rPr>
                <w:rFonts w:ascii="Calibri" w:hAnsi="Calibri" w:cs="Book Antiqua"/>
              </w:rPr>
              <w:t>Eliminar reserva de vuelo</w:t>
            </w:r>
          </w:p>
        </w:tc>
      </w:tr>
      <w:tr w:rsidR="00EF7AA3" w:rsidRPr="000072D4" w14:paraId="3E87CCD9" w14:textId="77777777">
        <w:trPr>
          <w:jc w:val="center"/>
        </w:trPr>
        <w:tc>
          <w:tcPr>
            <w:tcW w:w="2001" w:type="dxa"/>
            <w:shd w:val="clear" w:color="auto" w:fill="DBDBDB" w:themeFill="accent3" w:themeFillTint="66"/>
          </w:tcPr>
          <w:p w14:paraId="190B1312" w14:textId="77777777" w:rsidR="00EF7AA3" w:rsidRPr="000072D4" w:rsidRDefault="00EF7AA3">
            <w:pPr>
              <w:ind w:left="-59"/>
              <w:jc w:val="both"/>
              <w:rPr>
                <w:rFonts w:ascii="Calibri" w:hAnsi="Calibri" w:cs="Book Antiqua"/>
                <w:b/>
                <w:bCs/>
              </w:rPr>
            </w:pPr>
            <w:r w:rsidRPr="000072D4">
              <w:rPr>
                <w:rFonts w:ascii="Calibri" w:hAnsi="Calibri" w:cs="Book Antiqua"/>
                <w:b/>
                <w:bCs/>
              </w:rPr>
              <w:t>Reqs. asociados:</w:t>
            </w:r>
          </w:p>
        </w:tc>
        <w:tc>
          <w:tcPr>
            <w:tcW w:w="5087" w:type="dxa"/>
          </w:tcPr>
          <w:p w14:paraId="58E75A80" w14:textId="5221747F" w:rsidR="00EF7AA3" w:rsidRPr="000072D4" w:rsidRDefault="00EF7AA3">
            <w:pPr>
              <w:jc w:val="both"/>
            </w:pPr>
            <w:r w:rsidRPr="000072D4">
              <w:t>RF-</w:t>
            </w:r>
            <w:r>
              <w:t>1</w:t>
            </w:r>
            <w:r w:rsidR="00572469">
              <w:t>8</w:t>
            </w:r>
          </w:p>
        </w:tc>
      </w:tr>
      <w:tr w:rsidR="00EF7AA3" w:rsidRPr="000072D4" w14:paraId="70BE3961" w14:textId="77777777">
        <w:trPr>
          <w:jc w:val="center"/>
        </w:trPr>
        <w:tc>
          <w:tcPr>
            <w:tcW w:w="2001" w:type="dxa"/>
            <w:shd w:val="clear" w:color="auto" w:fill="DBDBDB" w:themeFill="accent3" w:themeFillTint="66"/>
          </w:tcPr>
          <w:p w14:paraId="7ACA6D55" w14:textId="77777777" w:rsidR="00EF7AA3" w:rsidRPr="000072D4" w:rsidRDefault="00EF7AA3">
            <w:pPr>
              <w:ind w:left="-59"/>
              <w:jc w:val="both"/>
              <w:rPr>
                <w:rFonts w:ascii="Calibri" w:hAnsi="Calibri" w:cs="Book Antiqua"/>
                <w:b/>
                <w:bCs/>
              </w:rPr>
            </w:pPr>
            <w:r w:rsidRPr="000072D4">
              <w:rPr>
                <w:rFonts w:ascii="Calibri" w:hAnsi="Calibri" w:cs="Book Antiqua"/>
                <w:b/>
                <w:bCs/>
              </w:rPr>
              <w:t>CU asociados:</w:t>
            </w:r>
          </w:p>
        </w:tc>
        <w:tc>
          <w:tcPr>
            <w:tcW w:w="5087" w:type="dxa"/>
          </w:tcPr>
          <w:p w14:paraId="42D1412D" w14:textId="2F85658D" w:rsidR="00EF7AA3" w:rsidRPr="000072D4" w:rsidRDefault="00EF7AA3">
            <w:pPr>
              <w:ind w:left="13"/>
              <w:jc w:val="both"/>
              <w:rPr>
                <w:rFonts w:ascii="Calibri" w:hAnsi="Calibri" w:cs="Book Antiqua"/>
              </w:rPr>
            </w:pPr>
            <w:r w:rsidRPr="000072D4">
              <w:rPr>
                <w:rFonts w:ascii="Calibri" w:hAnsi="Calibri" w:cs="Book Antiqua"/>
              </w:rPr>
              <w:t>CU-</w:t>
            </w:r>
            <w:r>
              <w:rPr>
                <w:rFonts w:ascii="Calibri" w:hAnsi="Calibri" w:cs="Book Antiqua"/>
              </w:rPr>
              <w:t>1</w:t>
            </w:r>
            <w:r w:rsidR="00D95491">
              <w:rPr>
                <w:rFonts w:ascii="Calibri" w:hAnsi="Calibri" w:cs="Book Antiqua"/>
              </w:rPr>
              <w:t>7</w:t>
            </w:r>
          </w:p>
        </w:tc>
      </w:tr>
      <w:tr w:rsidR="00EF7AA3" w:rsidRPr="000072D4" w14:paraId="72B910A2" w14:textId="77777777">
        <w:trPr>
          <w:jc w:val="center"/>
        </w:trPr>
        <w:tc>
          <w:tcPr>
            <w:tcW w:w="2001" w:type="dxa"/>
            <w:shd w:val="clear" w:color="auto" w:fill="DBDBDB" w:themeFill="accent3" w:themeFillTint="66"/>
          </w:tcPr>
          <w:p w14:paraId="4CAC3CDE" w14:textId="77777777" w:rsidR="00EF7AA3" w:rsidRPr="000072D4" w:rsidRDefault="00EF7AA3">
            <w:pPr>
              <w:ind w:left="-59"/>
              <w:jc w:val="both"/>
              <w:rPr>
                <w:rFonts w:ascii="Calibri" w:hAnsi="Calibri" w:cs="Book Antiqua"/>
                <w:b/>
                <w:bCs/>
              </w:rPr>
            </w:pPr>
            <w:r w:rsidRPr="000072D4">
              <w:rPr>
                <w:rFonts w:ascii="Calibri" w:hAnsi="Calibri" w:cs="Book Antiqua"/>
                <w:b/>
                <w:bCs/>
              </w:rPr>
              <w:t>Esc. Asociados:</w:t>
            </w:r>
          </w:p>
        </w:tc>
        <w:tc>
          <w:tcPr>
            <w:tcW w:w="5087" w:type="dxa"/>
          </w:tcPr>
          <w:p w14:paraId="06A7E998" w14:textId="416429A3" w:rsidR="00EF7AA3" w:rsidRPr="000072D4" w:rsidRDefault="00EF7AA3">
            <w:pPr>
              <w:ind w:left="13"/>
              <w:jc w:val="both"/>
              <w:rPr>
                <w:rFonts w:ascii="Calibri" w:hAnsi="Calibri" w:cs="Book Antiqua"/>
              </w:rPr>
            </w:pPr>
            <w:r w:rsidRPr="000072D4">
              <w:rPr>
                <w:rFonts w:ascii="Calibri" w:hAnsi="Calibri" w:cs="Book Antiqua"/>
              </w:rPr>
              <w:t>ES-</w:t>
            </w:r>
            <w:r>
              <w:rPr>
                <w:rFonts w:ascii="Calibri" w:hAnsi="Calibri" w:cs="Book Antiqua"/>
              </w:rPr>
              <w:t>1</w:t>
            </w:r>
            <w:r w:rsidR="00D95491">
              <w:rPr>
                <w:rFonts w:ascii="Calibri" w:hAnsi="Calibri" w:cs="Book Antiqua"/>
              </w:rPr>
              <w:t>7</w:t>
            </w:r>
            <w:r w:rsidRPr="000072D4">
              <w:rPr>
                <w:rFonts w:ascii="Calibri" w:hAnsi="Calibri" w:cs="Book Antiqua"/>
              </w:rPr>
              <w:t>.1</w:t>
            </w:r>
          </w:p>
        </w:tc>
      </w:tr>
    </w:tbl>
    <w:p w14:paraId="7B622378" w14:textId="77777777" w:rsidR="00761569" w:rsidRDefault="00761569" w:rsidP="2EC98F52"/>
    <w:p w14:paraId="49DC5727" w14:textId="4770C157" w:rsidR="00583BC6" w:rsidRDefault="00583BC6" w:rsidP="00583BC6">
      <w:pPr>
        <w:jc w:val="center"/>
      </w:pPr>
      <w:r w:rsidRPr="00583BC6">
        <w:rPr>
          <w:noProof/>
        </w:rPr>
        <w:drawing>
          <wp:inline distT="0" distB="0" distL="0" distR="0" wp14:anchorId="4BB60A7C" wp14:editId="7414F2BF">
            <wp:extent cx="4746102" cy="3060000"/>
            <wp:effectExtent l="0" t="0" r="0" b="762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131"/>
                    <a:stretch>
                      <a:fillRect/>
                    </a:stretch>
                  </pic:blipFill>
                  <pic:spPr>
                    <a:xfrm>
                      <a:off x="0" y="0"/>
                      <a:ext cx="4746102" cy="3060000"/>
                    </a:xfrm>
                    <a:prstGeom prst="rect">
                      <a:avLst/>
                    </a:prstGeom>
                  </pic:spPr>
                </pic:pic>
              </a:graphicData>
            </a:graphic>
          </wp:inline>
        </w:drawing>
      </w:r>
    </w:p>
    <w:p w14:paraId="60B86EBD" w14:textId="77777777" w:rsidR="00583BC6" w:rsidRDefault="00583BC6" w:rsidP="00583BC6">
      <w:pPr>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F7AA3" w:rsidRPr="000072D4" w14:paraId="603E2229" w14:textId="77777777">
        <w:trPr>
          <w:jc w:val="center"/>
        </w:trPr>
        <w:tc>
          <w:tcPr>
            <w:tcW w:w="2001" w:type="dxa"/>
            <w:shd w:val="clear" w:color="auto" w:fill="DBDBDB" w:themeFill="accent3" w:themeFillTint="66"/>
          </w:tcPr>
          <w:p w14:paraId="270C1A19" w14:textId="77777777" w:rsidR="00EF7AA3" w:rsidRPr="000072D4" w:rsidRDefault="00EF7AA3">
            <w:pPr>
              <w:ind w:left="-59"/>
              <w:jc w:val="both"/>
              <w:rPr>
                <w:rFonts w:ascii="Calibri" w:hAnsi="Calibri" w:cs="Book Antiqua"/>
                <w:b/>
                <w:bCs/>
              </w:rPr>
            </w:pPr>
            <w:r w:rsidRPr="000072D4">
              <w:rPr>
                <w:rFonts w:ascii="Calibri" w:hAnsi="Calibri" w:cs="Book Antiqua"/>
                <w:b/>
                <w:bCs/>
              </w:rPr>
              <w:t>ID Ref:</w:t>
            </w:r>
          </w:p>
        </w:tc>
        <w:tc>
          <w:tcPr>
            <w:tcW w:w="5087" w:type="dxa"/>
          </w:tcPr>
          <w:p w14:paraId="1651EEAD" w14:textId="25B16CA4" w:rsidR="00EF7AA3" w:rsidRPr="000072D4" w:rsidRDefault="00EF7AA3">
            <w:pPr>
              <w:ind w:left="13"/>
              <w:jc w:val="both"/>
              <w:rPr>
                <w:rFonts w:ascii="Calibri" w:hAnsi="Calibri" w:cs="Book Antiqua"/>
              </w:rPr>
            </w:pPr>
            <w:r w:rsidRPr="000072D4">
              <w:rPr>
                <w:rFonts w:ascii="Calibri" w:hAnsi="Calibri" w:cs="Book Antiqua"/>
              </w:rPr>
              <w:t>UI-</w:t>
            </w:r>
            <w:r>
              <w:rPr>
                <w:rFonts w:ascii="Calibri" w:hAnsi="Calibri" w:cs="Book Antiqua"/>
              </w:rPr>
              <w:t>19</w:t>
            </w:r>
          </w:p>
        </w:tc>
      </w:tr>
      <w:tr w:rsidR="00EF7AA3" w:rsidRPr="000072D4" w14:paraId="0C570343" w14:textId="77777777">
        <w:trPr>
          <w:jc w:val="center"/>
        </w:trPr>
        <w:tc>
          <w:tcPr>
            <w:tcW w:w="2001" w:type="dxa"/>
            <w:shd w:val="clear" w:color="auto" w:fill="DBDBDB" w:themeFill="accent3" w:themeFillTint="66"/>
          </w:tcPr>
          <w:p w14:paraId="4AB16B64" w14:textId="77777777" w:rsidR="00EF7AA3" w:rsidRPr="000072D4" w:rsidRDefault="00EF7AA3">
            <w:pPr>
              <w:ind w:left="-59"/>
              <w:jc w:val="both"/>
              <w:rPr>
                <w:rFonts w:ascii="Calibri" w:hAnsi="Calibri" w:cs="Book Antiqua"/>
                <w:b/>
                <w:bCs/>
              </w:rPr>
            </w:pPr>
            <w:r w:rsidRPr="000072D4">
              <w:rPr>
                <w:rFonts w:ascii="Calibri" w:hAnsi="Calibri" w:cs="Book Antiqua"/>
                <w:b/>
                <w:bCs/>
              </w:rPr>
              <w:t>Descripción:</w:t>
            </w:r>
          </w:p>
        </w:tc>
        <w:tc>
          <w:tcPr>
            <w:tcW w:w="5087" w:type="dxa"/>
          </w:tcPr>
          <w:p w14:paraId="1371B5C5" w14:textId="687090AB" w:rsidR="00EF7AA3" w:rsidRPr="000072D4" w:rsidRDefault="005159B0">
            <w:pPr>
              <w:spacing w:line="259" w:lineRule="auto"/>
              <w:ind w:left="13"/>
              <w:jc w:val="both"/>
              <w:rPr>
                <w:rFonts w:ascii="Calibri" w:hAnsi="Calibri" w:cs="Book Antiqua"/>
              </w:rPr>
            </w:pPr>
            <w:r>
              <w:rPr>
                <w:rFonts w:ascii="Calibri" w:hAnsi="Calibri" w:cs="Book Antiqua"/>
              </w:rPr>
              <w:t>Consultar</w:t>
            </w:r>
            <w:r w:rsidR="00EF7AA3">
              <w:rPr>
                <w:rFonts w:ascii="Calibri" w:hAnsi="Calibri" w:cs="Book Antiqua"/>
              </w:rPr>
              <w:t xml:space="preserve"> reserva</w:t>
            </w:r>
          </w:p>
        </w:tc>
      </w:tr>
      <w:tr w:rsidR="00EF7AA3" w:rsidRPr="000072D4" w14:paraId="37F43EC2" w14:textId="77777777">
        <w:trPr>
          <w:jc w:val="center"/>
        </w:trPr>
        <w:tc>
          <w:tcPr>
            <w:tcW w:w="2001" w:type="dxa"/>
            <w:shd w:val="clear" w:color="auto" w:fill="DBDBDB" w:themeFill="accent3" w:themeFillTint="66"/>
          </w:tcPr>
          <w:p w14:paraId="0124D9C4" w14:textId="77777777" w:rsidR="00EF7AA3" w:rsidRPr="000072D4" w:rsidRDefault="00EF7AA3">
            <w:pPr>
              <w:ind w:left="-59"/>
              <w:jc w:val="both"/>
              <w:rPr>
                <w:rFonts w:ascii="Calibri" w:hAnsi="Calibri" w:cs="Book Antiqua"/>
                <w:b/>
                <w:bCs/>
              </w:rPr>
            </w:pPr>
            <w:r w:rsidRPr="000072D4">
              <w:rPr>
                <w:rFonts w:ascii="Calibri" w:hAnsi="Calibri" w:cs="Book Antiqua"/>
                <w:b/>
                <w:bCs/>
              </w:rPr>
              <w:t>Reqs. asociados:</w:t>
            </w:r>
          </w:p>
        </w:tc>
        <w:tc>
          <w:tcPr>
            <w:tcW w:w="5087" w:type="dxa"/>
          </w:tcPr>
          <w:p w14:paraId="7DC2DF0F" w14:textId="780521AE" w:rsidR="00EF7AA3" w:rsidRPr="000072D4" w:rsidRDefault="00EF7AA3">
            <w:pPr>
              <w:jc w:val="both"/>
            </w:pPr>
            <w:r w:rsidRPr="000072D4">
              <w:t>RF-</w:t>
            </w:r>
            <w:r>
              <w:t>1</w:t>
            </w:r>
            <w:r w:rsidR="005159B0">
              <w:t>9</w:t>
            </w:r>
          </w:p>
        </w:tc>
      </w:tr>
      <w:tr w:rsidR="00EF7AA3" w:rsidRPr="000072D4" w14:paraId="1ECBD360" w14:textId="77777777">
        <w:trPr>
          <w:jc w:val="center"/>
        </w:trPr>
        <w:tc>
          <w:tcPr>
            <w:tcW w:w="2001" w:type="dxa"/>
            <w:shd w:val="clear" w:color="auto" w:fill="DBDBDB" w:themeFill="accent3" w:themeFillTint="66"/>
          </w:tcPr>
          <w:p w14:paraId="301864AE" w14:textId="77777777" w:rsidR="00EF7AA3" w:rsidRPr="000072D4" w:rsidRDefault="00EF7AA3">
            <w:pPr>
              <w:ind w:left="-59"/>
              <w:jc w:val="both"/>
              <w:rPr>
                <w:rFonts w:ascii="Calibri" w:hAnsi="Calibri" w:cs="Book Antiqua"/>
                <w:b/>
                <w:bCs/>
              </w:rPr>
            </w:pPr>
            <w:r w:rsidRPr="000072D4">
              <w:rPr>
                <w:rFonts w:ascii="Calibri" w:hAnsi="Calibri" w:cs="Book Antiqua"/>
                <w:b/>
                <w:bCs/>
              </w:rPr>
              <w:t>CU asociados:</w:t>
            </w:r>
          </w:p>
        </w:tc>
        <w:tc>
          <w:tcPr>
            <w:tcW w:w="5087" w:type="dxa"/>
          </w:tcPr>
          <w:p w14:paraId="32DB36A3" w14:textId="3B9B93F8" w:rsidR="00EF7AA3" w:rsidRPr="000072D4" w:rsidRDefault="00EF7AA3">
            <w:pPr>
              <w:ind w:left="13"/>
              <w:jc w:val="both"/>
              <w:rPr>
                <w:rFonts w:ascii="Calibri" w:hAnsi="Calibri" w:cs="Book Antiqua"/>
              </w:rPr>
            </w:pPr>
            <w:r w:rsidRPr="000072D4">
              <w:rPr>
                <w:rFonts w:ascii="Calibri" w:hAnsi="Calibri" w:cs="Book Antiqua"/>
              </w:rPr>
              <w:t>CU-</w:t>
            </w:r>
            <w:r>
              <w:rPr>
                <w:rFonts w:ascii="Calibri" w:hAnsi="Calibri" w:cs="Book Antiqua"/>
              </w:rPr>
              <w:t>1</w:t>
            </w:r>
            <w:r w:rsidR="005159B0">
              <w:rPr>
                <w:rFonts w:ascii="Calibri" w:hAnsi="Calibri" w:cs="Book Antiqua"/>
              </w:rPr>
              <w:t>8</w:t>
            </w:r>
          </w:p>
        </w:tc>
      </w:tr>
      <w:tr w:rsidR="00EF7AA3" w:rsidRPr="000072D4" w14:paraId="234BB506" w14:textId="77777777">
        <w:trPr>
          <w:jc w:val="center"/>
        </w:trPr>
        <w:tc>
          <w:tcPr>
            <w:tcW w:w="2001" w:type="dxa"/>
            <w:shd w:val="clear" w:color="auto" w:fill="DBDBDB" w:themeFill="accent3" w:themeFillTint="66"/>
          </w:tcPr>
          <w:p w14:paraId="0C78BA48" w14:textId="77777777" w:rsidR="00EF7AA3" w:rsidRPr="000072D4" w:rsidRDefault="00EF7AA3">
            <w:pPr>
              <w:ind w:left="-59"/>
              <w:jc w:val="both"/>
              <w:rPr>
                <w:rFonts w:ascii="Calibri" w:hAnsi="Calibri" w:cs="Book Antiqua"/>
                <w:b/>
                <w:bCs/>
              </w:rPr>
            </w:pPr>
            <w:r w:rsidRPr="000072D4">
              <w:rPr>
                <w:rFonts w:ascii="Calibri" w:hAnsi="Calibri" w:cs="Book Antiqua"/>
                <w:b/>
                <w:bCs/>
              </w:rPr>
              <w:t>Esc. Asociados:</w:t>
            </w:r>
          </w:p>
        </w:tc>
        <w:tc>
          <w:tcPr>
            <w:tcW w:w="5087" w:type="dxa"/>
          </w:tcPr>
          <w:p w14:paraId="0E8F1CAC" w14:textId="3ABB0FB1" w:rsidR="00EF7AA3" w:rsidRPr="000072D4" w:rsidRDefault="00EF7AA3">
            <w:pPr>
              <w:ind w:left="13"/>
              <w:jc w:val="both"/>
              <w:rPr>
                <w:rFonts w:ascii="Calibri" w:hAnsi="Calibri" w:cs="Book Antiqua"/>
              </w:rPr>
            </w:pPr>
            <w:r w:rsidRPr="000072D4">
              <w:rPr>
                <w:rFonts w:ascii="Calibri" w:hAnsi="Calibri" w:cs="Book Antiqua"/>
              </w:rPr>
              <w:t>ES-</w:t>
            </w:r>
            <w:r>
              <w:rPr>
                <w:rFonts w:ascii="Calibri" w:hAnsi="Calibri" w:cs="Book Antiqua"/>
              </w:rPr>
              <w:t>1</w:t>
            </w:r>
            <w:r w:rsidR="005159B0">
              <w:rPr>
                <w:rFonts w:ascii="Calibri" w:hAnsi="Calibri" w:cs="Book Antiqua"/>
              </w:rPr>
              <w:t>8</w:t>
            </w:r>
            <w:r w:rsidRPr="000072D4">
              <w:rPr>
                <w:rFonts w:ascii="Calibri" w:hAnsi="Calibri" w:cs="Book Antiqua"/>
              </w:rPr>
              <w:t>.1</w:t>
            </w:r>
          </w:p>
        </w:tc>
      </w:tr>
    </w:tbl>
    <w:p w14:paraId="75DE9316" w14:textId="77777777" w:rsidR="00EF7AA3" w:rsidRDefault="00EF7AA3" w:rsidP="2EC98F52"/>
    <w:p w14:paraId="6691CF7F" w14:textId="085A4D61" w:rsidR="00B46C04" w:rsidRDefault="00B46C04" w:rsidP="00B46C04">
      <w:pPr>
        <w:jc w:val="center"/>
      </w:pPr>
      <w:r w:rsidRPr="00B46C04">
        <w:rPr>
          <w:noProof/>
        </w:rPr>
        <w:drawing>
          <wp:inline distT="0" distB="0" distL="0" distR="0" wp14:anchorId="0B574A66" wp14:editId="6DF41422">
            <wp:extent cx="4760659" cy="3060000"/>
            <wp:effectExtent l="0" t="0" r="1905" b="762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32"/>
                    <a:stretch>
                      <a:fillRect/>
                    </a:stretch>
                  </pic:blipFill>
                  <pic:spPr>
                    <a:xfrm>
                      <a:off x="0" y="0"/>
                      <a:ext cx="4760659" cy="3060000"/>
                    </a:xfrm>
                    <a:prstGeom prst="rect">
                      <a:avLst/>
                    </a:prstGeom>
                  </pic:spPr>
                </pic:pic>
              </a:graphicData>
            </a:graphic>
          </wp:inline>
        </w:drawing>
      </w:r>
    </w:p>
    <w:p w14:paraId="297DFE23" w14:textId="77777777" w:rsidR="00EF7AA3" w:rsidRDefault="00EF7AA3" w:rsidP="2EC98F52"/>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F7AA3" w:rsidRPr="000072D4" w14:paraId="7C9F38EF" w14:textId="77777777">
        <w:trPr>
          <w:jc w:val="center"/>
        </w:trPr>
        <w:tc>
          <w:tcPr>
            <w:tcW w:w="2001" w:type="dxa"/>
            <w:shd w:val="clear" w:color="auto" w:fill="DBDBDB" w:themeFill="accent3" w:themeFillTint="66"/>
          </w:tcPr>
          <w:p w14:paraId="54427D75" w14:textId="77777777" w:rsidR="00EF7AA3" w:rsidRPr="000072D4" w:rsidRDefault="00EF7AA3">
            <w:pPr>
              <w:ind w:left="-59"/>
              <w:jc w:val="both"/>
              <w:rPr>
                <w:rFonts w:ascii="Calibri" w:hAnsi="Calibri" w:cs="Book Antiqua"/>
                <w:b/>
                <w:bCs/>
              </w:rPr>
            </w:pPr>
            <w:r w:rsidRPr="000072D4">
              <w:rPr>
                <w:rFonts w:ascii="Calibri" w:hAnsi="Calibri" w:cs="Book Antiqua"/>
                <w:b/>
                <w:bCs/>
              </w:rPr>
              <w:t>ID Ref:</w:t>
            </w:r>
          </w:p>
        </w:tc>
        <w:tc>
          <w:tcPr>
            <w:tcW w:w="5087" w:type="dxa"/>
          </w:tcPr>
          <w:p w14:paraId="15D3E259" w14:textId="6872ACBF" w:rsidR="00EF7AA3" w:rsidRPr="000072D4" w:rsidRDefault="00EF7AA3">
            <w:pPr>
              <w:ind w:left="13"/>
              <w:jc w:val="both"/>
              <w:rPr>
                <w:rFonts w:ascii="Calibri" w:hAnsi="Calibri" w:cs="Book Antiqua"/>
              </w:rPr>
            </w:pPr>
            <w:r w:rsidRPr="000072D4">
              <w:rPr>
                <w:rFonts w:ascii="Calibri" w:hAnsi="Calibri" w:cs="Book Antiqua"/>
              </w:rPr>
              <w:t>UI-</w:t>
            </w:r>
            <w:r>
              <w:rPr>
                <w:rFonts w:ascii="Calibri" w:hAnsi="Calibri" w:cs="Book Antiqua"/>
              </w:rPr>
              <w:t>20</w:t>
            </w:r>
          </w:p>
        </w:tc>
      </w:tr>
      <w:tr w:rsidR="00EF7AA3" w:rsidRPr="000072D4" w14:paraId="72EFFFD2" w14:textId="77777777">
        <w:trPr>
          <w:jc w:val="center"/>
        </w:trPr>
        <w:tc>
          <w:tcPr>
            <w:tcW w:w="2001" w:type="dxa"/>
            <w:shd w:val="clear" w:color="auto" w:fill="DBDBDB" w:themeFill="accent3" w:themeFillTint="66"/>
          </w:tcPr>
          <w:p w14:paraId="03582968" w14:textId="77777777" w:rsidR="00EF7AA3" w:rsidRPr="000072D4" w:rsidRDefault="00EF7AA3">
            <w:pPr>
              <w:ind w:left="-59"/>
              <w:jc w:val="both"/>
              <w:rPr>
                <w:rFonts w:ascii="Calibri" w:hAnsi="Calibri" w:cs="Book Antiqua"/>
                <w:b/>
                <w:bCs/>
              </w:rPr>
            </w:pPr>
            <w:r w:rsidRPr="000072D4">
              <w:rPr>
                <w:rFonts w:ascii="Calibri" w:hAnsi="Calibri" w:cs="Book Antiqua"/>
                <w:b/>
                <w:bCs/>
              </w:rPr>
              <w:t>Descripción:</w:t>
            </w:r>
          </w:p>
        </w:tc>
        <w:tc>
          <w:tcPr>
            <w:tcW w:w="5087" w:type="dxa"/>
          </w:tcPr>
          <w:p w14:paraId="68392291" w14:textId="44073FB0" w:rsidR="00EF7AA3" w:rsidRPr="000072D4" w:rsidRDefault="007F5811">
            <w:pPr>
              <w:spacing w:line="259" w:lineRule="auto"/>
              <w:ind w:left="13"/>
              <w:jc w:val="both"/>
              <w:rPr>
                <w:rFonts w:ascii="Calibri" w:hAnsi="Calibri" w:cs="Book Antiqua"/>
              </w:rPr>
            </w:pPr>
            <w:r>
              <w:rPr>
                <w:rFonts w:ascii="Calibri" w:hAnsi="Calibri" w:cs="Book Antiqua"/>
              </w:rPr>
              <w:t>Lista</w:t>
            </w:r>
            <w:r w:rsidR="00EF7AA3">
              <w:rPr>
                <w:rFonts w:ascii="Calibri" w:hAnsi="Calibri" w:cs="Book Antiqua"/>
              </w:rPr>
              <w:t>r reserva</w:t>
            </w:r>
          </w:p>
        </w:tc>
      </w:tr>
      <w:tr w:rsidR="00EF7AA3" w:rsidRPr="000072D4" w14:paraId="47DF42F6" w14:textId="77777777">
        <w:trPr>
          <w:jc w:val="center"/>
        </w:trPr>
        <w:tc>
          <w:tcPr>
            <w:tcW w:w="2001" w:type="dxa"/>
            <w:shd w:val="clear" w:color="auto" w:fill="DBDBDB" w:themeFill="accent3" w:themeFillTint="66"/>
          </w:tcPr>
          <w:p w14:paraId="7C3611BF" w14:textId="77777777" w:rsidR="00EF7AA3" w:rsidRPr="000072D4" w:rsidRDefault="00EF7AA3">
            <w:pPr>
              <w:ind w:left="-59"/>
              <w:jc w:val="both"/>
              <w:rPr>
                <w:rFonts w:ascii="Calibri" w:hAnsi="Calibri" w:cs="Book Antiqua"/>
                <w:b/>
                <w:bCs/>
              </w:rPr>
            </w:pPr>
            <w:r w:rsidRPr="000072D4">
              <w:rPr>
                <w:rFonts w:ascii="Calibri" w:hAnsi="Calibri" w:cs="Book Antiqua"/>
                <w:b/>
                <w:bCs/>
              </w:rPr>
              <w:t>Reqs. asociados:</w:t>
            </w:r>
          </w:p>
        </w:tc>
        <w:tc>
          <w:tcPr>
            <w:tcW w:w="5087" w:type="dxa"/>
          </w:tcPr>
          <w:p w14:paraId="4153D355" w14:textId="05133418" w:rsidR="00EF7AA3" w:rsidRPr="000072D4" w:rsidRDefault="00EF7AA3">
            <w:pPr>
              <w:jc w:val="both"/>
            </w:pPr>
            <w:r w:rsidRPr="000072D4">
              <w:t>RF-</w:t>
            </w:r>
            <w:r w:rsidR="00A4757D">
              <w:t>20</w:t>
            </w:r>
          </w:p>
        </w:tc>
      </w:tr>
      <w:tr w:rsidR="00EF7AA3" w:rsidRPr="000072D4" w14:paraId="0B471E64" w14:textId="77777777">
        <w:trPr>
          <w:jc w:val="center"/>
        </w:trPr>
        <w:tc>
          <w:tcPr>
            <w:tcW w:w="2001" w:type="dxa"/>
            <w:shd w:val="clear" w:color="auto" w:fill="DBDBDB" w:themeFill="accent3" w:themeFillTint="66"/>
          </w:tcPr>
          <w:p w14:paraId="5B18C476" w14:textId="77777777" w:rsidR="00EF7AA3" w:rsidRPr="000072D4" w:rsidRDefault="00EF7AA3">
            <w:pPr>
              <w:ind w:left="-59"/>
              <w:jc w:val="both"/>
              <w:rPr>
                <w:rFonts w:ascii="Calibri" w:hAnsi="Calibri" w:cs="Book Antiqua"/>
                <w:b/>
                <w:bCs/>
              </w:rPr>
            </w:pPr>
            <w:r w:rsidRPr="000072D4">
              <w:rPr>
                <w:rFonts w:ascii="Calibri" w:hAnsi="Calibri" w:cs="Book Antiqua"/>
                <w:b/>
                <w:bCs/>
              </w:rPr>
              <w:t>CU asociados:</w:t>
            </w:r>
          </w:p>
        </w:tc>
        <w:tc>
          <w:tcPr>
            <w:tcW w:w="5087" w:type="dxa"/>
          </w:tcPr>
          <w:p w14:paraId="6035CEB0" w14:textId="79651CC5" w:rsidR="00EF7AA3" w:rsidRPr="000072D4" w:rsidRDefault="00EF7AA3">
            <w:pPr>
              <w:ind w:left="13"/>
              <w:jc w:val="both"/>
              <w:rPr>
                <w:rFonts w:ascii="Calibri" w:hAnsi="Calibri" w:cs="Book Antiqua"/>
              </w:rPr>
            </w:pPr>
            <w:r w:rsidRPr="000072D4">
              <w:rPr>
                <w:rFonts w:ascii="Calibri" w:hAnsi="Calibri" w:cs="Book Antiqua"/>
              </w:rPr>
              <w:t>CU-</w:t>
            </w:r>
            <w:r>
              <w:rPr>
                <w:rFonts w:ascii="Calibri" w:hAnsi="Calibri" w:cs="Book Antiqua"/>
              </w:rPr>
              <w:t>1</w:t>
            </w:r>
            <w:r w:rsidR="00542D79">
              <w:rPr>
                <w:rFonts w:ascii="Calibri" w:hAnsi="Calibri" w:cs="Book Antiqua"/>
              </w:rPr>
              <w:t>9</w:t>
            </w:r>
          </w:p>
        </w:tc>
      </w:tr>
      <w:tr w:rsidR="00EF7AA3" w:rsidRPr="000072D4" w14:paraId="6B0A1A06" w14:textId="77777777">
        <w:trPr>
          <w:jc w:val="center"/>
        </w:trPr>
        <w:tc>
          <w:tcPr>
            <w:tcW w:w="2001" w:type="dxa"/>
            <w:shd w:val="clear" w:color="auto" w:fill="DBDBDB" w:themeFill="accent3" w:themeFillTint="66"/>
          </w:tcPr>
          <w:p w14:paraId="42659DBF" w14:textId="77777777" w:rsidR="00EF7AA3" w:rsidRPr="000072D4" w:rsidRDefault="00EF7AA3">
            <w:pPr>
              <w:ind w:left="-59"/>
              <w:jc w:val="both"/>
              <w:rPr>
                <w:rFonts w:ascii="Calibri" w:hAnsi="Calibri" w:cs="Book Antiqua"/>
                <w:b/>
                <w:bCs/>
              </w:rPr>
            </w:pPr>
            <w:r w:rsidRPr="000072D4">
              <w:rPr>
                <w:rFonts w:ascii="Calibri" w:hAnsi="Calibri" w:cs="Book Antiqua"/>
                <w:b/>
                <w:bCs/>
              </w:rPr>
              <w:t>Esc. Asociados:</w:t>
            </w:r>
          </w:p>
        </w:tc>
        <w:tc>
          <w:tcPr>
            <w:tcW w:w="5087" w:type="dxa"/>
          </w:tcPr>
          <w:p w14:paraId="4F6183CC" w14:textId="367CB1E3" w:rsidR="00EF7AA3" w:rsidRPr="000072D4" w:rsidRDefault="00EF7AA3">
            <w:pPr>
              <w:ind w:left="13"/>
              <w:jc w:val="both"/>
              <w:rPr>
                <w:rFonts w:ascii="Calibri" w:hAnsi="Calibri" w:cs="Book Antiqua"/>
              </w:rPr>
            </w:pPr>
            <w:r w:rsidRPr="000072D4">
              <w:rPr>
                <w:rFonts w:ascii="Calibri" w:hAnsi="Calibri" w:cs="Book Antiqua"/>
              </w:rPr>
              <w:t>ES-</w:t>
            </w:r>
            <w:r>
              <w:rPr>
                <w:rFonts w:ascii="Calibri" w:hAnsi="Calibri" w:cs="Book Antiqua"/>
              </w:rPr>
              <w:t>1</w:t>
            </w:r>
            <w:r w:rsidR="007F5811">
              <w:rPr>
                <w:rFonts w:ascii="Calibri" w:hAnsi="Calibri" w:cs="Book Antiqua"/>
              </w:rPr>
              <w:t>9</w:t>
            </w:r>
            <w:r w:rsidRPr="000072D4">
              <w:rPr>
                <w:rFonts w:ascii="Calibri" w:hAnsi="Calibri" w:cs="Book Antiqua"/>
              </w:rPr>
              <w:t>.1</w:t>
            </w:r>
          </w:p>
        </w:tc>
      </w:tr>
    </w:tbl>
    <w:p w14:paraId="3A9A808D" w14:textId="77777777" w:rsidR="00EF7AA3" w:rsidRDefault="00EF7AA3" w:rsidP="2EC98F52"/>
    <w:p w14:paraId="42707798" w14:textId="59416D2A" w:rsidR="00D87416" w:rsidRDefault="008A0F19" w:rsidP="008A0F19">
      <w:pPr>
        <w:jc w:val="center"/>
      </w:pPr>
      <w:r w:rsidRPr="008A0F19">
        <w:rPr>
          <w:noProof/>
        </w:rPr>
        <w:drawing>
          <wp:inline distT="0" distB="0" distL="0" distR="0" wp14:anchorId="28456F56" wp14:editId="2BD65A2F">
            <wp:extent cx="4778399" cy="3060000"/>
            <wp:effectExtent l="0" t="0" r="3175" b="762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33"/>
                    <a:stretch>
                      <a:fillRect/>
                    </a:stretch>
                  </pic:blipFill>
                  <pic:spPr>
                    <a:xfrm>
                      <a:off x="0" y="0"/>
                      <a:ext cx="4778399" cy="3060000"/>
                    </a:xfrm>
                    <a:prstGeom prst="rect">
                      <a:avLst/>
                    </a:prstGeom>
                  </pic:spPr>
                </pic:pic>
              </a:graphicData>
            </a:graphic>
          </wp:inline>
        </w:drawing>
      </w:r>
    </w:p>
    <w:p w14:paraId="421734DF" w14:textId="77777777" w:rsidR="00761569" w:rsidRDefault="00761569" w:rsidP="2EC98F52"/>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3E5A4015" w14:textId="77777777" w:rsidTr="006D0F8C">
        <w:trPr>
          <w:jc w:val="center"/>
        </w:trPr>
        <w:tc>
          <w:tcPr>
            <w:tcW w:w="2001" w:type="dxa"/>
            <w:shd w:val="clear" w:color="auto" w:fill="DBDBDB" w:themeFill="accent3" w:themeFillTint="66"/>
          </w:tcPr>
          <w:p w14:paraId="5E814539" w14:textId="77777777" w:rsidR="00EF0A06" w:rsidRPr="000072D4" w:rsidRDefault="00EF0A06" w:rsidP="006D0F8C">
            <w:pPr>
              <w:ind w:left="-59"/>
              <w:jc w:val="both"/>
              <w:rPr>
                <w:rFonts w:ascii="Calibri" w:hAnsi="Calibri" w:cs="Book Antiqua"/>
                <w:b/>
                <w:bCs/>
              </w:rPr>
            </w:pPr>
            <w:r w:rsidRPr="000072D4">
              <w:rPr>
                <w:rFonts w:ascii="Calibri" w:hAnsi="Calibri" w:cs="Book Antiqua"/>
                <w:b/>
                <w:bCs/>
              </w:rPr>
              <w:t>ID Ref:</w:t>
            </w:r>
          </w:p>
        </w:tc>
        <w:tc>
          <w:tcPr>
            <w:tcW w:w="5087" w:type="dxa"/>
          </w:tcPr>
          <w:p w14:paraId="20497D57" w14:textId="12B96AC3" w:rsidR="00EF0A06" w:rsidRPr="000072D4" w:rsidRDefault="00EF0A06" w:rsidP="006D0F8C">
            <w:pPr>
              <w:ind w:left="13"/>
              <w:jc w:val="both"/>
              <w:rPr>
                <w:rFonts w:ascii="Calibri" w:hAnsi="Calibri" w:cs="Book Antiqua"/>
              </w:rPr>
            </w:pPr>
            <w:r w:rsidRPr="000072D4">
              <w:rPr>
                <w:rFonts w:ascii="Calibri" w:hAnsi="Calibri" w:cs="Book Antiqua"/>
              </w:rPr>
              <w:t>UI-2</w:t>
            </w:r>
            <w:r w:rsidR="00733BE4">
              <w:rPr>
                <w:rFonts w:ascii="Calibri" w:hAnsi="Calibri" w:cs="Book Antiqua"/>
              </w:rPr>
              <w:t>1</w:t>
            </w:r>
          </w:p>
        </w:tc>
      </w:tr>
      <w:tr w:rsidR="000072D4" w:rsidRPr="000072D4" w14:paraId="5370185F" w14:textId="77777777" w:rsidTr="006D0F8C">
        <w:trPr>
          <w:jc w:val="center"/>
        </w:trPr>
        <w:tc>
          <w:tcPr>
            <w:tcW w:w="2001" w:type="dxa"/>
            <w:shd w:val="clear" w:color="auto" w:fill="DBDBDB" w:themeFill="accent3" w:themeFillTint="66"/>
          </w:tcPr>
          <w:p w14:paraId="2759386D" w14:textId="77777777" w:rsidR="00EF0A06" w:rsidRPr="000072D4" w:rsidRDefault="00EF0A06" w:rsidP="006D0F8C">
            <w:pPr>
              <w:ind w:left="-59"/>
              <w:jc w:val="both"/>
              <w:rPr>
                <w:rFonts w:ascii="Calibri" w:hAnsi="Calibri" w:cs="Book Antiqua"/>
                <w:b/>
                <w:bCs/>
              </w:rPr>
            </w:pPr>
            <w:r w:rsidRPr="000072D4">
              <w:rPr>
                <w:rFonts w:ascii="Calibri" w:hAnsi="Calibri" w:cs="Book Antiqua"/>
                <w:b/>
                <w:bCs/>
              </w:rPr>
              <w:t>Descripción:</w:t>
            </w:r>
          </w:p>
        </w:tc>
        <w:tc>
          <w:tcPr>
            <w:tcW w:w="5087" w:type="dxa"/>
          </w:tcPr>
          <w:p w14:paraId="24D67C6D" w14:textId="2693ADD5" w:rsidR="00EF0A06" w:rsidRPr="000072D4" w:rsidRDefault="00591013" w:rsidP="006D0F8C">
            <w:pPr>
              <w:spacing w:line="259" w:lineRule="auto"/>
              <w:ind w:left="13"/>
              <w:jc w:val="both"/>
              <w:rPr>
                <w:rFonts w:ascii="Calibri" w:hAnsi="Calibri" w:cs="Book Antiqua"/>
              </w:rPr>
            </w:pPr>
            <w:r w:rsidRPr="000072D4">
              <w:rPr>
                <w:rFonts w:ascii="Calibri" w:hAnsi="Calibri" w:cs="Book Antiqua"/>
              </w:rPr>
              <w:t>Agregar sucursales</w:t>
            </w:r>
          </w:p>
        </w:tc>
      </w:tr>
      <w:tr w:rsidR="000072D4" w:rsidRPr="000072D4" w14:paraId="5B9B45E4" w14:textId="77777777" w:rsidTr="006D0F8C">
        <w:trPr>
          <w:jc w:val="center"/>
        </w:trPr>
        <w:tc>
          <w:tcPr>
            <w:tcW w:w="2001" w:type="dxa"/>
            <w:shd w:val="clear" w:color="auto" w:fill="DBDBDB" w:themeFill="accent3" w:themeFillTint="66"/>
          </w:tcPr>
          <w:p w14:paraId="0E63C5E3" w14:textId="77777777" w:rsidR="00EF0A06" w:rsidRPr="000072D4" w:rsidRDefault="00EF0A06" w:rsidP="006D0F8C">
            <w:pPr>
              <w:ind w:left="-59"/>
              <w:jc w:val="both"/>
              <w:rPr>
                <w:rFonts w:ascii="Calibri" w:hAnsi="Calibri" w:cs="Book Antiqua"/>
                <w:b/>
                <w:bCs/>
              </w:rPr>
            </w:pPr>
            <w:r w:rsidRPr="000072D4">
              <w:rPr>
                <w:rFonts w:ascii="Calibri" w:hAnsi="Calibri" w:cs="Book Antiqua"/>
                <w:b/>
                <w:bCs/>
              </w:rPr>
              <w:t>Reqs. asociados:</w:t>
            </w:r>
          </w:p>
        </w:tc>
        <w:tc>
          <w:tcPr>
            <w:tcW w:w="5087" w:type="dxa"/>
          </w:tcPr>
          <w:p w14:paraId="24AB52FC" w14:textId="6214A9DC" w:rsidR="00EF0A06" w:rsidRPr="000072D4" w:rsidRDefault="00EF0A06" w:rsidP="006D0F8C">
            <w:pPr>
              <w:jc w:val="both"/>
            </w:pPr>
            <w:r w:rsidRPr="000072D4">
              <w:t>RF-</w:t>
            </w:r>
            <w:r w:rsidR="001D10CF" w:rsidRPr="000072D4">
              <w:t>2</w:t>
            </w:r>
            <w:r w:rsidR="00733BE4">
              <w:t>1</w:t>
            </w:r>
          </w:p>
        </w:tc>
      </w:tr>
      <w:tr w:rsidR="000072D4" w:rsidRPr="000072D4" w14:paraId="21548E0D" w14:textId="77777777" w:rsidTr="006D0F8C">
        <w:trPr>
          <w:jc w:val="center"/>
        </w:trPr>
        <w:tc>
          <w:tcPr>
            <w:tcW w:w="2001" w:type="dxa"/>
            <w:shd w:val="clear" w:color="auto" w:fill="DBDBDB" w:themeFill="accent3" w:themeFillTint="66"/>
          </w:tcPr>
          <w:p w14:paraId="6ED52C71" w14:textId="77777777" w:rsidR="00EF0A06" w:rsidRPr="000072D4" w:rsidRDefault="00EF0A06" w:rsidP="006D0F8C">
            <w:pPr>
              <w:ind w:left="-59"/>
              <w:jc w:val="both"/>
              <w:rPr>
                <w:rFonts w:ascii="Calibri" w:hAnsi="Calibri" w:cs="Book Antiqua"/>
                <w:b/>
                <w:bCs/>
              </w:rPr>
            </w:pPr>
            <w:r w:rsidRPr="000072D4">
              <w:rPr>
                <w:rFonts w:ascii="Calibri" w:hAnsi="Calibri" w:cs="Book Antiqua"/>
                <w:b/>
                <w:bCs/>
              </w:rPr>
              <w:t>CU asociados:</w:t>
            </w:r>
          </w:p>
        </w:tc>
        <w:tc>
          <w:tcPr>
            <w:tcW w:w="5087" w:type="dxa"/>
          </w:tcPr>
          <w:p w14:paraId="0316EB7B" w14:textId="13DD6F39" w:rsidR="00EF0A06" w:rsidRPr="000072D4" w:rsidRDefault="00EF0A06" w:rsidP="006D0F8C">
            <w:pPr>
              <w:ind w:left="13"/>
              <w:jc w:val="both"/>
              <w:rPr>
                <w:rFonts w:ascii="Calibri" w:hAnsi="Calibri" w:cs="Book Antiqua"/>
              </w:rPr>
            </w:pPr>
            <w:r w:rsidRPr="000072D4">
              <w:rPr>
                <w:rFonts w:ascii="Calibri" w:hAnsi="Calibri" w:cs="Book Antiqua"/>
              </w:rPr>
              <w:t>CU-</w:t>
            </w:r>
            <w:r w:rsidR="001D10CF" w:rsidRPr="000072D4">
              <w:rPr>
                <w:rFonts w:ascii="Calibri" w:hAnsi="Calibri" w:cs="Book Antiqua"/>
              </w:rPr>
              <w:t>2</w:t>
            </w:r>
            <w:r w:rsidR="00AB7691">
              <w:rPr>
                <w:rFonts w:ascii="Calibri" w:hAnsi="Calibri" w:cs="Book Antiqua"/>
              </w:rPr>
              <w:t>1</w:t>
            </w:r>
          </w:p>
        </w:tc>
      </w:tr>
      <w:tr w:rsidR="000072D4" w:rsidRPr="000072D4" w14:paraId="1D3F2493" w14:textId="77777777" w:rsidTr="006D0F8C">
        <w:trPr>
          <w:jc w:val="center"/>
        </w:trPr>
        <w:tc>
          <w:tcPr>
            <w:tcW w:w="2001" w:type="dxa"/>
            <w:shd w:val="clear" w:color="auto" w:fill="DBDBDB" w:themeFill="accent3" w:themeFillTint="66"/>
          </w:tcPr>
          <w:p w14:paraId="43DA3D53" w14:textId="77777777" w:rsidR="00EF0A06" w:rsidRPr="000072D4" w:rsidRDefault="00EF0A06" w:rsidP="006D0F8C">
            <w:pPr>
              <w:ind w:left="-59"/>
              <w:jc w:val="both"/>
              <w:rPr>
                <w:rFonts w:ascii="Calibri" w:hAnsi="Calibri" w:cs="Book Antiqua"/>
                <w:b/>
                <w:bCs/>
              </w:rPr>
            </w:pPr>
            <w:r w:rsidRPr="000072D4">
              <w:rPr>
                <w:rFonts w:ascii="Calibri" w:hAnsi="Calibri" w:cs="Book Antiqua"/>
                <w:b/>
                <w:bCs/>
              </w:rPr>
              <w:t>Esc. Asociados:</w:t>
            </w:r>
          </w:p>
        </w:tc>
        <w:tc>
          <w:tcPr>
            <w:tcW w:w="5087" w:type="dxa"/>
          </w:tcPr>
          <w:p w14:paraId="266F7744" w14:textId="7FBA13A1" w:rsidR="00EF0A06" w:rsidRPr="000072D4" w:rsidRDefault="00EF0A06" w:rsidP="006D0F8C">
            <w:pPr>
              <w:ind w:left="13"/>
              <w:jc w:val="both"/>
              <w:rPr>
                <w:rFonts w:ascii="Calibri" w:hAnsi="Calibri" w:cs="Book Antiqua"/>
              </w:rPr>
            </w:pPr>
            <w:r w:rsidRPr="000072D4">
              <w:rPr>
                <w:rFonts w:ascii="Calibri" w:hAnsi="Calibri" w:cs="Book Antiqua"/>
              </w:rPr>
              <w:t>ES-</w:t>
            </w:r>
            <w:r w:rsidR="001D10CF" w:rsidRPr="000072D4">
              <w:rPr>
                <w:rFonts w:ascii="Calibri" w:hAnsi="Calibri" w:cs="Book Antiqua"/>
              </w:rPr>
              <w:t>2</w:t>
            </w:r>
            <w:r w:rsidR="00AB7691">
              <w:rPr>
                <w:rFonts w:ascii="Calibri" w:hAnsi="Calibri" w:cs="Book Antiqua"/>
              </w:rPr>
              <w:t>1</w:t>
            </w:r>
            <w:r w:rsidRPr="000072D4">
              <w:rPr>
                <w:rFonts w:ascii="Calibri" w:hAnsi="Calibri" w:cs="Book Antiqua"/>
              </w:rPr>
              <w:t>.1</w:t>
            </w:r>
          </w:p>
        </w:tc>
      </w:tr>
    </w:tbl>
    <w:p w14:paraId="45AA4682" w14:textId="77777777" w:rsidR="00D91FE8" w:rsidRPr="000072D4" w:rsidRDefault="00D91FE8" w:rsidP="00D91FE8">
      <w:pPr>
        <w:jc w:val="center"/>
      </w:pPr>
    </w:p>
    <w:p w14:paraId="508E7C2C" w14:textId="5841A1A4" w:rsidR="00EF0A06" w:rsidRPr="000072D4" w:rsidRDefault="00276B1A" w:rsidP="00D91FE8">
      <w:pPr>
        <w:jc w:val="center"/>
      </w:pPr>
      <w:r w:rsidRPr="00276B1A">
        <w:rPr>
          <w:noProof/>
        </w:rPr>
        <w:drawing>
          <wp:inline distT="0" distB="0" distL="0" distR="0" wp14:anchorId="68E3064A" wp14:editId="715873C6">
            <wp:extent cx="4984277" cy="2880000"/>
            <wp:effectExtent l="0" t="0" r="6985" b="0"/>
            <wp:docPr id="210609858" name="Imagen 2106098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58" name="Imagen 210609858" descr="Interfaz de usuario gráfica, Aplicación&#10;&#10;Descripción generada automáticamente"/>
                    <pic:cNvPicPr/>
                  </pic:nvPicPr>
                  <pic:blipFill>
                    <a:blip r:embed="rId134"/>
                    <a:stretch>
                      <a:fillRect/>
                    </a:stretch>
                  </pic:blipFill>
                  <pic:spPr>
                    <a:xfrm>
                      <a:off x="0" y="0"/>
                      <a:ext cx="4984277" cy="2880000"/>
                    </a:xfrm>
                    <a:prstGeom prst="rect">
                      <a:avLst/>
                    </a:prstGeom>
                  </pic:spPr>
                </pic:pic>
              </a:graphicData>
            </a:graphic>
          </wp:inline>
        </w:drawing>
      </w:r>
    </w:p>
    <w:p w14:paraId="01CE0D7A" w14:textId="77777777" w:rsidR="00D91FE8" w:rsidRPr="000072D4" w:rsidRDefault="00D91FE8"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072D4" w:rsidRPr="000072D4" w14:paraId="535344A1" w14:textId="77777777" w:rsidTr="006D0F8C">
        <w:trPr>
          <w:jc w:val="center"/>
        </w:trPr>
        <w:tc>
          <w:tcPr>
            <w:tcW w:w="2001" w:type="dxa"/>
            <w:shd w:val="clear" w:color="auto" w:fill="DBDBDB" w:themeFill="accent3" w:themeFillTint="66"/>
          </w:tcPr>
          <w:p w14:paraId="3063FFC5" w14:textId="77777777" w:rsidR="00142722" w:rsidRPr="000072D4" w:rsidRDefault="00142722" w:rsidP="006D0F8C">
            <w:pPr>
              <w:ind w:left="-59"/>
              <w:jc w:val="both"/>
              <w:rPr>
                <w:rFonts w:ascii="Calibri" w:hAnsi="Calibri" w:cs="Book Antiqua"/>
                <w:b/>
                <w:bCs/>
              </w:rPr>
            </w:pPr>
            <w:r w:rsidRPr="000072D4">
              <w:rPr>
                <w:rFonts w:ascii="Calibri" w:hAnsi="Calibri" w:cs="Book Antiqua"/>
                <w:b/>
                <w:bCs/>
              </w:rPr>
              <w:t>ID Ref:</w:t>
            </w:r>
          </w:p>
        </w:tc>
        <w:tc>
          <w:tcPr>
            <w:tcW w:w="5087" w:type="dxa"/>
          </w:tcPr>
          <w:p w14:paraId="0757EE07" w14:textId="4E535C31" w:rsidR="00142722" w:rsidRPr="000072D4" w:rsidRDefault="00142722" w:rsidP="006D0F8C">
            <w:pPr>
              <w:ind w:left="13"/>
              <w:jc w:val="both"/>
              <w:rPr>
                <w:rFonts w:ascii="Calibri" w:hAnsi="Calibri" w:cs="Book Antiqua"/>
              </w:rPr>
            </w:pPr>
            <w:r w:rsidRPr="000072D4">
              <w:rPr>
                <w:rFonts w:ascii="Calibri" w:hAnsi="Calibri" w:cs="Book Antiqua"/>
              </w:rPr>
              <w:t>UI-2</w:t>
            </w:r>
            <w:r w:rsidR="00AB7691">
              <w:rPr>
                <w:rFonts w:ascii="Calibri" w:hAnsi="Calibri" w:cs="Book Antiqua"/>
              </w:rPr>
              <w:t>2</w:t>
            </w:r>
          </w:p>
        </w:tc>
      </w:tr>
      <w:tr w:rsidR="000072D4" w:rsidRPr="000072D4" w14:paraId="3E41493D" w14:textId="77777777" w:rsidTr="006D0F8C">
        <w:trPr>
          <w:jc w:val="center"/>
        </w:trPr>
        <w:tc>
          <w:tcPr>
            <w:tcW w:w="2001" w:type="dxa"/>
            <w:shd w:val="clear" w:color="auto" w:fill="DBDBDB" w:themeFill="accent3" w:themeFillTint="66"/>
          </w:tcPr>
          <w:p w14:paraId="3C7CB645" w14:textId="77777777" w:rsidR="00142722" w:rsidRPr="000072D4" w:rsidRDefault="00142722" w:rsidP="006D0F8C">
            <w:pPr>
              <w:ind w:left="-59"/>
              <w:jc w:val="both"/>
              <w:rPr>
                <w:rFonts w:ascii="Calibri" w:hAnsi="Calibri" w:cs="Book Antiqua"/>
                <w:b/>
                <w:bCs/>
              </w:rPr>
            </w:pPr>
            <w:r w:rsidRPr="000072D4">
              <w:rPr>
                <w:rFonts w:ascii="Calibri" w:hAnsi="Calibri" w:cs="Book Antiqua"/>
                <w:b/>
                <w:bCs/>
              </w:rPr>
              <w:t>Descripción:</w:t>
            </w:r>
          </w:p>
        </w:tc>
        <w:tc>
          <w:tcPr>
            <w:tcW w:w="5087" w:type="dxa"/>
          </w:tcPr>
          <w:p w14:paraId="1769507B" w14:textId="08204507" w:rsidR="00142722" w:rsidRPr="000072D4" w:rsidRDefault="00142722" w:rsidP="006D0F8C">
            <w:pPr>
              <w:spacing w:line="259" w:lineRule="auto"/>
              <w:ind w:left="13"/>
              <w:jc w:val="both"/>
              <w:rPr>
                <w:rFonts w:ascii="Calibri" w:hAnsi="Calibri" w:cs="Book Antiqua"/>
              </w:rPr>
            </w:pPr>
            <w:r w:rsidRPr="000072D4">
              <w:rPr>
                <w:rFonts w:ascii="Calibri" w:hAnsi="Calibri" w:cs="Book Antiqua"/>
              </w:rPr>
              <w:t>Modificar sucursales</w:t>
            </w:r>
          </w:p>
        </w:tc>
      </w:tr>
      <w:tr w:rsidR="000072D4" w:rsidRPr="000072D4" w14:paraId="383EBCDB" w14:textId="77777777" w:rsidTr="006D0F8C">
        <w:trPr>
          <w:jc w:val="center"/>
        </w:trPr>
        <w:tc>
          <w:tcPr>
            <w:tcW w:w="2001" w:type="dxa"/>
            <w:shd w:val="clear" w:color="auto" w:fill="DBDBDB" w:themeFill="accent3" w:themeFillTint="66"/>
          </w:tcPr>
          <w:p w14:paraId="69A378BB" w14:textId="77777777" w:rsidR="00142722" w:rsidRPr="000072D4" w:rsidRDefault="00142722" w:rsidP="006D0F8C">
            <w:pPr>
              <w:ind w:left="-59"/>
              <w:jc w:val="both"/>
              <w:rPr>
                <w:rFonts w:ascii="Calibri" w:hAnsi="Calibri" w:cs="Book Antiqua"/>
                <w:b/>
                <w:bCs/>
              </w:rPr>
            </w:pPr>
            <w:r w:rsidRPr="000072D4">
              <w:rPr>
                <w:rFonts w:ascii="Calibri" w:hAnsi="Calibri" w:cs="Book Antiqua"/>
                <w:b/>
                <w:bCs/>
              </w:rPr>
              <w:t>Reqs. asociados:</w:t>
            </w:r>
          </w:p>
        </w:tc>
        <w:tc>
          <w:tcPr>
            <w:tcW w:w="5087" w:type="dxa"/>
          </w:tcPr>
          <w:p w14:paraId="3F5B9A64" w14:textId="1EC19285" w:rsidR="00142722" w:rsidRPr="000072D4" w:rsidRDefault="00142722" w:rsidP="006D0F8C">
            <w:pPr>
              <w:jc w:val="both"/>
            </w:pPr>
            <w:r w:rsidRPr="000072D4">
              <w:t>RF-2</w:t>
            </w:r>
            <w:r w:rsidR="00AB7691">
              <w:t>2</w:t>
            </w:r>
          </w:p>
        </w:tc>
      </w:tr>
      <w:tr w:rsidR="000072D4" w:rsidRPr="000072D4" w14:paraId="09366DD3" w14:textId="77777777" w:rsidTr="006D0F8C">
        <w:trPr>
          <w:jc w:val="center"/>
        </w:trPr>
        <w:tc>
          <w:tcPr>
            <w:tcW w:w="2001" w:type="dxa"/>
            <w:shd w:val="clear" w:color="auto" w:fill="DBDBDB" w:themeFill="accent3" w:themeFillTint="66"/>
          </w:tcPr>
          <w:p w14:paraId="59DFDED2" w14:textId="77777777" w:rsidR="00142722" w:rsidRPr="000072D4" w:rsidRDefault="00142722" w:rsidP="006D0F8C">
            <w:pPr>
              <w:ind w:left="-59"/>
              <w:jc w:val="both"/>
              <w:rPr>
                <w:rFonts w:ascii="Calibri" w:hAnsi="Calibri" w:cs="Book Antiqua"/>
                <w:b/>
                <w:bCs/>
              </w:rPr>
            </w:pPr>
            <w:r w:rsidRPr="000072D4">
              <w:rPr>
                <w:rFonts w:ascii="Calibri" w:hAnsi="Calibri" w:cs="Book Antiqua"/>
                <w:b/>
                <w:bCs/>
              </w:rPr>
              <w:t>CU asociados:</w:t>
            </w:r>
          </w:p>
        </w:tc>
        <w:tc>
          <w:tcPr>
            <w:tcW w:w="5087" w:type="dxa"/>
          </w:tcPr>
          <w:p w14:paraId="7C740024" w14:textId="4DC4F8FB" w:rsidR="00142722" w:rsidRPr="000072D4" w:rsidRDefault="00142722" w:rsidP="006D0F8C">
            <w:pPr>
              <w:ind w:left="13"/>
              <w:jc w:val="both"/>
              <w:rPr>
                <w:rFonts w:ascii="Calibri" w:hAnsi="Calibri" w:cs="Book Antiqua"/>
              </w:rPr>
            </w:pPr>
            <w:r w:rsidRPr="000072D4">
              <w:rPr>
                <w:rFonts w:ascii="Calibri" w:hAnsi="Calibri" w:cs="Book Antiqua"/>
              </w:rPr>
              <w:t>CU-2</w:t>
            </w:r>
            <w:r w:rsidR="00AB7691">
              <w:rPr>
                <w:rFonts w:ascii="Calibri" w:hAnsi="Calibri" w:cs="Book Antiqua"/>
              </w:rPr>
              <w:t>2</w:t>
            </w:r>
          </w:p>
        </w:tc>
      </w:tr>
      <w:tr w:rsidR="000072D4" w:rsidRPr="000072D4" w14:paraId="43F79703" w14:textId="77777777" w:rsidTr="006D0F8C">
        <w:trPr>
          <w:jc w:val="center"/>
        </w:trPr>
        <w:tc>
          <w:tcPr>
            <w:tcW w:w="2001" w:type="dxa"/>
            <w:shd w:val="clear" w:color="auto" w:fill="DBDBDB" w:themeFill="accent3" w:themeFillTint="66"/>
          </w:tcPr>
          <w:p w14:paraId="081FFE2A" w14:textId="77777777" w:rsidR="00142722" w:rsidRPr="000072D4" w:rsidRDefault="00142722" w:rsidP="006D0F8C">
            <w:pPr>
              <w:ind w:left="-59"/>
              <w:jc w:val="both"/>
              <w:rPr>
                <w:rFonts w:ascii="Calibri" w:hAnsi="Calibri" w:cs="Book Antiqua"/>
                <w:b/>
                <w:bCs/>
              </w:rPr>
            </w:pPr>
            <w:r w:rsidRPr="000072D4">
              <w:rPr>
                <w:rFonts w:ascii="Calibri" w:hAnsi="Calibri" w:cs="Book Antiqua"/>
                <w:b/>
                <w:bCs/>
              </w:rPr>
              <w:t>Esc. Asociados:</w:t>
            </w:r>
          </w:p>
        </w:tc>
        <w:tc>
          <w:tcPr>
            <w:tcW w:w="5087" w:type="dxa"/>
          </w:tcPr>
          <w:p w14:paraId="4E6641D0" w14:textId="7FFC1D1F" w:rsidR="00142722" w:rsidRPr="000072D4" w:rsidRDefault="00142722" w:rsidP="006D0F8C">
            <w:pPr>
              <w:ind w:left="13"/>
              <w:jc w:val="both"/>
              <w:rPr>
                <w:rFonts w:ascii="Calibri" w:hAnsi="Calibri" w:cs="Book Antiqua"/>
              </w:rPr>
            </w:pPr>
            <w:r w:rsidRPr="000072D4">
              <w:rPr>
                <w:rFonts w:ascii="Calibri" w:hAnsi="Calibri" w:cs="Book Antiqua"/>
              </w:rPr>
              <w:t>ES-2</w:t>
            </w:r>
            <w:r w:rsidR="00AB7691">
              <w:rPr>
                <w:rFonts w:ascii="Calibri" w:hAnsi="Calibri" w:cs="Book Antiqua"/>
              </w:rPr>
              <w:t>2</w:t>
            </w:r>
            <w:r w:rsidRPr="000072D4">
              <w:rPr>
                <w:rFonts w:ascii="Calibri" w:hAnsi="Calibri" w:cs="Book Antiqua"/>
              </w:rPr>
              <w:t>.1</w:t>
            </w:r>
          </w:p>
        </w:tc>
      </w:tr>
    </w:tbl>
    <w:p w14:paraId="4C88825A" w14:textId="77777777" w:rsidR="00D91FE8" w:rsidRPr="000072D4" w:rsidRDefault="00D91FE8" w:rsidP="00EF0A06"/>
    <w:p w14:paraId="58974E2F" w14:textId="411D964F" w:rsidR="00D91FE8" w:rsidRPr="000072D4" w:rsidRDefault="001D37B5" w:rsidP="00CE1BEA">
      <w:pPr>
        <w:jc w:val="center"/>
      </w:pPr>
      <w:r w:rsidRPr="001D37B5">
        <w:rPr>
          <w:noProof/>
        </w:rPr>
        <w:drawing>
          <wp:inline distT="0" distB="0" distL="0" distR="0" wp14:anchorId="271C275E" wp14:editId="7DCCC3F1">
            <wp:extent cx="4984277" cy="2880000"/>
            <wp:effectExtent l="0" t="0" r="6985" b="0"/>
            <wp:docPr id="210609859" name="Imagen 2106098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59" name="Imagen 210609859" descr="Interfaz de usuario gráfica, Aplicación&#10;&#10;Descripción generada automáticamente"/>
                    <pic:cNvPicPr/>
                  </pic:nvPicPr>
                  <pic:blipFill>
                    <a:blip r:embed="rId135"/>
                    <a:stretch>
                      <a:fillRect/>
                    </a:stretch>
                  </pic:blipFill>
                  <pic:spPr>
                    <a:xfrm>
                      <a:off x="0" y="0"/>
                      <a:ext cx="4984277" cy="2880000"/>
                    </a:xfrm>
                    <a:prstGeom prst="rect">
                      <a:avLst/>
                    </a:prstGeom>
                  </pic:spPr>
                </pic:pic>
              </a:graphicData>
            </a:graphic>
          </wp:inline>
        </w:drawing>
      </w:r>
    </w:p>
    <w:p w14:paraId="0EAD0467" w14:textId="77777777" w:rsidR="000E5F2F" w:rsidRDefault="000E5F2F"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E5F2F" w:rsidRPr="000072D4" w14:paraId="4545C175" w14:textId="77777777">
        <w:trPr>
          <w:jc w:val="center"/>
        </w:trPr>
        <w:tc>
          <w:tcPr>
            <w:tcW w:w="2001" w:type="dxa"/>
            <w:shd w:val="clear" w:color="auto" w:fill="DBDBDB" w:themeFill="accent3" w:themeFillTint="66"/>
          </w:tcPr>
          <w:p w14:paraId="02AB50E7" w14:textId="77777777" w:rsidR="000E5F2F" w:rsidRPr="000072D4" w:rsidRDefault="000E5F2F">
            <w:pPr>
              <w:ind w:left="-59"/>
              <w:jc w:val="both"/>
              <w:rPr>
                <w:rFonts w:ascii="Calibri" w:hAnsi="Calibri" w:cs="Book Antiqua"/>
                <w:b/>
                <w:bCs/>
              </w:rPr>
            </w:pPr>
            <w:r w:rsidRPr="000072D4">
              <w:rPr>
                <w:rFonts w:ascii="Calibri" w:hAnsi="Calibri" w:cs="Book Antiqua"/>
                <w:b/>
                <w:bCs/>
              </w:rPr>
              <w:t>ID Ref:</w:t>
            </w:r>
          </w:p>
        </w:tc>
        <w:tc>
          <w:tcPr>
            <w:tcW w:w="5087" w:type="dxa"/>
          </w:tcPr>
          <w:p w14:paraId="014B6A9D" w14:textId="51C8ACBC" w:rsidR="000E5F2F" w:rsidRPr="000072D4" w:rsidRDefault="000E5F2F">
            <w:pPr>
              <w:ind w:left="13"/>
              <w:jc w:val="both"/>
              <w:rPr>
                <w:rFonts w:ascii="Calibri" w:hAnsi="Calibri" w:cs="Book Antiqua"/>
              </w:rPr>
            </w:pPr>
            <w:r w:rsidRPr="000072D4">
              <w:rPr>
                <w:rFonts w:ascii="Calibri" w:hAnsi="Calibri" w:cs="Book Antiqua"/>
              </w:rPr>
              <w:t>UI-2</w:t>
            </w:r>
            <w:r w:rsidR="00AB7691">
              <w:rPr>
                <w:rFonts w:ascii="Calibri" w:hAnsi="Calibri" w:cs="Book Antiqua"/>
              </w:rPr>
              <w:t>3</w:t>
            </w:r>
          </w:p>
        </w:tc>
      </w:tr>
      <w:tr w:rsidR="000E5F2F" w:rsidRPr="000072D4" w14:paraId="3F4A2F2B" w14:textId="77777777">
        <w:trPr>
          <w:jc w:val="center"/>
        </w:trPr>
        <w:tc>
          <w:tcPr>
            <w:tcW w:w="2001" w:type="dxa"/>
            <w:shd w:val="clear" w:color="auto" w:fill="DBDBDB" w:themeFill="accent3" w:themeFillTint="66"/>
          </w:tcPr>
          <w:p w14:paraId="201B8DBA" w14:textId="77777777" w:rsidR="000E5F2F" w:rsidRPr="000072D4" w:rsidRDefault="000E5F2F">
            <w:pPr>
              <w:ind w:left="-59"/>
              <w:jc w:val="both"/>
              <w:rPr>
                <w:rFonts w:ascii="Calibri" w:hAnsi="Calibri" w:cs="Book Antiqua"/>
                <w:b/>
                <w:bCs/>
              </w:rPr>
            </w:pPr>
            <w:r w:rsidRPr="000072D4">
              <w:rPr>
                <w:rFonts w:ascii="Calibri" w:hAnsi="Calibri" w:cs="Book Antiqua"/>
                <w:b/>
                <w:bCs/>
              </w:rPr>
              <w:t>Descripción:</w:t>
            </w:r>
          </w:p>
        </w:tc>
        <w:tc>
          <w:tcPr>
            <w:tcW w:w="5087" w:type="dxa"/>
          </w:tcPr>
          <w:p w14:paraId="5C18D257" w14:textId="0604AA09" w:rsidR="000E5F2F" w:rsidRPr="000072D4" w:rsidRDefault="009D049B">
            <w:pPr>
              <w:spacing w:line="259" w:lineRule="auto"/>
              <w:ind w:left="13"/>
              <w:jc w:val="both"/>
              <w:rPr>
                <w:rFonts w:ascii="Calibri" w:hAnsi="Calibri" w:cs="Book Antiqua"/>
              </w:rPr>
            </w:pPr>
            <w:r>
              <w:rPr>
                <w:rFonts w:ascii="Calibri" w:hAnsi="Calibri" w:cs="Book Antiqua"/>
              </w:rPr>
              <w:t>Eliminar</w:t>
            </w:r>
            <w:r w:rsidR="000E5F2F" w:rsidRPr="000072D4">
              <w:rPr>
                <w:rFonts w:ascii="Calibri" w:hAnsi="Calibri" w:cs="Book Antiqua"/>
              </w:rPr>
              <w:t xml:space="preserve"> sucursales</w:t>
            </w:r>
          </w:p>
        </w:tc>
      </w:tr>
      <w:tr w:rsidR="000E5F2F" w:rsidRPr="000072D4" w14:paraId="1EF2637E" w14:textId="77777777">
        <w:trPr>
          <w:jc w:val="center"/>
        </w:trPr>
        <w:tc>
          <w:tcPr>
            <w:tcW w:w="2001" w:type="dxa"/>
            <w:shd w:val="clear" w:color="auto" w:fill="DBDBDB" w:themeFill="accent3" w:themeFillTint="66"/>
          </w:tcPr>
          <w:p w14:paraId="1C005D1D" w14:textId="77777777" w:rsidR="000E5F2F" w:rsidRPr="000072D4" w:rsidRDefault="000E5F2F">
            <w:pPr>
              <w:ind w:left="-59"/>
              <w:jc w:val="both"/>
              <w:rPr>
                <w:rFonts w:ascii="Calibri" w:hAnsi="Calibri" w:cs="Book Antiqua"/>
                <w:b/>
                <w:bCs/>
              </w:rPr>
            </w:pPr>
            <w:r w:rsidRPr="000072D4">
              <w:rPr>
                <w:rFonts w:ascii="Calibri" w:hAnsi="Calibri" w:cs="Book Antiqua"/>
                <w:b/>
                <w:bCs/>
              </w:rPr>
              <w:t>Reqs. asociados:</w:t>
            </w:r>
          </w:p>
        </w:tc>
        <w:tc>
          <w:tcPr>
            <w:tcW w:w="5087" w:type="dxa"/>
          </w:tcPr>
          <w:p w14:paraId="5500E8DE" w14:textId="050694C5" w:rsidR="000E5F2F" w:rsidRPr="000072D4" w:rsidRDefault="000E5F2F">
            <w:pPr>
              <w:jc w:val="both"/>
            </w:pPr>
            <w:r w:rsidRPr="000072D4">
              <w:t>RF-2</w:t>
            </w:r>
            <w:r w:rsidR="009D049B">
              <w:t>3</w:t>
            </w:r>
          </w:p>
        </w:tc>
      </w:tr>
      <w:tr w:rsidR="000E5F2F" w:rsidRPr="000072D4" w14:paraId="22155BEF" w14:textId="77777777">
        <w:trPr>
          <w:jc w:val="center"/>
        </w:trPr>
        <w:tc>
          <w:tcPr>
            <w:tcW w:w="2001" w:type="dxa"/>
            <w:shd w:val="clear" w:color="auto" w:fill="DBDBDB" w:themeFill="accent3" w:themeFillTint="66"/>
          </w:tcPr>
          <w:p w14:paraId="53DFA041" w14:textId="77777777" w:rsidR="000E5F2F" w:rsidRPr="000072D4" w:rsidRDefault="000E5F2F">
            <w:pPr>
              <w:ind w:left="-59"/>
              <w:jc w:val="both"/>
              <w:rPr>
                <w:rFonts w:ascii="Calibri" w:hAnsi="Calibri" w:cs="Book Antiqua"/>
                <w:b/>
                <w:bCs/>
              </w:rPr>
            </w:pPr>
            <w:r w:rsidRPr="000072D4">
              <w:rPr>
                <w:rFonts w:ascii="Calibri" w:hAnsi="Calibri" w:cs="Book Antiqua"/>
                <w:b/>
                <w:bCs/>
              </w:rPr>
              <w:t>CU asociados:</w:t>
            </w:r>
          </w:p>
        </w:tc>
        <w:tc>
          <w:tcPr>
            <w:tcW w:w="5087" w:type="dxa"/>
          </w:tcPr>
          <w:p w14:paraId="4513C264" w14:textId="797147D6" w:rsidR="000E5F2F" w:rsidRPr="000072D4" w:rsidRDefault="000E5F2F">
            <w:pPr>
              <w:ind w:left="13"/>
              <w:jc w:val="both"/>
              <w:rPr>
                <w:rFonts w:ascii="Calibri" w:hAnsi="Calibri" w:cs="Book Antiqua"/>
              </w:rPr>
            </w:pPr>
            <w:r w:rsidRPr="000072D4">
              <w:rPr>
                <w:rFonts w:ascii="Calibri" w:hAnsi="Calibri" w:cs="Book Antiqua"/>
              </w:rPr>
              <w:t>CU-2</w:t>
            </w:r>
            <w:r w:rsidR="009D049B">
              <w:rPr>
                <w:rFonts w:ascii="Calibri" w:hAnsi="Calibri" w:cs="Book Antiqua"/>
              </w:rPr>
              <w:t>3</w:t>
            </w:r>
          </w:p>
        </w:tc>
      </w:tr>
      <w:tr w:rsidR="000E5F2F" w:rsidRPr="000072D4" w14:paraId="44779446" w14:textId="77777777">
        <w:trPr>
          <w:jc w:val="center"/>
        </w:trPr>
        <w:tc>
          <w:tcPr>
            <w:tcW w:w="2001" w:type="dxa"/>
            <w:shd w:val="clear" w:color="auto" w:fill="DBDBDB" w:themeFill="accent3" w:themeFillTint="66"/>
          </w:tcPr>
          <w:p w14:paraId="28749EFE" w14:textId="77777777" w:rsidR="000E5F2F" w:rsidRPr="000072D4" w:rsidRDefault="000E5F2F">
            <w:pPr>
              <w:ind w:left="-59"/>
              <w:jc w:val="both"/>
              <w:rPr>
                <w:rFonts w:ascii="Calibri" w:hAnsi="Calibri" w:cs="Book Antiqua"/>
                <w:b/>
                <w:bCs/>
              </w:rPr>
            </w:pPr>
            <w:r w:rsidRPr="000072D4">
              <w:rPr>
                <w:rFonts w:ascii="Calibri" w:hAnsi="Calibri" w:cs="Book Antiqua"/>
                <w:b/>
                <w:bCs/>
              </w:rPr>
              <w:t>Esc. Asociados:</w:t>
            </w:r>
          </w:p>
        </w:tc>
        <w:tc>
          <w:tcPr>
            <w:tcW w:w="5087" w:type="dxa"/>
          </w:tcPr>
          <w:p w14:paraId="1D042E79" w14:textId="1BC8EBD3" w:rsidR="000E5F2F" w:rsidRPr="000072D4" w:rsidRDefault="000E5F2F">
            <w:pPr>
              <w:ind w:left="13"/>
              <w:jc w:val="both"/>
              <w:rPr>
                <w:rFonts w:ascii="Calibri" w:hAnsi="Calibri" w:cs="Book Antiqua"/>
              </w:rPr>
            </w:pPr>
            <w:r w:rsidRPr="000072D4">
              <w:rPr>
                <w:rFonts w:ascii="Calibri" w:hAnsi="Calibri" w:cs="Book Antiqua"/>
              </w:rPr>
              <w:t>ES-2</w:t>
            </w:r>
            <w:r w:rsidR="009D049B">
              <w:rPr>
                <w:rFonts w:ascii="Calibri" w:hAnsi="Calibri" w:cs="Book Antiqua"/>
              </w:rPr>
              <w:t>3</w:t>
            </w:r>
            <w:r w:rsidRPr="000072D4">
              <w:rPr>
                <w:rFonts w:ascii="Calibri" w:hAnsi="Calibri" w:cs="Book Antiqua"/>
              </w:rPr>
              <w:t>.1</w:t>
            </w:r>
          </w:p>
        </w:tc>
      </w:tr>
    </w:tbl>
    <w:p w14:paraId="5DDB30E6" w14:textId="77777777" w:rsidR="000E5F2F" w:rsidRDefault="000E5F2F" w:rsidP="00EF0A06"/>
    <w:p w14:paraId="56A13CEE" w14:textId="45E55167" w:rsidR="000E5F2F" w:rsidRPr="000072D4" w:rsidRDefault="00DB3DAB" w:rsidP="00473EEE">
      <w:pPr>
        <w:jc w:val="center"/>
      </w:pPr>
      <w:r w:rsidRPr="00DB3DAB">
        <w:rPr>
          <w:noProof/>
        </w:rPr>
        <w:drawing>
          <wp:inline distT="0" distB="0" distL="0" distR="0" wp14:anchorId="02631D3C" wp14:editId="3D7A7F44">
            <wp:extent cx="4908477" cy="2880000"/>
            <wp:effectExtent l="0" t="0" r="6985" b="0"/>
            <wp:docPr id="210609864" name="Imagen 21060986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64" name="Imagen 210609864" descr="Imagen que contiene Interfaz de usuario gráfica&#10;&#10;Descripción generada automáticamente"/>
                    <pic:cNvPicPr/>
                  </pic:nvPicPr>
                  <pic:blipFill>
                    <a:blip r:embed="rId136"/>
                    <a:stretch>
                      <a:fillRect/>
                    </a:stretch>
                  </pic:blipFill>
                  <pic:spPr>
                    <a:xfrm>
                      <a:off x="0" y="0"/>
                      <a:ext cx="4908477" cy="2880000"/>
                    </a:xfrm>
                    <a:prstGeom prst="rect">
                      <a:avLst/>
                    </a:prstGeom>
                  </pic:spPr>
                </pic:pic>
              </a:graphicData>
            </a:graphic>
          </wp:inline>
        </w:drawing>
      </w:r>
    </w:p>
    <w:p w14:paraId="04C05648" w14:textId="77777777" w:rsidR="00756DF9" w:rsidRPr="000072D4" w:rsidRDefault="00756DF9"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BC1926" w:rsidRPr="000072D4" w14:paraId="3B653E5B" w14:textId="77777777">
        <w:trPr>
          <w:jc w:val="center"/>
        </w:trPr>
        <w:tc>
          <w:tcPr>
            <w:tcW w:w="2001" w:type="dxa"/>
            <w:shd w:val="clear" w:color="auto" w:fill="DBDBDB" w:themeFill="accent3" w:themeFillTint="66"/>
          </w:tcPr>
          <w:p w14:paraId="60701416" w14:textId="77777777" w:rsidR="00BC1926" w:rsidRPr="000072D4" w:rsidRDefault="00BC1926">
            <w:pPr>
              <w:ind w:left="-59"/>
              <w:jc w:val="both"/>
              <w:rPr>
                <w:rFonts w:ascii="Calibri" w:hAnsi="Calibri" w:cs="Book Antiqua"/>
                <w:b/>
                <w:bCs/>
              </w:rPr>
            </w:pPr>
            <w:r w:rsidRPr="000072D4">
              <w:rPr>
                <w:rFonts w:ascii="Calibri" w:hAnsi="Calibri" w:cs="Book Antiqua"/>
                <w:b/>
                <w:bCs/>
              </w:rPr>
              <w:lastRenderedPageBreak/>
              <w:t>ID Ref:</w:t>
            </w:r>
          </w:p>
        </w:tc>
        <w:tc>
          <w:tcPr>
            <w:tcW w:w="5087" w:type="dxa"/>
          </w:tcPr>
          <w:p w14:paraId="46BF7E83" w14:textId="2E2A27A7" w:rsidR="00BC1926" w:rsidRPr="000072D4" w:rsidRDefault="00BC1926">
            <w:pPr>
              <w:ind w:left="13"/>
              <w:jc w:val="both"/>
              <w:rPr>
                <w:rFonts w:ascii="Calibri" w:hAnsi="Calibri" w:cs="Book Antiqua"/>
              </w:rPr>
            </w:pPr>
            <w:r w:rsidRPr="000072D4">
              <w:rPr>
                <w:rFonts w:ascii="Calibri" w:hAnsi="Calibri" w:cs="Book Antiqua"/>
              </w:rPr>
              <w:t>UI-2</w:t>
            </w:r>
            <w:r w:rsidR="000E5F2F">
              <w:rPr>
                <w:rFonts w:ascii="Calibri" w:hAnsi="Calibri" w:cs="Book Antiqua"/>
              </w:rPr>
              <w:t>4</w:t>
            </w:r>
          </w:p>
        </w:tc>
      </w:tr>
      <w:tr w:rsidR="00BC1926" w:rsidRPr="000072D4" w14:paraId="28B69A70" w14:textId="77777777">
        <w:trPr>
          <w:jc w:val="center"/>
        </w:trPr>
        <w:tc>
          <w:tcPr>
            <w:tcW w:w="2001" w:type="dxa"/>
            <w:shd w:val="clear" w:color="auto" w:fill="DBDBDB" w:themeFill="accent3" w:themeFillTint="66"/>
          </w:tcPr>
          <w:p w14:paraId="36160FF0" w14:textId="77777777" w:rsidR="00BC1926" w:rsidRPr="000072D4" w:rsidRDefault="00BC1926">
            <w:pPr>
              <w:ind w:left="-59"/>
              <w:jc w:val="both"/>
              <w:rPr>
                <w:rFonts w:ascii="Calibri" w:hAnsi="Calibri" w:cs="Book Antiqua"/>
                <w:b/>
                <w:bCs/>
              </w:rPr>
            </w:pPr>
            <w:r w:rsidRPr="000072D4">
              <w:rPr>
                <w:rFonts w:ascii="Calibri" w:hAnsi="Calibri" w:cs="Book Antiqua"/>
                <w:b/>
                <w:bCs/>
              </w:rPr>
              <w:t>Descripción:</w:t>
            </w:r>
          </w:p>
        </w:tc>
        <w:tc>
          <w:tcPr>
            <w:tcW w:w="5087" w:type="dxa"/>
          </w:tcPr>
          <w:p w14:paraId="076E2CBA" w14:textId="797B76F6" w:rsidR="00BC1926" w:rsidRPr="000072D4" w:rsidRDefault="00C658AE">
            <w:pPr>
              <w:spacing w:line="259" w:lineRule="auto"/>
              <w:ind w:left="13"/>
              <w:jc w:val="both"/>
              <w:rPr>
                <w:rFonts w:ascii="Calibri" w:hAnsi="Calibri" w:cs="Book Antiqua"/>
              </w:rPr>
            </w:pPr>
            <w:r>
              <w:rPr>
                <w:rFonts w:ascii="Calibri" w:hAnsi="Calibri" w:cs="Book Antiqua"/>
              </w:rPr>
              <w:t>Listar</w:t>
            </w:r>
            <w:r w:rsidR="00BC1926" w:rsidRPr="000072D4">
              <w:rPr>
                <w:rFonts w:ascii="Calibri" w:hAnsi="Calibri" w:cs="Book Antiqua"/>
              </w:rPr>
              <w:t xml:space="preserve"> sucursales</w:t>
            </w:r>
          </w:p>
        </w:tc>
      </w:tr>
      <w:tr w:rsidR="00BC1926" w:rsidRPr="000072D4" w14:paraId="2DB305A8" w14:textId="77777777">
        <w:trPr>
          <w:jc w:val="center"/>
        </w:trPr>
        <w:tc>
          <w:tcPr>
            <w:tcW w:w="2001" w:type="dxa"/>
            <w:shd w:val="clear" w:color="auto" w:fill="DBDBDB" w:themeFill="accent3" w:themeFillTint="66"/>
          </w:tcPr>
          <w:p w14:paraId="004F7D61" w14:textId="77777777" w:rsidR="00BC1926" w:rsidRPr="000072D4" w:rsidRDefault="00BC1926">
            <w:pPr>
              <w:ind w:left="-59"/>
              <w:jc w:val="both"/>
              <w:rPr>
                <w:rFonts w:ascii="Calibri" w:hAnsi="Calibri" w:cs="Book Antiqua"/>
                <w:b/>
                <w:bCs/>
              </w:rPr>
            </w:pPr>
            <w:r w:rsidRPr="000072D4">
              <w:rPr>
                <w:rFonts w:ascii="Calibri" w:hAnsi="Calibri" w:cs="Book Antiqua"/>
                <w:b/>
                <w:bCs/>
              </w:rPr>
              <w:t>Reqs. asociados:</w:t>
            </w:r>
          </w:p>
        </w:tc>
        <w:tc>
          <w:tcPr>
            <w:tcW w:w="5087" w:type="dxa"/>
          </w:tcPr>
          <w:p w14:paraId="048998AE" w14:textId="74582A94" w:rsidR="00BC1926" w:rsidRPr="000072D4" w:rsidRDefault="00BC1926">
            <w:pPr>
              <w:jc w:val="both"/>
            </w:pPr>
            <w:r w:rsidRPr="000072D4">
              <w:t>RF-2</w:t>
            </w:r>
            <w:r w:rsidR="00C658AE">
              <w:t>4</w:t>
            </w:r>
          </w:p>
        </w:tc>
      </w:tr>
      <w:tr w:rsidR="00BC1926" w:rsidRPr="000072D4" w14:paraId="0F90E119" w14:textId="77777777">
        <w:trPr>
          <w:jc w:val="center"/>
        </w:trPr>
        <w:tc>
          <w:tcPr>
            <w:tcW w:w="2001" w:type="dxa"/>
            <w:shd w:val="clear" w:color="auto" w:fill="DBDBDB" w:themeFill="accent3" w:themeFillTint="66"/>
          </w:tcPr>
          <w:p w14:paraId="47ECD9F4" w14:textId="77777777" w:rsidR="00BC1926" w:rsidRPr="000072D4" w:rsidRDefault="00BC1926">
            <w:pPr>
              <w:ind w:left="-59"/>
              <w:jc w:val="both"/>
              <w:rPr>
                <w:rFonts w:ascii="Calibri" w:hAnsi="Calibri" w:cs="Book Antiqua"/>
                <w:b/>
                <w:bCs/>
              </w:rPr>
            </w:pPr>
            <w:r w:rsidRPr="000072D4">
              <w:rPr>
                <w:rFonts w:ascii="Calibri" w:hAnsi="Calibri" w:cs="Book Antiqua"/>
                <w:b/>
                <w:bCs/>
              </w:rPr>
              <w:t>CU asociados:</w:t>
            </w:r>
          </w:p>
        </w:tc>
        <w:tc>
          <w:tcPr>
            <w:tcW w:w="5087" w:type="dxa"/>
          </w:tcPr>
          <w:p w14:paraId="64724A15" w14:textId="72DD11B4" w:rsidR="00BC1926" w:rsidRPr="000072D4" w:rsidRDefault="00BC1926">
            <w:pPr>
              <w:ind w:left="13"/>
              <w:jc w:val="both"/>
              <w:rPr>
                <w:rFonts w:ascii="Calibri" w:hAnsi="Calibri" w:cs="Book Antiqua"/>
              </w:rPr>
            </w:pPr>
            <w:r w:rsidRPr="000072D4">
              <w:rPr>
                <w:rFonts w:ascii="Calibri" w:hAnsi="Calibri" w:cs="Book Antiqua"/>
              </w:rPr>
              <w:t>CU-2</w:t>
            </w:r>
            <w:r w:rsidR="00C658AE">
              <w:rPr>
                <w:rFonts w:ascii="Calibri" w:hAnsi="Calibri" w:cs="Book Antiqua"/>
              </w:rPr>
              <w:t>4</w:t>
            </w:r>
          </w:p>
        </w:tc>
      </w:tr>
      <w:tr w:rsidR="00BC1926" w:rsidRPr="000072D4" w14:paraId="3991D1EE" w14:textId="77777777">
        <w:trPr>
          <w:jc w:val="center"/>
        </w:trPr>
        <w:tc>
          <w:tcPr>
            <w:tcW w:w="2001" w:type="dxa"/>
            <w:shd w:val="clear" w:color="auto" w:fill="DBDBDB" w:themeFill="accent3" w:themeFillTint="66"/>
          </w:tcPr>
          <w:p w14:paraId="44182AEA" w14:textId="77777777" w:rsidR="00BC1926" w:rsidRPr="000072D4" w:rsidRDefault="00BC1926">
            <w:pPr>
              <w:ind w:left="-59"/>
              <w:jc w:val="both"/>
              <w:rPr>
                <w:rFonts w:ascii="Calibri" w:hAnsi="Calibri" w:cs="Book Antiqua"/>
                <w:b/>
                <w:bCs/>
              </w:rPr>
            </w:pPr>
            <w:r w:rsidRPr="000072D4">
              <w:rPr>
                <w:rFonts w:ascii="Calibri" w:hAnsi="Calibri" w:cs="Book Antiqua"/>
                <w:b/>
                <w:bCs/>
              </w:rPr>
              <w:t>Esc. Asociados:</w:t>
            </w:r>
          </w:p>
        </w:tc>
        <w:tc>
          <w:tcPr>
            <w:tcW w:w="5087" w:type="dxa"/>
          </w:tcPr>
          <w:p w14:paraId="6E331AA3" w14:textId="776E98A0" w:rsidR="00BC1926" w:rsidRPr="000072D4" w:rsidRDefault="00BC1926">
            <w:pPr>
              <w:ind w:left="13"/>
              <w:jc w:val="both"/>
              <w:rPr>
                <w:rFonts w:ascii="Calibri" w:hAnsi="Calibri" w:cs="Book Antiqua"/>
              </w:rPr>
            </w:pPr>
            <w:r w:rsidRPr="000072D4">
              <w:rPr>
                <w:rFonts w:ascii="Calibri" w:hAnsi="Calibri" w:cs="Book Antiqua"/>
              </w:rPr>
              <w:t>ES-2</w:t>
            </w:r>
            <w:r w:rsidR="00C658AE">
              <w:rPr>
                <w:rFonts w:ascii="Calibri" w:hAnsi="Calibri" w:cs="Book Antiqua"/>
              </w:rPr>
              <w:t>4</w:t>
            </w:r>
            <w:r w:rsidRPr="000072D4">
              <w:rPr>
                <w:rFonts w:ascii="Calibri" w:hAnsi="Calibri" w:cs="Book Antiqua"/>
              </w:rPr>
              <w:t>.1</w:t>
            </w:r>
          </w:p>
        </w:tc>
      </w:tr>
    </w:tbl>
    <w:p w14:paraId="5144A3F9" w14:textId="77777777" w:rsidR="00756DF9" w:rsidRPr="000072D4" w:rsidRDefault="00756DF9" w:rsidP="00EF0A06"/>
    <w:p w14:paraId="0A5A8929" w14:textId="1DA514E8" w:rsidR="00756DF9" w:rsidRPr="000072D4" w:rsidRDefault="00FF3B7C" w:rsidP="00FF3B7C">
      <w:pPr>
        <w:jc w:val="center"/>
      </w:pPr>
      <w:r w:rsidRPr="00FF3B7C">
        <w:rPr>
          <w:noProof/>
        </w:rPr>
        <w:drawing>
          <wp:inline distT="0" distB="0" distL="0" distR="0" wp14:anchorId="611FC6B2" wp14:editId="625E1915">
            <wp:extent cx="4984277" cy="2880000"/>
            <wp:effectExtent l="0" t="0" r="6985" b="0"/>
            <wp:docPr id="210609861" name="Imagen 21060986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61" name="Imagen 210609861" descr="Interfaz de usuario gráfica, Tabla&#10;&#10;Descripción generada automáticamente"/>
                    <pic:cNvPicPr/>
                  </pic:nvPicPr>
                  <pic:blipFill>
                    <a:blip r:embed="rId137"/>
                    <a:stretch>
                      <a:fillRect/>
                    </a:stretch>
                  </pic:blipFill>
                  <pic:spPr>
                    <a:xfrm>
                      <a:off x="0" y="0"/>
                      <a:ext cx="4984277" cy="2880000"/>
                    </a:xfrm>
                    <a:prstGeom prst="rect">
                      <a:avLst/>
                    </a:prstGeom>
                  </pic:spPr>
                </pic:pic>
              </a:graphicData>
            </a:graphic>
          </wp:inline>
        </w:drawing>
      </w:r>
    </w:p>
    <w:p w14:paraId="5A3AA7A5" w14:textId="77777777" w:rsidR="00D91FE8" w:rsidRPr="000072D4" w:rsidRDefault="00D91FE8"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531CE" w:rsidRPr="000072D4" w14:paraId="74D063D3" w14:textId="77777777">
        <w:trPr>
          <w:jc w:val="center"/>
        </w:trPr>
        <w:tc>
          <w:tcPr>
            <w:tcW w:w="2001" w:type="dxa"/>
            <w:shd w:val="clear" w:color="auto" w:fill="DBDBDB" w:themeFill="accent3" w:themeFillTint="66"/>
          </w:tcPr>
          <w:p w14:paraId="384066AA" w14:textId="77777777" w:rsidR="00F531CE" w:rsidRPr="000072D4" w:rsidRDefault="00F531CE">
            <w:pPr>
              <w:ind w:left="-59"/>
              <w:jc w:val="both"/>
              <w:rPr>
                <w:rFonts w:ascii="Calibri" w:hAnsi="Calibri" w:cs="Book Antiqua"/>
                <w:b/>
                <w:bCs/>
              </w:rPr>
            </w:pPr>
            <w:r w:rsidRPr="000072D4">
              <w:rPr>
                <w:rFonts w:ascii="Calibri" w:hAnsi="Calibri" w:cs="Book Antiqua"/>
                <w:b/>
                <w:bCs/>
              </w:rPr>
              <w:t>ID Ref:</w:t>
            </w:r>
          </w:p>
        </w:tc>
        <w:tc>
          <w:tcPr>
            <w:tcW w:w="5087" w:type="dxa"/>
          </w:tcPr>
          <w:p w14:paraId="19AF4AAC" w14:textId="4D60984A" w:rsidR="00F531CE" w:rsidRPr="000072D4" w:rsidRDefault="00F531CE">
            <w:pPr>
              <w:ind w:left="13"/>
              <w:jc w:val="both"/>
              <w:rPr>
                <w:rFonts w:ascii="Calibri" w:hAnsi="Calibri" w:cs="Book Antiqua"/>
              </w:rPr>
            </w:pPr>
            <w:r w:rsidRPr="000072D4">
              <w:rPr>
                <w:rFonts w:ascii="Calibri" w:hAnsi="Calibri" w:cs="Book Antiqua"/>
              </w:rPr>
              <w:t>UI-2</w:t>
            </w:r>
            <w:r w:rsidR="00C419FA">
              <w:rPr>
                <w:rFonts w:ascii="Calibri" w:hAnsi="Calibri" w:cs="Book Antiqua"/>
              </w:rPr>
              <w:t>5</w:t>
            </w:r>
          </w:p>
        </w:tc>
      </w:tr>
      <w:tr w:rsidR="00F531CE" w:rsidRPr="000072D4" w14:paraId="1428FCA5" w14:textId="77777777">
        <w:trPr>
          <w:jc w:val="center"/>
        </w:trPr>
        <w:tc>
          <w:tcPr>
            <w:tcW w:w="2001" w:type="dxa"/>
            <w:shd w:val="clear" w:color="auto" w:fill="DBDBDB" w:themeFill="accent3" w:themeFillTint="66"/>
          </w:tcPr>
          <w:p w14:paraId="79929075" w14:textId="77777777" w:rsidR="00F531CE" w:rsidRPr="000072D4" w:rsidRDefault="00F531CE">
            <w:pPr>
              <w:ind w:left="-59"/>
              <w:jc w:val="both"/>
              <w:rPr>
                <w:rFonts w:ascii="Calibri" w:hAnsi="Calibri" w:cs="Book Antiqua"/>
                <w:b/>
                <w:bCs/>
              </w:rPr>
            </w:pPr>
            <w:r w:rsidRPr="000072D4">
              <w:rPr>
                <w:rFonts w:ascii="Calibri" w:hAnsi="Calibri" w:cs="Book Antiqua"/>
                <w:b/>
                <w:bCs/>
              </w:rPr>
              <w:t>Descripción:</w:t>
            </w:r>
          </w:p>
        </w:tc>
        <w:tc>
          <w:tcPr>
            <w:tcW w:w="5087" w:type="dxa"/>
          </w:tcPr>
          <w:p w14:paraId="06BCCD9F" w14:textId="1CDF6267" w:rsidR="00F531CE" w:rsidRPr="000072D4" w:rsidRDefault="00A10220">
            <w:pPr>
              <w:spacing w:line="259" w:lineRule="auto"/>
              <w:ind w:left="13"/>
              <w:jc w:val="both"/>
              <w:rPr>
                <w:rFonts w:ascii="Calibri" w:hAnsi="Calibri" w:cs="Book Antiqua"/>
              </w:rPr>
            </w:pPr>
            <w:r w:rsidRPr="00A10220">
              <w:rPr>
                <w:rFonts w:ascii="Calibri" w:hAnsi="Calibri" w:cs="Book Antiqua"/>
              </w:rPr>
              <w:t>Autentificar usuario</w:t>
            </w:r>
          </w:p>
        </w:tc>
      </w:tr>
      <w:tr w:rsidR="00F531CE" w:rsidRPr="000072D4" w14:paraId="3321DB0F" w14:textId="77777777">
        <w:trPr>
          <w:jc w:val="center"/>
        </w:trPr>
        <w:tc>
          <w:tcPr>
            <w:tcW w:w="2001" w:type="dxa"/>
            <w:shd w:val="clear" w:color="auto" w:fill="DBDBDB" w:themeFill="accent3" w:themeFillTint="66"/>
          </w:tcPr>
          <w:p w14:paraId="0370FC0B" w14:textId="77777777" w:rsidR="00F531CE" w:rsidRPr="000072D4" w:rsidRDefault="00F531CE">
            <w:pPr>
              <w:ind w:left="-59"/>
              <w:jc w:val="both"/>
              <w:rPr>
                <w:rFonts w:ascii="Calibri" w:hAnsi="Calibri" w:cs="Book Antiqua"/>
                <w:b/>
                <w:bCs/>
              </w:rPr>
            </w:pPr>
            <w:r w:rsidRPr="000072D4">
              <w:rPr>
                <w:rFonts w:ascii="Calibri" w:hAnsi="Calibri" w:cs="Book Antiqua"/>
                <w:b/>
                <w:bCs/>
              </w:rPr>
              <w:t>Reqs. asociados:</w:t>
            </w:r>
          </w:p>
        </w:tc>
        <w:tc>
          <w:tcPr>
            <w:tcW w:w="5087" w:type="dxa"/>
          </w:tcPr>
          <w:p w14:paraId="2081EB05" w14:textId="3CB98531" w:rsidR="00F531CE" w:rsidRPr="000072D4" w:rsidRDefault="00F531CE">
            <w:pPr>
              <w:jc w:val="both"/>
            </w:pPr>
            <w:r w:rsidRPr="000072D4">
              <w:t>RF-2</w:t>
            </w:r>
            <w:r w:rsidR="00CE59A6">
              <w:t>5 RF-26</w:t>
            </w:r>
          </w:p>
        </w:tc>
      </w:tr>
      <w:tr w:rsidR="00F531CE" w:rsidRPr="000072D4" w14:paraId="1BD296CB" w14:textId="77777777">
        <w:trPr>
          <w:jc w:val="center"/>
        </w:trPr>
        <w:tc>
          <w:tcPr>
            <w:tcW w:w="2001" w:type="dxa"/>
            <w:shd w:val="clear" w:color="auto" w:fill="DBDBDB" w:themeFill="accent3" w:themeFillTint="66"/>
          </w:tcPr>
          <w:p w14:paraId="34DDA9CA" w14:textId="77777777" w:rsidR="00F531CE" w:rsidRPr="000072D4" w:rsidRDefault="00F531CE">
            <w:pPr>
              <w:ind w:left="-59"/>
              <w:jc w:val="both"/>
              <w:rPr>
                <w:rFonts w:ascii="Calibri" w:hAnsi="Calibri" w:cs="Book Antiqua"/>
                <w:b/>
                <w:bCs/>
              </w:rPr>
            </w:pPr>
            <w:r w:rsidRPr="000072D4">
              <w:rPr>
                <w:rFonts w:ascii="Calibri" w:hAnsi="Calibri" w:cs="Book Antiqua"/>
                <w:b/>
                <w:bCs/>
              </w:rPr>
              <w:t>CU asociados:</w:t>
            </w:r>
          </w:p>
        </w:tc>
        <w:tc>
          <w:tcPr>
            <w:tcW w:w="5087" w:type="dxa"/>
          </w:tcPr>
          <w:p w14:paraId="36C76DF8" w14:textId="11F3A967" w:rsidR="00F531CE" w:rsidRPr="000072D4" w:rsidRDefault="00F531CE">
            <w:pPr>
              <w:ind w:left="13"/>
              <w:jc w:val="both"/>
              <w:rPr>
                <w:rFonts w:ascii="Calibri" w:hAnsi="Calibri" w:cs="Book Antiqua"/>
              </w:rPr>
            </w:pPr>
            <w:r w:rsidRPr="000072D4">
              <w:rPr>
                <w:rFonts w:ascii="Calibri" w:hAnsi="Calibri" w:cs="Book Antiqua"/>
              </w:rPr>
              <w:t>CU-2</w:t>
            </w:r>
            <w:r w:rsidR="009C6668">
              <w:rPr>
                <w:rFonts w:ascii="Calibri" w:hAnsi="Calibri" w:cs="Book Antiqua"/>
              </w:rPr>
              <w:t>6</w:t>
            </w:r>
          </w:p>
        </w:tc>
      </w:tr>
      <w:tr w:rsidR="00F531CE" w:rsidRPr="000072D4" w14:paraId="6A7053B7" w14:textId="77777777">
        <w:trPr>
          <w:jc w:val="center"/>
        </w:trPr>
        <w:tc>
          <w:tcPr>
            <w:tcW w:w="2001" w:type="dxa"/>
            <w:shd w:val="clear" w:color="auto" w:fill="DBDBDB" w:themeFill="accent3" w:themeFillTint="66"/>
          </w:tcPr>
          <w:p w14:paraId="78EF9919" w14:textId="77777777" w:rsidR="00F531CE" w:rsidRPr="000072D4" w:rsidRDefault="00F531CE">
            <w:pPr>
              <w:ind w:left="-59"/>
              <w:jc w:val="both"/>
              <w:rPr>
                <w:rFonts w:ascii="Calibri" w:hAnsi="Calibri" w:cs="Book Antiqua"/>
                <w:b/>
                <w:bCs/>
              </w:rPr>
            </w:pPr>
            <w:r w:rsidRPr="000072D4">
              <w:rPr>
                <w:rFonts w:ascii="Calibri" w:hAnsi="Calibri" w:cs="Book Antiqua"/>
                <w:b/>
                <w:bCs/>
              </w:rPr>
              <w:t>Esc. Asociados:</w:t>
            </w:r>
          </w:p>
        </w:tc>
        <w:tc>
          <w:tcPr>
            <w:tcW w:w="5087" w:type="dxa"/>
          </w:tcPr>
          <w:p w14:paraId="1AD14C7F" w14:textId="21FE2B3A" w:rsidR="00F531CE" w:rsidRPr="000072D4" w:rsidRDefault="00F531CE">
            <w:pPr>
              <w:ind w:left="13"/>
              <w:jc w:val="both"/>
              <w:rPr>
                <w:rFonts w:ascii="Calibri" w:hAnsi="Calibri" w:cs="Book Antiqua"/>
              </w:rPr>
            </w:pPr>
            <w:r w:rsidRPr="000072D4">
              <w:rPr>
                <w:rFonts w:ascii="Calibri" w:hAnsi="Calibri" w:cs="Book Antiqua"/>
              </w:rPr>
              <w:t>ES-2</w:t>
            </w:r>
            <w:r w:rsidR="004B6DEB">
              <w:rPr>
                <w:rFonts w:ascii="Calibri" w:hAnsi="Calibri" w:cs="Book Antiqua"/>
              </w:rPr>
              <w:t>5</w:t>
            </w:r>
            <w:r w:rsidRPr="000072D4">
              <w:rPr>
                <w:rFonts w:ascii="Calibri" w:hAnsi="Calibri" w:cs="Book Antiqua"/>
              </w:rPr>
              <w:t>.1</w:t>
            </w:r>
          </w:p>
        </w:tc>
      </w:tr>
    </w:tbl>
    <w:p w14:paraId="43A4E088" w14:textId="77777777" w:rsidR="00D91FE8" w:rsidRDefault="00D91FE8" w:rsidP="00EF0A06"/>
    <w:p w14:paraId="618DBDD4" w14:textId="2DD09707" w:rsidR="00F531CE" w:rsidRDefault="00F46105" w:rsidP="00EF0A06">
      <w:r>
        <w:rPr>
          <w:noProof/>
        </w:rPr>
        <w:drawing>
          <wp:anchor distT="0" distB="0" distL="114300" distR="114300" simplePos="0" relativeHeight="251658242" behindDoc="1" locked="0" layoutInCell="1" allowOverlap="1" wp14:anchorId="6F633285" wp14:editId="50395EC8">
            <wp:simplePos x="0" y="0"/>
            <wp:positionH relativeFrom="margin">
              <wp:align>center</wp:align>
            </wp:positionH>
            <wp:positionV relativeFrom="paragraph">
              <wp:posOffset>0</wp:posOffset>
            </wp:positionV>
            <wp:extent cx="5295810" cy="3240000"/>
            <wp:effectExtent l="0" t="0" r="635" b="0"/>
            <wp:wrapTight wrapText="bothSides">
              <wp:wrapPolygon edited="0">
                <wp:start x="0" y="0"/>
                <wp:lineTo x="0" y="21465"/>
                <wp:lineTo x="21525" y="21465"/>
                <wp:lineTo x="21525" y="0"/>
                <wp:lineTo x="0" y="0"/>
              </wp:wrapPolygon>
            </wp:wrapTight>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95810" cy="32400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531CE" w:rsidRPr="000072D4" w14:paraId="7BEF6BB6" w14:textId="77777777">
        <w:trPr>
          <w:jc w:val="center"/>
        </w:trPr>
        <w:tc>
          <w:tcPr>
            <w:tcW w:w="2001" w:type="dxa"/>
            <w:shd w:val="clear" w:color="auto" w:fill="DBDBDB" w:themeFill="accent3" w:themeFillTint="66"/>
          </w:tcPr>
          <w:p w14:paraId="7B2287A6" w14:textId="77777777" w:rsidR="00F531CE" w:rsidRPr="000072D4" w:rsidRDefault="00F531CE">
            <w:pPr>
              <w:ind w:left="-59"/>
              <w:jc w:val="both"/>
              <w:rPr>
                <w:rFonts w:ascii="Calibri" w:hAnsi="Calibri" w:cs="Book Antiqua"/>
                <w:b/>
                <w:bCs/>
              </w:rPr>
            </w:pPr>
            <w:r w:rsidRPr="000072D4">
              <w:rPr>
                <w:rFonts w:ascii="Calibri" w:hAnsi="Calibri" w:cs="Book Antiqua"/>
                <w:b/>
                <w:bCs/>
              </w:rPr>
              <w:lastRenderedPageBreak/>
              <w:t>ID Ref:</w:t>
            </w:r>
          </w:p>
        </w:tc>
        <w:tc>
          <w:tcPr>
            <w:tcW w:w="5087" w:type="dxa"/>
          </w:tcPr>
          <w:p w14:paraId="76BAEBA7" w14:textId="7A5349D3" w:rsidR="00F531CE" w:rsidRPr="000072D4" w:rsidRDefault="00F531CE">
            <w:pPr>
              <w:ind w:left="13"/>
              <w:jc w:val="both"/>
              <w:rPr>
                <w:rFonts w:ascii="Calibri" w:hAnsi="Calibri" w:cs="Book Antiqua"/>
              </w:rPr>
            </w:pPr>
            <w:r w:rsidRPr="000072D4">
              <w:rPr>
                <w:rFonts w:ascii="Calibri" w:hAnsi="Calibri" w:cs="Book Antiqua"/>
              </w:rPr>
              <w:t>UI-2</w:t>
            </w:r>
            <w:r w:rsidR="00C419FA">
              <w:rPr>
                <w:rFonts w:ascii="Calibri" w:hAnsi="Calibri" w:cs="Book Antiqua"/>
              </w:rPr>
              <w:t>6</w:t>
            </w:r>
          </w:p>
        </w:tc>
      </w:tr>
      <w:tr w:rsidR="00F531CE" w:rsidRPr="000072D4" w14:paraId="23C72A89" w14:textId="77777777">
        <w:trPr>
          <w:jc w:val="center"/>
        </w:trPr>
        <w:tc>
          <w:tcPr>
            <w:tcW w:w="2001" w:type="dxa"/>
            <w:shd w:val="clear" w:color="auto" w:fill="DBDBDB" w:themeFill="accent3" w:themeFillTint="66"/>
          </w:tcPr>
          <w:p w14:paraId="2B0423AC" w14:textId="77777777" w:rsidR="00F531CE" w:rsidRPr="000072D4" w:rsidRDefault="00F531CE">
            <w:pPr>
              <w:ind w:left="-59"/>
              <w:jc w:val="both"/>
              <w:rPr>
                <w:rFonts w:ascii="Calibri" w:hAnsi="Calibri" w:cs="Book Antiqua"/>
                <w:b/>
                <w:bCs/>
              </w:rPr>
            </w:pPr>
            <w:r w:rsidRPr="000072D4">
              <w:rPr>
                <w:rFonts w:ascii="Calibri" w:hAnsi="Calibri" w:cs="Book Antiqua"/>
                <w:b/>
                <w:bCs/>
              </w:rPr>
              <w:t>Descripción:</w:t>
            </w:r>
          </w:p>
        </w:tc>
        <w:tc>
          <w:tcPr>
            <w:tcW w:w="5087" w:type="dxa"/>
          </w:tcPr>
          <w:p w14:paraId="58D94F61" w14:textId="3033D506" w:rsidR="00F531CE" w:rsidRPr="000072D4" w:rsidRDefault="009079E1">
            <w:pPr>
              <w:spacing w:line="259" w:lineRule="auto"/>
              <w:ind w:left="13"/>
              <w:jc w:val="both"/>
              <w:rPr>
                <w:rFonts w:ascii="Calibri" w:hAnsi="Calibri" w:cs="Book Antiqua"/>
              </w:rPr>
            </w:pPr>
            <w:r>
              <w:rPr>
                <w:rFonts w:ascii="Calibri" w:hAnsi="Calibri" w:cs="Book Antiqua"/>
              </w:rPr>
              <w:t>Recuperar la clave</w:t>
            </w:r>
          </w:p>
        </w:tc>
      </w:tr>
      <w:tr w:rsidR="00F531CE" w:rsidRPr="000072D4" w14:paraId="392DD159" w14:textId="77777777">
        <w:trPr>
          <w:jc w:val="center"/>
        </w:trPr>
        <w:tc>
          <w:tcPr>
            <w:tcW w:w="2001" w:type="dxa"/>
            <w:shd w:val="clear" w:color="auto" w:fill="DBDBDB" w:themeFill="accent3" w:themeFillTint="66"/>
          </w:tcPr>
          <w:p w14:paraId="2AB78BA2" w14:textId="77777777" w:rsidR="00F531CE" w:rsidRPr="000072D4" w:rsidRDefault="00F531CE">
            <w:pPr>
              <w:ind w:left="-59"/>
              <w:jc w:val="both"/>
              <w:rPr>
                <w:rFonts w:ascii="Calibri" w:hAnsi="Calibri" w:cs="Book Antiqua"/>
                <w:b/>
                <w:bCs/>
              </w:rPr>
            </w:pPr>
            <w:r w:rsidRPr="000072D4">
              <w:rPr>
                <w:rFonts w:ascii="Calibri" w:hAnsi="Calibri" w:cs="Book Antiqua"/>
                <w:b/>
                <w:bCs/>
              </w:rPr>
              <w:t>Reqs. asociados:</w:t>
            </w:r>
          </w:p>
        </w:tc>
        <w:tc>
          <w:tcPr>
            <w:tcW w:w="5087" w:type="dxa"/>
          </w:tcPr>
          <w:p w14:paraId="5E7492BA" w14:textId="63A3CFFF" w:rsidR="00F531CE" w:rsidRPr="000072D4" w:rsidRDefault="009079E1">
            <w:pPr>
              <w:jc w:val="both"/>
            </w:pPr>
            <w:r>
              <w:rPr>
                <w:rStyle w:val="normaltextrun"/>
                <w:color w:val="000000"/>
                <w:shd w:val="clear" w:color="auto" w:fill="FFFFFF"/>
              </w:rPr>
              <w:t>RF-26</w:t>
            </w:r>
            <w:r>
              <w:rPr>
                <w:rStyle w:val="eop"/>
                <w:color w:val="000000"/>
                <w:shd w:val="clear" w:color="auto" w:fill="FFFFFF"/>
              </w:rPr>
              <w:t> </w:t>
            </w:r>
          </w:p>
        </w:tc>
      </w:tr>
      <w:tr w:rsidR="00F531CE" w:rsidRPr="000072D4" w14:paraId="15B95A5E" w14:textId="77777777">
        <w:trPr>
          <w:jc w:val="center"/>
        </w:trPr>
        <w:tc>
          <w:tcPr>
            <w:tcW w:w="2001" w:type="dxa"/>
            <w:shd w:val="clear" w:color="auto" w:fill="DBDBDB" w:themeFill="accent3" w:themeFillTint="66"/>
          </w:tcPr>
          <w:p w14:paraId="2DC50CC3" w14:textId="77777777" w:rsidR="00F531CE" w:rsidRPr="000072D4" w:rsidRDefault="00F531CE">
            <w:pPr>
              <w:ind w:left="-59"/>
              <w:jc w:val="both"/>
              <w:rPr>
                <w:rFonts w:ascii="Calibri" w:hAnsi="Calibri" w:cs="Book Antiqua"/>
                <w:b/>
                <w:bCs/>
              </w:rPr>
            </w:pPr>
            <w:r w:rsidRPr="000072D4">
              <w:rPr>
                <w:rFonts w:ascii="Calibri" w:hAnsi="Calibri" w:cs="Book Antiqua"/>
                <w:b/>
                <w:bCs/>
              </w:rPr>
              <w:t>CU asociados:</w:t>
            </w:r>
          </w:p>
        </w:tc>
        <w:tc>
          <w:tcPr>
            <w:tcW w:w="5087" w:type="dxa"/>
          </w:tcPr>
          <w:p w14:paraId="7B876EFA" w14:textId="6A35ACF7" w:rsidR="00F531CE" w:rsidRPr="000072D4" w:rsidRDefault="00EA2814">
            <w:pPr>
              <w:ind w:left="13"/>
              <w:jc w:val="both"/>
              <w:rPr>
                <w:rFonts w:ascii="Calibri" w:hAnsi="Calibri" w:cs="Book Antiqua"/>
              </w:rPr>
            </w:pPr>
            <w:r w:rsidRPr="00EA2814">
              <w:rPr>
                <w:rFonts w:ascii="Calibri" w:hAnsi="Calibri" w:cs="Book Antiqua"/>
              </w:rPr>
              <w:t>CU-26</w:t>
            </w:r>
          </w:p>
        </w:tc>
      </w:tr>
      <w:tr w:rsidR="00F531CE" w:rsidRPr="000072D4" w14:paraId="6B3DDE03" w14:textId="77777777">
        <w:trPr>
          <w:jc w:val="center"/>
        </w:trPr>
        <w:tc>
          <w:tcPr>
            <w:tcW w:w="2001" w:type="dxa"/>
            <w:shd w:val="clear" w:color="auto" w:fill="DBDBDB" w:themeFill="accent3" w:themeFillTint="66"/>
          </w:tcPr>
          <w:p w14:paraId="02CC9135" w14:textId="77777777" w:rsidR="00F531CE" w:rsidRPr="000072D4" w:rsidRDefault="00F531CE">
            <w:pPr>
              <w:ind w:left="-59"/>
              <w:jc w:val="both"/>
              <w:rPr>
                <w:rFonts w:ascii="Calibri" w:hAnsi="Calibri" w:cs="Book Antiqua"/>
                <w:b/>
                <w:bCs/>
              </w:rPr>
            </w:pPr>
            <w:r w:rsidRPr="000072D4">
              <w:rPr>
                <w:rFonts w:ascii="Calibri" w:hAnsi="Calibri" w:cs="Book Antiqua"/>
                <w:b/>
                <w:bCs/>
              </w:rPr>
              <w:t>Esc. Asociados:</w:t>
            </w:r>
          </w:p>
        </w:tc>
        <w:tc>
          <w:tcPr>
            <w:tcW w:w="5087" w:type="dxa"/>
          </w:tcPr>
          <w:p w14:paraId="7CEB558C" w14:textId="612C0E09" w:rsidR="00F531CE" w:rsidRPr="000072D4" w:rsidRDefault="00F531CE">
            <w:pPr>
              <w:ind w:left="13"/>
              <w:jc w:val="both"/>
              <w:rPr>
                <w:rFonts w:ascii="Calibri" w:hAnsi="Calibri" w:cs="Book Antiqua"/>
              </w:rPr>
            </w:pPr>
            <w:r w:rsidRPr="000072D4">
              <w:rPr>
                <w:rFonts w:ascii="Calibri" w:hAnsi="Calibri" w:cs="Book Antiqua"/>
              </w:rPr>
              <w:t>ES-2</w:t>
            </w:r>
            <w:r w:rsidR="009079E1">
              <w:rPr>
                <w:rFonts w:ascii="Calibri" w:hAnsi="Calibri" w:cs="Book Antiqua"/>
              </w:rPr>
              <w:t>6</w:t>
            </w:r>
            <w:r w:rsidRPr="000072D4">
              <w:rPr>
                <w:rFonts w:ascii="Calibri" w:hAnsi="Calibri" w:cs="Book Antiqua"/>
              </w:rPr>
              <w:t>.1</w:t>
            </w:r>
          </w:p>
        </w:tc>
      </w:tr>
    </w:tbl>
    <w:p w14:paraId="7BA16EBF" w14:textId="29F843E8" w:rsidR="00F531CE" w:rsidRDefault="00CA5690" w:rsidP="00EF0A06">
      <w:r>
        <w:rPr>
          <w:noProof/>
        </w:rPr>
        <w:drawing>
          <wp:anchor distT="0" distB="0" distL="114300" distR="114300" simplePos="0" relativeHeight="251658241" behindDoc="1" locked="0" layoutInCell="1" allowOverlap="1" wp14:anchorId="59CD5914" wp14:editId="091FFF95">
            <wp:simplePos x="0" y="0"/>
            <wp:positionH relativeFrom="margin">
              <wp:posOffset>698500</wp:posOffset>
            </wp:positionH>
            <wp:positionV relativeFrom="paragraph">
              <wp:posOffset>11430</wp:posOffset>
            </wp:positionV>
            <wp:extent cx="4867275" cy="3219450"/>
            <wp:effectExtent l="0" t="0" r="9525" b="0"/>
            <wp:wrapTight wrapText="bothSides">
              <wp:wrapPolygon edited="0">
                <wp:start x="0" y="0"/>
                <wp:lineTo x="0" y="21472"/>
                <wp:lineTo x="21558" y="21472"/>
                <wp:lineTo x="21558" y="0"/>
                <wp:lineTo x="0" y="0"/>
              </wp:wrapPolygon>
            </wp:wrapTight>
            <wp:docPr id="322342398" name="Picture 3223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867275" cy="3219450"/>
                    </a:xfrm>
                    <a:prstGeom prst="rect">
                      <a:avLst/>
                    </a:prstGeom>
                  </pic:spPr>
                </pic:pic>
              </a:graphicData>
            </a:graphic>
            <wp14:sizeRelH relativeFrom="page">
              <wp14:pctWidth>0</wp14:pctWidth>
            </wp14:sizeRelH>
            <wp14:sizeRelV relativeFrom="page">
              <wp14:pctHeight>0</wp14:pctHeight>
            </wp14:sizeRelV>
          </wp:anchor>
        </w:drawing>
      </w:r>
    </w:p>
    <w:p w14:paraId="6C8BDF8F" w14:textId="42253F40" w:rsidR="0DC06BC4" w:rsidRDefault="0DC06BC4" w:rsidP="0DC06BC4"/>
    <w:p w14:paraId="3B61B950" w14:textId="77777777" w:rsidR="00D76391" w:rsidRDefault="00D76391" w:rsidP="0DC06BC4"/>
    <w:p w14:paraId="6F2E5DBE" w14:textId="1F650643" w:rsidR="0DC06BC4" w:rsidRDefault="0DC06BC4" w:rsidP="0DC06BC4"/>
    <w:p w14:paraId="6EEA9419" w14:textId="5DBEEE89" w:rsidR="00F531CE" w:rsidRDefault="00F531CE" w:rsidP="00EF0A06"/>
    <w:p w14:paraId="09B8B92E" w14:textId="78156B85" w:rsidR="0DC06BC4" w:rsidRDefault="0DC06BC4"/>
    <w:p w14:paraId="3636177D" w14:textId="78156B85" w:rsidR="0DC06BC4" w:rsidRDefault="0DC06BC4" w:rsidP="0DC06BC4"/>
    <w:p w14:paraId="397D8F86" w14:textId="77777777" w:rsidR="00D76391" w:rsidRDefault="00D76391" w:rsidP="0DC06BC4"/>
    <w:p w14:paraId="6CAD8C97" w14:textId="77777777" w:rsidR="00D76391" w:rsidRDefault="00D76391" w:rsidP="0DC06BC4"/>
    <w:p w14:paraId="29014026" w14:textId="77777777" w:rsidR="00D76391" w:rsidRDefault="00D76391" w:rsidP="0DC06BC4"/>
    <w:p w14:paraId="0AA36576" w14:textId="77777777" w:rsidR="00D76391" w:rsidRDefault="00D76391" w:rsidP="0DC06BC4"/>
    <w:p w14:paraId="4DC49190" w14:textId="77777777" w:rsidR="00D76391" w:rsidRDefault="00D76391" w:rsidP="0DC06BC4"/>
    <w:p w14:paraId="7298BE53" w14:textId="77777777" w:rsidR="00D76391" w:rsidRDefault="00D76391" w:rsidP="0DC06BC4"/>
    <w:p w14:paraId="39FA7514" w14:textId="77777777" w:rsidR="00D76391" w:rsidRDefault="00D76391" w:rsidP="0DC06BC4"/>
    <w:p w14:paraId="041523B7" w14:textId="77777777" w:rsidR="00D76391" w:rsidRDefault="00D76391" w:rsidP="0DC06BC4"/>
    <w:p w14:paraId="5B079894" w14:textId="77777777" w:rsidR="00D76391" w:rsidRDefault="00D76391" w:rsidP="0DC06BC4"/>
    <w:p w14:paraId="27B0FC7D" w14:textId="77777777" w:rsidR="00D76391" w:rsidRDefault="00D76391" w:rsidP="0DC06BC4"/>
    <w:p w14:paraId="367A54C3" w14:textId="77777777" w:rsidR="00D76391" w:rsidRDefault="00D76391" w:rsidP="0DC06BC4"/>
    <w:p w14:paraId="7B8A5E9F" w14:textId="77777777" w:rsidR="00D76391" w:rsidRDefault="00D76391" w:rsidP="0DC06BC4"/>
    <w:p w14:paraId="35170B46" w14:textId="77777777" w:rsidR="00D76391" w:rsidRDefault="00D76391" w:rsidP="0DC06BC4"/>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B816B5" w:rsidRPr="000072D4" w14:paraId="09C26924" w14:textId="77777777">
        <w:trPr>
          <w:jc w:val="center"/>
        </w:trPr>
        <w:tc>
          <w:tcPr>
            <w:tcW w:w="2001" w:type="dxa"/>
            <w:shd w:val="clear" w:color="auto" w:fill="DBDBDB" w:themeFill="accent3" w:themeFillTint="66"/>
          </w:tcPr>
          <w:p w14:paraId="6F731266" w14:textId="77777777" w:rsidR="00B816B5" w:rsidRPr="000072D4" w:rsidRDefault="00B816B5">
            <w:pPr>
              <w:ind w:left="-59"/>
              <w:jc w:val="both"/>
              <w:rPr>
                <w:rFonts w:ascii="Calibri" w:hAnsi="Calibri" w:cs="Book Antiqua"/>
                <w:b/>
                <w:bCs/>
              </w:rPr>
            </w:pPr>
            <w:r w:rsidRPr="000072D4">
              <w:rPr>
                <w:rFonts w:ascii="Calibri" w:hAnsi="Calibri" w:cs="Book Antiqua"/>
                <w:b/>
                <w:bCs/>
              </w:rPr>
              <w:t>ID Ref:</w:t>
            </w:r>
          </w:p>
        </w:tc>
        <w:tc>
          <w:tcPr>
            <w:tcW w:w="5087" w:type="dxa"/>
          </w:tcPr>
          <w:p w14:paraId="2C95CC11" w14:textId="1CC34A94" w:rsidR="00B816B5" w:rsidRPr="000072D4" w:rsidRDefault="00B816B5">
            <w:pPr>
              <w:ind w:left="13"/>
              <w:jc w:val="both"/>
              <w:rPr>
                <w:rFonts w:ascii="Calibri" w:hAnsi="Calibri" w:cs="Book Antiqua"/>
              </w:rPr>
            </w:pPr>
            <w:r w:rsidRPr="000072D4">
              <w:rPr>
                <w:rFonts w:ascii="Calibri" w:hAnsi="Calibri" w:cs="Book Antiqua"/>
              </w:rPr>
              <w:t>UI-2</w:t>
            </w:r>
            <w:r w:rsidR="00BE20D5">
              <w:rPr>
                <w:rFonts w:ascii="Calibri" w:hAnsi="Calibri" w:cs="Book Antiqua"/>
              </w:rPr>
              <w:t>7</w:t>
            </w:r>
          </w:p>
        </w:tc>
      </w:tr>
      <w:tr w:rsidR="00B816B5" w:rsidRPr="000072D4" w14:paraId="0EE0E25E" w14:textId="77777777">
        <w:trPr>
          <w:jc w:val="center"/>
        </w:trPr>
        <w:tc>
          <w:tcPr>
            <w:tcW w:w="2001" w:type="dxa"/>
            <w:shd w:val="clear" w:color="auto" w:fill="DBDBDB" w:themeFill="accent3" w:themeFillTint="66"/>
          </w:tcPr>
          <w:p w14:paraId="02485011" w14:textId="77777777" w:rsidR="00B816B5" w:rsidRPr="000072D4" w:rsidRDefault="00B816B5">
            <w:pPr>
              <w:ind w:left="-59"/>
              <w:jc w:val="both"/>
              <w:rPr>
                <w:rFonts w:ascii="Calibri" w:hAnsi="Calibri" w:cs="Book Antiqua"/>
                <w:b/>
                <w:bCs/>
              </w:rPr>
            </w:pPr>
            <w:r w:rsidRPr="000072D4">
              <w:rPr>
                <w:rFonts w:ascii="Calibri" w:hAnsi="Calibri" w:cs="Book Antiqua"/>
                <w:b/>
                <w:bCs/>
              </w:rPr>
              <w:t>Descripción:</w:t>
            </w:r>
          </w:p>
        </w:tc>
        <w:tc>
          <w:tcPr>
            <w:tcW w:w="5087" w:type="dxa"/>
          </w:tcPr>
          <w:p w14:paraId="2B344251" w14:textId="1E455A45" w:rsidR="00B816B5" w:rsidRPr="000072D4" w:rsidRDefault="00C54BC6">
            <w:pPr>
              <w:spacing w:line="259" w:lineRule="auto"/>
              <w:ind w:left="13"/>
              <w:jc w:val="both"/>
              <w:rPr>
                <w:rFonts w:ascii="Calibri" w:hAnsi="Calibri" w:cs="Book Antiqua"/>
              </w:rPr>
            </w:pPr>
            <w:r>
              <w:rPr>
                <w:rFonts w:ascii="Calibri" w:hAnsi="Calibri" w:cs="Book Antiqua"/>
              </w:rPr>
              <w:t>Crear factura</w:t>
            </w:r>
          </w:p>
        </w:tc>
      </w:tr>
      <w:tr w:rsidR="00B816B5" w:rsidRPr="000072D4" w14:paraId="0510C3CB" w14:textId="77777777">
        <w:trPr>
          <w:jc w:val="center"/>
        </w:trPr>
        <w:tc>
          <w:tcPr>
            <w:tcW w:w="2001" w:type="dxa"/>
            <w:shd w:val="clear" w:color="auto" w:fill="DBDBDB" w:themeFill="accent3" w:themeFillTint="66"/>
          </w:tcPr>
          <w:p w14:paraId="6458D875" w14:textId="77777777" w:rsidR="00B816B5" w:rsidRPr="000072D4" w:rsidRDefault="00B816B5">
            <w:pPr>
              <w:ind w:left="-59"/>
              <w:jc w:val="both"/>
              <w:rPr>
                <w:rFonts w:ascii="Calibri" w:hAnsi="Calibri" w:cs="Book Antiqua"/>
                <w:b/>
                <w:bCs/>
              </w:rPr>
            </w:pPr>
            <w:r w:rsidRPr="000072D4">
              <w:rPr>
                <w:rFonts w:ascii="Calibri" w:hAnsi="Calibri" w:cs="Book Antiqua"/>
                <w:b/>
                <w:bCs/>
              </w:rPr>
              <w:t>Reqs. asociados:</w:t>
            </w:r>
          </w:p>
        </w:tc>
        <w:tc>
          <w:tcPr>
            <w:tcW w:w="5087" w:type="dxa"/>
          </w:tcPr>
          <w:p w14:paraId="3F74F611" w14:textId="57F9BAE8" w:rsidR="00B816B5" w:rsidRPr="000072D4" w:rsidRDefault="00B816B5">
            <w:pPr>
              <w:jc w:val="both"/>
            </w:pPr>
            <w:r>
              <w:rPr>
                <w:rStyle w:val="normaltextrun"/>
                <w:color w:val="000000"/>
                <w:shd w:val="clear" w:color="auto" w:fill="FFFFFF"/>
              </w:rPr>
              <w:t>RF-2</w:t>
            </w:r>
            <w:r w:rsidR="00020319">
              <w:rPr>
                <w:rStyle w:val="normaltextrun"/>
                <w:color w:val="000000"/>
                <w:shd w:val="clear" w:color="auto" w:fill="FFFFFF"/>
              </w:rPr>
              <w:t>7</w:t>
            </w:r>
            <w:r>
              <w:rPr>
                <w:rStyle w:val="eop"/>
                <w:color w:val="000000"/>
                <w:shd w:val="clear" w:color="auto" w:fill="FFFFFF"/>
              </w:rPr>
              <w:t> </w:t>
            </w:r>
          </w:p>
        </w:tc>
      </w:tr>
      <w:tr w:rsidR="00B816B5" w:rsidRPr="000072D4" w14:paraId="3E0B3F38" w14:textId="77777777">
        <w:trPr>
          <w:jc w:val="center"/>
        </w:trPr>
        <w:tc>
          <w:tcPr>
            <w:tcW w:w="2001" w:type="dxa"/>
            <w:shd w:val="clear" w:color="auto" w:fill="DBDBDB" w:themeFill="accent3" w:themeFillTint="66"/>
          </w:tcPr>
          <w:p w14:paraId="6F33FF83" w14:textId="77777777" w:rsidR="00B816B5" w:rsidRPr="000072D4" w:rsidRDefault="00B816B5">
            <w:pPr>
              <w:ind w:left="-59"/>
              <w:jc w:val="both"/>
              <w:rPr>
                <w:rFonts w:ascii="Calibri" w:hAnsi="Calibri" w:cs="Book Antiqua"/>
                <w:b/>
                <w:bCs/>
              </w:rPr>
            </w:pPr>
            <w:r w:rsidRPr="000072D4">
              <w:rPr>
                <w:rFonts w:ascii="Calibri" w:hAnsi="Calibri" w:cs="Book Antiqua"/>
                <w:b/>
                <w:bCs/>
              </w:rPr>
              <w:t>CU asociados:</w:t>
            </w:r>
          </w:p>
        </w:tc>
        <w:tc>
          <w:tcPr>
            <w:tcW w:w="5087" w:type="dxa"/>
          </w:tcPr>
          <w:p w14:paraId="38DE2A58" w14:textId="20FD5CA0" w:rsidR="00B816B5" w:rsidRPr="000072D4" w:rsidRDefault="00496A36">
            <w:pPr>
              <w:ind w:left="13"/>
              <w:jc w:val="both"/>
              <w:rPr>
                <w:rFonts w:ascii="Calibri" w:hAnsi="Calibri" w:cs="Book Antiqua"/>
              </w:rPr>
            </w:pPr>
            <w:r>
              <w:rPr>
                <w:rFonts w:ascii="Calibri" w:hAnsi="Calibri" w:cs="Book Antiqua"/>
              </w:rPr>
              <w:t>No aplica</w:t>
            </w:r>
          </w:p>
        </w:tc>
      </w:tr>
      <w:tr w:rsidR="00B816B5" w:rsidRPr="000072D4" w14:paraId="6527CC94" w14:textId="77777777">
        <w:trPr>
          <w:jc w:val="center"/>
        </w:trPr>
        <w:tc>
          <w:tcPr>
            <w:tcW w:w="2001" w:type="dxa"/>
            <w:shd w:val="clear" w:color="auto" w:fill="DBDBDB" w:themeFill="accent3" w:themeFillTint="66"/>
          </w:tcPr>
          <w:p w14:paraId="50852B99" w14:textId="77777777" w:rsidR="00B816B5" w:rsidRPr="000072D4" w:rsidRDefault="00B816B5">
            <w:pPr>
              <w:ind w:left="-59"/>
              <w:jc w:val="both"/>
              <w:rPr>
                <w:rFonts w:ascii="Calibri" w:hAnsi="Calibri" w:cs="Book Antiqua"/>
                <w:b/>
                <w:bCs/>
              </w:rPr>
            </w:pPr>
            <w:r w:rsidRPr="000072D4">
              <w:rPr>
                <w:rFonts w:ascii="Calibri" w:hAnsi="Calibri" w:cs="Book Antiqua"/>
                <w:b/>
                <w:bCs/>
              </w:rPr>
              <w:t>Esc. Asociados:</w:t>
            </w:r>
          </w:p>
        </w:tc>
        <w:tc>
          <w:tcPr>
            <w:tcW w:w="5087" w:type="dxa"/>
          </w:tcPr>
          <w:p w14:paraId="1FE667C6" w14:textId="63CE024F" w:rsidR="00B816B5" w:rsidRPr="000072D4" w:rsidRDefault="00B816B5">
            <w:pPr>
              <w:ind w:left="13"/>
              <w:jc w:val="both"/>
              <w:rPr>
                <w:rFonts w:ascii="Calibri" w:hAnsi="Calibri" w:cs="Book Antiqua"/>
              </w:rPr>
            </w:pPr>
            <w:r w:rsidRPr="000072D4">
              <w:rPr>
                <w:rFonts w:ascii="Calibri" w:hAnsi="Calibri" w:cs="Book Antiqua"/>
              </w:rPr>
              <w:t>ES-2</w:t>
            </w:r>
            <w:r w:rsidR="00496A36">
              <w:rPr>
                <w:rFonts w:ascii="Calibri" w:hAnsi="Calibri" w:cs="Book Antiqua"/>
              </w:rPr>
              <w:t>7</w:t>
            </w:r>
            <w:r w:rsidRPr="000072D4">
              <w:rPr>
                <w:rFonts w:ascii="Calibri" w:hAnsi="Calibri" w:cs="Book Antiqua"/>
              </w:rPr>
              <w:t>.1</w:t>
            </w:r>
          </w:p>
        </w:tc>
      </w:tr>
    </w:tbl>
    <w:p w14:paraId="7E1EF887" w14:textId="05FE912E" w:rsidR="00C9614B" w:rsidRDefault="072127DA" w:rsidP="00583BC6">
      <w:pPr>
        <w:jc w:val="center"/>
      </w:pPr>
      <w:r>
        <w:rPr>
          <w:noProof/>
        </w:rPr>
        <w:drawing>
          <wp:inline distT="0" distB="0" distL="0" distR="0" wp14:anchorId="4E8EBF0C" wp14:editId="08A0CF53">
            <wp:extent cx="3909060" cy="3086528"/>
            <wp:effectExtent l="0" t="0" r="0" b="0"/>
            <wp:docPr id="1506038658" name="Picture 150603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3916385" cy="3092312"/>
                    </a:xfrm>
                    <a:prstGeom prst="rect">
                      <a:avLst/>
                    </a:prstGeom>
                  </pic:spPr>
                </pic:pic>
              </a:graphicData>
            </a:graphic>
          </wp:inline>
        </w:drawing>
      </w:r>
    </w:p>
    <w:p w14:paraId="77A6ACEA" w14:textId="78156B85" w:rsidR="0DC06BC4" w:rsidRDefault="0DC06BC4" w:rsidP="0DC06BC4"/>
    <w:p w14:paraId="2E368240" w14:textId="78156B85" w:rsidR="0DC06BC4" w:rsidRDefault="0DC06BC4" w:rsidP="0DC06BC4"/>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B816B5" w:rsidRPr="000072D4" w14:paraId="5721F757" w14:textId="77777777">
        <w:trPr>
          <w:jc w:val="center"/>
        </w:trPr>
        <w:tc>
          <w:tcPr>
            <w:tcW w:w="2001" w:type="dxa"/>
            <w:shd w:val="clear" w:color="auto" w:fill="DBDBDB" w:themeFill="accent3" w:themeFillTint="66"/>
          </w:tcPr>
          <w:p w14:paraId="76526E60" w14:textId="77777777" w:rsidR="00B816B5" w:rsidRPr="000072D4" w:rsidRDefault="00B816B5">
            <w:pPr>
              <w:ind w:left="-59"/>
              <w:jc w:val="both"/>
              <w:rPr>
                <w:rFonts w:ascii="Calibri" w:hAnsi="Calibri" w:cs="Book Antiqua"/>
                <w:b/>
                <w:bCs/>
              </w:rPr>
            </w:pPr>
            <w:r w:rsidRPr="000072D4">
              <w:rPr>
                <w:rFonts w:ascii="Calibri" w:hAnsi="Calibri" w:cs="Book Antiqua"/>
                <w:b/>
                <w:bCs/>
              </w:rPr>
              <w:t>ID Ref:</w:t>
            </w:r>
          </w:p>
        </w:tc>
        <w:tc>
          <w:tcPr>
            <w:tcW w:w="5087" w:type="dxa"/>
          </w:tcPr>
          <w:p w14:paraId="53614F09" w14:textId="213DE3BC" w:rsidR="00B816B5" w:rsidRPr="000072D4" w:rsidRDefault="00B816B5">
            <w:pPr>
              <w:ind w:left="13"/>
              <w:jc w:val="both"/>
              <w:rPr>
                <w:rFonts w:ascii="Calibri" w:hAnsi="Calibri" w:cs="Book Antiqua"/>
              </w:rPr>
            </w:pPr>
            <w:r w:rsidRPr="000072D4">
              <w:rPr>
                <w:rFonts w:ascii="Calibri" w:hAnsi="Calibri" w:cs="Book Antiqua"/>
              </w:rPr>
              <w:t>UI-2</w:t>
            </w:r>
            <w:r w:rsidR="00BE20D5">
              <w:rPr>
                <w:rFonts w:ascii="Calibri" w:hAnsi="Calibri" w:cs="Book Antiqua"/>
              </w:rPr>
              <w:t>8</w:t>
            </w:r>
          </w:p>
        </w:tc>
      </w:tr>
      <w:tr w:rsidR="00B816B5" w:rsidRPr="000072D4" w14:paraId="7540A8C8" w14:textId="77777777">
        <w:trPr>
          <w:jc w:val="center"/>
        </w:trPr>
        <w:tc>
          <w:tcPr>
            <w:tcW w:w="2001" w:type="dxa"/>
            <w:shd w:val="clear" w:color="auto" w:fill="DBDBDB" w:themeFill="accent3" w:themeFillTint="66"/>
          </w:tcPr>
          <w:p w14:paraId="4D1AB419" w14:textId="77777777" w:rsidR="00B816B5" w:rsidRPr="000072D4" w:rsidRDefault="00B816B5">
            <w:pPr>
              <w:ind w:left="-59"/>
              <w:jc w:val="both"/>
              <w:rPr>
                <w:rFonts w:ascii="Calibri" w:hAnsi="Calibri" w:cs="Book Antiqua"/>
                <w:b/>
                <w:bCs/>
              </w:rPr>
            </w:pPr>
            <w:r w:rsidRPr="000072D4">
              <w:rPr>
                <w:rFonts w:ascii="Calibri" w:hAnsi="Calibri" w:cs="Book Antiqua"/>
                <w:b/>
                <w:bCs/>
              </w:rPr>
              <w:t>Descripción:</w:t>
            </w:r>
          </w:p>
        </w:tc>
        <w:tc>
          <w:tcPr>
            <w:tcW w:w="5087" w:type="dxa"/>
          </w:tcPr>
          <w:p w14:paraId="147C07B7" w14:textId="37C43296" w:rsidR="00B816B5" w:rsidRPr="000072D4" w:rsidRDefault="00C649AB">
            <w:pPr>
              <w:spacing w:line="259" w:lineRule="auto"/>
              <w:ind w:left="13"/>
              <w:jc w:val="both"/>
              <w:rPr>
                <w:rFonts w:ascii="Calibri" w:hAnsi="Calibri" w:cs="Book Antiqua"/>
              </w:rPr>
            </w:pPr>
            <w:r w:rsidRPr="00C649AB">
              <w:rPr>
                <w:rFonts w:ascii="Calibri" w:hAnsi="Calibri" w:cs="Book Antiqua"/>
              </w:rPr>
              <w:t>Registrar albarán de entrega</w:t>
            </w:r>
          </w:p>
        </w:tc>
      </w:tr>
      <w:tr w:rsidR="00B816B5" w:rsidRPr="000072D4" w14:paraId="2A4CC461" w14:textId="77777777">
        <w:trPr>
          <w:jc w:val="center"/>
        </w:trPr>
        <w:tc>
          <w:tcPr>
            <w:tcW w:w="2001" w:type="dxa"/>
            <w:shd w:val="clear" w:color="auto" w:fill="DBDBDB" w:themeFill="accent3" w:themeFillTint="66"/>
          </w:tcPr>
          <w:p w14:paraId="4C97EE6D" w14:textId="77777777" w:rsidR="00B816B5" w:rsidRPr="000072D4" w:rsidRDefault="00B816B5">
            <w:pPr>
              <w:ind w:left="-59"/>
              <w:jc w:val="both"/>
              <w:rPr>
                <w:rFonts w:ascii="Calibri" w:hAnsi="Calibri" w:cs="Book Antiqua"/>
                <w:b/>
                <w:bCs/>
              </w:rPr>
            </w:pPr>
            <w:r w:rsidRPr="000072D4">
              <w:rPr>
                <w:rFonts w:ascii="Calibri" w:hAnsi="Calibri" w:cs="Book Antiqua"/>
                <w:b/>
                <w:bCs/>
              </w:rPr>
              <w:t>Reqs. asociados:</w:t>
            </w:r>
          </w:p>
        </w:tc>
        <w:tc>
          <w:tcPr>
            <w:tcW w:w="5087" w:type="dxa"/>
          </w:tcPr>
          <w:p w14:paraId="7BA2A97B" w14:textId="2A4DF281" w:rsidR="00B816B5" w:rsidRPr="000072D4" w:rsidRDefault="00B816B5">
            <w:pPr>
              <w:jc w:val="both"/>
            </w:pPr>
            <w:r>
              <w:rPr>
                <w:rStyle w:val="normaltextrun"/>
                <w:color w:val="000000"/>
                <w:shd w:val="clear" w:color="auto" w:fill="FFFFFF"/>
              </w:rPr>
              <w:t>RF-2</w:t>
            </w:r>
            <w:r w:rsidR="000B6C55">
              <w:rPr>
                <w:rStyle w:val="normaltextrun"/>
                <w:color w:val="000000"/>
                <w:shd w:val="clear" w:color="auto" w:fill="FFFFFF"/>
              </w:rPr>
              <w:t>8</w:t>
            </w:r>
            <w:r>
              <w:rPr>
                <w:rStyle w:val="eop"/>
                <w:color w:val="000000"/>
                <w:shd w:val="clear" w:color="auto" w:fill="FFFFFF"/>
              </w:rPr>
              <w:t> </w:t>
            </w:r>
          </w:p>
        </w:tc>
      </w:tr>
      <w:tr w:rsidR="00B816B5" w:rsidRPr="000072D4" w14:paraId="4C9ADD10" w14:textId="77777777">
        <w:trPr>
          <w:jc w:val="center"/>
        </w:trPr>
        <w:tc>
          <w:tcPr>
            <w:tcW w:w="2001" w:type="dxa"/>
            <w:shd w:val="clear" w:color="auto" w:fill="DBDBDB" w:themeFill="accent3" w:themeFillTint="66"/>
          </w:tcPr>
          <w:p w14:paraId="5E1677E8" w14:textId="77777777" w:rsidR="00B816B5" w:rsidRPr="000072D4" w:rsidRDefault="00B816B5">
            <w:pPr>
              <w:ind w:left="-59"/>
              <w:jc w:val="both"/>
              <w:rPr>
                <w:rFonts w:ascii="Calibri" w:hAnsi="Calibri" w:cs="Book Antiqua"/>
                <w:b/>
                <w:bCs/>
              </w:rPr>
            </w:pPr>
            <w:r w:rsidRPr="000072D4">
              <w:rPr>
                <w:rFonts w:ascii="Calibri" w:hAnsi="Calibri" w:cs="Book Antiqua"/>
                <w:b/>
                <w:bCs/>
              </w:rPr>
              <w:t>CU asociados:</w:t>
            </w:r>
          </w:p>
        </w:tc>
        <w:tc>
          <w:tcPr>
            <w:tcW w:w="5087" w:type="dxa"/>
          </w:tcPr>
          <w:p w14:paraId="1F02E1BD" w14:textId="6469A296" w:rsidR="00B816B5" w:rsidRPr="000072D4" w:rsidRDefault="00B816B5">
            <w:pPr>
              <w:ind w:left="13"/>
              <w:jc w:val="both"/>
              <w:rPr>
                <w:rFonts w:ascii="Calibri" w:hAnsi="Calibri" w:cs="Book Antiqua"/>
              </w:rPr>
            </w:pPr>
            <w:r w:rsidRPr="00EA2814">
              <w:rPr>
                <w:rFonts w:ascii="Calibri" w:hAnsi="Calibri" w:cs="Book Antiqua"/>
              </w:rPr>
              <w:t>CU-2</w:t>
            </w:r>
            <w:r w:rsidR="00B72412">
              <w:rPr>
                <w:rFonts w:ascii="Calibri" w:hAnsi="Calibri" w:cs="Book Antiqua"/>
              </w:rPr>
              <w:t>8</w:t>
            </w:r>
          </w:p>
        </w:tc>
      </w:tr>
      <w:tr w:rsidR="00B816B5" w:rsidRPr="000072D4" w14:paraId="2CA3C984" w14:textId="77777777">
        <w:trPr>
          <w:jc w:val="center"/>
        </w:trPr>
        <w:tc>
          <w:tcPr>
            <w:tcW w:w="2001" w:type="dxa"/>
            <w:shd w:val="clear" w:color="auto" w:fill="DBDBDB" w:themeFill="accent3" w:themeFillTint="66"/>
          </w:tcPr>
          <w:p w14:paraId="6C1F7AA3" w14:textId="77777777" w:rsidR="00B816B5" w:rsidRPr="000072D4" w:rsidRDefault="00B816B5">
            <w:pPr>
              <w:ind w:left="-59"/>
              <w:jc w:val="both"/>
              <w:rPr>
                <w:rFonts w:ascii="Calibri" w:hAnsi="Calibri" w:cs="Book Antiqua"/>
                <w:b/>
                <w:bCs/>
              </w:rPr>
            </w:pPr>
            <w:r w:rsidRPr="000072D4">
              <w:rPr>
                <w:rFonts w:ascii="Calibri" w:hAnsi="Calibri" w:cs="Book Antiqua"/>
                <w:b/>
                <w:bCs/>
              </w:rPr>
              <w:t>Esc. Asociados:</w:t>
            </w:r>
          </w:p>
        </w:tc>
        <w:tc>
          <w:tcPr>
            <w:tcW w:w="5087" w:type="dxa"/>
          </w:tcPr>
          <w:p w14:paraId="0EB0B887" w14:textId="09989076" w:rsidR="00B816B5" w:rsidRPr="000072D4" w:rsidRDefault="00B816B5">
            <w:pPr>
              <w:ind w:left="13"/>
              <w:jc w:val="both"/>
              <w:rPr>
                <w:rFonts w:ascii="Calibri" w:hAnsi="Calibri" w:cs="Book Antiqua"/>
              </w:rPr>
            </w:pPr>
            <w:r w:rsidRPr="000072D4">
              <w:rPr>
                <w:rFonts w:ascii="Calibri" w:hAnsi="Calibri" w:cs="Book Antiqua"/>
              </w:rPr>
              <w:t>ES-2</w:t>
            </w:r>
            <w:r w:rsidR="000B6C55">
              <w:rPr>
                <w:rFonts w:ascii="Calibri" w:hAnsi="Calibri" w:cs="Book Antiqua"/>
              </w:rPr>
              <w:t>8</w:t>
            </w:r>
            <w:r w:rsidRPr="000072D4">
              <w:rPr>
                <w:rFonts w:ascii="Calibri" w:hAnsi="Calibri" w:cs="Book Antiqua"/>
              </w:rPr>
              <w:t>.1</w:t>
            </w:r>
          </w:p>
        </w:tc>
      </w:tr>
    </w:tbl>
    <w:p w14:paraId="41E520B2" w14:textId="23ECECD5" w:rsidR="00BE20D5" w:rsidRDefault="56E46318" w:rsidP="00583BC6">
      <w:pPr>
        <w:jc w:val="center"/>
      </w:pPr>
      <w:r>
        <w:rPr>
          <w:noProof/>
        </w:rPr>
        <w:drawing>
          <wp:inline distT="0" distB="0" distL="0" distR="0" wp14:anchorId="4C9A0063" wp14:editId="10DCF10E">
            <wp:extent cx="3756660" cy="2989675"/>
            <wp:effectExtent l="0" t="0" r="0" b="1270"/>
            <wp:docPr id="1424871692" name="Picture 142487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811404" cy="3033242"/>
                    </a:xfrm>
                    <a:prstGeom prst="rect">
                      <a:avLst/>
                    </a:prstGeom>
                  </pic:spPr>
                </pic:pic>
              </a:graphicData>
            </a:graphic>
          </wp:inline>
        </w:drawing>
      </w:r>
    </w:p>
    <w:p w14:paraId="2D614FC8" w14:textId="032E4506" w:rsidR="082D259C" w:rsidRDefault="082D259C" w:rsidP="082D259C"/>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BE20D5" w:rsidRPr="000072D4" w14:paraId="63640586" w14:textId="77777777">
        <w:trPr>
          <w:jc w:val="center"/>
        </w:trPr>
        <w:tc>
          <w:tcPr>
            <w:tcW w:w="2001" w:type="dxa"/>
            <w:shd w:val="clear" w:color="auto" w:fill="DBDBDB" w:themeFill="accent3" w:themeFillTint="66"/>
          </w:tcPr>
          <w:p w14:paraId="2F39D65E" w14:textId="77777777" w:rsidR="00BE20D5" w:rsidRPr="000072D4" w:rsidRDefault="00BE20D5">
            <w:pPr>
              <w:ind w:left="-59"/>
              <w:jc w:val="both"/>
              <w:rPr>
                <w:rFonts w:ascii="Calibri" w:hAnsi="Calibri" w:cs="Book Antiqua"/>
                <w:b/>
                <w:bCs/>
              </w:rPr>
            </w:pPr>
            <w:r w:rsidRPr="000072D4">
              <w:rPr>
                <w:rFonts w:ascii="Calibri" w:hAnsi="Calibri" w:cs="Book Antiqua"/>
                <w:b/>
                <w:bCs/>
              </w:rPr>
              <w:t>ID Ref:</w:t>
            </w:r>
          </w:p>
        </w:tc>
        <w:tc>
          <w:tcPr>
            <w:tcW w:w="5087" w:type="dxa"/>
          </w:tcPr>
          <w:p w14:paraId="58E1A42C" w14:textId="348A763A" w:rsidR="00BE20D5" w:rsidRPr="000072D4" w:rsidRDefault="00BE20D5">
            <w:pPr>
              <w:ind w:left="13"/>
              <w:jc w:val="both"/>
              <w:rPr>
                <w:rFonts w:ascii="Calibri" w:hAnsi="Calibri" w:cs="Book Antiqua"/>
              </w:rPr>
            </w:pPr>
            <w:r w:rsidRPr="000072D4">
              <w:rPr>
                <w:rFonts w:ascii="Calibri" w:hAnsi="Calibri" w:cs="Book Antiqua"/>
              </w:rPr>
              <w:t>UI-2</w:t>
            </w:r>
            <w:r>
              <w:rPr>
                <w:rFonts w:ascii="Calibri" w:hAnsi="Calibri" w:cs="Book Antiqua"/>
              </w:rPr>
              <w:t>9</w:t>
            </w:r>
          </w:p>
        </w:tc>
      </w:tr>
      <w:tr w:rsidR="00BE20D5" w:rsidRPr="000072D4" w14:paraId="0F65EFEA" w14:textId="77777777">
        <w:trPr>
          <w:jc w:val="center"/>
        </w:trPr>
        <w:tc>
          <w:tcPr>
            <w:tcW w:w="2001" w:type="dxa"/>
            <w:shd w:val="clear" w:color="auto" w:fill="DBDBDB" w:themeFill="accent3" w:themeFillTint="66"/>
          </w:tcPr>
          <w:p w14:paraId="0F34C1D8" w14:textId="77777777" w:rsidR="00BE20D5" w:rsidRPr="000072D4" w:rsidRDefault="00BE20D5">
            <w:pPr>
              <w:ind w:left="-59"/>
              <w:jc w:val="both"/>
              <w:rPr>
                <w:rFonts w:ascii="Calibri" w:hAnsi="Calibri" w:cs="Book Antiqua"/>
                <w:b/>
                <w:bCs/>
              </w:rPr>
            </w:pPr>
            <w:r w:rsidRPr="000072D4">
              <w:rPr>
                <w:rFonts w:ascii="Calibri" w:hAnsi="Calibri" w:cs="Book Antiqua"/>
                <w:b/>
                <w:bCs/>
              </w:rPr>
              <w:t>Descripción:</w:t>
            </w:r>
          </w:p>
        </w:tc>
        <w:tc>
          <w:tcPr>
            <w:tcW w:w="5087" w:type="dxa"/>
          </w:tcPr>
          <w:p w14:paraId="75FD3EFA" w14:textId="624F50AF" w:rsidR="00BE20D5" w:rsidRPr="000072D4" w:rsidRDefault="00397E04">
            <w:pPr>
              <w:spacing w:line="259" w:lineRule="auto"/>
              <w:ind w:left="13"/>
              <w:jc w:val="both"/>
              <w:rPr>
                <w:rFonts w:ascii="Calibri" w:hAnsi="Calibri" w:cs="Book Antiqua"/>
              </w:rPr>
            </w:pPr>
            <w:r w:rsidRPr="00397E04">
              <w:rPr>
                <w:rFonts w:ascii="Calibri" w:hAnsi="Calibri" w:cs="Book Antiqua"/>
              </w:rPr>
              <w:t>Agregar paquete de viaje</w:t>
            </w:r>
          </w:p>
        </w:tc>
      </w:tr>
      <w:tr w:rsidR="00BE20D5" w:rsidRPr="000072D4" w14:paraId="639F093B" w14:textId="77777777">
        <w:trPr>
          <w:jc w:val="center"/>
        </w:trPr>
        <w:tc>
          <w:tcPr>
            <w:tcW w:w="2001" w:type="dxa"/>
            <w:shd w:val="clear" w:color="auto" w:fill="DBDBDB" w:themeFill="accent3" w:themeFillTint="66"/>
          </w:tcPr>
          <w:p w14:paraId="54B1977C" w14:textId="77777777" w:rsidR="00BE20D5" w:rsidRPr="000072D4" w:rsidRDefault="00BE20D5">
            <w:pPr>
              <w:ind w:left="-59"/>
              <w:jc w:val="both"/>
              <w:rPr>
                <w:rFonts w:ascii="Calibri" w:hAnsi="Calibri" w:cs="Book Antiqua"/>
                <w:b/>
                <w:bCs/>
              </w:rPr>
            </w:pPr>
            <w:r w:rsidRPr="000072D4">
              <w:rPr>
                <w:rFonts w:ascii="Calibri" w:hAnsi="Calibri" w:cs="Book Antiqua"/>
                <w:b/>
                <w:bCs/>
              </w:rPr>
              <w:t>Reqs. asociados:</w:t>
            </w:r>
          </w:p>
        </w:tc>
        <w:tc>
          <w:tcPr>
            <w:tcW w:w="5087" w:type="dxa"/>
          </w:tcPr>
          <w:p w14:paraId="3C0D41B8" w14:textId="345022FF" w:rsidR="00BE20D5" w:rsidRPr="000072D4" w:rsidRDefault="00BE20D5">
            <w:pPr>
              <w:jc w:val="both"/>
            </w:pPr>
            <w:r>
              <w:rPr>
                <w:rStyle w:val="normaltextrun"/>
                <w:color w:val="000000"/>
                <w:shd w:val="clear" w:color="auto" w:fill="FFFFFF"/>
              </w:rPr>
              <w:t>RF-2</w:t>
            </w:r>
            <w:r w:rsidR="00E249BF">
              <w:rPr>
                <w:rStyle w:val="normaltextrun"/>
                <w:color w:val="000000"/>
                <w:shd w:val="clear" w:color="auto" w:fill="FFFFFF"/>
              </w:rPr>
              <w:t>9</w:t>
            </w:r>
          </w:p>
        </w:tc>
      </w:tr>
      <w:tr w:rsidR="00BE20D5" w:rsidRPr="000072D4" w14:paraId="234C42CE" w14:textId="77777777">
        <w:trPr>
          <w:jc w:val="center"/>
        </w:trPr>
        <w:tc>
          <w:tcPr>
            <w:tcW w:w="2001" w:type="dxa"/>
            <w:shd w:val="clear" w:color="auto" w:fill="DBDBDB" w:themeFill="accent3" w:themeFillTint="66"/>
          </w:tcPr>
          <w:p w14:paraId="67321105" w14:textId="77777777" w:rsidR="00BE20D5" w:rsidRPr="000072D4" w:rsidRDefault="00BE20D5">
            <w:pPr>
              <w:ind w:left="-59"/>
              <w:jc w:val="both"/>
              <w:rPr>
                <w:rFonts w:ascii="Calibri" w:hAnsi="Calibri" w:cs="Book Antiqua"/>
                <w:b/>
                <w:bCs/>
              </w:rPr>
            </w:pPr>
            <w:r w:rsidRPr="000072D4">
              <w:rPr>
                <w:rFonts w:ascii="Calibri" w:hAnsi="Calibri" w:cs="Book Antiqua"/>
                <w:b/>
                <w:bCs/>
              </w:rPr>
              <w:t>CU asociados:</w:t>
            </w:r>
          </w:p>
        </w:tc>
        <w:tc>
          <w:tcPr>
            <w:tcW w:w="5087" w:type="dxa"/>
          </w:tcPr>
          <w:p w14:paraId="06C3DEF0" w14:textId="68F0ED87" w:rsidR="00BE20D5" w:rsidRPr="000072D4" w:rsidRDefault="00BE20D5">
            <w:pPr>
              <w:ind w:left="13"/>
              <w:jc w:val="both"/>
              <w:rPr>
                <w:rFonts w:ascii="Calibri" w:hAnsi="Calibri" w:cs="Book Antiqua"/>
              </w:rPr>
            </w:pPr>
            <w:r w:rsidRPr="00EA2814">
              <w:rPr>
                <w:rFonts w:ascii="Calibri" w:hAnsi="Calibri" w:cs="Book Antiqua"/>
              </w:rPr>
              <w:t>CU-2</w:t>
            </w:r>
            <w:r w:rsidR="00B72412">
              <w:rPr>
                <w:rFonts w:ascii="Calibri" w:hAnsi="Calibri" w:cs="Book Antiqua"/>
              </w:rPr>
              <w:t>9</w:t>
            </w:r>
          </w:p>
        </w:tc>
      </w:tr>
      <w:tr w:rsidR="00BE20D5" w:rsidRPr="000072D4" w14:paraId="37A7A969" w14:textId="77777777">
        <w:trPr>
          <w:jc w:val="center"/>
        </w:trPr>
        <w:tc>
          <w:tcPr>
            <w:tcW w:w="2001" w:type="dxa"/>
            <w:shd w:val="clear" w:color="auto" w:fill="DBDBDB" w:themeFill="accent3" w:themeFillTint="66"/>
          </w:tcPr>
          <w:p w14:paraId="3FAB935B" w14:textId="77777777" w:rsidR="00BE20D5" w:rsidRPr="000072D4" w:rsidRDefault="00BE20D5">
            <w:pPr>
              <w:ind w:left="-59"/>
              <w:jc w:val="both"/>
              <w:rPr>
                <w:rFonts w:ascii="Calibri" w:hAnsi="Calibri" w:cs="Book Antiqua"/>
                <w:b/>
                <w:bCs/>
              </w:rPr>
            </w:pPr>
            <w:r w:rsidRPr="000072D4">
              <w:rPr>
                <w:rFonts w:ascii="Calibri" w:hAnsi="Calibri" w:cs="Book Antiqua"/>
                <w:b/>
                <w:bCs/>
              </w:rPr>
              <w:t>Esc. Asociados:</w:t>
            </w:r>
          </w:p>
        </w:tc>
        <w:tc>
          <w:tcPr>
            <w:tcW w:w="5087" w:type="dxa"/>
          </w:tcPr>
          <w:p w14:paraId="3440DE94" w14:textId="6AF6F75D" w:rsidR="00BE20D5" w:rsidRPr="000072D4" w:rsidRDefault="00BE20D5">
            <w:pPr>
              <w:ind w:left="13"/>
              <w:jc w:val="both"/>
              <w:rPr>
                <w:rFonts w:ascii="Calibri" w:hAnsi="Calibri" w:cs="Book Antiqua"/>
              </w:rPr>
            </w:pPr>
            <w:r w:rsidRPr="000072D4">
              <w:rPr>
                <w:rFonts w:ascii="Calibri" w:hAnsi="Calibri" w:cs="Book Antiqua"/>
              </w:rPr>
              <w:t>ES-2</w:t>
            </w:r>
            <w:r w:rsidR="00F83111">
              <w:rPr>
                <w:rFonts w:ascii="Calibri" w:hAnsi="Calibri" w:cs="Book Antiqua"/>
              </w:rPr>
              <w:t>9</w:t>
            </w:r>
            <w:r w:rsidRPr="000072D4">
              <w:rPr>
                <w:rFonts w:ascii="Calibri" w:hAnsi="Calibri" w:cs="Book Antiqua"/>
              </w:rPr>
              <w:t>.1</w:t>
            </w:r>
          </w:p>
        </w:tc>
      </w:tr>
    </w:tbl>
    <w:p w14:paraId="39C4889E" w14:textId="05266B24" w:rsidR="00583BC6" w:rsidRDefault="00583BC6" w:rsidP="00EF0A06">
      <w:pPr>
        <w:rPr>
          <w:noProof/>
        </w:rPr>
      </w:pPr>
    </w:p>
    <w:p w14:paraId="4703C2BC" w14:textId="211A9767" w:rsidR="00B816B5" w:rsidRDefault="00583BC6" w:rsidP="00EF0A06">
      <w:r>
        <w:rPr>
          <w:noProof/>
        </w:rPr>
        <w:drawing>
          <wp:anchor distT="0" distB="0" distL="114300" distR="114300" simplePos="0" relativeHeight="251658243" behindDoc="1" locked="0" layoutInCell="1" allowOverlap="1" wp14:anchorId="31207018" wp14:editId="33978ABC">
            <wp:simplePos x="0" y="0"/>
            <wp:positionH relativeFrom="margin">
              <wp:align>center</wp:align>
            </wp:positionH>
            <wp:positionV relativeFrom="paragraph">
              <wp:posOffset>9525</wp:posOffset>
            </wp:positionV>
            <wp:extent cx="4739640" cy="2659380"/>
            <wp:effectExtent l="0" t="0" r="3810" b="7620"/>
            <wp:wrapTight wrapText="bothSides">
              <wp:wrapPolygon edited="0">
                <wp:start x="0" y="0"/>
                <wp:lineTo x="0" y="21507"/>
                <wp:lineTo x="21531" y="21507"/>
                <wp:lineTo x="21531" y="0"/>
                <wp:lineTo x="0" y="0"/>
              </wp:wrapPolygon>
            </wp:wrapTight>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 b="5853"/>
                    <a:stretch/>
                  </pic:blipFill>
                  <pic:spPr bwMode="auto">
                    <a:xfrm>
                      <a:off x="0" y="0"/>
                      <a:ext cx="4739640" cy="265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A8B611" w14:textId="77777777" w:rsidR="00BE20D5" w:rsidRDefault="00BE20D5" w:rsidP="00EF0A06"/>
    <w:p w14:paraId="44F329C0" w14:textId="77777777" w:rsidR="00583BC6" w:rsidRDefault="00583BC6" w:rsidP="00EF0A06"/>
    <w:p w14:paraId="24AC9446" w14:textId="77777777" w:rsidR="00583BC6" w:rsidRDefault="00583BC6" w:rsidP="00EF0A06"/>
    <w:p w14:paraId="0515B33B" w14:textId="77777777" w:rsidR="00583BC6" w:rsidRDefault="00583BC6" w:rsidP="00EF0A06"/>
    <w:p w14:paraId="36FF8EAD" w14:textId="77777777" w:rsidR="00583BC6" w:rsidRDefault="00583BC6" w:rsidP="00EF0A06"/>
    <w:p w14:paraId="054EA6ED" w14:textId="77777777" w:rsidR="00583BC6" w:rsidRDefault="00583BC6" w:rsidP="00EF0A06"/>
    <w:p w14:paraId="3786FC70" w14:textId="77777777" w:rsidR="00583BC6" w:rsidRDefault="00583BC6" w:rsidP="00EF0A06"/>
    <w:p w14:paraId="215D32AE" w14:textId="77777777" w:rsidR="00583BC6" w:rsidRDefault="00583BC6" w:rsidP="00EF0A06"/>
    <w:p w14:paraId="0B8E7562" w14:textId="77777777" w:rsidR="00583BC6" w:rsidRDefault="00583BC6" w:rsidP="00EF0A06"/>
    <w:p w14:paraId="105F9463" w14:textId="77777777" w:rsidR="00583BC6" w:rsidRDefault="00583BC6" w:rsidP="00EF0A06"/>
    <w:p w14:paraId="632829AF" w14:textId="77777777" w:rsidR="00583BC6" w:rsidRDefault="00583BC6" w:rsidP="00EF0A06"/>
    <w:p w14:paraId="60C4DFF3" w14:textId="77777777" w:rsidR="00583BC6" w:rsidRDefault="00583BC6" w:rsidP="00EF0A06"/>
    <w:p w14:paraId="01B50B05" w14:textId="77777777" w:rsidR="00583BC6" w:rsidRDefault="00583BC6" w:rsidP="00EF0A06"/>
    <w:p w14:paraId="24B5E8E3" w14:textId="77777777" w:rsidR="00583BC6" w:rsidRDefault="00583BC6" w:rsidP="00EF0A06"/>
    <w:p w14:paraId="22F86082" w14:textId="77777777" w:rsidR="00583BC6" w:rsidRDefault="00583BC6" w:rsidP="00EF0A06"/>
    <w:p w14:paraId="32224EF5" w14:textId="77777777" w:rsidR="00583BC6" w:rsidRDefault="00583BC6" w:rsidP="00EF0A06"/>
    <w:p w14:paraId="39C90181" w14:textId="77777777" w:rsidR="00583BC6" w:rsidRDefault="00583BC6" w:rsidP="00EF0A06"/>
    <w:p w14:paraId="2BCA3F26" w14:textId="77777777" w:rsidR="00583BC6" w:rsidRDefault="00583BC6"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BE20D5" w:rsidRPr="000072D4" w14:paraId="290DF1FD" w14:textId="77777777">
        <w:trPr>
          <w:jc w:val="center"/>
        </w:trPr>
        <w:tc>
          <w:tcPr>
            <w:tcW w:w="2001" w:type="dxa"/>
            <w:shd w:val="clear" w:color="auto" w:fill="DBDBDB" w:themeFill="accent3" w:themeFillTint="66"/>
          </w:tcPr>
          <w:p w14:paraId="3EE666BD" w14:textId="77777777" w:rsidR="00BE20D5" w:rsidRPr="000072D4" w:rsidRDefault="00BE20D5">
            <w:pPr>
              <w:ind w:left="-59"/>
              <w:jc w:val="both"/>
              <w:rPr>
                <w:rFonts w:ascii="Calibri" w:hAnsi="Calibri" w:cs="Book Antiqua"/>
                <w:b/>
                <w:bCs/>
              </w:rPr>
            </w:pPr>
            <w:r w:rsidRPr="000072D4">
              <w:rPr>
                <w:rFonts w:ascii="Calibri" w:hAnsi="Calibri" w:cs="Book Antiqua"/>
                <w:b/>
                <w:bCs/>
              </w:rPr>
              <w:t>ID Ref:</w:t>
            </w:r>
          </w:p>
        </w:tc>
        <w:tc>
          <w:tcPr>
            <w:tcW w:w="5087" w:type="dxa"/>
          </w:tcPr>
          <w:p w14:paraId="28002812" w14:textId="6849EFFE" w:rsidR="00BE20D5" w:rsidRPr="000072D4" w:rsidRDefault="00BE20D5">
            <w:pPr>
              <w:ind w:left="13"/>
              <w:jc w:val="both"/>
              <w:rPr>
                <w:rFonts w:ascii="Calibri" w:hAnsi="Calibri" w:cs="Book Antiqua"/>
              </w:rPr>
            </w:pPr>
            <w:r w:rsidRPr="000072D4">
              <w:rPr>
                <w:rFonts w:ascii="Calibri" w:hAnsi="Calibri" w:cs="Book Antiqua"/>
              </w:rPr>
              <w:t>UI-</w:t>
            </w:r>
            <w:r w:rsidR="009B3AF0">
              <w:rPr>
                <w:rFonts w:ascii="Calibri" w:hAnsi="Calibri" w:cs="Book Antiqua"/>
              </w:rPr>
              <w:t>30</w:t>
            </w:r>
          </w:p>
        </w:tc>
      </w:tr>
      <w:tr w:rsidR="00BE20D5" w:rsidRPr="000072D4" w14:paraId="117E9C6E" w14:textId="77777777">
        <w:trPr>
          <w:jc w:val="center"/>
        </w:trPr>
        <w:tc>
          <w:tcPr>
            <w:tcW w:w="2001" w:type="dxa"/>
            <w:shd w:val="clear" w:color="auto" w:fill="DBDBDB" w:themeFill="accent3" w:themeFillTint="66"/>
          </w:tcPr>
          <w:p w14:paraId="17093A46" w14:textId="77777777" w:rsidR="00BE20D5" w:rsidRPr="000072D4" w:rsidRDefault="00BE20D5">
            <w:pPr>
              <w:ind w:left="-59"/>
              <w:jc w:val="both"/>
              <w:rPr>
                <w:rFonts w:ascii="Calibri" w:hAnsi="Calibri" w:cs="Book Antiqua"/>
                <w:b/>
                <w:bCs/>
              </w:rPr>
            </w:pPr>
            <w:r w:rsidRPr="000072D4">
              <w:rPr>
                <w:rFonts w:ascii="Calibri" w:hAnsi="Calibri" w:cs="Book Antiqua"/>
                <w:b/>
                <w:bCs/>
              </w:rPr>
              <w:t>Descripción:</w:t>
            </w:r>
          </w:p>
        </w:tc>
        <w:tc>
          <w:tcPr>
            <w:tcW w:w="5087" w:type="dxa"/>
          </w:tcPr>
          <w:p w14:paraId="580D4E38" w14:textId="55642347" w:rsidR="00BE20D5" w:rsidRPr="000072D4" w:rsidRDefault="00A46DDE">
            <w:pPr>
              <w:spacing w:line="259" w:lineRule="auto"/>
              <w:ind w:left="13"/>
              <w:jc w:val="both"/>
              <w:rPr>
                <w:rFonts w:ascii="Calibri" w:hAnsi="Calibri" w:cs="Book Antiqua"/>
              </w:rPr>
            </w:pPr>
            <w:r w:rsidRPr="00A46DDE">
              <w:rPr>
                <w:rFonts w:ascii="Calibri" w:hAnsi="Calibri" w:cs="Book Antiqua"/>
              </w:rPr>
              <w:t>Modificar paquete de viaje</w:t>
            </w:r>
          </w:p>
        </w:tc>
      </w:tr>
      <w:tr w:rsidR="00BE20D5" w:rsidRPr="000072D4" w14:paraId="52F24ED2" w14:textId="77777777">
        <w:trPr>
          <w:jc w:val="center"/>
        </w:trPr>
        <w:tc>
          <w:tcPr>
            <w:tcW w:w="2001" w:type="dxa"/>
            <w:shd w:val="clear" w:color="auto" w:fill="DBDBDB" w:themeFill="accent3" w:themeFillTint="66"/>
          </w:tcPr>
          <w:p w14:paraId="4143D285" w14:textId="77777777" w:rsidR="00BE20D5" w:rsidRPr="000072D4" w:rsidRDefault="00BE20D5">
            <w:pPr>
              <w:ind w:left="-59"/>
              <w:jc w:val="both"/>
              <w:rPr>
                <w:rFonts w:ascii="Calibri" w:hAnsi="Calibri" w:cs="Book Antiqua"/>
                <w:b/>
                <w:bCs/>
              </w:rPr>
            </w:pPr>
            <w:r w:rsidRPr="000072D4">
              <w:rPr>
                <w:rFonts w:ascii="Calibri" w:hAnsi="Calibri" w:cs="Book Antiqua"/>
                <w:b/>
                <w:bCs/>
              </w:rPr>
              <w:t>Reqs. asociados:</w:t>
            </w:r>
          </w:p>
        </w:tc>
        <w:tc>
          <w:tcPr>
            <w:tcW w:w="5087" w:type="dxa"/>
          </w:tcPr>
          <w:p w14:paraId="61F018BF" w14:textId="77777777" w:rsidR="00BE20D5" w:rsidRPr="000072D4" w:rsidRDefault="00BE20D5">
            <w:pPr>
              <w:jc w:val="both"/>
            </w:pPr>
            <w:r>
              <w:rPr>
                <w:rStyle w:val="normaltextrun"/>
                <w:color w:val="000000"/>
                <w:shd w:val="clear" w:color="auto" w:fill="FFFFFF"/>
              </w:rPr>
              <w:t>RF-26</w:t>
            </w:r>
            <w:r>
              <w:rPr>
                <w:rStyle w:val="eop"/>
                <w:color w:val="000000"/>
                <w:shd w:val="clear" w:color="auto" w:fill="FFFFFF"/>
              </w:rPr>
              <w:t> </w:t>
            </w:r>
          </w:p>
        </w:tc>
      </w:tr>
      <w:tr w:rsidR="00BE20D5" w:rsidRPr="000072D4" w14:paraId="0CEB41D4" w14:textId="77777777">
        <w:trPr>
          <w:jc w:val="center"/>
        </w:trPr>
        <w:tc>
          <w:tcPr>
            <w:tcW w:w="2001" w:type="dxa"/>
            <w:shd w:val="clear" w:color="auto" w:fill="DBDBDB" w:themeFill="accent3" w:themeFillTint="66"/>
          </w:tcPr>
          <w:p w14:paraId="34C6BCA9" w14:textId="77777777" w:rsidR="00BE20D5" w:rsidRPr="000072D4" w:rsidRDefault="00BE20D5">
            <w:pPr>
              <w:ind w:left="-59"/>
              <w:jc w:val="both"/>
              <w:rPr>
                <w:rFonts w:ascii="Calibri" w:hAnsi="Calibri" w:cs="Book Antiqua"/>
                <w:b/>
                <w:bCs/>
              </w:rPr>
            </w:pPr>
            <w:r w:rsidRPr="000072D4">
              <w:rPr>
                <w:rFonts w:ascii="Calibri" w:hAnsi="Calibri" w:cs="Book Antiqua"/>
                <w:b/>
                <w:bCs/>
              </w:rPr>
              <w:t>CU asociados:</w:t>
            </w:r>
          </w:p>
        </w:tc>
        <w:tc>
          <w:tcPr>
            <w:tcW w:w="5087" w:type="dxa"/>
          </w:tcPr>
          <w:p w14:paraId="4740683A" w14:textId="78D68ADB" w:rsidR="00BE20D5" w:rsidRPr="000072D4" w:rsidRDefault="00BE20D5">
            <w:pPr>
              <w:ind w:left="13"/>
              <w:jc w:val="both"/>
              <w:rPr>
                <w:rFonts w:ascii="Calibri" w:hAnsi="Calibri" w:cs="Book Antiqua"/>
              </w:rPr>
            </w:pPr>
            <w:r w:rsidRPr="00EA2814">
              <w:rPr>
                <w:rFonts w:ascii="Calibri" w:hAnsi="Calibri" w:cs="Book Antiqua"/>
              </w:rPr>
              <w:t>CU-</w:t>
            </w:r>
            <w:r w:rsidR="00B72412">
              <w:rPr>
                <w:rFonts w:ascii="Calibri" w:hAnsi="Calibri" w:cs="Book Antiqua"/>
              </w:rPr>
              <w:t>30</w:t>
            </w:r>
          </w:p>
        </w:tc>
      </w:tr>
      <w:tr w:rsidR="00BE20D5" w:rsidRPr="000072D4" w14:paraId="419F73EC" w14:textId="77777777">
        <w:trPr>
          <w:jc w:val="center"/>
        </w:trPr>
        <w:tc>
          <w:tcPr>
            <w:tcW w:w="2001" w:type="dxa"/>
            <w:shd w:val="clear" w:color="auto" w:fill="DBDBDB" w:themeFill="accent3" w:themeFillTint="66"/>
          </w:tcPr>
          <w:p w14:paraId="384923CE" w14:textId="77777777" w:rsidR="00BE20D5" w:rsidRPr="000072D4" w:rsidRDefault="00BE20D5">
            <w:pPr>
              <w:ind w:left="-59"/>
              <w:jc w:val="both"/>
              <w:rPr>
                <w:rFonts w:ascii="Calibri" w:hAnsi="Calibri" w:cs="Book Antiqua"/>
                <w:b/>
                <w:bCs/>
              </w:rPr>
            </w:pPr>
            <w:r w:rsidRPr="000072D4">
              <w:rPr>
                <w:rFonts w:ascii="Calibri" w:hAnsi="Calibri" w:cs="Book Antiqua"/>
                <w:b/>
                <w:bCs/>
              </w:rPr>
              <w:t>Esc. Asociados:</w:t>
            </w:r>
          </w:p>
        </w:tc>
        <w:tc>
          <w:tcPr>
            <w:tcW w:w="5087" w:type="dxa"/>
          </w:tcPr>
          <w:p w14:paraId="68EF5BBE" w14:textId="50C5B014" w:rsidR="00BE20D5" w:rsidRPr="000072D4" w:rsidRDefault="00BE20D5">
            <w:pPr>
              <w:ind w:left="13"/>
              <w:jc w:val="both"/>
              <w:rPr>
                <w:rFonts w:ascii="Calibri" w:hAnsi="Calibri" w:cs="Book Antiqua"/>
              </w:rPr>
            </w:pPr>
            <w:r w:rsidRPr="000072D4">
              <w:rPr>
                <w:rFonts w:ascii="Calibri" w:hAnsi="Calibri" w:cs="Book Antiqua"/>
              </w:rPr>
              <w:t>ES-</w:t>
            </w:r>
            <w:r w:rsidR="00B72412">
              <w:rPr>
                <w:rFonts w:ascii="Calibri" w:hAnsi="Calibri" w:cs="Book Antiqua"/>
              </w:rPr>
              <w:t>30</w:t>
            </w:r>
            <w:r w:rsidRPr="000072D4">
              <w:rPr>
                <w:rFonts w:ascii="Calibri" w:hAnsi="Calibri" w:cs="Book Antiqua"/>
              </w:rPr>
              <w:t>.1</w:t>
            </w:r>
          </w:p>
        </w:tc>
      </w:tr>
    </w:tbl>
    <w:p w14:paraId="526A1194" w14:textId="371E95A6" w:rsidR="00C9614B" w:rsidRDefault="00074D7A" w:rsidP="0057596A">
      <w:pPr>
        <w:jc w:val="center"/>
      </w:pPr>
      <w:r>
        <w:rPr>
          <w:noProof/>
        </w:rPr>
        <w:drawing>
          <wp:inline distT="0" distB="0" distL="0" distR="0" wp14:anchorId="4084F6B9" wp14:editId="5DA2145D">
            <wp:extent cx="4997450" cy="3001917"/>
            <wp:effectExtent l="0" t="0" r="0" b="8255"/>
            <wp:docPr id="707552480" name="Imagen 70755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889" b="6003"/>
                    <a:stretch/>
                  </pic:blipFill>
                  <pic:spPr bwMode="auto">
                    <a:xfrm>
                      <a:off x="0" y="0"/>
                      <a:ext cx="5024408" cy="3018110"/>
                    </a:xfrm>
                    <a:prstGeom prst="rect">
                      <a:avLst/>
                    </a:prstGeom>
                    <a:noFill/>
                    <a:ln>
                      <a:noFill/>
                    </a:ln>
                    <a:extLst>
                      <a:ext uri="{53640926-AAD7-44D8-BBD7-CCE9431645EC}">
                        <a14:shadowObscured xmlns:a14="http://schemas.microsoft.com/office/drawing/2010/main"/>
                      </a:ext>
                    </a:extLst>
                  </pic:spPr>
                </pic:pic>
              </a:graphicData>
            </a:graphic>
          </wp:inline>
        </w:drawing>
      </w:r>
    </w:p>
    <w:p w14:paraId="47A6A2AE" w14:textId="77777777" w:rsidR="0057596A" w:rsidRPr="000072D4" w:rsidRDefault="0057596A" w:rsidP="0057596A">
      <w:pPr>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03623" w:rsidRPr="000072D4" w14:paraId="4F4236CF" w14:textId="77777777">
        <w:trPr>
          <w:jc w:val="center"/>
        </w:trPr>
        <w:tc>
          <w:tcPr>
            <w:tcW w:w="2001" w:type="dxa"/>
            <w:shd w:val="clear" w:color="auto" w:fill="DBDBDB" w:themeFill="accent3" w:themeFillTint="66"/>
          </w:tcPr>
          <w:p w14:paraId="47FBB00E" w14:textId="77777777" w:rsidR="00A03623" w:rsidRPr="000072D4" w:rsidRDefault="00A03623">
            <w:pPr>
              <w:ind w:left="-59"/>
              <w:jc w:val="both"/>
              <w:rPr>
                <w:rFonts w:ascii="Calibri" w:hAnsi="Calibri" w:cs="Book Antiqua"/>
                <w:b/>
                <w:bCs/>
              </w:rPr>
            </w:pPr>
            <w:r w:rsidRPr="000072D4">
              <w:rPr>
                <w:rFonts w:ascii="Calibri" w:hAnsi="Calibri" w:cs="Book Antiqua"/>
                <w:b/>
                <w:bCs/>
              </w:rPr>
              <w:t>ID Ref:</w:t>
            </w:r>
          </w:p>
        </w:tc>
        <w:tc>
          <w:tcPr>
            <w:tcW w:w="5087" w:type="dxa"/>
          </w:tcPr>
          <w:p w14:paraId="1D9DF163" w14:textId="2CD8EACE" w:rsidR="00A03623" w:rsidRPr="000072D4" w:rsidRDefault="00A03623">
            <w:pPr>
              <w:ind w:left="13"/>
              <w:jc w:val="both"/>
              <w:rPr>
                <w:rFonts w:ascii="Calibri" w:hAnsi="Calibri" w:cs="Book Antiqua"/>
              </w:rPr>
            </w:pPr>
            <w:r w:rsidRPr="000072D4">
              <w:rPr>
                <w:rFonts w:ascii="Calibri" w:hAnsi="Calibri" w:cs="Book Antiqua"/>
              </w:rPr>
              <w:t>UI-</w:t>
            </w:r>
            <w:r>
              <w:rPr>
                <w:rFonts w:ascii="Calibri" w:hAnsi="Calibri" w:cs="Book Antiqua"/>
              </w:rPr>
              <w:t>31</w:t>
            </w:r>
          </w:p>
        </w:tc>
      </w:tr>
      <w:tr w:rsidR="00A03623" w:rsidRPr="000072D4" w14:paraId="5FEA4B67" w14:textId="77777777">
        <w:trPr>
          <w:jc w:val="center"/>
        </w:trPr>
        <w:tc>
          <w:tcPr>
            <w:tcW w:w="2001" w:type="dxa"/>
            <w:shd w:val="clear" w:color="auto" w:fill="DBDBDB" w:themeFill="accent3" w:themeFillTint="66"/>
          </w:tcPr>
          <w:p w14:paraId="3A3D86DB" w14:textId="77777777" w:rsidR="00A03623" w:rsidRPr="000072D4" w:rsidRDefault="00A03623">
            <w:pPr>
              <w:ind w:left="-59"/>
              <w:jc w:val="both"/>
              <w:rPr>
                <w:rFonts w:ascii="Calibri" w:hAnsi="Calibri" w:cs="Book Antiqua"/>
                <w:b/>
                <w:bCs/>
              </w:rPr>
            </w:pPr>
            <w:r w:rsidRPr="000072D4">
              <w:rPr>
                <w:rFonts w:ascii="Calibri" w:hAnsi="Calibri" w:cs="Book Antiqua"/>
                <w:b/>
                <w:bCs/>
              </w:rPr>
              <w:t>Descripción:</w:t>
            </w:r>
          </w:p>
        </w:tc>
        <w:tc>
          <w:tcPr>
            <w:tcW w:w="5087" w:type="dxa"/>
          </w:tcPr>
          <w:p w14:paraId="656B495C" w14:textId="6D9E16A7" w:rsidR="00A03623" w:rsidRPr="000072D4" w:rsidRDefault="00AB4D81">
            <w:pPr>
              <w:spacing w:line="259" w:lineRule="auto"/>
              <w:ind w:left="13"/>
              <w:jc w:val="both"/>
              <w:rPr>
                <w:rFonts w:ascii="Calibri" w:hAnsi="Calibri" w:cs="Book Antiqua"/>
              </w:rPr>
            </w:pPr>
            <w:r w:rsidRPr="00AB4D81">
              <w:rPr>
                <w:rFonts w:ascii="Calibri" w:hAnsi="Calibri" w:cs="Book Antiqua"/>
              </w:rPr>
              <w:t>Eliminar</w:t>
            </w:r>
            <w:r w:rsidR="00A03623" w:rsidRPr="00397E04">
              <w:rPr>
                <w:rFonts w:ascii="Calibri" w:hAnsi="Calibri" w:cs="Book Antiqua"/>
              </w:rPr>
              <w:t xml:space="preserve"> paquete de viaje</w:t>
            </w:r>
          </w:p>
        </w:tc>
      </w:tr>
      <w:tr w:rsidR="00A03623" w:rsidRPr="000072D4" w14:paraId="033C4C03" w14:textId="77777777">
        <w:trPr>
          <w:jc w:val="center"/>
        </w:trPr>
        <w:tc>
          <w:tcPr>
            <w:tcW w:w="2001" w:type="dxa"/>
            <w:shd w:val="clear" w:color="auto" w:fill="DBDBDB" w:themeFill="accent3" w:themeFillTint="66"/>
          </w:tcPr>
          <w:p w14:paraId="3A5B875C" w14:textId="77777777" w:rsidR="00A03623" w:rsidRPr="000072D4" w:rsidRDefault="00A03623">
            <w:pPr>
              <w:ind w:left="-59"/>
              <w:jc w:val="both"/>
              <w:rPr>
                <w:rFonts w:ascii="Calibri" w:hAnsi="Calibri" w:cs="Book Antiqua"/>
                <w:b/>
                <w:bCs/>
              </w:rPr>
            </w:pPr>
            <w:r w:rsidRPr="000072D4">
              <w:rPr>
                <w:rFonts w:ascii="Calibri" w:hAnsi="Calibri" w:cs="Book Antiqua"/>
                <w:b/>
                <w:bCs/>
              </w:rPr>
              <w:t>Reqs. asociados:</w:t>
            </w:r>
          </w:p>
        </w:tc>
        <w:tc>
          <w:tcPr>
            <w:tcW w:w="5087" w:type="dxa"/>
          </w:tcPr>
          <w:p w14:paraId="64649F33" w14:textId="7A1353D5" w:rsidR="00A03623" w:rsidRPr="000072D4" w:rsidRDefault="00A03623">
            <w:pPr>
              <w:jc w:val="both"/>
            </w:pPr>
            <w:r>
              <w:rPr>
                <w:rStyle w:val="normaltextrun"/>
                <w:color w:val="000000"/>
                <w:shd w:val="clear" w:color="auto" w:fill="FFFFFF"/>
              </w:rPr>
              <w:t>RF-</w:t>
            </w:r>
            <w:r w:rsidR="004E0880">
              <w:rPr>
                <w:rStyle w:val="normaltextrun"/>
                <w:color w:val="000000"/>
                <w:shd w:val="clear" w:color="auto" w:fill="FFFFFF"/>
              </w:rPr>
              <w:t>31</w:t>
            </w:r>
          </w:p>
        </w:tc>
      </w:tr>
      <w:tr w:rsidR="00A03623" w:rsidRPr="000072D4" w14:paraId="163A863C" w14:textId="77777777">
        <w:trPr>
          <w:jc w:val="center"/>
        </w:trPr>
        <w:tc>
          <w:tcPr>
            <w:tcW w:w="2001" w:type="dxa"/>
            <w:shd w:val="clear" w:color="auto" w:fill="DBDBDB" w:themeFill="accent3" w:themeFillTint="66"/>
          </w:tcPr>
          <w:p w14:paraId="3B3CB275" w14:textId="77777777" w:rsidR="00A03623" w:rsidRPr="000072D4" w:rsidRDefault="00A03623">
            <w:pPr>
              <w:ind w:left="-59"/>
              <w:jc w:val="both"/>
              <w:rPr>
                <w:rFonts w:ascii="Calibri" w:hAnsi="Calibri" w:cs="Book Antiqua"/>
                <w:b/>
                <w:bCs/>
              </w:rPr>
            </w:pPr>
            <w:r w:rsidRPr="000072D4">
              <w:rPr>
                <w:rFonts w:ascii="Calibri" w:hAnsi="Calibri" w:cs="Book Antiqua"/>
                <w:b/>
                <w:bCs/>
              </w:rPr>
              <w:t>CU asociados:</w:t>
            </w:r>
          </w:p>
        </w:tc>
        <w:tc>
          <w:tcPr>
            <w:tcW w:w="5087" w:type="dxa"/>
          </w:tcPr>
          <w:p w14:paraId="22970228" w14:textId="417FFCFC" w:rsidR="00A03623" w:rsidRPr="000072D4" w:rsidRDefault="00A03623">
            <w:pPr>
              <w:ind w:left="13"/>
              <w:jc w:val="both"/>
              <w:rPr>
                <w:rFonts w:ascii="Calibri" w:hAnsi="Calibri" w:cs="Book Antiqua"/>
              </w:rPr>
            </w:pPr>
            <w:r w:rsidRPr="00EA2814">
              <w:rPr>
                <w:rFonts w:ascii="Calibri" w:hAnsi="Calibri" w:cs="Book Antiqua"/>
              </w:rPr>
              <w:t>CU-</w:t>
            </w:r>
            <w:r w:rsidR="004376AB">
              <w:rPr>
                <w:rFonts w:ascii="Calibri" w:hAnsi="Calibri" w:cs="Book Antiqua"/>
              </w:rPr>
              <w:t>31</w:t>
            </w:r>
          </w:p>
        </w:tc>
      </w:tr>
      <w:tr w:rsidR="00A03623" w:rsidRPr="000072D4" w14:paraId="09AE8E9C" w14:textId="77777777">
        <w:trPr>
          <w:jc w:val="center"/>
        </w:trPr>
        <w:tc>
          <w:tcPr>
            <w:tcW w:w="2001" w:type="dxa"/>
            <w:shd w:val="clear" w:color="auto" w:fill="DBDBDB" w:themeFill="accent3" w:themeFillTint="66"/>
          </w:tcPr>
          <w:p w14:paraId="5E3C6D22" w14:textId="77777777" w:rsidR="00A03623" w:rsidRPr="000072D4" w:rsidRDefault="00A03623">
            <w:pPr>
              <w:ind w:left="-59"/>
              <w:jc w:val="both"/>
              <w:rPr>
                <w:rFonts w:ascii="Calibri" w:hAnsi="Calibri" w:cs="Book Antiqua"/>
                <w:b/>
                <w:bCs/>
              </w:rPr>
            </w:pPr>
            <w:r w:rsidRPr="000072D4">
              <w:rPr>
                <w:rFonts w:ascii="Calibri" w:hAnsi="Calibri" w:cs="Book Antiqua"/>
                <w:b/>
                <w:bCs/>
              </w:rPr>
              <w:t>Esc. Asociados:</w:t>
            </w:r>
          </w:p>
        </w:tc>
        <w:tc>
          <w:tcPr>
            <w:tcW w:w="5087" w:type="dxa"/>
          </w:tcPr>
          <w:p w14:paraId="4F339A2D" w14:textId="34D8E989" w:rsidR="00A03623" w:rsidRPr="000072D4" w:rsidRDefault="00A03623">
            <w:pPr>
              <w:ind w:left="13"/>
              <w:jc w:val="both"/>
              <w:rPr>
                <w:rFonts w:ascii="Calibri" w:hAnsi="Calibri" w:cs="Book Antiqua"/>
              </w:rPr>
            </w:pPr>
            <w:r w:rsidRPr="000072D4">
              <w:rPr>
                <w:rFonts w:ascii="Calibri" w:hAnsi="Calibri" w:cs="Book Antiqua"/>
              </w:rPr>
              <w:t>ES-</w:t>
            </w:r>
            <w:r w:rsidR="00BC2A9F">
              <w:rPr>
                <w:rFonts w:ascii="Calibri" w:hAnsi="Calibri" w:cs="Book Antiqua"/>
              </w:rPr>
              <w:t>31</w:t>
            </w:r>
            <w:r w:rsidRPr="000072D4">
              <w:rPr>
                <w:rFonts w:ascii="Calibri" w:hAnsi="Calibri" w:cs="Book Antiqua"/>
              </w:rPr>
              <w:t>.1</w:t>
            </w:r>
          </w:p>
        </w:tc>
      </w:tr>
    </w:tbl>
    <w:p w14:paraId="5768A2DC" w14:textId="77777777" w:rsidR="0057596A" w:rsidRDefault="0057596A" w:rsidP="0057596A">
      <w:pPr>
        <w:rPr>
          <w:noProof/>
        </w:rPr>
      </w:pPr>
    </w:p>
    <w:p w14:paraId="605701D6" w14:textId="171F9186" w:rsidR="00A03623" w:rsidRDefault="00B44A26" w:rsidP="0057596A">
      <w:pPr>
        <w:jc w:val="center"/>
      </w:pPr>
      <w:r>
        <w:rPr>
          <w:noProof/>
        </w:rPr>
        <w:drawing>
          <wp:inline distT="0" distB="0" distL="0" distR="0" wp14:anchorId="2D8E8A4D" wp14:editId="34E9EF9E">
            <wp:extent cx="5226685" cy="2941015"/>
            <wp:effectExtent l="0" t="0" r="0" b="0"/>
            <wp:docPr id="707552482" name="Imagen 70755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2433" b="3707"/>
                    <a:stretch/>
                  </pic:blipFill>
                  <pic:spPr bwMode="auto">
                    <a:xfrm>
                      <a:off x="0" y="0"/>
                      <a:ext cx="5239575" cy="2948268"/>
                    </a:xfrm>
                    <a:prstGeom prst="rect">
                      <a:avLst/>
                    </a:prstGeom>
                    <a:noFill/>
                    <a:ln>
                      <a:noFill/>
                    </a:ln>
                    <a:extLst>
                      <a:ext uri="{53640926-AAD7-44D8-BBD7-CCE9431645EC}">
                        <a14:shadowObscured xmlns:a14="http://schemas.microsoft.com/office/drawing/2010/main"/>
                      </a:ext>
                    </a:extLst>
                  </pic:spPr>
                </pic:pic>
              </a:graphicData>
            </a:graphic>
          </wp:inline>
        </w:drawing>
      </w:r>
    </w:p>
    <w:p w14:paraId="3FEEE41C" w14:textId="77777777" w:rsidR="00A03623" w:rsidRDefault="00A03623"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03623" w:rsidRPr="000072D4" w14:paraId="0DC3DA03" w14:textId="77777777">
        <w:trPr>
          <w:jc w:val="center"/>
        </w:trPr>
        <w:tc>
          <w:tcPr>
            <w:tcW w:w="2001" w:type="dxa"/>
            <w:shd w:val="clear" w:color="auto" w:fill="DBDBDB" w:themeFill="accent3" w:themeFillTint="66"/>
          </w:tcPr>
          <w:p w14:paraId="121C6E2A" w14:textId="77777777" w:rsidR="00A03623" w:rsidRPr="000072D4" w:rsidRDefault="00A03623">
            <w:pPr>
              <w:ind w:left="-59"/>
              <w:jc w:val="both"/>
              <w:rPr>
                <w:rFonts w:ascii="Calibri" w:hAnsi="Calibri" w:cs="Book Antiqua"/>
                <w:b/>
                <w:bCs/>
              </w:rPr>
            </w:pPr>
            <w:r w:rsidRPr="000072D4">
              <w:rPr>
                <w:rFonts w:ascii="Calibri" w:hAnsi="Calibri" w:cs="Book Antiqua"/>
                <w:b/>
                <w:bCs/>
              </w:rPr>
              <w:t>ID Ref:</w:t>
            </w:r>
          </w:p>
        </w:tc>
        <w:tc>
          <w:tcPr>
            <w:tcW w:w="5087" w:type="dxa"/>
          </w:tcPr>
          <w:p w14:paraId="67BB0BE2" w14:textId="46F67CF8" w:rsidR="00A03623" w:rsidRPr="000072D4" w:rsidRDefault="00A03623">
            <w:pPr>
              <w:ind w:left="13"/>
              <w:jc w:val="both"/>
              <w:rPr>
                <w:rFonts w:ascii="Calibri" w:hAnsi="Calibri" w:cs="Book Antiqua"/>
              </w:rPr>
            </w:pPr>
            <w:r w:rsidRPr="000072D4">
              <w:rPr>
                <w:rFonts w:ascii="Calibri" w:hAnsi="Calibri" w:cs="Book Antiqua"/>
              </w:rPr>
              <w:t>UI-</w:t>
            </w:r>
            <w:r w:rsidR="00397472">
              <w:rPr>
                <w:rFonts w:ascii="Calibri" w:hAnsi="Calibri" w:cs="Book Antiqua"/>
              </w:rPr>
              <w:t>32</w:t>
            </w:r>
          </w:p>
        </w:tc>
      </w:tr>
      <w:tr w:rsidR="00A03623" w:rsidRPr="000072D4" w14:paraId="1E11B534" w14:textId="77777777">
        <w:trPr>
          <w:jc w:val="center"/>
        </w:trPr>
        <w:tc>
          <w:tcPr>
            <w:tcW w:w="2001" w:type="dxa"/>
            <w:shd w:val="clear" w:color="auto" w:fill="DBDBDB" w:themeFill="accent3" w:themeFillTint="66"/>
          </w:tcPr>
          <w:p w14:paraId="2D8F50B3" w14:textId="77777777" w:rsidR="00A03623" w:rsidRPr="000072D4" w:rsidRDefault="00A03623">
            <w:pPr>
              <w:ind w:left="-59"/>
              <w:jc w:val="both"/>
              <w:rPr>
                <w:rFonts w:ascii="Calibri" w:hAnsi="Calibri" w:cs="Book Antiqua"/>
                <w:b/>
                <w:bCs/>
              </w:rPr>
            </w:pPr>
            <w:r w:rsidRPr="000072D4">
              <w:rPr>
                <w:rFonts w:ascii="Calibri" w:hAnsi="Calibri" w:cs="Book Antiqua"/>
                <w:b/>
                <w:bCs/>
              </w:rPr>
              <w:t>Descripción:</w:t>
            </w:r>
          </w:p>
        </w:tc>
        <w:tc>
          <w:tcPr>
            <w:tcW w:w="5087" w:type="dxa"/>
          </w:tcPr>
          <w:p w14:paraId="6E17B1ED" w14:textId="5B2E5013" w:rsidR="00A03623" w:rsidRPr="000072D4" w:rsidRDefault="00E91A7D">
            <w:pPr>
              <w:spacing w:line="259" w:lineRule="auto"/>
              <w:ind w:left="13"/>
              <w:jc w:val="both"/>
              <w:rPr>
                <w:rFonts w:ascii="Calibri" w:hAnsi="Calibri" w:cs="Book Antiqua"/>
              </w:rPr>
            </w:pPr>
            <w:r w:rsidRPr="00E91A7D">
              <w:rPr>
                <w:rFonts w:ascii="Calibri" w:hAnsi="Calibri" w:cs="Book Antiqua"/>
              </w:rPr>
              <w:t>Listar</w:t>
            </w:r>
            <w:r w:rsidR="00A03623" w:rsidRPr="00397E04">
              <w:rPr>
                <w:rFonts w:ascii="Calibri" w:hAnsi="Calibri" w:cs="Book Antiqua"/>
              </w:rPr>
              <w:t xml:space="preserve"> paquete de viaje</w:t>
            </w:r>
          </w:p>
        </w:tc>
      </w:tr>
      <w:tr w:rsidR="00A03623" w:rsidRPr="000072D4" w14:paraId="21B7FE12" w14:textId="77777777">
        <w:trPr>
          <w:jc w:val="center"/>
        </w:trPr>
        <w:tc>
          <w:tcPr>
            <w:tcW w:w="2001" w:type="dxa"/>
            <w:shd w:val="clear" w:color="auto" w:fill="DBDBDB" w:themeFill="accent3" w:themeFillTint="66"/>
          </w:tcPr>
          <w:p w14:paraId="28615925" w14:textId="77777777" w:rsidR="00A03623" w:rsidRPr="000072D4" w:rsidRDefault="00A03623">
            <w:pPr>
              <w:ind w:left="-59"/>
              <w:jc w:val="both"/>
              <w:rPr>
                <w:rFonts w:ascii="Calibri" w:hAnsi="Calibri" w:cs="Book Antiqua"/>
                <w:b/>
                <w:bCs/>
              </w:rPr>
            </w:pPr>
            <w:r w:rsidRPr="000072D4">
              <w:rPr>
                <w:rFonts w:ascii="Calibri" w:hAnsi="Calibri" w:cs="Book Antiqua"/>
                <w:b/>
                <w:bCs/>
              </w:rPr>
              <w:t>Reqs. asociados:</w:t>
            </w:r>
          </w:p>
        </w:tc>
        <w:tc>
          <w:tcPr>
            <w:tcW w:w="5087" w:type="dxa"/>
          </w:tcPr>
          <w:p w14:paraId="39A59E55" w14:textId="0D74F64E" w:rsidR="00A03623" w:rsidRPr="000072D4" w:rsidRDefault="00A03623">
            <w:pPr>
              <w:jc w:val="both"/>
            </w:pPr>
            <w:r>
              <w:rPr>
                <w:rStyle w:val="normaltextrun"/>
                <w:color w:val="000000"/>
                <w:shd w:val="clear" w:color="auto" w:fill="FFFFFF"/>
              </w:rPr>
              <w:t>RF-</w:t>
            </w:r>
            <w:r w:rsidR="004376AB">
              <w:rPr>
                <w:rStyle w:val="normaltextrun"/>
                <w:color w:val="000000"/>
                <w:shd w:val="clear" w:color="auto" w:fill="FFFFFF"/>
              </w:rPr>
              <w:t>32</w:t>
            </w:r>
          </w:p>
        </w:tc>
      </w:tr>
      <w:tr w:rsidR="00A03623" w:rsidRPr="000072D4" w14:paraId="633A8ED8" w14:textId="77777777">
        <w:trPr>
          <w:jc w:val="center"/>
        </w:trPr>
        <w:tc>
          <w:tcPr>
            <w:tcW w:w="2001" w:type="dxa"/>
            <w:shd w:val="clear" w:color="auto" w:fill="DBDBDB" w:themeFill="accent3" w:themeFillTint="66"/>
          </w:tcPr>
          <w:p w14:paraId="2A9AAE30" w14:textId="77777777" w:rsidR="00A03623" w:rsidRPr="000072D4" w:rsidRDefault="00A03623">
            <w:pPr>
              <w:ind w:left="-59"/>
              <w:jc w:val="both"/>
              <w:rPr>
                <w:rFonts w:ascii="Calibri" w:hAnsi="Calibri" w:cs="Book Antiqua"/>
                <w:b/>
                <w:bCs/>
              </w:rPr>
            </w:pPr>
            <w:r w:rsidRPr="000072D4">
              <w:rPr>
                <w:rFonts w:ascii="Calibri" w:hAnsi="Calibri" w:cs="Book Antiqua"/>
                <w:b/>
                <w:bCs/>
              </w:rPr>
              <w:t>CU asociados:</w:t>
            </w:r>
          </w:p>
        </w:tc>
        <w:tc>
          <w:tcPr>
            <w:tcW w:w="5087" w:type="dxa"/>
          </w:tcPr>
          <w:p w14:paraId="0B194361" w14:textId="3E349CF5" w:rsidR="00A03623" w:rsidRPr="000072D4" w:rsidRDefault="00A03623">
            <w:pPr>
              <w:ind w:left="13"/>
              <w:jc w:val="both"/>
              <w:rPr>
                <w:rFonts w:ascii="Calibri" w:hAnsi="Calibri" w:cs="Book Antiqua"/>
              </w:rPr>
            </w:pPr>
            <w:r w:rsidRPr="00EA2814">
              <w:rPr>
                <w:rFonts w:ascii="Calibri" w:hAnsi="Calibri" w:cs="Book Antiqua"/>
              </w:rPr>
              <w:t>CU-</w:t>
            </w:r>
            <w:r w:rsidR="004376AB">
              <w:rPr>
                <w:rFonts w:ascii="Calibri" w:hAnsi="Calibri" w:cs="Book Antiqua"/>
              </w:rPr>
              <w:t>32</w:t>
            </w:r>
          </w:p>
        </w:tc>
      </w:tr>
      <w:tr w:rsidR="00A03623" w:rsidRPr="000072D4" w14:paraId="072DB900" w14:textId="77777777">
        <w:trPr>
          <w:jc w:val="center"/>
        </w:trPr>
        <w:tc>
          <w:tcPr>
            <w:tcW w:w="2001" w:type="dxa"/>
            <w:shd w:val="clear" w:color="auto" w:fill="DBDBDB" w:themeFill="accent3" w:themeFillTint="66"/>
          </w:tcPr>
          <w:p w14:paraId="5886CD8F" w14:textId="77777777" w:rsidR="00A03623" w:rsidRPr="000072D4" w:rsidRDefault="00A03623">
            <w:pPr>
              <w:ind w:left="-59"/>
              <w:jc w:val="both"/>
              <w:rPr>
                <w:rFonts w:ascii="Calibri" w:hAnsi="Calibri" w:cs="Book Antiqua"/>
                <w:b/>
                <w:bCs/>
              </w:rPr>
            </w:pPr>
            <w:r w:rsidRPr="000072D4">
              <w:rPr>
                <w:rFonts w:ascii="Calibri" w:hAnsi="Calibri" w:cs="Book Antiqua"/>
                <w:b/>
                <w:bCs/>
              </w:rPr>
              <w:t>Esc. Asociados:</w:t>
            </w:r>
          </w:p>
        </w:tc>
        <w:tc>
          <w:tcPr>
            <w:tcW w:w="5087" w:type="dxa"/>
          </w:tcPr>
          <w:p w14:paraId="4688BFAA" w14:textId="59889864" w:rsidR="00A03623" w:rsidRPr="000072D4" w:rsidRDefault="00A03623">
            <w:pPr>
              <w:ind w:left="13"/>
              <w:jc w:val="both"/>
              <w:rPr>
                <w:rFonts w:ascii="Calibri" w:hAnsi="Calibri" w:cs="Book Antiqua"/>
              </w:rPr>
            </w:pPr>
            <w:r w:rsidRPr="000072D4">
              <w:rPr>
                <w:rFonts w:ascii="Calibri" w:hAnsi="Calibri" w:cs="Book Antiqua"/>
              </w:rPr>
              <w:t>ES-</w:t>
            </w:r>
            <w:r w:rsidR="004376AB">
              <w:rPr>
                <w:rFonts w:ascii="Calibri" w:hAnsi="Calibri" w:cs="Book Antiqua"/>
              </w:rPr>
              <w:t>32</w:t>
            </w:r>
            <w:r w:rsidRPr="000072D4">
              <w:rPr>
                <w:rFonts w:ascii="Calibri" w:hAnsi="Calibri" w:cs="Book Antiqua"/>
              </w:rPr>
              <w:t>.1</w:t>
            </w:r>
          </w:p>
        </w:tc>
      </w:tr>
    </w:tbl>
    <w:p w14:paraId="56DDD00C" w14:textId="77777777" w:rsidR="00A03623" w:rsidRDefault="00A03623" w:rsidP="00EF0A06"/>
    <w:p w14:paraId="481D1BDF" w14:textId="4ADC42A6" w:rsidR="006071E6" w:rsidRDefault="0057596A" w:rsidP="0057596A">
      <w:pPr>
        <w:jc w:val="center"/>
      </w:pPr>
      <w:r w:rsidRPr="0057596A">
        <w:rPr>
          <w:noProof/>
        </w:rPr>
        <w:drawing>
          <wp:inline distT="0" distB="0" distL="0" distR="0" wp14:anchorId="7EF5BA0F" wp14:editId="3B88B06A">
            <wp:extent cx="4760659" cy="3060000"/>
            <wp:effectExtent l="0" t="0" r="1905" b="7620"/>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145"/>
                    <a:stretch>
                      <a:fillRect/>
                    </a:stretch>
                  </pic:blipFill>
                  <pic:spPr>
                    <a:xfrm>
                      <a:off x="0" y="0"/>
                      <a:ext cx="4760659" cy="3060000"/>
                    </a:xfrm>
                    <a:prstGeom prst="rect">
                      <a:avLst/>
                    </a:prstGeom>
                  </pic:spPr>
                </pic:pic>
              </a:graphicData>
            </a:graphic>
          </wp:inline>
        </w:drawing>
      </w:r>
    </w:p>
    <w:p w14:paraId="0C467D11" w14:textId="136B4F06" w:rsidR="0057596A" w:rsidRDefault="0057596A"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071E6" w:rsidRPr="000072D4" w14:paraId="1D3872DE" w14:textId="77777777">
        <w:trPr>
          <w:jc w:val="center"/>
        </w:trPr>
        <w:tc>
          <w:tcPr>
            <w:tcW w:w="2001" w:type="dxa"/>
            <w:shd w:val="clear" w:color="auto" w:fill="DBDBDB" w:themeFill="accent3" w:themeFillTint="66"/>
          </w:tcPr>
          <w:p w14:paraId="228A6CC4" w14:textId="77777777" w:rsidR="006071E6" w:rsidRPr="000072D4" w:rsidRDefault="006071E6">
            <w:pPr>
              <w:ind w:left="-59"/>
              <w:jc w:val="both"/>
              <w:rPr>
                <w:rFonts w:ascii="Calibri" w:hAnsi="Calibri" w:cs="Book Antiqua"/>
                <w:b/>
                <w:bCs/>
              </w:rPr>
            </w:pPr>
            <w:r w:rsidRPr="000072D4">
              <w:rPr>
                <w:rFonts w:ascii="Calibri" w:hAnsi="Calibri" w:cs="Book Antiqua"/>
                <w:b/>
                <w:bCs/>
              </w:rPr>
              <w:t>ID Ref:</w:t>
            </w:r>
          </w:p>
        </w:tc>
        <w:tc>
          <w:tcPr>
            <w:tcW w:w="5087" w:type="dxa"/>
          </w:tcPr>
          <w:p w14:paraId="337B5353" w14:textId="01BC0CEC" w:rsidR="006071E6" w:rsidRPr="000072D4" w:rsidRDefault="006071E6">
            <w:pPr>
              <w:ind w:left="13"/>
              <w:jc w:val="both"/>
              <w:rPr>
                <w:rFonts w:ascii="Calibri" w:hAnsi="Calibri" w:cs="Book Antiqua"/>
              </w:rPr>
            </w:pPr>
            <w:r w:rsidRPr="000072D4">
              <w:rPr>
                <w:rFonts w:ascii="Calibri" w:hAnsi="Calibri" w:cs="Book Antiqua"/>
              </w:rPr>
              <w:t>UI-</w:t>
            </w:r>
            <w:r>
              <w:rPr>
                <w:rFonts w:ascii="Calibri" w:hAnsi="Calibri" w:cs="Book Antiqua"/>
              </w:rPr>
              <w:t>3</w:t>
            </w:r>
            <w:r w:rsidR="000739F9">
              <w:rPr>
                <w:rFonts w:ascii="Calibri" w:hAnsi="Calibri" w:cs="Book Antiqua"/>
              </w:rPr>
              <w:t>3</w:t>
            </w:r>
          </w:p>
        </w:tc>
      </w:tr>
      <w:tr w:rsidR="006071E6" w:rsidRPr="000072D4" w14:paraId="5C5BB5A1" w14:textId="77777777">
        <w:trPr>
          <w:jc w:val="center"/>
        </w:trPr>
        <w:tc>
          <w:tcPr>
            <w:tcW w:w="2001" w:type="dxa"/>
            <w:shd w:val="clear" w:color="auto" w:fill="DBDBDB" w:themeFill="accent3" w:themeFillTint="66"/>
          </w:tcPr>
          <w:p w14:paraId="199B6EB7" w14:textId="77777777" w:rsidR="006071E6" w:rsidRPr="000072D4" w:rsidRDefault="006071E6">
            <w:pPr>
              <w:ind w:left="-59"/>
              <w:jc w:val="both"/>
              <w:rPr>
                <w:rFonts w:ascii="Calibri" w:hAnsi="Calibri" w:cs="Book Antiqua"/>
                <w:b/>
                <w:bCs/>
              </w:rPr>
            </w:pPr>
            <w:r w:rsidRPr="000072D4">
              <w:rPr>
                <w:rFonts w:ascii="Calibri" w:hAnsi="Calibri" w:cs="Book Antiqua"/>
                <w:b/>
                <w:bCs/>
              </w:rPr>
              <w:t>Descripción:</w:t>
            </w:r>
          </w:p>
        </w:tc>
        <w:tc>
          <w:tcPr>
            <w:tcW w:w="5087" w:type="dxa"/>
          </w:tcPr>
          <w:p w14:paraId="7AF32191" w14:textId="1F14F680" w:rsidR="006071E6" w:rsidRPr="000072D4" w:rsidRDefault="00AD21B5">
            <w:pPr>
              <w:spacing w:line="259" w:lineRule="auto"/>
              <w:ind w:left="13"/>
              <w:jc w:val="both"/>
              <w:rPr>
                <w:rFonts w:ascii="Calibri" w:hAnsi="Calibri" w:cs="Book Antiqua"/>
              </w:rPr>
            </w:pPr>
            <w:r>
              <w:rPr>
                <w:rFonts w:ascii="Calibri" w:hAnsi="Calibri" w:cs="Book Antiqua"/>
              </w:rPr>
              <w:t>Consultar factura</w:t>
            </w:r>
          </w:p>
        </w:tc>
      </w:tr>
      <w:tr w:rsidR="006071E6" w:rsidRPr="000072D4" w14:paraId="71679ECD" w14:textId="77777777">
        <w:trPr>
          <w:jc w:val="center"/>
        </w:trPr>
        <w:tc>
          <w:tcPr>
            <w:tcW w:w="2001" w:type="dxa"/>
            <w:shd w:val="clear" w:color="auto" w:fill="DBDBDB" w:themeFill="accent3" w:themeFillTint="66"/>
          </w:tcPr>
          <w:p w14:paraId="4553C85D" w14:textId="77777777" w:rsidR="006071E6" w:rsidRPr="000072D4" w:rsidRDefault="006071E6">
            <w:pPr>
              <w:ind w:left="-59"/>
              <w:jc w:val="both"/>
              <w:rPr>
                <w:rFonts w:ascii="Calibri" w:hAnsi="Calibri" w:cs="Book Antiqua"/>
                <w:b/>
                <w:bCs/>
              </w:rPr>
            </w:pPr>
            <w:r w:rsidRPr="000072D4">
              <w:rPr>
                <w:rFonts w:ascii="Calibri" w:hAnsi="Calibri" w:cs="Book Antiqua"/>
                <w:b/>
                <w:bCs/>
              </w:rPr>
              <w:t>Reqs. asociados:</w:t>
            </w:r>
          </w:p>
        </w:tc>
        <w:tc>
          <w:tcPr>
            <w:tcW w:w="5087" w:type="dxa"/>
          </w:tcPr>
          <w:p w14:paraId="3A3A80AF" w14:textId="1F0D02EB" w:rsidR="006071E6" w:rsidRPr="000072D4" w:rsidRDefault="006071E6">
            <w:pPr>
              <w:jc w:val="both"/>
            </w:pPr>
            <w:r>
              <w:rPr>
                <w:rStyle w:val="normaltextrun"/>
                <w:color w:val="000000"/>
                <w:shd w:val="clear" w:color="auto" w:fill="FFFFFF"/>
              </w:rPr>
              <w:t>RF-</w:t>
            </w:r>
            <w:r w:rsidR="004376AB">
              <w:rPr>
                <w:rStyle w:val="normaltextrun"/>
                <w:color w:val="000000"/>
                <w:shd w:val="clear" w:color="auto" w:fill="FFFFFF"/>
              </w:rPr>
              <w:t>33</w:t>
            </w:r>
            <w:r>
              <w:rPr>
                <w:rStyle w:val="eop"/>
                <w:color w:val="000000"/>
                <w:shd w:val="clear" w:color="auto" w:fill="FFFFFF"/>
              </w:rPr>
              <w:t> </w:t>
            </w:r>
          </w:p>
        </w:tc>
      </w:tr>
      <w:tr w:rsidR="006071E6" w:rsidRPr="000072D4" w14:paraId="66114B3B" w14:textId="77777777">
        <w:trPr>
          <w:jc w:val="center"/>
        </w:trPr>
        <w:tc>
          <w:tcPr>
            <w:tcW w:w="2001" w:type="dxa"/>
            <w:shd w:val="clear" w:color="auto" w:fill="DBDBDB" w:themeFill="accent3" w:themeFillTint="66"/>
          </w:tcPr>
          <w:p w14:paraId="2F440786" w14:textId="77777777" w:rsidR="006071E6" w:rsidRPr="000072D4" w:rsidRDefault="006071E6">
            <w:pPr>
              <w:ind w:left="-59"/>
              <w:jc w:val="both"/>
              <w:rPr>
                <w:rFonts w:ascii="Calibri" w:hAnsi="Calibri" w:cs="Book Antiqua"/>
                <w:b/>
                <w:bCs/>
              </w:rPr>
            </w:pPr>
            <w:r w:rsidRPr="000072D4">
              <w:rPr>
                <w:rFonts w:ascii="Calibri" w:hAnsi="Calibri" w:cs="Book Antiqua"/>
                <w:b/>
                <w:bCs/>
              </w:rPr>
              <w:t>CU asociados:</w:t>
            </w:r>
          </w:p>
        </w:tc>
        <w:tc>
          <w:tcPr>
            <w:tcW w:w="5087" w:type="dxa"/>
          </w:tcPr>
          <w:p w14:paraId="5FE16CA1" w14:textId="197DCF9F" w:rsidR="006071E6" w:rsidRPr="000072D4" w:rsidRDefault="006071E6">
            <w:pPr>
              <w:ind w:left="13"/>
              <w:jc w:val="both"/>
              <w:rPr>
                <w:rFonts w:ascii="Calibri" w:hAnsi="Calibri" w:cs="Book Antiqua"/>
              </w:rPr>
            </w:pPr>
            <w:r w:rsidRPr="00EA2814">
              <w:rPr>
                <w:rFonts w:ascii="Calibri" w:hAnsi="Calibri" w:cs="Book Antiqua"/>
              </w:rPr>
              <w:t>CU-</w:t>
            </w:r>
            <w:r w:rsidR="004376AB">
              <w:rPr>
                <w:rFonts w:ascii="Calibri" w:hAnsi="Calibri" w:cs="Book Antiqua"/>
              </w:rPr>
              <w:t>33</w:t>
            </w:r>
          </w:p>
        </w:tc>
      </w:tr>
      <w:tr w:rsidR="006071E6" w:rsidRPr="000072D4" w14:paraId="165C53D1" w14:textId="77777777">
        <w:trPr>
          <w:jc w:val="center"/>
        </w:trPr>
        <w:tc>
          <w:tcPr>
            <w:tcW w:w="2001" w:type="dxa"/>
            <w:shd w:val="clear" w:color="auto" w:fill="DBDBDB" w:themeFill="accent3" w:themeFillTint="66"/>
          </w:tcPr>
          <w:p w14:paraId="4080021B" w14:textId="77777777" w:rsidR="006071E6" w:rsidRPr="000072D4" w:rsidRDefault="006071E6">
            <w:pPr>
              <w:ind w:left="-59"/>
              <w:jc w:val="both"/>
              <w:rPr>
                <w:rFonts w:ascii="Calibri" w:hAnsi="Calibri" w:cs="Book Antiqua"/>
                <w:b/>
                <w:bCs/>
              </w:rPr>
            </w:pPr>
            <w:r w:rsidRPr="000072D4">
              <w:rPr>
                <w:rFonts w:ascii="Calibri" w:hAnsi="Calibri" w:cs="Book Antiqua"/>
                <w:b/>
                <w:bCs/>
              </w:rPr>
              <w:t>Esc. Asociados:</w:t>
            </w:r>
          </w:p>
        </w:tc>
        <w:tc>
          <w:tcPr>
            <w:tcW w:w="5087" w:type="dxa"/>
          </w:tcPr>
          <w:p w14:paraId="09DDA053" w14:textId="20430789" w:rsidR="006071E6" w:rsidRPr="000072D4" w:rsidRDefault="006071E6">
            <w:pPr>
              <w:ind w:left="13"/>
              <w:jc w:val="both"/>
              <w:rPr>
                <w:rFonts w:ascii="Calibri" w:hAnsi="Calibri" w:cs="Book Antiqua"/>
              </w:rPr>
            </w:pPr>
            <w:r w:rsidRPr="000072D4">
              <w:rPr>
                <w:rFonts w:ascii="Calibri" w:hAnsi="Calibri" w:cs="Book Antiqua"/>
              </w:rPr>
              <w:t>ES-</w:t>
            </w:r>
            <w:r w:rsidR="004376AB">
              <w:rPr>
                <w:rFonts w:ascii="Calibri" w:hAnsi="Calibri" w:cs="Book Antiqua"/>
              </w:rPr>
              <w:t>33</w:t>
            </w:r>
            <w:r w:rsidRPr="000072D4">
              <w:rPr>
                <w:rFonts w:ascii="Calibri" w:hAnsi="Calibri" w:cs="Book Antiqua"/>
              </w:rPr>
              <w:t>.1</w:t>
            </w:r>
          </w:p>
        </w:tc>
      </w:tr>
    </w:tbl>
    <w:p w14:paraId="4F4247A7" w14:textId="4D52B3D6" w:rsidR="007D555E" w:rsidRDefault="007D555E" w:rsidP="00F60C89">
      <w:pPr>
        <w:jc w:val="center"/>
      </w:pPr>
      <w:r w:rsidRPr="007D555E">
        <w:rPr>
          <w:noProof/>
        </w:rPr>
        <w:drawing>
          <wp:inline distT="0" distB="0" distL="0" distR="0" wp14:anchorId="78C9FE58" wp14:editId="5DDA1325">
            <wp:extent cx="4761427" cy="3060000"/>
            <wp:effectExtent l="0" t="0" r="1270" b="7620"/>
            <wp:docPr id="62" name="Imagen 6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abla&#10;&#10;Descripción generada automáticamente"/>
                    <pic:cNvPicPr/>
                  </pic:nvPicPr>
                  <pic:blipFill>
                    <a:blip r:embed="rId146"/>
                    <a:stretch>
                      <a:fillRect/>
                    </a:stretch>
                  </pic:blipFill>
                  <pic:spPr>
                    <a:xfrm>
                      <a:off x="0" y="0"/>
                      <a:ext cx="4761427" cy="3060000"/>
                    </a:xfrm>
                    <a:prstGeom prst="rect">
                      <a:avLst/>
                    </a:prstGeom>
                  </pic:spPr>
                </pic:pic>
              </a:graphicData>
            </a:graphic>
          </wp:inline>
        </w:drawing>
      </w:r>
    </w:p>
    <w:p w14:paraId="2474174A" w14:textId="755EB503" w:rsidR="0057596A" w:rsidRDefault="00BE2C6E" w:rsidP="00F60C89">
      <w:pPr>
        <w:jc w:val="center"/>
      </w:pPr>
      <w:r w:rsidRPr="00BE2C6E">
        <w:rPr>
          <w:noProof/>
        </w:rPr>
        <w:lastRenderedPageBreak/>
        <w:drawing>
          <wp:inline distT="0" distB="0" distL="0" distR="0" wp14:anchorId="4D532096" wp14:editId="2A755444">
            <wp:extent cx="4744575" cy="3060000"/>
            <wp:effectExtent l="0" t="0" r="0" b="7620"/>
            <wp:docPr id="63" name="Imagen 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abla&#10;&#10;Descripción generada automáticamente"/>
                    <pic:cNvPicPr/>
                  </pic:nvPicPr>
                  <pic:blipFill>
                    <a:blip r:embed="rId147"/>
                    <a:stretch>
                      <a:fillRect/>
                    </a:stretch>
                  </pic:blipFill>
                  <pic:spPr>
                    <a:xfrm>
                      <a:off x="0" y="0"/>
                      <a:ext cx="4744575" cy="3060000"/>
                    </a:xfrm>
                    <a:prstGeom prst="rect">
                      <a:avLst/>
                    </a:prstGeom>
                  </pic:spPr>
                </pic:pic>
              </a:graphicData>
            </a:graphic>
          </wp:inline>
        </w:drawing>
      </w:r>
    </w:p>
    <w:p w14:paraId="7A8DED0D" w14:textId="77777777" w:rsidR="0057596A" w:rsidRDefault="0057596A"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739F9" w:rsidRPr="000072D4" w14:paraId="60DBBFC5" w14:textId="77777777">
        <w:trPr>
          <w:jc w:val="center"/>
        </w:trPr>
        <w:tc>
          <w:tcPr>
            <w:tcW w:w="2001" w:type="dxa"/>
            <w:shd w:val="clear" w:color="auto" w:fill="DBDBDB" w:themeFill="accent3" w:themeFillTint="66"/>
          </w:tcPr>
          <w:p w14:paraId="28DA3A47" w14:textId="77777777" w:rsidR="000739F9" w:rsidRPr="000072D4" w:rsidRDefault="000739F9">
            <w:pPr>
              <w:ind w:left="-59"/>
              <w:jc w:val="both"/>
              <w:rPr>
                <w:rFonts w:ascii="Calibri" w:hAnsi="Calibri" w:cs="Book Antiqua"/>
                <w:b/>
                <w:bCs/>
              </w:rPr>
            </w:pPr>
            <w:r w:rsidRPr="000072D4">
              <w:rPr>
                <w:rFonts w:ascii="Calibri" w:hAnsi="Calibri" w:cs="Book Antiqua"/>
                <w:b/>
                <w:bCs/>
              </w:rPr>
              <w:t>ID Ref:</w:t>
            </w:r>
          </w:p>
        </w:tc>
        <w:tc>
          <w:tcPr>
            <w:tcW w:w="5087" w:type="dxa"/>
          </w:tcPr>
          <w:p w14:paraId="56FA715C" w14:textId="450DF138" w:rsidR="000739F9" w:rsidRPr="000072D4" w:rsidRDefault="000739F9">
            <w:pPr>
              <w:ind w:left="13"/>
              <w:jc w:val="both"/>
              <w:rPr>
                <w:rFonts w:ascii="Calibri" w:hAnsi="Calibri" w:cs="Book Antiqua"/>
              </w:rPr>
            </w:pPr>
            <w:r w:rsidRPr="000072D4">
              <w:rPr>
                <w:rFonts w:ascii="Calibri" w:hAnsi="Calibri" w:cs="Book Antiqua"/>
              </w:rPr>
              <w:t>UI-</w:t>
            </w:r>
            <w:r>
              <w:rPr>
                <w:rFonts w:ascii="Calibri" w:hAnsi="Calibri" w:cs="Book Antiqua"/>
              </w:rPr>
              <w:t>34</w:t>
            </w:r>
          </w:p>
        </w:tc>
      </w:tr>
      <w:tr w:rsidR="000739F9" w:rsidRPr="000072D4" w14:paraId="7219DEE1" w14:textId="77777777">
        <w:trPr>
          <w:jc w:val="center"/>
        </w:trPr>
        <w:tc>
          <w:tcPr>
            <w:tcW w:w="2001" w:type="dxa"/>
            <w:shd w:val="clear" w:color="auto" w:fill="DBDBDB" w:themeFill="accent3" w:themeFillTint="66"/>
          </w:tcPr>
          <w:p w14:paraId="6958D13D" w14:textId="77777777" w:rsidR="000739F9" w:rsidRPr="000072D4" w:rsidRDefault="000739F9">
            <w:pPr>
              <w:ind w:left="-59"/>
              <w:jc w:val="both"/>
              <w:rPr>
                <w:rFonts w:ascii="Calibri" w:hAnsi="Calibri" w:cs="Book Antiqua"/>
                <w:b/>
                <w:bCs/>
              </w:rPr>
            </w:pPr>
            <w:r w:rsidRPr="000072D4">
              <w:rPr>
                <w:rFonts w:ascii="Calibri" w:hAnsi="Calibri" w:cs="Book Antiqua"/>
                <w:b/>
                <w:bCs/>
              </w:rPr>
              <w:t>Descripción:</w:t>
            </w:r>
          </w:p>
        </w:tc>
        <w:tc>
          <w:tcPr>
            <w:tcW w:w="5087" w:type="dxa"/>
          </w:tcPr>
          <w:p w14:paraId="0F6007DA" w14:textId="77FA4F12" w:rsidR="000739F9" w:rsidRPr="000072D4" w:rsidRDefault="009E3DF8">
            <w:pPr>
              <w:spacing w:line="259" w:lineRule="auto"/>
              <w:ind w:left="13"/>
              <w:jc w:val="both"/>
              <w:rPr>
                <w:rFonts w:ascii="Calibri" w:hAnsi="Calibri" w:cs="Book Antiqua"/>
              </w:rPr>
            </w:pPr>
            <w:r>
              <w:rPr>
                <w:rFonts w:ascii="Calibri" w:hAnsi="Calibri" w:cs="Book Antiqua"/>
              </w:rPr>
              <w:t>Modificar factura</w:t>
            </w:r>
          </w:p>
        </w:tc>
      </w:tr>
      <w:tr w:rsidR="000739F9" w:rsidRPr="000072D4" w14:paraId="1D19CE81" w14:textId="77777777">
        <w:trPr>
          <w:jc w:val="center"/>
        </w:trPr>
        <w:tc>
          <w:tcPr>
            <w:tcW w:w="2001" w:type="dxa"/>
            <w:shd w:val="clear" w:color="auto" w:fill="DBDBDB" w:themeFill="accent3" w:themeFillTint="66"/>
          </w:tcPr>
          <w:p w14:paraId="65884FC7" w14:textId="77777777" w:rsidR="000739F9" w:rsidRPr="000072D4" w:rsidRDefault="000739F9">
            <w:pPr>
              <w:ind w:left="-59"/>
              <w:jc w:val="both"/>
              <w:rPr>
                <w:rFonts w:ascii="Calibri" w:hAnsi="Calibri" w:cs="Book Antiqua"/>
                <w:b/>
                <w:bCs/>
              </w:rPr>
            </w:pPr>
            <w:r w:rsidRPr="000072D4">
              <w:rPr>
                <w:rFonts w:ascii="Calibri" w:hAnsi="Calibri" w:cs="Book Antiqua"/>
                <w:b/>
                <w:bCs/>
              </w:rPr>
              <w:t>Reqs. asociados:</w:t>
            </w:r>
          </w:p>
        </w:tc>
        <w:tc>
          <w:tcPr>
            <w:tcW w:w="5087" w:type="dxa"/>
          </w:tcPr>
          <w:p w14:paraId="396970D1" w14:textId="0D6D590D" w:rsidR="000739F9" w:rsidRPr="000072D4" w:rsidRDefault="000739F9">
            <w:pPr>
              <w:jc w:val="both"/>
            </w:pPr>
            <w:r>
              <w:rPr>
                <w:rStyle w:val="normaltextrun"/>
                <w:color w:val="000000"/>
                <w:shd w:val="clear" w:color="auto" w:fill="FFFFFF"/>
              </w:rPr>
              <w:t>RF-</w:t>
            </w:r>
            <w:r w:rsidR="004376AB">
              <w:rPr>
                <w:rStyle w:val="normaltextrun"/>
                <w:color w:val="000000"/>
                <w:shd w:val="clear" w:color="auto" w:fill="FFFFFF"/>
              </w:rPr>
              <w:t>34</w:t>
            </w:r>
            <w:r>
              <w:rPr>
                <w:rStyle w:val="eop"/>
                <w:color w:val="000000"/>
                <w:shd w:val="clear" w:color="auto" w:fill="FFFFFF"/>
              </w:rPr>
              <w:t> </w:t>
            </w:r>
          </w:p>
        </w:tc>
      </w:tr>
      <w:tr w:rsidR="000739F9" w:rsidRPr="000072D4" w14:paraId="2628328B" w14:textId="77777777">
        <w:trPr>
          <w:jc w:val="center"/>
        </w:trPr>
        <w:tc>
          <w:tcPr>
            <w:tcW w:w="2001" w:type="dxa"/>
            <w:shd w:val="clear" w:color="auto" w:fill="DBDBDB" w:themeFill="accent3" w:themeFillTint="66"/>
          </w:tcPr>
          <w:p w14:paraId="0213F6C5" w14:textId="77777777" w:rsidR="000739F9" w:rsidRPr="000072D4" w:rsidRDefault="000739F9">
            <w:pPr>
              <w:ind w:left="-59"/>
              <w:jc w:val="both"/>
              <w:rPr>
                <w:rFonts w:ascii="Calibri" w:hAnsi="Calibri" w:cs="Book Antiqua"/>
                <w:b/>
                <w:bCs/>
              </w:rPr>
            </w:pPr>
            <w:r w:rsidRPr="000072D4">
              <w:rPr>
                <w:rFonts w:ascii="Calibri" w:hAnsi="Calibri" w:cs="Book Antiqua"/>
                <w:b/>
                <w:bCs/>
              </w:rPr>
              <w:t>CU asociados:</w:t>
            </w:r>
          </w:p>
        </w:tc>
        <w:tc>
          <w:tcPr>
            <w:tcW w:w="5087" w:type="dxa"/>
          </w:tcPr>
          <w:p w14:paraId="52EE971E" w14:textId="65C1862B" w:rsidR="000739F9" w:rsidRPr="000072D4" w:rsidRDefault="000739F9">
            <w:pPr>
              <w:ind w:left="13"/>
              <w:jc w:val="both"/>
              <w:rPr>
                <w:rFonts w:ascii="Calibri" w:hAnsi="Calibri" w:cs="Book Antiqua"/>
              </w:rPr>
            </w:pPr>
            <w:r w:rsidRPr="00EA2814">
              <w:rPr>
                <w:rFonts w:ascii="Calibri" w:hAnsi="Calibri" w:cs="Book Antiqua"/>
              </w:rPr>
              <w:t>CU-</w:t>
            </w:r>
            <w:r w:rsidR="004376AB">
              <w:rPr>
                <w:rFonts w:ascii="Calibri" w:hAnsi="Calibri" w:cs="Book Antiqua"/>
              </w:rPr>
              <w:t>34</w:t>
            </w:r>
          </w:p>
        </w:tc>
      </w:tr>
      <w:tr w:rsidR="000739F9" w:rsidRPr="000072D4" w14:paraId="07D4DF7C" w14:textId="77777777">
        <w:trPr>
          <w:jc w:val="center"/>
        </w:trPr>
        <w:tc>
          <w:tcPr>
            <w:tcW w:w="2001" w:type="dxa"/>
            <w:shd w:val="clear" w:color="auto" w:fill="DBDBDB" w:themeFill="accent3" w:themeFillTint="66"/>
          </w:tcPr>
          <w:p w14:paraId="6F27C467" w14:textId="77777777" w:rsidR="000739F9" w:rsidRPr="000072D4" w:rsidRDefault="000739F9">
            <w:pPr>
              <w:ind w:left="-59"/>
              <w:jc w:val="both"/>
              <w:rPr>
                <w:rFonts w:ascii="Calibri" w:hAnsi="Calibri" w:cs="Book Antiqua"/>
                <w:b/>
                <w:bCs/>
              </w:rPr>
            </w:pPr>
            <w:r w:rsidRPr="000072D4">
              <w:rPr>
                <w:rFonts w:ascii="Calibri" w:hAnsi="Calibri" w:cs="Book Antiqua"/>
                <w:b/>
                <w:bCs/>
              </w:rPr>
              <w:t>Esc. Asociados:</w:t>
            </w:r>
          </w:p>
        </w:tc>
        <w:tc>
          <w:tcPr>
            <w:tcW w:w="5087" w:type="dxa"/>
          </w:tcPr>
          <w:p w14:paraId="63A68F50" w14:textId="1A95DFBD" w:rsidR="000739F9" w:rsidRPr="000072D4" w:rsidRDefault="000739F9">
            <w:pPr>
              <w:ind w:left="13"/>
              <w:jc w:val="both"/>
              <w:rPr>
                <w:rFonts w:ascii="Calibri" w:hAnsi="Calibri" w:cs="Book Antiqua"/>
              </w:rPr>
            </w:pPr>
            <w:r w:rsidRPr="000072D4">
              <w:rPr>
                <w:rFonts w:ascii="Calibri" w:hAnsi="Calibri" w:cs="Book Antiqua"/>
              </w:rPr>
              <w:t>ES-</w:t>
            </w:r>
            <w:r w:rsidR="004376AB">
              <w:rPr>
                <w:rFonts w:ascii="Calibri" w:hAnsi="Calibri" w:cs="Book Antiqua"/>
              </w:rPr>
              <w:t>34</w:t>
            </w:r>
            <w:r w:rsidRPr="000072D4">
              <w:rPr>
                <w:rFonts w:ascii="Calibri" w:hAnsi="Calibri" w:cs="Book Antiqua"/>
              </w:rPr>
              <w:t>.1</w:t>
            </w:r>
          </w:p>
        </w:tc>
      </w:tr>
    </w:tbl>
    <w:p w14:paraId="0821E8B4" w14:textId="77777777" w:rsidR="000739F9" w:rsidRDefault="000739F9" w:rsidP="00EF0A06"/>
    <w:p w14:paraId="7D230722" w14:textId="180A905E" w:rsidR="0057596A" w:rsidRDefault="00367905" w:rsidP="00823BD0">
      <w:pPr>
        <w:jc w:val="center"/>
      </w:pPr>
      <w:r w:rsidRPr="00367905">
        <w:rPr>
          <w:noProof/>
        </w:rPr>
        <w:drawing>
          <wp:inline distT="0" distB="0" distL="0" distR="0" wp14:anchorId="68512682" wp14:editId="63EA4DCA">
            <wp:extent cx="6120130" cy="3926840"/>
            <wp:effectExtent l="0" t="0" r="0" b="0"/>
            <wp:docPr id="1817911169" name="Imagen 181791116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1169" name="Imagen 1817911169" descr="Interfaz de usuario gráfica&#10;&#10;Descripción generada automáticamente con confianza media"/>
                    <pic:cNvPicPr/>
                  </pic:nvPicPr>
                  <pic:blipFill>
                    <a:blip r:embed="rId148"/>
                    <a:stretch>
                      <a:fillRect/>
                    </a:stretch>
                  </pic:blipFill>
                  <pic:spPr>
                    <a:xfrm>
                      <a:off x="0" y="0"/>
                      <a:ext cx="6120130" cy="3926840"/>
                    </a:xfrm>
                    <a:prstGeom prst="rect">
                      <a:avLst/>
                    </a:prstGeom>
                  </pic:spPr>
                </pic:pic>
              </a:graphicData>
            </a:graphic>
          </wp:inline>
        </w:drawing>
      </w:r>
    </w:p>
    <w:p w14:paraId="42A1A370" w14:textId="77777777" w:rsidR="00367905" w:rsidRDefault="00367905" w:rsidP="00823BD0">
      <w:pPr>
        <w:jc w:val="center"/>
      </w:pPr>
    </w:p>
    <w:p w14:paraId="55F43E02" w14:textId="7446CEEC" w:rsidR="00367905" w:rsidRDefault="00F7159E" w:rsidP="00823BD0">
      <w:pPr>
        <w:jc w:val="center"/>
      </w:pPr>
      <w:r w:rsidRPr="00F7159E">
        <w:rPr>
          <w:noProof/>
        </w:rPr>
        <w:lastRenderedPageBreak/>
        <w:drawing>
          <wp:inline distT="0" distB="0" distL="0" distR="0" wp14:anchorId="5B7D1836" wp14:editId="4DB781EA">
            <wp:extent cx="4251960" cy="2064657"/>
            <wp:effectExtent l="0" t="0" r="0" b="0"/>
            <wp:docPr id="1817911170" name="Imagen 181791117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1170" name="Imagen 1817911170" descr="Interfaz de usuario gráfica&#10;&#10;Descripción generada automáticamente con confianza media"/>
                    <pic:cNvPicPr/>
                  </pic:nvPicPr>
                  <pic:blipFill>
                    <a:blip r:embed="rId149"/>
                    <a:stretch>
                      <a:fillRect/>
                    </a:stretch>
                  </pic:blipFill>
                  <pic:spPr>
                    <a:xfrm>
                      <a:off x="0" y="0"/>
                      <a:ext cx="4281539" cy="2079020"/>
                    </a:xfrm>
                    <a:prstGeom prst="rect">
                      <a:avLst/>
                    </a:prstGeom>
                  </pic:spPr>
                </pic:pic>
              </a:graphicData>
            </a:graphic>
          </wp:inline>
        </w:drawing>
      </w:r>
    </w:p>
    <w:p w14:paraId="74B13E9C" w14:textId="77777777" w:rsidR="0057596A" w:rsidRDefault="0057596A" w:rsidP="00EF0A06"/>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739F9" w:rsidRPr="000072D4" w14:paraId="00863AEE" w14:textId="77777777">
        <w:trPr>
          <w:jc w:val="center"/>
        </w:trPr>
        <w:tc>
          <w:tcPr>
            <w:tcW w:w="2001" w:type="dxa"/>
            <w:shd w:val="clear" w:color="auto" w:fill="DBDBDB" w:themeFill="accent3" w:themeFillTint="66"/>
          </w:tcPr>
          <w:p w14:paraId="42EBDAD8" w14:textId="77777777" w:rsidR="000739F9" w:rsidRPr="000072D4" w:rsidRDefault="000739F9">
            <w:pPr>
              <w:ind w:left="-59"/>
              <w:jc w:val="both"/>
              <w:rPr>
                <w:rFonts w:ascii="Calibri" w:hAnsi="Calibri" w:cs="Book Antiqua"/>
                <w:b/>
                <w:bCs/>
              </w:rPr>
            </w:pPr>
            <w:r w:rsidRPr="000072D4">
              <w:rPr>
                <w:rFonts w:ascii="Calibri" w:hAnsi="Calibri" w:cs="Book Antiqua"/>
                <w:b/>
                <w:bCs/>
              </w:rPr>
              <w:t>ID Ref:</w:t>
            </w:r>
          </w:p>
        </w:tc>
        <w:tc>
          <w:tcPr>
            <w:tcW w:w="5087" w:type="dxa"/>
          </w:tcPr>
          <w:p w14:paraId="6D3760B7" w14:textId="58DB4303" w:rsidR="000739F9" w:rsidRPr="000072D4" w:rsidRDefault="000739F9">
            <w:pPr>
              <w:ind w:left="13"/>
              <w:jc w:val="both"/>
              <w:rPr>
                <w:rFonts w:ascii="Calibri" w:hAnsi="Calibri" w:cs="Book Antiqua"/>
              </w:rPr>
            </w:pPr>
            <w:r w:rsidRPr="000072D4">
              <w:rPr>
                <w:rFonts w:ascii="Calibri" w:hAnsi="Calibri" w:cs="Book Antiqua"/>
              </w:rPr>
              <w:t>UI-</w:t>
            </w:r>
            <w:r>
              <w:rPr>
                <w:rFonts w:ascii="Calibri" w:hAnsi="Calibri" w:cs="Book Antiqua"/>
              </w:rPr>
              <w:t>35</w:t>
            </w:r>
          </w:p>
        </w:tc>
      </w:tr>
      <w:tr w:rsidR="000739F9" w:rsidRPr="000072D4" w14:paraId="7BD91234" w14:textId="77777777">
        <w:trPr>
          <w:jc w:val="center"/>
        </w:trPr>
        <w:tc>
          <w:tcPr>
            <w:tcW w:w="2001" w:type="dxa"/>
            <w:shd w:val="clear" w:color="auto" w:fill="DBDBDB" w:themeFill="accent3" w:themeFillTint="66"/>
          </w:tcPr>
          <w:p w14:paraId="388F660C" w14:textId="77777777" w:rsidR="000739F9" w:rsidRPr="000072D4" w:rsidRDefault="000739F9">
            <w:pPr>
              <w:ind w:left="-59"/>
              <w:jc w:val="both"/>
              <w:rPr>
                <w:rFonts w:ascii="Calibri" w:hAnsi="Calibri" w:cs="Book Antiqua"/>
                <w:b/>
                <w:bCs/>
              </w:rPr>
            </w:pPr>
            <w:r w:rsidRPr="000072D4">
              <w:rPr>
                <w:rFonts w:ascii="Calibri" w:hAnsi="Calibri" w:cs="Book Antiqua"/>
                <w:b/>
                <w:bCs/>
              </w:rPr>
              <w:t>Descripción:</w:t>
            </w:r>
          </w:p>
        </w:tc>
        <w:tc>
          <w:tcPr>
            <w:tcW w:w="5087" w:type="dxa"/>
          </w:tcPr>
          <w:p w14:paraId="704AACEE" w14:textId="1ECFD0C0" w:rsidR="000739F9" w:rsidRPr="000072D4" w:rsidRDefault="00B53BFA">
            <w:pPr>
              <w:spacing w:line="259" w:lineRule="auto"/>
              <w:ind w:left="13"/>
              <w:jc w:val="both"/>
              <w:rPr>
                <w:rFonts w:ascii="Calibri" w:hAnsi="Calibri" w:cs="Book Antiqua"/>
              </w:rPr>
            </w:pPr>
            <w:r>
              <w:rPr>
                <w:rFonts w:ascii="Calibri" w:hAnsi="Calibri" w:cs="Book Antiqua"/>
              </w:rPr>
              <w:t>Eliminar factura</w:t>
            </w:r>
          </w:p>
        </w:tc>
      </w:tr>
      <w:tr w:rsidR="000739F9" w:rsidRPr="000072D4" w14:paraId="15EBF938" w14:textId="77777777">
        <w:trPr>
          <w:jc w:val="center"/>
        </w:trPr>
        <w:tc>
          <w:tcPr>
            <w:tcW w:w="2001" w:type="dxa"/>
            <w:shd w:val="clear" w:color="auto" w:fill="DBDBDB" w:themeFill="accent3" w:themeFillTint="66"/>
          </w:tcPr>
          <w:p w14:paraId="519C5CE2" w14:textId="77777777" w:rsidR="000739F9" w:rsidRPr="000072D4" w:rsidRDefault="000739F9">
            <w:pPr>
              <w:ind w:left="-59"/>
              <w:jc w:val="both"/>
              <w:rPr>
                <w:rFonts w:ascii="Calibri" w:hAnsi="Calibri" w:cs="Book Antiqua"/>
                <w:b/>
                <w:bCs/>
              </w:rPr>
            </w:pPr>
            <w:r w:rsidRPr="000072D4">
              <w:rPr>
                <w:rFonts w:ascii="Calibri" w:hAnsi="Calibri" w:cs="Book Antiqua"/>
                <w:b/>
                <w:bCs/>
              </w:rPr>
              <w:t>Reqs. asociados:</w:t>
            </w:r>
          </w:p>
        </w:tc>
        <w:tc>
          <w:tcPr>
            <w:tcW w:w="5087" w:type="dxa"/>
          </w:tcPr>
          <w:p w14:paraId="76A43E03" w14:textId="1669419E" w:rsidR="000739F9" w:rsidRPr="000072D4" w:rsidRDefault="000739F9">
            <w:pPr>
              <w:jc w:val="both"/>
            </w:pPr>
            <w:r>
              <w:rPr>
                <w:rStyle w:val="normaltextrun"/>
                <w:color w:val="000000"/>
                <w:shd w:val="clear" w:color="auto" w:fill="FFFFFF"/>
              </w:rPr>
              <w:t>RF-</w:t>
            </w:r>
            <w:r w:rsidR="004376AB">
              <w:rPr>
                <w:rStyle w:val="normaltextrun"/>
                <w:color w:val="000000"/>
                <w:shd w:val="clear" w:color="auto" w:fill="FFFFFF"/>
              </w:rPr>
              <w:t>35</w:t>
            </w:r>
          </w:p>
        </w:tc>
      </w:tr>
      <w:tr w:rsidR="000739F9" w:rsidRPr="000072D4" w14:paraId="749D35A4" w14:textId="77777777">
        <w:trPr>
          <w:jc w:val="center"/>
        </w:trPr>
        <w:tc>
          <w:tcPr>
            <w:tcW w:w="2001" w:type="dxa"/>
            <w:shd w:val="clear" w:color="auto" w:fill="DBDBDB" w:themeFill="accent3" w:themeFillTint="66"/>
          </w:tcPr>
          <w:p w14:paraId="18C4A433" w14:textId="77777777" w:rsidR="000739F9" w:rsidRPr="000072D4" w:rsidRDefault="000739F9">
            <w:pPr>
              <w:ind w:left="-59"/>
              <w:jc w:val="both"/>
              <w:rPr>
                <w:rFonts w:ascii="Calibri" w:hAnsi="Calibri" w:cs="Book Antiqua"/>
                <w:b/>
                <w:bCs/>
              </w:rPr>
            </w:pPr>
            <w:r w:rsidRPr="000072D4">
              <w:rPr>
                <w:rFonts w:ascii="Calibri" w:hAnsi="Calibri" w:cs="Book Antiqua"/>
                <w:b/>
                <w:bCs/>
              </w:rPr>
              <w:t>CU asociados:</w:t>
            </w:r>
          </w:p>
        </w:tc>
        <w:tc>
          <w:tcPr>
            <w:tcW w:w="5087" w:type="dxa"/>
          </w:tcPr>
          <w:p w14:paraId="4ADBFD9C" w14:textId="101B633A" w:rsidR="000739F9" w:rsidRPr="000072D4" w:rsidRDefault="000739F9">
            <w:pPr>
              <w:ind w:left="13"/>
              <w:jc w:val="both"/>
              <w:rPr>
                <w:rFonts w:ascii="Calibri" w:hAnsi="Calibri" w:cs="Book Antiqua"/>
              </w:rPr>
            </w:pPr>
            <w:r w:rsidRPr="00EA2814">
              <w:rPr>
                <w:rFonts w:ascii="Calibri" w:hAnsi="Calibri" w:cs="Book Antiqua"/>
              </w:rPr>
              <w:t>CU-</w:t>
            </w:r>
            <w:r w:rsidR="004376AB">
              <w:rPr>
                <w:rFonts w:ascii="Calibri" w:hAnsi="Calibri" w:cs="Book Antiqua"/>
              </w:rPr>
              <w:t>35</w:t>
            </w:r>
          </w:p>
        </w:tc>
      </w:tr>
      <w:tr w:rsidR="000739F9" w:rsidRPr="000072D4" w14:paraId="681A163A" w14:textId="77777777">
        <w:trPr>
          <w:jc w:val="center"/>
        </w:trPr>
        <w:tc>
          <w:tcPr>
            <w:tcW w:w="2001" w:type="dxa"/>
            <w:shd w:val="clear" w:color="auto" w:fill="DBDBDB" w:themeFill="accent3" w:themeFillTint="66"/>
          </w:tcPr>
          <w:p w14:paraId="4E1FCAF7" w14:textId="77777777" w:rsidR="000739F9" w:rsidRPr="000072D4" w:rsidRDefault="000739F9">
            <w:pPr>
              <w:ind w:left="-59"/>
              <w:jc w:val="both"/>
              <w:rPr>
                <w:rFonts w:ascii="Calibri" w:hAnsi="Calibri" w:cs="Book Antiqua"/>
                <w:b/>
                <w:bCs/>
              </w:rPr>
            </w:pPr>
            <w:r w:rsidRPr="000072D4">
              <w:rPr>
                <w:rFonts w:ascii="Calibri" w:hAnsi="Calibri" w:cs="Book Antiqua"/>
                <w:b/>
                <w:bCs/>
              </w:rPr>
              <w:t>Esc. Asociados:</w:t>
            </w:r>
          </w:p>
        </w:tc>
        <w:tc>
          <w:tcPr>
            <w:tcW w:w="5087" w:type="dxa"/>
          </w:tcPr>
          <w:p w14:paraId="34BA3F45" w14:textId="015DEBDD" w:rsidR="000739F9" w:rsidRPr="000072D4" w:rsidRDefault="000739F9">
            <w:pPr>
              <w:ind w:left="13"/>
              <w:jc w:val="both"/>
              <w:rPr>
                <w:rFonts w:ascii="Calibri" w:hAnsi="Calibri" w:cs="Book Antiqua"/>
              </w:rPr>
            </w:pPr>
            <w:r w:rsidRPr="000072D4">
              <w:rPr>
                <w:rFonts w:ascii="Calibri" w:hAnsi="Calibri" w:cs="Book Antiqua"/>
              </w:rPr>
              <w:t>ES-</w:t>
            </w:r>
            <w:r w:rsidR="004376AB">
              <w:rPr>
                <w:rFonts w:ascii="Calibri" w:hAnsi="Calibri" w:cs="Book Antiqua"/>
              </w:rPr>
              <w:t>35</w:t>
            </w:r>
            <w:r w:rsidRPr="000072D4">
              <w:rPr>
                <w:rFonts w:ascii="Calibri" w:hAnsi="Calibri" w:cs="Book Antiqua"/>
              </w:rPr>
              <w:t>.1</w:t>
            </w:r>
          </w:p>
        </w:tc>
      </w:tr>
    </w:tbl>
    <w:p w14:paraId="76C13FF0" w14:textId="77777777" w:rsidR="000739F9" w:rsidRDefault="000739F9" w:rsidP="00EF0A06"/>
    <w:p w14:paraId="3E9784A0" w14:textId="2A2C2D57" w:rsidR="000739F9" w:rsidRDefault="00B73CC4" w:rsidP="00F7159E">
      <w:pPr>
        <w:jc w:val="center"/>
      </w:pPr>
      <w:r w:rsidRPr="00B73CC4">
        <w:rPr>
          <w:noProof/>
        </w:rPr>
        <w:drawing>
          <wp:inline distT="0" distB="0" distL="0" distR="0" wp14:anchorId="7BD4260A" wp14:editId="473A8BEF">
            <wp:extent cx="4610100" cy="2945527"/>
            <wp:effectExtent l="0" t="0" r="0" b="7620"/>
            <wp:docPr id="1817911171" name="Imagen 18179111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1171" name="Imagen 1817911171" descr="Interfaz de usuario gráfica&#10;&#10;Descripción generada automáticamente"/>
                    <pic:cNvPicPr/>
                  </pic:nvPicPr>
                  <pic:blipFill>
                    <a:blip r:embed="rId150"/>
                    <a:stretch>
                      <a:fillRect/>
                    </a:stretch>
                  </pic:blipFill>
                  <pic:spPr>
                    <a:xfrm>
                      <a:off x="0" y="0"/>
                      <a:ext cx="4618972" cy="2951196"/>
                    </a:xfrm>
                    <a:prstGeom prst="rect">
                      <a:avLst/>
                    </a:prstGeom>
                  </pic:spPr>
                </pic:pic>
              </a:graphicData>
            </a:graphic>
          </wp:inline>
        </w:drawing>
      </w:r>
    </w:p>
    <w:p w14:paraId="4CBE81A9" w14:textId="77777777" w:rsidR="00B73CC4" w:rsidRDefault="00B73CC4" w:rsidP="00F7159E">
      <w:pPr>
        <w:jc w:val="center"/>
      </w:pPr>
    </w:p>
    <w:p w14:paraId="7558A470" w14:textId="0A0AC741" w:rsidR="00F7159E" w:rsidRPr="000072D4" w:rsidRDefault="0012126C" w:rsidP="00F7159E">
      <w:pPr>
        <w:jc w:val="center"/>
      </w:pPr>
      <w:r w:rsidRPr="00F7159E">
        <w:rPr>
          <w:noProof/>
        </w:rPr>
        <w:drawing>
          <wp:inline distT="0" distB="0" distL="0" distR="0" wp14:anchorId="5A8ACB13" wp14:editId="29B70651">
            <wp:extent cx="4213860" cy="2046157"/>
            <wp:effectExtent l="0" t="0" r="0" b="0"/>
            <wp:docPr id="1817911172" name="Imagen 181791117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1170" name="Imagen 1817911170" descr="Interfaz de usuario gráfica&#10;&#10;Descripción generada automáticamente con confianza media"/>
                    <pic:cNvPicPr/>
                  </pic:nvPicPr>
                  <pic:blipFill>
                    <a:blip r:embed="rId149"/>
                    <a:stretch>
                      <a:fillRect/>
                    </a:stretch>
                  </pic:blipFill>
                  <pic:spPr>
                    <a:xfrm>
                      <a:off x="0" y="0"/>
                      <a:ext cx="4249707" cy="2063564"/>
                    </a:xfrm>
                    <a:prstGeom prst="rect">
                      <a:avLst/>
                    </a:prstGeom>
                  </pic:spPr>
                </pic:pic>
              </a:graphicData>
            </a:graphic>
          </wp:inline>
        </w:drawing>
      </w:r>
    </w:p>
    <w:p w14:paraId="5F11E8AB" w14:textId="11818265" w:rsidR="00334CD5" w:rsidRPr="009F2A08" w:rsidRDefault="00C67250" w:rsidP="009F2A08">
      <w:pPr>
        <w:pStyle w:val="Ttulo2"/>
        <w:numPr>
          <w:ilvl w:val="1"/>
          <w:numId w:val="2"/>
        </w:numPr>
        <w:tabs>
          <w:tab w:val="num" w:pos="792"/>
        </w:tabs>
        <w:ind w:left="1418"/>
        <w:rPr>
          <w:rFonts w:ascii="Calibri" w:hAnsi="Calibri" w:cs="Book Antiqua"/>
          <w:i w:val="0"/>
          <w:sz w:val="24"/>
          <w:szCs w:val="24"/>
        </w:rPr>
      </w:pPr>
      <w:bookmarkStart w:id="75" w:name="_Toc34121080"/>
      <w:bookmarkStart w:id="76" w:name="_Toc44907579"/>
      <w:bookmarkStart w:id="77" w:name="_Toc202244546"/>
      <w:bookmarkStart w:id="78" w:name="_Toc391994529"/>
      <w:bookmarkStart w:id="79" w:name="_Toc61560577"/>
      <w:r w:rsidRPr="4236858E">
        <w:rPr>
          <w:rFonts w:ascii="Calibri" w:hAnsi="Calibri" w:cs="Book Antiqua"/>
          <w:i w:val="0"/>
          <w:sz w:val="24"/>
          <w:szCs w:val="24"/>
        </w:rPr>
        <w:lastRenderedPageBreak/>
        <w:t>Vista Lógica</w:t>
      </w:r>
      <w:bookmarkEnd w:id="75"/>
      <w:bookmarkEnd w:id="76"/>
      <w:bookmarkEnd w:id="77"/>
      <w:bookmarkEnd w:id="78"/>
      <w:bookmarkEnd w:id="79"/>
      <w:r w:rsidRPr="4236858E">
        <w:rPr>
          <w:rFonts w:ascii="Calibri" w:hAnsi="Calibri" w:cs="Book Antiqua"/>
          <w:i w:val="0"/>
          <w:sz w:val="24"/>
          <w:szCs w:val="24"/>
        </w:rPr>
        <w:t xml:space="preserve"> </w:t>
      </w:r>
    </w:p>
    <w:p w14:paraId="349BA4E8" w14:textId="45322419" w:rsidR="00C67250" w:rsidRPr="000072D4" w:rsidRDefault="00C67250" w:rsidP="00E63BA5">
      <w:pPr>
        <w:pStyle w:val="Ttulo3"/>
        <w:numPr>
          <w:ilvl w:val="2"/>
          <w:numId w:val="2"/>
        </w:numPr>
        <w:ind w:left="1701"/>
        <w:rPr>
          <w:rFonts w:ascii="Calibri" w:hAnsi="Calibri" w:cs="Calibri"/>
          <w:sz w:val="24"/>
          <w:szCs w:val="24"/>
        </w:rPr>
      </w:pPr>
      <w:bookmarkStart w:id="80" w:name="_Toc34121081"/>
      <w:bookmarkStart w:id="81" w:name="_Toc44907580"/>
      <w:bookmarkStart w:id="82" w:name="_Toc202244547"/>
      <w:bookmarkStart w:id="83" w:name="_Toc391994530"/>
      <w:bookmarkStart w:id="84" w:name="_Toc61560578"/>
      <w:r w:rsidRPr="000072D4">
        <w:rPr>
          <w:rFonts w:ascii="Calibri" w:hAnsi="Calibri" w:cs="Calibri"/>
          <w:sz w:val="24"/>
          <w:szCs w:val="24"/>
        </w:rPr>
        <w:t>Descripción</w:t>
      </w:r>
      <w:bookmarkEnd w:id="80"/>
      <w:bookmarkEnd w:id="81"/>
      <w:bookmarkEnd w:id="82"/>
      <w:bookmarkEnd w:id="83"/>
      <w:bookmarkEnd w:id="84"/>
    </w:p>
    <w:p w14:paraId="2BAC0D3C" w14:textId="77777777" w:rsidR="009F2A08" w:rsidRDefault="009F2A08" w:rsidP="009F2A08">
      <w:pPr>
        <w:ind w:left="981"/>
        <w:jc w:val="both"/>
      </w:pPr>
      <w:r w:rsidRPr="4236858E">
        <w:rPr>
          <w:rFonts w:ascii="Calibri" w:eastAsia="Calibri" w:hAnsi="Calibri" w:cs="Calibri"/>
          <w:i/>
          <w:iCs/>
          <w:lang w:val="es"/>
        </w:rPr>
        <w:t xml:space="preserve">El proyecto Espíritu </w:t>
      </w:r>
      <w:proofErr w:type="gramStart"/>
      <w:r w:rsidRPr="4236858E">
        <w:rPr>
          <w:rFonts w:ascii="Calibri" w:eastAsia="Calibri" w:hAnsi="Calibri" w:cs="Calibri"/>
          <w:i/>
          <w:iCs/>
          <w:lang w:val="es"/>
        </w:rPr>
        <w:t>Viajero  se</w:t>
      </w:r>
      <w:proofErr w:type="gramEnd"/>
      <w:r w:rsidRPr="4236858E">
        <w:rPr>
          <w:rFonts w:ascii="Calibri" w:eastAsia="Calibri" w:hAnsi="Calibri" w:cs="Calibri"/>
          <w:i/>
          <w:iCs/>
          <w:lang w:val="es"/>
        </w:rPr>
        <w:t xml:space="preserve"> basa en el diseño de arquitectura orientada a capas jerárquicas, haciendo uso del modelo vista controlador (MVC) debido a que se realizará mediante una aplicación web compuesta por:</w:t>
      </w:r>
    </w:p>
    <w:p w14:paraId="02848B9F" w14:textId="77777777" w:rsidR="009F2A08" w:rsidRDefault="009F2A08" w:rsidP="009F2A08">
      <w:pPr>
        <w:pStyle w:val="Prrafodelista"/>
        <w:numPr>
          <w:ilvl w:val="1"/>
          <w:numId w:val="40"/>
        </w:numPr>
        <w:jc w:val="both"/>
        <w:rPr>
          <w:rFonts w:ascii="Calibri" w:eastAsia="Calibri" w:hAnsi="Calibri" w:cs="Calibri"/>
          <w:i/>
          <w:iCs/>
          <w:lang w:val="es"/>
        </w:rPr>
      </w:pPr>
      <w:r w:rsidRPr="4236858E">
        <w:rPr>
          <w:rFonts w:ascii="Calibri" w:eastAsia="Calibri" w:hAnsi="Calibri" w:cs="Calibri"/>
          <w:i/>
          <w:iCs/>
          <w:lang w:val="es"/>
        </w:rPr>
        <w:t>Capa de datos (MODELO), la cual se encarga de la gestión y/o almacén de toda la información, para tener disponible cualquier solicitud que haga la aplicación.</w:t>
      </w:r>
    </w:p>
    <w:p w14:paraId="31ECF78D" w14:textId="77777777" w:rsidR="009F2A08" w:rsidRDefault="009F2A08" w:rsidP="009F2A08">
      <w:pPr>
        <w:pStyle w:val="Prrafodelista"/>
        <w:numPr>
          <w:ilvl w:val="1"/>
          <w:numId w:val="40"/>
        </w:numPr>
        <w:jc w:val="both"/>
        <w:rPr>
          <w:rFonts w:ascii="Calibri" w:eastAsia="Calibri" w:hAnsi="Calibri" w:cs="Calibri"/>
          <w:i/>
          <w:iCs/>
          <w:lang w:val="es"/>
        </w:rPr>
      </w:pPr>
      <w:r w:rsidRPr="4236858E">
        <w:rPr>
          <w:rFonts w:ascii="Calibri" w:eastAsia="Calibri" w:hAnsi="Calibri" w:cs="Calibri"/>
          <w:i/>
          <w:iCs/>
          <w:lang w:val="es"/>
        </w:rPr>
        <w:t>Capa de lógica de negocios (</w:t>
      </w:r>
      <w:r w:rsidRPr="47CCB662">
        <w:rPr>
          <w:rFonts w:ascii="Calibri" w:eastAsia="Calibri" w:hAnsi="Calibri" w:cs="Calibri"/>
          <w:i/>
          <w:iCs/>
          <w:lang w:val="es"/>
        </w:rPr>
        <w:t>CONTROL</w:t>
      </w:r>
      <w:r w:rsidRPr="4236858E">
        <w:rPr>
          <w:rFonts w:ascii="Calibri" w:eastAsia="Calibri" w:hAnsi="Calibri" w:cs="Calibri"/>
          <w:i/>
          <w:iCs/>
          <w:lang w:val="es"/>
        </w:rPr>
        <w:t>), que se encargará del procesamiento de las reglas de negocios.</w:t>
      </w:r>
    </w:p>
    <w:p w14:paraId="6AE1BD2E" w14:textId="77777777" w:rsidR="009F2A08" w:rsidRDefault="009F2A08" w:rsidP="009F2A08">
      <w:pPr>
        <w:pStyle w:val="Prrafodelista"/>
        <w:numPr>
          <w:ilvl w:val="1"/>
          <w:numId w:val="40"/>
        </w:numPr>
        <w:jc w:val="both"/>
        <w:rPr>
          <w:rFonts w:ascii="Calibri" w:eastAsia="Calibri" w:hAnsi="Calibri" w:cs="Calibri"/>
          <w:i/>
          <w:iCs/>
          <w:lang w:val="es"/>
        </w:rPr>
      </w:pPr>
      <w:r w:rsidRPr="4236858E">
        <w:rPr>
          <w:rFonts w:ascii="Calibri" w:eastAsia="Calibri" w:hAnsi="Calibri" w:cs="Calibri"/>
          <w:i/>
          <w:iCs/>
          <w:lang w:val="es"/>
        </w:rPr>
        <w:t>Capa de presentación (VISTA), cuya funcionalidad está relacionada con la interfaz de usuario.</w:t>
      </w:r>
    </w:p>
    <w:p w14:paraId="47DBB564" w14:textId="2278ABB1" w:rsidR="002E42BE" w:rsidRPr="000072D4" w:rsidRDefault="002E42BE" w:rsidP="00C67250">
      <w:pPr>
        <w:ind w:left="993"/>
        <w:jc w:val="both"/>
      </w:pPr>
    </w:p>
    <w:p w14:paraId="52CA9B4A" w14:textId="5A8D94F0" w:rsidR="00C67250" w:rsidRPr="000072D4" w:rsidRDefault="00C67250" w:rsidP="00E63BA5">
      <w:pPr>
        <w:pStyle w:val="Ttulo3"/>
        <w:numPr>
          <w:ilvl w:val="2"/>
          <w:numId w:val="2"/>
        </w:numPr>
        <w:ind w:left="1701"/>
        <w:rPr>
          <w:rFonts w:ascii="Calibri" w:hAnsi="Calibri" w:cs="Calibri"/>
          <w:sz w:val="24"/>
          <w:szCs w:val="24"/>
        </w:rPr>
      </w:pPr>
      <w:bookmarkStart w:id="85" w:name="_Toc34121082"/>
      <w:bookmarkStart w:id="86" w:name="_Toc44907581"/>
      <w:bookmarkStart w:id="87" w:name="_Toc202244548"/>
      <w:bookmarkStart w:id="88" w:name="_Toc391994531"/>
      <w:bookmarkStart w:id="89" w:name="_Toc61560579"/>
      <w:r w:rsidRPr="000072D4">
        <w:rPr>
          <w:rFonts w:ascii="Calibri" w:hAnsi="Calibri" w:cs="Calibri"/>
          <w:sz w:val="24"/>
          <w:szCs w:val="24"/>
        </w:rPr>
        <w:t>Paquetes de Diseño Arquitectónicamente Significativos</w:t>
      </w:r>
      <w:bookmarkEnd w:id="85"/>
      <w:bookmarkEnd w:id="86"/>
      <w:bookmarkEnd w:id="87"/>
      <w:bookmarkEnd w:id="88"/>
      <w:bookmarkEnd w:id="89"/>
    </w:p>
    <w:p w14:paraId="03C7801D" w14:textId="77777777" w:rsidR="00B77426" w:rsidRDefault="00B77426" w:rsidP="009B43E9">
      <w:pPr>
        <w:ind w:left="993"/>
        <w:jc w:val="both"/>
        <w:rPr>
          <w:rFonts w:ascii="Calibri" w:hAnsi="Calibri"/>
          <w:i/>
          <w:iCs/>
        </w:rPr>
      </w:pPr>
    </w:p>
    <w:p w14:paraId="3A243583" w14:textId="7E572F52" w:rsidR="00B77426" w:rsidRDefault="00B77426" w:rsidP="009B43E9">
      <w:pPr>
        <w:ind w:left="993"/>
        <w:jc w:val="both"/>
        <w:rPr>
          <w:rFonts w:ascii="Calibri" w:hAnsi="Calibri"/>
          <w:i/>
          <w:iCs/>
        </w:rPr>
      </w:pPr>
      <w:r>
        <w:rPr>
          <w:noProof/>
        </w:rPr>
        <w:drawing>
          <wp:anchor distT="0" distB="0" distL="114300" distR="114300" simplePos="0" relativeHeight="251658240" behindDoc="0" locked="0" layoutInCell="1" allowOverlap="1" wp14:anchorId="73470764" wp14:editId="103FF9A1">
            <wp:simplePos x="0" y="0"/>
            <wp:positionH relativeFrom="column">
              <wp:posOffset>746760</wp:posOffset>
            </wp:positionH>
            <wp:positionV relativeFrom="paragraph">
              <wp:posOffset>12065</wp:posOffset>
            </wp:positionV>
            <wp:extent cx="5570896" cy="3981450"/>
            <wp:effectExtent l="0" t="0" r="0" b="0"/>
            <wp:wrapNone/>
            <wp:docPr id="986226349" name="Picture 98622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577843" cy="3986415"/>
                    </a:xfrm>
                    <a:prstGeom prst="rect">
                      <a:avLst/>
                    </a:prstGeom>
                  </pic:spPr>
                </pic:pic>
              </a:graphicData>
            </a:graphic>
            <wp14:sizeRelH relativeFrom="page">
              <wp14:pctWidth>0</wp14:pctWidth>
            </wp14:sizeRelH>
            <wp14:sizeRelV relativeFrom="page">
              <wp14:pctHeight>0</wp14:pctHeight>
            </wp14:sizeRelV>
          </wp:anchor>
        </w:drawing>
      </w:r>
    </w:p>
    <w:p w14:paraId="32AC914D" w14:textId="77777777" w:rsidR="00B77426" w:rsidRDefault="00B77426" w:rsidP="009B43E9">
      <w:pPr>
        <w:ind w:left="993"/>
        <w:jc w:val="both"/>
        <w:rPr>
          <w:rFonts w:ascii="Calibri" w:hAnsi="Calibri"/>
          <w:i/>
          <w:iCs/>
        </w:rPr>
      </w:pPr>
    </w:p>
    <w:p w14:paraId="6F3C84A4" w14:textId="264A4A33" w:rsidR="00B77426" w:rsidRDefault="00B77426" w:rsidP="009B43E9">
      <w:pPr>
        <w:ind w:left="993"/>
        <w:jc w:val="both"/>
        <w:rPr>
          <w:rFonts w:ascii="Calibri" w:hAnsi="Calibri"/>
          <w:i/>
          <w:iCs/>
        </w:rPr>
      </w:pPr>
    </w:p>
    <w:p w14:paraId="08565AF7" w14:textId="77777777" w:rsidR="00B77426" w:rsidRDefault="00B77426" w:rsidP="009B43E9">
      <w:pPr>
        <w:ind w:left="993"/>
        <w:jc w:val="both"/>
        <w:rPr>
          <w:rFonts w:ascii="Calibri" w:hAnsi="Calibri"/>
          <w:i/>
          <w:iCs/>
        </w:rPr>
      </w:pPr>
    </w:p>
    <w:p w14:paraId="50FCD75F" w14:textId="77777777" w:rsidR="00B77426" w:rsidRDefault="00B77426" w:rsidP="009B43E9">
      <w:pPr>
        <w:ind w:left="993"/>
        <w:jc w:val="both"/>
        <w:rPr>
          <w:rFonts w:ascii="Calibri" w:hAnsi="Calibri"/>
          <w:i/>
          <w:iCs/>
        </w:rPr>
      </w:pPr>
    </w:p>
    <w:p w14:paraId="4212FFB5" w14:textId="52396151" w:rsidR="009B43E9" w:rsidRPr="000072D4" w:rsidRDefault="009B43E9" w:rsidP="009B43E9">
      <w:pPr>
        <w:ind w:left="993"/>
        <w:jc w:val="both"/>
        <w:rPr>
          <w:rFonts w:ascii="Calibri" w:hAnsi="Calibri"/>
          <w:i/>
          <w:iCs/>
        </w:rPr>
      </w:pPr>
    </w:p>
    <w:p w14:paraId="6DE89459" w14:textId="2D6F645A" w:rsidR="009B43E9" w:rsidRPr="000072D4" w:rsidRDefault="009B43E9" w:rsidP="00C67250">
      <w:pPr>
        <w:ind w:left="993"/>
        <w:jc w:val="both"/>
        <w:rPr>
          <w:rFonts w:ascii="Calibri" w:hAnsi="Calibri"/>
          <w:i/>
          <w:iCs/>
        </w:rPr>
      </w:pPr>
    </w:p>
    <w:p w14:paraId="0E90131F" w14:textId="55B01F05" w:rsidR="009B43E9" w:rsidRPr="000072D4" w:rsidRDefault="0BE2168B" w:rsidP="3A45FC86">
      <w:pPr>
        <w:ind w:left="993"/>
        <w:jc w:val="center"/>
      </w:pPr>
      <w:r>
        <w:rPr>
          <w:noProof/>
        </w:rPr>
        <w:drawing>
          <wp:inline distT="0" distB="0" distL="0" distR="0" wp14:anchorId="167BA820" wp14:editId="4C93428A">
            <wp:extent cx="5772150" cy="3763922"/>
            <wp:effectExtent l="0" t="0" r="0" b="0"/>
            <wp:docPr id="73986269" name="Picture 7398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772150" cy="3763922"/>
                    </a:xfrm>
                    <a:prstGeom prst="rect">
                      <a:avLst/>
                    </a:prstGeom>
                  </pic:spPr>
                </pic:pic>
              </a:graphicData>
            </a:graphic>
          </wp:inline>
        </w:drawing>
      </w:r>
    </w:p>
    <w:p w14:paraId="3820C434" w14:textId="6709F95C" w:rsidR="009B43E9" w:rsidRPr="000072D4" w:rsidRDefault="009B43E9" w:rsidP="009B43E9">
      <w:pPr>
        <w:ind w:left="993"/>
        <w:jc w:val="center"/>
        <w:rPr>
          <w:rFonts w:ascii="Calibri" w:hAnsi="Calibri" w:cs="Book Antiqua"/>
          <w:i/>
        </w:rPr>
      </w:pPr>
      <w:r w:rsidRPr="000072D4">
        <w:rPr>
          <w:rFonts w:ascii="Calibri" w:hAnsi="Calibri" w:cs="Book Antiqua"/>
          <w:i/>
        </w:rPr>
        <w:t xml:space="preserve">Diagrama de paquetes propuesto </w:t>
      </w:r>
    </w:p>
    <w:p w14:paraId="0EFB2546" w14:textId="7D105344" w:rsidR="00334CD5" w:rsidRPr="000072D4" w:rsidRDefault="00334CD5" w:rsidP="009F2A08">
      <w:pPr>
        <w:jc w:val="both"/>
        <w:rPr>
          <w:rFonts w:ascii="Calibri" w:hAnsi="Calibri"/>
          <w:i/>
          <w:iCs/>
        </w:rPr>
      </w:pPr>
    </w:p>
    <w:p w14:paraId="1FF92D9C" w14:textId="77777777" w:rsidR="00C67250" w:rsidRPr="000072D4" w:rsidRDefault="00C67250" w:rsidP="00E63BA5">
      <w:pPr>
        <w:pStyle w:val="Ttulo3"/>
        <w:numPr>
          <w:ilvl w:val="2"/>
          <w:numId w:val="2"/>
        </w:numPr>
        <w:ind w:left="1701"/>
        <w:rPr>
          <w:rFonts w:ascii="Calibri" w:hAnsi="Calibri" w:cs="Calibri"/>
          <w:sz w:val="24"/>
          <w:szCs w:val="24"/>
        </w:rPr>
      </w:pPr>
      <w:bookmarkStart w:id="90" w:name="_Toc202244549"/>
      <w:bookmarkStart w:id="91" w:name="_Toc391994532"/>
      <w:bookmarkStart w:id="92" w:name="_Toc61560580"/>
      <w:r w:rsidRPr="000072D4">
        <w:rPr>
          <w:rFonts w:ascii="Calibri" w:hAnsi="Calibri" w:cs="Calibri"/>
          <w:sz w:val="24"/>
          <w:szCs w:val="24"/>
        </w:rPr>
        <w:lastRenderedPageBreak/>
        <w:t>Vista de Implementación - Componentes</w:t>
      </w:r>
      <w:bookmarkEnd w:id="90"/>
      <w:bookmarkEnd w:id="91"/>
      <w:bookmarkEnd w:id="92"/>
      <w:r w:rsidRPr="000072D4">
        <w:rPr>
          <w:rFonts w:ascii="Calibri" w:hAnsi="Calibri" w:cs="Calibri"/>
          <w:sz w:val="24"/>
          <w:szCs w:val="24"/>
        </w:rPr>
        <w:t xml:space="preserve">  </w:t>
      </w:r>
    </w:p>
    <w:p w14:paraId="1C700A91" w14:textId="77777777" w:rsidR="00C67250" w:rsidRPr="000072D4" w:rsidRDefault="00C67250" w:rsidP="00C67250">
      <w:pPr>
        <w:ind w:left="720"/>
        <w:jc w:val="both"/>
        <w:rPr>
          <w:rFonts w:ascii="Calibri" w:hAnsi="Calibri" w:cs="Book Antiqua"/>
          <w:i/>
        </w:rPr>
      </w:pPr>
    </w:p>
    <w:p w14:paraId="11522882" w14:textId="3E4415B1" w:rsidR="00C67250" w:rsidRPr="000072D4" w:rsidRDefault="00C67250" w:rsidP="00C67250">
      <w:pPr>
        <w:ind w:left="720"/>
        <w:jc w:val="center"/>
      </w:pPr>
    </w:p>
    <w:p w14:paraId="17E8AFD0" w14:textId="4DB77871" w:rsidR="00C67250" w:rsidRPr="000072D4" w:rsidRDefault="00C67250" w:rsidP="00C67250">
      <w:pPr>
        <w:ind w:left="720"/>
        <w:jc w:val="center"/>
        <w:rPr>
          <w:rFonts w:ascii="Calibri" w:hAnsi="Calibri" w:cs="Book Antiqua"/>
          <w:i/>
        </w:rPr>
      </w:pPr>
    </w:p>
    <w:p w14:paraId="54AD74F6" w14:textId="61CEFEE1" w:rsidR="00C67250" w:rsidRPr="000072D4" w:rsidRDefault="038B3912" w:rsidP="00C67250">
      <w:pPr>
        <w:ind w:left="720"/>
        <w:jc w:val="center"/>
      </w:pPr>
      <w:r>
        <w:rPr>
          <w:noProof/>
        </w:rPr>
        <w:drawing>
          <wp:inline distT="0" distB="0" distL="0" distR="0" wp14:anchorId="3DB7FB99" wp14:editId="211BEA79">
            <wp:extent cx="6029325" cy="2775347"/>
            <wp:effectExtent l="0" t="0" r="0" b="0"/>
            <wp:docPr id="1112451564" name="Picture 111245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6029325" cy="2775347"/>
                    </a:xfrm>
                    <a:prstGeom prst="rect">
                      <a:avLst/>
                    </a:prstGeom>
                  </pic:spPr>
                </pic:pic>
              </a:graphicData>
            </a:graphic>
          </wp:inline>
        </w:drawing>
      </w:r>
    </w:p>
    <w:p w14:paraId="1D6CD643" w14:textId="77777777" w:rsidR="00C67250" w:rsidRPr="000072D4" w:rsidRDefault="00C67250" w:rsidP="00C67250">
      <w:pPr>
        <w:ind w:left="720"/>
        <w:jc w:val="both"/>
        <w:rPr>
          <w:rFonts w:ascii="Calibri" w:hAnsi="Calibri" w:cs="Book Antiqua"/>
          <w:i/>
        </w:rPr>
      </w:pPr>
    </w:p>
    <w:p w14:paraId="73649A75" w14:textId="77777777" w:rsidR="00C67250" w:rsidRPr="000072D4" w:rsidRDefault="00C67250" w:rsidP="008549D5">
      <w:pPr>
        <w:pStyle w:val="Ttulo2"/>
        <w:numPr>
          <w:ilvl w:val="1"/>
          <w:numId w:val="2"/>
        </w:numPr>
        <w:tabs>
          <w:tab w:val="num" w:pos="792"/>
        </w:tabs>
        <w:ind w:left="1418"/>
        <w:rPr>
          <w:rFonts w:ascii="Calibri" w:hAnsi="Calibri" w:cs="Book Antiqua"/>
          <w:i w:val="0"/>
          <w:sz w:val="24"/>
          <w:szCs w:val="24"/>
        </w:rPr>
      </w:pPr>
      <w:bookmarkStart w:id="93" w:name="VistadeDespliegue"/>
      <w:bookmarkStart w:id="94" w:name="_Toc34121084"/>
      <w:bookmarkStart w:id="95" w:name="_Toc44907583"/>
      <w:bookmarkStart w:id="96" w:name="_Toc202244550"/>
      <w:bookmarkStart w:id="97" w:name="_Toc391994533"/>
      <w:bookmarkStart w:id="98" w:name="_Toc61560581"/>
      <w:r w:rsidRPr="4236858E">
        <w:rPr>
          <w:rFonts w:ascii="Calibri" w:hAnsi="Calibri" w:cs="Book Antiqua"/>
          <w:i w:val="0"/>
          <w:sz w:val="24"/>
          <w:szCs w:val="24"/>
        </w:rPr>
        <w:t xml:space="preserve">Vista de Despliegue </w:t>
      </w:r>
      <w:bookmarkEnd w:id="93"/>
      <w:r w:rsidRPr="4236858E">
        <w:rPr>
          <w:rFonts w:ascii="Calibri" w:hAnsi="Calibri" w:cs="Book Antiqua"/>
          <w:i w:val="0"/>
          <w:sz w:val="24"/>
          <w:szCs w:val="24"/>
        </w:rPr>
        <w:t>- Ambiente Físico</w:t>
      </w:r>
      <w:bookmarkEnd w:id="94"/>
      <w:bookmarkEnd w:id="95"/>
      <w:bookmarkEnd w:id="96"/>
      <w:bookmarkEnd w:id="97"/>
      <w:bookmarkEnd w:id="98"/>
      <w:r w:rsidRPr="4236858E">
        <w:rPr>
          <w:rFonts w:ascii="Calibri" w:hAnsi="Calibri" w:cs="Book Antiqua"/>
          <w:i w:val="0"/>
          <w:sz w:val="24"/>
          <w:szCs w:val="24"/>
        </w:rPr>
        <w:t xml:space="preserve">  </w:t>
      </w:r>
    </w:p>
    <w:p w14:paraId="6FF6345F" w14:textId="21265622" w:rsidR="00C67250" w:rsidRPr="000072D4" w:rsidRDefault="457DD0A0" w:rsidP="00C67250">
      <w:pPr>
        <w:ind w:left="720"/>
        <w:jc w:val="both"/>
      </w:pPr>
      <w:r>
        <w:rPr>
          <w:noProof/>
        </w:rPr>
        <w:drawing>
          <wp:inline distT="0" distB="0" distL="0" distR="0" wp14:anchorId="1DD7E6F1" wp14:editId="52BD719F">
            <wp:extent cx="6791325" cy="3664486"/>
            <wp:effectExtent l="0" t="0" r="0" b="0"/>
            <wp:docPr id="1217924280" name="Picture 121792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6791325" cy="3664486"/>
                    </a:xfrm>
                    <a:prstGeom prst="rect">
                      <a:avLst/>
                    </a:prstGeom>
                  </pic:spPr>
                </pic:pic>
              </a:graphicData>
            </a:graphic>
          </wp:inline>
        </w:drawing>
      </w:r>
    </w:p>
    <w:p w14:paraId="5344213D" w14:textId="731016D3" w:rsidR="00C67250" w:rsidRPr="000072D4" w:rsidRDefault="00C67250" w:rsidP="00C67250">
      <w:pPr>
        <w:ind w:left="720"/>
        <w:jc w:val="center"/>
      </w:pPr>
    </w:p>
    <w:p w14:paraId="77BBFD65" w14:textId="77777777" w:rsidR="00C67250" w:rsidRPr="000072D4" w:rsidRDefault="00C67250" w:rsidP="00C67250">
      <w:pPr>
        <w:ind w:left="720"/>
        <w:jc w:val="center"/>
      </w:pPr>
    </w:p>
    <w:p w14:paraId="595ADAC4" w14:textId="77777777" w:rsidR="004A6BFD" w:rsidRDefault="004A6BFD" w:rsidP="00C67250">
      <w:pPr>
        <w:ind w:left="720"/>
        <w:jc w:val="center"/>
      </w:pPr>
    </w:p>
    <w:p w14:paraId="1FD48EA7" w14:textId="7D105344" w:rsidR="004A6BFD" w:rsidRPr="000072D4" w:rsidRDefault="004A6BFD" w:rsidP="00C67250">
      <w:pPr>
        <w:ind w:left="720"/>
        <w:jc w:val="center"/>
      </w:pPr>
    </w:p>
    <w:p w14:paraId="19D0A8CD" w14:textId="7D105344" w:rsidR="005643D0" w:rsidRPr="000072D4" w:rsidRDefault="005643D0" w:rsidP="4236858E">
      <w:pPr>
        <w:jc w:val="center"/>
        <w:rPr>
          <w:rFonts w:ascii="Calibri" w:hAnsi="Calibri" w:cs="Book Antiqua"/>
          <w:i/>
          <w:iCs/>
        </w:rPr>
      </w:pPr>
    </w:p>
    <w:p w14:paraId="738AC9B6" w14:textId="7D105344" w:rsidR="00C67250" w:rsidRPr="000072D4" w:rsidRDefault="00C67250" w:rsidP="008549D5">
      <w:pPr>
        <w:pStyle w:val="Ttulo2"/>
        <w:numPr>
          <w:ilvl w:val="1"/>
          <w:numId w:val="2"/>
        </w:numPr>
        <w:tabs>
          <w:tab w:val="num" w:pos="792"/>
        </w:tabs>
        <w:ind w:left="1418"/>
        <w:rPr>
          <w:rFonts w:ascii="Calibri" w:hAnsi="Calibri" w:cs="Book Antiqua"/>
          <w:i w:val="0"/>
          <w:sz w:val="24"/>
          <w:szCs w:val="24"/>
        </w:rPr>
      </w:pPr>
      <w:bookmarkStart w:id="99" w:name="_Toc391994534"/>
      <w:bookmarkStart w:id="100" w:name="_Toc61560582"/>
      <w:r w:rsidRPr="668B76B9">
        <w:rPr>
          <w:rFonts w:ascii="Calibri" w:hAnsi="Calibri" w:cs="Book Antiqua"/>
          <w:i w:val="0"/>
          <w:sz w:val="24"/>
          <w:szCs w:val="24"/>
        </w:rPr>
        <w:lastRenderedPageBreak/>
        <w:t>Vista de Datos</w:t>
      </w:r>
      <w:bookmarkEnd w:id="99"/>
      <w:bookmarkEnd w:id="100"/>
    </w:p>
    <w:p w14:paraId="2E693B5C" w14:textId="77777777" w:rsidR="00C67250" w:rsidRPr="000072D4" w:rsidRDefault="00C67250" w:rsidP="000F2051">
      <w:pPr>
        <w:pStyle w:val="Ttulo3"/>
        <w:numPr>
          <w:ilvl w:val="2"/>
          <w:numId w:val="2"/>
        </w:numPr>
        <w:ind w:left="1560"/>
        <w:rPr>
          <w:rFonts w:ascii="Calibri" w:hAnsi="Calibri" w:cs="Calibri"/>
          <w:sz w:val="24"/>
          <w:szCs w:val="24"/>
        </w:rPr>
      </w:pPr>
      <w:bookmarkStart w:id="101" w:name="_Toc391994535"/>
      <w:bookmarkStart w:id="102" w:name="_Toc61560583"/>
      <w:r w:rsidRPr="000072D4">
        <w:rPr>
          <w:rFonts w:ascii="Calibri" w:hAnsi="Calibri" w:cs="Calibri"/>
          <w:sz w:val="24"/>
          <w:szCs w:val="24"/>
        </w:rPr>
        <w:t>Definiciones</w:t>
      </w:r>
      <w:bookmarkEnd w:id="101"/>
      <w:bookmarkEnd w:id="102"/>
    </w:p>
    <w:p w14:paraId="0EB9DF4A" w14:textId="41DA4088" w:rsidR="00B23E8F" w:rsidRPr="000072D4" w:rsidRDefault="00C97253" w:rsidP="008549D5">
      <w:pPr>
        <w:ind w:left="851"/>
        <w:jc w:val="both"/>
        <w:rPr>
          <w:rFonts w:ascii="Calibri" w:hAnsi="Calibri" w:cs="Book Antiqua"/>
          <w:i/>
        </w:rPr>
      </w:pPr>
      <w:r>
        <w:rPr>
          <w:rFonts w:ascii="Calibri" w:hAnsi="Calibri" w:cs="Book Antiqua"/>
          <w:i/>
        </w:rPr>
        <w:t>Tabla/</w:t>
      </w:r>
      <w:r w:rsidR="0051391E">
        <w:rPr>
          <w:rFonts w:ascii="Calibri" w:hAnsi="Calibri" w:cs="Book Antiqua"/>
          <w:i/>
        </w:rPr>
        <w:t xml:space="preserve"> CLIENTE</w:t>
      </w:r>
    </w:p>
    <w:tbl>
      <w:tblPr>
        <w:tblStyle w:val="Tablaconcuadrcula"/>
        <w:tblW w:w="10060" w:type="dxa"/>
        <w:tblLook w:val="04A0" w:firstRow="1" w:lastRow="0" w:firstColumn="1" w:lastColumn="0" w:noHBand="0" w:noVBand="1"/>
      </w:tblPr>
      <w:tblGrid>
        <w:gridCol w:w="2219"/>
        <w:gridCol w:w="1462"/>
        <w:gridCol w:w="1843"/>
        <w:gridCol w:w="4536"/>
      </w:tblGrid>
      <w:tr w:rsidR="00C97253" w:rsidRPr="00B31F47" w14:paraId="04A1710B" w14:textId="77777777" w:rsidTr="005A2338">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58F43CB1" w14:textId="77777777" w:rsidR="00C97253" w:rsidRPr="00B31F47" w:rsidRDefault="00C97253" w:rsidP="005A2338">
            <w:pPr>
              <w:jc w:val="center"/>
              <w:rPr>
                <w:rFonts w:ascii="Quattrocento Sans" w:hAnsi="Quattrocento Sans" w:cs="Arial"/>
                <w:b/>
                <w:bCs/>
                <w:lang w:val="es-ES_tradnl"/>
              </w:rPr>
            </w:pPr>
            <w:r w:rsidRPr="00B31F47">
              <w:rPr>
                <w:rFonts w:ascii="Quattrocento Sans" w:hAnsi="Quattrocento Sans" w:cs="Arial"/>
                <w:b/>
                <w:bCs/>
                <w:lang w:val="es-ES_tradnl"/>
              </w:rPr>
              <w:t>Nombre</w:t>
            </w:r>
          </w:p>
        </w:tc>
        <w:tc>
          <w:tcPr>
            <w:tcW w:w="1462" w:type="dxa"/>
            <w:tcBorders>
              <w:top w:val="single" w:sz="4" w:space="0" w:color="auto"/>
              <w:left w:val="single" w:sz="4" w:space="0" w:color="auto"/>
              <w:bottom w:val="single" w:sz="4" w:space="0" w:color="auto"/>
              <w:right w:val="single" w:sz="4" w:space="0" w:color="auto"/>
            </w:tcBorders>
            <w:vAlign w:val="center"/>
            <w:hideMark/>
          </w:tcPr>
          <w:p w14:paraId="2CC93548" w14:textId="77777777" w:rsidR="00C97253" w:rsidRPr="00B31F47" w:rsidRDefault="00C97253" w:rsidP="005A2338">
            <w:pPr>
              <w:jc w:val="center"/>
              <w:rPr>
                <w:rFonts w:ascii="Quattrocento Sans" w:hAnsi="Quattrocento Sans" w:cs="Arial"/>
                <w:b/>
                <w:bCs/>
                <w:lang w:val="es-ES_tradnl"/>
              </w:rPr>
            </w:pPr>
            <w:r w:rsidRPr="00B31F47">
              <w:rPr>
                <w:rFonts w:ascii="Quattrocento Sans" w:hAnsi="Quattrocento Sans" w:cs="Arial"/>
                <w:b/>
                <w:bCs/>
                <w:lang w:val="es-ES_tradnl"/>
              </w:rPr>
              <w:t>Tamaño</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E0DE2F9" w14:textId="77777777" w:rsidR="00C97253" w:rsidRPr="00B31F47" w:rsidRDefault="00C97253" w:rsidP="005A2338">
            <w:pPr>
              <w:jc w:val="center"/>
              <w:rPr>
                <w:rFonts w:ascii="Quattrocento Sans" w:hAnsi="Quattrocento Sans" w:cs="Arial"/>
                <w:b/>
                <w:bCs/>
                <w:lang w:val="es-ES_tradnl"/>
              </w:rPr>
            </w:pPr>
            <w:r w:rsidRPr="00B31F47">
              <w:rPr>
                <w:rFonts w:ascii="Quattrocento Sans" w:hAnsi="Quattrocento Sans" w:cs="Arial"/>
                <w:b/>
                <w:bCs/>
                <w:lang w:val="es-ES_tradnl"/>
              </w:rPr>
              <w:t>Tipo de dato</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5C93FCD" w14:textId="77777777" w:rsidR="00C97253" w:rsidRPr="00B31F47" w:rsidRDefault="00C97253" w:rsidP="005A2338">
            <w:pPr>
              <w:jc w:val="center"/>
              <w:rPr>
                <w:rFonts w:ascii="Quattrocento Sans" w:hAnsi="Quattrocento Sans" w:cs="Arial"/>
                <w:b/>
                <w:bCs/>
                <w:lang w:val="es-ES_tradnl"/>
              </w:rPr>
            </w:pPr>
            <w:r w:rsidRPr="00B31F47">
              <w:rPr>
                <w:rFonts w:ascii="Quattrocento Sans" w:hAnsi="Quattrocento Sans" w:cs="Arial"/>
                <w:b/>
                <w:bCs/>
                <w:lang w:val="es-ES_tradnl"/>
              </w:rPr>
              <w:t>Descripción</w:t>
            </w:r>
          </w:p>
        </w:tc>
      </w:tr>
      <w:tr w:rsidR="00C97253" w:rsidRPr="00B31F47" w14:paraId="26976A67" w14:textId="77777777" w:rsidTr="005A2338">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407A771B" w14:textId="77777777" w:rsidR="00C97253" w:rsidRPr="00B31F47" w:rsidRDefault="00C97253" w:rsidP="005A2338">
            <w:pPr>
              <w:jc w:val="center"/>
              <w:rPr>
                <w:rFonts w:ascii="Quattrocento Sans" w:hAnsi="Quattrocento Sans" w:cs="Arial"/>
                <w:lang w:val="es-ES_tradnl"/>
              </w:rPr>
            </w:pPr>
            <w:r w:rsidRPr="00B31F47">
              <w:rPr>
                <w:rFonts w:ascii="Quattrocento Sans" w:hAnsi="Quattrocento Sans" w:cs="Arial"/>
                <w:lang w:val="es-ES_tradnl"/>
              </w:rPr>
              <w:t>Cliente_id</w:t>
            </w:r>
          </w:p>
        </w:tc>
        <w:tc>
          <w:tcPr>
            <w:tcW w:w="1462" w:type="dxa"/>
            <w:tcBorders>
              <w:top w:val="single" w:sz="4" w:space="0" w:color="auto"/>
              <w:left w:val="single" w:sz="4" w:space="0" w:color="auto"/>
              <w:bottom w:val="single" w:sz="4" w:space="0" w:color="auto"/>
              <w:right w:val="single" w:sz="4" w:space="0" w:color="auto"/>
            </w:tcBorders>
            <w:vAlign w:val="center"/>
            <w:hideMark/>
          </w:tcPr>
          <w:p w14:paraId="353824EB" w14:textId="77777777" w:rsidR="00C97253" w:rsidRPr="00B31F47" w:rsidRDefault="00C97253" w:rsidP="005A2338">
            <w:pPr>
              <w:jc w:val="center"/>
              <w:rPr>
                <w:rFonts w:ascii="Quattrocento Sans" w:hAnsi="Quattrocento Sans" w:cs="Arial"/>
                <w:lang w:val="es-ES_tradnl"/>
              </w:rPr>
            </w:pPr>
            <w:r w:rsidRPr="00B31F47">
              <w:rPr>
                <w:rFonts w:ascii="Quattrocento Sans" w:hAnsi="Quattrocento Sans" w:cs="Arial"/>
                <w:lang w:val="es-ES_tradnl"/>
              </w:rPr>
              <w:t>10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5ED2A9B" w14:textId="77777777" w:rsidR="00C97253" w:rsidRPr="00B31F47" w:rsidRDefault="00C97253" w:rsidP="005A2338">
            <w:pPr>
              <w:jc w:val="center"/>
              <w:rPr>
                <w:rFonts w:ascii="Quattrocento Sans" w:hAnsi="Quattrocento Sans" w:cs="Arial"/>
                <w:lang w:val="es-ES_tradnl"/>
              </w:rPr>
            </w:pPr>
            <w:r w:rsidRPr="00B31F47">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68850FA" w14:textId="77777777" w:rsidR="00C97253" w:rsidRPr="00B31F47" w:rsidRDefault="00C97253" w:rsidP="005A2338">
            <w:pPr>
              <w:jc w:val="center"/>
              <w:rPr>
                <w:rFonts w:ascii="Quattrocento Sans" w:hAnsi="Quattrocento Sans" w:cs="Arial"/>
                <w:lang w:val="es-ES_tradnl"/>
              </w:rPr>
            </w:pPr>
            <w:r w:rsidRPr="00B31F47">
              <w:rPr>
                <w:rFonts w:ascii="Quattrocento Sans" w:hAnsi="Quattrocento Sans" w:cs="Arial"/>
                <w:lang w:val="es-ES_tradnl"/>
              </w:rPr>
              <w:t>Almacena un identificador para cada cliente registrado.</w:t>
            </w:r>
          </w:p>
        </w:tc>
      </w:tr>
      <w:tr w:rsidR="00C97253" w:rsidRPr="00B31F47" w14:paraId="2248874D" w14:textId="77777777" w:rsidTr="005A2338">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19D9B442" w14:textId="6CEA8030" w:rsidR="00C97253" w:rsidRPr="00B31F47" w:rsidRDefault="00C97253" w:rsidP="005A2338">
            <w:pPr>
              <w:jc w:val="center"/>
              <w:rPr>
                <w:rFonts w:ascii="Quattrocento Sans" w:hAnsi="Quattrocento Sans" w:cs="Arial"/>
                <w:lang w:val="es-ES_tradnl"/>
              </w:rPr>
            </w:pPr>
            <w:r w:rsidRPr="00B31F47">
              <w:rPr>
                <w:rFonts w:ascii="Quattrocento Sans" w:hAnsi="Quattrocento Sans" w:cs="Arial"/>
                <w:lang w:val="es-ES_tradnl"/>
              </w:rPr>
              <w:t>Nombre</w:t>
            </w:r>
          </w:p>
        </w:tc>
        <w:tc>
          <w:tcPr>
            <w:tcW w:w="1462" w:type="dxa"/>
            <w:tcBorders>
              <w:top w:val="single" w:sz="4" w:space="0" w:color="auto"/>
              <w:left w:val="single" w:sz="4" w:space="0" w:color="auto"/>
              <w:bottom w:val="single" w:sz="4" w:space="0" w:color="auto"/>
              <w:right w:val="single" w:sz="4" w:space="0" w:color="auto"/>
            </w:tcBorders>
            <w:vAlign w:val="center"/>
            <w:hideMark/>
          </w:tcPr>
          <w:p w14:paraId="4FE4FC5A" w14:textId="77777777" w:rsidR="00C97253" w:rsidRPr="00B31F47" w:rsidRDefault="00C97253" w:rsidP="005A2338">
            <w:pPr>
              <w:jc w:val="center"/>
              <w:rPr>
                <w:rFonts w:ascii="Quattrocento Sans" w:hAnsi="Quattrocento Sans" w:cs="Arial"/>
                <w:lang w:val="es-ES_tradnl"/>
              </w:rPr>
            </w:pPr>
            <w:r w:rsidRPr="00B31F47">
              <w:rPr>
                <w:rFonts w:ascii="Quattrocento Sans" w:hAnsi="Quattrocento Sans" w:cs="Arial"/>
                <w:lang w:val="es-ES_tradnl"/>
              </w:rPr>
              <w:t>30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EB1E143" w14:textId="77777777" w:rsidR="00C97253" w:rsidRPr="00B31F47" w:rsidRDefault="00C97253" w:rsidP="005A2338">
            <w:pPr>
              <w:jc w:val="center"/>
              <w:rPr>
                <w:rFonts w:ascii="Quattrocento Sans" w:hAnsi="Quattrocento Sans" w:cs="Arial"/>
                <w:lang w:val="es-ES_tradnl"/>
              </w:rPr>
            </w:pPr>
            <w:r w:rsidRPr="00B31F47">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291B95A4" w14:textId="1B5A5363" w:rsidR="00C97253" w:rsidRPr="00B31F47" w:rsidRDefault="00C97253" w:rsidP="005A2338">
            <w:pPr>
              <w:jc w:val="center"/>
              <w:rPr>
                <w:rFonts w:ascii="Quattrocento Sans" w:hAnsi="Quattrocento Sans" w:cs="Arial"/>
                <w:lang w:val="es-ES_tradnl"/>
              </w:rPr>
            </w:pPr>
            <w:r w:rsidRPr="00B31F47">
              <w:rPr>
                <w:rFonts w:ascii="Quattrocento Sans" w:hAnsi="Quattrocento Sans" w:cs="Arial"/>
              </w:rPr>
              <w:t xml:space="preserve">Almacena los nombres del cliente </w:t>
            </w:r>
          </w:p>
        </w:tc>
      </w:tr>
      <w:tr w:rsidR="00C97253" w:rsidRPr="00B31F47" w14:paraId="03AEC06F" w14:textId="77777777" w:rsidTr="005A2338">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0D116B6B" w14:textId="4805DE20" w:rsidR="00C97253" w:rsidRPr="00B31F47" w:rsidRDefault="00AF2C71" w:rsidP="005A2338">
            <w:pPr>
              <w:jc w:val="center"/>
              <w:rPr>
                <w:rFonts w:ascii="Quattrocento Sans" w:hAnsi="Quattrocento Sans" w:cs="Arial"/>
                <w:lang w:val="es-ES_tradnl"/>
              </w:rPr>
            </w:pPr>
            <w:r>
              <w:rPr>
                <w:rFonts w:ascii="Quattrocento Sans" w:hAnsi="Quattrocento Sans" w:cs="Arial"/>
                <w:lang w:val="es-ES_tradnl"/>
              </w:rPr>
              <w:t>Apellido</w:t>
            </w:r>
          </w:p>
        </w:tc>
        <w:tc>
          <w:tcPr>
            <w:tcW w:w="1462" w:type="dxa"/>
            <w:tcBorders>
              <w:top w:val="single" w:sz="4" w:space="0" w:color="auto"/>
              <w:left w:val="single" w:sz="4" w:space="0" w:color="auto"/>
              <w:bottom w:val="single" w:sz="4" w:space="0" w:color="auto"/>
              <w:right w:val="single" w:sz="4" w:space="0" w:color="auto"/>
            </w:tcBorders>
            <w:vAlign w:val="center"/>
            <w:hideMark/>
          </w:tcPr>
          <w:p w14:paraId="70529114" w14:textId="6DD3A00C" w:rsidR="00C97253" w:rsidRPr="00B31F47" w:rsidRDefault="00AF2C71" w:rsidP="005A2338">
            <w:pPr>
              <w:jc w:val="center"/>
              <w:rPr>
                <w:rFonts w:ascii="Quattrocento Sans" w:hAnsi="Quattrocento Sans" w:cs="Arial"/>
                <w:lang w:val="es-ES_tradnl"/>
              </w:rPr>
            </w:pPr>
            <w:r w:rsidRPr="00B31F47">
              <w:rPr>
                <w:rFonts w:ascii="Quattrocento Sans" w:hAnsi="Quattrocento Sans" w:cs="Arial"/>
                <w:lang w:val="es-ES_tradnl"/>
              </w:rPr>
              <w:t>30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A94A8B9" w14:textId="776CC094" w:rsidR="00C97253" w:rsidRPr="00B31F47" w:rsidRDefault="00C97253" w:rsidP="005A2338">
            <w:pPr>
              <w:jc w:val="center"/>
              <w:rPr>
                <w:rFonts w:ascii="Quattrocento Sans" w:hAnsi="Quattrocento Sans" w:cs="Arial"/>
                <w:lang w:val="es-ES_tradnl"/>
              </w:rPr>
            </w:pPr>
            <w:r w:rsidRPr="00B31F47">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24198FCF" w14:textId="06F40B1F" w:rsidR="00C97253" w:rsidRPr="00B31F47" w:rsidRDefault="00C97253" w:rsidP="005A2338">
            <w:pPr>
              <w:jc w:val="center"/>
              <w:rPr>
                <w:rFonts w:ascii="Quattrocento Sans" w:hAnsi="Quattrocento Sans" w:cs="Arial"/>
              </w:rPr>
            </w:pPr>
            <w:r w:rsidRPr="00B31F47">
              <w:rPr>
                <w:rFonts w:ascii="Quattrocento Sans" w:hAnsi="Quattrocento Sans" w:cs="Arial"/>
              </w:rPr>
              <w:t xml:space="preserve">Almacena </w:t>
            </w:r>
            <w:r w:rsidR="00AF2C71" w:rsidRPr="00B31F47">
              <w:rPr>
                <w:rFonts w:ascii="Quattrocento Sans" w:hAnsi="Quattrocento Sans" w:cs="Arial"/>
              </w:rPr>
              <w:t xml:space="preserve">los </w:t>
            </w:r>
            <w:r w:rsidR="00AF2C71">
              <w:rPr>
                <w:rFonts w:ascii="Quattrocento Sans" w:hAnsi="Quattrocento Sans" w:cs="Arial"/>
              </w:rPr>
              <w:t>apellido</w:t>
            </w:r>
            <w:r w:rsidR="00AF2C71" w:rsidRPr="00B31F47">
              <w:rPr>
                <w:rFonts w:ascii="Quattrocento Sans" w:hAnsi="Quattrocento Sans" w:cs="Arial"/>
              </w:rPr>
              <w:t>s</w:t>
            </w:r>
            <w:r w:rsidRPr="00B31F47">
              <w:rPr>
                <w:rFonts w:ascii="Quattrocento Sans" w:hAnsi="Quattrocento Sans" w:cs="Arial"/>
              </w:rPr>
              <w:t xml:space="preserve"> del cliente</w:t>
            </w:r>
            <w:r w:rsidR="00AF2C71" w:rsidRPr="00B31F47">
              <w:rPr>
                <w:rFonts w:ascii="Quattrocento Sans" w:hAnsi="Quattrocento Sans" w:cs="Arial"/>
              </w:rPr>
              <w:t xml:space="preserve"> </w:t>
            </w:r>
          </w:p>
        </w:tc>
      </w:tr>
      <w:tr w:rsidR="00AF2C71" w:rsidRPr="00B31F47" w14:paraId="4061E2B0" w14:textId="77777777" w:rsidTr="00BE4009">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255E7376" w14:textId="3DB6D0CF" w:rsidR="00AF2C71" w:rsidRDefault="00AF2C71" w:rsidP="00AF2C71">
            <w:pPr>
              <w:jc w:val="center"/>
              <w:rPr>
                <w:rFonts w:ascii="Quattrocento Sans" w:hAnsi="Quattrocento Sans" w:cs="Arial"/>
                <w:lang w:val="es-ES_tradnl"/>
              </w:rPr>
            </w:pPr>
            <w:r>
              <w:rPr>
                <w:rFonts w:ascii="Quattrocento Sans" w:hAnsi="Quattrocento Sans" w:cs="Arial"/>
                <w:lang w:val="es-ES_tradnl"/>
              </w:rPr>
              <w:t>Correo</w:t>
            </w:r>
          </w:p>
        </w:tc>
        <w:tc>
          <w:tcPr>
            <w:tcW w:w="1462" w:type="dxa"/>
            <w:tcBorders>
              <w:top w:val="single" w:sz="4" w:space="0" w:color="auto"/>
              <w:left w:val="single" w:sz="4" w:space="0" w:color="auto"/>
              <w:bottom w:val="single" w:sz="4" w:space="0" w:color="auto"/>
              <w:right w:val="single" w:sz="4" w:space="0" w:color="auto"/>
            </w:tcBorders>
            <w:vAlign w:val="center"/>
          </w:tcPr>
          <w:p w14:paraId="33803E2D" w14:textId="1948A346" w:rsidR="00AF2C71" w:rsidRPr="00B31F47" w:rsidRDefault="00AF2C71" w:rsidP="00AF2C71">
            <w:pPr>
              <w:jc w:val="center"/>
              <w:rPr>
                <w:rFonts w:ascii="Quattrocento Sans" w:hAnsi="Quattrocento Sans" w:cs="Arial"/>
                <w:lang w:val="es-ES_tradnl"/>
              </w:rPr>
            </w:pPr>
            <w:r>
              <w:rPr>
                <w:rFonts w:ascii="Quattrocento Sans" w:hAnsi="Quattrocento Sans" w:cs="Arial"/>
                <w:lang w:val="es-ES_tradnl"/>
              </w:rPr>
              <w:t>40</w:t>
            </w:r>
          </w:p>
        </w:tc>
        <w:tc>
          <w:tcPr>
            <w:tcW w:w="1843" w:type="dxa"/>
            <w:tcBorders>
              <w:top w:val="single" w:sz="4" w:space="0" w:color="auto"/>
              <w:left w:val="single" w:sz="4" w:space="0" w:color="auto"/>
              <w:bottom w:val="single" w:sz="4" w:space="0" w:color="auto"/>
              <w:right w:val="single" w:sz="4" w:space="0" w:color="auto"/>
            </w:tcBorders>
            <w:vAlign w:val="center"/>
          </w:tcPr>
          <w:p w14:paraId="59DE02B0" w14:textId="017A35A7" w:rsidR="00AF2C71" w:rsidRPr="00B31F47" w:rsidRDefault="00AF2C71" w:rsidP="00AF2C71">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3519F893" w14:textId="54400192" w:rsidR="00AF2C71" w:rsidRPr="00B31F47" w:rsidRDefault="00AF2C71" w:rsidP="00AF2C71">
            <w:pPr>
              <w:jc w:val="center"/>
              <w:rPr>
                <w:rFonts w:ascii="Quattrocento Sans" w:hAnsi="Quattrocento Sans" w:cs="Arial"/>
              </w:rPr>
            </w:pPr>
            <w:r>
              <w:rPr>
                <w:rFonts w:ascii="Quattrocento Sans" w:hAnsi="Quattrocento Sans" w:cs="Arial"/>
              </w:rPr>
              <w:t>Almacena los correos de los clientes</w:t>
            </w:r>
          </w:p>
        </w:tc>
      </w:tr>
    </w:tbl>
    <w:p w14:paraId="7C0EEB95" w14:textId="77777777" w:rsidR="00B23E8F" w:rsidRPr="000072D4" w:rsidRDefault="00B23E8F" w:rsidP="00B23E8F">
      <w:pPr>
        <w:rPr>
          <w:rFonts w:ascii="Calibri" w:hAnsi="Calibri" w:cs="Calibri"/>
        </w:rPr>
      </w:pPr>
    </w:p>
    <w:p w14:paraId="19012FFB" w14:textId="77777777" w:rsidR="00B23E8F" w:rsidRPr="000072D4" w:rsidRDefault="00B23E8F" w:rsidP="00B23E8F">
      <w:pPr>
        <w:rPr>
          <w:rFonts w:ascii="Calibri" w:hAnsi="Calibri" w:cs="Calibri"/>
        </w:rPr>
      </w:pPr>
    </w:p>
    <w:p w14:paraId="0958C6C4" w14:textId="075962AC" w:rsidR="00AF2C71" w:rsidRPr="000072D4" w:rsidRDefault="00AF2C71" w:rsidP="00AF2C71">
      <w:pPr>
        <w:ind w:left="851"/>
        <w:jc w:val="both"/>
        <w:rPr>
          <w:rFonts w:ascii="Calibri" w:hAnsi="Calibri" w:cs="Book Antiqua"/>
          <w:i/>
        </w:rPr>
      </w:pPr>
      <w:r>
        <w:rPr>
          <w:rFonts w:ascii="Calibri" w:hAnsi="Calibri" w:cs="Book Antiqua"/>
          <w:i/>
        </w:rPr>
        <w:t>Tabla/ SUCURSALES</w:t>
      </w:r>
    </w:p>
    <w:tbl>
      <w:tblPr>
        <w:tblStyle w:val="Tablaconcuadrcula"/>
        <w:tblW w:w="10060" w:type="dxa"/>
        <w:tblLook w:val="04A0" w:firstRow="1" w:lastRow="0" w:firstColumn="1" w:lastColumn="0" w:noHBand="0" w:noVBand="1"/>
      </w:tblPr>
      <w:tblGrid>
        <w:gridCol w:w="2219"/>
        <w:gridCol w:w="1462"/>
        <w:gridCol w:w="1843"/>
        <w:gridCol w:w="4536"/>
      </w:tblGrid>
      <w:tr w:rsidR="00AF2C71" w:rsidRPr="00B31F47" w14:paraId="15A7F76E" w14:textId="77777777" w:rsidTr="00BE4009">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2DCE064D" w14:textId="77777777" w:rsidR="00AF2C71" w:rsidRPr="00B31F47" w:rsidRDefault="00AF2C71" w:rsidP="00BE4009">
            <w:pPr>
              <w:jc w:val="center"/>
              <w:rPr>
                <w:rFonts w:ascii="Quattrocento Sans" w:hAnsi="Quattrocento Sans" w:cs="Arial"/>
                <w:b/>
                <w:bCs/>
                <w:lang w:val="es-ES_tradnl"/>
              </w:rPr>
            </w:pPr>
            <w:r w:rsidRPr="00B31F47">
              <w:rPr>
                <w:rFonts w:ascii="Quattrocento Sans" w:hAnsi="Quattrocento Sans" w:cs="Arial"/>
                <w:b/>
                <w:bCs/>
                <w:lang w:val="es-ES_tradnl"/>
              </w:rPr>
              <w:t>Nombre</w:t>
            </w:r>
          </w:p>
        </w:tc>
        <w:tc>
          <w:tcPr>
            <w:tcW w:w="1462" w:type="dxa"/>
            <w:tcBorders>
              <w:top w:val="single" w:sz="4" w:space="0" w:color="auto"/>
              <w:left w:val="single" w:sz="4" w:space="0" w:color="auto"/>
              <w:bottom w:val="single" w:sz="4" w:space="0" w:color="auto"/>
              <w:right w:val="single" w:sz="4" w:space="0" w:color="auto"/>
            </w:tcBorders>
            <w:vAlign w:val="center"/>
            <w:hideMark/>
          </w:tcPr>
          <w:p w14:paraId="53D47B2F" w14:textId="77777777" w:rsidR="00AF2C71" w:rsidRPr="00B31F47" w:rsidRDefault="00AF2C71" w:rsidP="00BE4009">
            <w:pPr>
              <w:jc w:val="center"/>
              <w:rPr>
                <w:rFonts w:ascii="Quattrocento Sans" w:hAnsi="Quattrocento Sans" w:cs="Arial"/>
                <w:b/>
                <w:bCs/>
                <w:lang w:val="es-ES_tradnl"/>
              </w:rPr>
            </w:pPr>
            <w:r w:rsidRPr="00B31F47">
              <w:rPr>
                <w:rFonts w:ascii="Quattrocento Sans" w:hAnsi="Quattrocento Sans" w:cs="Arial"/>
                <w:b/>
                <w:bCs/>
                <w:lang w:val="es-ES_tradnl"/>
              </w:rPr>
              <w:t>Tamaño</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986914B" w14:textId="77777777" w:rsidR="00AF2C71" w:rsidRPr="00B31F47" w:rsidRDefault="00AF2C71" w:rsidP="00BE4009">
            <w:pPr>
              <w:jc w:val="center"/>
              <w:rPr>
                <w:rFonts w:ascii="Quattrocento Sans" w:hAnsi="Quattrocento Sans" w:cs="Arial"/>
                <w:b/>
                <w:bCs/>
                <w:lang w:val="es-ES_tradnl"/>
              </w:rPr>
            </w:pPr>
            <w:r w:rsidRPr="00B31F47">
              <w:rPr>
                <w:rFonts w:ascii="Quattrocento Sans" w:hAnsi="Quattrocento Sans" w:cs="Arial"/>
                <w:b/>
                <w:bCs/>
                <w:lang w:val="es-ES_tradnl"/>
              </w:rPr>
              <w:t>Tipo de dato</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A80AE34" w14:textId="77777777" w:rsidR="00AF2C71" w:rsidRPr="00B31F47" w:rsidRDefault="00AF2C71" w:rsidP="00BE4009">
            <w:pPr>
              <w:jc w:val="center"/>
              <w:rPr>
                <w:rFonts w:ascii="Quattrocento Sans" w:hAnsi="Quattrocento Sans" w:cs="Arial"/>
                <w:b/>
                <w:bCs/>
                <w:lang w:val="es-ES_tradnl"/>
              </w:rPr>
            </w:pPr>
            <w:r w:rsidRPr="00B31F47">
              <w:rPr>
                <w:rFonts w:ascii="Quattrocento Sans" w:hAnsi="Quattrocento Sans" w:cs="Arial"/>
                <w:b/>
                <w:bCs/>
                <w:lang w:val="es-ES_tradnl"/>
              </w:rPr>
              <w:t>Descripción</w:t>
            </w:r>
          </w:p>
        </w:tc>
      </w:tr>
      <w:tr w:rsidR="00AF2C71" w:rsidRPr="00B31F47" w14:paraId="257AE14B" w14:textId="77777777" w:rsidTr="00BE4009">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67CBF812" w14:textId="4ADE1559" w:rsidR="00AF2C71" w:rsidRPr="00B31F47" w:rsidRDefault="000A74BC" w:rsidP="00BE4009">
            <w:pPr>
              <w:jc w:val="center"/>
              <w:rPr>
                <w:rFonts w:ascii="Quattrocento Sans" w:hAnsi="Quattrocento Sans" w:cs="Arial"/>
                <w:lang w:val="es-ES_tradnl"/>
              </w:rPr>
            </w:pPr>
            <w:r>
              <w:rPr>
                <w:rFonts w:ascii="Quattrocento Sans" w:hAnsi="Quattrocento Sans" w:cs="Arial"/>
                <w:lang w:val="es-ES_tradnl"/>
              </w:rPr>
              <w:t>Sucursal</w:t>
            </w:r>
            <w:r w:rsidR="00AF2C71" w:rsidRPr="00B31F47">
              <w:rPr>
                <w:rFonts w:ascii="Quattrocento Sans" w:hAnsi="Quattrocento Sans" w:cs="Arial"/>
                <w:lang w:val="es-ES_tradnl"/>
              </w:rPr>
              <w:t>_id</w:t>
            </w:r>
          </w:p>
        </w:tc>
        <w:tc>
          <w:tcPr>
            <w:tcW w:w="1462" w:type="dxa"/>
            <w:tcBorders>
              <w:top w:val="single" w:sz="4" w:space="0" w:color="auto"/>
              <w:left w:val="single" w:sz="4" w:space="0" w:color="auto"/>
              <w:bottom w:val="single" w:sz="4" w:space="0" w:color="auto"/>
              <w:right w:val="single" w:sz="4" w:space="0" w:color="auto"/>
            </w:tcBorders>
            <w:vAlign w:val="center"/>
            <w:hideMark/>
          </w:tcPr>
          <w:p w14:paraId="16F8C4D3" w14:textId="77777777" w:rsidR="00AF2C71" w:rsidRPr="00B31F47" w:rsidRDefault="00AF2C71" w:rsidP="00BE4009">
            <w:pPr>
              <w:jc w:val="center"/>
              <w:rPr>
                <w:rFonts w:ascii="Quattrocento Sans" w:hAnsi="Quattrocento Sans" w:cs="Arial"/>
                <w:lang w:val="es-ES_tradnl"/>
              </w:rPr>
            </w:pPr>
            <w:r w:rsidRPr="00B31F47">
              <w:rPr>
                <w:rFonts w:ascii="Quattrocento Sans" w:hAnsi="Quattrocento Sans" w:cs="Arial"/>
                <w:lang w:val="es-ES_tradnl"/>
              </w:rPr>
              <w:t>10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0A396E9" w14:textId="77777777" w:rsidR="00AF2C71" w:rsidRPr="00B31F47" w:rsidRDefault="00AF2C71" w:rsidP="00BE4009">
            <w:pPr>
              <w:jc w:val="center"/>
              <w:rPr>
                <w:rFonts w:ascii="Quattrocento Sans" w:hAnsi="Quattrocento Sans" w:cs="Arial"/>
                <w:lang w:val="es-ES_tradnl"/>
              </w:rPr>
            </w:pPr>
            <w:r w:rsidRPr="00B31F47">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EE154B0" w14:textId="737C23D1" w:rsidR="00AF2C71" w:rsidRPr="00B31F47" w:rsidRDefault="00AF2C71" w:rsidP="00BE4009">
            <w:pPr>
              <w:jc w:val="center"/>
              <w:rPr>
                <w:rFonts w:ascii="Quattrocento Sans" w:hAnsi="Quattrocento Sans" w:cs="Arial"/>
                <w:lang w:val="es-ES_tradnl"/>
              </w:rPr>
            </w:pPr>
            <w:r w:rsidRPr="00B31F47">
              <w:rPr>
                <w:rFonts w:ascii="Quattrocento Sans" w:hAnsi="Quattrocento Sans" w:cs="Arial"/>
                <w:lang w:val="es-ES_tradnl"/>
              </w:rPr>
              <w:t xml:space="preserve">Almacena un identificador </w:t>
            </w:r>
            <w:r w:rsidR="000A74BC">
              <w:rPr>
                <w:rFonts w:ascii="Quattrocento Sans" w:hAnsi="Quattrocento Sans" w:cs="Arial"/>
                <w:lang w:val="es-ES_tradnl"/>
              </w:rPr>
              <w:t>por</w:t>
            </w:r>
            <w:r w:rsidRPr="00B31F47">
              <w:rPr>
                <w:rFonts w:ascii="Quattrocento Sans" w:hAnsi="Quattrocento Sans" w:cs="Arial"/>
                <w:lang w:val="es-ES_tradnl"/>
              </w:rPr>
              <w:t xml:space="preserve"> cada </w:t>
            </w:r>
            <w:r w:rsidR="000A74BC">
              <w:rPr>
                <w:rFonts w:ascii="Quattrocento Sans" w:hAnsi="Quattrocento Sans" w:cs="Arial"/>
                <w:lang w:val="es-ES_tradnl"/>
              </w:rPr>
              <w:t>sucursal registrada</w:t>
            </w:r>
            <w:r w:rsidRPr="00B31F47">
              <w:rPr>
                <w:rFonts w:ascii="Quattrocento Sans" w:hAnsi="Quattrocento Sans" w:cs="Arial"/>
                <w:lang w:val="es-ES_tradnl"/>
              </w:rPr>
              <w:t>.</w:t>
            </w:r>
          </w:p>
        </w:tc>
      </w:tr>
      <w:tr w:rsidR="00AF2C71" w:rsidRPr="00B31F47" w14:paraId="4B968342" w14:textId="77777777" w:rsidTr="00BE4009">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7621CFBC" w14:textId="2C9C08F4" w:rsidR="00AF2C71" w:rsidRPr="00B31F47" w:rsidRDefault="00AF2C71" w:rsidP="00BE4009">
            <w:pPr>
              <w:jc w:val="center"/>
              <w:rPr>
                <w:rFonts w:ascii="Quattrocento Sans" w:hAnsi="Quattrocento Sans" w:cs="Arial"/>
                <w:lang w:val="es-ES_tradnl"/>
              </w:rPr>
            </w:pPr>
            <w:r w:rsidRPr="00B31F47">
              <w:rPr>
                <w:rFonts w:ascii="Quattrocento Sans" w:hAnsi="Quattrocento Sans" w:cs="Arial"/>
                <w:lang w:val="es-ES_tradnl"/>
              </w:rPr>
              <w:t>Nombre</w:t>
            </w:r>
            <w:r w:rsidR="00CE2B5F">
              <w:rPr>
                <w:rFonts w:ascii="Quattrocento Sans" w:hAnsi="Quattrocento Sans" w:cs="Arial"/>
                <w:lang w:val="es-ES_tradnl"/>
              </w:rPr>
              <w:t>Agencia</w:t>
            </w:r>
          </w:p>
        </w:tc>
        <w:tc>
          <w:tcPr>
            <w:tcW w:w="1462" w:type="dxa"/>
            <w:tcBorders>
              <w:top w:val="single" w:sz="4" w:space="0" w:color="auto"/>
              <w:left w:val="single" w:sz="4" w:space="0" w:color="auto"/>
              <w:bottom w:val="single" w:sz="4" w:space="0" w:color="auto"/>
              <w:right w:val="single" w:sz="4" w:space="0" w:color="auto"/>
            </w:tcBorders>
            <w:vAlign w:val="center"/>
            <w:hideMark/>
          </w:tcPr>
          <w:p w14:paraId="0A2B692B" w14:textId="4426D24A" w:rsidR="00AF2C71" w:rsidRPr="00B31F47" w:rsidRDefault="00CE2B5F" w:rsidP="00BE4009">
            <w:pPr>
              <w:jc w:val="center"/>
              <w:rPr>
                <w:rFonts w:ascii="Quattrocento Sans" w:hAnsi="Quattrocento Sans" w:cs="Arial"/>
                <w:lang w:val="es-ES_tradnl"/>
              </w:rPr>
            </w:pPr>
            <w:r>
              <w:rPr>
                <w:rFonts w:ascii="Quattrocento Sans" w:hAnsi="Quattrocento Sans" w:cs="Arial"/>
                <w:lang w:val="es-ES_tradnl"/>
              </w:rPr>
              <w:t>4</w:t>
            </w:r>
            <w:r w:rsidR="00AF2C71" w:rsidRPr="00B31F47">
              <w:rPr>
                <w:rFonts w:ascii="Quattrocento Sans" w:hAnsi="Quattrocento Sans" w:cs="Arial"/>
                <w:lang w:val="es-ES_tradnl"/>
              </w:rPr>
              <w:t>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E6E527D" w14:textId="77777777" w:rsidR="00AF2C71" w:rsidRPr="00B31F47" w:rsidRDefault="00AF2C71" w:rsidP="00BE4009">
            <w:pPr>
              <w:jc w:val="center"/>
              <w:rPr>
                <w:rFonts w:ascii="Quattrocento Sans" w:hAnsi="Quattrocento Sans" w:cs="Arial"/>
                <w:lang w:val="es-ES_tradnl"/>
              </w:rPr>
            </w:pPr>
            <w:r w:rsidRPr="00B31F47">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295F6445" w14:textId="7D5A9EAD" w:rsidR="00AF2C71" w:rsidRPr="00B31F47" w:rsidRDefault="00AF2C71" w:rsidP="00BE4009">
            <w:pPr>
              <w:jc w:val="center"/>
              <w:rPr>
                <w:rFonts w:ascii="Quattrocento Sans" w:hAnsi="Quattrocento Sans" w:cs="Arial"/>
                <w:lang w:val="es-ES_tradnl"/>
              </w:rPr>
            </w:pPr>
            <w:r w:rsidRPr="00B31F47">
              <w:rPr>
                <w:rFonts w:ascii="Quattrocento Sans" w:hAnsi="Quattrocento Sans" w:cs="Arial"/>
              </w:rPr>
              <w:t xml:space="preserve">Almacena los nombres </w:t>
            </w:r>
            <w:r w:rsidR="00CE2B5F">
              <w:rPr>
                <w:rFonts w:ascii="Quattrocento Sans" w:hAnsi="Quattrocento Sans" w:cs="Arial"/>
              </w:rPr>
              <w:t>de las sucursales</w:t>
            </w:r>
            <w:r w:rsidR="00870A5F">
              <w:rPr>
                <w:rFonts w:ascii="Quattrocento Sans" w:hAnsi="Quattrocento Sans" w:cs="Arial"/>
              </w:rPr>
              <w:t>.</w:t>
            </w:r>
            <w:r w:rsidRPr="00B31F47">
              <w:rPr>
                <w:rFonts w:ascii="Quattrocento Sans" w:hAnsi="Quattrocento Sans" w:cs="Arial"/>
              </w:rPr>
              <w:t xml:space="preserve"> </w:t>
            </w:r>
          </w:p>
        </w:tc>
      </w:tr>
      <w:tr w:rsidR="00AF2C71" w:rsidRPr="00B31F47" w14:paraId="66359FD8" w14:textId="77777777" w:rsidTr="00BE4009">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68364CCC" w14:textId="525348F7" w:rsidR="00AF2C71" w:rsidRPr="00B31F47" w:rsidRDefault="00CE2B5F" w:rsidP="00BE4009">
            <w:pPr>
              <w:jc w:val="center"/>
              <w:rPr>
                <w:rFonts w:ascii="Quattrocento Sans" w:hAnsi="Quattrocento Sans" w:cs="Arial"/>
                <w:lang w:val="es-ES_tradnl"/>
              </w:rPr>
            </w:pPr>
            <w:r>
              <w:rPr>
                <w:rFonts w:ascii="Quattrocento Sans" w:hAnsi="Quattrocento Sans" w:cs="Arial"/>
                <w:lang w:val="es-ES_tradnl"/>
              </w:rPr>
              <w:t>Ubicacion</w:t>
            </w:r>
          </w:p>
        </w:tc>
        <w:tc>
          <w:tcPr>
            <w:tcW w:w="1462" w:type="dxa"/>
            <w:tcBorders>
              <w:top w:val="single" w:sz="4" w:space="0" w:color="auto"/>
              <w:left w:val="single" w:sz="4" w:space="0" w:color="auto"/>
              <w:bottom w:val="single" w:sz="4" w:space="0" w:color="auto"/>
              <w:right w:val="single" w:sz="4" w:space="0" w:color="auto"/>
            </w:tcBorders>
            <w:vAlign w:val="center"/>
            <w:hideMark/>
          </w:tcPr>
          <w:p w14:paraId="062D1570" w14:textId="632E2183" w:rsidR="00AF2C71" w:rsidRPr="00B31F47" w:rsidRDefault="00CE2B5F" w:rsidP="00BE4009">
            <w:pPr>
              <w:jc w:val="center"/>
              <w:rPr>
                <w:rFonts w:ascii="Quattrocento Sans" w:hAnsi="Quattrocento Sans" w:cs="Arial"/>
                <w:lang w:val="es-ES_tradnl"/>
              </w:rPr>
            </w:pPr>
            <w:r>
              <w:rPr>
                <w:rFonts w:ascii="Quattrocento Sans" w:hAnsi="Quattrocento Sans" w:cs="Arial"/>
                <w:lang w:val="es-ES_tradnl"/>
              </w:rPr>
              <w:t>55</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A9C2FAD" w14:textId="77777777" w:rsidR="00AF2C71" w:rsidRPr="00B31F47" w:rsidRDefault="00AF2C71" w:rsidP="00BE4009">
            <w:pPr>
              <w:jc w:val="center"/>
              <w:rPr>
                <w:rFonts w:ascii="Quattrocento Sans" w:hAnsi="Quattrocento Sans" w:cs="Arial"/>
                <w:lang w:val="es-ES_tradnl"/>
              </w:rPr>
            </w:pPr>
            <w:r w:rsidRPr="00B31F47">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24DDA5FD" w14:textId="18865D3E" w:rsidR="00AF2C71" w:rsidRPr="00B31F47" w:rsidRDefault="00AF2C71" w:rsidP="00BE4009">
            <w:pPr>
              <w:jc w:val="center"/>
              <w:rPr>
                <w:rFonts w:ascii="Quattrocento Sans" w:hAnsi="Quattrocento Sans" w:cs="Arial"/>
              </w:rPr>
            </w:pPr>
            <w:r w:rsidRPr="00B31F47">
              <w:rPr>
                <w:rFonts w:ascii="Quattrocento Sans" w:hAnsi="Quattrocento Sans" w:cs="Arial"/>
              </w:rPr>
              <w:t xml:space="preserve">Almacena </w:t>
            </w:r>
            <w:r w:rsidR="00CE2B5F">
              <w:rPr>
                <w:rFonts w:ascii="Quattrocento Sans" w:hAnsi="Quattrocento Sans" w:cs="Arial"/>
              </w:rPr>
              <w:t xml:space="preserve">las ubicaciones </w:t>
            </w:r>
            <w:r w:rsidR="00870A5F">
              <w:rPr>
                <w:rFonts w:ascii="Quattrocento Sans" w:hAnsi="Quattrocento Sans" w:cs="Arial"/>
              </w:rPr>
              <w:t>de las sucursales.</w:t>
            </w:r>
            <w:r w:rsidRPr="00B31F47">
              <w:rPr>
                <w:rFonts w:ascii="Quattrocento Sans" w:hAnsi="Quattrocento Sans" w:cs="Arial"/>
              </w:rPr>
              <w:t xml:space="preserve"> </w:t>
            </w:r>
            <w:r w:rsidR="00870A5F">
              <w:rPr>
                <w:rFonts w:ascii="Quattrocento Sans" w:hAnsi="Quattrocento Sans" w:cs="Arial"/>
              </w:rPr>
              <w:t>.</w:t>
            </w:r>
          </w:p>
        </w:tc>
      </w:tr>
      <w:tr w:rsidR="00AF2C71" w:rsidRPr="00B31F47" w14:paraId="20DE5FDC" w14:textId="77777777" w:rsidTr="00BE4009">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3241FF81" w14:textId="77777777" w:rsidR="00AF2C71" w:rsidRDefault="00AF2C71" w:rsidP="00BE4009">
            <w:pPr>
              <w:jc w:val="center"/>
              <w:rPr>
                <w:rFonts w:ascii="Quattrocento Sans" w:hAnsi="Quattrocento Sans" w:cs="Arial"/>
                <w:lang w:val="es-ES_tradnl"/>
              </w:rPr>
            </w:pPr>
            <w:r>
              <w:rPr>
                <w:rFonts w:ascii="Quattrocento Sans" w:hAnsi="Quattrocento Sans" w:cs="Arial"/>
                <w:lang w:val="es-ES_tradnl"/>
              </w:rPr>
              <w:t>Correo</w:t>
            </w:r>
          </w:p>
        </w:tc>
        <w:tc>
          <w:tcPr>
            <w:tcW w:w="1462" w:type="dxa"/>
            <w:tcBorders>
              <w:top w:val="single" w:sz="4" w:space="0" w:color="auto"/>
              <w:left w:val="single" w:sz="4" w:space="0" w:color="auto"/>
              <w:bottom w:val="single" w:sz="4" w:space="0" w:color="auto"/>
              <w:right w:val="single" w:sz="4" w:space="0" w:color="auto"/>
            </w:tcBorders>
            <w:vAlign w:val="center"/>
          </w:tcPr>
          <w:p w14:paraId="28F3D021" w14:textId="77777777" w:rsidR="00AF2C71" w:rsidRPr="00B31F47" w:rsidRDefault="00AF2C71" w:rsidP="00BE4009">
            <w:pPr>
              <w:jc w:val="center"/>
              <w:rPr>
                <w:rFonts w:ascii="Quattrocento Sans" w:hAnsi="Quattrocento Sans" w:cs="Arial"/>
                <w:lang w:val="es-ES_tradnl"/>
              </w:rPr>
            </w:pPr>
            <w:r>
              <w:rPr>
                <w:rFonts w:ascii="Quattrocento Sans" w:hAnsi="Quattrocento Sans" w:cs="Arial"/>
                <w:lang w:val="es-ES_tradnl"/>
              </w:rPr>
              <w:t>40</w:t>
            </w:r>
          </w:p>
        </w:tc>
        <w:tc>
          <w:tcPr>
            <w:tcW w:w="1843" w:type="dxa"/>
            <w:tcBorders>
              <w:top w:val="single" w:sz="4" w:space="0" w:color="auto"/>
              <w:left w:val="single" w:sz="4" w:space="0" w:color="auto"/>
              <w:bottom w:val="single" w:sz="4" w:space="0" w:color="auto"/>
              <w:right w:val="single" w:sz="4" w:space="0" w:color="auto"/>
            </w:tcBorders>
            <w:vAlign w:val="center"/>
          </w:tcPr>
          <w:p w14:paraId="2C845AC8" w14:textId="77777777" w:rsidR="00AF2C71" w:rsidRPr="00B31F47" w:rsidRDefault="00AF2C71" w:rsidP="00BE4009">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6C9B677F" w14:textId="7033C967" w:rsidR="00AF2C71" w:rsidRPr="00B31F47" w:rsidRDefault="00AF2C71" w:rsidP="00BE4009">
            <w:pPr>
              <w:jc w:val="center"/>
              <w:rPr>
                <w:rFonts w:ascii="Quattrocento Sans" w:hAnsi="Quattrocento Sans" w:cs="Arial"/>
              </w:rPr>
            </w:pPr>
            <w:r>
              <w:rPr>
                <w:rFonts w:ascii="Quattrocento Sans" w:hAnsi="Quattrocento Sans" w:cs="Arial"/>
              </w:rPr>
              <w:t xml:space="preserve">Almacena los correos de </w:t>
            </w:r>
            <w:r w:rsidR="00870A5F">
              <w:rPr>
                <w:rFonts w:ascii="Quattrocento Sans" w:hAnsi="Quattrocento Sans" w:cs="Arial"/>
              </w:rPr>
              <w:t>las sucursales</w:t>
            </w:r>
          </w:p>
        </w:tc>
      </w:tr>
      <w:tr w:rsidR="00870A5F" w:rsidRPr="00B31F47" w14:paraId="4A55218E" w14:textId="77777777" w:rsidTr="006F2141">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607DF5A9" w14:textId="1E0912C7" w:rsidR="00870A5F" w:rsidRDefault="00496230" w:rsidP="006F2141">
            <w:pPr>
              <w:jc w:val="center"/>
              <w:rPr>
                <w:rFonts w:ascii="Quattrocento Sans" w:hAnsi="Quattrocento Sans" w:cs="Arial"/>
                <w:lang w:val="es-ES_tradnl"/>
              </w:rPr>
            </w:pPr>
            <w:r>
              <w:rPr>
                <w:rFonts w:ascii="Quattrocento Sans" w:hAnsi="Quattrocento Sans" w:cs="Arial"/>
                <w:lang w:val="es-ES_tradnl"/>
              </w:rPr>
              <w:t>Telefono</w:t>
            </w:r>
          </w:p>
        </w:tc>
        <w:tc>
          <w:tcPr>
            <w:tcW w:w="1462" w:type="dxa"/>
            <w:tcBorders>
              <w:top w:val="single" w:sz="4" w:space="0" w:color="auto"/>
              <w:left w:val="single" w:sz="4" w:space="0" w:color="auto"/>
              <w:bottom w:val="single" w:sz="4" w:space="0" w:color="auto"/>
              <w:right w:val="single" w:sz="4" w:space="0" w:color="auto"/>
            </w:tcBorders>
            <w:vAlign w:val="center"/>
          </w:tcPr>
          <w:p w14:paraId="5B462DC8" w14:textId="4DFC315A" w:rsidR="00870A5F" w:rsidRDefault="00496230" w:rsidP="006F2141">
            <w:pPr>
              <w:jc w:val="center"/>
              <w:rPr>
                <w:rFonts w:ascii="Quattrocento Sans" w:hAnsi="Quattrocento Sans" w:cs="Arial"/>
                <w:lang w:val="es-ES_tradnl"/>
              </w:rPr>
            </w:pPr>
            <w:r>
              <w:rPr>
                <w:rFonts w:ascii="Quattrocento Sans" w:hAnsi="Quattrocento Sans" w:cs="Arial"/>
                <w:lang w:val="es-ES_tradnl"/>
              </w:rPr>
              <w:t>10</w:t>
            </w:r>
          </w:p>
        </w:tc>
        <w:tc>
          <w:tcPr>
            <w:tcW w:w="1843" w:type="dxa"/>
            <w:tcBorders>
              <w:top w:val="single" w:sz="4" w:space="0" w:color="auto"/>
              <w:left w:val="single" w:sz="4" w:space="0" w:color="auto"/>
              <w:bottom w:val="single" w:sz="4" w:space="0" w:color="auto"/>
              <w:right w:val="single" w:sz="4" w:space="0" w:color="auto"/>
            </w:tcBorders>
            <w:vAlign w:val="center"/>
          </w:tcPr>
          <w:p w14:paraId="2E57463F" w14:textId="7E03DF10" w:rsidR="00870A5F" w:rsidRDefault="00496230" w:rsidP="006F2141">
            <w:pPr>
              <w:jc w:val="center"/>
              <w:rPr>
                <w:rFonts w:ascii="Quattrocento Sans" w:hAnsi="Quattrocento Sans" w:cs="Arial"/>
                <w:lang w:val="es-ES_tradnl"/>
              </w:rPr>
            </w:pPr>
            <w:r>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tcPr>
          <w:p w14:paraId="652EAAA3" w14:textId="22093FC1" w:rsidR="00870A5F" w:rsidRDefault="00AD3293" w:rsidP="006F2141">
            <w:pPr>
              <w:jc w:val="center"/>
              <w:rPr>
                <w:rFonts w:ascii="Quattrocento Sans" w:hAnsi="Quattrocento Sans" w:cs="Arial"/>
              </w:rPr>
            </w:pPr>
            <w:r>
              <w:rPr>
                <w:rFonts w:ascii="Quattrocento Sans" w:hAnsi="Quattrocento Sans" w:cs="Arial"/>
              </w:rPr>
              <w:t>Almacena los teléfono de las sucursales.</w:t>
            </w:r>
          </w:p>
        </w:tc>
      </w:tr>
    </w:tbl>
    <w:p w14:paraId="45C09320" w14:textId="77777777" w:rsidR="00AF2C71" w:rsidRDefault="00AF2C71" w:rsidP="00B23E8F">
      <w:pPr>
        <w:rPr>
          <w:rFonts w:ascii="Calibri" w:hAnsi="Calibri" w:cs="Calibri"/>
        </w:rPr>
      </w:pPr>
    </w:p>
    <w:p w14:paraId="3AE054AB" w14:textId="285182A2" w:rsidR="00C54214" w:rsidRPr="000072D4" w:rsidRDefault="00C54214" w:rsidP="00C54214">
      <w:pPr>
        <w:ind w:left="851"/>
        <w:jc w:val="both"/>
        <w:rPr>
          <w:rFonts w:ascii="Calibri" w:hAnsi="Calibri" w:cs="Book Antiqua"/>
          <w:i/>
        </w:rPr>
      </w:pPr>
      <w:r>
        <w:rPr>
          <w:rFonts w:ascii="Calibri" w:hAnsi="Calibri" w:cs="Book Antiqua"/>
          <w:i/>
        </w:rPr>
        <w:t>Tabla/ RESERVAS</w:t>
      </w:r>
    </w:p>
    <w:tbl>
      <w:tblPr>
        <w:tblStyle w:val="Tablaconcuadrcula"/>
        <w:tblW w:w="10060" w:type="dxa"/>
        <w:tblLook w:val="04A0" w:firstRow="1" w:lastRow="0" w:firstColumn="1" w:lastColumn="0" w:noHBand="0" w:noVBand="1"/>
      </w:tblPr>
      <w:tblGrid>
        <w:gridCol w:w="2219"/>
        <w:gridCol w:w="1462"/>
        <w:gridCol w:w="1843"/>
        <w:gridCol w:w="4536"/>
      </w:tblGrid>
      <w:tr w:rsidR="00C54214" w:rsidRPr="00B31F47" w14:paraId="797DC26F" w14:textId="77777777" w:rsidTr="002C5BE9">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4B1CF126" w14:textId="77777777" w:rsidR="00C54214" w:rsidRPr="00B31F47" w:rsidRDefault="00C54214" w:rsidP="002C5BE9">
            <w:pPr>
              <w:jc w:val="center"/>
              <w:rPr>
                <w:rFonts w:ascii="Quattrocento Sans" w:hAnsi="Quattrocento Sans" w:cs="Arial"/>
                <w:b/>
                <w:bCs/>
                <w:lang w:val="es-ES_tradnl"/>
              </w:rPr>
            </w:pPr>
            <w:r w:rsidRPr="00B31F47">
              <w:rPr>
                <w:rFonts w:ascii="Quattrocento Sans" w:hAnsi="Quattrocento Sans" w:cs="Arial"/>
                <w:b/>
                <w:bCs/>
                <w:lang w:val="es-ES_tradnl"/>
              </w:rPr>
              <w:t>Nombre</w:t>
            </w:r>
          </w:p>
        </w:tc>
        <w:tc>
          <w:tcPr>
            <w:tcW w:w="1462" w:type="dxa"/>
            <w:tcBorders>
              <w:top w:val="single" w:sz="4" w:space="0" w:color="auto"/>
              <w:left w:val="single" w:sz="4" w:space="0" w:color="auto"/>
              <w:bottom w:val="single" w:sz="4" w:space="0" w:color="auto"/>
              <w:right w:val="single" w:sz="4" w:space="0" w:color="auto"/>
            </w:tcBorders>
            <w:vAlign w:val="center"/>
            <w:hideMark/>
          </w:tcPr>
          <w:p w14:paraId="305C0E28" w14:textId="77777777" w:rsidR="00C54214" w:rsidRPr="00B31F47" w:rsidRDefault="00C54214" w:rsidP="002C5BE9">
            <w:pPr>
              <w:jc w:val="center"/>
              <w:rPr>
                <w:rFonts w:ascii="Quattrocento Sans" w:hAnsi="Quattrocento Sans" w:cs="Arial"/>
                <w:b/>
                <w:bCs/>
                <w:lang w:val="es-ES_tradnl"/>
              </w:rPr>
            </w:pPr>
            <w:r w:rsidRPr="00B31F47">
              <w:rPr>
                <w:rFonts w:ascii="Quattrocento Sans" w:hAnsi="Quattrocento Sans" w:cs="Arial"/>
                <w:b/>
                <w:bCs/>
                <w:lang w:val="es-ES_tradnl"/>
              </w:rPr>
              <w:t>Tamaño</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697D5B8" w14:textId="77777777" w:rsidR="00C54214" w:rsidRPr="00B31F47" w:rsidRDefault="00C54214" w:rsidP="002C5BE9">
            <w:pPr>
              <w:jc w:val="center"/>
              <w:rPr>
                <w:rFonts w:ascii="Quattrocento Sans" w:hAnsi="Quattrocento Sans" w:cs="Arial"/>
                <w:b/>
                <w:bCs/>
                <w:lang w:val="es-ES_tradnl"/>
              </w:rPr>
            </w:pPr>
            <w:r w:rsidRPr="00B31F47">
              <w:rPr>
                <w:rFonts w:ascii="Quattrocento Sans" w:hAnsi="Quattrocento Sans" w:cs="Arial"/>
                <w:b/>
                <w:bCs/>
                <w:lang w:val="es-ES_tradnl"/>
              </w:rPr>
              <w:t>Tipo de dato</w:t>
            </w:r>
          </w:p>
        </w:tc>
        <w:tc>
          <w:tcPr>
            <w:tcW w:w="4536" w:type="dxa"/>
            <w:tcBorders>
              <w:top w:val="single" w:sz="4" w:space="0" w:color="auto"/>
              <w:left w:val="single" w:sz="4" w:space="0" w:color="auto"/>
              <w:bottom w:val="single" w:sz="4" w:space="0" w:color="auto"/>
              <w:right w:val="single" w:sz="4" w:space="0" w:color="auto"/>
            </w:tcBorders>
            <w:vAlign w:val="center"/>
            <w:hideMark/>
          </w:tcPr>
          <w:p w14:paraId="19EECEBC" w14:textId="77777777" w:rsidR="00C54214" w:rsidRPr="00B31F47" w:rsidRDefault="00C54214" w:rsidP="002C5BE9">
            <w:pPr>
              <w:jc w:val="center"/>
              <w:rPr>
                <w:rFonts w:ascii="Quattrocento Sans" w:hAnsi="Quattrocento Sans" w:cs="Arial"/>
                <w:b/>
                <w:bCs/>
                <w:lang w:val="es-ES_tradnl"/>
              </w:rPr>
            </w:pPr>
            <w:r w:rsidRPr="00B31F47">
              <w:rPr>
                <w:rFonts w:ascii="Quattrocento Sans" w:hAnsi="Quattrocento Sans" w:cs="Arial"/>
                <w:b/>
                <w:bCs/>
                <w:lang w:val="es-ES_tradnl"/>
              </w:rPr>
              <w:t>Descripción</w:t>
            </w:r>
          </w:p>
        </w:tc>
      </w:tr>
      <w:tr w:rsidR="00C54214" w:rsidRPr="00B31F47" w14:paraId="499D20B3" w14:textId="77777777" w:rsidTr="002C5BE9">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689908BE" w14:textId="2FACDDE3" w:rsidR="00C54214" w:rsidRPr="00B31F47" w:rsidRDefault="0028162F" w:rsidP="002C5BE9">
            <w:pPr>
              <w:jc w:val="center"/>
              <w:rPr>
                <w:rFonts w:ascii="Quattrocento Sans" w:hAnsi="Quattrocento Sans" w:cs="Arial"/>
                <w:lang w:val="es-ES_tradnl"/>
              </w:rPr>
            </w:pPr>
            <w:r>
              <w:rPr>
                <w:rFonts w:ascii="Quattrocento Sans" w:hAnsi="Quattrocento Sans" w:cs="Arial"/>
                <w:lang w:val="es-ES_tradnl"/>
              </w:rPr>
              <w:t>Reservas_id</w:t>
            </w:r>
          </w:p>
        </w:tc>
        <w:tc>
          <w:tcPr>
            <w:tcW w:w="1462" w:type="dxa"/>
            <w:tcBorders>
              <w:top w:val="single" w:sz="4" w:space="0" w:color="auto"/>
              <w:left w:val="single" w:sz="4" w:space="0" w:color="auto"/>
              <w:bottom w:val="single" w:sz="4" w:space="0" w:color="auto"/>
              <w:right w:val="single" w:sz="4" w:space="0" w:color="auto"/>
            </w:tcBorders>
            <w:vAlign w:val="center"/>
            <w:hideMark/>
          </w:tcPr>
          <w:p w14:paraId="51F15AEE" w14:textId="77777777" w:rsidR="00C54214" w:rsidRPr="00B31F47" w:rsidRDefault="00C54214" w:rsidP="002C5BE9">
            <w:pPr>
              <w:jc w:val="center"/>
              <w:rPr>
                <w:rFonts w:ascii="Quattrocento Sans" w:hAnsi="Quattrocento Sans" w:cs="Arial"/>
                <w:lang w:val="es-ES_tradnl"/>
              </w:rPr>
            </w:pPr>
            <w:r w:rsidRPr="00B31F47">
              <w:rPr>
                <w:rFonts w:ascii="Quattrocento Sans" w:hAnsi="Quattrocento Sans" w:cs="Arial"/>
                <w:lang w:val="es-ES_tradnl"/>
              </w:rPr>
              <w:t>10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33A4A9B" w14:textId="77777777" w:rsidR="00C54214" w:rsidRPr="00B31F47" w:rsidRDefault="00C54214" w:rsidP="002C5BE9">
            <w:pPr>
              <w:jc w:val="center"/>
              <w:rPr>
                <w:rFonts w:ascii="Quattrocento Sans" w:hAnsi="Quattrocento Sans" w:cs="Arial"/>
                <w:lang w:val="es-ES_tradnl"/>
              </w:rPr>
            </w:pPr>
            <w:r w:rsidRPr="00B31F47">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E4CF698" w14:textId="074233D7" w:rsidR="00C54214" w:rsidRPr="00B31F47" w:rsidRDefault="00C54214" w:rsidP="002C5BE9">
            <w:pPr>
              <w:jc w:val="center"/>
              <w:rPr>
                <w:rFonts w:ascii="Quattrocento Sans" w:hAnsi="Quattrocento Sans" w:cs="Arial"/>
                <w:lang w:val="es-ES_tradnl"/>
              </w:rPr>
            </w:pPr>
            <w:r w:rsidRPr="00B31F47">
              <w:rPr>
                <w:rFonts w:ascii="Quattrocento Sans" w:hAnsi="Quattrocento Sans" w:cs="Arial"/>
                <w:lang w:val="es-ES_tradnl"/>
              </w:rPr>
              <w:t xml:space="preserve">Almacena un identificador </w:t>
            </w:r>
            <w:r>
              <w:rPr>
                <w:rFonts w:ascii="Quattrocento Sans" w:hAnsi="Quattrocento Sans" w:cs="Arial"/>
                <w:lang w:val="es-ES_tradnl"/>
              </w:rPr>
              <w:t xml:space="preserve">por cada </w:t>
            </w:r>
            <w:r w:rsidR="0028162F">
              <w:rPr>
                <w:rFonts w:ascii="Quattrocento Sans" w:hAnsi="Quattrocento Sans" w:cs="Arial"/>
                <w:lang w:val="es-ES_tradnl"/>
              </w:rPr>
              <w:t xml:space="preserve">reserva </w:t>
            </w:r>
            <w:r w:rsidR="006D1811">
              <w:rPr>
                <w:rFonts w:ascii="Quattrocento Sans" w:hAnsi="Quattrocento Sans" w:cs="Arial"/>
                <w:lang w:val="es-ES_tradnl"/>
              </w:rPr>
              <w:t>registrada</w:t>
            </w:r>
            <w:r>
              <w:rPr>
                <w:rFonts w:ascii="Quattrocento Sans" w:hAnsi="Quattrocento Sans" w:cs="Arial"/>
                <w:lang w:val="es-ES_tradnl"/>
              </w:rPr>
              <w:t>.</w:t>
            </w:r>
          </w:p>
        </w:tc>
      </w:tr>
      <w:tr w:rsidR="00C54214" w:rsidRPr="00B31F47" w14:paraId="759072E1" w14:textId="77777777" w:rsidTr="002C5BE9">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2BFC5A0E" w14:textId="481BCB15" w:rsidR="00C54214" w:rsidRPr="00B31F47" w:rsidRDefault="006D1811" w:rsidP="002C5BE9">
            <w:pPr>
              <w:jc w:val="center"/>
              <w:rPr>
                <w:rFonts w:ascii="Quattrocento Sans" w:hAnsi="Quattrocento Sans" w:cs="Arial"/>
                <w:lang w:val="es-ES_tradnl"/>
              </w:rPr>
            </w:pPr>
            <w:r>
              <w:rPr>
                <w:rFonts w:ascii="Quattrocento Sans" w:hAnsi="Quattrocento Sans" w:cs="Arial"/>
                <w:lang w:val="es-ES_tradnl"/>
              </w:rPr>
              <w:t>Nombre</w:t>
            </w:r>
          </w:p>
        </w:tc>
        <w:tc>
          <w:tcPr>
            <w:tcW w:w="1462" w:type="dxa"/>
            <w:tcBorders>
              <w:top w:val="single" w:sz="4" w:space="0" w:color="auto"/>
              <w:left w:val="single" w:sz="4" w:space="0" w:color="auto"/>
              <w:bottom w:val="single" w:sz="4" w:space="0" w:color="auto"/>
              <w:right w:val="single" w:sz="4" w:space="0" w:color="auto"/>
            </w:tcBorders>
            <w:vAlign w:val="center"/>
            <w:hideMark/>
          </w:tcPr>
          <w:p w14:paraId="0B179B90" w14:textId="77777777" w:rsidR="00C54214" w:rsidRPr="00B31F47" w:rsidRDefault="00C54214" w:rsidP="002C5BE9">
            <w:pPr>
              <w:jc w:val="center"/>
              <w:rPr>
                <w:rFonts w:ascii="Quattrocento Sans" w:hAnsi="Quattrocento Sans" w:cs="Arial"/>
                <w:lang w:val="es-ES_tradnl"/>
              </w:rPr>
            </w:pPr>
            <w:r>
              <w:rPr>
                <w:rFonts w:ascii="Quattrocento Sans" w:hAnsi="Quattrocento Sans" w:cs="Arial"/>
                <w:lang w:val="es-ES_tradnl"/>
              </w:rPr>
              <w:t>4</w:t>
            </w:r>
            <w:r w:rsidRPr="00B31F47">
              <w:rPr>
                <w:rFonts w:ascii="Quattrocento Sans" w:hAnsi="Quattrocento Sans" w:cs="Arial"/>
                <w:lang w:val="es-ES_tradnl"/>
              </w:rPr>
              <w:t>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3B799F0" w14:textId="77777777" w:rsidR="00C54214" w:rsidRPr="00B31F47" w:rsidRDefault="00C54214" w:rsidP="002C5BE9">
            <w:pPr>
              <w:jc w:val="center"/>
              <w:rPr>
                <w:rFonts w:ascii="Quattrocento Sans" w:hAnsi="Quattrocento Sans" w:cs="Arial"/>
                <w:lang w:val="es-ES_tradnl"/>
              </w:rPr>
            </w:pPr>
            <w:r w:rsidRPr="00B31F47">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5994F9F" w14:textId="6F3A5126" w:rsidR="00C54214" w:rsidRPr="00B31F47" w:rsidRDefault="00C54214" w:rsidP="002C5BE9">
            <w:pPr>
              <w:jc w:val="center"/>
              <w:rPr>
                <w:rFonts w:ascii="Quattrocento Sans" w:hAnsi="Quattrocento Sans" w:cs="Arial"/>
                <w:lang w:val="es-ES_tradnl"/>
              </w:rPr>
            </w:pPr>
            <w:r w:rsidRPr="00B31F47">
              <w:rPr>
                <w:rFonts w:ascii="Quattrocento Sans" w:hAnsi="Quattrocento Sans" w:cs="Arial"/>
              </w:rPr>
              <w:t xml:space="preserve">Almacena los nombres </w:t>
            </w:r>
            <w:r>
              <w:rPr>
                <w:rFonts w:ascii="Quattrocento Sans" w:hAnsi="Quattrocento Sans" w:cs="Arial"/>
              </w:rPr>
              <w:t xml:space="preserve">de las </w:t>
            </w:r>
            <w:r w:rsidR="006D1811">
              <w:rPr>
                <w:rFonts w:ascii="Quattrocento Sans" w:hAnsi="Quattrocento Sans" w:cs="Arial"/>
              </w:rPr>
              <w:t>reservas</w:t>
            </w:r>
            <w:r>
              <w:rPr>
                <w:rFonts w:ascii="Quattrocento Sans" w:hAnsi="Quattrocento Sans" w:cs="Arial"/>
              </w:rPr>
              <w:t>.</w:t>
            </w:r>
            <w:r w:rsidRPr="00B31F47">
              <w:rPr>
                <w:rFonts w:ascii="Quattrocento Sans" w:hAnsi="Quattrocento Sans" w:cs="Arial"/>
              </w:rPr>
              <w:t xml:space="preserve"> </w:t>
            </w:r>
          </w:p>
        </w:tc>
      </w:tr>
      <w:tr w:rsidR="00C54214" w:rsidRPr="00B31F47" w14:paraId="05B8A0E6" w14:textId="77777777" w:rsidTr="002C5BE9">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41942610" w14:textId="35FD5C6A" w:rsidR="00C54214" w:rsidRPr="00B31F47" w:rsidRDefault="006D1811" w:rsidP="002C5BE9">
            <w:pPr>
              <w:jc w:val="center"/>
              <w:rPr>
                <w:rFonts w:ascii="Quattrocento Sans" w:hAnsi="Quattrocento Sans" w:cs="Arial"/>
                <w:lang w:val="es-ES_tradnl"/>
              </w:rPr>
            </w:pPr>
            <w:r>
              <w:rPr>
                <w:rFonts w:ascii="Quattrocento Sans" w:hAnsi="Quattrocento Sans" w:cs="Arial"/>
                <w:lang w:val="es-ES_tradnl"/>
              </w:rPr>
              <w:t>hora</w:t>
            </w:r>
          </w:p>
        </w:tc>
        <w:tc>
          <w:tcPr>
            <w:tcW w:w="1462" w:type="dxa"/>
            <w:tcBorders>
              <w:top w:val="single" w:sz="4" w:space="0" w:color="auto"/>
              <w:left w:val="single" w:sz="4" w:space="0" w:color="auto"/>
              <w:bottom w:val="single" w:sz="4" w:space="0" w:color="auto"/>
              <w:right w:val="single" w:sz="4" w:space="0" w:color="auto"/>
            </w:tcBorders>
            <w:vAlign w:val="center"/>
            <w:hideMark/>
          </w:tcPr>
          <w:p w14:paraId="6B850542" w14:textId="5FC622F1" w:rsidR="00C54214" w:rsidRPr="00B31F47" w:rsidRDefault="006D1811" w:rsidP="002C5BE9">
            <w:pPr>
              <w:jc w:val="center"/>
              <w:rPr>
                <w:rFonts w:ascii="Quattrocento Sans" w:hAnsi="Quattrocento Sans" w:cs="Arial"/>
                <w:lang w:val="es-ES_tradnl"/>
              </w:rPr>
            </w:pPr>
            <w:r>
              <w:rPr>
                <w:rFonts w:ascii="Quattrocento Sans" w:hAnsi="Quattrocento Sans" w:cs="Arial"/>
                <w:lang w:val="es-ES_tradnl"/>
              </w:rPr>
              <w:t>25</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9279FD2" w14:textId="77777777" w:rsidR="00C54214" w:rsidRPr="00B31F47" w:rsidRDefault="00C54214" w:rsidP="002C5BE9">
            <w:pPr>
              <w:jc w:val="center"/>
              <w:rPr>
                <w:rFonts w:ascii="Quattrocento Sans" w:hAnsi="Quattrocento Sans" w:cs="Arial"/>
                <w:lang w:val="es-ES_tradnl"/>
              </w:rPr>
            </w:pPr>
            <w:r w:rsidRPr="00B31F47">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02B3C64" w14:textId="1520A044" w:rsidR="00C54214" w:rsidRPr="00B31F47" w:rsidRDefault="00C54214" w:rsidP="002C5BE9">
            <w:pPr>
              <w:jc w:val="center"/>
              <w:rPr>
                <w:rFonts w:ascii="Quattrocento Sans" w:hAnsi="Quattrocento Sans" w:cs="Arial"/>
              </w:rPr>
            </w:pPr>
            <w:r w:rsidRPr="00B31F47">
              <w:rPr>
                <w:rFonts w:ascii="Quattrocento Sans" w:hAnsi="Quattrocento Sans" w:cs="Arial"/>
              </w:rPr>
              <w:t xml:space="preserve">Almacena </w:t>
            </w:r>
            <w:r w:rsidR="006D1811">
              <w:rPr>
                <w:rFonts w:ascii="Quattrocento Sans" w:hAnsi="Quattrocento Sans" w:cs="Arial"/>
              </w:rPr>
              <w:t>el horario</w:t>
            </w:r>
            <w:r>
              <w:rPr>
                <w:rFonts w:ascii="Quattrocento Sans" w:hAnsi="Quattrocento Sans" w:cs="Arial"/>
              </w:rPr>
              <w:t xml:space="preserve"> de las </w:t>
            </w:r>
            <w:r w:rsidR="006D1811">
              <w:rPr>
                <w:rFonts w:ascii="Quattrocento Sans" w:hAnsi="Quattrocento Sans" w:cs="Arial"/>
              </w:rPr>
              <w:t>reservas</w:t>
            </w:r>
            <w:r>
              <w:rPr>
                <w:rFonts w:ascii="Quattrocento Sans" w:hAnsi="Quattrocento Sans" w:cs="Arial"/>
              </w:rPr>
              <w:t>.</w:t>
            </w:r>
          </w:p>
        </w:tc>
      </w:tr>
      <w:tr w:rsidR="00C54214" w:rsidRPr="00B31F47" w14:paraId="15D13968" w14:textId="77777777" w:rsidTr="002C5BE9">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17013F7F" w14:textId="7B2BF13E" w:rsidR="00C54214" w:rsidRDefault="00885CEE" w:rsidP="002C5BE9">
            <w:pPr>
              <w:jc w:val="center"/>
              <w:rPr>
                <w:rFonts w:ascii="Quattrocento Sans" w:hAnsi="Quattrocento Sans" w:cs="Arial"/>
                <w:lang w:val="es-ES_tradnl"/>
              </w:rPr>
            </w:pPr>
            <w:r>
              <w:rPr>
                <w:rFonts w:ascii="Quattrocento Sans" w:hAnsi="Quattrocento Sans" w:cs="Arial"/>
                <w:lang w:val="es-ES_tradnl"/>
              </w:rPr>
              <w:t>PuertaIngreso</w:t>
            </w:r>
          </w:p>
        </w:tc>
        <w:tc>
          <w:tcPr>
            <w:tcW w:w="1462" w:type="dxa"/>
            <w:tcBorders>
              <w:top w:val="single" w:sz="4" w:space="0" w:color="auto"/>
              <w:left w:val="single" w:sz="4" w:space="0" w:color="auto"/>
              <w:bottom w:val="single" w:sz="4" w:space="0" w:color="auto"/>
              <w:right w:val="single" w:sz="4" w:space="0" w:color="auto"/>
            </w:tcBorders>
            <w:vAlign w:val="center"/>
          </w:tcPr>
          <w:p w14:paraId="25ED977F" w14:textId="3925F9B1" w:rsidR="00C54214" w:rsidRPr="00B31F47" w:rsidRDefault="00984F66" w:rsidP="002C5BE9">
            <w:pPr>
              <w:jc w:val="center"/>
              <w:rPr>
                <w:rFonts w:ascii="Quattrocento Sans" w:hAnsi="Quattrocento Sans" w:cs="Arial"/>
                <w:lang w:val="es-ES_tradnl"/>
              </w:rPr>
            </w:pPr>
            <w:r>
              <w:rPr>
                <w:rFonts w:ascii="Quattrocento Sans" w:hAnsi="Quattrocento Sans" w:cs="Arial"/>
                <w:lang w:val="es-ES_tradnl"/>
              </w:rPr>
              <w:t>35</w:t>
            </w:r>
          </w:p>
        </w:tc>
        <w:tc>
          <w:tcPr>
            <w:tcW w:w="1843" w:type="dxa"/>
            <w:tcBorders>
              <w:top w:val="single" w:sz="4" w:space="0" w:color="auto"/>
              <w:left w:val="single" w:sz="4" w:space="0" w:color="auto"/>
              <w:bottom w:val="single" w:sz="4" w:space="0" w:color="auto"/>
              <w:right w:val="single" w:sz="4" w:space="0" w:color="auto"/>
            </w:tcBorders>
            <w:vAlign w:val="center"/>
          </w:tcPr>
          <w:p w14:paraId="26D9AAFF" w14:textId="77777777" w:rsidR="00C54214" w:rsidRPr="00B31F47" w:rsidRDefault="00C54214" w:rsidP="002C5BE9">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0781B389" w14:textId="5BCE08A9" w:rsidR="00C54214" w:rsidRPr="00B31F47" w:rsidRDefault="00C54214" w:rsidP="002C5BE9">
            <w:pPr>
              <w:jc w:val="center"/>
              <w:rPr>
                <w:rFonts w:ascii="Quattrocento Sans" w:hAnsi="Quattrocento Sans" w:cs="Arial"/>
              </w:rPr>
            </w:pPr>
            <w:r>
              <w:rPr>
                <w:rFonts w:ascii="Quattrocento Sans" w:hAnsi="Quattrocento Sans" w:cs="Arial"/>
              </w:rPr>
              <w:t xml:space="preserve">Almacena </w:t>
            </w:r>
            <w:r w:rsidR="00705883">
              <w:rPr>
                <w:rFonts w:ascii="Quattrocento Sans" w:hAnsi="Quattrocento Sans" w:cs="Arial"/>
              </w:rPr>
              <w:t>el numero de puerta de ingreso.</w:t>
            </w:r>
          </w:p>
        </w:tc>
      </w:tr>
      <w:tr w:rsidR="00C54214" w:rsidRPr="00B31F47" w14:paraId="636BB65E" w14:textId="77777777" w:rsidTr="002C5BE9">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16940BD2" w14:textId="54027330" w:rsidR="00C54214" w:rsidRDefault="00E86854" w:rsidP="002C5BE9">
            <w:pPr>
              <w:jc w:val="center"/>
              <w:rPr>
                <w:rFonts w:ascii="Quattrocento Sans" w:hAnsi="Quattrocento Sans" w:cs="Arial"/>
                <w:lang w:val="es-ES_tradnl"/>
              </w:rPr>
            </w:pPr>
            <w:r>
              <w:rPr>
                <w:rFonts w:ascii="Quattrocento Sans" w:hAnsi="Quattrocento Sans" w:cs="Arial"/>
                <w:lang w:val="es-ES_tradnl"/>
              </w:rPr>
              <w:t>TotalEquipaje</w:t>
            </w:r>
          </w:p>
        </w:tc>
        <w:tc>
          <w:tcPr>
            <w:tcW w:w="1462" w:type="dxa"/>
            <w:tcBorders>
              <w:top w:val="single" w:sz="4" w:space="0" w:color="auto"/>
              <w:left w:val="single" w:sz="4" w:space="0" w:color="auto"/>
              <w:bottom w:val="single" w:sz="4" w:space="0" w:color="auto"/>
              <w:right w:val="single" w:sz="4" w:space="0" w:color="auto"/>
            </w:tcBorders>
            <w:vAlign w:val="center"/>
          </w:tcPr>
          <w:p w14:paraId="4896443D" w14:textId="0826802A" w:rsidR="00C54214" w:rsidRDefault="00E86854" w:rsidP="002C5BE9">
            <w:pPr>
              <w:jc w:val="center"/>
              <w:rPr>
                <w:rFonts w:ascii="Quattrocento Sans" w:hAnsi="Quattrocento Sans" w:cs="Arial"/>
                <w:lang w:val="es-ES_tradnl"/>
              </w:rPr>
            </w:pPr>
            <w:r>
              <w:rPr>
                <w:rFonts w:ascii="Quattrocento Sans" w:hAnsi="Quattrocento Sans" w:cs="Arial"/>
                <w:lang w:val="es-ES_tradnl"/>
              </w:rPr>
              <w:t>20</w:t>
            </w:r>
          </w:p>
        </w:tc>
        <w:tc>
          <w:tcPr>
            <w:tcW w:w="1843" w:type="dxa"/>
            <w:tcBorders>
              <w:top w:val="single" w:sz="4" w:space="0" w:color="auto"/>
              <w:left w:val="single" w:sz="4" w:space="0" w:color="auto"/>
              <w:bottom w:val="single" w:sz="4" w:space="0" w:color="auto"/>
              <w:right w:val="single" w:sz="4" w:space="0" w:color="auto"/>
            </w:tcBorders>
            <w:vAlign w:val="center"/>
          </w:tcPr>
          <w:p w14:paraId="47C4C6E7" w14:textId="77777777" w:rsidR="00C54214" w:rsidRDefault="00C54214" w:rsidP="002C5BE9">
            <w:pPr>
              <w:jc w:val="center"/>
              <w:rPr>
                <w:rFonts w:ascii="Quattrocento Sans" w:hAnsi="Quattrocento Sans" w:cs="Arial"/>
                <w:lang w:val="es-ES_tradnl"/>
              </w:rPr>
            </w:pPr>
            <w:r>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tcPr>
          <w:p w14:paraId="630F7797" w14:textId="3F3AB543" w:rsidR="00C54214" w:rsidRDefault="00C54214" w:rsidP="002C5BE9">
            <w:pPr>
              <w:jc w:val="center"/>
              <w:rPr>
                <w:rFonts w:ascii="Quattrocento Sans" w:hAnsi="Quattrocento Sans" w:cs="Arial"/>
              </w:rPr>
            </w:pPr>
            <w:r>
              <w:rPr>
                <w:rFonts w:ascii="Quattrocento Sans" w:hAnsi="Quattrocento Sans" w:cs="Arial"/>
              </w:rPr>
              <w:t xml:space="preserve">Almacena </w:t>
            </w:r>
            <w:r w:rsidR="00E86854">
              <w:rPr>
                <w:rFonts w:ascii="Quattrocento Sans" w:hAnsi="Quattrocento Sans" w:cs="Arial"/>
              </w:rPr>
              <w:t xml:space="preserve">el </w:t>
            </w:r>
            <w:r w:rsidR="001A004B">
              <w:rPr>
                <w:rFonts w:ascii="Quattrocento Sans" w:hAnsi="Quattrocento Sans" w:cs="Arial"/>
              </w:rPr>
              <w:t>número</w:t>
            </w:r>
            <w:r w:rsidR="00E86854">
              <w:rPr>
                <w:rFonts w:ascii="Quattrocento Sans" w:hAnsi="Quattrocento Sans" w:cs="Arial"/>
              </w:rPr>
              <w:t xml:space="preserve"> de </w:t>
            </w:r>
            <w:r w:rsidR="006F3E71">
              <w:rPr>
                <w:rFonts w:ascii="Quattrocento Sans" w:hAnsi="Quattrocento Sans" w:cs="Arial"/>
              </w:rPr>
              <w:t>Equipaje.</w:t>
            </w:r>
          </w:p>
        </w:tc>
      </w:tr>
      <w:tr w:rsidR="006F3E71" w:rsidRPr="00B31F47" w14:paraId="0DE9CA5E" w14:textId="77777777" w:rsidTr="00920062">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4D0384AD" w14:textId="3BFFC787" w:rsidR="006F3E71" w:rsidRDefault="006F3E71" w:rsidP="00920062">
            <w:pPr>
              <w:jc w:val="center"/>
              <w:rPr>
                <w:rFonts w:ascii="Quattrocento Sans" w:hAnsi="Quattrocento Sans" w:cs="Arial"/>
                <w:lang w:val="es-ES_tradnl"/>
              </w:rPr>
            </w:pPr>
            <w:r>
              <w:rPr>
                <w:rFonts w:ascii="Quattrocento Sans" w:hAnsi="Quattrocento Sans" w:cs="Arial"/>
                <w:lang w:val="es-ES_tradnl"/>
              </w:rPr>
              <w:t>FechaViaje</w:t>
            </w:r>
          </w:p>
        </w:tc>
        <w:tc>
          <w:tcPr>
            <w:tcW w:w="1462" w:type="dxa"/>
            <w:tcBorders>
              <w:top w:val="single" w:sz="4" w:space="0" w:color="auto"/>
              <w:left w:val="single" w:sz="4" w:space="0" w:color="auto"/>
              <w:bottom w:val="single" w:sz="4" w:space="0" w:color="auto"/>
              <w:right w:val="single" w:sz="4" w:space="0" w:color="auto"/>
            </w:tcBorders>
            <w:vAlign w:val="center"/>
          </w:tcPr>
          <w:p w14:paraId="1B05BE23" w14:textId="4A5F0D79" w:rsidR="006F3E71" w:rsidRDefault="006F3E71" w:rsidP="00920062">
            <w:pPr>
              <w:jc w:val="center"/>
              <w:rPr>
                <w:rFonts w:ascii="Quattrocento Sans" w:hAnsi="Quattrocento Sans" w:cs="Arial"/>
                <w:lang w:val="es-ES_tradnl"/>
              </w:rPr>
            </w:pPr>
            <w:r>
              <w:rPr>
                <w:rFonts w:ascii="Quattrocento Sans" w:hAnsi="Quattrocento Sans" w:cs="Arial"/>
                <w:lang w:val="es-ES_tradnl"/>
              </w:rPr>
              <w:t>20</w:t>
            </w:r>
          </w:p>
        </w:tc>
        <w:tc>
          <w:tcPr>
            <w:tcW w:w="1843" w:type="dxa"/>
            <w:tcBorders>
              <w:top w:val="single" w:sz="4" w:space="0" w:color="auto"/>
              <w:left w:val="single" w:sz="4" w:space="0" w:color="auto"/>
              <w:bottom w:val="single" w:sz="4" w:space="0" w:color="auto"/>
              <w:right w:val="single" w:sz="4" w:space="0" w:color="auto"/>
            </w:tcBorders>
            <w:vAlign w:val="center"/>
          </w:tcPr>
          <w:p w14:paraId="465BFDA9" w14:textId="2DAE16D3" w:rsidR="006F3E71" w:rsidRDefault="00417242" w:rsidP="00920062">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521F1808" w14:textId="63DBFF24" w:rsidR="006F3E71" w:rsidRDefault="00417242" w:rsidP="00920062">
            <w:pPr>
              <w:jc w:val="center"/>
              <w:rPr>
                <w:rFonts w:ascii="Quattrocento Sans" w:hAnsi="Quattrocento Sans" w:cs="Arial"/>
              </w:rPr>
            </w:pPr>
            <w:r>
              <w:rPr>
                <w:rFonts w:ascii="Quattrocento Sans" w:hAnsi="Quattrocento Sans" w:cs="Arial"/>
              </w:rPr>
              <w:t>Almacena la fecha del viaje</w:t>
            </w:r>
          </w:p>
        </w:tc>
      </w:tr>
      <w:tr w:rsidR="001A004B" w:rsidRPr="00B31F47" w14:paraId="485A865A" w14:textId="77777777" w:rsidTr="00EA346A">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76048A5A" w14:textId="5D68A5D0" w:rsidR="001A004B" w:rsidRDefault="001A004B" w:rsidP="00EA346A">
            <w:pPr>
              <w:jc w:val="center"/>
              <w:rPr>
                <w:rFonts w:ascii="Quattrocento Sans" w:hAnsi="Quattrocento Sans" w:cs="Arial"/>
                <w:lang w:val="es-ES_tradnl"/>
              </w:rPr>
            </w:pPr>
            <w:r>
              <w:rPr>
                <w:rFonts w:ascii="Quattrocento Sans" w:hAnsi="Quattrocento Sans" w:cs="Arial"/>
                <w:lang w:val="es-ES_tradnl"/>
              </w:rPr>
              <w:t>Destino</w:t>
            </w:r>
          </w:p>
        </w:tc>
        <w:tc>
          <w:tcPr>
            <w:tcW w:w="1462" w:type="dxa"/>
            <w:tcBorders>
              <w:top w:val="single" w:sz="4" w:space="0" w:color="auto"/>
              <w:left w:val="single" w:sz="4" w:space="0" w:color="auto"/>
              <w:bottom w:val="single" w:sz="4" w:space="0" w:color="auto"/>
              <w:right w:val="single" w:sz="4" w:space="0" w:color="auto"/>
            </w:tcBorders>
            <w:vAlign w:val="center"/>
          </w:tcPr>
          <w:p w14:paraId="273C85F3" w14:textId="369641CE" w:rsidR="001A004B" w:rsidRDefault="001A004B" w:rsidP="00EA346A">
            <w:pPr>
              <w:jc w:val="center"/>
              <w:rPr>
                <w:rFonts w:ascii="Quattrocento Sans" w:hAnsi="Quattrocento Sans" w:cs="Arial"/>
                <w:lang w:val="es-ES_tradnl"/>
              </w:rPr>
            </w:pPr>
            <w:r>
              <w:rPr>
                <w:rFonts w:ascii="Quattrocento Sans" w:hAnsi="Quattrocento Sans" w:cs="Arial"/>
                <w:lang w:val="es-ES_tradnl"/>
              </w:rPr>
              <w:t>25</w:t>
            </w:r>
          </w:p>
        </w:tc>
        <w:tc>
          <w:tcPr>
            <w:tcW w:w="1843" w:type="dxa"/>
            <w:tcBorders>
              <w:top w:val="single" w:sz="4" w:space="0" w:color="auto"/>
              <w:left w:val="single" w:sz="4" w:space="0" w:color="auto"/>
              <w:bottom w:val="single" w:sz="4" w:space="0" w:color="auto"/>
              <w:right w:val="single" w:sz="4" w:space="0" w:color="auto"/>
            </w:tcBorders>
            <w:vAlign w:val="center"/>
          </w:tcPr>
          <w:p w14:paraId="57EB7A71" w14:textId="6473AA52" w:rsidR="001A004B" w:rsidRDefault="001A004B" w:rsidP="00EA346A">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7FC51F9B" w14:textId="244D2DA2" w:rsidR="001A004B" w:rsidRDefault="006E65B6" w:rsidP="00EA346A">
            <w:pPr>
              <w:jc w:val="center"/>
              <w:rPr>
                <w:rFonts w:ascii="Quattrocento Sans" w:hAnsi="Quattrocento Sans" w:cs="Arial"/>
              </w:rPr>
            </w:pPr>
            <w:r>
              <w:rPr>
                <w:rFonts w:ascii="Quattrocento Sans" w:hAnsi="Quattrocento Sans" w:cs="Arial"/>
              </w:rPr>
              <w:t>Almacena el Destino a donde se dirige el cliente.</w:t>
            </w:r>
          </w:p>
        </w:tc>
      </w:tr>
    </w:tbl>
    <w:p w14:paraId="36401E2C" w14:textId="77777777" w:rsidR="00C54214" w:rsidRDefault="00C54214" w:rsidP="00C54214">
      <w:pPr>
        <w:rPr>
          <w:rFonts w:ascii="Calibri" w:hAnsi="Calibri" w:cs="Calibri"/>
        </w:rPr>
      </w:pPr>
    </w:p>
    <w:p w14:paraId="2F3E3494" w14:textId="77777777" w:rsidR="00AF2C71" w:rsidRDefault="00AF2C71" w:rsidP="00B23E8F">
      <w:pPr>
        <w:rPr>
          <w:rFonts w:ascii="Calibri" w:hAnsi="Calibri" w:cs="Calibri"/>
        </w:rPr>
      </w:pPr>
    </w:p>
    <w:p w14:paraId="2E3B8B87" w14:textId="77777777" w:rsidR="002519E7" w:rsidRDefault="002519E7" w:rsidP="00B23E8F">
      <w:pPr>
        <w:rPr>
          <w:rFonts w:ascii="Calibri" w:hAnsi="Calibri" w:cs="Calibri"/>
        </w:rPr>
      </w:pPr>
    </w:p>
    <w:p w14:paraId="555F2439" w14:textId="77777777" w:rsidR="002519E7" w:rsidRDefault="002519E7" w:rsidP="00B23E8F">
      <w:pPr>
        <w:rPr>
          <w:rFonts w:ascii="Calibri" w:hAnsi="Calibri" w:cs="Calibri"/>
        </w:rPr>
      </w:pPr>
    </w:p>
    <w:p w14:paraId="22D979D5" w14:textId="2860EF8C" w:rsidR="002519E7" w:rsidRPr="000072D4" w:rsidRDefault="002519E7" w:rsidP="002519E7">
      <w:pPr>
        <w:ind w:left="851"/>
        <w:jc w:val="both"/>
        <w:rPr>
          <w:rFonts w:ascii="Calibri" w:hAnsi="Calibri" w:cs="Book Antiqua"/>
          <w:i/>
        </w:rPr>
      </w:pPr>
      <w:r>
        <w:rPr>
          <w:rFonts w:ascii="Calibri" w:hAnsi="Calibri" w:cs="Book Antiqua"/>
          <w:i/>
        </w:rPr>
        <w:t>Tabla/ Vuelos</w:t>
      </w:r>
    </w:p>
    <w:tbl>
      <w:tblPr>
        <w:tblStyle w:val="Tablaconcuadrcula"/>
        <w:tblW w:w="10060" w:type="dxa"/>
        <w:tblLook w:val="04A0" w:firstRow="1" w:lastRow="0" w:firstColumn="1" w:lastColumn="0" w:noHBand="0" w:noVBand="1"/>
      </w:tblPr>
      <w:tblGrid>
        <w:gridCol w:w="2219"/>
        <w:gridCol w:w="1462"/>
        <w:gridCol w:w="1843"/>
        <w:gridCol w:w="4536"/>
      </w:tblGrid>
      <w:tr w:rsidR="002519E7" w:rsidRPr="00B31F47" w14:paraId="64F3A895" w14:textId="77777777" w:rsidTr="00C004A5">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0C23A6F7" w14:textId="77777777" w:rsidR="002519E7" w:rsidRPr="00B31F47" w:rsidRDefault="002519E7" w:rsidP="00C004A5">
            <w:pPr>
              <w:jc w:val="center"/>
              <w:rPr>
                <w:rFonts w:ascii="Quattrocento Sans" w:hAnsi="Quattrocento Sans" w:cs="Arial"/>
                <w:b/>
                <w:bCs/>
                <w:lang w:val="es-ES_tradnl"/>
              </w:rPr>
            </w:pPr>
            <w:r w:rsidRPr="00B31F47">
              <w:rPr>
                <w:rFonts w:ascii="Quattrocento Sans" w:hAnsi="Quattrocento Sans" w:cs="Arial"/>
                <w:b/>
                <w:bCs/>
                <w:lang w:val="es-ES_tradnl"/>
              </w:rPr>
              <w:t>Nombre</w:t>
            </w:r>
          </w:p>
        </w:tc>
        <w:tc>
          <w:tcPr>
            <w:tcW w:w="1462" w:type="dxa"/>
            <w:tcBorders>
              <w:top w:val="single" w:sz="4" w:space="0" w:color="auto"/>
              <w:left w:val="single" w:sz="4" w:space="0" w:color="auto"/>
              <w:bottom w:val="single" w:sz="4" w:space="0" w:color="auto"/>
              <w:right w:val="single" w:sz="4" w:space="0" w:color="auto"/>
            </w:tcBorders>
            <w:vAlign w:val="center"/>
            <w:hideMark/>
          </w:tcPr>
          <w:p w14:paraId="4EC90940" w14:textId="77777777" w:rsidR="002519E7" w:rsidRPr="00B31F47" w:rsidRDefault="002519E7" w:rsidP="00C004A5">
            <w:pPr>
              <w:jc w:val="center"/>
              <w:rPr>
                <w:rFonts w:ascii="Quattrocento Sans" w:hAnsi="Quattrocento Sans" w:cs="Arial"/>
                <w:b/>
                <w:bCs/>
                <w:lang w:val="es-ES_tradnl"/>
              </w:rPr>
            </w:pPr>
            <w:r w:rsidRPr="00B31F47">
              <w:rPr>
                <w:rFonts w:ascii="Quattrocento Sans" w:hAnsi="Quattrocento Sans" w:cs="Arial"/>
                <w:b/>
                <w:bCs/>
                <w:lang w:val="es-ES_tradnl"/>
              </w:rPr>
              <w:t>Tamaño</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174CCF2" w14:textId="77777777" w:rsidR="002519E7" w:rsidRPr="00B31F47" w:rsidRDefault="002519E7" w:rsidP="00C004A5">
            <w:pPr>
              <w:jc w:val="center"/>
              <w:rPr>
                <w:rFonts w:ascii="Quattrocento Sans" w:hAnsi="Quattrocento Sans" w:cs="Arial"/>
                <w:b/>
                <w:bCs/>
                <w:lang w:val="es-ES_tradnl"/>
              </w:rPr>
            </w:pPr>
            <w:r w:rsidRPr="00B31F47">
              <w:rPr>
                <w:rFonts w:ascii="Quattrocento Sans" w:hAnsi="Quattrocento Sans" w:cs="Arial"/>
                <w:b/>
                <w:bCs/>
                <w:lang w:val="es-ES_tradnl"/>
              </w:rPr>
              <w:t>Tipo de dato</w:t>
            </w:r>
          </w:p>
        </w:tc>
        <w:tc>
          <w:tcPr>
            <w:tcW w:w="4536" w:type="dxa"/>
            <w:tcBorders>
              <w:top w:val="single" w:sz="4" w:space="0" w:color="auto"/>
              <w:left w:val="single" w:sz="4" w:space="0" w:color="auto"/>
              <w:bottom w:val="single" w:sz="4" w:space="0" w:color="auto"/>
              <w:right w:val="single" w:sz="4" w:space="0" w:color="auto"/>
            </w:tcBorders>
            <w:vAlign w:val="center"/>
            <w:hideMark/>
          </w:tcPr>
          <w:p w14:paraId="48E71A95" w14:textId="77777777" w:rsidR="002519E7" w:rsidRPr="00B31F47" w:rsidRDefault="002519E7" w:rsidP="00C004A5">
            <w:pPr>
              <w:jc w:val="center"/>
              <w:rPr>
                <w:rFonts w:ascii="Quattrocento Sans" w:hAnsi="Quattrocento Sans" w:cs="Arial"/>
                <w:b/>
                <w:bCs/>
                <w:lang w:val="es-ES_tradnl"/>
              </w:rPr>
            </w:pPr>
            <w:r w:rsidRPr="00B31F47">
              <w:rPr>
                <w:rFonts w:ascii="Quattrocento Sans" w:hAnsi="Quattrocento Sans" w:cs="Arial"/>
                <w:b/>
                <w:bCs/>
                <w:lang w:val="es-ES_tradnl"/>
              </w:rPr>
              <w:t>Descripción</w:t>
            </w:r>
          </w:p>
        </w:tc>
      </w:tr>
      <w:tr w:rsidR="002519E7" w:rsidRPr="00B31F47" w14:paraId="74E13BD6" w14:textId="77777777" w:rsidTr="00C004A5">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72974FE4" w14:textId="0A57D823" w:rsidR="002519E7" w:rsidRPr="00B31F47" w:rsidRDefault="00A565E1" w:rsidP="00C004A5">
            <w:pPr>
              <w:jc w:val="center"/>
              <w:rPr>
                <w:rFonts w:ascii="Quattrocento Sans" w:hAnsi="Quattrocento Sans" w:cs="Arial"/>
                <w:lang w:val="es-ES_tradnl"/>
              </w:rPr>
            </w:pPr>
            <w:r>
              <w:rPr>
                <w:rFonts w:ascii="Quattrocento Sans" w:hAnsi="Quattrocento Sans" w:cs="Arial"/>
                <w:lang w:val="es-ES_tradnl"/>
              </w:rPr>
              <w:t>Vuelos</w:t>
            </w:r>
            <w:r w:rsidR="002519E7">
              <w:rPr>
                <w:rFonts w:ascii="Quattrocento Sans" w:hAnsi="Quattrocento Sans" w:cs="Arial"/>
                <w:lang w:val="es-ES_tradnl"/>
              </w:rPr>
              <w:t>_id</w:t>
            </w:r>
          </w:p>
        </w:tc>
        <w:tc>
          <w:tcPr>
            <w:tcW w:w="1462" w:type="dxa"/>
            <w:tcBorders>
              <w:top w:val="single" w:sz="4" w:space="0" w:color="auto"/>
              <w:left w:val="single" w:sz="4" w:space="0" w:color="auto"/>
              <w:bottom w:val="single" w:sz="4" w:space="0" w:color="auto"/>
              <w:right w:val="single" w:sz="4" w:space="0" w:color="auto"/>
            </w:tcBorders>
            <w:vAlign w:val="center"/>
            <w:hideMark/>
          </w:tcPr>
          <w:p w14:paraId="31E0D005" w14:textId="77777777" w:rsidR="002519E7" w:rsidRPr="00B31F47" w:rsidRDefault="002519E7" w:rsidP="00C004A5">
            <w:pPr>
              <w:jc w:val="center"/>
              <w:rPr>
                <w:rFonts w:ascii="Quattrocento Sans" w:hAnsi="Quattrocento Sans" w:cs="Arial"/>
                <w:lang w:val="es-ES_tradnl"/>
              </w:rPr>
            </w:pPr>
            <w:r w:rsidRPr="00B31F47">
              <w:rPr>
                <w:rFonts w:ascii="Quattrocento Sans" w:hAnsi="Quattrocento Sans" w:cs="Arial"/>
                <w:lang w:val="es-ES_tradnl"/>
              </w:rPr>
              <w:t>10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89922C4" w14:textId="77777777" w:rsidR="002519E7" w:rsidRPr="00B31F47" w:rsidRDefault="002519E7" w:rsidP="00C004A5">
            <w:pPr>
              <w:jc w:val="center"/>
              <w:rPr>
                <w:rFonts w:ascii="Quattrocento Sans" w:hAnsi="Quattrocento Sans" w:cs="Arial"/>
                <w:lang w:val="es-ES_tradnl"/>
              </w:rPr>
            </w:pPr>
            <w:r w:rsidRPr="00B31F47">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45D76F9A" w14:textId="53CCC79E" w:rsidR="002519E7" w:rsidRPr="00B31F47" w:rsidRDefault="002519E7" w:rsidP="00C004A5">
            <w:pPr>
              <w:jc w:val="center"/>
              <w:rPr>
                <w:rFonts w:ascii="Quattrocento Sans" w:hAnsi="Quattrocento Sans" w:cs="Arial"/>
                <w:lang w:val="es-ES_tradnl"/>
              </w:rPr>
            </w:pPr>
            <w:r w:rsidRPr="00B31F47">
              <w:rPr>
                <w:rFonts w:ascii="Quattrocento Sans" w:hAnsi="Quattrocento Sans" w:cs="Arial"/>
                <w:lang w:val="es-ES_tradnl"/>
              </w:rPr>
              <w:t xml:space="preserve">Almacena un identificador </w:t>
            </w:r>
            <w:r>
              <w:rPr>
                <w:rFonts w:ascii="Quattrocento Sans" w:hAnsi="Quattrocento Sans" w:cs="Arial"/>
                <w:lang w:val="es-ES_tradnl"/>
              </w:rPr>
              <w:t xml:space="preserve">por cada </w:t>
            </w:r>
            <w:r w:rsidR="003551FD">
              <w:rPr>
                <w:rFonts w:ascii="Quattrocento Sans" w:hAnsi="Quattrocento Sans" w:cs="Arial"/>
                <w:lang w:val="es-ES_tradnl"/>
              </w:rPr>
              <w:t>vuelo</w:t>
            </w:r>
            <w:r>
              <w:rPr>
                <w:rFonts w:ascii="Quattrocento Sans" w:hAnsi="Quattrocento Sans" w:cs="Arial"/>
                <w:lang w:val="es-ES_tradnl"/>
              </w:rPr>
              <w:t xml:space="preserve"> registrad</w:t>
            </w:r>
            <w:r w:rsidR="003551FD">
              <w:rPr>
                <w:rFonts w:ascii="Quattrocento Sans" w:hAnsi="Quattrocento Sans" w:cs="Arial"/>
                <w:lang w:val="es-ES_tradnl"/>
              </w:rPr>
              <w:t>o</w:t>
            </w:r>
            <w:r>
              <w:rPr>
                <w:rFonts w:ascii="Quattrocento Sans" w:hAnsi="Quattrocento Sans" w:cs="Arial"/>
                <w:lang w:val="es-ES_tradnl"/>
              </w:rPr>
              <w:t>.</w:t>
            </w:r>
          </w:p>
        </w:tc>
      </w:tr>
      <w:tr w:rsidR="002519E7" w:rsidRPr="00B31F47" w14:paraId="52FFB527" w14:textId="77777777" w:rsidTr="00C004A5">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7FC17939" w14:textId="5242E6BD" w:rsidR="002519E7" w:rsidRPr="00B31F47" w:rsidRDefault="002C5948" w:rsidP="00C004A5">
            <w:pPr>
              <w:jc w:val="center"/>
              <w:rPr>
                <w:rFonts w:ascii="Quattrocento Sans" w:hAnsi="Quattrocento Sans" w:cs="Arial"/>
                <w:lang w:val="es-ES_tradnl"/>
              </w:rPr>
            </w:pPr>
            <w:r>
              <w:rPr>
                <w:rFonts w:ascii="Quattrocento Sans" w:hAnsi="Quattrocento Sans" w:cs="Arial"/>
                <w:lang w:val="es-ES_tradnl"/>
              </w:rPr>
              <w:t>Aerolinea</w:t>
            </w:r>
          </w:p>
        </w:tc>
        <w:tc>
          <w:tcPr>
            <w:tcW w:w="1462" w:type="dxa"/>
            <w:tcBorders>
              <w:top w:val="single" w:sz="4" w:space="0" w:color="auto"/>
              <w:left w:val="single" w:sz="4" w:space="0" w:color="auto"/>
              <w:bottom w:val="single" w:sz="4" w:space="0" w:color="auto"/>
              <w:right w:val="single" w:sz="4" w:space="0" w:color="auto"/>
            </w:tcBorders>
            <w:vAlign w:val="center"/>
            <w:hideMark/>
          </w:tcPr>
          <w:p w14:paraId="3C5482E8" w14:textId="77777777" w:rsidR="002519E7" w:rsidRPr="00B31F47" w:rsidRDefault="002519E7" w:rsidP="00C004A5">
            <w:pPr>
              <w:jc w:val="center"/>
              <w:rPr>
                <w:rFonts w:ascii="Quattrocento Sans" w:hAnsi="Quattrocento Sans" w:cs="Arial"/>
                <w:lang w:val="es-ES_tradnl"/>
              </w:rPr>
            </w:pPr>
            <w:r>
              <w:rPr>
                <w:rFonts w:ascii="Quattrocento Sans" w:hAnsi="Quattrocento Sans" w:cs="Arial"/>
                <w:lang w:val="es-ES_tradnl"/>
              </w:rPr>
              <w:t>4</w:t>
            </w:r>
            <w:r w:rsidRPr="00B31F47">
              <w:rPr>
                <w:rFonts w:ascii="Quattrocento Sans" w:hAnsi="Quattrocento Sans" w:cs="Arial"/>
                <w:lang w:val="es-ES_tradnl"/>
              </w:rPr>
              <w:t>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12EDA39" w14:textId="77777777" w:rsidR="002519E7" w:rsidRPr="00B31F47" w:rsidRDefault="002519E7" w:rsidP="00C004A5">
            <w:pPr>
              <w:jc w:val="center"/>
              <w:rPr>
                <w:rFonts w:ascii="Quattrocento Sans" w:hAnsi="Quattrocento Sans" w:cs="Arial"/>
                <w:lang w:val="es-ES_tradnl"/>
              </w:rPr>
            </w:pPr>
            <w:r w:rsidRPr="00B31F47">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4D766B50" w14:textId="12035C0C" w:rsidR="002519E7" w:rsidRPr="00B31F47" w:rsidRDefault="002519E7" w:rsidP="00C004A5">
            <w:pPr>
              <w:jc w:val="center"/>
              <w:rPr>
                <w:rFonts w:ascii="Quattrocento Sans" w:hAnsi="Quattrocento Sans" w:cs="Arial"/>
                <w:lang w:val="es-ES_tradnl"/>
              </w:rPr>
            </w:pPr>
            <w:r w:rsidRPr="00B31F47">
              <w:rPr>
                <w:rFonts w:ascii="Quattrocento Sans" w:hAnsi="Quattrocento Sans" w:cs="Arial"/>
              </w:rPr>
              <w:t xml:space="preserve">Almacena </w:t>
            </w:r>
            <w:r w:rsidR="002C5948">
              <w:rPr>
                <w:rFonts w:ascii="Quattrocento Sans" w:hAnsi="Quattrocento Sans" w:cs="Arial"/>
              </w:rPr>
              <w:t>el nombre</w:t>
            </w:r>
            <w:r w:rsidRPr="00B31F47">
              <w:rPr>
                <w:rFonts w:ascii="Quattrocento Sans" w:hAnsi="Quattrocento Sans" w:cs="Arial"/>
              </w:rPr>
              <w:t xml:space="preserve"> </w:t>
            </w:r>
            <w:r>
              <w:rPr>
                <w:rFonts w:ascii="Quattrocento Sans" w:hAnsi="Quattrocento Sans" w:cs="Arial"/>
              </w:rPr>
              <w:t xml:space="preserve">de </w:t>
            </w:r>
            <w:r w:rsidR="002C5948">
              <w:rPr>
                <w:rFonts w:ascii="Quattrocento Sans" w:hAnsi="Quattrocento Sans" w:cs="Arial"/>
              </w:rPr>
              <w:t xml:space="preserve">la </w:t>
            </w:r>
            <w:r w:rsidR="00334CD5">
              <w:rPr>
                <w:rFonts w:ascii="Quattrocento Sans" w:hAnsi="Quattrocento Sans" w:cs="Arial"/>
              </w:rPr>
              <w:t>aerolínea</w:t>
            </w:r>
            <w:r>
              <w:rPr>
                <w:rFonts w:ascii="Quattrocento Sans" w:hAnsi="Quattrocento Sans" w:cs="Arial"/>
              </w:rPr>
              <w:t>.</w:t>
            </w:r>
            <w:r w:rsidRPr="00B31F47">
              <w:rPr>
                <w:rFonts w:ascii="Quattrocento Sans" w:hAnsi="Quattrocento Sans" w:cs="Arial"/>
              </w:rPr>
              <w:t xml:space="preserve"> </w:t>
            </w:r>
          </w:p>
        </w:tc>
      </w:tr>
      <w:tr w:rsidR="002519E7" w:rsidRPr="00B31F47" w14:paraId="73B062CB" w14:textId="77777777" w:rsidTr="00C004A5">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36D571E2" w14:textId="4F6308C4" w:rsidR="002519E7" w:rsidRPr="00B31F47" w:rsidRDefault="002C5948" w:rsidP="00C004A5">
            <w:pPr>
              <w:jc w:val="center"/>
              <w:rPr>
                <w:rFonts w:ascii="Quattrocento Sans" w:hAnsi="Quattrocento Sans" w:cs="Arial"/>
                <w:lang w:val="es-ES_tradnl"/>
              </w:rPr>
            </w:pPr>
            <w:r>
              <w:rPr>
                <w:rFonts w:ascii="Quattrocento Sans" w:hAnsi="Quattrocento Sans" w:cs="Arial"/>
                <w:lang w:val="es-ES_tradnl"/>
              </w:rPr>
              <w:t>Avion</w:t>
            </w:r>
            <w:r w:rsidR="00B93650">
              <w:rPr>
                <w:rFonts w:ascii="Quattrocento Sans" w:hAnsi="Quattrocento Sans" w:cs="Arial"/>
                <w:lang w:val="es-ES_tradnl"/>
              </w:rPr>
              <w:t>_id</w:t>
            </w:r>
          </w:p>
        </w:tc>
        <w:tc>
          <w:tcPr>
            <w:tcW w:w="1462" w:type="dxa"/>
            <w:tcBorders>
              <w:top w:val="single" w:sz="4" w:space="0" w:color="auto"/>
              <w:left w:val="single" w:sz="4" w:space="0" w:color="auto"/>
              <w:bottom w:val="single" w:sz="4" w:space="0" w:color="auto"/>
              <w:right w:val="single" w:sz="4" w:space="0" w:color="auto"/>
            </w:tcBorders>
            <w:vAlign w:val="center"/>
            <w:hideMark/>
          </w:tcPr>
          <w:p w14:paraId="357EC757" w14:textId="764D02E4" w:rsidR="002519E7" w:rsidRPr="00B31F47" w:rsidRDefault="00B93650" w:rsidP="00C004A5">
            <w:pPr>
              <w:jc w:val="center"/>
              <w:rPr>
                <w:rFonts w:ascii="Quattrocento Sans" w:hAnsi="Quattrocento Sans" w:cs="Arial"/>
                <w:lang w:val="es-ES_tradnl"/>
              </w:rPr>
            </w:pPr>
            <w:r>
              <w:rPr>
                <w:rFonts w:ascii="Quattrocento Sans" w:hAnsi="Quattrocento Sans" w:cs="Arial"/>
                <w:lang w:val="es-ES_tradnl"/>
              </w:rPr>
              <w:t>10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BB21F15" w14:textId="64A362DC" w:rsidR="002519E7" w:rsidRPr="00B31F47" w:rsidRDefault="00B93650" w:rsidP="00C004A5">
            <w:pPr>
              <w:jc w:val="center"/>
              <w:rPr>
                <w:rFonts w:ascii="Quattrocento Sans" w:hAnsi="Quattrocento Sans" w:cs="Arial"/>
                <w:lang w:val="es-ES_tradnl"/>
              </w:rPr>
            </w:pPr>
            <w:r>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B5F5799" w14:textId="5D63B9AD" w:rsidR="002519E7" w:rsidRPr="00B31F47" w:rsidRDefault="00B93650" w:rsidP="00C004A5">
            <w:pPr>
              <w:jc w:val="center"/>
              <w:rPr>
                <w:rFonts w:ascii="Quattrocento Sans" w:hAnsi="Quattrocento Sans" w:cs="Arial"/>
              </w:rPr>
            </w:pPr>
            <w:r w:rsidRPr="00B31F47">
              <w:rPr>
                <w:rFonts w:ascii="Quattrocento Sans" w:hAnsi="Quattrocento Sans" w:cs="Arial"/>
                <w:lang w:val="es-ES_tradnl"/>
              </w:rPr>
              <w:t xml:space="preserve">Almacena un identificador </w:t>
            </w:r>
            <w:r>
              <w:rPr>
                <w:rFonts w:ascii="Quattrocento Sans" w:hAnsi="Quattrocento Sans" w:cs="Arial"/>
                <w:lang w:val="es-ES_tradnl"/>
              </w:rPr>
              <w:t xml:space="preserve">por cada </w:t>
            </w:r>
            <w:r w:rsidR="00334CD5">
              <w:rPr>
                <w:rFonts w:ascii="Quattrocento Sans" w:hAnsi="Quattrocento Sans" w:cs="Arial"/>
                <w:lang w:val="es-ES_tradnl"/>
              </w:rPr>
              <w:t>avión</w:t>
            </w:r>
            <w:r>
              <w:rPr>
                <w:rFonts w:ascii="Quattrocento Sans" w:hAnsi="Quattrocento Sans" w:cs="Arial"/>
                <w:lang w:val="es-ES_tradnl"/>
              </w:rPr>
              <w:t xml:space="preserve"> registrado.</w:t>
            </w:r>
          </w:p>
        </w:tc>
      </w:tr>
      <w:tr w:rsidR="002519E7" w:rsidRPr="00B31F47" w14:paraId="3EA201B9" w14:textId="77777777" w:rsidTr="00C004A5">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50CAFA42" w14:textId="3215A756" w:rsidR="002519E7" w:rsidRDefault="0093157D" w:rsidP="00C004A5">
            <w:pPr>
              <w:jc w:val="center"/>
              <w:rPr>
                <w:rFonts w:ascii="Quattrocento Sans" w:hAnsi="Quattrocento Sans" w:cs="Arial"/>
                <w:lang w:val="es-ES_tradnl"/>
              </w:rPr>
            </w:pPr>
            <w:r>
              <w:rPr>
                <w:rFonts w:ascii="Quattrocento Sans" w:hAnsi="Quattrocento Sans" w:cs="Arial"/>
                <w:lang w:val="es-ES_tradnl"/>
              </w:rPr>
              <w:t>Fecha</w:t>
            </w:r>
          </w:p>
        </w:tc>
        <w:tc>
          <w:tcPr>
            <w:tcW w:w="1462" w:type="dxa"/>
            <w:tcBorders>
              <w:top w:val="single" w:sz="4" w:space="0" w:color="auto"/>
              <w:left w:val="single" w:sz="4" w:space="0" w:color="auto"/>
              <w:bottom w:val="single" w:sz="4" w:space="0" w:color="auto"/>
              <w:right w:val="single" w:sz="4" w:space="0" w:color="auto"/>
            </w:tcBorders>
            <w:vAlign w:val="center"/>
          </w:tcPr>
          <w:p w14:paraId="15EFA134" w14:textId="77777777" w:rsidR="002519E7" w:rsidRPr="00B31F47" w:rsidRDefault="002519E7" w:rsidP="00C004A5">
            <w:pPr>
              <w:jc w:val="center"/>
              <w:rPr>
                <w:rFonts w:ascii="Quattrocento Sans" w:hAnsi="Quattrocento Sans" w:cs="Arial"/>
                <w:lang w:val="es-ES_tradnl"/>
              </w:rPr>
            </w:pPr>
            <w:r>
              <w:rPr>
                <w:rFonts w:ascii="Quattrocento Sans" w:hAnsi="Quattrocento Sans" w:cs="Arial"/>
                <w:lang w:val="es-ES_tradnl"/>
              </w:rPr>
              <w:t>35</w:t>
            </w:r>
          </w:p>
        </w:tc>
        <w:tc>
          <w:tcPr>
            <w:tcW w:w="1843" w:type="dxa"/>
            <w:tcBorders>
              <w:top w:val="single" w:sz="4" w:space="0" w:color="auto"/>
              <w:left w:val="single" w:sz="4" w:space="0" w:color="auto"/>
              <w:bottom w:val="single" w:sz="4" w:space="0" w:color="auto"/>
              <w:right w:val="single" w:sz="4" w:space="0" w:color="auto"/>
            </w:tcBorders>
            <w:vAlign w:val="center"/>
          </w:tcPr>
          <w:p w14:paraId="2507F899" w14:textId="77777777" w:rsidR="002519E7" w:rsidRPr="00B31F47" w:rsidRDefault="002519E7" w:rsidP="00C004A5">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3DD8BB9B" w14:textId="44B8E473" w:rsidR="002519E7" w:rsidRPr="00B31F47" w:rsidRDefault="00B93650" w:rsidP="00C004A5">
            <w:pPr>
              <w:jc w:val="center"/>
              <w:rPr>
                <w:rFonts w:ascii="Quattrocento Sans" w:hAnsi="Quattrocento Sans" w:cs="Arial"/>
              </w:rPr>
            </w:pPr>
            <w:r>
              <w:rPr>
                <w:rFonts w:ascii="Quattrocento Sans" w:hAnsi="Quattrocento Sans" w:cs="Arial"/>
              </w:rPr>
              <w:t xml:space="preserve">Almacena </w:t>
            </w:r>
            <w:r w:rsidR="0093157D">
              <w:rPr>
                <w:rFonts w:ascii="Quattrocento Sans" w:hAnsi="Quattrocento Sans" w:cs="Arial"/>
              </w:rPr>
              <w:t>la fecha de disponibilidad d</w:t>
            </w:r>
            <w:r w:rsidR="00031DBE">
              <w:rPr>
                <w:rFonts w:ascii="Quattrocento Sans" w:hAnsi="Quattrocento Sans" w:cs="Arial"/>
              </w:rPr>
              <w:t>e los vuelos</w:t>
            </w:r>
            <w:r w:rsidR="0093157D">
              <w:rPr>
                <w:rFonts w:ascii="Quattrocento Sans" w:hAnsi="Quattrocento Sans" w:cs="Arial"/>
              </w:rPr>
              <w:t>.</w:t>
            </w:r>
          </w:p>
        </w:tc>
      </w:tr>
      <w:tr w:rsidR="002519E7" w:rsidRPr="00B31F47" w14:paraId="3DE5CFF6" w14:textId="77777777" w:rsidTr="00C004A5">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6828FCEE" w14:textId="28C0E581" w:rsidR="002519E7" w:rsidRDefault="00031DBE" w:rsidP="00C004A5">
            <w:pPr>
              <w:jc w:val="center"/>
              <w:rPr>
                <w:rFonts w:ascii="Quattrocento Sans" w:hAnsi="Quattrocento Sans" w:cs="Arial"/>
                <w:lang w:val="es-ES_tradnl"/>
              </w:rPr>
            </w:pPr>
            <w:r>
              <w:rPr>
                <w:rFonts w:ascii="Quattrocento Sans" w:hAnsi="Quattrocento Sans" w:cs="Arial"/>
                <w:lang w:val="es-ES_tradnl"/>
              </w:rPr>
              <w:t>origen</w:t>
            </w:r>
          </w:p>
        </w:tc>
        <w:tc>
          <w:tcPr>
            <w:tcW w:w="1462" w:type="dxa"/>
            <w:tcBorders>
              <w:top w:val="single" w:sz="4" w:space="0" w:color="auto"/>
              <w:left w:val="single" w:sz="4" w:space="0" w:color="auto"/>
              <w:bottom w:val="single" w:sz="4" w:space="0" w:color="auto"/>
              <w:right w:val="single" w:sz="4" w:space="0" w:color="auto"/>
            </w:tcBorders>
            <w:vAlign w:val="center"/>
          </w:tcPr>
          <w:p w14:paraId="077C37CA" w14:textId="1CE6A6C4" w:rsidR="002519E7" w:rsidRDefault="00031DBE" w:rsidP="00C004A5">
            <w:pPr>
              <w:jc w:val="center"/>
              <w:rPr>
                <w:rFonts w:ascii="Quattrocento Sans" w:hAnsi="Quattrocento Sans" w:cs="Arial"/>
                <w:lang w:val="es-ES_tradnl"/>
              </w:rPr>
            </w:pPr>
            <w:r>
              <w:rPr>
                <w:rFonts w:ascii="Quattrocento Sans" w:hAnsi="Quattrocento Sans" w:cs="Arial"/>
                <w:lang w:val="es-ES_tradnl"/>
              </w:rPr>
              <w:t>40</w:t>
            </w:r>
          </w:p>
        </w:tc>
        <w:tc>
          <w:tcPr>
            <w:tcW w:w="1843" w:type="dxa"/>
            <w:tcBorders>
              <w:top w:val="single" w:sz="4" w:space="0" w:color="auto"/>
              <w:left w:val="single" w:sz="4" w:space="0" w:color="auto"/>
              <w:bottom w:val="single" w:sz="4" w:space="0" w:color="auto"/>
              <w:right w:val="single" w:sz="4" w:space="0" w:color="auto"/>
            </w:tcBorders>
            <w:vAlign w:val="center"/>
          </w:tcPr>
          <w:p w14:paraId="4375077D" w14:textId="16B7D24D" w:rsidR="002519E7" w:rsidRDefault="00031DBE" w:rsidP="00C004A5">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7BAD2EB5" w14:textId="55469B09" w:rsidR="002519E7" w:rsidRDefault="00B93650" w:rsidP="00C004A5">
            <w:pPr>
              <w:jc w:val="center"/>
              <w:rPr>
                <w:rFonts w:ascii="Quattrocento Sans" w:hAnsi="Quattrocento Sans" w:cs="Arial"/>
              </w:rPr>
            </w:pPr>
            <w:r>
              <w:rPr>
                <w:rFonts w:ascii="Quattrocento Sans" w:hAnsi="Quattrocento Sans" w:cs="Arial"/>
              </w:rPr>
              <w:t xml:space="preserve">Almacena </w:t>
            </w:r>
            <w:r w:rsidR="00031DBE">
              <w:rPr>
                <w:rFonts w:ascii="Quattrocento Sans" w:hAnsi="Quattrocento Sans" w:cs="Arial"/>
              </w:rPr>
              <w:t>el lugar de origen de salida del avión.</w:t>
            </w:r>
          </w:p>
        </w:tc>
      </w:tr>
      <w:tr w:rsidR="002519E7" w:rsidRPr="00B31F47" w14:paraId="7C74E3AC" w14:textId="77777777" w:rsidTr="00C004A5">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3467F419" w14:textId="0DC262D9" w:rsidR="002519E7" w:rsidRDefault="00031DBE" w:rsidP="00C004A5">
            <w:pPr>
              <w:jc w:val="center"/>
              <w:rPr>
                <w:rFonts w:ascii="Quattrocento Sans" w:hAnsi="Quattrocento Sans" w:cs="Arial"/>
                <w:lang w:val="es-ES_tradnl"/>
              </w:rPr>
            </w:pPr>
            <w:r>
              <w:rPr>
                <w:rFonts w:ascii="Quattrocento Sans" w:hAnsi="Quattrocento Sans" w:cs="Arial"/>
                <w:lang w:val="es-ES_tradnl"/>
              </w:rPr>
              <w:t>destino</w:t>
            </w:r>
          </w:p>
        </w:tc>
        <w:tc>
          <w:tcPr>
            <w:tcW w:w="1462" w:type="dxa"/>
            <w:tcBorders>
              <w:top w:val="single" w:sz="4" w:space="0" w:color="auto"/>
              <w:left w:val="single" w:sz="4" w:space="0" w:color="auto"/>
              <w:bottom w:val="single" w:sz="4" w:space="0" w:color="auto"/>
              <w:right w:val="single" w:sz="4" w:space="0" w:color="auto"/>
            </w:tcBorders>
            <w:vAlign w:val="center"/>
          </w:tcPr>
          <w:p w14:paraId="130C33DC" w14:textId="4507FCBC" w:rsidR="002519E7" w:rsidRDefault="00031DBE" w:rsidP="00C004A5">
            <w:pPr>
              <w:jc w:val="center"/>
              <w:rPr>
                <w:rFonts w:ascii="Quattrocento Sans" w:hAnsi="Quattrocento Sans" w:cs="Arial"/>
                <w:lang w:val="es-ES_tradnl"/>
              </w:rPr>
            </w:pPr>
            <w:r>
              <w:rPr>
                <w:rFonts w:ascii="Quattrocento Sans" w:hAnsi="Quattrocento Sans" w:cs="Arial"/>
                <w:lang w:val="es-ES_tradnl"/>
              </w:rPr>
              <w:t>40</w:t>
            </w:r>
          </w:p>
        </w:tc>
        <w:tc>
          <w:tcPr>
            <w:tcW w:w="1843" w:type="dxa"/>
            <w:tcBorders>
              <w:top w:val="single" w:sz="4" w:space="0" w:color="auto"/>
              <w:left w:val="single" w:sz="4" w:space="0" w:color="auto"/>
              <w:bottom w:val="single" w:sz="4" w:space="0" w:color="auto"/>
              <w:right w:val="single" w:sz="4" w:space="0" w:color="auto"/>
            </w:tcBorders>
            <w:vAlign w:val="center"/>
          </w:tcPr>
          <w:p w14:paraId="562E2B0E" w14:textId="037AA3A3" w:rsidR="002519E7" w:rsidRDefault="002519E7" w:rsidP="00C004A5">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44369167" w14:textId="716899C6" w:rsidR="002519E7" w:rsidRDefault="00031DBE" w:rsidP="00C004A5">
            <w:pPr>
              <w:jc w:val="center"/>
              <w:rPr>
                <w:rFonts w:ascii="Quattrocento Sans" w:hAnsi="Quattrocento Sans" w:cs="Arial"/>
              </w:rPr>
            </w:pPr>
            <w:r>
              <w:rPr>
                <w:rFonts w:ascii="Quattrocento Sans" w:hAnsi="Quattrocento Sans" w:cs="Arial"/>
              </w:rPr>
              <w:t xml:space="preserve">Almacena el lugar de </w:t>
            </w:r>
            <w:r w:rsidR="007F1831">
              <w:rPr>
                <w:rFonts w:ascii="Quattrocento Sans" w:hAnsi="Quattrocento Sans" w:cs="Arial"/>
              </w:rPr>
              <w:t>destino a llegar</w:t>
            </w:r>
            <w:r>
              <w:rPr>
                <w:rFonts w:ascii="Quattrocento Sans" w:hAnsi="Quattrocento Sans" w:cs="Arial"/>
              </w:rPr>
              <w:t xml:space="preserve"> del avión.</w:t>
            </w:r>
          </w:p>
        </w:tc>
      </w:tr>
      <w:tr w:rsidR="002519E7" w:rsidRPr="00B31F47" w14:paraId="00E037B8" w14:textId="77777777" w:rsidTr="00C004A5">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2B4F33B9" w14:textId="1E89732D" w:rsidR="002519E7" w:rsidRDefault="001B5F6F" w:rsidP="00C004A5">
            <w:pPr>
              <w:jc w:val="center"/>
              <w:rPr>
                <w:rFonts w:ascii="Quattrocento Sans" w:hAnsi="Quattrocento Sans" w:cs="Arial"/>
                <w:lang w:val="es-ES_tradnl"/>
              </w:rPr>
            </w:pPr>
            <w:r>
              <w:rPr>
                <w:rFonts w:ascii="Quattrocento Sans" w:hAnsi="Quattrocento Sans" w:cs="Arial"/>
                <w:lang w:val="es-ES_tradnl"/>
              </w:rPr>
              <w:t>Arribo</w:t>
            </w:r>
          </w:p>
        </w:tc>
        <w:tc>
          <w:tcPr>
            <w:tcW w:w="1462" w:type="dxa"/>
            <w:tcBorders>
              <w:top w:val="single" w:sz="4" w:space="0" w:color="auto"/>
              <w:left w:val="single" w:sz="4" w:space="0" w:color="auto"/>
              <w:bottom w:val="single" w:sz="4" w:space="0" w:color="auto"/>
              <w:right w:val="single" w:sz="4" w:space="0" w:color="auto"/>
            </w:tcBorders>
            <w:vAlign w:val="center"/>
          </w:tcPr>
          <w:p w14:paraId="18800BF6" w14:textId="1D33B240" w:rsidR="002519E7" w:rsidRDefault="001B5F6F" w:rsidP="00C004A5">
            <w:pPr>
              <w:jc w:val="center"/>
              <w:rPr>
                <w:rFonts w:ascii="Quattrocento Sans" w:hAnsi="Quattrocento Sans" w:cs="Arial"/>
                <w:lang w:val="es-ES_tradnl"/>
              </w:rPr>
            </w:pPr>
            <w:r>
              <w:rPr>
                <w:rFonts w:ascii="Quattrocento Sans" w:hAnsi="Quattrocento Sans" w:cs="Arial"/>
                <w:lang w:val="es-ES_tradnl"/>
              </w:rPr>
              <w:t>40</w:t>
            </w:r>
          </w:p>
        </w:tc>
        <w:tc>
          <w:tcPr>
            <w:tcW w:w="1843" w:type="dxa"/>
            <w:tcBorders>
              <w:top w:val="single" w:sz="4" w:space="0" w:color="auto"/>
              <w:left w:val="single" w:sz="4" w:space="0" w:color="auto"/>
              <w:bottom w:val="single" w:sz="4" w:space="0" w:color="auto"/>
              <w:right w:val="single" w:sz="4" w:space="0" w:color="auto"/>
            </w:tcBorders>
            <w:vAlign w:val="center"/>
          </w:tcPr>
          <w:p w14:paraId="0357A859" w14:textId="77777777" w:rsidR="002519E7" w:rsidRDefault="002519E7" w:rsidP="00C004A5">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54E218DA" w14:textId="5F1D03C0" w:rsidR="002519E7" w:rsidRDefault="00B93650" w:rsidP="00C004A5">
            <w:pPr>
              <w:jc w:val="center"/>
              <w:rPr>
                <w:rFonts w:ascii="Quattrocento Sans" w:hAnsi="Quattrocento Sans" w:cs="Arial"/>
              </w:rPr>
            </w:pPr>
            <w:r>
              <w:rPr>
                <w:rFonts w:ascii="Quattrocento Sans" w:hAnsi="Quattrocento Sans" w:cs="Arial"/>
              </w:rPr>
              <w:t xml:space="preserve">Almacena </w:t>
            </w:r>
            <w:r w:rsidR="001B5F6F">
              <w:rPr>
                <w:rFonts w:ascii="Quattrocento Sans" w:hAnsi="Quattrocento Sans" w:cs="Arial"/>
              </w:rPr>
              <w:t xml:space="preserve">el aeropuerto a arribar del </w:t>
            </w:r>
            <w:r w:rsidR="00334466">
              <w:rPr>
                <w:rFonts w:ascii="Quattrocento Sans" w:hAnsi="Quattrocento Sans" w:cs="Arial"/>
              </w:rPr>
              <w:t>avión</w:t>
            </w:r>
            <w:r w:rsidR="001B5F6F">
              <w:rPr>
                <w:rFonts w:ascii="Quattrocento Sans" w:hAnsi="Quattrocento Sans" w:cs="Arial"/>
              </w:rPr>
              <w:t>.</w:t>
            </w:r>
          </w:p>
        </w:tc>
      </w:tr>
      <w:tr w:rsidR="001B5F6F" w:rsidRPr="00B31F47" w14:paraId="6FDC8E9B" w14:textId="77777777" w:rsidTr="00352820">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296BE067" w14:textId="2C796CCA" w:rsidR="001B5F6F" w:rsidRDefault="00961353" w:rsidP="00B93650">
            <w:pPr>
              <w:jc w:val="center"/>
              <w:rPr>
                <w:rFonts w:ascii="Quattrocento Sans" w:hAnsi="Quattrocento Sans" w:cs="Arial"/>
                <w:lang w:val="es-ES_tradnl"/>
              </w:rPr>
            </w:pPr>
            <w:r>
              <w:rPr>
                <w:rFonts w:ascii="Quattrocento Sans" w:hAnsi="Quattrocento Sans" w:cs="Arial"/>
                <w:lang w:val="es-ES_tradnl"/>
              </w:rPr>
              <w:t>Disponibilidad</w:t>
            </w:r>
          </w:p>
        </w:tc>
        <w:tc>
          <w:tcPr>
            <w:tcW w:w="1462" w:type="dxa"/>
            <w:tcBorders>
              <w:top w:val="single" w:sz="4" w:space="0" w:color="auto"/>
              <w:left w:val="single" w:sz="4" w:space="0" w:color="auto"/>
              <w:bottom w:val="single" w:sz="4" w:space="0" w:color="auto"/>
              <w:right w:val="single" w:sz="4" w:space="0" w:color="auto"/>
            </w:tcBorders>
            <w:vAlign w:val="center"/>
          </w:tcPr>
          <w:p w14:paraId="2A8CA510" w14:textId="05098445" w:rsidR="001B5F6F" w:rsidRDefault="00961353" w:rsidP="00B93650">
            <w:pPr>
              <w:jc w:val="center"/>
              <w:rPr>
                <w:rFonts w:ascii="Quattrocento Sans" w:hAnsi="Quattrocento Sans" w:cs="Arial"/>
                <w:lang w:val="es-ES_tradnl"/>
              </w:rPr>
            </w:pPr>
            <w:r>
              <w:rPr>
                <w:rFonts w:ascii="Quattrocento Sans" w:hAnsi="Quattrocento Sans" w:cs="Arial"/>
                <w:lang w:val="es-ES_tradnl"/>
              </w:rPr>
              <w:t>50</w:t>
            </w:r>
          </w:p>
        </w:tc>
        <w:tc>
          <w:tcPr>
            <w:tcW w:w="1843" w:type="dxa"/>
            <w:tcBorders>
              <w:top w:val="single" w:sz="4" w:space="0" w:color="auto"/>
              <w:left w:val="single" w:sz="4" w:space="0" w:color="auto"/>
              <w:bottom w:val="single" w:sz="4" w:space="0" w:color="auto"/>
              <w:right w:val="single" w:sz="4" w:space="0" w:color="auto"/>
            </w:tcBorders>
            <w:vAlign w:val="center"/>
          </w:tcPr>
          <w:p w14:paraId="70A521E3" w14:textId="57B19A27" w:rsidR="001B5F6F" w:rsidRDefault="00961353" w:rsidP="00B93650">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0A1201D2" w14:textId="7F794776" w:rsidR="001B5F6F" w:rsidRDefault="00961353" w:rsidP="00B93650">
            <w:pPr>
              <w:jc w:val="center"/>
              <w:rPr>
                <w:rFonts w:ascii="Quattrocento Sans" w:hAnsi="Quattrocento Sans" w:cs="Arial"/>
              </w:rPr>
            </w:pPr>
            <w:r>
              <w:rPr>
                <w:rFonts w:ascii="Quattrocento Sans" w:hAnsi="Quattrocento Sans" w:cs="Arial"/>
              </w:rPr>
              <w:t>Almacena la disponibilidad del vuelo.</w:t>
            </w:r>
          </w:p>
        </w:tc>
      </w:tr>
    </w:tbl>
    <w:p w14:paraId="40F219ED" w14:textId="77777777" w:rsidR="002519E7" w:rsidRDefault="002519E7" w:rsidP="00B23E8F">
      <w:pPr>
        <w:rPr>
          <w:rFonts w:ascii="Calibri" w:hAnsi="Calibri" w:cs="Calibri"/>
        </w:rPr>
      </w:pPr>
    </w:p>
    <w:p w14:paraId="62BC6B4C" w14:textId="35794846" w:rsidR="00334466" w:rsidRPr="000072D4" w:rsidRDefault="00334466" w:rsidP="00334466">
      <w:pPr>
        <w:ind w:left="851"/>
        <w:jc w:val="both"/>
        <w:rPr>
          <w:rFonts w:ascii="Calibri" w:hAnsi="Calibri" w:cs="Book Antiqua"/>
          <w:i/>
        </w:rPr>
      </w:pPr>
      <w:r>
        <w:rPr>
          <w:rFonts w:ascii="Calibri" w:hAnsi="Calibri" w:cs="Book Antiqua"/>
          <w:i/>
        </w:rPr>
        <w:t>Tabla/ Hotel</w:t>
      </w:r>
    </w:p>
    <w:tbl>
      <w:tblPr>
        <w:tblStyle w:val="Tablaconcuadrcula"/>
        <w:tblW w:w="10060" w:type="dxa"/>
        <w:tblLook w:val="04A0" w:firstRow="1" w:lastRow="0" w:firstColumn="1" w:lastColumn="0" w:noHBand="0" w:noVBand="1"/>
      </w:tblPr>
      <w:tblGrid>
        <w:gridCol w:w="2219"/>
        <w:gridCol w:w="1462"/>
        <w:gridCol w:w="1843"/>
        <w:gridCol w:w="4536"/>
      </w:tblGrid>
      <w:tr w:rsidR="00334466" w:rsidRPr="00B31F47" w14:paraId="27CB15D9" w14:textId="77777777" w:rsidTr="00FF6F97">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716D1CBF" w14:textId="77777777" w:rsidR="00334466" w:rsidRPr="00B31F47" w:rsidRDefault="00334466" w:rsidP="00FF6F97">
            <w:pPr>
              <w:jc w:val="center"/>
              <w:rPr>
                <w:rFonts w:ascii="Quattrocento Sans" w:hAnsi="Quattrocento Sans" w:cs="Arial"/>
                <w:b/>
                <w:bCs/>
                <w:lang w:val="es-ES_tradnl"/>
              </w:rPr>
            </w:pPr>
            <w:r w:rsidRPr="00B31F47">
              <w:rPr>
                <w:rFonts w:ascii="Quattrocento Sans" w:hAnsi="Quattrocento Sans" w:cs="Arial"/>
                <w:b/>
                <w:bCs/>
                <w:lang w:val="es-ES_tradnl"/>
              </w:rPr>
              <w:t>Nombre</w:t>
            </w:r>
          </w:p>
        </w:tc>
        <w:tc>
          <w:tcPr>
            <w:tcW w:w="1462" w:type="dxa"/>
            <w:tcBorders>
              <w:top w:val="single" w:sz="4" w:space="0" w:color="auto"/>
              <w:left w:val="single" w:sz="4" w:space="0" w:color="auto"/>
              <w:bottom w:val="single" w:sz="4" w:space="0" w:color="auto"/>
              <w:right w:val="single" w:sz="4" w:space="0" w:color="auto"/>
            </w:tcBorders>
            <w:vAlign w:val="center"/>
            <w:hideMark/>
          </w:tcPr>
          <w:p w14:paraId="01F4B8F0" w14:textId="77777777" w:rsidR="00334466" w:rsidRPr="00B31F47" w:rsidRDefault="00334466" w:rsidP="00FF6F97">
            <w:pPr>
              <w:jc w:val="center"/>
              <w:rPr>
                <w:rFonts w:ascii="Quattrocento Sans" w:hAnsi="Quattrocento Sans" w:cs="Arial"/>
                <w:b/>
                <w:bCs/>
                <w:lang w:val="es-ES_tradnl"/>
              </w:rPr>
            </w:pPr>
            <w:r w:rsidRPr="00B31F47">
              <w:rPr>
                <w:rFonts w:ascii="Quattrocento Sans" w:hAnsi="Quattrocento Sans" w:cs="Arial"/>
                <w:b/>
                <w:bCs/>
                <w:lang w:val="es-ES_tradnl"/>
              </w:rPr>
              <w:t>Tamaño</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46771E2" w14:textId="77777777" w:rsidR="00334466" w:rsidRPr="00B31F47" w:rsidRDefault="00334466" w:rsidP="00FF6F97">
            <w:pPr>
              <w:jc w:val="center"/>
              <w:rPr>
                <w:rFonts w:ascii="Quattrocento Sans" w:hAnsi="Quattrocento Sans" w:cs="Arial"/>
                <w:b/>
                <w:bCs/>
                <w:lang w:val="es-ES_tradnl"/>
              </w:rPr>
            </w:pPr>
            <w:r w:rsidRPr="00B31F47">
              <w:rPr>
                <w:rFonts w:ascii="Quattrocento Sans" w:hAnsi="Quattrocento Sans" w:cs="Arial"/>
                <w:b/>
                <w:bCs/>
                <w:lang w:val="es-ES_tradnl"/>
              </w:rPr>
              <w:t>Tipo de dato</w:t>
            </w:r>
          </w:p>
        </w:tc>
        <w:tc>
          <w:tcPr>
            <w:tcW w:w="4536" w:type="dxa"/>
            <w:tcBorders>
              <w:top w:val="single" w:sz="4" w:space="0" w:color="auto"/>
              <w:left w:val="single" w:sz="4" w:space="0" w:color="auto"/>
              <w:bottom w:val="single" w:sz="4" w:space="0" w:color="auto"/>
              <w:right w:val="single" w:sz="4" w:space="0" w:color="auto"/>
            </w:tcBorders>
            <w:vAlign w:val="center"/>
            <w:hideMark/>
          </w:tcPr>
          <w:p w14:paraId="2F88A267" w14:textId="77777777" w:rsidR="00334466" w:rsidRPr="00B31F47" w:rsidRDefault="00334466" w:rsidP="00FF6F97">
            <w:pPr>
              <w:jc w:val="center"/>
              <w:rPr>
                <w:rFonts w:ascii="Quattrocento Sans" w:hAnsi="Quattrocento Sans" w:cs="Arial"/>
                <w:b/>
                <w:bCs/>
                <w:lang w:val="es-ES_tradnl"/>
              </w:rPr>
            </w:pPr>
            <w:r w:rsidRPr="00B31F47">
              <w:rPr>
                <w:rFonts w:ascii="Quattrocento Sans" w:hAnsi="Quattrocento Sans" w:cs="Arial"/>
                <w:b/>
                <w:bCs/>
                <w:lang w:val="es-ES_tradnl"/>
              </w:rPr>
              <w:t>Descripción</w:t>
            </w:r>
          </w:p>
        </w:tc>
      </w:tr>
      <w:tr w:rsidR="00334466" w:rsidRPr="00B31F47" w14:paraId="7BAB48DA" w14:textId="77777777" w:rsidTr="00FF6F97">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3511E3CC" w14:textId="455AB1AA" w:rsidR="00334466" w:rsidRPr="00B31F47" w:rsidRDefault="00334466" w:rsidP="00FF6F97">
            <w:pPr>
              <w:jc w:val="center"/>
              <w:rPr>
                <w:rFonts w:ascii="Quattrocento Sans" w:hAnsi="Quattrocento Sans" w:cs="Arial"/>
                <w:lang w:val="es-ES_tradnl"/>
              </w:rPr>
            </w:pPr>
            <w:r>
              <w:rPr>
                <w:rFonts w:ascii="Quattrocento Sans" w:hAnsi="Quattrocento Sans" w:cs="Arial"/>
                <w:lang w:val="es-ES_tradnl"/>
              </w:rPr>
              <w:t>Hotel_id</w:t>
            </w:r>
          </w:p>
        </w:tc>
        <w:tc>
          <w:tcPr>
            <w:tcW w:w="1462" w:type="dxa"/>
            <w:tcBorders>
              <w:top w:val="single" w:sz="4" w:space="0" w:color="auto"/>
              <w:left w:val="single" w:sz="4" w:space="0" w:color="auto"/>
              <w:bottom w:val="single" w:sz="4" w:space="0" w:color="auto"/>
              <w:right w:val="single" w:sz="4" w:space="0" w:color="auto"/>
            </w:tcBorders>
            <w:vAlign w:val="center"/>
            <w:hideMark/>
          </w:tcPr>
          <w:p w14:paraId="0A5CEB45" w14:textId="77777777" w:rsidR="00334466" w:rsidRPr="00B31F47" w:rsidRDefault="00334466" w:rsidP="00FF6F97">
            <w:pPr>
              <w:jc w:val="center"/>
              <w:rPr>
                <w:rFonts w:ascii="Quattrocento Sans" w:hAnsi="Quattrocento Sans" w:cs="Arial"/>
                <w:lang w:val="es-ES_tradnl"/>
              </w:rPr>
            </w:pPr>
            <w:r w:rsidRPr="00B31F47">
              <w:rPr>
                <w:rFonts w:ascii="Quattrocento Sans" w:hAnsi="Quattrocento Sans" w:cs="Arial"/>
                <w:lang w:val="es-ES_tradnl"/>
              </w:rPr>
              <w:t>10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9BA6798" w14:textId="77777777" w:rsidR="00334466" w:rsidRPr="00B31F47" w:rsidRDefault="00334466" w:rsidP="00FF6F97">
            <w:pPr>
              <w:jc w:val="center"/>
              <w:rPr>
                <w:rFonts w:ascii="Quattrocento Sans" w:hAnsi="Quattrocento Sans" w:cs="Arial"/>
                <w:lang w:val="es-ES_tradnl"/>
              </w:rPr>
            </w:pPr>
            <w:r w:rsidRPr="00B31F47">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6F250E87" w14:textId="5908F035" w:rsidR="00334466" w:rsidRPr="00B31F47" w:rsidRDefault="00334466" w:rsidP="00FF6F97">
            <w:pPr>
              <w:jc w:val="center"/>
              <w:rPr>
                <w:rFonts w:ascii="Quattrocento Sans" w:hAnsi="Quattrocento Sans" w:cs="Arial"/>
                <w:lang w:val="es-ES_tradnl"/>
              </w:rPr>
            </w:pPr>
            <w:r w:rsidRPr="00B31F47">
              <w:rPr>
                <w:rFonts w:ascii="Quattrocento Sans" w:hAnsi="Quattrocento Sans" w:cs="Arial"/>
                <w:lang w:val="es-ES_tradnl"/>
              </w:rPr>
              <w:t xml:space="preserve">Almacena un identificador </w:t>
            </w:r>
            <w:r>
              <w:rPr>
                <w:rFonts w:ascii="Quattrocento Sans" w:hAnsi="Quattrocento Sans" w:cs="Arial"/>
                <w:lang w:val="es-ES_tradnl"/>
              </w:rPr>
              <w:t>por cada hotel registrado</w:t>
            </w:r>
            <w:r w:rsidR="000377B3">
              <w:rPr>
                <w:rFonts w:ascii="Quattrocento Sans" w:hAnsi="Quattrocento Sans" w:cs="Arial"/>
                <w:lang w:val="es-ES_tradnl"/>
              </w:rPr>
              <w:t>.</w:t>
            </w:r>
          </w:p>
        </w:tc>
      </w:tr>
      <w:tr w:rsidR="00334466" w:rsidRPr="00B31F47" w14:paraId="2DE8BC6C" w14:textId="77777777" w:rsidTr="00FF6F97">
        <w:trPr>
          <w:trHeight w:val="513"/>
        </w:trPr>
        <w:tc>
          <w:tcPr>
            <w:tcW w:w="2219" w:type="dxa"/>
            <w:tcBorders>
              <w:top w:val="single" w:sz="4" w:space="0" w:color="auto"/>
              <w:left w:val="single" w:sz="4" w:space="0" w:color="auto"/>
              <w:bottom w:val="single" w:sz="4" w:space="0" w:color="auto"/>
              <w:right w:val="single" w:sz="4" w:space="0" w:color="auto"/>
            </w:tcBorders>
            <w:vAlign w:val="center"/>
            <w:hideMark/>
          </w:tcPr>
          <w:p w14:paraId="7516BE1D" w14:textId="2C906E28" w:rsidR="00334466" w:rsidRPr="00B31F47" w:rsidRDefault="0096743C" w:rsidP="00FF6F97">
            <w:pPr>
              <w:jc w:val="center"/>
              <w:rPr>
                <w:rFonts w:ascii="Quattrocento Sans" w:hAnsi="Quattrocento Sans" w:cs="Arial"/>
                <w:lang w:val="es-ES_tradnl"/>
              </w:rPr>
            </w:pPr>
            <w:r>
              <w:rPr>
                <w:rFonts w:ascii="Quattrocento Sans" w:hAnsi="Quattrocento Sans" w:cs="Arial"/>
                <w:lang w:val="es-ES_tradnl"/>
              </w:rPr>
              <w:t>nombre</w:t>
            </w:r>
          </w:p>
        </w:tc>
        <w:tc>
          <w:tcPr>
            <w:tcW w:w="1462" w:type="dxa"/>
            <w:tcBorders>
              <w:top w:val="single" w:sz="4" w:space="0" w:color="auto"/>
              <w:left w:val="single" w:sz="4" w:space="0" w:color="auto"/>
              <w:bottom w:val="single" w:sz="4" w:space="0" w:color="auto"/>
              <w:right w:val="single" w:sz="4" w:space="0" w:color="auto"/>
            </w:tcBorders>
            <w:vAlign w:val="center"/>
            <w:hideMark/>
          </w:tcPr>
          <w:p w14:paraId="04886689" w14:textId="77777777" w:rsidR="00334466" w:rsidRPr="00B31F47" w:rsidRDefault="00334466" w:rsidP="00FF6F97">
            <w:pPr>
              <w:jc w:val="center"/>
              <w:rPr>
                <w:rFonts w:ascii="Quattrocento Sans" w:hAnsi="Quattrocento Sans" w:cs="Arial"/>
                <w:lang w:val="es-ES_tradnl"/>
              </w:rPr>
            </w:pPr>
            <w:r>
              <w:rPr>
                <w:rFonts w:ascii="Quattrocento Sans" w:hAnsi="Quattrocento Sans" w:cs="Arial"/>
                <w:lang w:val="es-ES_tradnl"/>
              </w:rPr>
              <w:t>4</w:t>
            </w:r>
            <w:r w:rsidRPr="00B31F47">
              <w:rPr>
                <w:rFonts w:ascii="Quattrocento Sans" w:hAnsi="Quattrocento Sans" w:cs="Arial"/>
                <w:lang w:val="es-ES_tradnl"/>
              </w:rPr>
              <w:t>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FD23CF4" w14:textId="77777777" w:rsidR="00334466" w:rsidRPr="00B31F47" w:rsidRDefault="00334466" w:rsidP="00FF6F97">
            <w:pPr>
              <w:jc w:val="center"/>
              <w:rPr>
                <w:rFonts w:ascii="Quattrocento Sans" w:hAnsi="Quattrocento Sans" w:cs="Arial"/>
                <w:lang w:val="es-ES_tradnl"/>
              </w:rPr>
            </w:pPr>
            <w:r w:rsidRPr="00B31F47">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F795CC5" w14:textId="322C39A1" w:rsidR="00334466" w:rsidRPr="00B31F47" w:rsidRDefault="00334466" w:rsidP="00FF6F97">
            <w:pPr>
              <w:jc w:val="center"/>
              <w:rPr>
                <w:rFonts w:ascii="Quattrocento Sans" w:hAnsi="Quattrocento Sans" w:cs="Arial"/>
                <w:lang w:val="es-ES_tradnl"/>
              </w:rPr>
            </w:pPr>
            <w:r w:rsidRPr="00B31F47">
              <w:rPr>
                <w:rFonts w:ascii="Quattrocento Sans" w:hAnsi="Quattrocento Sans" w:cs="Arial"/>
              </w:rPr>
              <w:t xml:space="preserve">Almacena </w:t>
            </w:r>
            <w:r>
              <w:rPr>
                <w:rFonts w:ascii="Quattrocento Sans" w:hAnsi="Quattrocento Sans" w:cs="Arial"/>
              </w:rPr>
              <w:t xml:space="preserve">el nombre </w:t>
            </w:r>
            <w:r w:rsidR="0096743C">
              <w:rPr>
                <w:rFonts w:ascii="Quattrocento Sans" w:hAnsi="Quattrocento Sans" w:cs="Arial"/>
              </w:rPr>
              <w:t>del hotel</w:t>
            </w:r>
            <w:r>
              <w:rPr>
                <w:rFonts w:ascii="Quattrocento Sans" w:hAnsi="Quattrocento Sans" w:cs="Arial"/>
              </w:rPr>
              <w:t>.</w:t>
            </w:r>
            <w:r w:rsidRPr="00B31F47">
              <w:rPr>
                <w:rFonts w:ascii="Quattrocento Sans" w:hAnsi="Quattrocento Sans" w:cs="Arial"/>
              </w:rPr>
              <w:t xml:space="preserve"> </w:t>
            </w:r>
          </w:p>
        </w:tc>
      </w:tr>
      <w:tr w:rsidR="00334466" w:rsidRPr="00B31F47" w14:paraId="6C0C5EFF" w14:textId="77777777" w:rsidTr="00FF6F97">
        <w:trPr>
          <w:trHeight w:val="483"/>
        </w:trPr>
        <w:tc>
          <w:tcPr>
            <w:tcW w:w="2219" w:type="dxa"/>
            <w:tcBorders>
              <w:top w:val="single" w:sz="4" w:space="0" w:color="auto"/>
              <w:left w:val="single" w:sz="4" w:space="0" w:color="auto"/>
              <w:bottom w:val="single" w:sz="4" w:space="0" w:color="auto"/>
              <w:right w:val="single" w:sz="4" w:space="0" w:color="auto"/>
            </w:tcBorders>
            <w:vAlign w:val="center"/>
            <w:hideMark/>
          </w:tcPr>
          <w:p w14:paraId="54914051" w14:textId="4DCDF633" w:rsidR="00334466" w:rsidRPr="00B31F47" w:rsidRDefault="005F5635" w:rsidP="00FF6F97">
            <w:pPr>
              <w:jc w:val="center"/>
              <w:rPr>
                <w:rFonts w:ascii="Quattrocento Sans" w:hAnsi="Quattrocento Sans" w:cs="Arial"/>
                <w:lang w:val="es-ES_tradnl"/>
              </w:rPr>
            </w:pPr>
            <w:r>
              <w:rPr>
                <w:rFonts w:ascii="Quattrocento Sans" w:hAnsi="Quattrocento Sans" w:cs="Arial"/>
                <w:lang w:val="es-ES_tradnl"/>
              </w:rPr>
              <w:t>Ubicacion</w:t>
            </w:r>
          </w:p>
        </w:tc>
        <w:tc>
          <w:tcPr>
            <w:tcW w:w="1462" w:type="dxa"/>
            <w:tcBorders>
              <w:top w:val="single" w:sz="4" w:space="0" w:color="auto"/>
              <w:left w:val="single" w:sz="4" w:space="0" w:color="auto"/>
              <w:bottom w:val="single" w:sz="4" w:space="0" w:color="auto"/>
              <w:right w:val="single" w:sz="4" w:space="0" w:color="auto"/>
            </w:tcBorders>
            <w:vAlign w:val="center"/>
            <w:hideMark/>
          </w:tcPr>
          <w:p w14:paraId="635D4F65" w14:textId="48C0A513" w:rsidR="00334466" w:rsidRPr="00B31F47" w:rsidRDefault="005F5635" w:rsidP="00FF6F97">
            <w:pPr>
              <w:jc w:val="center"/>
              <w:rPr>
                <w:rFonts w:ascii="Quattrocento Sans" w:hAnsi="Quattrocento Sans" w:cs="Arial"/>
                <w:lang w:val="es-ES_tradnl"/>
              </w:rPr>
            </w:pPr>
            <w:r>
              <w:rPr>
                <w:rFonts w:ascii="Quattrocento Sans" w:hAnsi="Quattrocento Sans" w:cs="Arial"/>
                <w:lang w:val="es-ES_tradnl"/>
              </w:rPr>
              <w:t>40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DBBCC15" w14:textId="64B7C24C" w:rsidR="00334466" w:rsidRPr="00B31F47" w:rsidRDefault="005F5635" w:rsidP="00FF6F97">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890F4CD" w14:textId="2270DE56" w:rsidR="00334466" w:rsidRPr="00B31F47" w:rsidRDefault="00334466" w:rsidP="00FF6F97">
            <w:pPr>
              <w:jc w:val="center"/>
              <w:rPr>
                <w:rFonts w:ascii="Quattrocento Sans" w:hAnsi="Quattrocento Sans" w:cs="Arial"/>
              </w:rPr>
            </w:pPr>
            <w:r w:rsidRPr="00B31F47">
              <w:rPr>
                <w:rFonts w:ascii="Quattrocento Sans" w:hAnsi="Quattrocento Sans" w:cs="Arial"/>
                <w:lang w:val="es-ES_tradnl"/>
              </w:rPr>
              <w:t xml:space="preserve">Almacena </w:t>
            </w:r>
            <w:r w:rsidR="005F5635">
              <w:rPr>
                <w:rFonts w:ascii="Quattrocento Sans" w:hAnsi="Quattrocento Sans" w:cs="Arial"/>
                <w:lang w:val="es-ES_tradnl"/>
              </w:rPr>
              <w:t>la ubicación del hotel.</w:t>
            </w:r>
          </w:p>
        </w:tc>
      </w:tr>
      <w:tr w:rsidR="00334466" w:rsidRPr="00B31F47" w14:paraId="3862E635" w14:textId="77777777" w:rsidTr="00FF6F97">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31A546A9" w14:textId="53FF04A9" w:rsidR="00334466" w:rsidRDefault="00113BD5" w:rsidP="00FF6F97">
            <w:pPr>
              <w:jc w:val="center"/>
              <w:rPr>
                <w:rFonts w:ascii="Quattrocento Sans" w:hAnsi="Quattrocento Sans" w:cs="Arial"/>
                <w:lang w:val="es-ES_tradnl"/>
              </w:rPr>
            </w:pPr>
            <w:r>
              <w:rPr>
                <w:rFonts w:ascii="Quattrocento Sans" w:hAnsi="Quattrocento Sans" w:cs="Arial"/>
                <w:lang w:val="es-ES_tradnl"/>
              </w:rPr>
              <w:t>Correo</w:t>
            </w:r>
          </w:p>
        </w:tc>
        <w:tc>
          <w:tcPr>
            <w:tcW w:w="1462" w:type="dxa"/>
            <w:tcBorders>
              <w:top w:val="single" w:sz="4" w:space="0" w:color="auto"/>
              <w:left w:val="single" w:sz="4" w:space="0" w:color="auto"/>
              <w:bottom w:val="single" w:sz="4" w:space="0" w:color="auto"/>
              <w:right w:val="single" w:sz="4" w:space="0" w:color="auto"/>
            </w:tcBorders>
            <w:vAlign w:val="center"/>
          </w:tcPr>
          <w:p w14:paraId="2C949C22" w14:textId="4F34D3EC" w:rsidR="00334466" w:rsidRPr="00B31F47" w:rsidRDefault="00113BD5" w:rsidP="00FF6F97">
            <w:pPr>
              <w:jc w:val="center"/>
              <w:rPr>
                <w:rFonts w:ascii="Quattrocento Sans" w:hAnsi="Quattrocento Sans" w:cs="Arial"/>
                <w:lang w:val="es-ES_tradnl"/>
              </w:rPr>
            </w:pPr>
            <w:r>
              <w:rPr>
                <w:rFonts w:ascii="Quattrocento Sans" w:hAnsi="Quattrocento Sans" w:cs="Arial"/>
                <w:lang w:val="es-ES_tradnl"/>
              </w:rPr>
              <w:t>45</w:t>
            </w:r>
          </w:p>
        </w:tc>
        <w:tc>
          <w:tcPr>
            <w:tcW w:w="1843" w:type="dxa"/>
            <w:tcBorders>
              <w:top w:val="single" w:sz="4" w:space="0" w:color="auto"/>
              <w:left w:val="single" w:sz="4" w:space="0" w:color="auto"/>
              <w:bottom w:val="single" w:sz="4" w:space="0" w:color="auto"/>
              <w:right w:val="single" w:sz="4" w:space="0" w:color="auto"/>
            </w:tcBorders>
            <w:vAlign w:val="center"/>
          </w:tcPr>
          <w:p w14:paraId="5C369CEA" w14:textId="77777777" w:rsidR="00334466" w:rsidRPr="00B31F47" w:rsidRDefault="00334466" w:rsidP="00FF6F97">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362EB1AC" w14:textId="3288D4DC" w:rsidR="00334466" w:rsidRPr="00B31F47" w:rsidRDefault="00334466" w:rsidP="00FF6F97">
            <w:pPr>
              <w:jc w:val="center"/>
              <w:rPr>
                <w:rFonts w:ascii="Quattrocento Sans" w:hAnsi="Quattrocento Sans" w:cs="Arial"/>
              </w:rPr>
            </w:pPr>
            <w:r>
              <w:rPr>
                <w:rFonts w:ascii="Quattrocento Sans" w:hAnsi="Quattrocento Sans" w:cs="Arial"/>
              </w:rPr>
              <w:t xml:space="preserve">Almacena </w:t>
            </w:r>
            <w:r w:rsidR="00113BD5">
              <w:rPr>
                <w:rFonts w:ascii="Quattrocento Sans" w:hAnsi="Quattrocento Sans" w:cs="Arial"/>
              </w:rPr>
              <w:t>el correo del hotel.</w:t>
            </w:r>
          </w:p>
        </w:tc>
      </w:tr>
      <w:tr w:rsidR="00334466" w:rsidRPr="00B31F47" w14:paraId="3AB1CABC" w14:textId="77777777" w:rsidTr="00FF6F97">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4526471C" w14:textId="2BC62503" w:rsidR="00334466" w:rsidRDefault="00113BD5" w:rsidP="00FF6F97">
            <w:pPr>
              <w:jc w:val="center"/>
              <w:rPr>
                <w:rFonts w:ascii="Quattrocento Sans" w:hAnsi="Quattrocento Sans" w:cs="Arial"/>
                <w:lang w:val="es-ES_tradnl"/>
              </w:rPr>
            </w:pPr>
            <w:r>
              <w:rPr>
                <w:rFonts w:ascii="Quattrocento Sans" w:hAnsi="Quattrocento Sans" w:cs="Arial"/>
                <w:lang w:val="es-ES_tradnl"/>
              </w:rPr>
              <w:t>numero</w:t>
            </w:r>
          </w:p>
        </w:tc>
        <w:tc>
          <w:tcPr>
            <w:tcW w:w="1462" w:type="dxa"/>
            <w:tcBorders>
              <w:top w:val="single" w:sz="4" w:space="0" w:color="auto"/>
              <w:left w:val="single" w:sz="4" w:space="0" w:color="auto"/>
              <w:bottom w:val="single" w:sz="4" w:space="0" w:color="auto"/>
              <w:right w:val="single" w:sz="4" w:space="0" w:color="auto"/>
            </w:tcBorders>
            <w:vAlign w:val="center"/>
          </w:tcPr>
          <w:p w14:paraId="6882DE6D" w14:textId="79C7293C" w:rsidR="00334466" w:rsidRDefault="00BF34B7" w:rsidP="00FF6F97">
            <w:pPr>
              <w:jc w:val="center"/>
              <w:rPr>
                <w:rFonts w:ascii="Quattrocento Sans" w:hAnsi="Quattrocento Sans" w:cs="Arial"/>
                <w:lang w:val="es-ES_tradnl"/>
              </w:rPr>
            </w:pPr>
            <w:r>
              <w:rPr>
                <w:rFonts w:ascii="Quattrocento Sans" w:hAnsi="Quattrocento Sans" w:cs="Arial"/>
                <w:lang w:val="es-ES_tradnl"/>
              </w:rPr>
              <w:t>25</w:t>
            </w:r>
          </w:p>
        </w:tc>
        <w:tc>
          <w:tcPr>
            <w:tcW w:w="1843" w:type="dxa"/>
            <w:tcBorders>
              <w:top w:val="single" w:sz="4" w:space="0" w:color="auto"/>
              <w:left w:val="single" w:sz="4" w:space="0" w:color="auto"/>
              <w:bottom w:val="single" w:sz="4" w:space="0" w:color="auto"/>
              <w:right w:val="single" w:sz="4" w:space="0" w:color="auto"/>
            </w:tcBorders>
            <w:vAlign w:val="center"/>
          </w:tcPr>
          <w:p w14:paraId="7F9BF2F4" w14:textId="367C09F1" w:rsidR="00334466" w:rsidRDefault="00BF34B7" w:rsidP="00FF6F97">
            <w:pPr>
              <w:jc w:val="center"/>
              <w:rPr>
                <w:rFonts w:ascii="Quattrocento Sans" w:hAnsi="Quattrocento Sans" w:cs="Arial"/>
                <w:lang w:val="es-ES_tradnl"/>
              </w:rPr>
            </w:pPr>
            <w:r>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tcPr>
          <w:p w14:paraId="1CC48868" w14:textId="5F046E94" w:rsidR="00334466" w:rsidRDefault="00334466" w:rsidP="00FF6F97">
            <w:pPr>
              <w:jc w:val="center"/>
              <w:rPr>
                <w:rFonts w:ascii="Quattrocento Sans" w:hAnsi="Quattrocento Sans" w:cs="Arial"/>
              </w:rPr>
            </w:pPr>
            <w:r>
              <w:rPr>
                <w:rFonts w:ascii="Quattrocento Sans" w:hAnsi="Quattrocento Sans" w:cs="Arial"/>
              </w:rPr>
              <w:t>Almacena el</w:t>
            </w:r>
            <w:r w:rsidR="00BF34B7">
              <w:rPr>
                <w:rFonts w:ascii="Quattrocento Sans" w:hAnsi="Quattrocento Sans" w:cs="Arial"/>
              </w:rPr>
              <w:t xml:space="preserve"> </w:t>
            </w:r>
            <w:r w:rsidR="003E7896">
              <w:rPr>
                <w:rFonts w:ascii="Quattrocento Sans" w:hAnsi="Quattrocento Sans" w:cs="Arial"/>
              </w:rPr>
              <w:t>número</w:t>
            </w:r>
            <w:r w:rsidR="00BF34B7">
              <w:rPr>
                <w:rFonts w:ascii="Quattrocento Sans" w:hAnsi="Quattrocento Sans" w:cs="Arial"/>
              </w:rPr>
              <w:t xml:space="preserve"> celular del hotel.</w:t>
            </w:r>
          </w:p>
        </w:tc>
      </w:tr>
      <w:tr w:rsidR="00334466" w:rsidRPr="00B31F47" w14:paraId="16B6634D" w14:textId="77777777" w:rsidTr="00FF6F97">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51BB56AD" w14:textId="37B54C8A" w:rsidR="00334466" w:rsidRDefault="003E7896" w:rsidP="00FF6F97">
            <w:pPr>
              <w:jc w:val="center"/>
              <w:rPr>
                <w:rFonts w:ascii="Quattrocento Sans" w:hAnsi="Quattrocento Sans" w:cs="Arial"/>
                <w:lang w:val="es-ES_tradnl"/>
              </w:rPr>
            </w:pPr>
            <w:r>
              <w:rPr>
                <w:rFonts w:ascii="Quattrocento Sans" w:hAnsi="Quattrocento Sans" w:cs="Arial"/>
                <w:lang w:val="es-ES_tradnl"/>
              </w:rPr>
              <w:t>Categoria</w:t>
            </w:r>
          </w:p>
        </w:tc>
        <w:tc>
          <w:tcPr>
            <w:tcW w:w="1462" w:type="dxa"/>
            <w:tcBorders>
              <w:top w:val="single" w:sz="4" w:space="0" w:color="auto"/>
              <w:left w:val="single" w:sz="4" w:space="0" w:color="auto"/>
              <w:bottom w:val="single" w:sz="4" w:space="0" w:color="auto"/>
              <w:right w:val="single" w:sz="4" w:space="0" w:color="auto"/>
            </w:tcBorders>
            <w:vAlign w:val="center"/>
          </w:tcPr>
          <w:p w14:paraId="1AF91686" w14:textId="36E826C8" w:rsidR="00334466" w:rsidRDefault="003E7896" w:rsidP="00FF6F97">
            <w:pPr>
              <w:jc w:val="center"/>
              <w:rPr>
                <w:rFonts w:ascii="Quattrocento Sans" w:hAnsi="Quattrocento Sans" w:cs="Arial"/>
                <w:lang w:val="es-ES_tradnl"/>
              </w:rPr>
            </w:pPr>
            <w:r>
              <w:rPr>
                <w:rFonts w:ascii="Quattrocento Sans" w:hAnsi="Quattrocento Sans" w:cs="Arial"/>
                <w:lang w:val="es-ES_tradnl"/>
              </w:rPr>
              <w:t>5</w:t>
            </w:r>
          </w:p>
        </w:tc>
        <w:tc>
          <w:tcPr>
            <w:tcW w:w="1843" w:type="dxa"/>
            <w:tcBorders>
              <w:top w:val="single" w:sz="4" w:space="0" w:color="auto"/>
              <w:left w:val="single" w:sz="4" w:space="0" w:color="auto"/>
              <w:bottom w:val="single" w:sz="4" w:space="0" w:color="auto"/>
              <w:right w:val="single" w:sz="4" w:space="0" w:color="auto"/>
            </w:tcBorders>
            <w:vAlign w:val="center"/>
          </w:tcPr>
          <w:p w14:paraId="60E1C6D4" w14:textId="2AFFCF8A" w:rsidR="00334466" w:rsidRDefault="003E7896" w:rsidP="00FF6F97">
            <w:pPr>
              <w:jc w:val="center"/>
              <w:rPr>
                <w:rFonts w:ascii="Quattrocento Sans" w:hAnsi="Quattrocento Sans" w:cs="Arial"/>
                <w:lang w:val="es-ES_tradnl"/>
              </w:rPr>
            </w:pPr>
            <w:r>
              <w:rPr>
                <w:rFonts w:ascii="Quattrocento Sans" w:hAnsi="Quattrocento Sans" w:cs="Arial"/>
                <w:lang w:val="es-ES_tradnl"/>
              </w:rPr>
              <w:t>INTEGER</w:t>
            </w:r>
          </w:p>
        </w:tc>
        <w:tc>
          <w:tcPr>
            <w:tcW w:w="4536" w:type="dxa"/>
            <w:tcBorders>
              <w:top w:val="single" w:sz="4" w:space="0" w:color="auto"/>
              <w:left w:val="single" w:sz="4" w:space="0" w:color="auto"/>
              <w:bottom w:val="single" w:sz="4" w:space="0" w:color="auto"/>
              <w:right w:val="single" w:sz="4" w:space="0" w:color="auto"/>
            </w:tcBorders>
            <w:vAlign w:val="center"/>
          </w:tcPr>
          <w:p w14:paraId="50959D0A" w14:textId="43FAC318" w:rsidR="00334466" w:rsidRDefault="00334466" w:rsidP="00FF6F97">
            <w:pPr>
              <w:jc w:val="center"/>
              <w:rPr>
                <w:rFonts w:ascii="Quattrocento Sans" w:hAnsi="Quattrocento Sans" w:cs="Arial"/>
              </w:rPr>
            </w:pPr>
            <w:r>
              <w:rPr>
                <w:rFonts w:ascii="Quattrocento Sans" w:hAnsi="Quattrocento Sans" w:cs="Arial"/>
              </w:rPr>
              <w:t xml:space="preserve">Almacena </w:t>
            </w:r>
            <w:r w:rsidR="003E7896">
              <w:rPr>
                <w:rFonts w:ascii="Quattrocento Sans" w:hAnsi="Quattrocento Sans" w:cs="Arial"/>
              </w:rPr>
              <w:t>la categoría del hotel (1 al 5)</w:t>
            </w:r>
          </w:p>
        </w:tc>
      </w:tr>
      <w:tr w:rsidR="00334466" w:rsidRPr="00B31F47" w14:paraId="613DC66C" w14:textId="77777777" w:rsidTr="00FF6F97">
        <w:trPr>
          <w:trHeight w:val="483"/>
        </w:trPr>
        <w:tc>
          <w:tcPr>
            <w:tcW w:w="2219" w:type="dxa"/>
            <w:tcBorders>
              <w:top w:val="single" w:sz="4" w:space="0" w:color="auto"/>
              <w:left w:val="single" w:sz="4" w:space="0" w:color="auto"/>
              <w:bottom w:val="single" w:sz="4" w:space="0" w:color="auto"/>
              <w:right w:val="single" w:sz="4" w:space="0" w:color="auto"/>
            </w:tcBorders>
            <w:vAlign w:val="center"/>
          </w:tcPr>
          <w:p w14:paraId="726637C2" w14:textId="77777777" w:rsidR="00334466" w:rsidRDefault="00334466" w:rsidP="00FF6F97">
            <w:pPr>
              <w:jc w:val="center"/>
              <w:rPr>
                <w:rFonts w:ascii="Quattrocento Sans" w:hAnsi="Quattrocento Sans" w:cs="Arial"/>
                <w:lang w:val="es-ES_tradnl"/>
              </w:rPr>
            </w:pPr>
            <w:r>
              <w:rPr>
                <w:rFonts w:ascii="Quattrocento Sans" w:hAnsi="Quattrocento Sans" w:cs="Arial"/>
                <w:lang w:val="es-ES_tradnl"/>
              </w:rPr>
              <w:t>Disponibilidad</w:t>
            </w:r>
          </w:p>
        </w:tc>
        <w:tc>
          <w:tcPr>
            <w:tcW w:w="1462" w:type="dxa"/>
            <w:tcBorders>
              <w:top w:val="single" w:sz="4" w:space="0" w:color="auto"/>
              <w:left w:val="single" w:sz="4" w:space="0" w:color="auto"/>
              <w:bottom w:val="single" w:sz="4" w:space="0" w:color="auto"/>
              <w:right w:val="single" w:sz="4" w:space="0" w:color="auto"/>
            </w:tcBorders>
            <w:vAlign w:val="center"/>
          </w:tcPr>
          <w:p w14:paraId="5676067C" w14:textId="77777777" w:rsidR="00334466" w:rsidRDefault="00334466" w:rsidP="00FF6F97">
            <w:pPr>
              <w:jc w:val="center"/>
              <w:rPr>
                <w:rFonts w:ascii="Quattrocento Sans" w:hAnsi="Quattrocento Sans" w:cs="Arial"/>
                <w:lang w:val="es-ES_tradnl"/>
              </w:rPr>
            </w:pPr>
            <w:r>
              <w:rPr>
                <w:rFonts w:ascii="Quattrocento Sans" w:hAnsi="Quattrocento Sans" w:cs="Arial"/>
                <w:lang w:val="es-ES_tradnl"/>
              </w:rPr>
              <w:t>50</w:t>
            </w:r>
          </w:p>
        </w:tc>
        <w:tc>
          <w:tcPr>
            <w:tcW w:w="1843" w:type="dxa"/>
            <w:tcBorders>
              <w:top w:val="single" w:sz="4" w:space="0" w:color="auto"/>
              <w:left w:val="single" w:sz="4" w:space="0" w:color="auto"/>
              <w:bottom w:val="single" w:sz="4" w:space="0" w:color="auto"/>
              <w:right w:val="single" w:sz="4" w:space="0" w:color="auto"/>
            </w:tcBorders>
            <w:vAlign w:val="center"/>
          </w:tcPr>
          <w:p w14:paraId="08E3AA60" w14:textId="77777777" w:rsidR="00334466" w:rsidRDefault="00334466" w:rsidP="00FF6F97">
            <w:pPr>
              <w:jc w:val="center"/>
              <w:rPr>
                <w:rFonts w:ascii="Quattrocento Sans" w:hAnsi="Quattrocento Sans" w:cs="Arial"/>
                <w:lang w:val="es-ES_tradnl"/>
              </w:rPr>
            </w:pPr>
            <w:r>
              <w:rPr>
                <w:rFonts w:ascii="Quattrocento Sans" w:hAnsi="Quattrocento Sans" w:cs="Arial"/>
                <w:lang w:val="es-ES_tradnl"/>
              </w:rPr>
              <w:t>VARCHAR</w:t>
            </w:r>
          </w:p>
        </w:tc>
        <w:tc>
          <w:tcPr>
            <w:tcW w:w="4536" w:type="dxa"/>
            <w:tcBorders>
              <w:top w:val="single" w:sz="4" w:space="0" w:color="auto"/>
              <w:left w:val="single" w:sz="4" w:space="0" w:color="auto"/>
              <w:bottom w:val="single" w:sz="4" w:space="0" w:color="auto"/>
              <w:right w:val="single" w:sz="4" w:space="0" w:color="auto"/>
            </w:tcBorders>
            <w:vAlign w:val="center"/>
          </w:tcPr>
          <w:p w14:paraId="210BEADC" w14:textId="074542AA" w:rsidR="00334466" w:rsidRDefault="00334466" w:rsidP="00FF6F97">
            <w:pPr>
              <w:jc w:val="center"/>
              <w:rPr>
                <w:rFonts w:ascii="Quattrocento Sans" w:hAnsi="Quattrocento Sans" w:cs="Arial"/>
              </w:rPr>
            </w:pPr>
            <w:r>
              <w:rPr>
                <w:rFonts w:ascii="Quattrocento Sans" w:hAnsi="Quattrocento Sans" w:cs="Arial"/>
              </w:rPr>
              <w:t xml:space="preserve">Almacena la disponibilidad del </w:t>
            </w:r>
            <w:r w:rsidR="00324F23">
              <w:rPr>
                <w:rFonts w:ascii="Quattrocento Sans" w:hAnsi="Quattrocento Sans" w:cs="Arial"/>
              </w:rPr>
              <w:t>hotel</w:t>
            </w:r>
            <w:r>
              <w:rPr>
                <w:rFonts w:ascii="Quattrocento Sans" w:hAnsi="Quattrocento Sans" w:cs="Arial"/>
              </w:rPr>
              <w:t>.</w:t>
            </w:r>
          </w:p>
        </w:tc>
      </w:tr>
    </w:tbl>
    <w:p w14:paraId="77A57ADC" w14:textId="77777777" w:rsidR="00AF2C71" w:rsidRDefault="00AF2C71" w:rsidP="00B23E8F">
      <w:pPr>
        <w:rPr>
          <w:rFonts w:ascii="Calibri" w:hAnsi="Calibri" w:cs="Calibri"/>
        </w:rPr>
      </w:pPr>
    </w:p>
    <w:p w14:paraId="42C2DFD3" w14:textId="77777777" w:rsidR="00D829B8" w:rsidRDefault="00D829B8" w:rsidP="00B23E8F">
      <w:pPr>
        <w:rPr>
          <w:rFonts w:ascii="Calibri" w:hAnsi="Calibri" w:cs="Calibri"/>
        </w:rPr>
      </w:pPr>
    </w:p>
    <w:p w14:paraId="40D4EA43" w14:textId="77777777" w:rsidR="00D829B8" w:rsidRDefault="00D829B8" w:rsidP="00B23E8F">
      <w:pPr>
        <w:rPr>
          <w:rFonts w:ascii="Calibri" w:hAnsi="Calibri" w:cs="Calibri"/>
        </w:rPr>
      </w:pPr>
    </w:p>
    <w:p w14:paraId="0597AAFB" w14:textId="77777777" w:rsidR="00D829B8" w:rsidRDefault="00D829B8" w:rsidP="00B23E8F">
      <w:pPr>
        <w:rPr>
          <w:rFonts w:ascii="Calibri" w:hAnsi="Calibri" w:cs="Calibri"/>
        </w:rPr>
      </w:pPr>
    </w:p>
    <w:p w14:paraId="2992B029" w14:textId="77777777" w:rsidR="00D829B8" w:rsidRDefault="00D829B8" w:rsidP="00B23E8F">
      <w:pPr>
        <w:rPr>
          <w:rFonts w:ascii="Calibri" w:hAnsi="Calibri" w:cs="Calibri"/>
        </w:rPr>
      </w:pPr>
    </w:p>
    <w:p w14:paraId="7EEE815C" w14:textId="77777777" w:rsidR="00D829B8" w:rsidRDefault="00D829B8" w:rsidP="00B23E8F">
      <w:pPr>
        <w:rPr>
          <w:rFonts w:ascii="Calibri" w:hAnsi="Calibri" w:cs="Calibri"/>
        </w:rPr>
      </w:pPr>
    </w:p>
    <w:p w14:paraId="6975AE0B" w14:textId="77777777" w:rsidR="00D829B8" w:rsidRDefault="00D829B8" w:rsidP="00B23E8F">
      <w:pPr>
        <w:rPr>
          <w:rFonts w:ascii="Calibri" w:hAnsi="Calibri" w:cs="Calibri"/>
        </w:rPr>
      </w:pPr>
    </w:p>
    <w:p w14:paraId="1C7C06FD" w14:textId="77777777" w:rsidR="00D829B8" w:rsidRDefault="00D829B8" w:rsidP="00B23E8F">
      <w:pPr>
        <w:rPr>
          <w:rFonts w:ascii="Calibri" w:hAnsi="Calibri" w:cs="Calibri"/>
        </w:rPr>
      </w:pPr>
    </w:p>
    <w:p w14:paraId="6764C917" w14:textId="77777777" w:rsidR="00D829B8" w:rsidRDefault="00D829B8" w:rsidP="00B23E8F">
      <w:pPr>
        <w:rPr>
          <w:rFonts w:ascii="Calibri" w:hAnsi="Calibri" w:cs="Calibri"/>
        </w:rPr>
      </w:pPr>
    </w:p>
    <w:p w14:paraId="6EB998AE" w14:textId="77777777" w:rsidR="00D829B8" w:rsidRDefault="00D829B8" w:rsidP="00B23E8F">
      <w:pPr>
        <w:rPr>
          <w:rFonts w:ascii="Calibri" w:hAnsi="Calibri" w:cs="Calibri"/>
        </w:rPr>
      </w:pPr>
    </w:p>
    <w:p w14:paraId="1E7BFC70" w14:textId="77777777" w:rsidR="00D829B8" w:rsidRDefault="00D829B8" w:rsidP="00B23E8F">
      <w:pPr>
        <w:rPr>
          <w:rFonts w:ascii="Calibri" w:hAnsi="Calibri" w:cs="Calibri"/>
        </w:rPr>
      </w:pPr>
    </w:p>
    <w:p w14:paraId="530E93FD" w14:textId="77777777" w:rsidR="00D829B8" w:rsidRDefault="00D829B8" w:rsidP="00B23E8F">
      <w:pPr>
        <w:rPr>
          <w:rFonts w:ascii="Calibri" w:hAnsi="Calibri" w:cs="Calibri"/>
        </w:rPr>
      </w:pPr>
    </w:p>
    <w:p w14:paraId="0213F7A3" w14:textId="77777777" w:rsidR="00AF2C71" w:rsidRPr="000072D4" w:rsidRDefault="00AF2C71" w:rsidP="00B23E8F">
      <w:pPr>
        <w:rPr>
          <w:rFonts w:ascii="Calibri" w:hAnsi="Calibri" w:cs="Calibri"/>
        </w:rPr>
      </w:pPr>
    </w:p>
    <w:p w14:paraId="45ADEA8F" w14:textId="77777777" w:rsidR="00C67250" w:rsidRPr="000072D4" w:rsidRDefault="00C67250" w:rsidP="000F2051">
      <w:pPr>
        <w:pStyle w:val="Ttulo3"/>
        <w:numPr>
          <w:ilvl w:val="2"/>
          <w:numId w:val="2"/>
        </w:numPr>
        <w:ind w:left="1560"/>
        <w:rPr>
          <w:rFonts w:ascii="Calibri" w:hAnsi="Calibri" w:cs="Calibri"/>
          <w:sz w:val="24"/>
          <w:szCs w:val="24"/>
        </w:rPr>
      </w:pPr>
      <w:bookmarkStart w:id="103" w:name="_Toc391994536"/>
      <w:bookmarkStart w:id="104" w:name="_Toc61560584"/>
      <w:r w:rsidRPr="000072D4">
        <w:rPr>
          <w:rFonts w:ascii="Calibri" w:hAnsi="Calibri" w:cs="Calibri"/>
          <w:sz w:val="24"/>
          <w:szCs w:val="24"/>
        </w:rPr>
        <w:t>Diseño de Base de Datos</w:t>
      </w:r>
      <w:bookmarkEnd w:id="103"/>
      <w:bookmarkEnd w:id="104"/>
    </w:p>
    <w:p w14:paraId="51F5E633" w14:textId="4B441BD6" w:rsidR="3DB7B994" w:rsidRPr="000072D4" w:rsidRDefault="3DB7B994" w:rsidP="4D707FCC">
      <w:r w:rsidRPr="000072D4">
        <w:rPr>
          <w:noProof/>
        </w:rPr>
        <w:drawing>
          <wp:inline distT="0" distB="0" distL="0" distR="0" wp14:anchorId="661BCA3D" wp14:editId="21902DF6">
            <wp:extent cx="6255996" cy="5148164"/>
            <wp:effectExtent l="0" t="0" r="0" b="0"/>
            <wp:docPr id="1567012333" name="Picture 15670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6255996" cy="5148164"/>
                    </a:xfrm>
                    <a:prstGeom prst="rect">
                      <a:avLst/>
                    </a:prstGeom>
                  </pic:spPr>
                </pic:pic>
              </a:graphicData>
            </a:graphic>
          </wp:inline>
        </w:drawing>
      </w:r>
    </w:p>
    <w:p w14:paraId="3E968BA5" w14:textId="1F5AB090" w:rsidR="00C67250" w:rsidRPr="000072D4" w:rsidRDefault="00C67250" w:rsidP="00C67250">
      <w:pPr>
        <w:jc w:val="center"/>
      </w:pPr>
    </w:p>
    <w:p w14:paraId="30781BA0" w14:textId="77777777" w:rsidR="00C67250" w:rsidRPr="000072D4" w:rsidRDefault="00C67250" w:rsidP="00C67250">
      <w:pPr>
        <w:ind w:left="720"/>
        <w:jc w:val="both"/>
        <w:rPr>
          <w:rFonts w:ascii="Calibri" w:hAnsi="Calibri" w:cs="Book Antiqua"/>
          <w:i/>
        </w:rPr>
      </w:pPr>
    </w:p>
    <w:p w14:paraId="1648BF5B" w14:textId="7D105344" w:rsidR="009B1F35" w:rsidRPr="000072D4" w:rsidRDefault="009B1F35" w:rsidP="00C67250">
      <w:pPr>
        <w:ind w:left="720"/>
        <w:jc w:val="both"/>
        <w:rPr>
          <w:rFonts w:ascii="Calibri" w:hAnsi="Calibri" w:cs="Book Antiqua"/>
          <w:i/>
        </w:rPr>
      </w:pPr>
    </w:p>
    <w:p w14:paraId="345FB6A7" w14:textId="7D105344" w:rsidR="00334CD5" w:rsidRDefault="00334CD5" w:rsidP="00C67250">
      <w:pPr>
        <w:ind w:left="720"/>
        <w:jc w:val="both"/>
        <w:rPr>
          <w:rFonts w:ascii="Calibri" w:hAnsi="Calibri" w:cs="Book Antiqua"/>
          <w:i/>
        </w:rPr>
      </w:pPr>
    </w:p>
    <w:p w14:paraId="2805C5A7" w14:textId="7D105344" w:rsidR="00334CD5" w:rsidRDefault="00334CD5" w:rsidP="00C67250">
      <w:pPr>
        <w:ind w:left="720"/>
        <w:jc w:val="both"/>
        <w:rPr>
          <w:rFonts w:ascii="Calibri" w:hAnsi="Calibri" w:cs="Book Antiqua"/>
          <w:i/>
        </w:rPr>
      </w:pPr>
    </w:p>
    <w:p w14:paraId="57F53163" w14:textId="7D105344" w:rsidR="00334CD5" w:rsidRDefault="00334CD5" w:rsidP="00C67250">
      <w:pPr>
        <w:ind w:left="720"/>
        <w:jc w:val="both"/>
        <w:rPr>
          <w:rFonts w:ascii="Calibri" w:hAnsi="Calibri" w:cs="Book Antiqua"/>
          <w:i/>
        </w:rPr>
      </w:pPr>
    </w:p>
    <w:p w14:paraId="71A5B0AC" w14:textId="7D105344" w:rsidR="00334CD5" w:rsidRDefault="00334CD5" w:rsidP="00C67250">
      <w:pPr>
        <w:ind w:left="720"/>
        <w:jc w:val="both"/>
        <w:rPr>
          <w:rFonts w:ascii="Calibri" w:hAnsi="Calibri" w:cs="Book Antiqua"/>
          <w:i/>
        </w:rPr>
      </w:pPr>
    </w:p>
    <w:p w14:paraId="57FCCC38" w14:textId="7D105344" w:rsidR="00334CD5" w:rsidRDefault="00334CD5" w:rsidP="00C67250">
      <w:pPr>
        <w:ind w:left="720"/>
        <w:jc w:val="both"/>
        <w:rPr>
          <w:rFonts w:ascii="Calibri" w:hAnsi="Calibri" w:cs="Book Antiqua"/>
          <w:i/>
        </w:rPr>
      </w:pPr>
    </w:p>
    <w:p w14:paraId="39C1A30E" w14:textId="7D105344" w:rsidR="00334CD5" w:rsidRDefault="00334CD5" w:rsidP="00C67250">
      <w:pPr>
        <w:ind w:left="720"/>
        <w:jc w:val="both"/>
        <w:rPr>
          <w:rFonts w:ascii="Calibri" w:hAnsi="Calibri" w:cs="Book Antiqua"/>
          <w:i/>
        </w:rPr>
      </w:pPr>
    </w:p>
    <w:p w14:paraId="279A3BA5" w14:textId="7D105344" w:rsidR="00334CD5" w:rsidRDefault="00334CD5" w:rsidP="00C67250">
      <w:pPr>
        <w:ind w:left="720"/>
        <w:jc w:val="both"/>
        <w:rPr>
          <w:rFonts w:ascii="Calibri" w:hAnsi="Calibri" w:cs="Book Antiqua"/>
          <w:i/>
        </w:rPr>
      </w:pPr>
    </w:p>
    <w:p w14:paraId="348CEAB0" w14:textId="7D105344" w:rsidR="00334CD5" w:rsidRDefault="00334CD5" w:rsidP="00C67250">
      <w:pPr>
        <w:ind w:left="720"/>
        <w:jc w:val="both"/>
        <w:rPr>
          <w:rFonts w:ascii="Calibri" w:hAnsi="Calibri" w:cs="Book Antiqua"/>
          <w:i/>
        </w:rPr>
      </w:pPr>
    </w:p>
    <w:p w14:paraId="14187381" w14:textId="7D105344" w:rsidR="00334CD5" w:rsidRDefault="00334CD5" w:rsidP="00C67250">
      <w:pPr>
        <w:ind w:left="720"/>
        <w:jc w:val="both"/>
        <w:rPr>
          <w:rFonts w:ascii="Calibri" w:hAnsi="Calibri" w:cs="Book Antiqua"/>
          <w:i/>
        </w:rPr>
      </w:pPr>
    </w:p>
    <w:p w14:paraId="77541B81" w14:textId="77777777" w:rsidR="00B77426" w:rsidRDefault="00B77426" w:rsidP="00C67250">
      <w:pPr>
        <w:ind w:left="720"/>
        <w:jc w:val="both"/>
        <w:rPr>
          <w:rFonts w:ascii="Calibri" w:hAnsi="Calibri" w:cs="Book Antiqua"/>
          <w:i/>
        </w:rPr>
      </w:pPr>
    </w:p>
    <w:p w14:paraId="2D2B76F7" w14:textId="77777777" w:rsidR="00B77426" w:rsidRDefault="00B77426" w:rsidP="00C67250">
      <w:pPr>
        <w:ind w:left="720"/>
        <w:jc w:val="both"/>
        <w:rPr>
          <w:rFonts w:ascii="Calibri" w:hAnsi="Calibri" w:cs="Book Antiqua"/>
          <w:i/>
        </w:rPr>
      </w:pPr>
    </w:p>
    <w:p w14:paraId="79432D9B" w14:textId="77777777" w:rsidR="00B77426" w:rsidRDefault="00B77426" w:rsidP="00C67250">
      <w:pPr>
        <w:ind w:left="720"/>
        <w:jc w:val="both"/>
        <w:rPr>
          <w:rFonts w:ascii="Calibri" w:hAnsi="Calibri" w:cs="Book Antiqua"/>
          <w:i/>
        </w:rPr>
      </w:pPr>
    </w:p>
    <w:p w14:paraId="14904A09" w14:textId="7D105344" w:rsidR="00334CD5" w:rsidRPr="000072D4" w:rsidRDefault="00334CD5" w:rsidP="00C67250">
      <w:pPr>
        <w:ind w:left="720"/>
        <w:jc w:val="both"/>
        <w:rPr>
          <w:rFonts w:ascii="Calibri" w:hAnsi="Calibri" w:cs="Book Antiqua"/>
          <w:i/>
        </w:rPr>
      </w:pPr>
    </w:p>
    <w:p w14:paraId="0AC88512" w14:textId="77777777" w:rsidR="00C67250" w:rsidRPr="000072D4" w:rsidRDefault="00C67250" w:rsidP="00BF7808">
      <w:pPr>
        <w:pStyle w:val="Ttulo2"/>
        <w:numPr>
          <w:ilvl w:val="1"/>
          <w:numId w:val="2"/>
        </w:numPr>
        <w:tabs>
          <w:tab w:val="num" w:pos="792"/>
        </w:tabs>
        <w:ind w:left="1418"/>
        <w:rPr>
          <w:rFonts w:ascii="Calibri" w:hAnsi="Calibri" w:cs="Book Antiqua"/>
          <w:i w:val="0"/>
          <w:sz w:val="24"/>
          <w:szCs w:val="24"/>
        </w:rPr>
      </w:pPr>
      <w:bookmarkStart w:id="105" w:name="_Toc391994537"/>
      <w:bookmarkStart w:id="106" w:name="_Toc61560585"/>
      <w:r w:rsidRPr="4236858E">
        <w:rPr>
          <w:rFonts w:ascii="Calibri" w:hAnsi="Calibri" w:cs="Book Antiqua"/>
          <w:i w:val="0"/>
          <w:sz w:val="24"/>
          <w:szCs w:val="24"/>
        </w:rPr>
        <w:t>Requisitos de Software/Hardware</w:t>
      </w:r>
      <w:bookmarkEnd w:id="105"/>
      <w:bookmarkEnd w:id="106"/>
    </w:p>
    <w:p w14:paraId="1AADAA6B" w14:textId="0A86626E" w:rsidR="00C67250" w:rsidRDefault="00C67250" w:rsidP="4236858E">
      <w:pPr>
        <w:numPr>
          <w:ilvl w:val="0"/>
          <w:numId w:val="10"/>
        </w:numPr>
        <w:jc w:val="both"/>
        <w:rPr>
          <w:i/>
        </w:rPr>
      </w:pPr>
      <w:r w:rsidRPr="4236858E">
        <w:rPr>
          <w:rFonts w:ascii="Calibri" w:eastAsia="Calibri" w:hAnsi="Calibri" w:cs="Calibri"/>
          <w:lang w:val="es"/>
        </w:rPr>
        <w:t>Equipamiento y Configuración:</w:t>
      </w:r>
    </w:p>
    <w:p w14:paraId="3404CBCF" w14:textId="042B7FC3" w:rsidR="00C67250" w:rsidRDefault="00C67250" w:rsidP="4236858E">
      <w:pPr>
        <w:jc w:val="both"/>
        <w:rPr>
          <w:rFonts w:ascii="Calibri" w:eastAsia="Calibri" w:hAnsi="Calibri" w:cs="Calibri"/>
          <w:lang w:val="es"/>
        </w:rPr>
      </w:pPr>
    </w:p>
    <w:p w14:paraId="78F65370" w14:textId="082502C5" w:rsidR="5E7B604F" w:rsidRDefault="5E7B604F" w:rsidP="4236858E">
      <w:pPr>
        <w:pStyle w:val="Prrafodelista"/>
        <w:numPr>
          <w:ilvl w:val="0"/>
          <w:numId w:val="10"/>
        </w:numPr>
        <w:jc w:val="both"/>
        <w:rPr>
          <w:rFonts w:ascii="Calibri" w:eastAsia="Calibri" w:hAnsi="Calibri" w:cs="Calibri"/>
          <w:lang w:val="es"/>
        </w:rPr>
      </w:pPr>
      <w:r w:rsidRPr="4236858E">
        <w:rPr>
          <w:rFonts w:ascii="Calibri" w:eastAsia="Calibri" w:hAnsi="Calibri" w:cs="Calibri"/>
          <w:lang w:val="es"/>
        </w:rPr>
        <w:t>Servidor web</w:t>
      </w:r>
    </w:p>
    <w:p w14:paraId="2E5BCC16" w14:textId="67D00156" w:rsidR="5E7B604F" w:rsidRDefault="5E7B604F" w:rsidP="4236858E">
      <w:pPr>
        <w:pStyle w:val="Prrafodelista"/>
        <w:numPr>
          <w:ilvl w:val="0"/>
          <w:numId w:val="10"/>
        </w:numPr>
        <w:jc w:val="both"/>
        <w:rPr>
          <w:rFonts w:ascii="Calibri" w:eastAsia="Calibri" w:hAnsi="Calibri" w:cs="Calibri"/>
          <w:lang w:val="es"/>
        </w:rPr>
      </w:pPr>
      <w:r w:rsidRPr="4236858E">
        <w:rPr>
          <w:rFonts w:ascii="Calibri" w:eastAsia="Calibri" w:hAnsi="Calibri" w:cs="Calibri"/>
          <w:lang w:val="es"/>
        </w:rPr>
        <w:t>Sistema Operativo CentOS 7.x 64-bit</w:t>
      </w:r>
    </w:p>
    <w:p w14:paraId="7620ED23" w14:textId="27D50F5C" w:rsidR="5E7B604F" w:rsidRDefault="5E7B604F" w:rsidP="4236858E">
      <w:pPr>
        <w:pStyle w:val="Prrafodelista"/>
        <w:numPr>
          <w:ilvl w:val="0"/>
          <w:numId w:val="10"/>
        </w:numPr>
        <w:jc w:val="both"/>
        <w:rPr>
          <w:rFonts w:ascii="Calibri" w:eastAsia="Calibri" w:hAnsi="Calibri" w:cs="Calibri"/>
          <w:lang w:val="es"/>
        </w:rPr>
      </w:pPr>
      <w:r w:rsidRPr="4236858E">
        <w:rPr>
          <w:rFonts w:ascii="Calibri" w:eastAsia="Calibri" w:hAnsi="Calibri" w:cs="Calibri"/>
          <w:lang w:val="es"/>
        </w:rPr>
        <w:t>Cisco Hardware Firewall: Cisco ASA5505</w:t>
      </w:r>
    </w:p>
    <w:p w14:paraId="3E855F3B" w14:textId="7D24B7B7" w:rsidR="5E7B604F" w:rsidRDefault="5E7B604F" w:rsidP="4236858E">
      <w:pPr>
        <w:pStyle w:val="Prrafodelista"/>
        <w:numPr>
          <w:ilvl w:val="0"/>
          <w:numId w:val="10"/>
        </w:numPr>
        <w:jc w:val="both"/>
        <w:rPr>
          <w:rFonts w:ascii="Calibri" w:eastAsia="Calibri" w:hAnsi="Calibri" w:cs="Calibri"/>
          <w:lang w:val="es"/>
        </w:rPr>
      </w:pPr>
      <w:r w:rsidRPr="4236858E">
        <w:rPr>
          <w:rFonts w:ascii="Calibri" w:eastAsia="Calibri" w:hAnsi="Calibri" w:cs="Calibri"/>
          <w:lang w:val="es"/>
        </w:rPr>
        <w:t>6 CPU Cores</w:t>
      </w:r>
    </w:p>
    <w:p w14:paraId="491D1E72" w14:textId="046E6A61" w:rsidR="5E7B604F" w:rsidRDefault="5E7B604F" w:rsidP="4236858E">
      <w:pPr>
        <w:pStyle w:val="Prrafodelista"/>
        <w:numPr>
          <w:ilvl w:val="0"/>
          <w:numId w:val="10"/>
        </w:numPr>
        <w:jc w:val="both"/>
        <w:rPr>
          <w:rFonts w:ascii="Calibri" w:eastAsia="Calibri" w:hAnsi="Calibri" w:cs="Calibri"/>
          <w:lang w:val="es"/>
        </w:rPr>
      </w:pPr>
      <w:r w:rsidRPr="4236858E">
        <w:rPr>
          <w:rFonts w:ascii="Calibri" w:eastAsia="Calibri" w:hAnsi="Calibri" w:cs="Calibri"/>
          <w:lang w:val="es"/>
        </w:rPr>
        <w:t>Memoria 16 GB</w:t>
      </w:r>
    </w:p>
    <w:p w14:paraId="00FD67C0" w14:textId="47513397" w:rsidR="5E7B604F" w:rsidRDefault="5E7B604F" w:rsidP="4236858E">
      <w:pPr>
        <w:pStyle w:val="Prrafodelista"/>
        <w:numPr>
          <w:ilvl w:val="0"/>
          <w:numId w:val="10"/>
        </w:numPr>
        <w:jc w:val="both"/>
        <w:rPr>
          <w:rFonts w:ascii="Calibri" w:eastAsia="Calibri" w:hAnsi="Calibri" w:cs="Calibri"/>
          <w:lang w:val="es"/>
        </w:rPr>
      </w:pPr>
      <w:r w:rsidRPr="4236858E">
        <w:rPr>
          <w:rFonts w:ascii="Calibri" w:eastAsia="Calibri" w:hAnsi="Calibri" w:cs="Calibri"/>
          <w:lang w:val="es"/>
        </w:rPr>
        <w:t>240GB SSD</w:t>
      </w:r>
    </w:p>
    <w:p w14:paraId="727D6623" w14:textId="3E626705" w:rsidR="5E7B604F" w:rsidRDefault="5E7B604F" w:rsidP="4236858E">
      <w:pPr>
        <w:pStyle w:val="Prrafodelista"/>
        <w:numPr>
          <w:ilvl w:val="0"/>
          <w:numId w:val="10"/>
        </w:numPr>
        <w:jc w:val="both"/>
        <w:rPr>
          <w:rFonts w:ascii="Calibri" w:eastAsia="Calibri" w:hAnsi="Calibri" w:cs="Calibri"/>
          <w:lang w:val="es"/>
        </w:rPr>
      </w:pPr>
      <w:r w:rsidRPr="4236858E">
        <w:rPr>
          <w:rFonts w:ascii="Calibri" w:eastAsia="Calibri" w:hAnsi="Calibri" w:cs="Calibri"/>
          <w:lang w:val="es"/>
        </w:rPr>
        <w:t>1 IP Dedicada</w:t>
      </w:r>
    </w:p>
    <w:p w14:paraId="156BE7C0" w14:textId="0D64AA83" w:rsidR="4236858E" w:rsidRDefault="4236858E" w:rsidP="4236858E">
      <w:pPr>
        <w:ind w:left="633"/>
        <w:jc w:val="both"/>
        <w:rPr>
          <w:rFonts w:ascii="Calibri" w:hAnsi="Calibri" w:cs="Book Antiqua"/>
          <w:i/>
          <w:iCs/>
        </w:rPr>
      </w:pPr>
    </w:p>
    <w:p w14:paraId="11330BA5" w14:textId="77777777" w:rsidR="00C67250" w:rsidRPr="000072D4" w:rsidRDefault="00C67250" w:rsidP="00C67250">
      <w:pPr>
        <w:jc w:val="both"/>
        <w:rPr>
          <w:rFonts w:ascii="Calibri" w:hAnsi="Calibri" w:cs="Book Antiqua"/>
          <w:i/>
        </w:rPr>
      </w:pPr>
    </w:p>
    <w:p w14:paraId="6E5260A7" w14:textId="77777777" w:rsidR="00C67250" w:rsidRPr="000072D4" w:rsidRDefault="00C67250" w:rsidP="00C67250">
      <w:pPr>
        <w:pStyle w:val="Sangra3detindependiente"/>
        <w:ind w:left="720"/>
        <w:rPr>
          <w:rFonts w:ascii="Calibri" w:hAnsi="Calibri"/>
        </w:rPr>
      </w:pPr>
    </w:p>
    <w:p w14:paraId="5921E3F6" w14:textId="4E4D921B" w:rsidR="00C67250" w:rsidRDefault="00C67250" w:rsidP="4236858E">
      <w:pPr>
        <w:jc w:val="both"/>
        <w:rPr>
          <w:rFonts w:ascii="Calibri" w:hAnsi="Calibri" w:cs="Book Antiqua"/>
          <w:sz w:val="28"/>
          <w:szCs w:val="28"/>
        </w:rPr>
      </w:pPr>
    </w:p>
    <w:p w14:paraId="73461AB4" w14:textId="104916D4" w:rsidR="4236858E" w:rsidRDefault="4236858E" w:rsidP="4236858E">
      <w:pPr>
        <w:jc w:val="both"/>
        <w:rPr>
          <w:rFonts w:ascii="Calibri" w:hAnsi="Calibri" w:cs="Book Antiqua"/>
          <w:sz w:val="28"/>
          <w:szCs w:val="28"/>
        </w:rPr>
      </w:pPr>
    </w:p>
    <w:p w14:paraId="283CBB21" w14:textId="55773BEC" w:rsidR="00C67250" w:rsidRPr="000072D4" w:rsidRDefault="0A2FB167" w:rsidP="4236858E">
      <w:pPr>
        <w:jc w:val="both"/>
        <w:rPr>
          <w:rFonts w:ascii="Calibri" w:hAnsi="Calibri" w:cs="Book Antiqua"/>
        </w:rPr>
      </w:pPr>
      <w:bookmarkStart w:id="107" w:name="_Toc34121111"/>
      <w:bookmarkStart w:id="108" w:name="_Toc44907609"/>
      <w:bookmarkStart w:id="109" w:name="_Toc202244568"/>
      <w:bookmarkStart w:id="110" w:name="_Toc391994538"/>
      <w:bookmarkStart w:id="111" w:name="_Toc61560586"/>
      <w:r w:rsidRPr="6DC661E0">
        <w:rPr>
          <w:rFonts w:ascii="Calibri" w:hAnsi="Calibri" w:cs="Book Antiqua"/>
          <w:sz w:val="28"/>
          <w:szCs w:val="28"/>
        </w:rPr>
        <w:t>6</w:t>
      </w:r>
      <w:r w:rsidR="4C1905DF" w:rsidRPr="6DC661E0">
        <w:rPr>
          <w:rFonts w:ascii="Calibri" w:hAnsi="Calibri" w:cs="Book Antiqua"/>
          <w:sz w:val="28"/>
          <w:szCs w:val="28"/>
        </w:rPr>
        <w:t>. Calidad</w:t>
      </w:r>
      <w:bookmarkEnd w:id="107"/>
      <w:bookmarkEnd w:id="108"/>
      <w:bookmarkEnd w:id="109"/>
      <w:bookmarkEnd w:id="110"/>
      <w:bookmarkEnd w:id="111"/>
      <w:r w:rsidR="00C67250" w:rsidRPr="6DC661E0">
        <w:rPr>
          <w:rFonts w:ascii="Calibri" w:hAnsi="Calibri" w:cs="Book Antiqua"/>
          <w:sz w:val="28"/>
          <w:szCs w:val="28"/>
        </w:rPr>
        <w:t xml:space="preserve"> </w:t>
      </w:r>
    </w:p>
    <w:bookmarkEnd w:id="10"/>
    <w:p w14:paraId="0BACED7D" w14:textId="77777777" w:rsidR="007C35BB" w:rsidRPr="000072D4" w:rsidRDefault="007C35BB">
      <w:pPr>
        <w:ind w:left="900"/>
        <w:jc w:val="both"/>
        <w:rPr>
          <w:rFonts w:ascii="Calibri" w:hAnsi="Calibri" w:cs="Book Antiqua"/>
          <w:i/>
        </w:rPr>
      </w:pPr>
    </w:p>
    <w:p w14:paraId="0AE393E4" w14:textId="77777777" w:rsidR="009F2A08" w:rsidRPr="009F2A08" w:rsidRDefault="009F2A08">
      <w:pPr>
        <w:ind w:left="900"/>
        <w:jc w:val="both"/>
        <w:rPr>
          <w:rFonts w:ascii="Calibri" w:hAnsi="Calibri" w:cs="Book Antiqua"/>
          <w:iCs/>
        </w:rPr>
      </w:pPr>
    </w:p>
    <w:p w14:paraId="041F7D1A" w14:textId="77777777" w:rsidR="001E64B0" w:rsidRPr="000072D4" w:rsidRDefault="001E64B0" w:rsidP="001E64B0"/>
    <w:p w14:paraId="470EF3C2" w14:textId="30FB9DD8" w:rsidR="00547DD9" w:rsidRPr="000072D4" w:rsidRDefault="10A5CDCB" w:rsidP="4236858E">
      <w:pPr>
        <w:pStyle w:val="Ttulo1"/>
        <w:tabs>
          <w:tab w:val="num" w:pos="360"/>
        </w:tabs>
        <w:spacing w:before="0" w:after="0"/>
        <w:rPr>
          <w:rFonts w:ascii="Calibri" w:hAnsi="Calibri" w:cs="Book Antiqua"/>
          <w:sz w:val="28"/>
          <w:szCs w:val="28"/>
        </w:rPr>
      </w:pPr>
      <w:bookmarkStart w:id="112" w:name="_Toc384283025"/>
      <w:bookmarkStart w:id="113" w:name="_Toc61560587"/>
      <w:r w:rsidRPr="4236858E">
        <w:rPr>
          <w:rFonts w:ascii="Calibri" w:hAnsi="Calibri" w:cs="Book Antiqua"/>
          <w:sz w:val="28"/>
          <w:szCs w:val="28"/>
        </w:rPr>
        <w:t xml:space="preserve">6.1 </w:t>
      </w:r>
      <w:r w:rsidR="00547DD9" w:rsidRPr="4236858E">
        <w:rPr>
          <w:rFonts w:ascii="Calibri" w:hAnsi="Calibri" w:cs="Book Antiqua"/>
          <w:sz w:val="28"/>
          <w:szCs w:val="28"/>
        </w:rPr>
        <w:t>Observaciones</w:t>
      </w:r>
      <w:bookmarkEnd w:id="112"/>
      <w:bookmarkEnd w:id="113"/>
    </w:p>
    <w:p w14:paraId="0BC37A42" w14:textId="61AADDF3" w:rsidR="00547DD9" w:rsidRPr="000072D4" w:rsidRDefault="3B77590B" w:rsidP="4236858E">
      <w:pPr>
        <w:jc w:val="both"/>
      </w:pPr>
      <w:r w:rsidRPr="4236858E">
        <w:rPr>
          <w:rFonts w:ascii="Calibri" w:eastAsia="Calibri" w:hAnsi="Calibri" w:cs="Calibri"/>
          <w:lang w:val="es"/>
        </w:rPr>
        <w:t>Analizando la estructura empleada en el sistema, se ofrece la debida documentación del sistema Espíritu Viajero que contiene una serie de documentos técnicos, incluyendo una especificación completa de las interfaces. La calidad del sistema dependerá netamente de la funcionalidad del servidor web, base de datos y la comunicación entre ellos. La seguridad del sistema está diseñada según las normas, procedimientos y técnicas del acuerdo ministerial No. 006-2021.</w:t>
      </w:r>
    </w:p>
    <w:p w14:paraId="56201DD6" w14:textId="43E911E1" w:rsidR="00547DD9" w:rsidRPr="000072D4" w:rsidRDefault="00547DD9">
      <w:pPr>
        <w:ind w:left="360"/>
        <w:jc w:val="both"/>
        <w:rPr>
          <w:rFonts w:ascii="Calibri" w:hAnsi="Calibri" w:cs="Book Antiqua"/>
          <w:i/>
        </w:rPr>
      </w:pPr>
    </w:p>
    <w:p w14:paraId="29256EE3" w14:textId="77777777" w:rsidR="00547DD9" w:rsidRPr="000072D4" w:rsidRDefault="00547DD9">
      <w:pPr>
        <w:ind w:left="360"/>
        <w:jc w:val="both"/>
        <w:rPr>
          <w:rFonts w:ascii="Calibri" w:hAnsi="Calibri" w:cs="Book Antiqua"/>
          <w:i/>
        </w:rPr>
      </w:pPr>
    </w:p>
    <w:p w14:paraId="1C1BD3A2" w14:textId="77777777" w:rsidR="001A76E4" w:rsidRPr="000072D4" w:rsidRDefault="001A76E4" w:rsidP="001A76E4"/>
    <w:p w14:paraId="7292A72B" w14:textId="77777777" w:rsidR="00547DD9" w:rsidRPr="000072D4" w:rsidRDefault="00547DD9">
      <w:pPr>
        <w:rPr>
          <w:rFonts w:ascii="Calibri" w:hAnsi="Calibri"/>
        </w:rPr>
      </w:pPr>
    </w:p>
    <w:p w14:paraId="7F241B19" w14:textId="77777777" w:rsidR="00547DD9" w:rsidRPr="000072D4" w:rsidRDefault="00547DD9">
      <w:pPr>
        <w:pStyle w:val="Ttulodendice"/>
        <w:rPr>
          <w:rFonts w:ascii="Calibri" w:hAnsi="Calibri" w:cs="Book Antiqua"/>
        </w:rPr>
      </w:pPr>
    </w:p>
    <w:sectPr w:rsidR="00547DD9" w:rsidRPr="000072D4">
      <w:headerReference w:type="default" r:id="rId156"/>
      <w:footerReference w:type="default" r:id="rId157"/>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6AF1B" w14:textId="77777777" w:rsidR="00172ECC" w:rsidRDefault="00172ECC">
      <w:r>
        <w:separator/>
      </w:r>
    </w:p>
  </w:endnote>
  <w:endnote w:type="continuationSeparator" w:id="0">
    <w:p w14:paraId="2142CD8B" w14:textId="77777777" w:rsidR="00172ECC" w:rsidRDefault="00172ECC">
      <w:r>
        <w:continuationSeparator/>
      </w:r>
    </w:p>
  </w:endnote>
  <w:endnote w:type="continuationNotice" w:id="1">
    <w:p w14:paraId="5543FEF4" w14:textId="77777777" w:rsidR="00172ECC" w:rsidRDefault="00172E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altName w:val="Cambri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quot;Calibri&quot;,sans-serif">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ff5">
    <w:altName w:val="Cambri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Quattrocento Sans">
    <w:altName w:val="Calibri"/>
    <w:charset w:val="00"/>
    <w:family w:val="swiss"/>
    <w:pitch w:val="variable"/>
    <w:sig w:usb0="800000BF" w:usb1="4000005B"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1FD4C" w14:textId="2079C902" w:rsidR="00A3332F" w:rsidRDefault="00A37427">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7C77D9B5" wp14:editId="67937EF1">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E113D23"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661F0793" w14:textId="77777777"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w:t>
    </w:r>
    <w:r w:rsidR="002B27F7">
      <w:rPr>
        <w:rStyle w:val="Nmerodepgina"/>
        <w:rFonts w:ascii="Calibri" w:hAnsi="Calibri"/>
        <w:snapToGrid w:val="0"/>
        <w:sz w:val="20"/>
        <w:szCs w:val="20"/>
        <w:lang w:val="es-ES_tradnl"/>
      </w:rPr>
      <w:t xml:space="preserve">DETALLADO </w:t>
    </w:r>
    <w:r>
      <w:rPr>
        <w:rStyle w:val="Nmerodepgina"/>
        <w:rFonts w:ascii="Calibri" w:hAnsi="Calibri"/>
        <w:snapToGrid w:val="0"/>
        <w:sz w:val="20"/>
        <w:szCs w:val="20"/>
        <w:lang w:val="es-ES_tradnl"/>
      </w:rPr>
      <w:t>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4F7290BB" w14:textId="77777777" w:rsidR="00A3332F" w:rsidRPr="003C470A" w:rsidRDefault="002B27F7">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00A3332F" w:rsidRPr="003C470A">
      <w:rPr>
        <w:rFonts w:ascii="Calibri" w:hAnsi="Calibri" w:cs="Book Antiqua"/>
        <w:b/>
        <w:sz w:val="20"/>
        <w:szCs w:val="20"/>
      </w:rPr>
      <w:tab/>
      <w:t>Página:</w:t>
    </w:r>
    <w:r w:rsidR="00A3332F" w:rsidRPr="003C470A">
      <w:rPr>
        <w:rStyle w:val="Nmerodepgina"/>
        <w:rFonts w:ascii="Calibri" w:hAnsi="Calibri" w:cs="Book Antiqua"/>
        <w:sz w:val="20"/>
        <w:szCs w:val="20"/>
        <w:lang w:val="es-ES_tradnl"/>
      </w:rPr>
      <w:t xml:space="preserve">  </w:t>
    </w:r>
    <w:r w:rsidR="00A3332F" w:rsidRPr="003C470A">
      <w:rPr>
        <w:rStyle w:val="Nmerodepgina"/>
        <w:rFonts w:ascii="Calibri" w:hAnsi="Calibri"/>
        <w:snapToGrid w:val="0"/>
        <w:sz w:val="20"/>
        <w:szCs w:val="20"/>
        <w:lang w:val="es-ES_tradnl"/>
      </w:rPr>
      <w:fldChar w:fldCharType="begin"/>
    </w:r>
    <w:r w:rsidR="00A3332F" w:rsidRPr="003C470A">
      <w:rPr>
        <w:rStyle w:val="Nmerodepgina"/>
        <w:rFonts w:ascii="Calibri" w:hAnsi="Calibri"/>
        <w:snapToGrid w:val="0"/>
        <w:sz w:val="20"/>
        <w:szCs w:val="20"/>
        <w:lang w:val="es-ES_tradnl"/>
      </w:rPr>
      <w:instrText xml:space="preserve"> PAGE  </w:instrText>
    </w:r>
    <w:r w:rsidR="00A3332F" w:rsidRPr="003C470A">
      <w:rPr>
        <w:rStyle w:val="Nmerodepgina"/>
        <w:rFonts w:ascii="Calibri" w:hAnsi="Calibri"/>
        <w:snapToGrid w:val="0"/>
        <w:sz w:val="20"/>
        <w:szCs w:val="20"/>
        <w:lang w:val="es-ES_tradnl"/>
      </w:rPr>
      <w:fldChar w:fldCharType="separate"/>
    </w:r>
    <w:r w:rsidR="00A3332F">
      <w:rPr>
        <w:rStyle w:val="Nmerodepgina"/>
        <w:rFonts w:ascii="Calibri" w:hAnsi="Calibri"/>
        <w:noProof/>
        <w:snapToGrid w:val="0"/>
        <w:sz w:val="20"/>
        <w:szCs w:val="20"/>
        <w:lang w:val="es-ES_tradnl"/>
      </w:rPr>
      <w:t>8</w:t>
    </w:r>
    <w:r w:rsidR="00A3332F" w:rsidRPr="003C470A">
      <w:rPr>
        <w:rStyle w:val="Nmerodepgina"/>
        <w:rFonts w:ascii="Calibri" w:hAnsi="Calibri"/>
        <w:snapToGrid w:val="0"/>
        <w:sz w:val="20"/>
        <w:szCs w:val="20"/>
        <w:lang w:val="es-ES_tradnl"/>
      </w:rPr>
      <w:fldChar w:fldCharType="end"/>
    </w:r>
    <w:r w:rsidR="00A3332F"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3F964" w14:textId="77777777" w:rsidR="00172ECC" w:rsidRDefault="00172ECC">
      <w:r>
        <w:separator/>
      </w:r>
    </w:p>
  </w:footnote>
  <w:footnote w:type="continuationSeparator" w:id="0">
    <w:p w14:paraId="4B4FC6A2" w14:textId="77777777" w:rsidR="00172ECC" w:rsidRDefault="00172ECC">
      <w:r>
        <w:continuationSeparator/>
      </w:r>
    </w:p>
  </w:footnote>
  <w:footnote w:type="continuationNotice" w:id="1">
    <w:p w14:paraId="3C344277" w14:textId="77777777" w:rsidR="00172ECC" w:rsidRDefault="00172E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45A21" w14:textId="59E3038C" w:rsidR="00A3332F" w:rsidRDefault="00A37427"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D405B8F" wp14:editId="7A63FC30">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tab/>
      <w:t xml:space="preserve"> </w:t>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E73D97">
      <w:rPr>
        <w:rFonts w:ascii="Calibri" w:hAnsi="Calibri"/>
        <w:sz w:val="20"/>
        <w:szCs w:val="20"/>
      </w:rPr>
      <w:t>SISTEMA DE AGENCIA DE VIAJES</w:t>
    </w:r>
    <w:r w:rsidR="00A3332F">
      <w:rPr>
        <w:rFonts w:ascii="Calibri" w:hAnsi="Calibri"/>
        <w:sz w:val="20"/>
        <w:szCs w:val="20"/>
      </w:rPr>
      <w:t xml:space="preserve"> </w:t>
    </w:r>
    <w:r w:rsidR="002943D4" w:rsidRPr="002943D4">
      <w:rPr>
        <w:sz w:val="22"/>
        <w:szCs w:val="22"/>
      </w:rPr>
      <w:t>ESPÍRITU VIAJERO</w:t>
    </w:r>
    <w:r w:rsidR="00A3332F" w:rsidRPr="002943D4">
      <w:rPr>
        <w:rFonts w:ascii="Calibri" w:hAnsi="Calibri"/>
        <w:sz w:val="18"/>
        <w:szCs w:val="18"/>
      </w:rPr>
      <w:t xml:space="preserve">     </w:t>
    </w:r>
  </w:p>
  <w:p w14:paraId="5E527C8D" w14:textId="1F203632"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9729CD">
      <w:rPr>
        <w:rFonts w:ascii="Calibri" w:hAnsi="Calibri"/>
        <w:sz w:val="20"/>
        <w:szCs w:val="20"/>
      </w:rPr>
      <w:t>2.0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xxxxx</w:t>
    </w:r>
  </w:p>
  <w:p w14:paraId="1D8121E3" w14:textId="49083D15" w:rsidR="00A3332F" w:rsidRDefault="00A37427">
    <w:pPr>
      <w:pStyle w:val="Encabezado"/>
    </w:pPr>
    <w:r>
      <w:rPr>
        <w:noProof/>
        <w:lang w:eastAsia="es-ES"/>
      </w:rPr>
      <mc:AlternateContent>
        <mc:Choice Requires="wps">
          <w:drawing>
            <wp:anchor distT="0" distB="0" distL="114300" distR="114300" simplePos="0" relativeHeight="251658241" behindDoc="0" locked="0" layoutInCell="1" allowOverlap="1" wp14:anchorId="19055418" wp14:editId="60CD8F88">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ECAB79C"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intelligence2.xml><?xml version="1.0" encoding="utf-8"?>
<int2:intelligence xmlns:int2="http://schemas.microsoft.com/office/intelligence/2020/intelligence" xmlns:oel="http://schemas.microsoft.com/office/2019/extlst">
  <int2:observations>
    <int2:textHash int2:hashCode="ynSSZ855/mk4lU" int2:id="REZdRCsb">
      <int2:state int2:value="Rejected" int2:type="LegacyProofing"/>
    </int2:textHash>
    <int2:textHash int2:hashCode="Jzb6spHwTmm2LU" int2:id="um3Hqu7H">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3D6DAE"/>
    <w:multiLevelType w:val="hybridMultilevel"/>
    <w:tmpl w:val="FFFFFFFF"/>
    <w:lvl w:ilvl="0" w:tplc="79FAD448">
      <w:start w:val="1"/>
      <w:numFmt w:val="bullet"/>
      <w:lvlText w:val="-"/>
      <w:lvlJc w:val="left"/>
      <w:pPr>
        <w:ind w:left="720" w:hanging="360"/>
      </w:pPr>
      <w:rPr>
        <w:rFonts w:ascii="&quot;Calibri&quot;,sans-serif" w:hAnsi="&quot;Calibri&quot;,sans-serif" w:hint="default"/>
      </w:rPr>
    </w:lvl>
    <w:lvl w:ilvl="1" w:tplc="53BA5B4C">
      <w:start w:val="1"/>
      <w:numFmt w:val="bullet"/>
      <w:lvlText w:val="o"/>
      <w:lvlJc w:val="left"/>
      <w:pPr>
        <w:ind w:left="1440" w:hanging="360"/>
      </w:pPr>
      <w:rPr>
        <w:rFonts w:ascii="Courier New" w:hAnsi="Courier New" w:hint="default"/>
      </w:rPr>
    </w:lvl>
    <w:lvl w:ilvl="2" w:tplc="D6B22AFC">
      <w:start w:val="1"/>
      <w:numFmt w:val="bullet"/>
      <w:lvlText w:val=""/>
      <w:lvlJc w:val="left"/>
      <w:pPr>
        <w:ind w:left="2160" w:hanging="360"/>
      </w:pPr>
      <w:rPr>
        <w:rFonts w:ascii="Wingdings" w:hAnsi="Wingdings" w:hint="default"/>
      </w:rPr>
    </w:lvl>
    <w:lvl w:ilvl="3" w:tplc="6576F4F0">
      <w:start w:val="1"/>
      <w:numFmt w:val="bullet"/>
      <w:lvlText w:val=""/>
      <w:lvlJc w:val="left"/>
      <w:pPr>
        <w:ind w:left="2880" w:hanging="360"/>
      </w:pPr>
      <w:rPr>
        <w:rFonts w:ascii="Symbol" w:hAnsi="Symbol" w:hint="default"/>
      </w:rPr>
    </w:lvl>
    <w:lvl w:ilvl="4" w:tplc="66D8D64E">
      <w:start w:val="1"/>
      <w:numFmt w:val="bullet"/>
      <w:lvlText w:val="o"/>
      <w:lvlJc w:val="left"/>
      <w:pPr>
        <w:ind w:left="3600" w:hanging="360"/>
      </w:pPr>
      <w:rPr>
        <w:rFonts w:ascii="Courier New" w:hAnsi="Courier New" w:hint="default"/>
      </w:rPr>
    </w:lvl>
    <w:lvl w:ilvl="5" w:tplc="1548DD58">
      <w:start w:val="1"/>
      <w:numFmt w:val="bullet"/>
      <w:lvlText w:val=""/>
      <w:lvlJc w:val="left"/>
      <w:pPr>
        <w:ind w:left="4320" w:hanging="360"/>
      </w:pPr>
      <w:rPr>
        <w:rFonts w:ascii="Wingdings" w:hAnsi="Wingdings" w:hint="default"/>
      </w:rPr>
    </w:lvl>
    <w:lvl w:ilvl="6" w:tplc="3DBE1374">
      <w:start w:val="1"/>
      <w:numFmt w:val="bullet"/>
      <w:lvlText w:val=""/>
      <w:lvlJc w:val="left"/>
      <w:pPr>
        <w:ind w:left="5040" w:hanging="360"/>
      </w:pPr>
      <w:rPr>
        <w:rFonts w:ascii="Symbol" w:hAnsi="Symbol" w:hint="default"/>
      </w:rPr>
    </w:lvl>
    <w:lvl w:ilvl="7" w:tplc="BADE84A8">
      <w:start w:val="1"/>
      <w:numFmt w:val="bullet"/>
      <w:lvlText w:val="o"/>
      <w:lvlJc w:val="left"/>
      <w:pPr>
        <w:ind w:left="5760" w:hanging="360"/>
      </w:pPr>
      <w:rPr>
        <w:rFonts w:ascii="Courier New" w:hAnsi="Courier New" w:hint="default"/>
      </w:rPr>
    </w:lvl>
    <w:lvl w:ilvl="8" w:tplc="B694D94A">
      <w:start w:val="1"/>
      <w:numFmt w:val="bullet"/>
      <w:lvlText w:val=""/>
      <w:lvlJc w:val="left"/>
      <w:pPr>
        <w:ind w:left="6480" w:hanging="360"/>
      </w:pPr>
      <w:rPr>
        <w:rFonts w:ascii="Wingdings" w:hAnsi="Wingdings" w:hint="default"/>
      </w:rPr>
    </w:lvl>
  </w:abstractNum>
  <w:abstractNum w:abstractNumId="8" w15:restartNumberingAfterBreak="0">
    <w:nsid w:val="00B9585E"/>
    <w:multiLevelType w:val="hybridMultilevel"/>
    <w:tmpl w:val="997238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04641273"/>
    <w:multiLevelType w:val="hybridMultilevel"/>
    <w:tmpl w:val="CE005B64"/>
    <w:lvl w:ilvl="0" w:tplc="983CBB30">
      <w:start w:val="1"/>
      <w:numFmt w:val="bullet"/>
      <w:lvlText w:val="·"/>
      <w:lvlJc w:val="left"/>
      <w:pPr>
        <w:ind w:left="720" w:hanging="360"/>
      </w:pPr>
      <w:rPr>
        <w:rFonts w:ascii="Symbol" w:hAnsi="Symbol" w:hint="default"/>
      </w:rPr>
    </w:lvl>
    <w:lvl w:ilvl="1" w:tplc="C37C04C6">
      <w:start w:val="1"/>
      <w:numFmt w:val="bullet"/>
      <w:lvlText w:val="o"/>
      <w:lvlJc w:val="left"/>
      <w:pPr>
        <w:ind w:left="1440" w:hanging="360"/>
      </w:pPr>
      <w:rPr>
        <w:rFonts w:ascii="Courier New" w:hAnsi="Courier New" w:hint="default"/>
      </w:rPr>
    </w:lvl>
    <w:lvl w:ilvl="2" w:tplc="6A525D4C">
      <w:start w:val="1"/>
      <w:numFmt w:val="bullet"/>
      <w:lvlText w:val=""/>
      <w:lvlJc w:val="left"/>
      <w:pPr>
        <w:ind w:left="2160" w:hanging="360"/>
      </w:pPr>
      <w:rPr>
        <w:rFonts w:ascii="Wingdings" w:hAnsi="Wingdings" w:hint="default"/>
      </w:rPr>
    </w:lvl>
    <w:lvl w:ilvl="3" w:tplc="9DEA9AF4">
      <w:start w:val="1"/>
      <w:numFmt w:val="bullet"/>
      <w:lvlText w:val=""/>
      <w:lvlJc w:val="left"/>
      <w:pPr>
        <w:ind w:left="2880" w:hanging="360"/>
      </w:pPr>
      <w:rPr>
        <w:rFonts w:ascii="Symbol" w:hAnsi="Symbol" w:hint="default"/>
      </w:rPr>
    </w:lvl>
    <w:lvl w:ilvl="4" w:tplc="1F4887FE">
      <w:start w:val="1"/>
      <w:numFmt w:val="bullet"/>
      <w:lvlText w:val="o"/>
      <w:lvlJc w:val="left"/>
      <w:pPr>
        <w:ind w:left="3600" w:hanging="360"/>
      </w:pPr>
      <w:rPr>
        <w:rFonts w:ascii="Courier New" w:hAnsi="Courier New" w:hint="default"/>
      </w:rPr>
    </w:lvl>
    <w:lvl w:ilvl="5" w:tplc="A7EA2A70">
      <w:start w:val="1"/>
      <w:numFmt w:val="bullet"/>
      <w:lvlText w:val=""/>
      <w:lvlJc w:val="left"/>
      <w:pPr>
        <w:ind w:left="4320" w:hanging="360"/>
      </w:pPr>
      <w:rPr>
        <w:rFonts w:ascii="Wingdings" w:hAnsi="Wingdings" w:hint="default"/>
      </w:rPr>
    </w:lvl>
    <w:lvl w:ilvl="6" w:tplc="8D2AE7E2">
      <w:start w:val="1"/>
      <w:numFmt w:val="bullet"/>
      <w:lvlText w:val=""/>
      <w:lvlJc w:val="left"/>
      <w:pPr>
        <w:ind w:left="5040" w:hanging="360"/>
      </w:pPr>
      <w:rPr>
        <w:rFonts w:ascii="Symbol" w:hAnsi="Symbol" w:hint="default"/>
      </w:rPr>
    </w:lvl>
    <w:lvl w:ilvl="7" w:tplc="72EE71AC">
      <w:start w:val="1"/>
      <w:numFmt w:val="bullet"/>
      <w:lvlText w:val="o"/>
      <w:lvlJc w:val="left"/>
      <w:pPr>
        <w:ind w:left="5760" w:hanging="360"/>
      </w:pPr>
      <w:rPr>
        <w:rFonts w:ascii="Courier New" w:hAnsi="Courier New" w:hint="default"/>
      </w:rPr>
    </w:lvl>
    <w:lvl w:ilvl="8" w:tplc="34E81C32">
      <w:start w:val="1"/>
      <w:numFmt w:val="bullet"/>
      <w:lvlText w:val=""/>
      <w:lvlJc w:val="left"/>
      <w:pPr>
        <w:ind w:left="6480" w:hanging="360"/>
      </w:pPr>
      <w:rPr>
        <w:rFonts w:ascii="Wingdings" w:hAnsi="Wingdings" w:hint="default"/>
      </w:rPr>
    </w:lvl>
  </w:abstractNum>
  <w:abstractNum w:abstractNumId="10" w15:restartNumberingAfterBreak="0">
    <w:nsid w:val="06DF5A11"/>
    <w:multiLevelType w:val="hybridMultilevel"/>
    <w:tmpl w:val="02642E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9882F03"/>
    <w:multiLevelType w:val="hybridMultilevel"/>
    <w:tmpl w:val="83CA6972"/>
    <w:lvl w:ilvl="0" w:tplc="300A0005">
      <w:start w:val="1"/>
      <w:numFmt w:val="bullet"/>
      <w:lvlText w:val=""/>
      <w:lvlJc w:val="left"/>
      <w:pPr>
        <w:ind w:left="1854" w:hanging="360"/>
      </w:pPr>
      <w:rPr>
        <w:rFonts w:ascii="Wingdings" w:hAnsi="Wingdings"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4" w15:restartNumberingAfterBreak="0">
    <w:nsid w:val="1EA2660E"/>
    <w:multiLevelType w:val="hybridMultilevel"/>
    <w:tmpl w:val="CFD82D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179CDBF"/>
    <w:multiLevelType w:val="hybridMultilevel"/>
    <w:tmpl w:val="FFFFFFFF"/>
    <w:lvl w:ilvl="0" w:tplc="F1D037A8">
      <w:start w:val="1"/>
      <w:numFmt w:val="bullet"/>
      <w:lvlText w:val=""/>
      <w:lvlJc w:val="left"/>
      <w:pPr>
        <w:ind w:left="720" w:hanging="360"/>
      </w:pPr>
      <w:rPr>
        <w:rFonts w:ascii="Symbol" w:hAnsi="Symbol" w:hint="default"/>
      </w:rPr>
    </w:lvl>
    <w:lvl w:ilvl="1" w:tplc="93EC5546">
      <w:start w:val="1"/>
      <w:numFmt w:val="bullet"/>
      <w:lvlText w:val="o"/>
      <w:lvlJc w:val="left"/>
      <w:pPr>
        <w:ind w:left="1440" w:hanging="360"/>
      </w:pPr>
      <w:rPr>
        <w:rFonts w:ascii="Courier New" w:hAnsi="Courier New" w:hint="default"/>
      </w:rPr>
    </w:lvl>
    <w:lvl w:ilvl="2" w:tplc="AF6E7F70">
      <w:start w:val="1"/>
      <w:numFmt w:val="bullet"/>
      <w:lvlText w:val="§"/>
      <w:lvlJc w:val="left"/>
      <w:pPr>
        <w:ind w:left="2160" w:hanging="360"/>
      </w:pPr>
      <w:rPr>
        <w:rFonts w:ascii="Wingdings" w:hAnsi="Wingdings" w:hint="default"/>
      </w:rPr>
    </w:lvl>
    <w:lvl w:ilvl="3" w:tplc="57523950">
      <w:start w:val="1"/>
      <w:numFmt w:val="bullet"/>
      <w:lvlText w:val=""/>
      <w:lvlJc w:val="left"/>
      <w:pPr>
        <w:ind w:left="2880" w:hanging="360"/>
      </w:pPr>
      <w:rPr>
        <w:rFonts w:ascii="Symbol" w:hAnsi="Symbol" w:hint="default"/>
      </w:rPr>
    </w:lvl>
    <w:lvl w:ilvl="4" w:tplc="410A9C96">
      <w:start w:val="1"/>
      <w:numFmt w:val="bullet"/>
      <w:lvlText w:val="o"/>
      <w:lvlJc w:val="left"/>
      <w:pPr>
        <w:ind w:left="3600" w:hanging="360"/>
      </w:pPr>
      <w:rPr>
        <w:rFonts w:ascii="Courier New" w:hAnsi="Courier New" w:hint="default"/>
      </w:rPr>
    </w:lvl>
    <w:lvl w:ilvl="5" w:tplc="D1DEC8DC">
      <w:start w:val="1"/>
      <w:numFmt w:val="bullet"/>
      <w:lvlText w:val=""/>
      <w:lvlJc w:val="left"/>
      <w:pPr>
        <w:ind w:left="4320" w:hanging="360"/>
      </w:pPr>
      <w:rPr>
        <w:rFonts w:ascii="Wingdings" w:hAnsi="Wingdings" w:hint="default"/>
      </w:rPr>
    </w:lvl>
    <w:lvl w:ilvl="6" w:tplc="5D3C6280">
      <w:start w:val="1"/>
      <w:numFmt w:val="bullet"/>
      <w:lvlText w:val=""/>
      <w:lvlJc w:val="left"/>
      <w:pPr>
        <w:ind w:left="5040" w:hanging="360"/>
      </w:pPr>
      <w:rPr>
        <w:rFonts w:ascii="Symbol" w:hAnsi="Symbol" w:hint="default"/>
      </w:rPr>
    </w:lvl>
    <w:lvl w:ilvl="7" w:tplc="26FAB542">
      <w:start w:val="1"/>
      <w:numFmt w:val="bullet"/>
      <w:lvlText w:val="o"/>
      <w:lvlJc w:val="left"/>
      <w:pPr>
        <w:ind w:left="5760" w:hanging="360"/>
      </w:pPr>
      <w:rPr>
        <w:rFonts w:ascii="Courier New" w:hAnsi="Courier New" w:hint="default"/>
      </w:rPr>
    </w:lvl>
    <w:lvl w:ilvl="8" w:tplc="2FFA1214">
      <w:start w:val="1"/>
      <w:numFmt w:val="bullet"/>
      <w:lvlText w:val=""/>
      <w:lvlJc w:val="left"/>
      <w:pPr>
        <w:ind w:left="6480" w:hanging="360"/>
      </w:pPr>
      <w:rPr>
        <w:rFonts w:ascii="Wingdings" w:hAnsi="Wingdings" w:hint="default"/>
      </w:rPr>
    </w:lvl>
  </w:abstractNum>
  <w:abstractNum w:abstractNumId="16" w15:restartNumberingAfterBreak="0">
    <w:nsid w:val="23542DD9"/>
    <w:multiLevelType w:val="hybridMultilevel"/>
    <w:tmpl w:val="FFFFFFFF"/>
    <w:lvl w:ilvl="0" w:tplc="63123EFE">
      <w:start w:val="1"/>
      <w:numFmt w:val="bullet"/>
      <w:lvlText w:val=""/>
      <w:lvlJc w:val="left"/>
      <w:pPr>
        <w:ind w:left="720" w:hanging="360"/>
      </w:pPr>
      <w:rPr>
        <w:rFonts w:ascii="Symbol" w:hAnsi="Symbol" w:hint="default"/>
      </w:rPr>
    </w:lvl>
    <w:lvl w:ilvl="1" w:tplc="DFCC4A06">
      <w:start w:val="1"/>
      <w:numFmt w:val="bullet"/>
      <w:lvlText w:val="o"/>
      <w:lvlJc w:val="left"/>
      <w:pPr>
        <w:ind w:left="1440" w:hanging="360"/>
      </w:pPr>
      <w:rPr>
        <w:rFonts w:ascii="Courier New" w:hAnsi="Courier New" w:hint="default"/>
      </w:rPr>
    </w:lvl>
    <w:lvl w:ilvl="2" w:tplc="3C7A8C3E">
      <w:start w:val="1"/>
      <w:numFmt w:val="bullet"/>
      <w:lvlText w:val="§"/>
      <w:lvlJc w:val="left"/>
      <w:pPr>
        <w:ind w:left="2160" w:hanging="360"/>
      </w:pPr>
      <w:rPr>
        <w:rFonts w:ascii="Wingdings" w:hAnsi="Wingdings" w:hint="default"/>
      </w:rPr>
    </w:lvl>
    <w:lvl w:ilvl="3" w:tplc="A810194E">
      <w:start w:val="1"/>
      <w:numFmt w:val="bullet"/>
      <w:lvlText w:val=""/>
      <w:lvlJc w:val="left"/>
      <w:pPr>
        <w:ind w:left="2880" w:hanging="360"/>
      </w:pPr>
      <w:rPr>
        <w:rFonts w:ascii="Symbol" w:hAnsi="Symbol" w:hint="default"/>
      </w:rPr>
    </w:lvl>
    <w:lvl w:ilvl="4" w:tplc="49049C70">
      <w:start w:val="1"/>
      <w:numFmt w:val="bullet"/>
      <w:lvlText w:val="o"/>
      <w:lvlJc w:val="left"/>
      <w:pPr>
        <w:ind w:left="3600" w:hanging="360"/>
      </w:pPr>
      <w:rPr>
        <w:rFonts w:ascii="Courier New" w:hAnsi="Courier New" w:hint="default"/>
      </w:rPr>
    </w:lvl>
    <w:lvl w:ilvl="5" w:tplc="ECEE2BCA">
      <w:start w:val="1"/>
      <w:numFmt w:val="bullet"/>
      <w:lvlText w:val=""/>
      <w:lvlJc w:val="left"/>
      <w:pPr>
        <w:ind w:left="4320" w:hanging="360"/>
      </w:pPr>
      <w:rPr>
        <w:rFonts w:ascii="Wingdings" w:hAnsi="Wingdings" w:hint="default"/>
      </w:rPr>
    </w:lvl>
    <w:lvl w:ilvl="6" w:tplc="5CCEC020">
      <w:start w:val="1"/>
      <w:numFmt w:val="bullet"/>
      <w:lvlText w:val=""/>
      <w:lvlJc w:val="left"/>
      <w:pPr>
        <w:ind w:left="5040" w:hanging="360"/>
      </w:pPr>
      <w:rPr>
        <w:rFonts w:ascii="Symbol" w:hAnsi="Symbol" w:hint="default"/>
      </w:rPr>
    </w:lvl>
    <w:lvl w:ilvl="7" w:tplc="4574F028">
      <w:start w:val="1"/>
      <w:numFmt w:val="bullet"/>
      <w:lvlText w:val="o"/>
      <w:lvlJc w:val="left"/>
      <w:pPr>
        <w:ind w:left="5760" w:hanging="360"/>
      </w:pPr>
      <w:rPr>
        <w:rFonts w:ascii="Courier New" w:hAnsi="Courier New" w:hint="default"/>
      </w:rPr>
    </w:lvl>
    <w:lvl w:ilvl="8" w:tplc="C554CD16">
      <w:start w:val="1"/>
      <w:numFmt w:val="bullet"/>
      <w:lvlText w:val=""/>
      <w:lvlJc w:val="left"/>
      <w:pPr>
        <w:ind w:left="6480" w:hanging="360"/>
      </w:pPr>
      <w:rPr>
        <w:rFonts w:ascii="Wingdings" w:hAnsi="Wingdings" w:hint="default"/>
      </w:rPr>
    </w:lvl>
  </w:abstractNum>
  <w:abstractNum w:abstractNumId="17"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8" w15:restartNumberingAfterBreak="0">
    <w:nsid w:val="26F83BB6"/>
    <w:multiLevelType w:val="hybridMultilevel"/>
    <w:tmpl w:val="DFA8B4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28DC30B2"/>
    <w:multiLevelType w:val="hybridMultilevel"/>
    <w:tmpl w:val="BF2A65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2AAF1807"/>
    <w:multiLevelType w:val="hybridMultilevel"/>
    <w:tmpl w:val="FFFFFFFF"/>
    <w:lvl w:ilvl="0" w:tplc="EABA986E">
      <w:start w:val="1"/>
      <w:numFmt w:val="bullet"/>
      <w:lvlText w:val=""/>
      <w:lvlJc w:val="left"/>
      <w:pPr>
        <w:ind w:left="720" w:hanging="360"/>
      </w:pPr>
      <w:rPr>
        <w:rFonts w:ascii="Symbol" w:hAnsi="Symbol" w:hint="default"/>
      </w:rPr>
    </w:lvl>
    <w:lvl w:ilvl="1" w:tplc="2ABE19BC">
      <w:start w:val="1"/>
      <w:numFmt w:val="bullet"/>
      <w:lvlText w:val="o"/>
      <w:lvlJc w:val="left"/>
      <w:pPr>
        <w:ind w:left="1440" w:hanging="360"/>
      </w:pPr>
      <w:rPr>
        <w:rFonts w:ascii="Courier New" w:hAnsi="Courier New" w:hint="default"/>
      </w:rPr>
    </w:lvl>
    <w:lvl w:ilvl="2" w:tplc="8584AAD8">
      <w:start w:val="1"/>
      <w:numFmt w:val="bullet"/>
      <w:lvlText w:val="§"/>
      <w:lvlJc w:val="left"/>
      <w:pPr>
        <w:ind w:left="2160" w:hanging="360"/>
      </w:pPr>
      <w:rPr>
        <w:rFonts w:ascii="Wingdings" w:hAnsi="Wingdings" w:hint="default"/>
      </w:rPr>
    </w:lvl>
    <w:lvl w:ilvl="3" w:tplc="C3D8A9C2">
      <w:start w:val="1"/>
      <w:numFmt w:val="bullet"/>
      <w:lvlText w:val=""/>
      <w:lvlJc w:val="left"/>
      <w:pPr>
        <w:ind w:left="2880" w:hanging="360"/>
      </w:pPr>
      <w:rPr>
        <w:rFonts w:ascii="Symbol" w:hAnsi="Symbol" w:hint="default"/>
      </w:rPr>
    </w:lvl>
    <w:lvl w:ilvl="4" w:tplc="0AF838FC">
      <w:start w:val="1"/>
      <w:numFmt w:val="bullet"/>
      <w:lvlText w:val="o"/>
      <w:lvlJc w:val="left"/>
      <w:pPr>
        <w:ind w:left="3600" w:hanging="360"/>
      </w:pPr>
      <w:rPr>
        <w:rFonts w:ascii="Courier New" w:hAnsi="Courier New" w:hint="default"/>
      </w:rPr>
    </w:lvl>
    <w:lvl w:ilvl="5" w:tplc="A4ACEDCA">
      <w:start w:val="1"/>
      <w:numFmt w:val="bullet"/>
      <w:lvlText w:val=""/>
      <w:lvlJc w:val="left"/>
      <w:pPr>
        <w:ind w:left="4320" w:hanging="360"/>
      </w:pPr>
      <w:rPr>
        <w:rFonts w:ascii="Wingdings" w:hAnsi="Wingdings" w:hint="default"/>
      </w:rPr>
    </w:lvl>
    <w:lvl w:ilvl="6" w:tplc="FD1CD84A">
      <w:start w:val="1"/>
      <w:numFmt w:val="bullet"/>
      <w:lvlText w:val=""/>
      <w:lvlJc w:val="left"/>
      <w:pPr>
        <w:ind w:left="5040" w:hanging="360"/>
      </w:pPr>
      <w:rPr>
        <w:rFonts w:ascii="Symbol" w:hAnsi="Symbol" w:hint="default"/>
      </w:rPr>
    </w:lvl>
    <w:lvl w:ilvl="7" w:tplc="4ECEC038">
      <w:start w:val="1"/>
      <w:numFmt w:val="bullet"/>
      <w:lvlText w:val="o"/>
      <w:lvlJc w:val="left"/>
      <w:pPr>
        <w:ind w:left="5760" w:hanging="360"/>
      </w:pPr>
      <w:rPr>
        <w:rFonts w:ascii="Courier New" w:hAnsi="Courier New" w:hint="default"/>
      </w:rPr>
    </w:lvl>
    <w:lvl w:ilvl="8" w:tplc="B388E314">
      <w:start w:val="1"/>
      <w:numFmt w:val="bullet"/>
      <w:lvlText w:val=""/>
      <w:lvlJc w:val="left"/>
      <w:pPr>
        <w:ind w:left="6480" w:hanging="360"/>
      </w:pPr>
      <w:rPr>
        <w:rFonts w:ascii="Wingdings" w:hAnsi="Wingdings" w:hint="default"/>
      </w:rPr>
    </w:lvl>
  </w:abstractNum>
  <w:abstractNum w:abstractNumId="21" w15:restartNumberingAfterBreak="0">
    <w:nsid w:val="2CB84DB0"/>
    <w:multiLevelType w:val="hybridMultilevel"/>
    <w:tmpl w:val="AFFCCDA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3" w15:restartNumberingAfterBreak="0">
    <w:nsid w:val="30600A5D"/>
    <w:multiLevelType w:val="hybridMultilevel"/>
    <w:tmpl w:val="BA562E22"/>
    <w:lvl w:ilvl="0" w:tplc="FFFFFFFF">
      <w:start w:val="1"/>
      <w:numFmt w:val="bullet"/>
      <w:lvlText w:val=""/>
      <w:lvlJc w:val="left"/>
      <w:pPr>
        <w:ind w:left="720" w:hanging="360"/>
      </w:pPr>
      <w:rPr>
        <w:rFonts w:ascii="Symbol" w:hAnsi="Symbol" w:hint="default"/>
      </w:rPr>
    </w:lvl>
    <w:lvl w:ilvl="1" w:tplc="92ECE31C">
      <w:start w:val="1"/>
      <w:numFmt w:val="bullet"/>
      <w:lvlText w:val="o"/>
      <w:lvlJc w:val="left"/>
      <w:pPr>
        <w:ind w:left="1440" w:hanging="360"/>
      </w:pPr>
      <w:rPr>
        <w:rFonts w:ascii="Courier New" w:hAnsi="Courier New" w:hint="default"/>
      </w:rPr>
    </w:lvl>
    <w:lvl w:ilvl="2" w:tplc="6C767076">
      <w:start w:val="1"/>
      <w:numFmt w:val="bullet"/>
      <w:lvlText w:val=""/>
      <w:lvlJc w:val="left"/>
      <w:pPr>
        <w:ind w:left="2160" w:hanging="360"/>
      </w:pPr>
      <w:rPr>
        <w:rFonts w:ascii="Wingdings" w:hAnsi="Wingdings" w:hint="default"/>
      </w:rPr>
    </w:lvl>
    <w:lvl w:ilvl="3" w:tplc="F5D6DD00">
      <w:start w:val="1"/>
      <w:numFmt w:val="bullet"/>
      <w:lvlText w:val=""/>
      <w:lvlJc w:val="left"/>
      <w:pPr>
        <w:ind w:left="2880" w:hanging="360"/>
      </w:pPr>
      <w:rPr>
        <w:rFonts w:ascii="Symbol" w:hAnsi="Symbol" w:hint="default"/>
      </w:rPr>
    </w:lvl>
    <w:lvl w:ilvl="4" w:tplc="08589AD4">
      <w:start w:val="1"/>
      <w:numFmt w:val="bullet"/>
      <w:lvlText w:val="o"/>
      <w:lvlJc w:val="left"/>
      <w:pPr>
        <w:ind w:left="3600" w:hanging="360"/>
      </w:pPr>
      <w:rPr>
        <w:rFonts w:ascii="Courier New" w:hAnsi="Courier New" w:hint="default"/>
      </w:rPr>
    </w:lvl>
    <w:lvl w:ilvl="5" w:tplc="3FB6B3AA">
      <w:start w:val="1"/>
      <w:numFmt w:val="bullet"/>
      <w:lvlText w:val=""/>
      <w:lvlJc w:val="left"/>
      <w:pPr>
        <w:ind w:left="4320" w:hanging="360"/>
      </w:pPr>
      <w:rPr>
        <w:rFonts w:ascii="Wingdings" w:hAnsi="Wingdings" w:hint="default"/>
      </w:rPr>
    </w:lvl>
    <w:lvl w:ilvl="6" w:tplc="1FA0BDD8">
      <w:start w:val="1"/>
      <w:numFmt w:val="bullet"/>
      <w:lvlText w:val=""/>
      <w:lvlJc w:val="left"/>
      <w:pPr>
        <w:ind w:left="5040" w:hanging="360"/>
      </w:pPr>
      <w:rPr>
        <w:rFonts w:ascii="Symbol" w:hAnsi="Symbol" w:hint="default"/>
      </w:rPr>
    </w:lvl>
    <w:lvl w:ilvl="7" w:tplc="8760DB4E">
      <w:start w:val="1"/>
      <w:numFmt w:val="bullet"/>
      <w:lvlText w:val="o"/>
      <w:lvlJc w:val="left"/>
      <w:pPr>
        <w:ind w:left="5760" w:hanging="360"/>
      </w:pPr>
      <w:rPr>
        <w:rFonts w:ascii="Courier New" w:hAnsi="Courier New" w:hint="default"/>
      </w:rPr>
    </w:lvl>
    <w:lvl w:ilvl="8" w:tplc="D682DD0C">
      <w:start w:val="1"/>
      <w:numFmt w:val="bullet"/>
      <w:lvlText w:val=""/>
      <w:lvlJc w:val="left"/>
      <w:pPr>
        <w:ind w:left="6480" w:hanging="360"/>
      </w:pPr>
      <w:rPr>
        <w:rFonts w:ascii="Wingdings" w:hAnsi="Wingdings" w:hint="default"/>
      </w:rPr>
    </w:lvl>
  </w:abstractNum>
  <w:abstractNum w:abstractNumId="24" w15:restartNumberingAfterBreak="0">
    <w:nsid w:val="332E2C57"/>
    <w:multiLevelType w:val="hybridMultilevel"/>
    <w:tmpl w:val="9342C988"/>
    <w:lvl w:ilvl="0" w:tplc="0C0A0003">
      <w:start w:val="1"/>
      <w:numFmt w:val="bullet"/>
      <w:lvlText w:val="o"/>
      <w:lvlJc w:val="left"/>
      <w:pPr>
        <w:ind w:left="1500" w:hanging="360"/>
      </w:pPr>
      <w:rPr>
        <w:rFonts w:ascii="Courier New" w:hAnsi="Courier New" w:cs="Courier New"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5"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BAA30A6"/>
    <w:multiLevelType w:val="hybridMultilevel"/>
    <w:tmpl w:val="FFFFFFFF"/>
    <w:lvl w:ilvl="0" w:tplc="DF24FFC2">
      <w:start w:val="1"/>
      <w:numFmt w:val="decimal"/>
      <w:lvlText w:val="%1."/>
      <w:lvlJc w:val="left"/>
      <w:pPr>
        <w:ind w:left="720" w:hanging="360"/>
      </w:pPr>
    </w:lvl>
    <w:lvl w:ilvl="1" w:tplc="3F029A00">
      <w:start w:val="1"/>
      <w:numFmt w:val="decimal"/>
      <w:lvlText w:val="%2."/>
      <w:lvlJc w:val="left"/>
      <w:pPr>
        <w:ind w:left="1440" w:hanging="360"/>
      </w:pPr>
    </w:lvl>
    <w:lvl w:ilvl="2" w:tplc="778A4F7E">
      <w:start w:val="1"/>
      <w:numFmt w:val="lowerRoman"/>
      <w:lvlText w:val="%3."/>
      <w:lvlJc w:val="right"/>
      <w:pPr>
        <w:ind w:left="2160" w:hanging="180"/>
      </w:pPr>
    </w:lvl>
    <w:lvl w:ilvl="3" w:tplc="2960B894">
      <w:start w:val="1"/>
      <w:numFmt w:val="decimal"/>
      <w:lvlText w:val="%4."/>
      <w:lvlJc w:val="left"/>
      <w:pPr>
        <w:ind w:left="2880" w:hanging="360"/>
      </w:pPr>
    </w:lvl>
    <w:lvl w:ilvl="4" w:tplc="8AE60112">
      <w:start w:val="1"/>
      <w:numFmt w:val="lowerLetter"/>
      <w:lvlText w:val="%5."/>
      <w:lvlJc w:val="left"/>
      <w:pPr>
        <w:ind w:left="3600" w:hanging="360"/>
      </w:pPr>
    </w:lvl>
    <w:lvl w:ilvl="5" w:tplc="68BECF8E">
      <w:start w:val="1"/>
      <w:numFmt w:val="lowerRoman"/>
      <w:lvlText w:val="%6."/>
      <w:lvlJc w:val="right"/>
      <w:pPr>
        <w:ind w:left="4320" w:hanging="180"/>
      </w:pPr>
    </w:lvl>
    <w:lvl w:ilvl="6" w:tplc="2B8E37C0">
      <w:start w:val="1"/>
      <w:numFmt w:val="decimal"/>
      <w:lvlText w:val="%7."/>
      <w:lvlJc w:val="left"/>
      <w:pPr>
        <w:ind w:left="5040" w:hanging="360"/>
      </w:pPr>
    </w:lvl>
    <w:lvl w:ilvl="7" w:tplc="53E871AE">
      <w:start w:val="1"/>
      <w:numFmt w:val="lowerLetter"/>
      <w:lvlText w:val="%8."/>
      <w:lvlJc w:val="left"/>
      <w:pPr>
        <w:ind w:left="5760" w:hanging="360"/>
      </w:pPr>
    </w:lvl>
    <w:lvl w:ilvl="8" w:tplc="A134DFAA">
      <w:start w:val="1"/>
      <w:numFmt w:val="lowerRoman"/>
      <w:lvlText w:val="%9."/>
      <w:lvlJc w:val="right"/>
      <w:pPr>
        <w:ind w:left="6480" w:hanging="180"/>
      </w:pPr>
    </w:lvl>
  </w:abstractNum>
  <w:abstractNum w:abstractNumId="27" w15:restartNumberingAfterBreak="0">
    <w:nsid w:val="3DBA393E"/>
    <w:multiLevelType w:val="hybridMultilevel"/>
    <w:tmpl w:val="36E8C4A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FAF60DD"/>
    <w:multiLevelType w:val="hybridMultilevel"/>
    <w:tmpl w:val="87A8D7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4454107"/>
    <w:multiLevelType w:val="hybridMultilevel"/>
    <w:tmpl w:val="4C58455C"/>
    <w:lvl w:ilvl="0" w:tplc="FFFFFFFF">
      <w:start w:val="1"/>
      <w:numFmt w:val="bullet"/>
      <w:lvlText w:val="-"/>
      <w:lvlJc w:val="left"/>
      <w:pPr>
        <w:ind w:left="1353" w:hanging="360"/>
      </w:pPr>
      <w:rPr>
        <w:rFonts w:ascii="Calibri" w:hAnsi="Calibri"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0" w15:restartNumberingAfterBreak="0">
    <w:nsid w:val="454011F4"/>
    <w:multiLevelType w:val="hybridMultilevel"/>
    <w:tmpl w:val="FFFFFFFF"/>
    <w:lvl w:ilvl="0" w:tplc="6E02DA24">
      <w:start w:val="1"/>
      <w:numFmt w:val="bullet"/>
      <w:lvlText w:val=""/>
      <w:lvlJc w:val="left"/>
      <w:pPr>
        <w:ind w:left="720" w:hanging="360"/>
      </w:pPr>
      <w:rPr>
        <w:rFonts w:ascii="Symbol" w:hAnsi="Symbol" w:hint="default"/>
      </w:rPr>
    </w:lvl>
    <w:lvl w:ilvl="1" w:tplc="57FA6DBA">
      <w:start w:val="1"/>
      <w:numFmt w:val="bullet"/>
      <w:lvlText w:val="o"/>
      <w:lvlJc w:val="left"/>
      <w:pPr>
        <w:ind w:left="1440" w:hanging="360"/>
      </w:pPr>
      <w:rPr>
        <w:rFonts w:ascii="Courier New" w:hAnsi="Courier New" w:hint="default"/>
      </w:rPr>
    </w:lvl>
    <w:lvl w:ilvl="2" w:tplc="16A2AF56">
      <w:start w:val="1"/>
      <w:numFmt w:val="bullet"/>
      <w:lvlText w:val="§"/>
      <w:lvlJc w:val="left"/>
      <w:pPr>
        <w:ind w:left="2160" w:hanging="360"/>
      </w:pPr>
      <w:rPr>
        <w:rFonts w:ascii="Wingdings" w:hAnsi="Wingdings" w:hint="default"/>
      </w:rPr>
    </w:lvl>
    <w:lvl w:ilvl="3" w:tplc="E5163C3E">
      <w:start w:val="1"/>
      <w:numFmt w:val="bullet"/>
      <w:lvlText w:val=""/>
      <w:lvlJc w:val="left"/>
      <w:pPr>
        <w:ind w:left="2880" w:hanging="360"/>
      </w:pPr>
      <w:rPr>
        <w:rFonts w:ascii="Symbol" w:hAnsi="Symbol" w:hint="default"/>
      </w:rPr>
    </w:lvl>
    <w:lvl w:ilvl="4" w:tplc="72E076E4">
      <w:start w:val="1"/>
      <w:numFmt w:val="bullet"/>
      <w:lvlText w:val="o"/>
      <w:lvlJc w:val="left"/>
      <w:pPr>
        <w:ind w:left="3600" w:hanging="360"/>
      </w:pPr>
      <w:rPr>
        <w:rFonts w:ascii="Courier New" w:hAnsi="Courier New" w:hint="default"/>
      </w:rPr>
    </w:lvl>
    <w:lvl w:ilvl="5" w:tplc="91A4E2C0">
      <w:start w:val="1"/>
      <w:numFmt w:val="bullet"/>
      <w:lvlText w:val=""/>
      <w:lvlJc w:val="left"/>
      <w:pPr>
        <w:ind w:left="4320" w:hanging="360"/>
      </w:pPr>
      <w:rPr>
        <w:rFonts w:ascii="Wingdings" w:hAnsi="Wingdings" w:hint="default"/>
      </w:rPr>
    </w:lvl>
    <w:lvl w:ilvl="6" w:tplc="7B1072A4">
      <w:start w:val="1"/>
      <w:numFmt w:val="bullet"/>
      <w:lvlText w:val=""/>
      <w:lvlJc w:val="left"/>
      <w:pPr>
        <w:ind w:left="5040" w:hanging="360"/>
      </w:pPr>
      <w:rPr>
        <w:rFonts w:ascii="Symbol" w:hAnsi="Symbol" w:hint="default"/>
      </w:rPr>
    </w:lvl>
    <w:lvl w:ilvl="7" w:tplc="5636BD90">
      <w:start w:val="1"/>
      <w:numFmt w:val="bullet"/>
      <w:lvlText w:val="o"/>
      <w:lvlJc w:val="left"/>
      <w:pPr>
        <w:ind w:left="5760" w:hanging="360"/>
      </w:pPr>
      <w:rPr>
        <w:rFonts w:ascii="Courier New" w:hAnsi="Courier New" w:hint="default"/>
      </w:rPr>
    </w:lvl>
    <w:lvl w:ilvl="8" w:tplc="F726F364">
      <w:start w:val="1"/>
      <w:numFmt w:val="bullet"/>
      <w:lvlText w:val=""/>
      <w:lvlJc w:val="left"/>
      <w:pPr>
        <w:ind w:left="6480" w:hanging="360"/>
      </w:pPr>
      <w:rPr>
        <w:rFonts w:ascii="Wingdings" w:hAnsi="Wingdings" w:hint="default"/>
      </w:rPr>
    </w:lvl>
  </w:abstractNum>
  <w:abstractNum w:abstractNumId="31" w15:restartNumberingAfterBreak="0">
    <w:nsid w:val="499E0220"/>
    <w:multiLevelType w:val="hybridMultilevel"/>
    <w:tmpl w:val="101E972A"/>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4CD5435F"/>
    <w:multiLevelType w:val="hybridMultilevel"/>
    <w:tmpl w:val="EEC0CDE8"/>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3" w15:restartNumberingAfterBreak="0">
    <w:nsid w:val="4F900062"/>
    <w:multiLevelType w:val="hybridMultilevel"/>
    <w:tmpl w:val="B6EE72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A03F78E"/>
    <w:multiLevelType w:val="hybridMultilevel"/>
    <w:tmpl w:val="FFFFFFFF"/>
    <w:lvl w:ilvl="0" w:tplc="2976F510">
      <w:start w:val="1"/>
      <w:numFmt w:val="bullet"/>
      <w:lvlText w:val=""/>
      <w:lvlJc w:val="left"/>
      <w:pPr>
        <w:ind w:left="720" w:hanging="360"/>
      </w:pPr>
      <w:rPr>
        <w:rFonts w:ascii="Symbol" w:hAnsi="Symbol" w:hint="default"/>
      </w:rPr>
    </w:lvl>
    <w:lvl w:ilvl="1" w:tplc="2676E704">
      <w:start w:val="1"/>
      <w:numFmt w:val="bullet"/>
      <w:lvlText w:val="o"/>
      <w:lvlJc w:val="left"/>
      <w:pPr>
        <w:ind w:left="1440" w:hanging="360"/>
      </w:pPr>
      <w:rPr>
        <w:rFonts w:ascii="Courier New" w:hAnsi="Courier New" w:hint="default"/>
      </w:rPr>
    </w:lvl>
    <w:lvl w:ilvl="2" w:tplc="02EEDFE6">
      <w:start w:val="1"/>
      <w:numFmt w:val="bullet"/>
      <w:lvlText w:val="§"/>
      <w:lvlJc w:val="left"/>
      <w:pPr>
        <w:ind w:left="2160" w:hanging="360"/>
      </w:pPr>
      <w:rPr>
        <w:rFonts w:ascii="Wingdings" w:hAnsi="Wingdings" w:hint="default"/>
      </w:rPr>
    </w:lvl>
    <w:lvl w:ilvl="3" w:tplc="282ED9B6">
      <w:start w:val="1"/>
      <w:numFmt w:val="bullet"/>
      <w:lvlText w:val=""/>
      <w:lvlJc w:val="left"/>
      <w:pPr>
        <w:ind w:left="2880" w:hanging="360"/>
      </w:pPr>
      <w:rPr>
        <w:rFonts w:ascii="Symbol" w:hAnsi="Symbol" w:hint="default"/>
      </w:rPr>
    </w:lvl>
    <w:lvl w:ilvl="4" w:tplc="A16E67C8">
      <w:start w:val="1"/>
      <w:numFmt w:val="bullet"/>
      <w:lvlText w:val="o"/>
      <w:lvlJc w:val="left"/>
      <w:pPr>
        <w:ind w:left="3600" w:hanging="360"/>
      </w:pPr>
      <w:rPr>
        <w:rFonts w:ascii="Courier New" w:hAnsi="Courier New" w:hint="default"/>
      </w:rPr>
    </w:lvl>
    <w:lvl w:ilvl="5" w:tplc="CD0AB3B2">
      <w:start w:val="1"/>
      <w:numFmt w:val="bullet"/>
      <w:lvlText w:val=""/>
      <w:lvlJc w:val="left"/>
      <w:pPr>
        <w:ind w:left="4320" w:hanging="360"/>
      </w:pPr>
      <w:rPr>
        <w:rFonts w:ascii="Wingdings" w:hAnsi="Wingdings" w:hint="default"/>
      </w:rPr>
    </w:lvl>
    <w:lvl w:ilvl="6" w:tplc="282EB590">
      <w:start w:val="1"/>
      <w:numFmt w:val="bullet"/>
      <w:lvlText w:val=""/>
      <w:lvlJc w:val="left"/>
      <w:pPr>
        <w:ind w:left="5040" w:hanging="360"/>
      </w:pPr>
      <w:rPr>
        <w:rFonts w:ascii="Symbol" w:hAnsi="Symbol" w:hint="default"/>
      </w:rPr>
    </w:lvl>
    <w:lvl w:ilvl="7" w:tplc="05588256">
      <w:start w:val="1"/>
      <w:numFmt w:val="bullet"/>
      <w:lvlText w:val="o"/>
      <w:lvlJc w:val="left"/>
      <w:pPr>
        <w:ind w:left="5760" w:hanging="360"/>
      </w:pPr>
      <w:rPr>
        <w:rFonts w:ascii="Courier New" w:hAnsi="Courier New" w:hint="default"/>
      </w:rPr>
    </w:lvl>
    <w:lvl w:ilvl="8" w:tplc="C17C4016">
      <w:start w:val="1"/>
      <w:numFmt w:val="bullet"/>
      <w:lvlText w:val=""/>
      <w:lvlJc w:val="left"/>
      <w:pPr>
        <w:ind w:left="6480" w:hanging="360"/>
      </w:pPr>
      <w:rPr>
        <w:rFonts w:ascii="Wingdings" w:hAnsi="Wingdings" w:hint="default"/>
      </w:rPr>
    </w:lvl>
  </w:abstractNum>
  <w:abstractNum w:abstractNumId="35" w15:restartNumberingAfterBreak="0">
    <w:nsid w:val="5CB421EC"/>
    <w:multiLevelType w:val="hybridMultilevel"/>
    <w:tmpl w:val="885CB956"/>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6" w15:restartNumberingAfterBreak="0">
    <w:nsid w:val="61A9565C"/>
    <w:multiLevelType w:val="hybridMultilevel"/>
    <w:tmpl w:val="94201F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4F1435F"/>
    <w:multiLevelType w:val="hybridMultilevel"/>
    <w:tmpl w:val="F34069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8" w15:restartNumberingAfterBreak="0">
    <w:nsid w:val="670C7BA6"/>
    <w:multiLevelType w:val="hybridMultilevel"/>
    <w:tmpl w:val="36D86B7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6A661190"/>
    <w:multiLevelType w:val="hybridMultilevel"/>
    <w:tmpl w:val="F0CED6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2A901BE"/>
    <w:multiLevelType w:val="hybridMultilevel"/>
    <w:tmpl w:val="32DA32AE"/>
    <w:lvl w:ilvl="0" w:tplc="854C5192">
      <w:start w:val="1"/>
      <w:numFmt w:val="bullet"/>
      <w:lvlText w:val=""/>
      <w:lvlJc w:val="left"/>
      <w:pPr>
        <w:tabs>
          <w:tab w:val="num" w:pos="360"/>
        </w:tabs>
        <w:ind w:left="360" w:hanging="360"/>
      </w:pPr>
      <w:rPr>
        <w:rFonts w:ascii="Symbol" w:hAnsi="Symbol" w:hint="default"/>
        <w:color w:val="0000FF"/>
      </w:rPr>
    </w:lvl>
    <w:lvl w:ilvl="1" w:tplc="C718586E" w:tentative="1">
      <w:start w:val="1"/>
      <w:numFmt w:val="bullet"/>
      <w:lvlText w:val="o"/>
      <w:lvlJc w:val="left"/>
      <w:pPr>
        <w:tabs>
          <w:tab w:val="num" w:pos="-360"/>
        </w:tabs>
        <w:ind w:left="-360" w:hanging="360"/>
      </w:pPr>
      <w:rPr>
        <w:rFonts w:ascii="Courier New" w:hAnsi="Courier New" w:cs="Courier New" w:hint="default"/>
      </w:rPr>
    </w:lvl>
    <w:lvl w:ilvl="2" w:tplc="D910F526" w:tentative="1">
      <w:start w:val="1"/>
      <w:numFmt w:val="bullet"/>
      <w:lvlText w:val=""/>
      <w:lvlJc w:val="left"/>
      <w:pPr>
        <w:tabs>
          <w:tab w:val="num" w:pos="360"/>
        </w:tabs>
        <w:ind w:left="360" w:hanging="360"/>
      </w:pPr>
      <w:rPr>
        <w:rFonts w:ascii="Wingdings" w:hAnsi="Wingdings" w:hint="default"/>
      </w:rPr>
    </w:lvl>
    <w:lvl w:ilvl="3" w:tplc="7304CB0A" w:tentative="1">
      <w:start w:val="1"/>
      <w:numFmt w:val="bullet"/>
      <w:lvlText w:val=""/>
      <w:lvlJc w:val="left"/>
      <w:pPr>
        <w:tabs>
          <w:tab w:val="num" w:pos="1080"/>
        </w:tabs>
        <w:ind w:left="1080" w:hanging="360"/>
      </w:pPr>
      <w:rPr>
        <w:rFonts w:ascii="Symbol" w:hAnsi="Symbol" w:hint="default"/>
      </w:rPr>
    </w:lvl>
    <w:lvl w:ilvl="4" w:tplc="FDD693F6" w:tentative="1">
      <w:start w:val="1"/>
      <w:numFmt w:val="bullet"/>
      <w:lvlText w:val="o"/>
      <w:lvlJc w:val="left"/>
      <w:pPr>
        <w:tabs>
          <w:tab w:val="num" w:pos="1800"/>
        </w:tabs>
        <w:ind w:left="1800" w:hanging="360"/>
      </w:pPr>
      <w:rPr>
        <w:rFonts w:ascii="Courier New" w:hAnsi="Courier New" w:cs="Courier New" w:hint="default"/>
      </w:rPr>
    </w:lvl>
    <w:lvl w:ilvl="5" w:tplc="EECA4190" w:tentative="1">
      <w:start w:val="1"/>
      <w:numFmt w:val="bullet"/>
      <w:lvlText w:val=""/>
      <w:lvlJc w:val="left"/>
      <w:pPr>
        <w:tabs>
          <w:tab w:val="num" w:pos="2520"/>
        </w:tabs>
        <w:ind w:left="2520" w:hanging="360"/>
      </w:pPr>
      <w:rPr>
        <w:rFonts w:ascii="Wingdings" w:hAnsi="Wingdings" w:hint="default"/>
      </w:rPr>
    </w:lvl>
    <w:lvl w:ilvl="6" w:tplc="9E6E554C" w:tentative="1">
      <w:start w:val="1"/>
      <w:numFmt w:val="bullet"/>
      <w:lvlText w:val=""/>
      <w:lvlJc w:val="left"/>
      <w:pPr>
        <w:tabs>
          <w:tab w:val="num" w:pos="3240"/>
        </w:tabs>
        <w:ind w:left="3240" w:hanging="360"/>
      </w:pPr>
      <w:rPr>
        <w:rFonts w:ascii="Symbol" w:hAnsi="Symbol" w:hint="default"/>
      </w:rPr>
    </w:lvl>
    <w:lvl w:ilvl="7" w:tplc="B642AEC0" w:tentative="1">
      <w:start w:val="1"/>
      <w:numFmt w:val="bullet"/>
      <w:lvlText w:val="o"/>
      <w:lvlJc w:val="left"/>
      <w:pPr>
        <w:tabs>
          <w:tab w:val="num" w:pos="3960"/>
        </w:tabs>
        <w:ind w:left="3960" w:hanging="360"/>
      </w:pPr>
      <w:rPr>
        <w:rFonts w:ascii="Courier New" w:hAnsi="Courier New" w:cs="Courier New" w:hint="default"/>
      </w:rPr>
    </w:lvl>
    <w:lvl w:ilvl="8" w:tplc="8A9AC228" w:tentative="1">
      <w:start w:val="1"/>
      <w:numFmt w:val="bullet"/>
      <w:lvlText w:val=""/>
      <w:lvlJc w:val="left"/>
      <w:pPr>
        <w:tabs>
          <w:tab w:val="num" w:pos="4680"/>
        </w:tabs>
        <w:ind w:left="4680" w:hanging="360"/>
      </w:pPr>
      <w:rPr>
        <w:rFonts w:ascii="Wingdings" w:hAnsi="Wingdings" w:hint="default"/>
      </w:rPr>
    </w:lvl>
  </w:abstractNum>
  <w:abstractNum w:abstractNumId="41" w15:restartNumberingAfterBreak="0">
    <w:nsid w:val="734D2AA4"/>
    <w:multiLevelType w:val="hybridMultilevel"/>
    <w:tmpl w:val="3580E0A6"/>
    <w:lvl w:ilvl="0" w:tplc="0C0A0001">
      <w:start w:val="1"/>
      <w:numFmt w:val="bullet"/>
      <w:lvlText w:val=""/>
      <w:lvlJc w:val="left"/>
      <w:pPr>
        <w:tabs>
          <w:tab w:val="num" w:pos="360"/>
        </w:tabs>
        <w:ind w:left="360" w:hanging="360"/>
      </w:pPr>
      <w:rPr>
        <w:rFonts w:ascii="Symbol" w:hAnsi="Symbol"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3D75597"/>
    <w:multiLevelType w:val="hybridMultilevel"/>
    <w:tmpl w:val="A0C880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5191C36"/>
    <w:multiLevelType w:val="hybridMultilevel"/>
    <w:tmpl w:val="E68E69FC"/>
    <w:lvl w:ilvl="0" w:tplc="4FC48B0C">
      <w:start w:val="1"/>
      <w:numFmt w:val="bullet"/>
      <w:lvlText w:val="•"/>
      <w:lvlJc w:val="left"/>
      <w:pPr>
        <w:tabs>
          <w:tab w:val="num" w:pos="720"/>
        </w:tabs>
        <w:ind w:left="720" w:hanging="360"/>
      </w:pPr>
      <w:rPr>
        <w:rFonts w:ascii="Arial" w:hAnsi="Arial" w:hint="default"/>
      </w:rPr>
    </w:lvl>
    <w:lvl w:ilvl="1" w:tplc="BD342DA0" w:tentative="1">
      <w:start w:val="1"/>
      <w:numFmt w:val="bullet"/>
      <w:lvlText w:val="•"/>
      <w:lvlJc w:val="left"/>
      <w:pPr>
        <w:tabs>
          <w:tab w:val="num" w:pos="1440"/>
        </w:tabs>
        <w:ind w:left="1440" w:hanging="360"/>
      </w:pPr>
      <w:rPr>
        <w:rFonts w:ascii="Arial" w:hAnsi="Arial" w:hint="default"/>
      </w:rPr>
    </w:lvl>
    <w:lvl w:ilvl="2" w:tplc="C01C9820" w:tentative="1">
      <w:start w:val="1"/>
      <w:numFmt w:val="bullet"/>
      <w:lvlText w:val="•"/>
      <w:lvlJc w:val="left"/>
      <w:pPr>
        <w:tabs>
          <w:tab w:val="num" w:pos="2160"/>
        </w:tabs>
        <w:ind w:left="2160" w:hanging="360"/>
      </w:pPr>
      <w:rPr>
        <w:rFonts w:ascii="Arial" w:hAnsi="Arial" w:hint="default"/>
      </w:rPr>
    </w:lvl>
    <w:lvl w:ilvl="3" w:tplc="AB3A5B4C" w:tentative="1">
      <w:start w:val="1"/>
      <w:numFmt w:val="bullet"/>
      <w:lvlText w:val="•"/>
      <w:lvlJc w:val="left"/>
      <w:pPr>
        <w:tabs>
          <w:tab w:val="num" w:pos="2880"/>
        </w:tabs>
        <w:ind w:left="2880" w:hanging="360"/>
      </w:pPr>
      <w:rPr>
        <w:rFonts w:ascii="Arial" w:hAnsi="Arial" w:hint="default"/>
      </w:rPr>
    </w:lvl>
    <w:lvl w:ilvl="4" w:tplc="DD7A55CA" w:tentative="1">
      <w:start w:val="1"/>
      <w:numFmt w:val="bullet"/>
      <w:lvlText w:val="•"/>
      <w:lvlJc w:val="left"/>
      <w:pPr>
        <w:tabs>
          <w:tab w:val="num" w:pos="3600"/>
        </w:tabs>
        <w:ind w:left="3600" w:hanging="360"/>
      </w:pPr>
      <w:rPr>
        <w:rFonts w:ascii="Arial" w:hAnsi="Arial" w:hint="default"/>
      </w:rPr>
    </w:lvl>
    <w:lvl w:ilvl="5" w:tplc="AC18C83C" w:tentative="1">
      <w:start w:val="1"/>
      <w:numFmt w:val="bullet"/>
      <w:lvlText w:val="•"/>
      <w:lvlJc w:val="left"/>
      <w:pPr>
        <w:tabs>
          <w:tab w:val="num" w:pos="4320"/>
        </w:tabs>
        <w:ind w:left="4320" w:hanging="360"/>
      </w:pPr>
      <w:rPr>
        <w:rFonts w:ascii="Arial" w:hAnsi="Arial" w:hint="default"/>
      </w:rPr>
    </w:lvl>
    <w:lvl w:ilvl="6" w:tplc="473E9238" w:tentative="1">
      <w:start w:val="1"/>
      <w:numFmt w:val="bullet"/>
      <w:lvlText w:val="•"/>
      <w:lvlJc w:val="left"/>
      <w:pPr>
        <w:tabs>
          <w:tab w:val="num" w:pos="5040"/>
        </w:tabs>
        <w:ind w:left="5040" w:hanging="360"/>
      </w:pPr>
      <w:rPr>
        <w:rFonts w:ascii="Arial" w:hAnsi="Arial" w:hint="default"/>
      </w:rPr>
    </w:lvl>
    <w:lvl w:ilvl="7" w:tplc="F8C2D374" w:tentative="1">
      <w:start w:val="1"/>
      <w:numFmt w:val="bullet"/>
      <w:lvlText w:val="•"/>
      <w:lvlJc w:val="left"/>
      <w:pPr>
        <w:tabs>
          <w:tab w:val="num" w:pos="5760"/>
        </w:tabs>
        <w:ind w:left="5760" w:hanging="360"/>
      </w:pPr>
      <w:rPr>
        <w:rFonts w:ascii="Arial" w:hAnsi="Arial" w:hint="default"/>
      </w:rPr>
    </w:lvl>
    <w:lvl w:ilvl="8" w:tplc="92A4397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A402BDF"/>
    <w:multiLevelType w:val="hybridMultilevel"/>
    <w:tmpl w:val="0CC88F4A"/>
    <w:lvl w:ilvl="0" w:tplc="0C0A0003">
      <w:start w:val="1"/>
      <w:numFmt w:val="bullet"/>
      <w:lvlText w:val="o"/>
      <w:lvlJc w:val="left"/>
      <w:pPr>
        <w:ind w:left="1605" w:hanging="360"/>
      </w:pPr>
      <w:rPr>
        <w:rFonts w:ascii="Courier New" w:hAnsi="Courier New" w:cs="Courier New" w:hint="default"/>
      </w:rPr>
    </w:lvl>
    <w:lvl w:ilvl="1" w:tplc="0C0A0003" w:tentative="1">
      <w:start w:val="1"/>
      <w:numFmt w:val="bullet"/>
      <w:lvlText w:val="o"/>
      <w:lvlJc w:val="left"/>
      <w:pPr>
        <w:ind w:left="2325" w:hanging="360"/>
      </w:pPr>
      <w:rPr>
        <w:rFonts w:ascii="Courier New" w:hAnsi="Courier New" w:cs="Courier New" w:hint="default"/>
      </w:rPr>
    </w:lvl>
    <w:lvl w:ilvl="2" w:tplc="0C0A0005" w:tentative="1">
      <w:start w:val="1"/>
      <w:numFmt w:val="bullet"/>
      <w:lvlText w:val=""/>
      <w:lvlJc w:val="left"/>
      <w:pPr>
        <w:ind w:left="3045" w:hanging="360"/>
      </w:pPr>
      <w:rPr>
        <w:rFonts w:ascii="Wingdings" w:hAnsi="Wingdings" w:hint="default"/>
      </w:rPr>
    </w:lvl>
    <w:lvl w:ilvl="3" w:tplc="0C0A0001" w:tentative="1">
      <w:start w:val="1"/>
      <w:numFmt w:val="bullet"/>
      <w:lvlText w:val=""/>
      <w:lvlJc w:val="left"/>
      <w:pPr>
        <w:ind w:left="3765" w:hanging="360"/>
      </w:pPr>
      <w:rPr>
        <w:rFonts w:ascii="Symbol" w:hAnsi="Symbol" w:hint="default"/>
      </w:rPr>
    </w:lvl>
    <w:lvl w:ilvl="4" w:tplc="0C0A0003" w:tentative="1">
      <w:start w:val="1"/>
      <w:numFmt w:val="bullet"/>
      <w:lvlText w:val="o"/>
      <w:lvlJc w:val="left"/>
      <w:pPr>
        <w:ind w:left="4485" w:hanging="360"/>
      </w:pPr>
      <w:rPr>
        <w:rFonts w:ascii="Courier New" w:hAnsi="Courier New" w:cs="Courier New" w:hint="default"/>
      </w:rPr>
    </w:lvl>
    <w:lvl w:ilvl="5" w:tplc="0C0A0005" w:tentative="1">
      <w:start w:val="1"/>
      <w:numFmt w:val="bullet"/>
      <w:lvlText w:val=""/>
      <w:lvlJc w:val="left"/>
      <w:pPr>
        <w:ind w:left="5205" w:hanging="360"/>
      </w:pPr>
      <w:rPr>
        <w:rFonts w:ascii="Wingdings" w:hAnsi="Wingdings" w:hint="default"/>
      </w:rPr>
    </w:lvl>
    <w:lvl w:ilvl="6" w:tplc="0C0A0001" w:tentative="1">
      <w:start w:val="1"/>
      <w:numFmt w:val="bullet"/>
      <w:lvlText w:val=""/>
      <w:lvlJc w:val="left"/>
      <w:pPr>
        <w:ind w:left="5925" w:hanging="360"/>
      </w:pPr>
      <w:rPr>
        <w:rFonts w:ascii="Symbol" w:hAnsi="Symbol" w:hint="default"/>
      </w:rPr>
    </w:lvl>
    <w:lvl w:ilvl="7" w:tplc="0C0A0003" w:tentative="1">
      <w:start w:val="1"/>
      <w:numFmt w:val="bullet"/>
      <w:lvlText w:val="o"/>
      <w:lvlJc w:val="left"/>
      <w:pPr>
        <w:ind w:left="6645" w:hanging="360"/>
      </w:pPr>
      <w:rPr>
        <w:rFonts w:ascii="Courier New" w:hAnsi="Courier New" w:cs="Courier New" w:hint="default"/>
      </w:rPr>
    </w:lvl>
    <w:lvl w:ilvl="8" w:tplc="0C0A0005" w:tentative="1">
      <w:start w:val="1"/>
      <w:numFmt w:val="bullet"/>
      <w:lvlText w:val=""/>
      <w:lvlJc w:val="left"/>
      <w:pPr>
        <w:ind w:left="7365" w:hanging="360"/>
      </w:pPr>
      <w:rPr>
        <w:rFonts w:ascii="Wingdings" w:hAnsi="Wingdings" w:hint="default"/>
      </w:rPr>
    </w:lvl>
  </w:abstractNum>
  <w:abstractNum w:abstractNumId="45" w15:restartNumberingAfterBreak="0">
    <w:nsid w:val="7C59435E"/>
    <w:multiLevelType w:val="hybridMultilevel"/>
    <w:tmpl w:val="46FCB09E"/>
    <w:lvl w:ilvl="0" w:tplc="36B89D60">
      <w:start w:val="1"/>
      <w:numFmt w:val="bullet"/>
      <w:lvlText w:val=""/>
      <w:lvlJc w:val="left"/>
      <w:pPr>
        <w:tabs>
          <w:tab w:val="num" w:pos="360"/>
        </w:tabs>
        <w:ind w:left="360" w:hanging="360"/>
      </w:pPr>
      <w:rPr>
        <w:rFonts w:ascii="Symbol" w:hAnsi="Symbol" w:hint="default"/>
        <w:color w:val="0000FF"/>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16cid:durableId="408424993">
    <w:abstractNumId w:val="0"/>
  </w:num>
  <w:num w:numId="2" w16cid:durableId="1147478133">
    <w:abstractNumId w:val="17"/>
  </w:num>
  <w:num w:numId="3" w16cid:durableId="1551377307">
    <w:abstractNumId w:val="22"/>
  </w:num>
  <w:num w:numId="4" w16cid:durableId="433592436">
    <w:abstractNumId w:val="43"/>
  </w:num>
  <w:num w:numId="5" w16cid:durableId="1532838211">
    <w:abstractNumId w:val="40"/>
  </w:num>
  <w:num w:numId="6" w16cid:durableId="199125234">
    <w:abstractNumId w:val="45"/>
  </w:num>
  <w:num w:numId="7" w16cid:durableId="708339795">
    <w:abstractNumId w:val="41"/>
  </w:num>
  <w:num w:numId="8" w16cid:durableId="611740158">
    <w:abstractNumId w:val="11"/>
  </w:num>
  <w:num w:numId="9" w16cid:durableId="1156455559">
    <w:abstractNumId w:val="32"/>
  </w:num>
  <w:num w:numId="10" w16cid:durableId="1881284573">
    <w:abstractNumId w:val="29"/>
  </w:num>
  <w:num w:numId="11" w16cid:durableId="1909073201">
    <w:abstractNumId w:val="25"/>
  </w:num>
  <w:num w:numId="12" w16cid:durableId="1085227240">
    <w:abstractNumId w:val="12"/>
  </w:num>
  <w:num w:numId="13" w16cid:durableId="647056290">
    <w:abstractNumId w:val="23"/>
  </w:num>
  <w:num w:numId="14" w16cid:durableId="1130783084">
    <w:abstractNumId w:val="8"/>
  </w:num>
  <w:num w:numId="15" w16cid:durableId="993803116">
    <w:abstractNumId w:val="18"/>
  </w:num>
  <w:num w:numId="16" w16cid:durableId="2142335371">
    <w:abstractNumId w:val="37"/>
  </w:num>
  <w:num w:numId="17" w16cid:durableId="1266114138">
    <w:abstractNumId w:val="21"/>
  </w:num>
  <w:num w:numId="18" w16cid:durableId="702097807">
    <w:abstractNumId w:val="38"/>
  </w:num>
  <w:num w:numId="19" w16cid:durableId="157620475">
    <w:abstractNumId w:val="35"/>
  </w:num>
  <w:num w:numId="20" w16cid:durableId="1496143398">
    <w:abstractNumId w:val="27"/>
  </w:num>
  <w:num w:numId="21" w16cid:durableId="896747021">
    <w:abstractNumId w:val="19"/>
  </w:num>
  <w:num w:numId="22" w16cid:durableId="1395928998">
    <w:abstractNumId w:val="24"/>
  </w:num>
  <w:num w:numId="23" w16cid:durableId="1622414175">
    <w:abstractNumId w:val="44"/>
  </w:num>
  <w:num w:numId="24" w16cid:durableId="1146624478">
    <w:abstractNumId w:val="42"/>
  </w:num>
  <w:num w:numId="25" w16cid:durableId="1192257729">
    <w:abstractNumId w:val="14"/>
  </w:num>
  <w:num w:numId="26" w16cid:durableId="494340200">
    <w:abstractNumId w:val="31"/>
  </w:num>
  <w:num w:numId="27" w16cid:durableId="2071532126">
    <w:abstractNumId w:val="13"/>
  </w:num>
  <w:num w:numId="28" w16cid:durableId="188297529">
    <w:abstractNumId w:val="9"/>
  </w:num>
  <w:num w:numId="29" w16cid:durableId="33122449">
    <w:abstractNumId w:val="28"/>
  </w:num>
  <w:num w:numId="30" w16cid:durableId="303001689">
    <w:abstractNumId w:val="36"/>
  </w:num>
  <w:num w:numId="31" w16cid:durableId="413236747">
    <w:abstractNumId w:val="33"/>
  </w:num>
  <w:num w:numId="32" w16cid:durableId="1005860893">
    <w:abstractNumId w:val="10"/>
  </w:num>
  <w:num w:numId="33" w16cid:durableId="1410272334">
    <w:abstractNumId w:val="36"/>
  </w:num>
  <w:num w:numId="34" w16cid:durableId="1742020754">
    <w:abstractNumId w:val="15"/>
  </w:num>
  <w:num w:numId="35" w16cid:durableId="688987409">
    <w:abstractNumId w:val="20"/>
  </w:num>
  <w:num w:numId="36" w16cid:durableId="930746429">
    <w:abstractNumId w:val="16"/>
  </w:num>
  <w:num w:numId="37" w16cid:durableId="330525102">
    <w:abstractNumId w:val="30"/>
  </w:num>
  <w:num w:numId="38" w16cid:durableId="304093955">
    <w:abstractNumId w:val="34"/>
  </w:num>
  <w:num w:numId="39" w16cid:durableId="1820269656">
    <w:abstractNumId w:val="39"/>
  </w:num>
  <w:num w:numId="40" w16cid:durableId="1130326006">
    <w:abstractNumId w:val="26"/>
  </w:num>
  <w:num w:numId="41" w16cid:durableId="294722339">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56D"/>
    <w:rsid w:val="0000221E"/>
    <w:rsid w:val="00002319"/>
    <w:rsid w:val="0000276F"/>
    <w:rsid w:val="00002891"/>
    <w:rsid w:val="000034DF"/>
    <w:rsid w:val="00007021"/>
    <w:rsid w:val="000072D4"/>
    <w:rsid w:val="00007EFE"/>
    <w:rsid w:val="0001062C"/>
    <w:rsid w:val="00015B36"/>
    <w:rsid w:val="00015CD3"/>
    <w:rsid w:val="00016343"/>
    <w:rsid w:val="00016D46"/>
    <w:rsid w:val="000175C8"/>
    <w:rsid w:val="00017667"/>
    <w:rsid w:val="00020319"/>
    <w:rsid w:val="00020850"/>
    <w:rsid w:val="00020FA0"/>
    <w:rsid w:val="00021D66"/>
    <w:rsid w:val="00021EC0"/>
    <w:rsid w:val="00022520"/>
    <w:rsid w:val="0002277B"/>
    <w:rsid w:val="000253DD"/>
    <w:rsid w:val="00025658"/>
    <w:rsid w:val="00025D10"/>
    <w:rsid w:val="00030173"/>
    <w:rsid w:val="0003146A"/>
    <w:rsid w:val="00031DBE"/>
    <w:rsid w:val="0003290B"/>
    <w:rsid w:val="00035589"/>
    <w:rsid w:val="00036C86"/>
    <w:rsid w:val="000377B3"/>
    <w:rsid w:val="0004064F"/>
    <w:rsid w:val="00042E61"/>
    <w:rsid w:val="0004325D"/>
    <w:rsid w:val="00043806"/>
    <w:rsid w:val="0004450C"/>
    <w:rsid w:val="00045B61"/>
    <w:rsid w:val="00045DA4"/>
    <w:rsid w:val="000467FE"/>
    <w:rsid w:val="000526EB"/>
    <w:rsid w:val="0005518A"/>
    <w:rsid w:val="00056356"/>
    <w:rsid w:val="000569AA"/>
    <w:rsid w:val="00056F13"/>
    <w:rsid w:val="00057334"/>
    <w:rsid w:val="00062955"/>
    <w:rsid w:val="00065C0B"/>
    <w:rsid w:val="00066977"/>
    <w:rsid w:val="00067824"/>
    <w:rsid w:val="00071CD5"/>
    <w:rsid w:val="000739F9"/>
    <w:rsid w:val="00074D7A"/>
    <w:rsid w:val="000763A4"/>
    <w:rsid w:val="00076426"/>
    <w:rsid w:val="00080445"/>
    <w:rsid w:val="00080697"/>
    <w:rsid w:val="00081178"/>
    <w:rsid w:val="0008298E"/>
    <w:rsid w:val="00082ADC"/>
    <w:rsid w:val="00083FD5"/>
    <w:rsid w:val="00085D85"/>
    <w:rsid w:val="00087A0E"/>
    <w:rsid w:val="00091221"/>
    <w:rsid w:val="000912FD"/>
    <w:rsid w:val="000914CB"/>
    <w:rsid w:val="000926CC"/>
    <w:rsid w:val="00094B36"/>
    <w:rsid w:val="00097BE5"/>
    <w:rsid w:val="000A06DD"/>
    <w:rsid w:val="000A2611"/>
    <w:rsid w:val="000A262C"/>
    <w:rsid w:val="000A270B"/>
    <w:rsid w:val="000A2BCA"/>
    <w:rsid w:val="000A33B2"/>
    <w:rsid w:val="000A3930"/>
    <w:rsid w:val="000A3FAC"/>
    <w:rsid w:val="000A51A7"/>
    <w:rsid w:val="000A6626"/>
    <w:rsid w:val="000A6987"/>
    <w:rsid w:val="000A702B"/>
    <w:rsid w:val="000A74BC"/>
    <w:rsid w:val="000A7DD3"/>
    <w:rsid w:val="000B1068"/>
    <w:rsid w:val="000B2B3F"/>
    <w:rsid w:val="000B2B51"/>
    <w:rsid w:val="000B4DC4"/>
    <w:rsid w:val="000B6C55"/>
    <w:rsid w:val="000B6CF8"/>
    <w:rsid w:val="000B732F"/>
    <w:rsid w:val="000B7751"/>
    <w:rsid w:val="000C06F8"/>
    <w:rsid w:val="000C1166"/>
    <w:rsid w:val="000C6416"/>
    <w:rsid w:val="000D078F"/>
    <w:rsid w:val="000D1033"/>
    <w:rsid w:val="000D245E"/>
    <w:rsid w:val="000D6F13"/>
    <w:rsid w:val="000D7287"/>
    <w:rsid w:val="000D7D2E"/>
    <w:rsid w:val="000E2A72"/>
    <w:rsid w:val="000E3541"/>
    <w:rsid w:val="000E47A0"/>
    <w:rsid w:val="000E5F2F"/>
    <w:rsid w:val="000E66B9"/>
    <w:rsid w:val="000E7622"/>
    <w:rsid w:val="000E7B36"/>
    <w:rsid w:val="000E7CF3"/>
    <w:rsid w:val="000F0398"/>
    <w:rsid w:val="000F0A7F"/>
    <w:rsid w:val="000F2051"/>
    <w:rsid w:val="000F4EC5"/>
    <w:rsid w:val="000F5B63"/>
    <w:rsid w:val="000F6396"/>
    <w:rsid w:val="000F7517"/>
    <w:rsid w:val="000F7520"/>
    <w:rsid w:val="000F7E2D"/>
    <w:rsid w:val="00101E49"/>
    <w:rsid w:val="001029A8"/>
    <w:rsid w:val="001035AD"/>
    <w:rsid w:val="001062DB"/>
    <w:rsid w:val="0010745C"/>
    <w:rsid w:val="00113BD5"/>
    <w:rsid w:val="00114578"/>
    <w:rsid w:val="00114BF4"/>
    <w:rsid w:val="00114E37"/>
    <w:rsid w:val="001173B4"/>
    <w:rsid w:val="0012003E"/>
    <w:rsid w:val="0012126C"/>
    <w:rsid w:val="00123450"/>
    <w:rsid w:val="001248F1"/>
    <w:rsid w:val="00125D5B"/>
    <w:rsid w:val="00126E36"/>
    <w:rsid w:val="001279BA"/>
    <w:rsid w:val="00130EB3"/>
    <w:rsid w:val="00131271"/>
    <w:rsid w:val="001313D8"/>
    <w:rsid w:val="00134566"/>
    <w:rsid w:val="00141322"/>
    <w:rsid w:val="001417D1"/>
    <w:rsid w:val="00142722"/>
    <w:rsid w:val="00145AF9"/>
    <w:rsid w:val="0014619B"/>
    <w:rsid w:val="00146442"/>
    <w:rsid w:val="00147D6F"/>
    <w:rsid w:val="0015134C"/>
    <w:rsid w:val="00156641"/>
    <w:rsid w:val="001577C5"/>
    <w:rsid w:val="0016146F"/>
    <w:rsid w:val="00163C2D"/>
    <w:rsid w:val="00164E96"/>
    <w:rsid w:val="00165FA7"/>
    <w:rsid w:val="001665B2"/>
    <w:rsid w:val="00166AE6"/>
    <w:rsid w:val="0017012A"/>
    <w:rsid w:val="00171649"/>
    <w:rsid w:val="00172ECC"/>
    <w:rsid w:val="00175AD8"/>
    <w:rsid w:val="00176CB7"/>
    <w:rsid w:val="00177712"/>
    <w:rsid w:val="00180226"/>
    <w:rsid w:val="00182A3B"/>
    <w:rsid w:val="00184C49"/>
    <w:rsid w:val="00185627"/>
    <w:rsid w:val="001905F6"/>
    <w:rsid w:val="001909AC"/>
    <w:rsid w:val="00191EFB"/>
    <w:rsid w:val="00192206"/>
    <w:rsid w:val="00193841"/>
    <w:rsid w:val="00193D75"/>
    <w:rsid w:val="00194D55"/>
    <w:rsid w:val="00194E2D"/>
    <w:rsid w:val="00194FF2"/>
    <w:rsid w:val="001A004B"/>
    <w:rsid w:val="001A16D4"/>
    <w:rsid w:val="001A2466"/>
    <w:rsid w:val="001A42D0"/>
    <w:rsid w:val="001A76E4"/>
    <w:rsid w:val="001B02EE"/>
    <w:rsid w:val="001B2A72"/>
    <w:rsid w:val="001B5795"/>
    <w:rsid w:val="001B5F6F"/>
    <w:rsid w:val="001B6865"/>
    <w:rsid w:val="001C0A52"/>
    <w:rsid w:val="001C274D"/>
    <w:rsid w:val="001C3482"/>
    <w:rsid w:val="001C49A4"/>
    <w:rsid w:val="001C4F28"/>
    <w:rsid w:val="001C574E"/>
    <w:rsid w:val="001C6CFB"/>
    <w:rsid w:val="001D10CF"/>
    <w:rsid w:val="001D231C"/>
    <w:rsid w:val="001D2D4F"/>
    <w:rsid w:val="001D32DF"/>
    <w:rsid w:val="001D37B5"/>
    <w:rsid w:val="001D4225"/>
    <w:rsid w:val="001D486C"/>
    <w:rsid w:val="001D562C"/>
    <w:rsid w:val="001D562D"/>
    <w:rsid w:val="001D6E7C"/>
    <w:rsid w:val="001D6EA4"/>
    <w:rsid w:val="001D736C"/>
    <w:rsid w:val="001E0E5C"/>
    <w:rsid w:val="001E1119"/>
    <w:rsid w:val="001E1399"/>
    <w:rsid w:val="001E2593"/>
    <w:rsid w:val="001E2C92"/>
    <w:rsid w:val="001E64B0"/>
    <w:rsid w:val="001F0307"/>
    <w:rsid w:val="001F032C"/>
    <w:rsid w:val="001F07B7"/>
    <w:rsid w:val="001F12E4"/>
    <w:rsid w:val="001F3ADF"/>
    <w:rsid w:val="001F4033"/>
    <w:rsid w:val="001F5120"/>
    <w:rsid w:val="001F5FAC"/>
    <w:rsid w:val="001F7B8E"/>
    <w:rsid w:val="00200735"/>
    <w:rsid w:val="00203265"/>
    <w:rsid w:val="002033F1"/>
    <w:rsid w:val="00203484"/>
    <w:rsid w:val="00203E99"/>
    <w:rsid w:val="0020452E"/>
    <w:rsid w:val="002046D0"/>
    <w:rsid w:val="00206728"/>
    <w:rsid w:val="00210F8D"/>
    <w:rsid w:val="002132FA"/>
    <w:rsid w:val="0021451E"/>
    <w:rsid w:val="00215098"/>
    <w:rsid w:val="0021755B"/>
    <w:rsid w:val="0022047A"/>
    <w:rsid w:val="00220563"/>
    <w:rsid w:val="00220A10"/>
    <w:rsid w:val="00220DA0"/>
    <w:rsid w:val="00223136"/>
    <w:rsid w:val="00226A02"/>
    <w:rsid w:val="00226EFB"/>
    <w:rsid w:val="002272BE"/>
    <w:rsid w:val="00230CBC"/>
    <w:rsid w:val="002311A7"/>
    <w:rsid w:val="00232AD4"/>
    <w:rsid w:val="00236F0F"/>
    <w:rsid w:val="002408CC"/>
    <w:rsid w:val="00240C43"/>
    <w:rsid w:val="0024133D"/>
    <w:rsid w:val="00241928"/>
    <w:rsid w:val="00241F45"/>
    <w:rsid w:val="00244B5C"/>
    <w:rsid w:val="002463F9"/>
    <w:rsid w:val="00247468"/>
    <w:rsid w:val="00247EF6"/>
    <w:rsid w:val="002503FB"/>
    <w:rsid w:val="00250AC4"/>
    <w:rsid w:val="002519E7"/>
    <w:rsid w:val="00257E2F"/>
    <w:rsid w:val="002603CE"/>
    <w:rsid w:val="0026246C"/>
    <w:rsid w:val="00263FB0"/>
    <w:rsid w:val="00264F1A"/>
    <w:rsid w:val="00265B37"/>
    <w:rsid w:val="00265C20"/>
    <w:rsid w:val="00266424"/>
    <w:rsid w:val="00270031"/>
    <w:rsid w:val="00270F06"/>
    <w:rsid w:val="0027290C"/>
    <w:rsid w:val="00272EEE"/>
    <w:rsid w:val="002755F7"/>
    <w:rsid w:val="00276079"/>
    <w:rsid w:val="002763CE"/>
    <w:rsid w:val="0027680C"/>
    <w:rsid w:val="00276B1A"/>
    <w:rsid w:val="0028162F"/>
    <w:rsid w:val="00281BCA"/>
    <w:rsid w:val="0028561D"/>
    <w:rsid w:val="00285DEE"/>
    <w:rsid w:val="00285EC1"/>
    <w:rsid w:val="0028789F"/>
    <w:rsid w:val="00292198"/>
    <w:rsid w:val="00292786"/>
    <w:rsid w:val="002943D4"/>
    <w:rsid w:val="002950FC"/>
    <w:rsid w:val="00295ACD"/>
    <w:rsid w:val="00296507"/>
    <w:rsid w:val="002A137A"/>
    <w:rsid w:val="002A15C4"/>
    <w:rsid w:val="002A15D9"/>
    <w:rsid w:val="002A21FD"/>
    <w:rsid w:val="002B25E5"/>
    <w:rsid w:val="002B27F7"/>
    <w:rsid w:val="002B2807"/>
    <w:rsid w:val="002B2F79"/>
    <w:rsid w:val="002B30A1"/>
    <w:rsid w:val="002B5A8B"/>
    <w:rsid w:val="002B5E8F"/>
    <w:rsid w:val="002B5F41"/>
    <w:rsid w:val="002B60C1"/>
    <w:rsid w:val="002B6A1B"/>
    <w:rsid w:val="002C08AA"/>
    <w:rsid w:val="002C0B08"/>
    <w:rsid w:val="002C10D3"/>
    <w:rsid w:val="002C404A"/>
    <w:rsid w:val="002C5948"/>
    <w:rsid w:val="002C5BE9"/>
    <w:rsid w:val="002D1FF0"/>
    <w:rsid w:val="002D331E"/>
    <w:rsid w:val="002D3E01"/>
    <w:rsid w:val="002D4328"/>
    <w:rsid w:val="002D4B40"/>
    <w:rsid w:val="002D5D0C"/>
    <w:rsid w:val="002D60C2"/>
    <w:rsid w:val="002D7322"/>
    <w:rsid w:val="002E03A9"/>
    <w:rsid w:val="002E0F0F"/>
    <w:rsid w:val="002E1B54"/>
    <w:rsid w:val="002E1C45"/>
    <w:rsid w:val="002E24AD"/>
    <w:rsid w:val="002E38A4"/>
    <w:rsid w:val="002E42BE"/>
    <w:rsid w:val="002F156F"/>
    <w:rsid w:val="002F33D8"/>
    <w:rsid w:val="002F496C"/>
    <w:rsid w:val="002F50C1"/>
    <w:rsid w:val="0030023B"/>
    <w:rsid w:val="003009D8"/>
    <w:rsid w:val="00301860"/>
    <w:rsid w:val="00301EC7"/>
    <w:rsid w:val="00305271"/>
    <w:rsid w:val="0030737E"/>
    <w:rsid w:val="003100C1"/>
    <w:rsid w:val="003101E5"/>
    <w:rsid w:val="003136E5"/>
    <w:rsid w:val="003148CA"/>
    <w:rsid w:val="00320AB9"/>
    <w:rsid w:val="00321562"/>
    <w:rsid w:val="0032295D"/>
    <w:rsid w:val="00322F58"/>
    <w:rsid w:val="003234A3"/>
    <w:rsid w:val="00324110"/>
    <w:rsid w:val="00324F23"/>
    <w:rsid w:val="00326B17"/>
    <w:rsid w:val="00331FF3"/>
    <w:rsid w:val="00332E82"/>
    <w:rsid w:val="00332FDE"/>
    <w:rsid w:val="00333E7C"/>
    <w:rsid w:val="00334466"/>
    <w:rsid w:val="00334B34"/>
    <w:rsid w:val="00334C0D"/>
    <w:rsid w:val="00334CD5"/>
    <w:rsid w:val="00334F8E"/>
    <w:rsid w:val="0033688F"/>
    <w:rsid w:val="0034147A"/>
    <w:rsid w:val="003439CD"/>
    <w:rsid w:val="003444F2"/>
    <w:rsid w:val="00344B7A"/>
    <w:rsid w:val="00344E82"/>
    <w:rsid w:val="0034552C"/>
    <w:rsid w:val="00345A1A"/>
    <w:rsid w:val="00346BDF"/>
    <w:rsid w:val="00352820"/>
    <w:rsid w:val="00355188"/>
    <w:rsid w:val="003551FD"/>
    <w:rsid w:val="00356221"/>
    <w:rsid w:val="00357CB9"/>
    <w:rsid w:val="00357CF2"/>
    <w:rsid w:val="00357EA3"/>
    <w:rsid w:val="00362823"/>
    <w:rsid w:val="00362D1C"/>
    <w:rsid w:val="00362F0B"/>
    <w:rsid w:val="00363DC1"/>
    <w:rsid w:val="0036570E"/>
    <w:rsid w:val="00365B20"/>
    <w:rsid w:val="00365E79"/>
    <w:rsid w:val="00366AF2"/>
    <w:rsid w:val="00366B26"/>
    <w:rsid w:val="00367905"/>
    <w:rsid w:val="0037007D"/>
    <w:rsid w:val="003700DC"/>
    <w:rsid w:val="00370B1F"/>
    <w:rsid w:val="0037557B"/>
    <w:rsid w:val="003758F4"/>
    <w:rsid w:val="003760ED"/>
    <w:rsid w:val="0037640B"/>
    <w:rsid w:val="003841CA"/>
    <w:rsid w:val="00386D96"/>
    <w:rsid w:val="003914C2"/>
    <w:rsid w:val="00391694"/>
    <w:rsid w:val="00391774"/>
    <w:rsid w:val="00391BBD"/>
    <w:rsid w:val="00392D7F"/>
    <w:rsid w:val="00394A91"/>
    <w:rsid w:val="0039553D"/>
    <w:rsid w:val="00397472"/>
    <w:rsid w:val="00397E04"/>
    <w:rsid w:val="003A02AB"/>
    <w:rsid w:val="003A0DD9"/>
    <w:rsid w:val="003A1412"/>
    <w:rsid w:val="003A36F4"/>
    <w:rsid w:val="003A37B3"/>
    <w:rsid w:val="003A4609"/>
    <w:rsid w:val="003A4AE3"/>
    <w:rsid w:val="003A5C0C"/>
    <w:rsid w:val="003A7463"/>
    <w:rsid w:val="003A7ABB"/>
    <w:rsid w:val="003B1528"/>
    <w:rsid w:val="003B370E"/>
    <w:rsid w:val="003B375C"/>
    <w:rsid w:val="003B467B"/>
    <w:rsid w:val="003B475A"/>
    <w:rsid w:val="003B6944"/>
    <w:rsid w:val="003B6A6D"/>
    <w:rsid w:val="003B798F"/>
    <w:rsid w:val="003C1062"/>
    <w:rsid w:val="003C26A6"/>
    <w:rsid w:val="003C3877"/>
    <w:rsid w:val="003C470A"/>
    <w:rsid w:val="003C49FE"/>
    <w:rsid w:val="003C56B1"/>
    <w:rsid w:val="003C6FE6"/>
    <w:rsid w:val="003D0147"/>
    <w:rsid w:val="003D286C"/>
    <w:rsid w:val="003D2CEE"/>
    <w:rsid w:val="003D373E"/>
    <w:rsid w:val="003D3C85"/>
    <w:rsid w:val="003D462E"/>
    <w:rsid w:val="003D5BB1"/>
    <w:rsid w:val="003D71AB"/>
    <w:rsid w:val="003E1845"/>
    <w:rsid w:val="003E5968"/>
    <w:rsid w:val="003E7733"/>
    <w:rsid w:val="003E7896"/>
    <w:rsid w:val="003F065C"/>
    <w:rsid w:val="003F335D"/>
    <w:rsid w:val="003F371E"/>
    <w:rsid w:val="003F52E8"/>
    <w:rsid w:val="003F6FF6"/>
    <w:rsid w:val="00400059"/>
    <w:rsid w:val="00402226"/>
    <w:rsid w:val="00402563"/>
    <w:rsid w:val="004057C4"/>
    <w:rsid w:val="00405B13"/>
    <w:rsid w:val="00405EAE"/>
    <w:rsid w:val="00407277"/>
    <w:rsid w:val="00410616"/>
    <w:rsid w:val="0041079E"/>
    <w:rsid w:val="00417242"/>
    <w:rsid w:val="00421265"/>
    <w:rsid w:val="00421298"/>
    <w:rsid w:val="00422BBC"/>
    <w:rsid w:val="00423F39"/>
    <w:rsid w:val="00424DE1"/>
    <w:rsid w:val="00425284"/>
    <w:rsid w:val="004254F3"/>
    <w:rsid w:val="00425C5C"/>
    <w:rsid w:val="00426455"/>
    <w:rsid w:val="00432042"/>
    <w:rsid w:val="00435597"/>
    <w:rsid w:val="00437300"/>
    <w:rsid w:val="004376AB"/>
    <w:rsid w:val="004404E6"/>
    <w:rsid w:val="00441533"/>
    <w:rsid w:val="00442AED"/>
    <w:rsid w:val="0044345C"/>
    <w:rsid w:val="004436E7"/>
    <w:rsid w:val="004458D5"/>
    <w:rsid w:val="0044590E"/>
    <w:rsid w:val="00446E95"/>
    <w:rsid w:val="004518DE"/>
    <w:rsid w:val="00453018"/>
    <w:rsid w:val="00453783"/>
    <w:rsid w:val="0045583D"/>
    <w:rsid w:val="00460C44"/>
    <w:rsid w:val="00461658"/>
    <w:rsid w:val="00463138"/>
    <w:rsid w:val="0046318A"/>
    <w:rsid w:val="00463750"/>
    <w:rsid w:val="00463783"/>
    <w:rsid w:val="00463FE7"/>
    <w:rsid w:val="00467256"/>
    <w:rsid w:val="004672EF"/>
    <w:rsid w:val="00467D44"/>
    <w:rsid w:val="00471ADD"/>
    <w:rsid w:val="00472D78"/>
    <w:rsid w:val="00472E7A"/>
    <w:rsid w:val="00473EEE"/>
    <w:rsid w:val="0047765A"/>
    <w:rsid w:val="00481B4B"/>
    <w:rsid w:val="00481C24"/>
    <w:rsid w:val="004834E5"/>
    <w:rsid w:val="00485148"/>
    <w:rsid w:val="00485230"/>
    <w:rsid w:val="00486DFC"/>
    <w:rsid w:val="00490856"/>
    <w:rsid w:val="0049271C"/>
    <w:rsid w:val="00492D5D"/>
    <w:rsid w:val="00493C42"/>
    <w:rsid w:val="0049405E"/>
    <w:rsid w:val="00494106"/>
    <w:rsid w:val="00494607"/>
    <w:rsid w:val="0049500A"/>
    <w:rsid w:val="004953FE"/>
    <w:rsid w:val="00496171"/>
    <w:rsid w:val="00496230"/>
    <w:rsid w:val="00496A36"/>
    <w:rsid w:val="004A0265"/>
    <w:rsid w:val="004A0589"/>
    <w:rsid w:val="004A22D6"/>
    <w:rsid w:val="004A2B54"/>
    <w:rsid w:val="004A34A9"/>
    <w:rsid w:val="004A5143"/>
    <w:rsid w:val="004A6234"/>
    <w:rsid w:val="004A6BFD"/>
    <w:rsid w:val="004A740D"/>
    <w:rsid w:val="004B0649"/>
    <w:rsid w:val="004B14DB"/>
    <w:rsid w:val="004B5900"/>
    <w:rsid w:val="004B65E1"/>
    <w:rsid w:val="004B6DEB"/>
    <w:rsid w:val="004C0F00"/>
    <w:rsid w:val="004C3979"/>
    <w:rsid w:val="004C4A84"/>
    <w:rsid w:val="004C67F3"/>
    <w:rsid w:val="004D04A9"/>
    <w:rsid w:val="004D060C"/>
    <w:rsid w:val="004D3720"/>
    <w:rsid w:val="004D4FB5"/>
    <w:rsid w:val="004E0880"/>
    <w:rsid w:val="004E274C"/>
    <w:rsid w:val="004E4332"/>
    <w:rsid w:val="004E44F5"/>
    <w:rsid w:val="004E5917"/>
    <w:rsid w:val="004E7AB3"/>
    <w:rsid w:val="004F103B"/>
    <w:rsid w:val="004F1C06"/>
    <w:rsid w:val="004F5C29"/>
    <w:rsid w:val="004F73B5"/>
    <w:rsid w:val="00501EB8"/>
    <w:rsid w:val="00503B51"/>
    <w:rsid w:val="005047A5"/>
    <w:rsid w:val="00506129"/>
    <w:rsid w:val="0050652F"/>
    <w:rsid w:val="00507DEA"/>
    <w:rsid w:val="00510221"/>
    <w:rsid w:val="005109F6"/>
    <w:rsid w:val="00510E75"/>
    <w:rsid w:val="00510FA1"/>
    <w:rsid w:val="005125E5"/>
    <w:rsid w:val="0051391E"/>
    <w:rsid w:val="005159B0"/>
    <w:rsid w:val="00515CCD"/>
    <w:rsid w:val="00517CB1"/>
    <w:rsid w:val="00521CC0"/>
    <w:rsid w:val="00521ED9"/>
    <w:rsid w:val="00523880"/>
    <w:rsid w:val="00524AD6"/>
    <w:rsid w:val="00527C05"/>
    <w:rsid w:val="00527CE1"/>
    <w:rsid w:val="0053398F"/>
    <w:rsid w:val="0053569F"/>
    <w:rsid w:val="00535E6C"/>
    <w:rsid w:val="005360AB"/>
    <w:rsid w:val="005363FC"/>
    <w:rsid w:val="00537560"/>
    <w:rsid w:val="0054012D"/>
    <w:rsid w:val="00542201"/>
    <w:rsid w:val="005429D5"/>
    <w:rsid w:val="00542D79"/>
    <w:rsid w:val="00543A19"/>
    <w:rsid w:val="005453F3"/>
    <w:rsid w:val="005465B7"/>
    <w:rsid w:val="005474CC"/>
    <w:rsid w:val="00547660"/>
    <w:rsid w:val="00547DD9"/>
    <w:rsid w:val="00550E30"/>
    <w:rsid w:val="00551DBD"/>
    <w:rsid w:val="0055490C"/>
    <w:rsid w:val="00554C1E"/>
    <w:rsid w:val="005567E4"/>
    <w:rsid w:val="005575DE"/>
    <w:rsid w:val="00560B45"/>
    <w:rsid w:val="00561A1D"/>
    <w:rsid w:val="00561FEE"/>
    <w:rsid w:val="005622AD"/>
    <w:rsid w:val="005643D0"/>
    <w:rsid w:val="0056578B"/>
    <w:rsid w:val="005716F6"/>
    <w:rsid w:val="00572469"/>
    <w:rsid w:val="00572FF8"/>
    <w:rsid w:val="005731CB"/>
    <w:rsid w:val="0057596A"/>
    <w:rsid w:val="00576E67"/>
    <w:rsid w:val="0058033F"/>
    <w:rsid w:val="005803F9"/>
    <w:rsid w:val="005808C8"/>
    <w:rsid w:val="00580D67"/>
    <w:rsid w:val="005817EE"/>
    <w:rsid w:val="00583BC6"/>
    <w:rsid w:val="00591013"/>
    <w:rsid w:val="00593206"/>
    <w:rsid w:val="00593C7C"/>
    <w:rsid w:val="005952FB"/>
    <w:rsid w:val="00595991"/>
    <w:rsid w:val="00595F28"/>
    <w:rsid w:val="00596E37"/>
    <w:rsid w:val="00597881"/>
    <w:rsid w:val="005A2338"/>
    <w:rsid w:val="005A3063"/>
    <w:rsid w:val="005A41F0"/>
    <w:rsid w:val="005A5998"/>
    <w:rsid w:val="005A6162"/>
    <w:rsid w:val="005A6478"/>
    <w:rsid w:val="005A65F8"/>
    <w:rsid w:val="005B10F9"/>
    <w:rsid w:val="005B1D30"/>
    <w:rsid w:val="005B45F9"/>
    <w:rsid w:val="005B539E"/>
    <w:rsid w:val="005B56FD"/>
    <w:rsid w:val="005B5792"/>
    <w:rsid w:val="005B65D0"/>
    <w:rsid w:val="005C0272"/>
    <w:rsid w:val="005C0E09"/>
    <w:rsid w:val="005C147D"/>
    <w:rsid w:val="005C3FDF"/>
    <w:rsid w:val="005D0D37"/>
    <w:rsid w:val="005D27D0"/>
    <w:rsid w:val="005D4C45"/>
    <w:rsid w:val="005D6022"/>
    <w:rsid w:val="005D654B"/>
    <w:rsid w:val="005D7FB2"/>
    <w:rsid w:val="005E154A"/>
    <w:rsid w:val="005E52DA"/>
    <w:rsid w:val="005F0829"/>
    <w:rsid w:val="005F420D"/>
    <w:rsid w:val="005F512A"/>
    <w:rsid w:val="005F5455"/>
    <w:rsid w:val="005F5635"/>
    <w:rsid w:val="005F6133"/>
    <w:rsid w:val="005F66BF"/>
    <w:rsid w:val="005F7628"/>
    <w:rsid w:val="00600522"/>
    <w:rsid w:val="00600AFA"/>
    <w:rsid w:val="0060186C"/>
    <w:rsid w:val="00601DC0"/>
    <w:rsid w:val="00602A62"/>
    <w:rsid w:val="00602DBE"/>
    <w:rsid w:val="00603C02"/>
    <w:rsid w:val="00604C92"/>
    <w:rsid w:val="00605082"/>
    <w:rsid w:val="00605D84"/>
    <w:rsid w:val="006071E6"/>
    <w:rsid w:val="00607DE9"/>
    <w:rsid w:val="00610C35"/>
    <w:rsid w:val="00611BB1"/>
    <w:rsid w:val="00611C68"/>
    <w:rsid w:val="0061250C"/>
    <w:rsid w:val="00612DF0"/>
    <w:rsid w:val="00615203"/>
    <w:rsid w:val="0061659B"/>
    <w:rsid w:val="0061695A"/>
    <w:rsid w:val="00617AE0"/>
    <w:rsid w:val="0061A6D3"/>
    <w:rsid w:val="00623138"/>
    <w:rsid w:val="00623B1F"/>
    <w:rsid w:val="00623BEB"/>
    <w:rsid w:val="00625DCE"/>
    <w:rsid w:val="006267A9"/>
    <w:rsid w:val="00627076"/>
    <w:rsid w:val="00627B2D"/>
    <w:rsid w:val="00630331"/>
    <w:rsid w:val="00631E64"/>
    <w:rsid w:val="0063352F"/>
    <w:rsid w:val="00633C05"/>
    <w:rsid w:val="00634906"/>
    <w:rsid w:val="00636B1F"/>
    <w:rsid w:val="0064104A"/>
    <w:rsid w:val="006414F8"/>
    <w:rsid w:val="00641AE6"/>
    <w:rsid w:val="0064412E"/>
    <w:rsid w:val="006466FC"/>
    <w:rsid w:val="0065156A"/>
    <w:rsid w:val="006518ED"/>
    <w:rsid w:val="006538CA"/>
    <w:rsid w:val="00653E9B"/>
    <w:rsid w:val="0065423C"/>
    <w:rsid w:val="006543AE"/>
    <w:rsid w:val="006547C4"/>
    <w:rsid w:val="00661492"/>
    <w:rsid w:val="00661674"/>
    <w:rsid w:val="00661A94"/>
    <w:rsid w:val="00663569"/>
    <w:rsid w:val="00663A4B"/>
    <w:rsid w:val="00665BDF"/>
    <w:rsid w:val="00665BE7"/>
    <w:rsid w:val="00666406"/>
    <w:rsid w:val="006671DE"/>
    <w:rsid w:val="00670299"/>
    <w:rsid w:val="006709B4"/>
    <w:rsid w:val="00671D84"/>
    <w:rsid w:val="00672CD5"/>
    <w:rsid w:val="006733FB"/>
    <w:rsid w:val="006738F4"/>
    <w:rsid w:val="00673D93"/>
    <w:rsid w:val="00675ACA"/>
    <w:rsid w:val="00680D9A"/>
    <w:rsid w:val="0068191E"/>
    <w:rsid w:val="00681C7B"/>
    <w:rsid w:val="00681F75"/>
    <w:rsid w:val="00682468"/>
    <w:rsid w:val="006826BA"/>
    <w:rsid w:val="0068428E"/>
    <w:rsid w:val="00684D97"/>
    <w:rsid w:val="00685AA7"/>
    <w:rsid w:val="00687268"/>
    <w:rsid w:val="006873B0"/>
    <w:rsid w:val="00687E6E"/>
    <w:rsid w:val="0069018D"/>
    <w:rsid w:val="00691464"/>
    <w:rsid w:val="006914B8"/>
    <w:rsid w:val="00692386"/>
    <w:rsid w:val="00693FAA"/>
    <w:rsid w:val="00695068"/>
    <w:rsid w:val="006A3E17"/>
    <w:rsid w:val="006A3F84"/>
    <w:rsid w:val="006A549C"/>
    <w:rsid w:val="006A767B"/>
    <w:rsid w:val="006B1650"/>
    <w:rsid w:val="006B342F"/>
    <w:rsid w:val="006B6284"/>
    <w:rsid w:val="006B67D8"/>
    <w:rsid w:val="006B7F7C"/>
    <w:rsid w:val="006C031E"/>
    <w:rsid w:val="006C0B74"/>
    <w:rsid w:val="006C1FBA"/>
    <w:rsid w:val="006C38C9"/>
    <w:rsid w:val="006C43BB"/>
    <w:rsid w:val="006C4C73"/>
    <w:rsid w:val="006C50A0"/>
    <w:rsid w:val="006C75C3"/>
    <w:rsid w:val="006D0F8C"/>
    <w:rsid w:val="006D1811"/>
    <w:rsid w:val="006D326B"/>
    <w:rsid w:val="006D3C55"/>
    <w:rsid w:val="006D431D"/>
    <w:rsid w:val="006D5216"/>
    <w:rsid w:val="006E188F"/>
    <w:rsid w:val="006E1B58"/>
    <w:rsid w:val="006E200E"/>
    <w:rsid w:val="006E24AA"/>
    <w:rsid w:val="006E26CF"/>
    <w:rsid w:val="006E524E"/>
    <w:rsid w:val="006E57D1"/>
    <w:rsid w:val="006E5C87"/>
    <w:rsid w:val="006E65B6"/>
    <w:rsid w:val="006E75C9"/>
    <w:rsid w:val="006F1FD9"/>
    <w:rsid w:val="006F2141"/>
    <w:rsid w:val="006F3D47"/>
    <w:rsid w:val="006F3E71"/>
    <w:rsid w:val="006F4365"/>
    <w:rsid w:val="006F5A22"/>
    <w:rsid w:val="006F61CC"/>
    <w:rsid w:val="006F647B"/>
    <w:rsid w:val="006F75D7"/>
    <w:rsid w:val="006F7E1E"/>
    <w:rsid w:val="006F7F98"/>
    <w:rsid w:val="007004BE"/>
    <w:rsid w:val="00700B2E"/>
    <w:rsid w:val="00700CAE"/>
    <w:rsid w:val="00701279"/>
    <w:rsid w:val="007012AA"/>
    <w:rsid w:val="007017E5"/>
    <w:rsid w:val="0070220B"/>
    <w:rsid w:val="00703763"/>
    <w:rsid w:val="00705749"/>
    <w:rsid w:val="00705883"/>
    <w:rsid w:val="0070682B"/>
    <w:rsid w:val="00706E30"/>
    <w:rsid w:val="007074F8"/>
    <w:rsid w:val="0070769F"/>
    <w:rsid w:val="00710714"/>
    <w:rsid w:val="007108F5"/>
    <w:rsid w:val="00710A52"/>
    <w:rsid w:val="0071371A"/>
    <w:rsid w:val="007137B8"/>
    <w:rsid w:val="007137E1"/>
    <w:rsid w:val="0071422E"/>
    <w:rsid w:val="00714B7D"/>
    <w:rsid w:val="00715848"/>
    <w:rsid w:val="00716272"/>
    <w:rsid w:val="00717369"/>
    <w:rsid w:val="00720282"/>
    <w:rsid w:val="007204A3"/>
    <w:rsid w:val="007207BF"/>
    <w:rsid w:val="00721629"/>
    <w:rsid w:val="00721656"/>
    <w:rsid w:val="007227AA"/>
    <w:rsid w:val="00722ACE"/>
    <w:rsid w:val="0072323D"/>
    <w:rsid w:val="0072336E"/>
    <w:rsid w:val="00726D81"/>
    <w:rsid w:val="00733133"/>
    <w:rsid w:val="00733BE4"/>
    <w:rsid w:val="00733F39"/>
    <w:rsid w:val="00735A3D"/>
    <w:rsid w:val="00735D1B"/>
    <w:rsid w:val="00737510"/>
    <w:rsid w:val="00737779"/>
    <w:rsid w:val="00737A65"/>
    <w:rsid w:val="00742854"/>
    <w:rsid w:val="00744309"/>
    <w:rsid w:val="007444C8"/>
    <w:rsid w:val="00744CCD"/>
    <w:rsid w:val="00745979"/>
    <w:rsid w:val="00750E62"/>
    <w:rsid w:val="00751A90"/>
    <w:rsid w:val="00751B29"/>
    <w:rsid w:val="007527FA"/>
    <w:rsid w:val="00752ABE"/>
    <w:rsid w:val="00753C70"/>
    <w:rsid w:val="00754B95"/>
    <w:rsid w:val="0075670B"/>
    <w:rsid w:val="00756DF9"/>
    <w:rsid w:val="00760356"/>
    <w:rsid w:val="00760E7C"/>
    <w:rsid w:val="00760FB7"/>
    <w:rsid w:val="00761569"/>
    <w:rsid w:val="007619FB"/>
    <w:rsid w:val="00762058"/>
    <w:rsid w:val="00762288"/>
    <w:rsid w:val="00763730"/>
    <w:rsid w:val="007645EE"/>
    <w:rsid w:val="00764F88"/>
    <w:rsid w:val="0076707D"/>
    <w:rsid w:val="00767174"/>
    <w:rsid w:val="00771260"/>
    <w:rsid w:val="00771FA3"/>
    <w:rsid w:val="007735A5"/>
    <w:rsid w:val="00775375"/>
    <w:rsid w:val="00775955"/>
    <w:rsid w:val="00776C4F"/>
    <w:rsid w:val="00776FEA"/>
    <w:rsid w:val="00777A24"/>
    <w:rsid w:val="00777FA3"/>
    <w:rsid w:val="00780D47"/>
    <w:rsid w:val="0078233B"/>
    <w:rsid w:val="007831FC"/>
    <w:rsid w:val="007836D3"/>
    <w:rsid w:val="00785A7A"/>
    <w:rsid w:val="0078644B"/>
    <w:rsid w:val="0078734B"/>
    <w:rsid w:val="00792263"/>
    <w:rsid w:val="0079493D"/>
    <w:rsid w:val="007949FF"/>
    <w:rsid w:val="00795F3A"/>
    <w:rsid w:val="007A089F"/>
    <w:rsid w:val="007A23D0"/>
    <w:rsid w:val="007A2A04"/>
    <w:rsid w:val="007A2C19"/>
    <w:rsid w:val="007A2EC6"/>
    <w:rsid w:val="007A340E"/>
    <w:rsid w:val="007B03AF"/>
    <w:rsid w:val="007B209E"/>
    <w:rsid w:val="007B2412"/>
    <w:rsid w:val="007B316A"/>
    <w:rsid w:val="007B33D5"/>
    <w:rsid w:val="007B3B75"/>
    <w:rsid w:val="007B439C"/>
    <w:rsid w:val="007B546A"/>
    <w:rsid w:val="007B6759"/>
    <w:rsid w:val="007B6808"/>
    <w:rsid w:val="007B6D9B"/>
    <w:rsid w:val="007B7356"/>
    <w:rsid w:val="007C10E9"/>
    <w:rsid w:val="007C163C"/>
    <w:rsid w:val="007C244F"/>
    <w:rsid w:val="007C35BB"/>
    <w:rsid w:val="007C4857"/>
    <w:rsid w:val="007C544D"/>
    <w:rsid w:val="007D0781"/>
    <w:rsid w:val="007D1A6F"/>
    <w:rsid w:val="007D40D0"/>
    <w:rsid w:val="007D4541"/>
    <w:rsid w:val="007D555E"/>
    <w:rsid w:val="007D67C1"/>
    <w:rsid w:val="007D7496"/>
    <w:rsid w:val="007E10F2"/>
    <w:rsid w:val="007E154E"/>
    <w:rsid w:val="007E2014"/>
    <w:rsid w:val="007E20AD"/>
    <w:rsid w:val="007E41BA"/>
    <w:rsid w:val="007E7869"/>
    <w:rsid w:val="007E7A94"/>
    <w:rsid w:val="007E7FB9"/>
    <w:rsid w:val="007F1831"/>
    <w:rsid w:val="007F1BA1"/>
    <w:rsid w:val="007F1FAD"/>
    <w:rsid w:val="007F22F2"/>
    <w:rsid w:val="007F468A"/>
    <w:rsid w:val="007F4CD5"/>
    <w:rsid w:val="007F5811"/>
    <w:rsid w:val="007F62E2"/>
    <w:rsid w:val="007F6CC2"/>
    <w:rsid w:val="007F74C5"/>
    <w:rsid w:val="00800C0C"/>
    <w:rsid w:val="0080147D"/>
    <w:rsid w:val="0080174D"/>
    <w:rsid w:val="00803BFB"/>
    <w:rsid w:val="00804267"/>
    <w:rsid w:val="00804C79"/>
    <w:rsid w:val="00805137"/>
    <w:rsid w:val="00805A41"/>
    <w:rsid w:val="00806C7C"/>
    <w:rsid w:val="008072CB"/>
    <w:rsid w:val="00811044"/>
    <w:rsid w:val="00811592"/>
    <w:rsid w:val="00812EE7"/>
    <w:rsid w:val="00813053"/>
    <w:rsid w:val="00813F68"/>
    <w:rsid w:val="008141D0"/>
    <w:rsid w:val="0081432E"/>
    <w:rsid w:val="00814C64"/>
    <w:rsid w:val="00815224"/>
    <w:rsid w:val="00815F69"/>
    <w:rsid w:val="0081623F"/>
    <w:rsid w:val="00817244"/>
    <w:rsid w:val="00817810"/>
    <w:rsid w:val="008178FA"/>
    <w:rsid w:val="0081798B"/>
    <w:rsid w:val="008200A8"/>
    <w:rsid w:val="00820C6C"/>
    <w:rsid w:val="00823BD0"/>
    <w:rsid w:val="008240B1"/>
    <w:rsid w:val="00825B73"/>
    <w:rsid w:val="00832DAA"/>
    <w:rsid w:val="00833529"/>
    <w:rsid w:val="00835896"/>
    <w:rsid w:val="00837034"/>
    <w:rsid w:val="0083767B"/>
    <w:rsid w:val="00837694"/>
    <w:rsid w:val="0084205F"/>
    <w:rsid w:val="008422D4"/>
    <w:rsid w:val="00843A8E"/>
    <w:rsid w:val="008442DB"/>
    <w:rsid w:val="0085064F"/>
    <w:rsid w:val="00850796"/>
    <w:rsid w:val="008519DB"/>
    <w:rsid w:val="00853638"/>
    <w:rsid w:val="00853946"/>
    <w:rsid w:val="00853C14"/>
    <w:rsid w:val="008549D5"/>
    <w:rsid w:val="008567DC"/>
    <w:rsid w:val="008578AA"/>
    <w:rsid w:val="00857C2C"/>
    <w:rsid w:val="00860A86"/>
    <w:rsid w:val="008610E7"/>
    <w:rsid w:val="00861714"/>
    <w:rsid w:val="00862AE1"/>
    <w:rsid w:val="008654C2"/>
    <w:rsid w:val="00866013"/>
    <w:rsid w:val="008666E5"/>
    <w:rsid w:val="008670DE"/>
    <w:rsid w:val="008673B2"/>
    <w:rsid w:val="008678F7"/>
    <w:rsid w:val="00870A5F"/>
    <w:rsid w:val="008729B7"/>
    <w:rsid w:val="00872A21"/>
    <w:rsid w:val="00873B3F"/>
    <w:rsid w:val="008743E6"/>
    <w:rsid w:val="00874864"/>
    <w:rsid w:val="00874E7E"/>
    <w:rsid w:val="00874EFD"/>
    <w:rsid w:val="0087672F"/>
    <w:rsid w:val="0088025E"/>
    <w:rsid w:val="00881648"/>
    <w:rsid w:val="0088178D"/>
    <w:rsid w:val="00882B5B"/>
    <w:rsid w:val="00884F0B"/>
    <w:rsid w:val="00885609"/>
    <w:rsid w:val="00885CEE"/>
    <w:rsid w:val="008866CF"/>
    <w:rsid w:val="0089119F"/>
    <w:rsid w:val="00891835"/>
    <w:rsid w:val="00892D8A"/>
    <w:rsid w:val="00892E18"/>
    <w:rsid w:val="00894291"/>
    <w:rsid w:val="00897A3D"/>
    <w:rsid w:val="008A0F19"/>
    <w:rsid w:val="008A212D"/>
    <w:rsid w:val="008A24A9"/>
    <w:rsid w:val="008A2EE0"/>
    <w:rsid w:val="008A37B3"/>
    <w:rsid w:val="008A3A31"/>
    <w:rsid w:val="008A4A96"/>
    <w:rsid w:val="008A53A0"/>
    <w:rsid w:val="008A58EC"/>
    <w:rsid w:val="008A5DA9"/>
    <w:rsid w:val="008A69A1"/>
    <w:rsid w:val="008A7789"/>
    <w:rsid w:val="008B21FC"/>
    <w:rsid w:val="008B2B05"/>
    <w:rsid w:val="008B2BBE"/>
    <w:rsid w:val="008B4C23"/>
    <w:rsid w:val="008C0840"/>
    <w:rsid w:val="008C61EF"/>
    <w:rsid w:val="008C664F"/>
    <w:rsid w:val="008D5E4B"/>
    <w:rsid w:val="008D6FA6"/>
    <w:rsid w:val="008D7A97"/>
    <w:rsid w:val="008D7F92"/>
    <w:rsid w:val="008E00DA"/>
    <w:rsid w:val="008E0310"/>
    <w:rsid w:val="008E0FA8"/>
    <w:rsid w:val="008E2F6B"/>
    <w:rsid w:val="008E43EC"/>
    <w:rsid w:val="008E5A7F"/>
    <w:rsid w:val="008E6ECF"/>
    <w:rsid w:val="008E6FD3"/>
    <w:rsid w:val="008F23AD"/>
    <w:rsid w:val="008F295B"/>
    <w:rsid w:val="008F4F0F"/>
    <w:rsid w:val="008F4F22"/>
    <w:rsid w:val="008F6731"/>
    <w:rsid w:val="008F6D7E"/>
    <w:rsid w:val="00900A83"/>
    <w:rsid w:val="00900DB2"/>
    <w:rsid w:val="00901209"/>
    <w:rsid w:val="00901D8E"/>
    <w:rsid w:val="00902C26"/>
    <w:rsid w:val="0090415C"/>
    <w:rsid w:val="009058F3"/>
    <w:rsid w:val="009079E1"/>
    <w:rsid w:val="00907F44"/>
    <w:rsid w:val="0091042B"/>
    <w:rsid w:val="00911366"/>
    <w:rsid w:val="00912842"/>
    <w:rsid w:val="0091468A"/>
    <w:rsid w:val="00914BC5"/>
    <w:rsid w:val="009165EC"/>
    <w:rsid w:val="009173CF"/>
    <w:rsid w:val="00920062"/>
    <w:rsid w:val="00921653"/>
    <w:rsid w:val="00921E2D"/>
    <w:rsid w:val="009223C3"/>
    <w:rsid w:val="00924CDD"/>
    <w:rsid w:val="009275E4"/>
    <w:rsid w:val="0093157D"/>
    <w:rsid w:val="00933421"/>
    <w:rsid w:val="00935368"/>
    <w:rsid w:val="0093711E"/>
    <w:rsid w:val="00942E2A"/>
    <w:rsid w:val="00943E22"/>
    <w:rsid w:val="00944810"/>
    <w:rsid w:val="009457FA"/>
    <w:rsid w:val="00946292"/>
    <w:rsid w:val="009469FB"/>
    <w:rsid w:val="009500EE"/>
    <w:rsid w:val="00954B8A"/>
    <w:rsid w:val="00955316"/>
    <w:rsid w:val="00957300"/>
    <w:rsid w:val="00961353"/>
    <w:rsid w:val="00962229"/>
    <w:rsid w:val="00963A02"/>
    <w:rsid w:val="009666D3"/>
    <w:rsid w:val="0096743C"/>
    <w:rsid w:val="009729CD"/>
    <w:rsid w:val="00972A07"/>
    <w:rsid w:val="00972AA9"/>
    <w:rsid w:val="00972EF3"/>
    <w:rsid w:val="00973A6A"/>
    <w:rsid w:val="00973DC2"/>
    <w:rsid w:val="00973DDE"/>
    <w:rsid w:val="009743F8"/>
    <w:rsid w:val="00975C12"/>
    <w:rsid w:val="00980261"/>
    <w:rsid w:val="009805DE"/>
    <w:rsid w:val="0098135C"/>
    <w:rsid w:val="0098299F"/>
    <w:rsid w:val="00982FCA"/>
    <w:rsid w:val="00983100"/>
    <w:rsid w:val="00984133"/>
    <w:rsid w:val="009849B7"/>
    <w:rsid w:val="00984F66"/>
    <w:rsid w:val="0098636E"/>
    <w:rsid w:val="009902CD"/>
    <w:rsid w:val="00991693"/>
    <w:rsid w:val="009916DB"/>
    <w:rsid w:val="00991ADB"/>
    <w:rsid w:val="00991DDF"/>
    <w:rsid w:val="009928E5"/>
    <w:rsid w:val="00993213"/>
    <w:rsid w:val="009941AA"/>
    <w:rsid w:val="009962B9"/>
    <w:rsid w:val="0099729D"/>
    <w:rsid w:val="00997AF4"/>
    <w:rsid w:val="00997C75"/>
    <w:rsid w:val="009A1B5D"/>
    <w:rsid w:val="009A373B"/>
    <w:rsid w:val="009A41D4"/>
    <w:rsid w:val="009A73F6"/>
    <w:rsid w:val="009B06D3"/>
    <w:rsid w:val="009B0E4E"/>
    <w:rsid w:val="009B145F"/>
    <w:rsid w:val="009B1F35"/>
    <w:rsid w:val="009B20F6"/>
    <w:rsid w:val="009B22C2"/>
    <w:rsid w:val="009B3AF0"/>
    <w:rsid w:val="009B43E9"/>
    <w:rsid w:val="009B4457"/>
    <w:rsid w:val="009B5943"/>
    <w:rsid w:val="009B6281"/>
    <w:rsid w:val="009C153D"/>
    <w:rsid w:val="009C17A6"/>
    <w:rsid w:val="009C180F"/>
    <w:rsid w:val="009C4409"/>
    <w:rsid w:val="009C497A"/>
    <w:rsid w:val="009C5107"/>
    <w:rsid w:val="009C6668"/>
    <w:rsid w:val="009C6FDA"/>
    <w:rsid w:val="009C7FF9"/>
    <w:rsid w:val="009D0480"/>
    <w:rsid w:val="009D049B"/>
    <w:rsid w:val="009D1255"/>
    <w:rsid w:val="009D186B"/>
    <w:rsid w:val="009D208E"/>
    <w:rsid w:val="009D278C"/>
    <w:rsid w:val="009D43AA"/>
    <w:rsid w:val="009D46B4"/>
    <w:rsid w:val="009D6712"/>
    <w:rsid w:val="009E09DE"/>
    <w:rsid w:val="009E11AC"/>
    <w:rsid w:val="009E279C"/>
    <w:rsid w:val="009E2F1C"/>
    <w:rsid w:val="009E3DF8"/>
    <w:rsid w:val="009E4279"/>
    <w:rsid w:val="009E4590"/>
    <w:rsid w:val="009E6CBF"/>
    <w:rsid w:val="009E7CEB"/>
    <w:rsid w:val="009F19AB"/>
    <w:rsid w:val="009F1CE3"/>
    <w:rsid w:val="009F2A08"/>
    <w:rsid w:val="009F5AAB"/>
    <w:rsid w:val="009F6638"/>
    <w:rsid w:val="009F6C6A"/>
    <w:rsid w:val="00A0033C"/>
    <w:rsid w:val="00A010FC"/>
    <w:rsid w:val="00A0136B"/>
    <w:rsid w:val="00A01D44"/>
    <w:rsid w:val="00A03246"/>
    <w:rsid w:val="00A03623"/>
    <w:rsid w:val="00A03E07"/>
    <w:rsid w:val="00A0431E"/>
    <w:rsid w:val="00A050B7"/>
    <w:rsid w:val="00A063F7"/>
    <w:rsid w:val="00A06415"/>
    <w:rsid w:val="00A068D4"/>
    <w:rsid w:val="00A06A59"/>
    <w:rsid w:val="00A06C2F"/>
    <w:rsid w:val="00A07988"/>
    <w:rsid w:val="00A10220"/>
    <w:rsid w:val="00A1079C"/>
    <w:rsid w:val="00A12C2A"/>
    <w:rsid w:val="00A12E51"/>
    <w:rsid w:val="00A16145"/>
    <w:rsid w:val="00A2127D"/>
    <w:rsid w:val="00A23C51"/>
    <w:rsid w:val="00A2466D"/>
    <w:rsid w:val="00A24D36"/>
    <w:rsid w:val="00A25CC3"/>
    <w:rsid w:val="00A31CBC"/>
    <w:rsid w:val="00A32D1D"/>
    <w:rsid w:val="00A3332F"/>
    <w:rsid w:val="00A34014"/>
    <w:rsid w:val="00A34DD4"/>
    <w:rsid w:val="00A359AF"/>
    <w:rsid w:val="00A36227"/>
    <w:rsid w:val="00A37427"/>
    <w:rsid w:val="00A3765A"/>
    <w:rsid w:val="00A393BD"/>
    <w:rsid w:val="00A423EF"/>
    <w:rsid w:val="00A43575"/>
    <w:rsid w:val="00A46BA6"/>
    <w:rsid w:val="00A46DDE"/>
    <w:rsid w:val="00A4757D"/>
    <w:rsid w:val="00A47E78"/>
    <w:rsid w:val="00A51B91"/>
    <w:rsid w:val="00A522FE"/>
    <w:rsid w:val="00A53590"/>
    <w:rsid w:val="00A53F9D"/>
    <w:rsid w:val="00A54793"/>
    <w:rsid w:val="00A565E1"/>
    <w:rsid w:val="00A56A40"/>
    <w:rsid w:val="00A579D3"/>
    <w:rsid w:val="00A6237D"/>
    <w:rsid w:val="00A628EA"/>
    <w:rsid w:val="00A63562"/>
    <w:rsid w:val="00A64C6F"/>
    <w:rsid w:val="00A6502F"/>
    <w:rsid w:val="00A66AE5"/>
    <w:rsid w:val="00A7485E"/>
    <w:rsid w:val="00A7723E"/>
    <w:rsid w:val="00A774DA"/>
    <w:rsid w:val="00A77EA6"/>
    <w:rsid w:val="00A80871"/>
    <w:rsid w:val="00A86A96"/>
    <w:rsid w:val="00A86C49"/>
    <w:rsid w:val="00A90947"/>
    <w:rsid w:val="00A90AED"/>
    <w:rsid w:val="00A91A19"/>
    <w:rsid w:val="00A9251E"/>
    <w:rsid w:val="00A95BF9"/>
    <w:rsid w:val="00A96169"/>
    <w:rsid w:val="00A96743"/>
    <w:rsid w:val="00A978FD"/>
    <w:rsid w:val="00A97B90"/>
    <w:rsid w:val="00AA1927"/>
    <w:rsid w:val="00AA2A67"/>
    <w:rsid w:val="00AA3132"/>
    <w:rsid w:val="00AA550B"/>
    <w:rsid w:val="00AA55B5"/>
    <w:rsid w:val="00AA571F"/>
    <w:rsid w:val="00AA5866"/>
    <w:rsid w:val="00AA7836"/>
    <w:rsid w:val="00AB0121"/>
    <w:rsid w:val="00AB173C"/>
    <w:rsid w:val="00AB17C6"/>
    <w:rsid w:val="00AB4C5C"/>
    <w:rsid w:val="00AB4D81"/>
    <w:rsid w:val="00AB5F7D"/>
    <w:rsid w:val="00AB6994"/>
    <w:rsid w:val="00AB7006"/>
    <w:rsid w:val="00AB72F7"/>
    <w:rsid w:val="00AB7691"/>
    <w:rsid w:val="00AC0D53"/>
    <w:rsid w:val="00AC30BF"/>
    <w:rsid w:val="00AC3E94"/>
    <w:rsid w:val="00AC4C23"/>
    <w:rsid w:val="00AC7A64"/>
    <w:rsid w:val="00AC7C86"/>
    <w:rsid w:val="00AD00B7"/>
    <w:rsid w:val="00AD0217"/>
    <w:rsid w:val="00AD21B5"/>
    <w:rsid w:val="00AD3293"/>
    <w:rsid w:val="00AD362F"/>
    <w:rsid w:val="00AD698C"/>
    <w:rsid w:val="00AD6DF7"/>
    <w:rsid w:val="00AD7FAB"/>
    <w:rsid w:val="00AE1091"/>
    <w:rsid w:val="00AE5B1E"/>
    <w:rsid w:val="00AE7247"/>
    <w:rsid w:val="00AE731A"/>
    <w:rsid w:val="00AE7670"/>
    <w:rsid w:val="00AF015F"/>
    <w:rsid w:val="00AF0B74"/>
    <w:rsid w:val="00AF2C71"/>
    <w:rsid w:val="00AF2F03"/>
    <w:rsid w:val="00AF3E13"/>
    <w:rsid w:val="00AF4EF2"/>
    <w:rsid w:val="00AF5C87"/>
    <w:rsid w:val="00AF5E22"/>
    <w:rsid w:val="00AF703A"/>
    <w:rsid w:val="00AF74FE"/>
    <w:rsid w:val="00AF7C6E"/>
    <w:rsid w:val="00B00CDE"/>
    <w:rsid w:val="00B01060"/>
    <w:rsid w:val="00B01675"/>
    <w:rsid w:val="00B02EF4"/>
    <w:rsid w:val="00B02EFC"/>
    <w:rsid w:val="00B04996"/>
    <w:rsid w:val="00B04CBE"/>
    <w:rsid w:val="00B04F1C"/>
    <w:rsid w:val="00B04F64"/>
    <w:rsid w:val="00B10BAB"/>
    <w:rsid w:val="00B163C4"/>
    <w:rsid w:val="00B23783"/>
    <w:rsid w:val="00B23C5E"/>
    <w:rsid w:val="00B23E8F"/>
    <w:rsid w:val="00B240BD"/>
    <w:rsid w:val="00B24C64"/>
    <w:rsid w:val="00B253BB"/>
    <w:rsid w:val="00B3124C"/>
    <w:rsid w:val="00B31CF7"/>
    <w:rsid w:val="00B344CD"/>
    <w:rsid w:val="00B346D8"/>
    <w:rsid w:val="00B34D51"/>
    <w:rsid w:val="00B3765F"/>
    <w:rsid w:val="00B37DFA"/>
    <w:rsid w:val="00B41C81"/>
    <w:rsid w:val="00B43263"/>
    <w:rsid w:val="00B44A26"/>
    <w:rsid w:val="00B44C13"/>
    <w:rsid w:val="00B452B4"/>
    <w:rsid w:val="00B45B29"/>
    <w:rsid w:val="00B46C04"/>
    <w:rsid w:val="00B475DC"/>
    <w:rsid w:val="00B478BB"/>
    <w:rsid w:val="00B51A03"/>
    <w:rsid w:val="00B52196"/>
    <w:rsid w:val="00B523D7"/>
    <w:rsid w:val="00B535CD"/>
    <w:rsid w:val="00B53979"/>
    <w:rsid w:val="00B53BFA"/>
    <w:rsid w:val="00B61824"/>
    <w:rsid w:val="00B6184A"/>
    <w:rsid w:val="00B61D10"/>
    <w:rsid w:val="00B61E82"/>
    <w:rsid w:val="00B63555"/>
    <w:rsid w:val="00B64DC4"/>
    <w:rsid w:val="00B65B5D"/>
    <w:rsid w:val="00B6654D"/>
    <w:rsid w:val="00B6719A"/>
    <w:rsid w:val="00B70B86"/>
    <w:rsid w:val="00B720B9"/>
    <w:rsid w:val="00B72412"/>
    <w:rsid w:val="00B73828"/>
    <w:rsid w:val="00B73CC4"/>
    <w:rsid w:val="00B744A0"/>
    <w:rsid w:val="00B754D5"/>
    <w:rsid w:val="00B75609"/>
    <w:rsid w:val="00B75EFE"/>
    <w:rsid w:val="00B77426"/>
    <w:rsid w:val="00B80F36"/>
    <w:rsid w:val="00B816B5"/>
    <w:rsid w:val="00B81EC1"/>
    <w:rsid w:val="00B82115"/>
    <w:rsid w:val="00B836CD"/>
    <w:rsid w:val="00B851E5"/>
    <w:rsid w:val="00B85C68"/>
    <w:rsid w:val="00B86812"/>
    <w:rsid w:val="00B87D4D"/>
    <w:rsid w:val="00B90F77"/>
    <w:rsid w:val="00B91CB0"/>
    <w:rsid w:val="00B925B2"/>
    <w:rsid w:val="00B93650"/>
    <w:rsid w:val="00B95039"/>
    <w:rsid w:val="00B97B78"/>
    <w:rsid w:val="00BA102D"/>
    <w:rsid w:val="00BA33AB"/>
    <w:rsid w:val="00BA6D27"/>
    <w:rsid w:val="00BB3459"/>
    <w:rsid w:val="00BB458F"/>
    <w:rsid w:val="00BB45F4"/>
    <w:rsid w:val="00BB678D"/>
    <w:rsid w:val="00BB684C"/>
    <w:rsid w:val="00BC06C6"/>
    <w:rsid w:val="00BC0740"/>
    <w:rsid w:val="00BC0BE0"/>
    <w:rsid w:val="00BC0EF6"/>
    <w:rsid w:val="00BC1926"/>
    <w:rsid w:val="00BC244F"/>
    <w:rsid w:val="00BC2A9F"/>
    <w:rsid w:val="00BC34F4"/>
    <w:rsid w:val="00BC3D7B"/>
    <w:rsid w:val="00BC3F7D"/>
    <w:rsid w:val="00BC486C"/>
    <w:rsid w:val="00BC4F72"/>
    <w:rsid w:val="00BC51EF"/>
    <w:rsid w:val="00BC6DCD"/>
    <w:rsid w:val="00BC7B29"/>
    <w:rsid w:val="00BD0007"/>
    <w:rsid w:val="00BD1F55"/>
    <w:rsid w:val="00BD202F"/>
    <w:rsid w:val="00BD2161"/>
    <w:rsid w:val="00BD3888"/>
    <w:rsid w:val="00BD4D04"/>
    <w:rsid w:val="00BD6473"/>
    <w:rsid w:val="00BD65A4"/>
    <w:rsid w:val="00BE00D5"/>
    <w:rsid w:val="00BE1F6F"/>
    <w:rsid w:val="00BE20D5"/>
    <w:rsid w:val="00BE21C3"/>
    <w:rsid w:val="00BE2C6E"/>
    <w:rsid w:val="00BE4009"/>
    <w:rsid w:val="00BE4522"/>
    <w:rsid w:val="00BE55C7"/>
    <w:rsid w:val="00BE5E29"/>
    <w:rsid w:val="00BE6C54"/>
    <w:rsid w:val="00BE79FD"/>
    <w:rsid w:val="00BE7F3A"/>
    <w:rsid w:val="00BF0C7E"/>
    <w:rsid w:val="00BF0D7A"/>
    <w:rsid w:val="00BF1E59"/>
    <w:rsid w:val="00BF24E5"/>
    <w:rsid w:val="00BF34B7"/>
    <w:rsid w:val="00BF3551"/>
    <w:rsid w:val="00BF5191"/>
    <w:rsid w:val="00BF62FB"/>
    <w:rsid w:val="00BF7808"/>
    <w:rsid w:val="00C004A5"/>
    <w:rsid w:val="00C015C3"/>
    <w:rsid w:val="00C01CB3"/>
    <w:rsid w:val="00C03C50"/>
    <w:rsid w:val="00C0671A"/>
    <w:rsid w:val="00C068F4"/>
    <w:rsid w:val="00C0752F"/>
    <w:rsid w:val="00C10330"/>
    <w:rsid w:val="00C106FF"/>
    <w:rsid w:val="00C1129B"/>
    <w:rsid w:val="00C146B1"/>
    <w:rsid w:val="00C146D8"/>
    <w:rsid w:val="00C157DE"/>
    <w:rsid w:val="00C15C94"/>
    <w:rsid w:val="00C17421"/>
    <w:rsid w:val="00C17C7E"/>
    <w:rsid w:val="00C17C98"/>
    <w:rsid w:val="00C25D31"/>
    <w:rsid w:val="00C261B1"/>
    <w:rsid w:val="00C26406"/>
    <w:rsid w:val="00C267AB"/>
    <w:rsid w:val="00C26CCE"/>
    <w:rsid w:val="00C26D7A"/>
    <w:rsid w:val="00C273E7"/>
    <w:rsid w:val="00C27EC0"/>
    <w:rsid w:val="00C319BA"/>
    <w:rsid w:val="00C32F22"/>
    <w:rsid w:val="00C3409B"/>
    <w:rsid w:val="00C365EA"/>
    <w:rsid w:val="00C37729"/>
    <w:rsid w:val="00C37CFB"/>
    <w:rsid w:val="00C40F2D"/>
    <w:rsid w:val="00C41159"/>
    <w:rsid w:val="00C415F9"/>
    <w:rsid w:val="00C419FA"/>
    <w:rsid w:val="00C42A5B"/>
    <w:rsid w:val="00C44E2C"/>
    <w:rsid w:val="00C45408"/>
    <w:rsid w:val="00C46282"/>
    <w:rsid w:val="00C46B30"/>
    <w:rsid w:val="00C46BA2"/>
    <w:rsid w:val="00C514B7"/>
    <w:rsid w:val="00C5261C"/>
    <w:rsid w:val="00C53679"/>
    <w:rsid w:val="00C53FDD"/>
    <w:rsid w:val="00C54214"/>
    <w:rsid w:val="00C54BC6"/>
    <w:rsid w:val="00C551E0"/>
    <w:rsid w:val="00C57AC6"/>
    <w:rsid w:val="00C618F6"/>
    <w:rsid w:val="00C649AB"/>
    <w:rsid w:val="00C658AE"/>
    <w:rsid w:val="00C67250"/>
    <w:rsid w:val="00C72B0A"/>
    <w:rsid w:val="00C73C59"/>
    <w:rsid w:val="00C744BA"/>
    <w:rsid w:val="00C74914"/>
    <w:rsid w:val="00C74E03"/>
    <w:rsid w:val="00C755DC"/>
    <w:rsid w:val="00C75D1C"/>
    <w:rsid w:val="00C76A0C"/>
    <w:rsid w:val="00C806FE"/>
    <w:rsid w:val="00C83162"/>
    <w:rsid w:val="00C83524"/>
    <w:rsid w:val="00C84B0C"/>
    <w:rsid w:val="00C8671C"/>
    <w:rsid w:val="00C87596"/>
    <w:rsid w:val="00C909D1"/>
    <w:rsid w:val="00C92599"/>
    <w:rsid w:val="00C93723"/>
    <w:rsid w:val="00C93A56"/>
    <w:rsid w:val="00C94E64"/>
    <w:rsid w:val="00C9614B"/>
    <w:rsid w:val="00C97253"/>
    <w:rsid w:val="00CA2428"/>
    <w:rsid w:val="00CA2829"/>
    <w:rsid w:val="00CA2F71"/>
    <w:rsid w:val="00CA5690"/>
    <w:rsid w:val="00CA6515"/>
    <w:rsid w:val="00CA687D"/>
    <w:rsid w:val="00CA7102"/>
    <w:rsid w:val="00CA75AD"/>
    <w:rsid w:val="00CB0146"/>
    <w:rsid w:val="00CB0692"/>
    <w:rsid w:val="00CB2690"/>
    <w:rsid w:val="00CB2A9A"/>
    <w:rsid w:val="00CB46C7"/>
    <w:rsid w:val="00CC0373"/>
    <w:rsid w:val="00CC0523"/>
    <w:rsid w:val="00CC506E"/>
    <w:rsid w:val="00CC5ACD"/>
    <w:rsid w:val="00CC5C6C"/>
    <w:rsid w:val="00CC692E"/>
    <w:rsid w:val="00CC74F9"/>
    <w:rsid w:val="00CC7953"/>
    <w:rsid w:val="00CC7D2F"/>
    <w:rsid w:val="00CD0C68"/>
    <w:rsid w:val="00CD0DEC"/>
    <w:rsid w:val="00CD0F6E"/>
    <w:rsid w:val="00CD1D66"/>
    <w:rsid w:val="00CD32D3"/>
    <w:rsid w:val="00CD412B"/>
    <w:rsid w:val="00CD4186"/>
    <w:rsid w:val="00CD59BC"/>
    <w:rsid w:val="00CE0250"/>
    <w:rsid w:val="00CE0D6D"/>
    <w:rsid w:val="00CE1BEA"/>
    <w:rsid w:val="00CE2589"/>
    <w:rsid w:val="00CE2B5F"/>
    <w:rsid w:val="00CE313F"/>
    <w:rsid w:val="00CE4F68"/>
    <w:rsid w:val="00CE59A6"/>
    <w:rsid w:val="00CE7549"/>
    <w:rsid w:val="00CE787E"/>
    <w:rsid w:val="00CF2B71"/>
    <w:rsid w:val="00CF3382"/>
    <w:rsid w:val="00CF5CAF"/>
    <w:rsid w:val="00CF6119"/>
    <w:rsid w:val="00D00DC7"/>
    <w:rsid w:val="00D010E1"/>
    <w:rsid w:val="00D01944"/>
    <w:rsid w:val="00D053AD"/>
    <w:rsid w:val="00D05F0D"/>
    <w:rsid w:val="00D06362"/>
    <w:rsid w:val="00D0797C"/>
    <w:rsid w:val="00D10860"/>
    <w:rsid w:val="00D10983"/>
    <w:rsid w:val="00D10B0E"/>
    <w:rsid w:val="00D1109E"/>
    <w:rsid w:val="00D11B03"/>
    <w:rsid w:val="00D11DBD"/>
    <w:rsid w:val="00D134D5"/>
    <w:rsid w:val="00D1385C"/>
    <w:rsid w:val="00D150D6"/>
    <w:rsid w:val="00D15DB9"/>
    <w:rsid w:val="00D15E26"/>
    <w:rsid w:val="00D15F28"/>
    <w:rsid w:val="00D16564"/>
    <w:rsid w:val="00D16DB1"/>
    <w:rsid w:val="00D20137"/>
    <w:rsid w:val="00D2093B"/>
    <w:rsid w:val="00D20B18"/>
    <w:rsid w:val="00D20B73"/>
    <w:rsid w:val="00D216ED"/>
    <w:rsid w:val="00D2270E"/>
    <w:rsid w:val="00D26C61"/>
    <w:rsid w:val="00D378D4"/>
    <w:rsid w:val="00D4202F"/>
    <w:rsid w:val="00D43CE9"/>
    <w:rsid w:val="00D45CEA"/>
    <w:rsid w:val="00D4707E"/>
    <w:rsid w:val="00D51DED"/>
    <w:rsid w:val="00D53F58"/>
    <w:rsid w:val="00D54BE4"/>
    <w:rsid w:val="00D54E6A"/>
    <w:rsid w:val="00D56679"/>
    <w:rsid w:val="00D56C37"/>
    <w:rsid w:val="00D5737B"/>
    <w:rsid w:val="00D61684"/>
    <w:rsid w:val="00D61EE1"/>
    <w:rsid w:val="00D6312A"/>
    <w:rsid w:val="00D6436B"/>
    <w:rsid w:val="00D6437C"/>
    <w:rsid w:val="00D64CC8"/>
    <w:rsid w:val="00D65C82"/>
    <w:rsid w:val="00D66171"/>
    <w:rsid w:val="00D667D8"/>
    <w:rsid w:val="00D67DAB"/>
    <w:rsid w:val="00D7386D"/>
    <w:rsid w:val="00D73914"/>
    <w:rsid w:val="00D754D2"/>
    <w:rsid w:val="00D76391"/>
    <w:rsid w:val="00D779A6"/>
    <w:rsid w:val="00D824DB"/>
    <w:rsid w:val="00D829B8"/>
    <w:rsid w:val="00D841AA"/>
    <w:rsid w:val="00D852A2"/>
    <w:rsid w:val="00D8580C"/>
    <w:rsid w:val="00D86E66"/>
    <w:rsid w:val="00D87416"/>
    <w:rsid w:val="00D91181"/>
    <w:rsid w:val="00D91214"/>
    <w:rsid w:val="00D91320"/>
    <w:rsid w:val="00D91FE8"/>
    <w:rsid w:val="00D952DF"/>
    <w:rsid w:val="00D95491"/>
    <w:rsid w:val="00D95856"/>
    <w:rsid w:val="00D95D5A"/>
    <w:rsid w:val="00DA27CB"/>
    <w:rsid w:val="00DA30B8"/>
    <w:rsid w:val="00DA4B7E"/>
    <w:rsid w:val="00DA58BF"/>
    <w:rsid w:val="00DA636A"/>
    <w:rsid w:val="00DA6599"/>
    <w:rsid w:val="00DA7000"/>
    <w:rsid w:val="00DA7211"/>
    <w:rsid w:val="00DB3123"/>
    <w:rsid w:val="00DB3DAB"/>
    <w:rsid w:val="00DB4773"/>
    <w:rsid w:val="00DB5DA5"/>
    <w:rsid w:val="00DB6356"/>
    <w:rsid w:val="00DB6B76"/>
    <w:rsid w:val="00DB7FB6"/>
    <w:rsid w:val="00DC17DC"/>
    <w:rsid w:val="00DC21BF"/>
    <w:rsid w:val="00DC49BE"/>
    <w:rsid w:val="00DC5EC8"/>
    <w:rsid w:val="00DC5F34"/>
    <w:rsid w:val="00DC731C"/>
    <w:rsid w:val="00DC7F59"/>
    <w:rsid w:val="00DD2DF4"/>
    <w:rsid w:val="00DD3963"/>
    <w:rsid w:val="00DD4979"/>
    <w:rsid w:val="00DD5887"/>
    <w:rsid w:val="00DD59A1"/>
    <w:rsid w:val="00DD7237"/>
    <w:rsid w:val="00DE08A2"/>
    <w:rsid w:val="00DE2472"/>
    <w:rsid w:val="00DE2736"/>
    <w:rsid w:val="00DE2D26"/>
    <w:rsid w:val="00DE4B2D"/>
    <w:rsid w:val="00DE54FF"/>
    <w:rsid w:val="00DE5EB2"/>
    <w:rsid w:val="00DE6CFA"/>
    <w:rsid w:val="00DE72D0"/>
    <w:rsid w:val="00DE73CF"/>
    <w:rsid w:val="00DE7B36"/>
    <w:rsid w:val="00DF0083"/>
    <w:rsid w:val="00DF02E5"/>
    <w:rsid w:val="00DF097F"/>
    <w:rsid w:val="00DF54CA"/>
    <w:rsid w:val="00DF61CF"/>
    <w:rsid w:val="00DF70D2"/>
    <w:rsid w:val="00DF7E1F"/>
    <w:rsid w:val="00E009A9"/>
    <w:rsid w:val="00E009F8"/>
    <w:rsid w:val="00E04B13"/>
    <w:rsid w:val="00E04F25"/>
    <w:rsid w:val="00E05CCD"/>
    <w:rsid w:val="00E060D6"/>
    <w:rsid w:val="00E06195"/>
    <w:rsid w:val="00E0692F"/>
    <w:rsid w:val="00E06BF2"/>
    <w:rsid w:val="00E06D51"/>
    <w:rsid w:val="00E07736"/>
    <w:rsid w:val="00E15C27"/>
    <w:rsid w:val="00E1677E"/>
    <w:rsid w:val="00E168CF"/>
    <w:rsid w:val="00E16C37"/>
    <w:rsid w:val="00E17B1B"/>
    <w:rsid w:val="00E2029A"/>
    <w:rsid w:val="00E21250"/>
    <w:rsid w:val="00E21BF0"/>
    <w:rsid w:val="00E22E5E"/>
    <w:rsid w:val="00E22F61"/>
    <w:rsid w:val="00E23302"/>
    <w:rsid w:val="00E249BF"/>
    <w:rsid w:val="00E25574"/>
    <w:rsid w:val="00E259C6"/>
    <w:rsid w:val="00E26848"/>
    <w:rsid w:val="00E268A3"/>
    <w:rsid w:val="00E309DF"/>
    <w:rsid w:val="00E30EA8"/>
    <w:rsid w:val="00E31E4D"/>
    <w:rsid w:val="00E3234A"/>
    <w:rsid w:val="00E335F5"/>
    <w:rsid w:val="00E3446B"/>
    <w:rsid w:val="00E3585C"/>
    <w:rsid w:val="00E37849"/>
    <w:rsid w:val="00E403CA"/>
    <w:rsid w:val="00E4055B"/>
    <w:rsid w:val="00E41218"/>
    <w:rsid w:val="00E416EB"/>
    <w:rsid w:val="00E417F5"/>
    <w:rsid w:val="00E41F22"/>
    <w:rsid w:val="00E42CFB"/>
    <w:rsid w:val="00E4474D"/>
    <w:rsid w:val="00E4499F"/>
    <w:rsid w:val="00E449D7"/>
    <w:rsid w:val="00E45BCB"/>
    <w:rsid w:val="00E4673E"/>
    <w:rsid w:val="00E467E1"/>
    <w:rsid w:val="00E4780D"/>
    <w:rsid w:val="00E50D3E"/>
    <w:rsid w:val="00E513C4"/>
    <w:rsid w:val="00E55241"/>
    <w:rsid w:val="00E556C3"/>
    <w:rsid w:val="00E610D5"/>
    <w:rsid w:val="00E61B08"/>
    <w:rsid w:val="00E6308D"/>
    <w:rsid w:val="00E63BA5"/>
    <w:rsid w:val="00E64F70"/>
    <w:rsid w:val="00E66A6B"/>
    <w:rsid w:val="00E67CC9"/>
    <w:rsid w:val="00E70CBC"/>
    <w:rsid w:val="00E72BB9"/>
    <w:rsid w:val="00E7342E"/>
    <w:rsid w:val="00E73D97"/>
    <w:rsid w:val="00E75737"/>
    <w:rsid w:val="00E76734"/>
    <w:rsid w:val="00E76C76"/>
    <w:rsid w:val="00E82FBA"/>
    <w:rsid w:val="00E83F4B"/>
    <w:rsid w:val="00E86854"/>
    <w:rsid w:val="00E86D73"/>
    <w:rsid w:val="00E87383"/>
    <w:rsid w:val="00E91569"/>
    <w:rsid w:val="00E91A7D"/>
    <w:rsid w:val="00E923B7"/>
    <w:rsid w:val="00E9602B"/>
    <w:rsid w:val="00E96118"/>
    <w:rsid w:val="00E962D2"/>
    <w:rsid w:val="00E97E87"/>
    <w:rsid w:val="00EA0BCB"/>
    <w:rsid w:val="00EA231D"/>
    <w:rsid w:val="00EA27F1"/>
    <w:rsid w:val="00EA2814"/>
    <w:rsid w:val="00EA346A"/>
    <w:rsid w:val="00EA3C5E"/>
    <w:rsid w:val="00EA7365"/>
    <w:rsid w:val="00EB06EA"/>
    <w:rsid w:val="00EB203D"/>
    <w:rsid w:val="00EB4DAA"/>
    <w:rsid w:val="00EB4FF9"/>
    <w:rsid w:val="00EB5BAE"/>
    <w:rsid w:val="00EC0D75"/>
    <w:rsid w:val="00EC23D8"/>
    <w:rsid w:val="00EC4EB7"/>
    <w:rsid w:val="00ED0514"/>
    <w:rsid w:val="00ED125B"/>
    <w:rsid w:val="00ED1418"/>
    <w:rsid w:val="00ED1853"/>
    <w:rsid w:val="00ED4079"/>
    <w:rsid w:val="00ED4CF1"/>
    <w:rsid w:val="00ED51A8"/>
    <w:rsid w:val="00ED570E"/>
    <w:rsid w:val="00ED5D80"/>
    <w:rsid w:val="00ED6D1E"/>
    <w:rsid w:val="00ED7808"/>
    <w:rsid w:val="00EE09D3"/>
    <w:rsid w:val="00EE3823"/>
    <w:rsid w:val="00EE3DFF"/>
    <w:rsid w:val="00EE6756"/>
    <w:rsid w:val="00EE74A0"/>
    <w:rsid w:val="00EE761D"/>
    <w:rsid w:val="00EF08BD"/>
    <w:rsid w:val="00EF0A06"/>
    <w:rsid w:val="00EF11AB"/>
    <w:rsid w:val="00EF2F93"/>
    <w:rsid w:val="00EF35A7"/>
    <w:rsid w:val="00EF3D3D"/>
    <w:rsid w:val="00EF3D8C"/>
    <w:rsid w:val="00EF4E9C"/>
    <w:rsid w:val="00EF5395"/>
    <w:rsid w:val="00EF6915"/>
    <w:rsid w:val="00EF79F0"/>
    <w:rsid w:val="00EF7AA3"/>
    <w:rsid w:val="00EF7FD6"/>
    <w:rsid w:val="00F000E0"/>
    <w:rsid w:val="00F0140C"/>
    <w:rsid w:val="00F01B28"/>
    <w:rsid w:val="00F01BA0"/>
    <w:rsid w:val="00F02DA8"/>
    <w:rsid w:val="00F03472"/>
    <w:rsid w:val="00F053E1"/>
    <w:rsid w:val="00F06F49"/>
    <w:rsid w:val="00F109AB"/>
    <w:rsid w:val="00F114F9"/>
    <w:rsid w:val="00F11DCC"/>
    <w:rsid w:val="00F120F6"/>
    <w:rsid w:val="00F1267A"/>
    <w:rsid w:val="00F13C6D"/>
    <w:rsid w:val="00F16EC1"/>
    <w:rsid w:val="00F20B03"/>
    <w:rsid w:val="00F21388"/>
    <w:rsid w:val="00F21414"/>
    <w:rsid w:val="00F23A66"/>
    <w:rsid w:val="00F305B8"/>
    <w:rsid w:val="00F3137F"/>
    <w:rsid w:val="00F3192A"/>
    <w:rsid w:val="00F341F1"/>
    <w:rsid w:val="00F34BAF"/>
    <w:rsid w:val="00F34D14"/>
    <w:rsid w:val="00F362AC"/>
    <w:rsid w:val="00F4292B"/>
    <w:rsid w:val="00F46105"/>
    <w:rsid w:val="00F50D18"/>
    <w:rsid w:val="00F50E3F"/>
    <w:rsid w:val="00F51284"/>
    <w:rsid w:val="00F516C2"/>
    <w:rsid w:val="00F52695"/>
    <w:rsid w:val="00F531CE"/>
    <w:rsid w:val="00F53642"/>
    <w:rsid w:val="00F559B9"/>
    <w:rsid w:val="00F55A2F"/>
    <w:rsid w:val="00F561B6"/>
    <w:rsid w:val="00F564D0"/>
    <w:rsid w:val="00F57236"/>
    <w:rsid w:val="00F602E9"/>
    <w:rsid w:val="00F606AA"/>
    <w:rsid w:val="00F60C89"/>
    <w:rsid w:val="00F6115D"/>
    <w:rsid w:val="00F65669"/>
    <w:rsid w:val="00F66BC7"/>
    <w:rsid w:val="00F67336"/>
    <w:rsid w:val="00F679B2"/>
    <w:rsid w:val="00F7159E"/>
    <w:rsid w:val="00F7185C"/>
    <w:rsid w:val="00F72460"/>
    <w:rsid w:val="00F731F7"/>
    <w:rsid w:val="00F739B5"/>
    <w:rsid w:val="00F749D3"/>
    <w:rsid w:val="00F77339"/>
    <w:rsid w:val="00F804A3"/>
    <w:rsid w:val="00F8107B"/>
    <w:rsid w:val="00F81D07"/>
    <w:rsid w:val="00F81D3A"/>
    <w:rsid w:val="00F8230D"/>
    <w:rsid w:val="00F83111"/>
    <w:rsid w:val="00F842BB"/>
    <w:rsid w:val="00F844A5"/>
    <w:rsid w:val="00F84528"/>
    <w:rsid w:val="00F85DBE"/>
    <w:rsid w:val="00F90FD6"/>
    <w:rsid w:val="00F91C7F"/>
    <w:rsid w:val="00F93050"/>
    <w:rsid w:val="00F940E9"/>
    <w:rsid w:val="00F945FF"/>
    <w:rsid w:val="00F94833"/>
    <w:rsid w:val="00F95384"/>
    <w:rsid w:val="00FA0FFA"/>
    <w:rsid w:val="00FA268A"/>
    <w:rsid w:val="00FB0880"/>
    <w:rsid w:val="00FB11C9"/>
    <w:rsid w:val="00FB25A7"/>
    <w:rsid w:val="00FB46FB"/>
    <w:rsid w:val="00FB5B53"/>
    <w:rsid w:val="00FB6946"/>
    <w:rsid w:val="00FB6DF7"/>
    <w:rsid w:val="00FC067D"/>
    <w:rsid w:val="00FC2481"/>
    <w:rsid w:val="00FC257A"/>
    <w:rsid w:val="00FC6841"/>
    <w:rsid w:val="00FD01E0"/>
    <w:rsid w:val="00FD1A93"/>
    <w:rsid w:val="00FD2E28"/>
    <w:rsid w:val="00FD3BD5"/>
    <w:rsid w:val="00FD3F89"/>
    <w:rsid w:val="00FD4C3D"/>
    <w:rsid w:val="00FD5BF4"/>
    <w:rsid w:val="00FE1AD5"/>
    <w:rsid w:val="00FE34D0"/>
    <w:rsid w:val="00FE5E64"/>
    <w:rsid w:val="00FE64B7"/>
    <w:rsid w:val="00FE64E7"/>
    <w:rsid w:val="00FE794A"/>
    <w:rsid w:val="00FF1101"/>
    <w:rsid w:val="00FF14A5"/>
    <w:rsid w:val="00FF1BA9"/>
    <w:rsid w:val="00FF34EA"/>
    <w:rsid w:val="00FF3B7C"/>
    <w:rsid w:val="00FF456C"/>
    <w:rsid w:val="00FF48F9"/>
    <w:rsid w:val="00FF57F0"/>
    <w:rsid w:val="00FF6089"/>
    <w:rsid w:val="00FF6F97"/>
    <w:rsid w:val="00FF777F"/>
    <w:rsid w:val="011A79B2"/>
    <w:rsid w:val="0120A734"/>
    <w:rsid w:val="0150B735"/>
    <w:rsid w:val="0170A56C"/>
    <w:rsid w:val="019CB09E"/>
    <w:rsid w:val="01AEB1FB"/>
    <w:rsid w:val="01E0CB0C"/>
    <w:rsid w:val="01FB73A0"/>
    <w:rsid w:val="020E2B4B"/>
    <w:rsid w:val="025A15B5"/>
    <w:rsid w:val="0279F981"/>
    <w:rsid w:val="02A46D2C"/>
    <w:rsid w:val="02D4C4ED"/>
    <w:rsid w:val="02DBB9A5"/>
    <w:rsid w:val="032F7C78"/>
    <w:rsid w:val="033471AC"/>
    <w:rsid w:val="0341F26C"/>
    <w:rsid w:val="038749A6"/>
    <w:rsid w:val="038B3912"/>
    <w:rsid w:val="039501EA"/>
    <w:rsid w:val="03C6922A"/>
    <w:rsid w:val="03F199A0"/>
    <w:rsid w:val="03F3B138"/>
    <w:rsid w:val="041BDFE8"/>
    <w:rsid w:val="0421E779"/>
    <w:rsid w:val="04833C3E"/>
    <w:rsid w:val="049F74D2"/>
    <w:rsid w:val="049FD979"/>
    <w:rsid w:val="05158C4A"/>
    <w:rsid w:val="051D3994"/>
    <w:rsid w:val="0546044B"/>
    <w:rsid w:val="05512241"/>
    <w:rsid w:val="057B8AB6"/>
    <w:rsid w:val="058E1477"/>
    <w:rsid w:val="059FC8C2"/>
    <w:rsid w:val="05B26A86"/>
    <w:rsid w:val="05B728C1"/>
    <w:rsid w:val="05D7ABE3"/>
    <w:rsid w:val="060C2B97"/>
    <w:rsid w:val="061A5700"/>
    <w:rsid w:val="065B1F0F"/>
    <w:rsid w:val="067431CA"/>
    <w:rsid w:val="06A56312"/>
    <w:rsid w:val="06AAEF08"/>
    <w:rsid w:val="06B7461D"/>
    <w:rsid w:val="06D9DA30"/>
    <w:rsid w:val="06E29848"/>
    <w:rsid w:val="06E56599"/>
    <w:rsid w:val="07037D7A"/>
    <w:rsid w:val="0713FC32"/>
    <w:rsid w:val="072127DA"/>
    <w:rsid w:val="072BC463"/>
    <w:rsid w:val="07374FC5"/>
    <w:rsid w:val="0761222D"/>
    <w:rsid w:val="079AFC71"/>
    <w:rsid w:val="07B6D9EA"/>
    <w:rsid w:val="07B9F9FE"/>
    <w:rsid w:val="07BB3482"/>
    <w:rsid w:val="07EA3767"/>
    <w:rsid w:val="07FAD80E"/>
    <w:rsid w:val="08162C51"/>
    <w:rsid w:val="082D259C"/>
    <w:rsid w:val="0841C999"/>
    <w:rsid w:val="08745463"/>
    <w:rsid w:val="0875E77E"/>
    <w:rsid w:val="087B266A"/>
    <w:rsid w:val="094C5157"/>
    <w:rsid w:val="095299D2"/>
    <w:rsid w:val="09551052"/>
    <w:rsid w:val="095B10DF"/>
    <w:rsid w:val="09691AB9"/>
    <w:rsid w:val="09B32A99"/>
    <w:rsid w:val="09CC49A7"/>
    <w:rsid w:val="09D9235C"/>
    <w:rsid w:val="09FF88A9"/>
    <w:rsid w:val="0A119798"/>
    <w:rsid w:val="0A2FB167"/>
    <w:rsid w:val="0A4EF141"/>
    <w:rsid w:val="0A4FFB3B"/>
    <w:rsid w:val="0A742CCA"/>
    <w:rsid w:val="0A79443F"/>
    <w:rsid w:val="0ACCA645"/>
    <w:rsid w:val="0ACD6918"/>
    <w:rsid w:val="0AD3B420"/>
    <w:rsid w:val="0AE1D241"/>
    <w:rsid w:val="0AF8C841"/>
    <w:rsid w:val="0B1D3C86"/>
    <w:rsid w:val="0B33E41D"/>
    <w:rsid w:val="0B814E97"/>
    <w:rsid w:val="0B8A19A7"/>
    <w:rsid w:val="0BA6E6CC"/>
    <w:rsid w:val="0BD0A175"/>
    <w:rsid w:val="0BDE4F7C"/>
    <w:rsid w:val="0BE1E2FD"/>
    <w:rsid w:val="0BE2168B"/>
    <w:rsid w:val="0BF28C81"/>
    <w:rsid w:val="0C42FE80"/>
    <w:rsid w:val="0C7D70EC"/>
    <w:rsid w:val="0CB22923"/>
    <w:rsid w:val="0CBDA88A"/>
    <w:rsid w:val="0CC5E337"/>
    <w:rsid w:val="0CF78C00"/>
    <w:rsid w:val="0D17CDE2"/>
    <w:rsid w:val="0D9A6DC9"/>
    <w:rsid w:val="0DA0F3E8"/>
    <w:rsid w:val="0DC06BC4"/>
    <w:rsid w:val="0DFF279B"/>
    <w:rsid w:val="0E3409B1"/>
    <w:rsid w:val="0E43068E"/>
    <w:rsid w:val="0E43EE17"/>
    <w:rsid w:val="0E53E366"/>
    <w:rsid w:val="0E82BE71"/>
    <w:rsid w:val="0E9686E0"/>
    <w:rsid w:val="0E993825"/>
    <w:rsid w:val="0EC89936"/>
    <w:rsid w:val="0EE28460"/>
    <w:rsid w:val="0EF53565"/>
    <w:rsid w:val="0EF9D115"/>
    <w:rsid w:val="0F2F7373"/>
    <w:rsid w:val="0F538C19"/>
    <w:rsid w:val="0F711A32"/>
    <w:rsid w:val="0F745503"/>
    <w:rsid w:val="0FE806D1"/>
    <w:rsid w:val="10226C1D"/>
    <w:rsid w:val="108140AA"/>
    <w:rsid w:val="10A5CDCB"/>
    <w:rsid w:val="10B6EA8E"/>
    <w:rsid w:val="1105922C"/>
    <w:rsid w:val="11293C7C"/>
    <w:rsid w:val="1148C2B3"/>
    <w:rsid w:val="116447F5"/>
    <w:rsid w:val="116AD047"/>
    <w:rsid w:val="117C30E9"/>
    <w:rsid w:val="11948F86"/>
    <w:rsid w:val="11A7C212"/>
    <w:rsid w:val="11C1D24D"/>
    <w:rsid w:val="1231D694"/>
    <w:rsid w:val="12352F98"/>
    <w:rsid w:val="1249C2C5"/>
    <w:rsid w:val="12719142"/>
    <w:rsid w:val="12738FC4"/>
    <w:rsid w:val="127F1685"/>
    <w:rsid w:val="1292CD68"/>
    <w:rsid w:val="130067EA"/>
    <w:rsid w:val="1328EB47"/>
    <w:rsid w:val="135864F5"/>
    <w:rsid w:val="137253FF"/>
    <w:rsid w:val="13933711"/>
    <w:rsid w:val="139AACBD"/>
    <w:rsid w:val="13B21620"/>
    <w:rsid w:val="13D2DD26"/>
    <w:rsid w:val="140DE3B9"/>
    <w:rsid w:val="144C054D"/>
    <w:rsid w:val="1490959D"/>
    <w:rsid w:val="14BCE030"/>
    <w:rsid w:val="14CE2A74"/>
    <w:rsid w:val="15222D51"/>
    <w:rsid w:val="1537E64D"/>
    <w:rsid w:val="15473556"/>
    <w:rsid w:val="155BEBF8"/>
    <w:rsid w:val="158B85EC"/>
    <w:rsid w:val="158E61A9"/>
    <w:rsid w:val="15A0646B"/>
    <w:rsid w:val="15D17B6B"/>
    <w:rsid w:val="15E82879"/>
    <w:rsid w:val="160D8171"/>
    <w:rsid w:val="161E9E26"/>
    <w:rsid w:val="1666EC41"/>
    <w:rsid w:val="16C6D6AC"/>
    <w:rsid w:val="16CE00A7"/>
    <w:rsid w:val="16D7597A"/>
    <w:rsid w:val="16F1007E"/>
    <w:rsid w:val="173BBAC3"/>
    <w:rsid w:val="173E9EA7"/>
    <w:rsid w:val="17584DC3"/>
    <w:rsid w:val="176D4BCC"/>
    <w:rsid w:val="17999841"/>
    <w:rsid w:val="17A57269"/>
    <w:rsid w:val="17D297F2"/>
    <w:rsid w:val="17D736DD"/>
    <w:rsid w:val="17F2AD6A"/>
    <w:rsid w:val="181595DA"/>
    <w:rsid w:val="183E2904"/>
    <w:rsid w:val="18542290"/>
    <w:rsid w:val="186E1DE0"/>
    <w:rsid w:val="187ED618"/>
    <w:rsid w:val="1893C679"/>
    <w:rsid w:val="18B58E84"/>
    <w:rsid w:val="18E6BDCD"/>
    <w:rsid w:val="19433C1F"/>
    <w:rsid w:val="19501529"/>
    <w:rsid w:val="19852838"/>
    <w:rsid w:val="19918CDB"/>
    <w:rsid w:val="199F085E"/>
    <w:rsid w:val="19A70B57"/>
    <w:rsid w:val="1A1C242B"/>
    <w:rsid w:val="1A3259FB"/>
    <w:rsid w:val="1AD19196"/>
    <w:rsid w:val="1AECBD0C"/>
    <w:rsid w:val="1B411162"/>
    <w:rsid w:val="1B583585"/>
    <w:rsid w:val="1B99E745"/>
    <w:rsid w:val="1B9DE08C"/>
    <w:rsid w:val="1BCAD707"/>
    <w:rsid w:val="1BE5DCD4"/>
    <w:rsid w:val="1C133422"/>
    <w:rsid w:val="1C2A40CE"/>
    <w:rsid w:val="1C83F9E6"/>
    <w:rsid w:val="1C940064"/>
    <w:rsid w:val="1CB048E8"/>
    <w:rsid w:val="1CE1E489"/>
    <w:rsid w:val="1D2B0AF2"/>
    <w:rsid w:val="1DAA2ABA"/>
    <w:rsid w:val="1DB97EAC"/>
    <w:rsid w:val="1DCAECD7"/>
    <w:rsid w:val="1DE4E434"/>
    <w:rsid w:val="1E499603"/>
    <w:rsid w:val="1E64F8C6"/>
    <w:rsid w:val="1E7C18BC"/>
    <w:rsid w:val="1E91EEE8"/>
    <w:rsid w:val="1E9E2118"/>
    <w:rsid w:val="1EA2C776"/>
    <w:rsid w:val="1EAB49E4"/>
    <w:rsid w:val="1EAC4FD2"/>
    <w:rsid w:val="1EB3D02F"/>
    <w:rsid w:val="1EB74975"/>
    <w:rsid w:val="1EEE771A"/>
    <w:rsid w:val="1EFE5E4B"/>
    <w:rsid w:val="1F0E22FA"/>
    <w:rsid w:val="1F300CC3"/>
    <w:rsid w:val="1F3B0795"/>
    <w:rsid w:val="1F5E2E9D"/>
    <w:rsid w:val="1F664683"/>
    <w:rsid w:val="1F77E1AB"/>
    <w:rsid w:val="1F7DF363"/>
    <w:rsid w:val="1FAF07AB"/>
    <w:rsid w:val="1FC30CA7"/>
    <w:rsid w:val="1FC5806C"/>
    <w:rsid w:val="1FC90A69"/>
    <w:rsid w:val="1FDD58B0"/>
    <w:rsid w:val="20235838"/>
    <w:rsid w:val="205319D6"/>
    <w:rsid w:val="206486B2"/>
    <w:rsid w:val="20841EC8"/>
    <w:rsid w:val="208ADB06"/>
    <w:rsid w:val="20DC2323"/>
    <w:rsid w:val="20DCE625"/>
    <w:rsid w:val="21123FAF"/>
    <w:rsid w:val="21198601"/>
    <w:rsid w:val="2124701E"/>
    <w:rsid w:val="216F57EA"/>
    <w:rsid w:val="218850E6"/>
    <w:rsid w:val="21D5FDAE"/>
    <w:rsid w:val="21ECBF28"/>
    <w:rsid w:val="21F10A7C"/>
    <w:rsid w:val="222D0455"/>
    <w:rsid w:val="22407236"/>
    <w:rsid w:val="22559DCD"/>
    <w:rsid w:val="227CE46B"/>
    <w:rsid w:val="22942D25"/>
    <w:rsid w:val="22A5D4CB"/>
    <w:rsid w:val="22EB7B8C"/>
    <w:rsid w:val="23066913"/>
    <w:rsid w:val="230FE8DE"/>
    <w:rsid w:val="23690CA3"/>
    <w:rsid w:val="2391F9AF"/>
    <w:rsid w:val="23B4ABFD"/>
    <w:rsid w:val="23CB6353"/>
    <w:rsid w:val="23D43A44"/>
    <w:rsid w:val="23E3F944"/>
    <w:rsid w:val="241F3828"/>
    <w:rsid w:val="2427CF5E"/>
    <w:rsid w:val="24313E6D"/>
    <w:rsid w:val="24750345"/>
    <w:rsid w:val="24CB25E1"/>
    <w:rsid w:val="24E03C47"/>
    <w:rsid w:val="24E94DF3"/>
    <w:rsid w:val="2530E5AB"/>
    <w:rsid w:val="2572C036"/>
    <w:rsid w:val="2577B0EE"/>
    <w:rsid w:val="25801C85"/>
    <w:rsid w:val="258BB590"/>
    <w:rsid w:val="25DE5B81"/>
    <w:rsid w:val="261A38CD"/>
    <w:rsid w:val="261F3B50"/>
    <w:rsid w:val="26F4A3F1"/>
    <w:rsid w:val="26FD4CCE"/>
    <w:rsid w:val="27274888"/>
    <w:rsid w:val="279807C0"/>
    <w:rsid w:val="27AF6E88"/>
    <w:rsid w:val="27C5C421"/>
    <w:rsid w:val="280F0572"/>
    <w:rsid w:val="2810F3E1"/>
    <w:rsid w:val="2877634F"/>
    <w:rsid w:val="28838BF7"/>
    <w:rsid w:val="28DCE04B"/>
    <w:rsid w:val="28E3D3C2"/>
    <w:rsid w:val="2919543B"/>
    <w:rsid w:val="2920A66F"/>
    <w:rsid w:val="29266F61"/>
    <w:rsid w:val="292796DB"/>
    <w:rsid w:val="2938C651"/>
    <w:rsid w:val="294B415A"/>
    <w:rsid w:val="294FC39F"/>
    <w:rsid w:val="295EDC40"/>
    <w:rsid w:val="2961E908"/>
    <w:rsid w:val="29842290"/>
    <w:rsid w:val="2985BB0D"/>
    <w:rsid w:val="299C80A4"/>
    <w:rsid w:val="29CFE185"/>
    <w:rsid w:val="29D8F037"/>
    <w:rsid w:val="29E80A5C"/>
    <w:rsid w:val="29E98126"/>
    <w:rsid w:val="29FB39DD"/>
    <w:rsid w:val="2A0C26E5"/>
    <w:rsid w:val="2A6F7992"/>
    <w:rsid w:val="2A7C7741"/>
    <w:rsid w:val="2A7E3ADB"/>
    <w:rsid w:val="2AA0A6EC"/>
    <w:rsid w:val="2AA2DD9F"/>
    <w:rsid w:val="2AC0E736"/>
    <w:rsid w:val="2AD7E5E7"/>
    <w:rsid w:val="2AE4CC24"/>
    <w:rsid w:val="2B359877"/>
    <w:rsid w:val="2B4A64DA"/>
    <w:rsid w:val="2B71D2B6"/>
    <w:rsid w:val="2B908343"/>
    <w:rsid w:val="2BA7C60A"/>
    <w:rsid w:val="2BAF6F7A"/>
    <w:rsid w:val="2BB468FD"/>
    <w:rsid w:val="2BBAA127"/>
    <w:rsid w:val="2BBE4EC1"/>
    <w:rsid w:val="2BC97E54"/>
    <w:rsid w:val="2BE82162"/>
    <w:rsid w:val="2C209448"/>
    <w:rsid w:val="2C2B28EC"/>
    <w:rsid w:val="2C3366AD"/>
    <w:rsid w:val="2CAA242E"/>
    <w:rsid w:val="2CB38555"/>
    <w:rsid w:val="2D001D17"/>
    <w:rsid w:val="2D0BB571"/>
    <w:rsid w:val="2D16F163"/>
    <w:rsid w:val="2D38022E"/>
    <w:rsid w:val="2D43966B"/>
    <w:rsid w:val="2D8BA27A"/>
    <w:rsid w:val="2DA0AD39"/>
    <w:rsid w:val="2DB7D90C"/>
    <w:rsid w:val="2DD2D74F"/>
    <w:rsid w:val="2DD8855A"/>
    <w:rsid w:val="2E1B80E4"/>
    <w:rsid w:val="2E3C390B"/>
    <w:rsid w:val="2E409407"/>
    <w:rsid w:val="2E7CA24C"/>
    <w:rsid w:val="2E984339"/>
    <w:rsid w:val="2EA56D9A"/>
    <w:rsid w:val="2EC98F52"/>
    <w:rsid w:val="2EE5E905"/>
    <w:rsid w:val="2EF88F29"/>
    <w:rsid w:val="2EFBD64E"/>
    <w:rsid w:val="2EFC44C4"/>
    <w:rsid w:val="2F3FE168"/>
    <w:rsid w:val="2F6C68FE"/>
    <w:rsid w:val="2FBDAFBE"/>
    <w:rsid w:val="30005A12"/>
    <w:rsid w:val="3005F9FF"/>
    <w:rsid w:val="300A28DF"/>
    <w:rsid w:val="301C87EA"/>
    <w:rsid w:val="3034166E"/>
    <w:rsid w:val="306A54D0"/>
    <w:rsid w:val="307B372D"/>
    <w:rsid w:val="3094E00B"/>
    <w:rsid w:val="3102E754"/>
    <w:rsid w:val="314557C0"/>
    <w:rsid w:val="315227B3"/>
    <w:rsid w:val="31613427"/>
    <w:rsid w:val="31A3D185"/>
    <w:rsid w:val="31BAD1CB"/>
    <w:rsid w:val="31C5E63C"/>
    <w:rsid w:val="31E4547A"/>
    <w:rsid w:val="31EDBD4E"/>
    <w:rsid w:val="320FA136"/>
    <w:rsid w:val="3219E919"/>
    <w:rsid w:val="32516E99"/>
    <w:rsid w:val="3258EE43"/>
    <w:rsid w:val="3273F7EA"/>
    <w:rsid w:val="3284437F"/>
    <w:rsid w:val="32CCB89A"/>
    <w:rsid w:val="32D734DB"/>
    <w:rsid w:val="32DFA897"/>
    <w:rsid w:val="32E9DDA0"/>
    <w:rsid w:val="330AE65B"/>
    <w:rsid w:val="331D7046"/>
    <w:rsid w:val="334E871C"/>
    <w:rsid w:val="33586069"/>
    <w:rsid w:val="33694215"/>
    <w:rsid w:val="33AADE3C"/>
    <w:rsid w:val="33C9708D"/>
    <w:rsid w:val="343BB9BE"/>
    <w:rsid w:val="34B5E345"/>
    <w:rsid w:val="34B771DB"/>
    <w:rsid w:val="34C63A4F"/>
    <w:rsid w:val="34C6D537"/>
    <w:rsid w:val="3515F4D3"/>
    <w:rsid w:val="35362D96"/>
    <w:rsid w:val="355D2C01"/>
    <w:rsid w:val="35E222AC"/>
    <w:rsid w:val="3603271B"/>
    <w:rsid w:val="361BFA4F"/>
    <w:rsid w:val="36231DCF"/>
    <w:rsid w:val="365AB812"/>
    <w:rsid w:val="36720D11"/>
    <w:rsid w:val="36943D1C"/>
    <w:rsid w:val="37123FD0"/>
    <w:rsid w:val="37261C34"/>
    <w:rsid w:val="374EADD6"/>
    <w:rsid w:val="37836AF3"/>
    <w:rsid w:val="37E00E7B"/>
    <w:rsid w:val="37FD30DE"/>
    <w:rsid w:val="37FEDBF2"/>
    <w:rsid w:val="381334FF"/>
    <w:rsid w:val="3844D5E8"/>
    <w:rsid w:val="3869F041"/>
    <w:rsid w:val="38A03F84"/>
    <w:rsid w:val="392C5215"/>
    <w:rsid w:val="393C9196"/>
    <w:rsid w:val="39469754"/>
    <w:rsid w:val="394D2171"/>
    <w:rsid w:val="395BD7AD"/>
    <w:rsid w:val="396B24F7"/>
    <w:rsid w:val="3981EC63"/>
    <w:rsid w:val="398E13FB"/>
    <w:rsid w:val="39A90030"/>
    <w:rsid w:val="3A45FC86"/>
    <w:rsid w:val="3A496BB2"/>
    <w:rsid w:val="3A4C240A"/>
    <w:rsid w:val="3A659BF9"/>
    <w:rsid w:val="3AA155E0"/>
    <w:rsid w:val="3AFCD432"/>
    <w:rsid w:val="3B295B2D"/>
    <w:rsid w:val="3B57EA8D"/>
    <w:rsid w:val="3B6650CE"/>
    <w:rsid w:val="3B77590B"/>
    <w:rsid w:val="3B8523AF"/>
    <w:rsid w:val="3C0A5D43"/>
    <w:rsid w:val="3C586AC7"/>
    <w:rsid w:val="3C615F5E"/>
    <w:rsid w:val="3C6A813D"/>
    <w:rsid w:val="3C79F3D4"/>
    <w:rsid w:val="3C95C09D"/>
    <w:rsid w:val="3CA1DE17"/>
    <w:rsid w:val="3CA77E36"/>
    <w:rsid w:val="3CAEA0E4"/>
    <w:rsid w:val="3CC232B4"/>
    <w:rsid w:val="3CEE08BC"/>
    <w:rsid w:val="3CFD7D2B"/>
    <w:rsid w:val="3D014764"/>
    <w:rsid w:val="3D35CCCA"/>
    <w:rsid w:val="3D371384"/>
    <w:rsid w:val="3D471411"/>
    <w:rsid w:val="3D4B6857"/>
    <w:rsid w:val="3D739E0B"/>
    <w:rsid w:val="3D811CAD"/>
    <w:rsid w:val="3DAB889F"/>
    <w:rsid w:val="3DB7B994"/>
    <w:rsid w:val="3E38DCEE"/>
    <w:rsid w:val="3E3B4505"/>
    <w:rsid w:val="3E3ED2D0"/>
    <w:rsid w:val="3E4A199D"/>
    <w:rsid w:val="3EB8E43F"/>
    <w:rsid w:val="3ED085FB"/>
    <w:rsid w:val="3EDAF7A4"/>
    <w:rsid w:val="3EFB7557"/>
    <w:rsid w:val="3F01B099"/>
    <w:rsid w:val="3F050057"/>
    <w:rsid w:val="3F4BBD25"/>
    <w:rsid w:val="3F5BC90C"/>
    <w:rsid w:val="3FA54103"/>
    <w:rsid w:val="3FBE2B9F"/>
    <w:rsid w:val="4019EAD5"/>
    <w:rsid w:val="406DDE60"/>
    <w:rsid w:val="407CB166"/>
    <w:rsid w:val="408013F3"/>
    <w:rsid w:val="40B228B1"/>
    <w:rsid w:val="40BE0FAC"/>
    <w:rsid w:val="40D18D52"/>
    <w:rsid w:val="416F9E37"/>
    <w:rsid w:val="4173D88C"/>
    <w:rsid w:val="41AAE7E5"/>
    <w:rsid w:val="420B8238"/>
    <w:rsid w:val="421233BF"/>
    <w:rsid w:val="4236858E"/>
    <w:rsid w:val="42685FA4"/>
    <w:rsid w:val="4291308A"/>
    <w:rsid w:val="429A9CD9"/>
    <w:rsid w:val="42DA5861"/>
    <w:rsid w:val="43355953"/>
    <w:rsid w:val="43396247"/>
    <w:rsid w:val="4378A502"/>
    <w:rsid w:val="437A0E23"/>
    <w:rsid w:val="439B899D"/>
    <w:rsid w:val="43D94F71"/>
    <w:rsid w:val="440A2412"/>
    <w:rsid w:val="445C40E6"/>
    <w:rsid w:val="4481791B"/>
    <w:rsid w:val="44A9EEA9"/>
    <w:rsid w:val="44C8D5C7"/>
    <w:rsid w:val="44FDE705"/>
    <w:rsid w:val="451EF513"/>
    <w:rsid w:val="453AB116"/>
    <w:rsid w:val="455225F6"/>
    <w:rsid w:val="457B80C8"/>
    <w:rsid w:val="457DD0A0"/>
    <w:rsid w:val="45891C37"/>
    <w:rsid w:val="45A358D0"/>
    <w:rsid w:val="45C5B6F0"/>
    <w:rsid w:val="45E75535"/>
    <w:rsid w:val="460D32CB"/>
    <w:rsid w:val="46430F5A"/>
    <w:rsid w:val="467024C1"/>
    <w:rsid w:val="46D29195"/>
    <w:rsid w:val="46FE22AD"/>
    <w:rsid w:val="470807B9"/>
    <w:rsid w:val="4735557B"/>
    <w:rsid w:val="4764DA95"/>
    <w:rsid w:val="47CCB662"/>
    <w:rsid w:val="47CEFFFB"/>
    <w:rsid w:val="47D07E30"/>
    <w:rsid w:val="47F050B7"/>
    <w:rsid w:val="4828ED73"/>
    <w:rsid w:val="487D705B"/>
    <w:rsid w:val="48B0733D"/>
    <w:rsid w:val="48DD9535"/>
    <w:rsid w:val="48E7BE11"/>
    <w:rsid w:val="48E7D155"/>
    <w:rsid w:val="4915EA83"/>
    <w:rsid w:val="4931DDE1"/>
    <w:rsid w:val="494ABD42"/>
    <w:rsid w:val="496FE42D"/>
    <w:rsid w:val="498FECB4"/>
    <w:rsid w:val="49CE8756"/>
    <w:rsid w:val="49D08EDA"/>
    <w:rsid w:val="49D15828"/>
    <w:rsid w:val="49F37104"/>
    <w:rsid w:val="4A0B6970"/>
    <w:rsid w:val="4A432823"/>
    <w:rsid w:val="4A97FAB8"/>
    <w:rsid w:val="4AC1D25E"/>
    <w:rsid w:val="4AD3FEFC"/>
    <w:rsid w:val="4AE5988B"/>
    <w:rsid w:val="4AEFA36F"/>
    <w:rsid w:val="4B06A0BD"/>
    <w:rsid w:val="4B0F7448"/>
    <w:rsid w:val="4B18B978"/>
    <w:rsid w:val="4B2A8BC7"/>
    <w:rsid w:val="4B6ABD59"/>
    <w:rsid w:val="4BCDC094"/>
    <w:rsid w:val="4BE256B1"/>
    <w:rsid w:val="4BE2DA48"/>
    <w:rsid w:val="4BF9B0B5"/>
    <w:rsid w:val="4C170ABA"/>
    <w:rsid w:val="4C1905DF"/>
    <w:rsid w:val="4C7E84FA"/>
    <w:rsid w:val="4C86615A"/>
    <w:rsid w:val="4C8DE54B"/>
    <w:rsid w:val="4C923B69"/>
    <w:rsid w:val="4CB68B33"/>
    <w:rsid w:val="4CEF0038"/>
    <w:rsid w:val="4D168376"/>
    <w:rsid w:val="4D17D71C"/>
    <w:rsid w:val="4D36B333"/>
    <w:rsid w:val="4D707FCC"/>
    <w:rsid w:val="4D828DD3"/>
    <w:rsid w:val="4DA9DD0F"/>
    <w:rsid w:val="4DAF0E1A"/>
    <w:rsid w:val="4E669359"/>
    <w:rsid w:val="4E77060C"/>
    <w:rsid w:val="4E7ECD31"/>
    <w:rsid w:val="4E9EE367"/>
    <w:rsid w:val="4F0DE272"/>
    <w:rsid w:val="4F18927F"/>
    <w:rsid w:val="4F202F93"/>
    <w:rsid w:val="4F2F4F4B"/>
    <w:rsid w:val="4F49D411"/>
    <w:rsid w:val="4F55F898"/>
    <w:rsid w:val="4F591A5A"/>
    <w:rsid w:val="4F778898"/>
    <w:rsid w:val="4F7873B5"/>
    <w:rsid w:val="4F857DB9"/>
    <w:rsid w:val="4FA32459"/>
    <w:rsid w:val="4FC0C7F4"/>
    <w:rsid w:val="4FC4C598"/>
    <w:rsid w:val="501A6820"/>
    <w:rsid w:val="503466BB"/>
    <w:rsid w:val="50953428"/>
    <w:rsid w:val="50AE02AE"/>
    <w:rsid w:val="50BA81F8"/>
    <w:rsid w:val="50D66437"/>
    <w:rsid w:val="51304999"/>
    <w:rsid w:val="5168435C"/>
    <w:rsid w:val="51AF701C"/>
    <w:rsid w:val="51DF95C7"/>
    <w:rsid w:val="51E8B142"/>
    <w:rsid w:val="51F8D572"/>
    <w:rsid w:val="51FD723F"/>
    <w:rsid w:val="52207822"/>
    <w:rsid w:val="52370D42"/>
    <w:rsid w:val="525C11E6"/>
    <w:rsid w:val="525F0669"/>
    <w:rsid w:val="527C5E83"/>
    <w:rsid w:val="529E090B"/>
    <w:rsid w:val="52F0D667"/>
    <w:rsid w:val="531B4A12"/>
    <w:rsid w:val="532BF1FD"/>
    <w:rsid w:val="5392509F"/>
    <w:rsid w:val="53936964"/>
    <w:rsid w:val="54035D15"/>
    <w:rsid w:val="540C08EC"/>
    <w:rsid w:val="54302679"/>
    <w:rsid w:val="5440715E"/>
    <w:rsid w:val="5440C294"/>
    <w:rsid w:val="546C52D8"/>
    <w:rsid w:val="5475A94D"/>
    <w:rsid w:val="547AA17B"/>
    <w:rsid w:val="547C0241"/>
    <w:rsid w:val="54AF65DF"/>
    <w:rsid w:val="54B5DE33"/>
    <w:rsid w:val="54C1A79F"/>
    <w:rsid w:val="54C49D4E"/>
    <w:rsid w:val="54EB4F90"/>
    <w:rsid w:val="54F14B02"/>
    <w:rsid w:val="553B78EB"/>
    <w:rsid w:val="553BA475"/>
    <w:rsid w:val="55416CB2"/>
    <w:rsid w:val="554D7049"/>
    <w:rsid w:val="55703746"/>
    <w:rsid w:val="557356BB"/>
    <w:rsid w:val="5595783B"/>
    <w:rsid w:val="55ADC4CA"/>
    <w:rsid w:val="55C9A497"/>
    <w:rsid w:val="55E0893F"/>
    <w:rsid w:val="560997BB"/>
    <w:rsid w:val="56558A7A"/>
    <w:rsid w:val="5667E549"/>
    <w:rsid w:val="567D9C2A"/>
    <w:rsid w:val="56B14CAF"/>
    <w:rsid w:val="56C83DD0"/>
    <w:rsid w:val="56CF6D3A"/>
    <w:rsid w:val="56E46318"/>
    <w:rsid w:val="56EADED9"/>
    <w:rsid w:val="572B813F"/>
    <w:rsid w:val="573D306D"/>
    <w:rsid w:val="5748DC99"/>
    <w:rsid w:val="57825995"/>
    <w:rsid w:val="579BB6BE"/>
    <w:rsid w:val="57B3B865"/>
    <w:rsid w:val="57CBFB68"/>
    <w:rsid w:val="57F94861"/>
    <w:rsid w:val="58A9A667"/>
    <w:rsid w:val="59415FBB"/>
    <w:rsid w:val="597CE120"/>
    <w:rsid w:val="5989C76E"/>
    <w:rsid w:val="598C8797"/>
    <w:rsid w:val="59A2C62F"/>
    <w:rsid w:val="59C31DC4"/>
    <w:rsid w:val="59CBEC15"/>
    <w:rsid w:val="5A2FE8BA"/>
    <w:rsid w:val="5AB19A0D"/>
    <w:rsid w:val="5AB3BE21"/>
    <w:rsid w:val="5AD83CD7"/>
    <w:rsid w:val="5AE59515"/>
    <w:rsid w:val="5AED91B5"/>
    <w:rsid w:val="5AFEFC76"/>
    <w:rsid w:val="5B0022BA"/>
    <w:rsid w:val="5B01A320"/>
    <w:rsid w:val="5B04DED0"/>
    <w:rsid w:val="5B05C739"/>
    <w:rsid w:val="5B1AD93F"/>
    <w:rsid w:val="5B2526FB"/>
    <w:rsid w:val="5B3D34CF"/>
    <w:rsid w:val="5BA3FCD4"/>
    <w:rsid w:val="5BA8D2ED"/>
    <w:rsid w:val="5BAFF389"/>
    <w:rsid w:val="5BB9FB73"/>
    <w:rsid w:val="5C0EBF7D"/>
    <w:rsid w:val="5C1E7D83"/>
    <w:rsid w:val="5C50D3EB"/>
    <w:rsid w:val="5CAA583A"/>
    <w:rsid w:val="5CB5AC43"/>
    <w:rsid w:val="5CE4A1AC"/>
    <w:rsid w:val="5D015AC4"/>
    <w:rsid w:val="5D1A9788"/>
    <w:rsid w:val="5D291279"/>
    <w:rsid w:val="5D2C670F"/>
    <w:rsid w:val="5D481848"/>
    <w:rsid w:val="5D5C0543"/>
    <w:rsid w:val="5D709EA4"/>
    <w:rsid w:val="5D72CD1F"/>
    <w:rsid w:val="5D7471E8"/>
    <w:rsid w:val="5D89AE90"/>
    <w:rsid w:val="5DA396C6"/>
    <w:rsid w:val="5DB7818D"/>
    <w:rsid w:val="5DED6B8E"/>
    <w:rsid w:val="5E049DB9"/>
    <w:rsid w:val="5E076288"/>
    <w:rsid w:val="5E11E719"/>
    <w:rsid w:val="5E2663CE"/>
    <w:rsid w:val="5E5DFCB9"/>
    <w:rsid w:val="5E7B604F"/>
    <w:rsid w:val="5E9C92E0"/>
    <w:rsid w:val="5EB92A70"/>
    <w:rsid w:val="5EC82B83"/>
    <w:rsid w:val="5EE5749D"/>
    <w:rsid w:val="5F27088A"/>
    <w:rsid w:val="5F51BFAC"/>
    <w:rsid w:val="5FDB573E"/>
    <w:rsid w:val="5FDC16BD"/>
    <w:rsid w:val="5FDFBA52"/>
    <w:rsid w:val="5FEB2685"/>
    <w:rsid w:val="60669080"/>
    <w:rsid w:val="606DF05D"/>
    <w:rsid w:val="6093F2A9"/>
    <w:rsid w:val="60A21E12"/>
    <w:rsid w:val="60B445C5"/>
    <w:rsid w:val="60EF7A00"/>
    <w:rsid w:val="60F32D12"/>
    <w:rsid w:val="61008FF7"/>
    <w:rsid w:val="61079013"/>
    <w:rsid w:val="612C9892"/>
    <w:rsid w:val="616341CF"/>
    <w:rsid w:val="6199459C"/>
    <w:rsid w:val="61DEE055"/>
    <w:rsid w:val="61EEB94A"/>
    <w:rsid w:val="61FA0EB4"/>
    <w:rsid w:val="61FE6F6A"/>
    <w:rsid w:val="62095248"/>
    <w:rsid w:val="622273E2"/>
    <w:rsid w:val="623CC052"/>
    <w:rsid w:val="625667C5"/>
    <w:rsid w:val="628478F9"/>
    <w:rsid w:val="629C0097"/>
    <w:rsid w:val="62B75757"/>
    <w:rsid w:val="632132E7"/>
    <w:rsid w:val="6371B06A"/>
    <w:rsid w:val="639A7C6B"/>
    <w:rsid w:val="63B2B341"/>
    <w:rsid w:val="63C66197"/>
    <w:rsid w:val="63C707E3"/>
    <w:rsid w:val="63CEABA4"/>
    <w:rsid w:val="63DED567"/>
    <w:rsid w:val="646458C0"/>
    <w:rsid w:val="64B93A0A"/>
    <w:rsid w:val="64BF50AF"/>
    <w:rsid w:val="64D467DE"/>
    <w:rsid w:val="64F9D460"/>
    <w:rsid w:val="652D33AF"/>
    <w:rsid w:val="65585758"/>
    <w:rsid w:val="6562BBE6"/>
    <w:rsid w:val="6632FBC2"/>
    <w:rsid w:val="66738827"/>
    <w:rsid w:val="668B76B9"/>
    <w:rsid w:val="66D5AAC6"/>
    <w:rsid w:val="6708C985"/>
    <w:rsid w:val="67284FBC"/>
    <w:rsid w:val="675DC117"/>
    <w:rsid w:val="676B9DE4"/>
    <w:rsid w:val="67758E6D"/>
    <w:rsid w:val="67831833"/>
    <w:rsid w:val="67845C99"/>
    <w:rsid w:val="67B36C8A"/>
    <w:rsid w:val="67CEB880"/>
    <w:rsid w:val="67E99349"/>
    <w:rsid w:val="67F7A928"/>
    <w:rsid w:val="67F8AF7F"/>
    <w:rsid w:val="6825FABB"/>
    <w:rsid w:val="68535A9C"/>
    <w:rsid w:val="689BAB8A"/>
    <w:rsid w:val="68CE232D"/>
    <w:rsid w:val="68CF9978"/>
    <w:rsid w:val="68DC4C5B"/>
    <w:rsid w:val="68DFD1B5"/>
    <w:rsid w:val="691D5368"/>
    <w:rsid w:val="69370615"/>
    <w:rsid w:val="6960F1CB"/>
    <w:rsid w:val="697E8DE2"/>
    <w:rsid w:val="698FFE7F"/>
    <w:rsid w:val="699BBB11"/>
    <w:rsid w:val="69A310D1"/>
    <w:rsid w:val="69AB3C8C"/>
    <w:rsid w:val="69D8D24F"/>
    <w:rsid w:val="69EC26A7"/>
    <w:rsid w:val="6A09BEB8"/>
    <w:rsid w:val="6A22AD00"/>
    <w:rsid w:val="6A22AFF3"/>
    <w:rsid w:val="6A2D2FC4"/>
    <w:rsid w:val="6A4241C2"/>
    <w:rsid w:val="6A5ECC58"/>
    <w:rsid w:val="6A8E7E46"/>
    <w:rsid w:val="6A95B1FC"/>
    <w:rsid w:val="6AABD2F3"/>
    <w:rsid w:val="6AB3D18C"/>
    <w:rsid w:val="6ABD6DE7"/>
    <w:rsid w:val="6AC44315"/>
    <w:rsid w:val="6ACBE60A"/>
    <w:rsid w:val="6ACC436D"/>
    <w:rsid w:val="6AFDF11C"/>
    <w:rsid w:val="6B474B1F"/>
    <w:rsid w:val="6B4905F4"/>
    <w:rsid w:val="6B4E7696"/>
    <w:rsid w:val="6B590CF5"/>
    <w:rsid w:val="6B893010"/>
    <w:rsid w:val="6BBEDEB4"/>
    <w:rsid w:val="6BC99215"/>
    <w:rsid w:val="6BCFBA96"/>
    <w:rsid w:val="6C17C288"/>
    <w:rsid w:val="6C21A783"/>
    <w:rsid w:val="6C3C1F61"/>
    <w:rsid w:val="6C640435"/>
    <w:rsid w:val="6C8C9491"/>
    <w:rsid w:val="6CB3B6F4"/>
    <w:rsid w:val="6CC9B4F1"/>
    <w:rsid w:val="6D0ADD4A"/>
    <w:rsid w:val="6D32B459"/>
    <w:rsid w:val="6D36D7D8"/>
    <w:rsid w:val="6D39D796"/>
    <w:rsid w:val="6D3E8B17"/>
    <w:rsid w:val="6D43D4A8"/>
    <w:rsid w:val="6D646CE8"/>
    <w:rsid w:val="6D9255FA"/>
    <w:rsid w:val="6DB8076C"/>
    <w:rsid w:val="6DC661E0"/>
    <w:rsid w:val="6E216348"/>
    <w:rsid w:val="6E59246E"/>
    <w:rsid w:val="6E62B8FC"/>
    <w:rsid w:val="6E65DB44"/>
    <w:rsid w:val="6EAC89DE"/>
    <w:rsid w:val="6EB71B81"/>
    <w:rsid w:val="6EC1521F"/>
    <w:rsid w:val="6F24476E"/>
    <w:rsid w:val="6F2E265B"/>
    <w:rsid w:val="6F32CC47"/>
    <w:rsid w:val="6F33E73D"/>
    <w:rsid w:val="6F5F9B26"/>
    <w:rsid w:val="6F7F3E64"/>
    <w:rsid w:val="6FE3B6A4"/>
    <w:rsid w:val="701085A4"/>
    <w:rsid w:val="70108CE8"/>
    <w:rsid w:val="70143980"/>
    <w:rsid w:val="7014EF76"/>
    <w:rsid w:val="704F874B"/>
    <w:rsid w:val="70559B25"/>
    <w:rsid w:val="7064F169"/>
    <w:rsid w:val="707BEE50"/>
    <w:rsid w:val="7083AF80"/>
    <w:rsid w:val="7086195B"/>
    <w:rsid w:val="70ACB1BC"/>
    <w:rsid w:val="70DBF049"/>
    <w:rsid w:val="71599C47"/>
    <w:rsid w:val="716285EC"/>
    <w:rsid w:val="718E0AE8"/>
    <w:rsid w:val="71A5139A"/>
    <w:rsid w:val="71BE906B"/>
    <w:rsid w:val="71F08618"/>
    <w:rsid w:val="71FA96F1"/>
    <w:rsid w:val="721E29B3"/>
    <w:rsid w:val="72598804"/>
    <w:rsid w:val="72618C10"/>
    <w:rsid w:val="728592CD"/>
    <w:rsid w:val="72AEECEC"/>
    <w:rsid w:val="72C7AE12"/>
    <w:rsid w:val="730E192E"/>
    <w:rsid w:val="734D86EE"/>
    <w:rsid w:val="73590622"/>
    <w:rsid w:val="7373B43B"/>
    <w:rsid w:val="73A41654"/>
    <w:rsid w:val="73E25201"/>
    <w:rsid w:val="73F7269E"/>
    <w:rsid w:val="7405E3CB"/>
    <w:rsid w:val="74092BBE"/>
    <w:rsid w:val="74165F7C"/>
    <w:rsid w:val="7424CDE9"/>
    <w:rsid w:val="745E664B"/>
    <w:rsid w:val="74C4F78E"/>
    <w:rsid w:val="74C8DAE7"/>
    <w:rsid w:val="74EBC28F"/>
    <w:rsid w:val="75188ED5"/>
    <w:rsid w:val="75905822"/>
    <w:rsid w:val="7611915D"/>
    <w:rsid w:val="7622DA7F"/>
    <w:rsid w:val="765E64CA"/>
    <w:rsid w:val="7667F5E8"/>
    <w:rsid w:val="76D5CD61"/>
    <w:rsid w:val="76DD91E5"/>
    <w:rsid w:val="77052032"/>
    <w:rsid w:val="773A2832"/>
    <w:rsid w:val="774DC0E9"/>
    <w:rsid w:val="777256DC"/>
    <w:rsid w:val="779408EE"/>
    <w:rsid w:val="77B37D73"/>
    <w:rsid w:val="78021DF6"/>
    <w:rsid w:val="782AD024"/>
    <w:rsid w:val="78495B05"/>
    <w:rsid w:val="7849F5D1"/>
    <w:rsid w:val="786EC02A"/>
    <w:rsid w:val="78AA9149"/>
    <w:rsid w:val="78E28538"/>
    <w:rsid w:val="78FD8AE5"/>
    <w:rsid w:val="78FFC44F"/>
    <w:rsid w:val="79002A8B"/>
    <w:rsid w:val="7904BBA6"/>
    <w:rsid w:val="792E89DF"/>
    <w:rsid w:val="7958EB3B"/>
    <w:rsid w:val="797D96C2"/>
    <w:rsid w:val="79977DA3"/>
    <w:rsid w:val="799A34A6"/>
    <w:rsid w:val="799CE542"/>
    <w:rsid w:val="79AFA337"/>
    <w:rsid w:val="79EB4076"/>
    <w:rsid w:val="79F2776E"/>
    <w:rsid w:val="7A198125"/>
    <w:rsid w:val="7A242E08"/>
    <w:rsid w:val="7A4361BA"/>
    <w:rsid w:val="7A705C9B"/>
    <w:rsid w:val="7A73F6A4"/>
    <w:rsid w:val="7A7C98C9"/>
    <w:rsid w:val="7A84F482"/>
    <w:rsid w:val="7A86212A"/>
    <w:rsid w:val="7AAEDCB7"/>
    <w:rsid w:val="7AB3B7FC"/>
    <w:rsid w:val="7AB53026"/>
    <w:rsid w:val="7ABD10E0"/>
    <w:rsid w:val="7ADC53B4"/>
    <w:rsid w:val="7ADE7784"/>
    <w:rsid w:val="7AFF73A9"/>
    <w:rsid w:val="7B0591CC"/>
    <w:rsid w:val="7B10D370"/>
    <w:rsid w:val="7B461D8B"/>
    <w:rsid w:val="7B873847"/>
    <w:rsid w:val="7BD1D62B"/>
    <w:rsid w:val="7BF5EFA3"/>
    <w:rsid w:val="7BF9EE0F"/>
    <w:rsid w:val="7C46CEE8"/>
    <w:rsid w:val="7C4E5404"/>
    <w:rsid w:val="7C7E74D7"/>
    <w:rsid w:val="7C90ACC0"/>
    <w:rsid w:val="7CC716C9"/>
    <w:rsid w:val="7CE33240"/>
    <w:rsid w:val="7D1265E3"/>
    <w:rsid w:val="7D1F1A18"/>
    <w:rsid w:val="7D23DCF7"/>
    <w:rsid w:val="7D2C88CA"/>
    <w:rsid w:val="7D68E654"/>
    <w:rsid w:val="7D770495"/>
    <w:rsid w:val="7D84E7FD"/>
    <w:rsid w:val="7D9651A1"/>
    <w:rsid w:val="7D9799C5"/>
    <w:rsid w:val="7DB0674A"/>
    <w:rsid w:val="7DC37255"/>
    <w:rsid w:val="7E1DE5E6"/>
    <w:rsid w:val="7E2E1E7A"/>
    <w:rsid w:val="7E2E8029"/>
    <w:rsid w:val="7E494F8E"/>
    <w:rsid w:val="7E4F98C1"/>
    <w:rsid w:val="7E5E0D37"/>
    <w:rsid w:val="7EAC2C13"/>
    <w:rsid w:val="7EB66839"/>
    <w:rsid w:val="7F1F8710"/>
    <w:rsid w:val="7F2764E6"/>
    <w:rsid w:val="7F4C37AB"/>
    <w:rsid w:val="7F6F6C0F"/>
    <w:rsid w:val="7F8C5082"/>
    <w:rsid w:val="7FF84DDE"/>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8D87653"/>
  <w15:chartTrackingRefBased/>
  <w15:docId w15:val="{D2D83068-67B6-4569-9B9B-4126A68EA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71E6"/>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customStyle="1" w:styleId="normaltextrun">
    <w:name w:val="normaltextrun"/>
    <w:basedOn w:val="Fuentedeprrafopredeter"/>
    <w:qFormat/>
    <w:rsid w:val="005F7628"/>
  </w:style>
  <w:style w:type="table" w:customStyle="1" w:styleId="NormalTable0">
    <w:name w:val="Normal Table0"/>
    <w:uiPriority w:val="2"/>
    <w:semiHidden/>
    <w:unhideWhenUsed/>
    <w:qFormat/>
    <w:rsid w:val="00356221"/>
    <w:pPr>
      <w:widowControl w:val="0"/>
      <w:autoSpaceDE w:val="0"/>
      <w:autoSpaceDN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356221"/>
    <w:pPr>
      <w:widowControl w:val="0"/>
      <w:suppressAutoHyphens w:val="0"/>
      <w:autoSpaceDE w:val="0"/>
      <w:autoSpaceDN w:val="0"/>
      <w:ind w:left="110"/>
    </w:pPr>
    <w:rPr>
      <w:rFonts w:ascii="Calibri" w:eastAsia="Calibri" w:hAnsi="Calibri" w:cs="Calibri"/>
      <w:sz w:val="22"/>
      <w:szCs w:val="22"/>
      <w:lang w:eastAsia="en-US"/>
    </w:rPr>
  </w:style>
  <w:style w:type="character" w:customStyle="1" w:styleId="a">
    <w:name w:val="_"/>
    <w:basedOn w:val="Fuentedeprrafopredeter"/>
    <w:rsid w:val="00A6237D"/>
  </w:style>
  <w:style w:type="character" w:customStyle="1" w:styleId="eop">
    <w:name w:val="eop"/>
    <w:basedOn w:val="Fuentedeprrafopredeter"/>
    <w:rsid w:val="009079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4782">
      <w:bodyDiv w:val="1"/>
      <w:marLeft w:val="0"/>
      <w:marRight w:val="0"/>
      <w:marTop w:val="0"/>
      <w:marBottom w:val="0"/>
      <w:divBdr>
        <w:top w:val="none" w:sz="0" w:space="0" w:color="auto"/>
        <w:left w:val="none" w:sz="0" w:space="0" w:color="auto"/>
        <w:bottom w:val="none" w:sz="0" w:space="0" w:color="auto"/>
        <w:right w:val="none" w:sz="0" w:space="0" w:color="auto"/>
      </w:divBdr>
    </w:div>
    <w:div w:id="34161997">
      <w:bodyDiv w:val="1"/>
      <w:marLeft w:val="0"/>
      <w:marRight w:val="0"/>
      <w:marTop w:val="0"/>
      <w:marBottom w:val="0"/>
      <w:divBdr>
        <w:top w:val="none" w:sz="0" w:space="0" w:color="auto"/>
        <w:left w:val="none" w:sz="0" w:space="0" w:color="auto"/>
        <w:bottom w:val="none" w:sz="0" w:space="0" w:color="auto"/>
        <w:right w:val="none" w:sz="0" w:space="0" w:color="auto"/>
      </w:divBdr>
      <w:divsChild>
        <w:div w:id="363100605">
          <w:marLeft w:val="0"/>
          <w:marRight w:val="0"/>
          <w:marTop w:val="0"/>
          <w:marBottom w:val="0"/>
          <w:divBdr>
            <w:top w:val="none" w:sz="0" w:space="0" w:color="auto"/>
            <w:left w:val="none" w:sz="0" w:space="0" w:color="auto"/>
            <w:bottom w:val="none" w:sz="0" w:space="0" w:color="auto"/>
            <w:right w:val="none" w:sz="0" w:space="0" w:color="auto"/>
          </w:divBdr>
        </w:div>
        <w:div w:id="1749694652">
          <w:marLeft w:val="0"/>
          <w:marRight w:val="0"/>
          <w:marTop w:val="0"/>
          <w:marBottom w:val="0"/>
          <w:divBdr>
            <w:top w:val="none" w:sz="0" w:space="0" w:color="auto"/>
            <w:left w:val="none" w:sz="0" w:space="0" w:color="auto"/>
            <w:bottom w:val="none" w:sz="0" w:space="0" w:color="auto"/>
            <w:right w:val="none" w:sz="0" w:space="0" w:color="auto"/>
          </w:divBdr>
        </w:div>
      </w:divsChild>
    </w:div>
    <w:div w:id="72556190">
      <w:bodyDiv w:val="1"/>
      <w:marLeft w:val="0"/>
      <w:marRight w:val="0"/>
      <w:marTop w:val="0"/>
      <w:marBottom w:val="0"/>
      <w:divBdr>
        <w:top w:val="none" w:sz="0" w:space="0" w:color="auto"/>
        <w:left w:val="none" w:sz="0" w:space="0" w:color="auto"/>
        <w:bottom w:val="none" w:sz="0" w:space="0" w:color="auto"/>
        <w:right w:val="none" w:sz="0" w:space="0" w:color="auto"/>
      </w:divBdr>
      <w:divsChild>
        <w:div w:id="124667358">
          <w:marLeft w:val="0"/>
          <w:marRight w:val="0"/>
          <w:marTop w:val="0"/>
          <w:marBottom w:val="0"/>
          <w:divBdr>
            <w:top w:val="none" w:sz="0" w:space="0" w:color="auto"/>
            <w:left w:val="none" w:sz="0" w:space="0" w:color="auto"/>
            <w:bottom w:val="none" w:sz="0" w:space="0" w:color="auto"/>
            <w:right w:val="none" w:sz="0" w:space="0" w:color="auto"/>
          </w:divBdr>
        </w:div>
        <w:div w:id="499078340">
          <w:marLeft w:val="0"/>
          <w:marRight w:val="0"/>
          <w:marTop w:val="0"/>
          <w:marBottom w:val="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1710677">
      <w:bodyDiv w:val="1"/>
      <w:marLeft w:val="0"/>
      <w:marRight w:val="0"/>
      <w:marTop w:val="0"/>
      <w:marBottom w:val="0"/>
      <w:divBdr>
        <w:top w:val="none" w:sz="0" w:space="0" w:color="auto"/>
        <w:left w:val="none" w:sz="0" w:space="0" w:color="auto"/>
        <w:bottom w:val="none" w:sz="0" w:space="0" w:color="auto"/>
        <w:right w:val="none" w:sz="0" w:space="0" w:color="auto"/>
      </w:divBdr>
      <w:divsChild>
        <w:div w:id="634529525">
          <w:marLeft w:val="0"/>
          <w:marRight w:val="0"/>
          <w:marTop w:val="0"/>
          <w:marBottom w:val="195"/>
          <w:divBdr>
            <w:top w:val="none" w:sz="0" w:space="0" w:color="auto"/>
            <w:left w:val="none" w:sz="0" w:space="0" w:color="auto"/>
            <w:bottom w:val="none" w:sz="0" w:space="0" w:color="auto"/>
            <w:right w:val="none" w:sz="0" w:space="0" w:color="auto"/>
          </w:divBdr>
          <w:divsChild>
            <w:div w:id="995959234">
              <w:marLeft w:val="0"/>
              <w:marRight w:val="0"/>
              <w:marTop w:val="0"/>
              <w:marBottom w:val="0"/>
              <w:divBdr>
                <w:top w:val="none" w:sz="0" w:space="0" w:color="auto"/>
                <w:left w:val="none" w:sz="0" w:space="0" w:color="auto"/>
                <w:bottom w:val="none" w:sz="0" w:space="0" w:color="auto"/>
                <w:right w:val="none" w:sz="0" w:space="0" w:color="auto"/>
              </w:divBdr>
              <w:divsChild>
                <w:div w:id="72930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30029">
          <w:marLeft w:val="0"/>
          <w:marRight w:val="0"/>
          <w:marTop w:val="0"/>
          <w:marBottom w:val="195"/>
          <w:divBdr>
            <w:top w:val="none" w:sz="0" w:space="0" w:color="auto"/>
            <w:left w:val="none" w:sz="0" w:space="0" w:color="auto"/>
            <w:bottom w:val="none" w:sz="0" w:space="0" w:color="auto"/>
            <w:right w:val="none" w:sz="0" w:space="0" w:color="auto"/>
          </w:divBdr>
          <w:divsChild>
            <w:div w:id="1603604352">
              <w:marLeft w:val="0"/>
              <w:marRight w:val="0"/>
              <w:marTop w:val="0"/>
              <w:marBottom w:val="0"/>
              <w:divBdr>
                <w:top w:val="none" w:sz="0" w:space="0" w:color="auto"/>
                <w:left w:val="none" w:sz="0" w:space="0" w:color="auto"/>
                <w:bottom w:val="none" w:sz="0" w:space="0" w:color="auto"/>
                <w:right w:val="none" w:sz="0" w:space="0" w:color="auto"/>
              </w:divBdr>
              <w:divsChild>
                <w:div w:id="1584029698">
                  <w:marLeft w:val="0"/>
                  <w:marRight w:val="0"/>
                  <w:marTop w:val="0"/>
                  <w:marBottom w:val="0"/>
                  <w:divBdr>
                    <w:top w:val="none" w:sz="0" w:space="0" w:color="auto"/>
                    <w:left w:val="none" w:sz="0" w:space="0" w:color="auto"/>
                    <w:bottom w:val="none" w:sz="0" w:space="0" w:color="auto"/>
                    <w:right w:val="none" w:sz="0" w:space="0" w:color="auto"/>
                  </w:divBdr>
                  <w:divsChild>
                    <w:div w:id="237642306">
                      <w:marLeft w:val="0"/>
                      <w:marRight w:val="0"/>
                      <w:marTop w:val="0"/>
                      <w:marBottom w:val="0"/>
                      <w:divBdr>
                        <w:top w:val="none" w:sz="0" w:space="0" w:color="auto"/>
                        <w:left w:val="none" w:sz="0" w:space="0" w:color="auto"/>
                        <w:bottom w:val="none" w:sz="0" w:space="0" w:color="auto"/>
                        <w:right w:val="none" w:sz="0" w:space="0" w:color="auto"/>
                      </w:divBdr>
                    </w:div>
                    <w:div w:id="14378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832836970">
      <w:bodyDiv w:val="1"/>
      <w:marLeft w:val="0"/>
      <w:marRight w:val="0"/>
      <w:marTop w:val="0"/>
      <w:marBottom w:val="0"/>
      <w:divBdr>
        <w:top w:val="none" w:sz="0" w:space="0" w:color="auto"/>
        <w:left w:val="none" w:sz="0" w:space="0" w:color="auto"/>
        <w:bottom w:val="none" w:sz="0" w:space="0" w:color="auto"/>
        <w:right w:val="none" w:sz="0" w:space="0" w:color="auto"/>
      </w:divBdr>
      <w:divsChild>
        <w:div w:id="662666236">
          <w:marLeft w:val="0"/>
          <w:marRight w:val="0"/>
          <w:marTop w:val="0"/>
          <w:marBottom w:val="0"/>
          <w:divBdr>
            <w:top w:val="none" w:sz="0" w:space="0" w:color="auto"/>
            <w:left w:val="none" w:sz="0" w:space="0" w:color="auto"/>
            <w:bottom w:val="none" w:sz="0" w:space="0" w:color="auto"/>
            <w:right w:val="none" w:sz="0" w:space="0" w:color="auto"/>
          </w:divBdr>
        </w:div>
        <w:div w:id="1120151726">
          <w:marLeft w:val="0"/>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598058399">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1268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jpeg"/><Relationship Id="rId159"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5.png"/><Relationship Id="rId160" Type="http://schemas.microsoft.com/office/2020/10/relationships/intelligence" Target="intelligence2.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microsoft.com/office/2007/relationships/hdphoto" Target="media/hdphoto1.wdp"/><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jpeg"/><Relationship Id="rId148"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jpe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s>
</file>

<file path=word/_rels/header1.xml.rels><?xml version="1.0" encoding="UTF-8" standalone="yes"?>
<Relationships xmlns="http://schemas.openxmlformats.org/package/2006/relationships"><Relationship Id="rId1" Type="http://schemas.openxmlformats.org/officeDocument/2006/relationships/image" Target="media/image14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2F82B5720819454C9E4797A45904C88A" ma:contentTypeVersion="13" ma:contentTypeDescription="Crear nuevo documento." ma:contentTypeScope="" ma:versionID="19152a31d321d7ab30730ec7b0d66869">
  <xsd:schema xmlns:xsd="http://www.w3.org/2001/XMLSchema" xmlns:xs="http://www.w3.org/2001/XMLSchema" xmlns:p="http://schemas.microsoft.com/office/2006/metadata/properties" xmlns:ns3="18ab5c64-e57a-4d69-8148-e7ca3ffef3d7" xmlns:ns4="54e66bf1-a758-458d-8623-1fb9d0017de0" targetNamespace="http://schemas.microsoft.com/office/2006/metadata/properties" ma:root="true" ma:fieldsID="946db091d31eae6baa77925249a8ccb8" ns3:_="" ns4:_="">
    <xsd:import namespace="18ab5c64-e57a-4d69-8148-e7ca3ffef3d7"/>
    <xsd:import namespace="54e66bf1-a758-458d-8623-1fb9d0017d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ab5c64-e57a-4d69-8148-e7ca3ffef3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4e66bf1-a758-458d-8623-1fb9d0017de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30F76-F3DE-4F30-A98C-8F4ED8899B31}">
  <ds:schemaRefs>
    <ds:schemaRef ds:uri="http://schemas.microsoft.com/sharepoint/v3/contenttype/forms"/>
  </ds:schemaRefs>
</ds:datastoreItem>
</file>

<file path=customXml/itemProps2.xml><?xml version="1.0" encoding="utf-8"?>
<ds:datastoreItem xmlns:ds="http://schemas.openxmlformats.org/officeDocument/2006/customXml" ds:itemID="{079FB57C-283C-42A0-9205-7B9B9F1C98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ab5c64-e57a-4d69-8148-e7ca3ffef3d7"/>
    <ds:schemaRef ds:uri="54e66bf1-a758-458d-8623-1fb9d0017d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F41C7F-BB3B-43EB-A976-C43AA9D150F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9352C88-BFC2-4952-9926-684F00361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0</TotalTime>
  <Pages>135</Pages>
  <Words>18856</Words>
  <Characters>103713</Characters>
  <Application>Microsoft Office Word</Application>
  <DocSecurity>0</DocSecurity>
  <Lines>864</Lines>
  <Paragraphs>244</Paragraphs>
  <ScaleCrop>false</ScaleCrop>
  <Company/>
  <LinksUpToDate>false</LinksUpToDate>
  <CharactersWithSpaces>122325</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BRYAN IGNACIO  MIÑO FIGUEROA</dc:creator>
  <cp:keywords/>
  <cp:lastModifiedBy>BRYAN IGNACIO  MIÑO FIGUEROA</cp:lastModifiedBy>
  <cp:revision>3</cp:revision>
  <cp:lastPrinted>1900-01-01T14:00:00Z</cp:lastPrinted>
  <dcterms:created xsi:type="dcterms:W3CDTF">2022-09-08T04:02:00Z</dcterms:created>
  <dcterms:modified xsi:type="dcterms:W3CDTF">2023-01-10T17:31:00Z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0x0101002F82B5720819454C9E4797A45904C88A</vt:lpwstr>
  </property>
</Properties>
</file>